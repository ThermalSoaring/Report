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val="en-CA" w:eastAsia="en-CA"/>
        </w:rPr>
        <w:drawing>
          <wp:inline distT="0" distB="0" distL="0" distR="0" wp14:anchorId="7D506F30" wp14:editId="11C67296">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Thermal Soaring</w:t>
      </w:r>
    </w:p>
    <w:p w:rsidR="003F2120" w:rsidRPr="00614225" w:rsidRDefault="003F2120" w:rsidP="003F2120">
      <w:pPr>
        <w:pStyle w:val="Title"/>
      </w:pPr>
    </w:p>
    <w:p w:rsidR="0062210E" w:rsidRDefault="005F7912" w:rsidP="002C766F">
      <w:pPr>
        <w:pStyle w:val="Subtitle"/>
      </w:pPr>
      <w:r>
        <w:t xml:space="preserve">Travis </w:t>
      </w:r>
      <w:proofErr w:type="spellStart"/>
      <w:r>
        <w:t>Crumley</w:t>
      </w:r>
      <w:proofErr w:type="spellEnd"/>
      <w:r>
        <w:t>, David Egolf, Garrett Wilson</w:t>
      </w:r>
    </w:p>
    <w:p w:rsidR="0062210E" w:rsidRDefault="003B18AA" w:rsidP="002C766F">
      <w:pPr>
        <w:pStyle w:val="Subtitle"/>
      </w:pPr>
      <w:r>
        <w:t>5/</w:t>
      </w:r>
      <w:r w:rsidR="00F32358">
        <w:t>30</w:t>
      </w:r>
      <w:r w:rsidR="005F7912">
        <w:t>/2016</w:t>
      </w:r>
    </w:p>
    <w:p w:rsidR="0062210E" w:rsidRDefault="0062210E" w:rsidP="002C766F">
      <w:pPr>
        <w:pStyle w:val="Subtitle"/>
      </w:pPr>
    </w:p>
    <w:p w:rsidR="0062210E" w:rsidRDefault="0062210E" w:rsidP="002C766F">
      <w:pPr>
        <w:pStyle w:val="Subtitle"/>
      </w:pPr>
    </w:p>
    <w:p w:rsidR="0062210E" w:rsidRPr="00AB390E" w:rsidRDefault="0062210E" w:rsidP="00702883">
      <w:pPr>
        <w:pStyle w:val="Subtitle"/>
      </w:pPr>
      <w:r w:rsidRPr="00AB390E">
        <w:t>Advisor(s):</w:t>
      </w:r>
    </w:p>
    <w:p w:rsidR="00317339" w:rsidRDefault="005F7912" w:rsidP="002C766F">
      <w:pPr>
        <w:pStyle w:val="Subtitle"/>
      </w:pPr>
      <w:r>
        <w:t xml:space="preserve">Professor Ralph </w:t>
      </w:r>
      <w:proofErr w:type="spellStart"/>
      <w:r>
        <w:t>Stirling</w:t>
      </w:r>
      <w:proofErr w:type="spellEnd"/>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0" w:name="_Toc221643168"/>
      <w:bookmarkStart w:id="1" w:name="_Toc221968919"/>
      <w:bookmarkStart w:id="2" w:name="_Toc221969360"/>
      <w:bookmarkStart w:id="3" w:name="_Toc221969930"/>
      <w:bookmarkStart w:id="4" w:name="_Toc452499112"/>
      <w:r>
        <w:lastRenderedPageBreak/>
        <w:t>Abstract</w:t>
      </w:r>
      <w:bookmarkEnd w:id="0"/>
      <w:bookmarkEnd w:id="1"/>
      <w:bookmarkEnd w:id="2"/>
      <w:bookmarkEnd w:id="3"/>
      <w:bookmarkEnd w:id="4"/>
    </w:p>
    <w:p w:rsidR="003F2120" w:rsidRDefault="002F2A1E" w:rsidP="003F2120">
      <w:bookmarkStart w:id="5" w:name="_Toc221643170"/>
      <w:r>
        <w:t xml:space="preserve">Our goal with this project was to create and implement the software necessary for a glider to autonomously find and use the updrafts from thermals to sustain longer flight times. The project </w:t>
      </w:r>
      <w:proofErr w:type="gramStart"/>
      <w:r>
        <w:t>was divided</w:t>
      </w:r>
      <w:proofErr w:type="gramEnd"/>
      <w:r>
        <w:t xml:space="preserve"> into three parallel parts – a basic implementation of existing algorithms, an exploration of thermal identification techniques, and an exploration of machine learning to pr</w:t>
      </w:r>
      <w:r w:rsidR="00F752A5">
        <w:t>ovide better soaring decisions.</w:t>
      </w:r>
    </w:p>
    <w:p w:rsidR="00726BBE" w:rsidRDefault="00726BBE" w:rsidP="003F2120">
      <w:r>
        <w:t xml:space="preserve">The basic implementation combined results from Edwards and Allen’s papers into a simple form that could be easily tested and deployed. For thermal identification, both </w:t>
      </w:r>
      <w:r w:rsidR="00092C2E">
        <w:t>B</w:t>
      </w:r>
      <w:r>
        <w:t xml:space="preserve">ayesian parameter estimation and </w:t>
      </w:r>
      <w:r w:rsidR="00092C2E">
        <w:t>G</w:t>
      </w:r>
      <w:r>
        <w:t xml:space="preserve">aussian process regression </w:t>
      </w:r>
      <w:proofErr w:type="gramStart"/>
      <w:r>
        <w:t>were examined</w:t>
      </w:r>
      <w:proofErr w:type="gramEnd"/>
      <w:r>
        <w:t xml:space="preserve">, and their results compared. Gaussian process regression </w:t>
      </w:r>
      <w:proofErr w:type="gramStart"/>
      <w:r>
        <w:t>was then used</w:t>
      </w:r>
      <w:proofErr w:type="gramEnd"/>
      <w:r>
        <w:t xml:space="preserve"> for further testing purposes. For soaring decisions and policy, machine learning and policy creation </w:t>
      </w:r>
      <w:proofErr w:type="gramStart"/>
      <w:r>
        <w:t>were investigated</w:t>
      </w:r>
      <w:proofErr w:type="gramEnd"/>
      <w:r>
        <w:t xml:space="preserve">. Reinforcement learning and dynamic programming were then applied in conjunction with </w:t>
      </w:r>
      <w:proofErr w:type="gramStart"/>
      <w:r>
        <w:t>policy based</w:t>
      </w:r>
      <w:proofErr w:type="gramEnd"/>
      <w:r>
        <w:t xml:space="preserve"> decision handling to the issue of thermal soaring.</w:t>
      </w:r>
    </w:p>
    <w:p w:rsidR="002F2A1E" w:rsidRPr="003F2120" w:rsidRDefault="002F2A1E" w:rsidP="003F2120">
      <w:r>
        <w:t xml:space="preserve">Testing on both the Piccolo and </w:t>
      </w:r>
      <w:proofErr w:type="spellStart"/>
      <w:r>
        <w:t>Pixhawk</w:t>
      </w:r>
      <w:proofErr w:type="spellEnd"/>
      <w:r>
        <w:t xml:space="preserve"> autopilot simulators, </w:t>
      </w:r>
      <w:r w:rsidR="00726BBE">
        <w:t xml:space="preserve">our methods show promise when using the simulated thermals provided. </w:t>
      </w:r>
      <w:r w:rsidR="002246E3">
        <w:t xml:space="preserve">Further testing however </w:t>
      </w:r>
      <w:proofErr w:type="gramStart"/>
      <w:r w:rsidR="002246E3">
        <w:t>is needed</w:t>
      </w:r>
      <w:proofErr w:type="gramEnd"/>
      <w:r w:rsidR="002246E3">
        <w:t xml:space="preserve">, and all the parts of the project are not yet fully integrated. We expect by the end of the project’s lifecycle to be able to test using the </w:t>
      </w:r>
      <w:proofErr w:type="spellStart"/>
      <w:r w:rsidR="002246E3">
        <w:t>Pixhawk</w:t>
      </w:r>
      <w:proofErr w:type="spellEnd"/>
      <w:r w:rsidR="002246E3">
        <w:t xml:space="preserve"> autopilot in a real environment </w:t>
      </w:r>
      <w:proofErr w:type="gramStart"/>
      <w:r w:rsidR="002246E3">
        <w:t>to further validate</w:t>
      </w:r>
      <w:proofErr w:type="gramEnd"/>
      <w:r w:rsidR="002246E3">
        <w:t xml:space="preserve"> our results. </w:t>
      </w:r>
    </w:p>
    <w:p w:rsidR="008C4EF8" w:rsidRPr="00DB091C" w:rsidRDefault="002C766F" w:rsidP="00C47A37">
      <w:pPr>
        <w:pStyle w:val="HeaderUnnumbered"/>
      </w:pPr>
      <w:bookmarkStart w:id="6" w:name="_Toc452499113"/>
      <w:r>
        <w:lastRenderedPageBreak/>
        <w:t>Table of C</w:t>
      </w:r>
      <w:r w:rsidR="008C4EF8" w:rsidRPr="00DB091C">
        <w:t>ontents</w:t>
      </w:r>
      <w:bookmarkEnd w:id="6"/>
    </w:p>
    <w:p w:rsidR="00DB2669" w:rsidRDefault="00E53442">
      <w:pPr>
        <w:pStyle w:val="TOC1"/>
        <w:tabs>
          <w:tab w:val="right" w:leader="dot" w:pos="9350"/>
        </w:tabs>
        <w:rPr>
          <w:rFonts w:asciiTheme="minorHAnsi" w:eastAsiaTheme="minorEastAsia" w:hAnsiTheme="minorHAnsi" w:cstheme="minorBidi"/>
          <w:b w:val="0"/>
          <w:bCs w:val="0"/>
          <w:caps w:val="0"/>
          <w:noProof/>
          <w:sz w:val="22"/>
          <w:szCs w:val="22"/>
          <w:lang w:val="en-CA" w:eastAsia="en-CA"/>
        </w:rPr>
      </w:pPr>
      <w:r>
        <w:fldChar w:fldCharType="begin"/>
      </w:r>
      <w:r w:rsidR="00313994">
        <w:instrText xml:space="preserve"> TOC \o "3-3" \h \z \t "Heading 1,1,Heading 2,2,Header Unnumbered,1,Contents Heading,1" </w:instrText>
      </w:r>
      <w:r>
        <w:fldChar w:fldCharType="separate"/>
      </w:r>
      <w:hyperlink w:anchor="_Toc452499112" w:history="1">
        <w:r w:rsidR="00DB2669" w:rsidRPr="00A50147">
          <w:rPr>
            <w:rStyle w:val="Hyperlink"/>
            <w:noProof/>
          </w:rPr>
          <w:t>Abstract</w:t>
        </w:r>
        <w:r w:rsidR="00DB2669">
          <w:rPr>
            <w:noProof/>
            <w:webHidden/>
          </w:rPr>
          <w:tab/>
        </w:r>
        <w:r w:rsidR="00DB2669">
          <w:rPr>
            <w:noProof/>
            <w:webHidden/>
          </w:rPr>
          <w:fldChar w:fldCharType="begin"/>
        </w:r>
        <w:r w:rsidR="00DB2669">
          <w:rPr>
            <w:noProof/>
            <w:webHidden/>
          </w:rPr>
          <w:instrText xml:space="preserve"> PAGEREF _Toc452499112 \h </w:instrText>
        </w:r>
        <w:r w:rsidR="00DB2669">
          <w:rPr>
            <w:noProof/>
            <w:webHidden/>
          </w:rPr>
        </w:r>
        <w:r w:rsidR="00DB2669">
          <w:rPr>
            <w:noProof/>
            <w:webHidden/>
          </w:rPr>
          <w:fldChar w:fldCharType="separate"/>
        </w:r>
        <w:r w:rsidR="00DB2669">
          <w:rPr>
            <w:noProof/>
            <w:webHidden/>
          </w:rPr>
          <w:t>2</w:t>
        </w:r>
        <w:r w:rsidR="00DB2669">
          <w:rPr>
            <w:noProof/>
            <w:webHidden/>
          </w:rPr>
          <w:fldChar w:fldCharType="end"/>
        </w:r>
      </w:hyperlink>
    </w:p>
    <w:p w:rsidR="00DB2669" w:rsidRDefault="00DB2669">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499113" w:history="1">
        <w:r w:rsidRPr="00A50147">
          <w:rPr>
            <w:rStyle w:val="Hyperlink"/>
            <w:noProof/>
          </w:rPr>
          <w:t>Table of Contents</w:t>
        </w:r>
        <w:r>
          <w:rPr>
            <w:noProof/>
            <w:webHidden/>
          </w:rPr>
          <w:tab/>
        </w:r>
        <w:r>
          <w:rPr>
            <w:noProof/>
            <w:webHidden/>
          </w:rPr>
          <w:fldChar w:fldCharType="begin"/>
        </w:r>
        <w:r>
          <w:rPr>
            <w:noProof/>
            <w:webHidden/>
          </w:rPr>
          <w:instrText xml:space="preserve"> PAGEREF _Toc452499113 \h </w:instrText>
        </w:r>
        <w:r>
          <w:rPr>
            <w:noProof/>
            <w:webHidden/>
          </w:rPr>
        </w:r>
        <w:r>
          <w:rPr>
            <w:noProof/>
            <w:webHidden/>
          </w:rPr>
          <w:fldChar w:fldCharType="separate"/>
        </w:r>
        <w:r>
          <w:rPr>
            <w:noProof/>
            <w:webHidden/>
          </w:rPr>
          <w:t>3</w:t>
        </w:r>
        <w:r>
          <w:rPr>
            <w:noProof/>
            <w:webHidden/>
          </w:rPr>
          <w:fldChar w:fldCharType="end"/>
        </w:r>
      </w:hyperlink>
    </w:p>
    <w:p w:rsidR="00DB2669" w:rsidRDefault="00DB2669">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499114" w:history="1">
        <w:r w:rsidRPr="00A50147">
          <w:rPr>
            <w:rStyle w:val="Hyperlink"/>
            <w:noProof/>
          </w:rPr>
          <w:t>Table of Figures</w:t>
        </w:r>
        <w:r>
          <w:rPr>
            <w:noProof/>
            <w:webHidden/>
          </w:rPr>
          <w:tab/>
        </w:r>
        <w:r>
          <w:rPr>
            <w:noProof/>
            <w:webHidden/>
          </w:rPr>
          <w:fldChar w:fldCharType="begin"/>
        </w:r>
        <w:r>
          <w:rPr>
            <w:noProof/>
            <w:webHidden/>
          </w:rPr>
          <w:instrText xml:space="preserve"> PAGEREF _Toc452499114 \h </w:instrText>
        </w:r>
        <w:r>
          <w:rPr>
            <w:noProof/>
            <w:webHidden/>
          </w:rPr>
        </w:r>
        <w:r>
          <w:rPr>
            <w:noProof/>
            <w:webHidden/>
          </w:rPr>
          <w:fldChar w:fldCharType="separate"/>
        </w:r>
        <w:r>
          <w:rPr>
            <w:noProof/>
            <w:webHidden/>
          </w:rPr>
          <w:t>7</w:t>
        </w:r>
        <w:r>
          <w:rPr>
            <w:noProof/>
            <w:webHidden/>
          </w:rPr>
          <w:fldChar w:fldCharType="end"/>
        </w:r>
      </w:hyperlink>
    </w:p>
    <w:p w:rsidR="00DB2669" w:rsidRDefault="00DB2669">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499115" w:history="1">
        <w:r w:rsidRPr="00A50147">
          <w:rPr>
            <w:rStyle w:val="Hyperlink"/>
            <w:noProof/>
          </w:rPr>
          <w:t>List of Tables</w:t>
        </w:r>
        <w:r>
          <w:rPr>
            <w:noProof/>
            <w:webHidden/>
          </w:rPr>
          <w:tab/>
        </w:r>
        <w:r>
          <w:rPr>
            <w:noProof/>
            <w:webHidden/>
          </w:rPr>
          <w:fldChar w:fldCharType="begin"/>
        </w:r>
        <w:r>
          <w:rPr>
            <w:noProof/>
            <w:webHidden/>
          </w:rPr>
          <w:instrText xml:space="preserve"> PAGEREF _Toc452499115 \h </w:instrText>
        </w:r>
        <w:r>
          <w:rPr>
            <w:noProof/>
            <w:webHidden/>
          </w:rPr>
        </w:r>
        <w:r>
          <w:rPr>
            <w:noProof/>
            <w:webHidden/>
          </w:rPr>
          <w:fldChar w:fldCharType="separate"/>
        </w:r>
        <w:r>
          <w:rPr>
            <w:noProof/>
            <w:webHidden/>
          </w:rPr>
          <w:t>10</w:t>
        </w:r>
        <w:r>
          <w:rPr>
            <w:noProof/>
            <w:webHidden/>
          </w:rPr>
          <w:fldChar w:fldCharType="end"/>
        </w:r>
      </w:hyperlink>
    </w:p>
    <w:p w:rsidR="00DB2669" w:rsidRDefault="00DB2669">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499116" w:history="1">
        <w:r w:rsidRPr="00A50147">
          <w:rPr>
            <w:rStyle w:val="Hyperlink"/>
            <w:noProof/>
          </w:rPr>
          <w:t>Acknowledgements</w:t>
        </w:r>
        <w:r>
          <w:rPr>
            <w:noProof/>
            <w:webHidden/>
          </w:rPr>
          <w:tab/>
        </w:r>
        <w:r>
          <w:rPr>
            <w:noProof/>
            <w:webHidden/>
          </w:rPr>
          <w:fldChar w:fldCharType="begin"/>
        </w:r>
        <w:r>
          <w:rPr>
            <w:noProof/>
            <w:webHidden/>
          </w:rPr>
          <w:instrText xml:space="preserve"> PAGEREF _Toc452499116 \h </w:instrText>
        </w:r>
        <w:r>
          <w:rPr>
            <w:noProof/>
            <w:webHidden/>
          </w:rPr>
        </w:r>
        <w:r>
          <w:rPr>
            <w:noProof/>
            <w:webHidden/>
          </w:rPr>
          <w:fldChar w:fldCharType="separate"/>
        </w:r>
        <w:r>
          <w:rPr>
            <w:noProof/>
            <w:webHidden/>
          </w:rPr>
          <w:t>11</w:t>
        </w:r>
        <w:r>
          <w:rPr>
            <w:noProof/>
            <w:webHidden/>
          </w:rPr>
          <w:fldChar w:fldCharType="end"/>
        </w:r>
      </w:hyperlink>
    </w:p>
    <w:p w:rsidR="00DB2669" w:rsidRDefault="00DB2669">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499117" w:history="1">
        <w:r w:rsidRPr="00A50147">
          <w:rPr>
            <w:rStyle w:val="Hyperlink"/>
            <w:noProof/>
          </w:rPr>
          <w:t>1</w:t>
        </w:r>
        <w:r>
          <w:rPr>
            <w:rFonts w:asciiTheme="minorHAnsi" w:eastAsiaTheme="minorEastAsia" w:hAnsiTheme="minorHAnsi" w:cstheme="minorBidi"/>
            <w:b w:val="0"/>
            <w:bCs w:val="0"/>
            <w:caps w:val="0"/>
            <w:noProof/>
            <w:sz w:val="22"/>
            <w:szCs w:val="22"/>
            <w:lang w:val="en-CA" w:eastAsia="en-CA"/>
          </w:rPr>
          <w:tab/>
        </w:r>
        <w:r w:rsidRPr="00A50147">
          <w:rPr>
            <w:rStyle w:val="Hyperlink"/>
            <w:noProof/>
          </w:rPr>
          <w:t>Introduction and Objectives</w:t>
        </w:r>
        <w:r>
          <w:rPr>
            <w:noProof/>
            <w:webHidden/>
          </w:rPr>
          <w:tab/>
        </w:r>
        <w:r>
          <w:rPr>
            <w:noProof/>
            <w:webHidden/>
          </w:rPr>
          <w:fldChar w:fldCharType="begin"/>
        </w:r>
        <w:r>
          <w:rPr>
            <w:noProof/>
            <w:webHidden/>
          </w:rPr>
          <w:instrText xml:space="preserve"> PAGEREF _Toc452499117 \h </w:instrText>
        </w:r>
        <w:r>
          <w:rPr>
            <w:noProof/>
            <w:webHidden/>
          </w:rPr>
        </w:r>
        <w:r>
          <w:rPr>
            <w:noProof/>
            <w:webHidden/>
          </w:rPr>
          <w:fldChar w:fldCharType="separate"/>
        </w:r>
        <w:r>
          <w:rPr>
            <w:noProof/>
            <w:webHidden/>
          </w:rPr>
          <w:t>12</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18" w:history="1">
        <w:r w:rsidRPr="00A50147">
          <w:rPr>
            <w:rStyle w:val="Hyperlink"/>
            <w:noProof/>
          </w:rPr>
          <w:t>1.1</w:t>
        </w:r>
        <w:r>
          <w:rPr>
            <w:rFonts w:asciiTheme="minorHAnsi" w:eastAsiaTheme="minorEastAsia" w:hAnsiTheme="minorHAnsi" w:cstheme="minorBidi"/>
            <w:b w:val="0"/>
            <w:bCs w:val="0"/>
            <w:noProof/>
            <w:sz w:val="22"/>
            <w:szCs w:val="22"/>
            <w:lang w:val="en-CA" w:eastAsia="en-CA"/>
          </w:rPr>
          <w:tab/>
        </w:r>
        <w:r w:rsidRPr="00A50147">
          <w:rPr>
            <w:rStyle w:val="Hyperlink"/>
            <w:noProof/>
          </w:rPr>
          <w:t>Introduction</w:t>
        </w:r>
        <w:r>
          <w:rPr>
            <w:noProof/>
            <w:webHidden/>
          </w:rPr>
          <w:tab/>
        </w:r>
        <w:r>
          <w:rPr>
            <w:noProof/>
            <w:webHidden/>
          </w:rPr>
          <w:fldChar w:fldCharType="begin"/>
        </w:r>
        <w:r>
          <w:rPr>
            <w:noProof/>
            <w:webHidden/>
          </w:rPr>
          <w:instrText xml:space="preserve"> PAGEREF _Toc452499118 \h </w:instrText>
        </w:r>
        <w:r>
          <w:rPr>
            <w:noProof/>
            <w:webHidden/>
          </w:rPr>
        </w:r>
        <w:r>
          <w:rPr>
            <w:noProof/>
            <w:webHidden/>
          </w:rPr>
          <w:fldChar w:fldCharType="separate"/>
        </w:r>
        <w:r>
          <w:rPr>
            <w:noProof/>
            <w:webHidden/>
          </w:rPr>
          <w:t>12</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19" w:history="1">
        <w:r w:rsidRPr="00A50147">
          <w:rPr>
            <w:rStyle w:val="Hyperlink"/>
            <w:noProof/>
          </w:rPr>
          <w:t>1.2</w:t>
        </w:r>
        <w:r>
          <w:rPr>
            <w:rFonts w:asciiTheme="minorHAnsi" w:eastAsiaTheme="minorEastAsia" w:hAnsiTheme="minorHAnsi" w:cstheme="minorBidi"/>
            <w:b w:val="0"/>
            <w:bCs w:val="0"/>
            <w:noProof/>
            <w:sz w:val="22"/>
            <w:szCs w:val="22"/>
            <w:lang w:val="en-CA" w:eastAsia="en-CA"/>
          </w:rPr>
          <w:tab/>
        </w:r>
        <w:r w:rsidRPr="00A50147">
          <w:rPr>
            <w:rStyle w:val="Hyperlink"/>
            <w:noProof/>
          </w:rPr>
          <w:t>Project Objectives and Requirements</w:t>
        </w:r>
        <w:r>
          <w:rPr>
            <w:noProof/>
            <w:webHidden/>
          </w:rPr>
          <w:tab/>
        </w:r>
        <w:r>
          <w:rPr>
            <w:noProof/>
            <w:webHidden/>
          </w:rPr>
          <w:fldChar w:fldCharType="begin"/>
        </w:r>
        <w:r>
          <w:rPr>
            <w:noProof/>
            <w:webHidden/>
          </w:rPr>
          <w:instrText xml:space="preserve"> PAGEREF _Toc452499119 \h </w:instrText>
        </w:r>
        <w:r>
          <w:rPr>
            <w:noProof/>
            <w:webHidden/>
          </w:rPr>
        </w:r>
        <w:r>
          <w:rPr>
            <w:noProof/>
            <w:webHidden/>
          </w:rPr>
          <w:fldChar w:fldCharType="separate"/>
        </w:r>
        <w:r>
          <w:rPr>
            <w:noProof/>
            <w:webHidden/>
          </w:rPr>
          <w:t>12</w:t>
        </w:r>
        <w:r>
          <w:rPr>
            <w:noProof/>
            <w:webHidden/>
          </w:rPr>
          <w:fldChar w:fldCharType="end"/>
        </w:r>
      </w:hyperlink>
    </w:p>
    <w:p w:rsidR="00DB2669" w:rsidRDefault="00DB2669">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499120" w:history="1">
        <w:r w:rsidRPr="00A50147">
          <w:rPr>
            <w:rStyle w:val="Hyperlink"/>
            <w:noProof/>
          </w:rPr>
          <w:t>2</w:t>
        </w:r>
        <w:r>
          <w:rPr>
            <w:rFonts w:asciiTheme="minorHAnsi" w:eastAsiaTheme="minorEastAsia" w:hAnsiTheme="minorHAnsi" w:cstheme="minorBidi"/>
            <w:b w:val="0"/>
            <w:bCs w:val="0"/>
            <w:caps w:val="0"/>
            <w:noProof/>
            <w:sz w:val="22"/>
            <w:szCs w:val="22"/>
            <w:lang w:val="en-CA" w:eastAsia="en-CA"/>
          </w:rPr>
          <w:tab/>
        </w:r>
        <w:r w:rsidRPr="00A50147">
          <w:rPr>
            <w:rStyle w:val="Hyperlink"/>
            <w:noProof/>
          </w:rPr>
          <w:t>Basic Implementation</w:t>
        </w:r>
        <w:r>
          <w:rPr>
            <w:noProof/>
            <w:webHidden/>
          </w:rPr>
          <w:tab/>
        </w:r>
        <w:r>
          <w:rPr>
            <w:noProof/>
            <w:webHidden/>
          </w:rPr>
          <w:fldChar w:fldCharType="begin"/>
        </w:r>
        <w:r>
          <w:rPr>
            <w:noProof/>
            <w:webHidden/>
          </w:rPr>
          <w:instrText xml:space="preserve"> PAGEREF _Toc452499120 \h </w:instrText>
        </w:r>
        <w:r>
          <w:rPr>
            <w:noProof/>
            <w:webHidden/>
          </w:rPr>
        </w:r>
        <w:r>
          <w:rPr>
            <w:noProof/>
            <w:webHidden/>
          </w:rPr>
          <w:fldChar w:fldCharType="separate"/>
        </w:r>
        <w:r>
          <w:rPr>
            <w:noProof/>
            <w:webHidden/>
          </w:rPr>
          <w:t>13</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1" w:history="1">
        <w:r w:rsidRPr="00A50147">
          <w:rPr>
            <w:rStyle w:val="Hyperlink"/>
            <w:noProof/>
          </w:rPr>
          <w:t>2.1</w:t>
        </w:r>
        <w:r>
          <w:rPr>
            <w:rFonts w:asciiTheme="minorHAnsi" w:eastAsiaTheme="minorEastAsia" w:hAnsiTheme="minorHAnsi" w:cstheme="minorBidi"/>
            <w:b w:val="0"/>
            <w:bCs w:val="0"/>
            <w:noProof/>
            <w:sz w:val="22"/>
            <w:szCs w:val="22"/>
            <w:lang w:val="en-CA" w:eastAsia="en-CA"/>
          </w:rPr>
          <w:tab/>
        </w:r>
        <w:r w:rsidRPr="00A50147">
          <w:rPr>
            <w:rStyle w:val="Hyperlink"/>
            <w:noProof/>
          </w:rPr>
          <w:t>Overview</w:t>
        </w:r>
        <w:r>
          <w:rPr>
            <w:noProof/>
            <w:webHidden/>
          </w:rPr>
          <w:tab/>
        </w:r>
        <w:r>
          <w:rPr>
            <w:noProof/>
            <w:webHidden/>
          </w:rPr>
          <w:fldChar w:fldCharType="begin"/>
        </w:r>
        <w:r>
          <w:rPr>
            <w:noProof/>
            <w:webHidden/>
          </w:rPr>
          <w:instrText xml:space="preserve"> PAGEREF _Toc452499121 \h </w:instrText>
        </w:r>
        <w:r>
          <w:rPr>
            <w:noProof/>
            <w:webHidden/>
          </w:rPr>
        </w:r>
        <w:r>
          <w:rPr>
            <w:noProof/>
            <w:webHidden/>
          </w:rPr>
          <w:fldChar w:fldCharType="separate"/>
        </w:r>
        <w:r>
          <w:rPr>
            <w:noProof/>
            <w:webHidden/>
          </w:rPr>
          <w:t>13</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2" w:history="1">
        <w:r w:rsidRPr="00A50147">
          <w:rPr>
            <w:rStyle w:val="Hyperlink"/>
            <w:noProof/>
          </w:rPr>
          <w:t>2.2</w:t>
        </w:r>
        <w:r>
          <w:rPr>
            <w:rFonts w:asciiTheme="minorHAnsi" w:eastAsiaTheme="minorEastAsia" w:hAnsiTheme="minorHAnsi" w:cstheme="minorBidi"/>
            <w:b w:val="0"/>
            <w:bCs w:val="0"/>
            <w:noProof/>
            <w:sz w:val="22"/>
            <w:szCs w:val="22"/>
            <w:lang w:val="en-CA" w:eastAsia="en-CA"/>
          </w:rPr>
          <w:tab/>
        </w:r>
        <w:r w:rsidRPr="00A50147">
          <w:rPr>
            <w:rStyle w:val="Hyperlink"/>
            <w:noProof/>
          </w:rPr>
          <w:t>Research</w:t>
        </w:r>
        <w:r>
          <w:rPr>
            <w:noProof/>
            <w:webHidden/>
          </w:rPr>
          <w:tab/>
        </w:r>
        <w:r>
          <w:rPr>
            <w:noProof/>
            <w:webHidden/>
          </w:rPr>
          <w:fldChar w:fldCharType="begin"/>
        </w:r>
        <w:r>
          <w:rPr>
            <w:noProof/>
            <w:webHidden/>
          </w:rPr>
          <w:instrText xml:space="preserve"> PAGEREF _Toc452499122 \h </w:instrText>
        </w:r>
        <w:r>
          <w:rPr>
            <w:noProof/>
            <w:webHidden/>
          </w:rPr>
        </w:r>
        <w:r>
          <w:rPr>
            <w:noProof/>
            <w:webHidden/>
          </w:rPr>
          <w:fldChar w:fldCharType="separate"/>
        </w:r>
        <w:r>
          <w:rPr>
            <w:noProof/>
            <w:webHidden/>
          </w:rPr>
          <w:t>13</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3" w:history="1">
        <w:r w:rsidRPr="00A50147">
          <w:rPr>
            <w:rStyle w:val="Hyperlink"/>
            <w:noProof/>
          </w:rPr>
          <w:t>2.3</w:t>
        </w:r>
        <w:r>
          <w:rPr>
            <w:rFonts w:asciiTheme="minorHAnsi" w:eastAsiaTheme="minorEastAsia" w:hAnsiTheme="minorHAnsi" w:cstheme="minorBidi"/>
            <w:b w:val="0"/>
            <w:bCs w:val="0"/>
            <w:noProof/>
            <w:sz w:val="22"/>
            <w:szCs w:val="22"/>
            <w:lang w:val="en-CA" w:eastAsia="en-CA"/>
          </w:rPr>
          <w:tab/>
        </w:r>
        <w:r w:rsidRPr="00A50147">
          <w:rPr>
            <w:rStyle w:val="Hyperlink"/>
            <w:noProof/>
          </w:rPr>
          <w:t>Finding Thermals</w:t>
        </w:r>
        <w:r>
          <w:rPr>
            <w:noProof/>
            <w:webHidden/>
          </w:rPr>
          <w:tab/>
        </w:r>
        <w:r>
          <w:rPr>
            <w:noProof/>
            <w:webHidden/>
          </w:rPr>
          <w:fldChar w:fldCharType="begin"/>
        </w:r>
        <w:r>
          <w:rPr>
            <w:noProof/>
            <w:webHidden/>
          </w:rPr>
          <w:instrText xml:space="preserve"> PAGEREF _Toc452499123 \h </w:instrText>
        </w:r>
        <w:r>
          <w:rPr>
            <w:noProof/>
            <w:webHidden/>
          </w:rPr>
        </w:r>
        <w:r>
          <w:rPr>
            <w:noProof/>
            <w:webHidden/>
          </w:rPr>
          <w:fldChar w:fldCharType="separate"/>
        </w:r>
        <w:r>
          <w:rPr>
            <w:noProof/>
            <w:webHidden/>
          </w:rPr>
          <w:t>14</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4" w:history="1">
        <w:r w:rsidRPr="00A50147">
          <w:rPr>
            <w:rStyle w:val="Hyperlink"/>
            <w:noProof/>
          </w:rPr>
          <w:t>2.4</w:t>
        </w:r>
        <w:r>
          <w:rPr>
            <w:rFonts w:asciiTheme="minorHAnsi" w:eastAsiaTheme="minorEastAsia" w:hAnsiTheme="minorHAnsi" w:cstheme="minorBidi"/>
            <w:b w:val="0"/>
            <w:bCs w:val="0"/>
            <w:noProof/>
            <w:sz w:val="22"/>
            <w:szCs w:val="22"/>
            <w:lang w:val="en-CA" w:eastAsia="en-CA"/>
          </w:rPr>
          <w:tab/>
        </w:r>
        <w:r w:rsidRPr="00A50147">
          <w:rPr>
            <w:rStyle w:val="Hyperlink"/>
            <w:noProof/>
          </w:rPr>
          <w:t>Simulation</w:t>
        </w:r>
        <w:r>
          <w:rPr>
            <w:noProof/>
            <w:webHidden/>
          </w:rPr>
          <w:tab/>
        </w:r>
        <w:r>
          <w:rPr>
            <w:noProof/>
            <w:webHidden/>
          </w:rPr>
          <w:fldChar w:fldCharType="begin"/>
        </w:r>
        <w:r>
          <w:rPr>
            <w:noProof/>
            <w:webHidden/>
          </w:rPr>
          <w:instrText xml:space="preserve"> PAGEREF _Toc452499124 \h </w:instrText>
        </w:r>
        <w:r>
          <w:rPr>
            <w:noProof/>
            <w:webHidden/>
          </w:rPr>
        </w:r>
        <w:r>
          <w:rPr>
            <w:noProof/>
            <w:webHidden/>
          </w:rPr>
          <w:fldChar w:fldCharType="separate"/>
        </w:r>
        <w:r>
          <w:rPr>
            <w:noProof/>
            <w:webHidden/>
          </w:rPr>
          <w:t>14</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5" w:history="1">
        <w:r w:rsidRPr="00A50147">
          <w:rPr>
            <w:rStyle w:val="Hyperlink"/>
            <w:noProof/>
          </w:rPr>
          <w:t>2.5</w:t>
        </w:r>
        <w:r>
          <w:rPr>
            <w:rFonts w:asciiTheme="minorHAnsi" w:eastAsiaTheme="minorEastAsia" w:hAnsiTheme="minorHAnsi" w:cstheme="minorBidi"/>
            <w:b w:val="0"/>
            <w:bCs w:val="0"/>
            <w:noProof/>
            <w:sz w:val="22"/>
            <w:szCs w:val="22"/>
            <w:lang w:val="en-CA" w:eastAsia="en-CA"/>
          </w:rPr>
          <w:tab/>
        </w:r>
        <w:r w:rsidRPr="00A50147">
          <w:rPr>
            <w:rStyle w:val="Hyperlink"/>
            <w:noProof/>
          </w:rPr>
          <w:t>Energy Estimation</w:t>
        </w:r>
        <w:r>
          <w:rPr>
            <w:noProof/>
            <w:webHidden/>
          </w:rPr>
          <w:tab/>
        </w:r>
        <w:r>
          <w:rPr>
            <w:noProof/>
            <w:webHidden/>
          </w:rPr>
          <w:fldChar w:fldCharType="begin"/>
        </w:r>
        <w:r>
          <w:rPr>
            <w:noProof/>
            <w:webHidden/>
          </w:rPr>
          <w:instrText xml:space="preserve"> PAGEREF _Toc452499125 \h </w:instrText>
        </w:r>
        <w:r>
          <w:rPr>
            <w:noProof/>
            <w:webHidden/>
          </w:rPr>
        </w:r>
        <w:r>
          <w:rPr>
            <w:noProof/>
            <w:webHidden/>
          </w:rPr>
          <w:fldChar w:fldCharType="separate"/>
        </w:r>
        <w:r>
          <w:rPr>
            <w:noProof/>
            <w:webHidden/>
          </w:rPr>
          <w:t>15</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6" w:history="1">
        <w:r w:rsidRPr="00A50147">
          <w:rPr>
            <w:rStyle w:val="Hyperlink"/>
            <w:noProof/>
          </w:rPr>
          <w:t>2.6</w:t>
        </w:r>
        <w:r>
          <w:rPr>
            <w:rFonts w:asciiTheme="minorHAnsi" w:eastAsiaTheme="minorEastAsia" w:hAnsiTheme="minorHAnsi" w:cstheme="minorBidi"/>
            <w:b w:val="0"/>
            <w:bCs w:val="0"/>
            <w:noProof/>
            <w:sz w:val="22"/>
            <w:szCs w:val="22"/>
            <w:lang w:val="en-CA" w:eastAsia="en-CA"/>
          </w:rPr>
          <w:tab/>
        </w:r>
        <w:r w:rsidRPr="00A50147">
          <w:rPr>
            <w:rStyle w:val="Hyperlink"/>
            <w:noProof/>
          </w:rPr>
          <w:t>Using the Data</w:t>
        </w:r>
        <w:r>
          <w:rPr>
            <w:noProof/>
            <w:webHidden/>
          </w:rPr>
          <w:tab/>
        </w:r>
        <w:r>
          <w:rPr>
            <w:noProof/>
            <w:webHidden/>
          </w:rPr>
          <w:fldChar w:fldCharType="begin"/>
        </w:r>
        <w:r>
          <w:rPr>
            <w:noProof/>
            <w:webHidden/>
          </w:rPr>
          <w:instrText xml:space="preserve"> PAGEREF _Toc452499126 \h </w:instrText>
        </w:r>
        <w:r>
          <w:rPr>
            <w:noProof/>
            <w:webHidden/>
          </w:rPr>
        </w:r>
        <w:r>
          <w:rPr>
            <w:noProof/>
            <w:webHidden/>
          </w:rPr>
          <w:fldChar w:fldCharType="separate"/>
        </w:r>
        <w:r>
          <w:rPr>
            <w:noProof/>
            <w:webHidden/>
          </w:rPr>
          <w:t>16</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7" w:history="1">
        <w:r w:rsidRPr="00A50147">
          <w:rPr>
            <w:rStyle w:val="Hyperlink"/>
            <w:noProof/>
          </w:rPr>
          <w:t>2.7</w:t>
        </w:r>
        <w:r>
          <w:rPr>
            <w:rFonts w:asciiTheme="minorHAnsi" w:eastAsiaTheme="minorEastAsia" w:hAnsiTheme="minorHAnsi" w:cstheme="minorBidi"/>
            <w:b w:val="0"/>
            <w:bCs w:val="0"/>
            <w:noProof/>
            <w:sz w:val="22"/>
            <w:szCs w:val="22"/>
            <w:lang w:val="en-CA" w:eastAsia="en-CA"/>
          </w:rPr>
          <w:tab/>
        </w:r>
        <w:r w:rsidRPr="00A50147">
          <w:rPr>
            <w:rStyle w:val="Hyperlink"/>
            <w:noProof/>
          </w:rPr>
          <w:t>The Centroid Method</w:t>
        </w:r>
        <w:r>
          <w:rPr>
            <w:noProof/>
            <w:webHidden/>
          </w:rPr>
          <w:tab/>
        </w:r>
        <w:r>
          <w:rPr>
            <w:noProof/>
            <w:webHidden/>
          </w:rPr>
          <w:fldChar w:fldCharType="begin"/>
        </w:r>
        <w:r>
          <w:rPr>
            <w:noProof/>
            <w:webHidden/>
          </w:rPr>
          <w:instrText xml:space="preserve"> PAGEREF _Toc452499127 \h </w:instrText>
        </w:r>
        <w:r>
          <w:rPr>
            <w:noProof/>
            <w:webHidden/>
          </w:rPr>
        </w:r>
        <w:r>
          <w:rPr>
            <w:noProof/>
            <w:webHidden/>
          </w:rPr>
          <w:fldChar w:fldCharType="separate"/>
        </w:r>
        <w:r>
          <w:rPr>
            <w:noProof/>
            <w:webHidden/>
          </w:rPr>
          <w:t>17</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8" w:history="1">
        <w:r w:rsidRPr="00A50147">
          <w:rPr>
            <w:rStyle w:val="Hyperlink"/>
            <w:noProof/>
          </w:rPr>
          <w:t>2.8</w:t>
        </w:r>
        <w:r>
          <w:rPr>
            <w:rFonts w:asciiTheme="minorHAnsi" w:eastAsiaTheme="minorEastAsia" w:hAnsiTheme="minorHAnsi" w:cstheme="minorBidi"/>
            <w:b w:val="0"/>
            <w:bCs w:val="0"/>
            <w:noProof/>
            <w:sz w:val="22"/>
            <w:szCs w:val="22"/>
            <w:lang w:val="en-CA" w:eastAsia="en-CA"/>
          </w:rPr>
          <w:tab/>
        </w:r>
        <w:r w:rsidRPr="00A50147">
          <w:rPr>
            <w:rStyle w:val="Hyperlink"/>
            <w:noProof/>
          </w:rPr>
          <w:t>Future Work</w:t>
        </w:r>
        <w:r>
          <w:rPr>
            <w:noProof/>
            <w:webHidden/>
          </w:rPr>
          <w:tab/>
        </w:r>
        <w:r>
          <w:rPr>
            <w:noProof/>
            <w:webHidden/>
          </w:rPr>
          <w:fldChar w:fldCharType="begin"/>
        </w:r>
        <w:r>
          <w:rPr>
            <w:noProof/>
            <w:webHidden/>
          </w:rPr>
          <w:instrText xml:space="preserve"> PAGEREF _Toc452499128 \h </w:instrText>
        </w:r>
        <w:r>
          <w:rPr>
            <w:noProof/>
            <w:webHidden/>
          </w:rPr>
        </w:r>
        <w:r>
          <w:rPr>
            <w:noProof/>
            <w:webHidden/>
          </w:rPr>
          <w:fldChar w:fldCharType="separate"/>
        </w:r>
        <w:r>
          <w:rPr>
            <w:noProof/>
            <w:webHidden/>
          </w:rPr>
          <w:t>19</w:t>
        </w:r>
        <w:r>
          <w:rPr>
            <w:noProof/>
            <w:webHidden/>
          </w:rPr>
          <w:fldChar w:fldCharType="end"/>
        </w:r>
      </w:hyperlink>
    </w:p>
    <w:p w:rsidR="00DB2669" w:rsidRDefault="00DB2669">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499129" w:history="1">
        <w:r w:rsidRPr="00A50147">
          <w:rPr>
            <w:rStyle w:val="Hyperlink"/>
            <w:noProof/>
          </w:rPr>
          <w:t>3</w:t>
        </w:r>
        <w:r>
          <w:rPr>
            <w:rFonts w:asciiTheme="minorHAnsi" w:eastAsiaTheme="minorEastAsia" w:hAnsiTheme="minorHAnsi" w:cstheme="minorBidi"/>
            <w:b w:val="0"/>
            <w:bCs w:val="0"/>
            <w:caps w:val="0"/>
            <w:noProof/>
            <w:sz w:val="22"/>
            <w:szCs w:val="22"/>
            <w:lang w:val="en-CA" w:eastAsia="en-CA"/>
          </w:rPr>
          <w:tab/>
        </w:r>
        <w:r w:rsidRPr="00A50147">
          <w:rPr>
            <w:rStyle w:val="Hyperlink"/>
            <w:noProof/>
          </w:rPr>
          <w:t>Thermal Identification</w:t>
        </w:r>
        <w:r>
          <w:rPr>
            <w:noProof/>
            <w:webHidden/>
          </w:rPr>
          <w:tab/>
        </w:r>
        <w:r>
          <w:rPr>
            <w:noProof/>
            <w:webHidden/>
          </w:rPr>
          <w:fldChar w:fldCharType="begin"/>
        </w:r>
        <w:r>
          <w:rPr>
            <w:noProof/>
            <w:webHidden/>
          </w:rPr>
          <w:instrText xml:space="preserve"> PAGEREF _Toc452499129 \h </w:instrText>
        </w:r>
        <w:r>
          <w:rPr>
            <w:noProof/>
            <w:webHidden/>
          </w:rPr>
        </w:r>
        <w:r>
          <w:rPr>
            <w:noProof/>
            <w:webHidden/>
          </w:rPr>
          <w:fldChar w:fldCharType="separate"/>
        </w:r>
        <w:r>
          <w:rPr>
            <w:noProof/>
            <w:webHidden/>
          </w:rPr>
          <w:t>20</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30" w:history="1">
        <w:r w:rsidRPr="00A50147">
          <w:rPr>
            <w:rStyle w:val="Hyperlink"/>
            <w:noProof/>
          </w:rPr>
          <w:t>3.1</w:t>
        </w:r>
        <w:r>
          <w:rPr>
            <w:rFonts w:asciiTheme="minorHAnsi" w:eastAsiaTheme="minorEastAsia" w:hAnsiTheme="minorHAnsi" w:cstheme="minorBidi"/>
            <w:b w:val="0"/>
            <w:bCs w:val="0"/>
            <w:noProof/>
            <w:sz w:val="22"/>
            <w:szCs w:val="22"/>
            <w:lang w:val="en-CA" w:eastAsia="en-CA"/>
          </w:rPr>
          <w:tab/>
        </w:r>
        <w:r w:rsidRPr="00A50147">
          <w:rPr>
            <w:rStyle w:val="Hyperlink"/>
            <w:noProof/>
          </w:rPr>
          <w:t>Overview</w:t>
        </w:r>
        <w:r>
          <w:rPr>
            <w:noProof/>
            <w:webHidden/>
          </w:rPr>
          <w:tab/>
        </w:r>
        <w:r>
          <w:rPr>
            <w:noProof/>
            <w:webHidden/>
          </w:rPr>
          <w:fldChar w:fldCharType="begin"/>
        </w:r>
        <w:r>
          <w:rPr>
            <w:noProof/>
            <w:webHidden/>
          </w:rPr>
          <w:instrText xml:space="preserve"> PAGEREF _Toc452499130 \h </w:instrText>
        </w:r>
        <w:r>
          <w:rPr>
            <w:noProof/>
            <w:webHidden/>
          </w:rPr>
        </w:r>
        <w:r>
          <w:rPr>
            <w:noProof/>
            <w:webHidden/>
          </w:rPr>
          <w:fldChar w:fldCharType="separate"/>
        </w:r>
        <w:r>
          <w:rPr>
            <w:noProof/>
            <w:webHidden/>
          </w:rPr>
          <w:t>20</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31" w:history="1">
        <w:r w:rsidRPr="00A50147">
          <w:rPr>
            <w:rStyle w:val="Hyperlink"/>
            <w:noProof/>
          </w:rPr>
          <w:t>3.2</w:t>
        </w:r>
        <w:r>
          <w:rPr>
            <w:rFonts w:asciiTheme="minorHAnsi" w:eastAsiaTheme="minorEastAsia" w:hAnsiTheme="minorHAnsi" w:cstheme="minorBidi"/>
            <w:b w:val="0"/>
            <w:bCs w:val="0"/>
            <w:noProof/>
            <w:sz w:val="22"/>
            <w:szCs w:val="22"/>
            <w:lang w:val="en-CA" w:eastAsia="en-CA"/>
          </w:rPr>
          <w:tab/>
        </w:r>
        <w:r w:rsidRPr="00A50147">
          <w:rPr>
            <w:rStyle w:val="Hyperlink"/>
            <w:noProof/>
          </w:rPr>
          <w:t>Introduction to Bayesian Probabilistic Methods</w:t>
        </w:r>
        <w:r>
          <w:rPr>
            <w:noProof/>
            <w:webHidden/>
          </w:rPr>
          <w:tab/>
        </w:r>
        <w:r>
          <w:rPr>
            <w:noProof/>
            <w:webHidden/>
          </w:rPr>
          <w:fldChar w:fldCharType="begin"/>
        </w:r>
        <w:r>
          <w:rPr>
            <w:noProof/>
            <w:webHidden/>
          </w:rPr>
          <w:instrText xml:space="preserve"> PAGEREF _Toc452499131 \h </w:instrText>
        </w:r>
        <w:r>
          <w:rPr>
            <w:noProof/>
            <w:webHidden/>
          </w:rPr>
        </w:r>
        <w:r>
          <w:rPr>
            <w:noProof/>
            <w:webHidden/>
          </w:rPr>
          <w:fldChar w:fldCharType="separate"/>
        </w:r>
        <w:r>
          <w:rPr>
            <w:noProof/>
            <w:webHidden/>
          </w:rPr>
          <w:t>21</w:t>
        </w:r>
        <w:r>
          <w:rPr>
            <w:noProof/>
            <w:webHidden/>
          </w:rPr>
          <w:fldChar w:fldCharType="end"/>
        </w:r>
      </w:hyperlink>
    </w:p>
    <w:p w:rsidR="00DB2669" w:rsidRDefault="00DB2669">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32" w:history="1">
        <w:r w:rsidRPr="00A50147">
          <w:rPr>
            <w:rStyle w:val="Hyperlink"/>
            <w:noProof/>
          </w:rPr>
          <w:t>3.2.1</w:t>
        </w:r>
        <w:r>
          <w:rPr>
            <w:rFonts w:asciiTheme="minorHAnsi" w:eastAsiaTheme="minorEastAsia" w:hAnsiTheme="minorHAnsi" w:cstheme="minorBidi"/>
            <w:noProof/>
            <w:sz w:val="22"/>
            <w:szCs w:val="22"/>
            <w:lang w:val="en-CA" w:eastAsia="en-CA"/>
          </w:rPr>
          <w:tab/>
        </w:r>
        <w:r w:rsidRPr="00A50147">
          <w:rPr>
            <w:rStyle w:val="Hyperlink"/>
            <w:noProof/>
          </w:rPr>
          <w:t>Review of Probability</w:t>
        </w:r>
        <w:r>
          <w:rPr>
            <w:noProof/>
            <w:webHidden/>
          </w:rPr>
          <w:tab/>
        </w:r>
        <w:r>
          <w:rPr>
            <w:noProof/>
            <w:webHidden/>
          </w:rPr>
          <w:fldChar w:fldCharType="begin"/>
        </w:r>
        <w:r>
          <w:rPr>
            <w:noProof/>
            <w:webHidden/>
          </w:rPr>
          <w:instrText xml:space="preserve"> PAGEREF _Toc452499132 \h </w:instrText>
        </w:r>
        <w:r>
          <w:rPr>
            <w:noProof/>
            <w:webHidden/>
          </w:rPr>
        </w:r>
        <w:r>
          <w:rPr>
            <w:noProof/>
            <w:webHidden/>
          </w:rPr>
          <w:fldChar w:fldCharType="separate"/>
        </w:r>
        <w:r>
          <w:rPr>
            <w:noProof/>
            <w:webHidden/>
          </w:rPr>
          <w:t>21</w:t>
        </w:r>
        <w:r>
          <w:rPr>
            <w:noProof/>
            <w:webHidden/>
          </w:rPr>
          <w:fldChar w:fldCharType="end"/>
        </w:r>
      </w:hyperlink>
    </w:p>
    <w:p w:rsidR="00DB2669" w:rsidRDefault="00DB2669">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33" w:history="1">
        <w:r w:rsidRPr="00A50147">
          <w:rPr>
            <w:rStyle w:val="Hyperlink"/>
            <w:noProof/>
          </w:rPr>
          <w:t>3.2.2</w:t>
        </w:r>
        <w:r>
          <w:rPr>
            <w:rFonts w:asciiTheme="minorHAnsi" w:eastAsiaTheme="minorEastAsia" w:hAnsiTheme="minorHAnsi" w:cstheme="minorBidi"/>
            <w:noProof/>
            <w:sz w:val="22"/>
            <w:szCs w:val="22"/>
            <w:lang w:val="en-CA" w:eastAsia="en-CA"/>
          </w:rPr>
          <w:tab/>
        </w:r>
        <w:r w:rsidRPr="00A50147">
          <w:rPr>
            <w:rStyle w:val="Hyperlink"/>
            <w:noProof/>
          </w:rPr>
          <w:t>Bayesian Inference</w:t>
        </w:r>
        <w:r>
          <w:rPr>
            <w:noProof/>
            <w:webHidden/>
          </w:rPr>
          <w:tab/>
        </w:r>
        <w:r>
          <w:rPr>
            <w:noProof/>
            <w:webHidden/>
          </w:rPr>
          <w:fldChar w:fldCharType="begin"/>
        </w:r>
        <w:r>
          <w:rPr>
            <w:noProof/>
            <w:webHidden/>
          </w:rPr>
          <w:instrText xml:space="preserve"> PAGEREF _Toc452499133 \h </w:instrText>
        </w:r>
        <w:r>
          <w:rPr>
            <w:noProof/>
            <w:webHidden/>
          </w:rPr>
        </w:r>
        <w:r>
          <w:rPr>
            <w:noProof/>
            <w:webHidden/>
          </w:rPr>
          <w:fldChar w:fldCharType="separate"/>
        </w:r>
        <w:r>
          <w:rPr>
            <w:noProof/>
            <w:webHidden/>
          </w:rPr>
          <w:t>22</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34" w:history="1">
        <w:r w:rsidRPr="00A50147">
          <w:rPr>
            <w:rStyle w:val="Hyperlink"/>
            <w:noProof/>
          </w:rPr>
          <w:t>3.3</w:t>
        </w:r>
        <w:r>
          <w:rPr>
            <w:rFonts w:asciiTheme="minorHAnsi" w:eastAsiaTheme="minorEastAsia" w:hAnsiTheme="minorHAnsi" w:cstheme="minorBidi"/>
            <w:b w:val="0"/>
            <w:bCs w:val="0"/>
            <w:noProof/>
            <w:sz w:val="22"/>
            <w:szCs w:val="22"/>
            <w:lang w:val="en-CA" w:eastAsia="en-CA"/>
          </w:rPr>
          <w:tab/>
        </w:r>
        <w:r w:rsidRPr="00A50147">
          <w:rPr>
            <w:rStyle w:val="Hyperlink"/>
            <w:noProof/>
          </w:rPr>
          <w:t>Bayesian Parameter Estimation</w:t>
        </w:r>
        <w:r>
          <w:rPr>
            <w:noProof/>
            <w:webHidden/>
          </w:rPr>
          <w:tab/>
        </w:r>
        <w:r>
          <w:rPr>
            <w:noProof/>
            <w:webHidden/>
          </w:rPr>
          <w:fldChar w:fldCharType="begin"/>
        </w:r>
        <w:r>
          <w:rPr>
            <w:noProof/>
            <w:webHidden/>
          </w:rPr>
          <w:instrText xml:space="preserve"> PAGEREF _Toc452499134 \h </w:instrText>
        </w:r>
        <w:r>
          <w:rPr>
            <w:noProof/>
            <w:webHidden/>
          </w:rPr>
        </w:r>
        <w:r>
          <w:rPr>
            <w:noProof/>
            <w:webHidden/>
          </w:rPr>
          <w:fldChar w:fldCharType="separate"/>
        </w:r>
        <w:r>
          <w:rPr>
            <w:noProof/>
            <w:webHidden/>
          </w:rPr>
          <w:t>24</w:t>
        </w:r>
        <w:r>
          <w:rPr>
            <w:noProof/>
            <w:webHidden/>
          </w:rPr>
          <w:fldChar w:fldCharType="end"/>
        </w:r>
      </w:hyperlink>
    </w:p>
    <w:p w:rsidR="00DB2669" w:rsidRDefault="00DB2669">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35" w:history="1">
        <w:r w:rsidRPr="00A50147">
          <w:rPr>
            <w:rStyle w:val="Hyperlink"/>
            <w:noProof/>
          </w:rPr>
          <w:t>3.3.1</w:t>
        </w:r>
        <w:r>
          <w:rPr>
            <w:rFonts w:asciiTheme="minorHAnsi" w:eastAsiaTheme="minorEastAsia" w:hAnsiTheme="minorHAnsi" w:cstheme="minorBidi"/>
            <w:noProof/>
            <w:sz w:val="22"/>
            <w:szCs w:val="22"/>
            <w:lang w:val="en-CA" w:eastAsia="en-CA"/>
          </w:rPr>
          <w:tab/>
        </w:r>
        <w:r w:rsidRPr="00A50147">
          <w:rPr>
            <w:rStyle w:val="Hyperlink"/>
            <w:noProof/>
          </w:rPr>
          <w:t>Square Thermals</w:t>
        </w:r>
        <w:r>
          <w:rPr>
            <w:noProof/>
            <w:webHidden/>
          </w:rPr>
          <w:tab/>
        </w:r>
        <w:r>
          <w:rPr>
            <w:noProof/>
            <w:webHidden/>
          </w:rPr>
          <w:fldChar w:fldCharType="begin"/>
        </w:r>
        <w:r>
          <w:rPr>
            <w:noProof/>
            <w:webHidden/>
          </w:rPr>
          <w:instrText xml:space="preserve"> PAGEREF _Toc452499135 \h </w:instrText>
        </w:r>
        <w:r>
          <w:rPr>
            <w:noProof/>
            <w:webHidden/>
          </w:rPr>
        </w:r>
        <w:r>
          <w:rPr>
            <w:noProof/>
            <w:webHidden/>
          </w:rPr>
          <w:fldChar w:fldCharType="separate"/>
        </w:r>
        <w:r>
          <w:rPr>
            <w:noProof/>
            <w:webHidden/>
          </w:rPr>
          <w:t>24</w:t>
        </w:r>
        <w:r>
          <w:rPr>
            <w:noProof/>
            <w:webHidden/>
          </w:rPr>
          <w:fldChar w:fldCharType="end"/>
        </w:r>
      </w:hyperlink>
    </w:p>
    <w:p w:rsidR="00DB2669" w:rsidRDefault="00DB2669">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36" w:history="1">
        <w:r w:rsidRPr="00A50147">
          <w:rPr>
            <w:rStyle w:val="Hyperlink"/>
            <w:noProof/>
          </w:rPr>
          <w:t>3.3.2</w:t>
        </w:r>
        <w:r>
          <w:rPr>
            <w:rFonts w:asciiTheme="minorHAnsi" w:eastAsiaTheme="minorEastAsia" w:hAnsiTheme="minorHAnsi" w:cstheme="minorBidi"/>
            <w:noProof/>
            <w:sz w:val="22"/>
            <w:szCs w:val="22"/>
            <w:lang w:val="en-CA" w:eastAsia="en-CA"/>
          </w:rPr>
          <w:tab/>
        </w:r>
        <w:r w:rsidRPr="00A50147">
          <w:rPr>
            <w:rStyle w:val="Hyperlink"/>
            <w:noProof/>
          </w:rPr>
          <w:t>Square Thermals with Partial Knowledge</w:t>
        </w:r>
        <w:r>
          <w:rPr>
            <w:noProof/>
            <w:webHidden/>
          </w:rPr>
          <w:tab/>
        </w:r>
        <w:r>
          <w:rPr>
            <w:noProof/>
            <w:webHidden/>
          </w:rPr>
          <w:fldChar w:fldCharType="begin"/>
        </w:r>
        <w:r>
          <w:rPr>
            <w:noProof/>
            <w:webHidden/>
          </w:rPr>
          <w:instrText xml:space="preserve"> PAGEREF _Toc452499136 \h </w:instrText>
        </w:r>
        <w:r>
          <w:rPr>
            <w:noProof/>
            <w:webHidden/>
          </w:rPr>
        </w:r>
        <w:r>
          <w:rPr>
            <w:noProof/>
            <w:webHidden/>
          </w:rPr>
          <w:fldChar w:fldCharType="separate"/>
        </w:r>
        <w:r>
          <w:rPr>
            <w:noProof/>
            <w:webHidden/>
          </w:rPr>
          <w:t>25</w:t>
        </w:r>
        <w:r>
          <w:rPr>
            <w:noProof/>
            <w:webHidden/>
          </w:rPr>
          <w:fldChar w:fldCharType="end"/>
        </w:r>
      </w:hyperlink>
    </w:p>
    <w:p w:rsidR="00DB2669" w:rsidRDefault="00DB2669">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37" w:history="1">
        <w:r w:rsidRPr="00A50147">
          <w:rPr>
            <w:rStyle w:val="Hyperlink"/>
            <w:noProof/>
          </w:rPr>
          <w:t>3.3.3</w:t>
        </w:r>
        <w:r>
          <w:rPr>
            <w:rFonts w:asciiTheme="minorHAnsi" w:eastAsiaTheme="minorEastAsia" w:hAnsiTheme="minorHAnsi" w:cstheme="minorBidi"/>
            <w:noProof/>
            <w:sz w:val="22"/>
            <w:szCs w:val="22"/>
            <w:lang w:val="en-CA" w:eastAsia="en-CA"/>
          </w:rPr>
          <w:tab/>
        </w:r>
        <w:r w:rsidRPr="00A50147">
          <w:rPr>
            <w:rStyle w:val="Hyperlink"/>
            <w:noProof/>
          </w:rPr>
          <w:t>Gaussian-shaped Thermals</w:t>
        </w:r>
        <w:r>
          <w:rPr>
            <w:noProof/>
            <w:webHidden/>
          </w:rPr>
          <w:tab/>
        </w:r>
        <w:r>
          <w:rPr>
            <w:noProof/>
            <w:webHidden/>
          </w:rPr>
          <w:fldChar w:fldCharType="begin"/>
        </w:r>
        <w:r>
          <w:rPr>
            <w:noProof/>
            <w:webHidden/>
          </w:rPr>
          <w:instrText xml:space="preserve"> PAGEREF _Toc452499137 \h </w:instrText>
        </w:r>
        <w:r>
          <w:rPr>
            <w:noProof/>
            <w:webHidden/>
          </w:rPr>
        </w:r>
        <w:r>
          <w:rPr>
            <w:noProof/>
            <w:webHidden/>
          </w:rPr>
          <w:fldChar w:fldCharType="separate"/>
        </w:r>
        <w:r>
          <w:rPr>
            <w:noProof/>
            <w:webHidden/>
          </w:rPr>
          <w:t>26</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38" w:history="1">
        <w:r w:rsidRPr="00A50147">
          <w:rPr>
            <w:rStyle w:val="Hyperlink"/>
            <w:noProof/>
          </w:rPr>
          <w:t>3.4</w:t>
        </w:r>
        <w:r>
          <w:rPr>
            <w:rFonts w:asciiTheme="minorHAnsi" w:eastAsiaTheme="minorEastAsia" w:hAnsiTheme="minorHAnsi" w:cstheme="minorBidi"/>
            <w:b w:val="0"/>
            <w:bCs w:val="0"/>
            <w:noProof/>
            <w:sz w:val="22"/>
            <w:szCs w:val="22"/>
            <w:lang w:val="en-CA" w:eastAsia="en-CA"/>
          </w:rPr>
          <w:tab/>
        </w:r>
        <w:r w:rsidRPr="00A50147">
          <w:rPr>
            <w:rStyle w:val="Hyperlink"/>
            <w:noProof/>
          </w:rPr>
          <w:t>Gaussian Process Regression</w:t>
        </w:r>
        <w:r>
          <w:rPr>
            <w:noProof/>
            <w:webHidden/>
          </w:rPr>
          <w:tab/>
        </w:r>
        <w:r>
          <w:rPr>
            <w:noProof/>
            <w:webHidden/>
          </w:rPr>
          <w:fldChar w:fldCharType="begin"/>
        </w:r>
        <w:r>
          <w:rPr>
            <w:noProof/>
            <w:webHidden/>
          </w:rPr>
          <w:instrText xml:space="preserve"> PAGEREF _Toc452499138 \h </w:instrText>
        </w:r>
        <w:r>
          <w:rPr>
            <w:noProof/>
            <w:webHidden/>
          </w:rPr>
        </w:r>
        <w:r>
          <w:rPr>
            <w:noProof/>
            <w:webHidden/>
          </w:rPr>
          <w:fldChar w:fldCharType="separate"/>
        </w:r>
        <w:r>
          <w:rPr>
            <w:noProof/>
            <w:webHidden/>
          </w:rPr>
          <w:t>27</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39" w:history="1">
        <w:r w:rsidRPr="00A50147">
          <w:rPr>
            <w:rStyle w:val="Hyperlink"/>
            <w:noProof/>
          </w:rPr>
          <w:t>3.5</w:t>
        </w:r>
        <w:r>
          <w:rPr>
            <w:rFonts w:asciiTheme="minorHAnsi" w:eastAsiaTheme="minorEastAsia" w:hAnsiTheme="minorHAnsi" w:cstheme="minorBidi"/>
            <w:b w:val="0"/>
            <w:bCs w:val="0"/>
            <w:noProof/>
            <w:sz w:val="22"/>
            <w:szCs w:val="22"/>
            <w:lang w:val="en-CA" w:eastAsia="en-CA"/>
          </w:rPr>
          <w:tab/>
        </w:r>
        <w:r w:rsidRPr="00A50147">
          <w:rPr>
            <w:rStyle w:val="Hyperlink"/>
            <w:noProof/>
          </w:rPr>
          <w:t>Comparison of Gaussian Process Regression and Bayesian Parameter Estimation</w:t>
        </w:r>
        <w:r>
          <w:rPr>
            <w:noProof/>
            <w:webHidden/>
          </w:rPr>
          <w:tab/>
        </w:r>
        <w:r>
          <w:rPr>
            <w:noProof/>
            <w:webHidden/>
          </w:rPr>
          <w:fldChar w:fldCharType="begin"/>
        </w:r>
        <w:r>
          <w:rPr>
            <w:noProof/>
            <w:webHidden/>
          </w:rPr>
          <w:instrText xml:space="preserve"> PAGEREF _Toc452499139 \h </w:instrText>
        </w:r>
        <w:r>
          <w:rPr>
            <w:noProof/>
            <w:webHidden/>
          </w:rPr>
        </w:r>
        <w:r>
          <w:rPr>
            <w:noProof/>
            <w:webHidden/>
          </w:rPr>
          <w:fldChar w:fldCharType="separate"/>
        </w:r>
        <w:r>
          <w:rPr>
            <w:noProof/>
            <w:webHidden/>
          </w:rPr>
          <w:t>31</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40" w:history="1">
        <w:r w:rsidRPr="00A50147">
          <w:rPr>
            <w:rStyle w:val="Hyperlink"/>
            <w:noProof/>
          </w:rPr>
          <w:t>3.6</w:t>
        </w:r>
        <w:r>
          <w:rPr>
            <w:rFonts w:asciiTheme="minorHAnsi" w:eastAsiaTheme="minorEastAsia" w:hAnsiTheme="minorHAnsi" w:cstheme="minorBidi"/>
            <w:b w:val="0"/>
            <w:bCs w:val="0"/>
            <w:noProof/>
            <w:sz w:val="22"/>
            <w:szCs w:val="22"/>
            <w:lang w:val="en-CA" w:eastAsia="en-CA"/>
          </w:rPr>
          <w:tab/>
        </w:r>
        <w:r w:rsidRPr="00A50147">
          <w:rPr>
            <w:rStyle w:val="Hyperlink"/>
            <w:noProof/>
          </w:rPr>
          <w:t>Gaussian Process Regression in Simulation</w:t>
        </w:r>
        <w:r>
          <w:rPr>
            <w:noProof/>
            <w:webHidden/>
          </w:rPr>
          <w:tab/>
        </w:r>
        <w:r>
          <w:rPr>
            <w:noProof/>
            <w:webHidden/>
          </w:rPr>
          <w:fldChar w:fldCharType="begin"/>
        </w:r>
        <w:r>
          <w:rPr>
            <w:noProof/>
            <w:webHidden/>
          </w:rPr>
          <w:instrText xml:space="preserve"> PAGEREF _Toc452499140 \h </w:instrText>
        </w:r>
        <w:r>
          <w:rPr>
            <w:noProof/>
            <w:webHidden/>
          </w:rPr>
        </w:r>
        <w:r>
          <w:rPr>
            <w:noProof/>
            <w:webHidden/>
          </w:rPr>
          <w:fldChar w:fldCharType="separate"/>
        </w:r>
        <w:r>
          <w:rPr>
            <w:noProof/>
            <w:webHidden/>
          </w:rPr>
          <w:t>35</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41" w:history="1">
        <w:r w:rsidRPr="00A50147">
          <w:rPr>
            <w:rStyle w:val="Hyperlink"/>
            <w:noProof/>
          </w:rPr>
          <w:t>3.7</w:t>
        </w:r>
        <w:r>
          <w:rPr>
            <w:rFonts w:asciiTheme="minorHAnsi" w:eastAsiaTheme="minorEastAsia" w:hAnsiTheme="minorHAnsi" w:cstheme="minorBidi"/>
            <w:b w:val="0"/>
            <w:bCs w:val="0"/>
            <w:noProof/>
            <w:sz w:val="22"/>
            <w:szCs w:val="22"/>
            <w:lang w:val="en-CA" w:eastAsia="en-CA"/>
          </w:rPr>
          <w:tab/>
        </w:r>
        <w:r w:rsidRPr="00A50147">
          <w:rPr>
            <w:rStyle w:val="Hyperlink"/>
            <w:noProof/>
          </w:rPr>
          <w:t>Bayesian Networks</w:t>
        </w:r>
        <w:r>
          <w:rPr>
            <w:noProof/>
            <w:webHidden/>
          </w:rPr>
          <w:tab/>
        </w:r>
        <w:r>
          <w:rPr>
            <w:noProof/>
            <w:webHidden/>
          </w:rPr>
          <w:fldChar w:fldCharType="begin"/>
        </w:r>
        <w:r>
          <w:rPr>
            <w:noProof/>
            <w:webHidden/>
          </w:rPr>
          <w:instrText xml:space="preserve"> PAGEREF _Toc452499141 \h </w:instrText>
        </w:r>
        <w:r>
          <w:rPr>
            <w:noProof/>
            <w:webHidden/>
          </w:rPr>
        </w:r>
        <w:r>
          <w:rPr>
            <w:noProof/>
            <w:webHidden/>
          </w:rPr>
          <w:fldChar w:fldCharType="separate"/>
        </w:r>
        <w:r>
          <w:rPr>
            <w:noProof/>
            <w:webHidden/>
          </w:rPr>
          <w:t>37</w:t>
        </w:r>
        <w:r>
          <w:rPr>
            <w:noProof/>
            <w:webHidden/>
          </w:rPr>
          <w:fldChar w:fldCharType="end"/>
        </w:r>
      </w:hyperlink>
    </w:p>
    <w:p w:rsidR="00DB2669" w:rsidRDefault="00DB2669">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42" w:history="1">
        <w:r w:rsidRPr="00A50147">
          <w:rPr>
            <w:rStyle w:val="Hyperlink"/>
            <w:noProof/>
          </w:rPr>
          <w:t>3.7.1</w:t>
        </w:r>
        <w:r>
          <w:rPr>
            <w:rFonts w:asciiTheme="minorHAnsi" w:eastAsiaTheme="minorEastAsia" w:hAnsiTheme="minorHAnsi" w:cstheme="minorBidi"/>
            <w:noProof/>
            <w:sz w:val="22"/>
            <w:szCs w:val="22"/>
            <w:lang w:val="en-CA" w:eastAsia="en-CA"/>
          </w:rPr>
          <w:tab/>
        </w:r>
        <w:r w:rsidRPr="00A50147">
          <w:rPr>
            <w:rStyle w:val="Hyperlink"/>
            <w:noProof/>
          </w:rPr>
          <w:t>Overview</w:t>
        </w:r>
        <w:r>
          <w:rPr>
            <w:noProof/>
            <w:webHidden/>
          </w:rPr>
          <w:tab/>
        </w:r>
        <w:r>
          <w:rPr>
            <w:noProof/>
            <w:webHidden/>
          </w:rPr>
          <w:fldChar w:fldCharType="begin"/>
        </w:r>
        <w:r>
          <w:rPr>
            <w:noProof/>
            <w:webHidden/>
          </w:rPr>
          <w:instrText xml:space="preserve"> PAGEREF _Toc452499142 \h </w:instrText>
        </w:r>
        <w:r>
          <w:rPr>
            <w:noProof/>
            <w:webHidden/>
          </w:rPr>
        </w:r>
        <w:r>
          <w:rPr>
            <w:noProof/>
            <w:webHidden/>
          </w:rPr>
          <w:fldChar w:fldCharType="separate"/>
        </w:r>
        <w:r>
          <w:rPr>
            <w:noProof/>
            <w:webHidden/>
          </w:rPr>
          <w:t>37</w:t>
        </w:r>
        <w:r>
          <w:rPr>
            <w:noProof/>
            <w:webHidden/>
          </w:rPr>
          <w:fldChar w:fldCharType="end"/>
        </w:r>
      </w:hyperlink>
    </w:p>
    <w:p w:rsidR="00DB2669" w:rsidRDefault="00DB2669">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43" w:history="1">
        <w:r w:rsidRPr="00A50147">
          <w:rPr>
            <w:rStyle w:val="Hyperlink"/>
            <w:noProof/>
          </w:rPr>
          <w:t>3.7.2</w:t>
        </w:r>
        <w:r>
          <w:rPr>
            <w:rFonts w:asciiTheme="minorHAnsi" w:eastAsiaTheme="minorEastAsia" w:hAnsiTheme="minorHAnsi" w:cstheme="minorBidi"/>
            <w:noProof/>
            <w:sz w:val="22"/>
            <w:szCs w:val="22"/>
            <w:lang w:val="en-CA" w:eastAsia="en-CA"/>
          </w:rPr>
          <w:tab/>
        </w:r>
        <w:r w:rsidRPr="00A50147">
          <w:rPr>
            <w:rStyle w:val="Hyperlink"/>
            <w:noProof/>
          </w:rPr>
          <w:t>Advantages of Bayesian Networks</w:t>
        </w:r>
        <w:r>
          <w:rPr>
            <w:noProof/>
            <w:webHidden/>
          </w:rPr>
          <w:tab/>
        </w:r>
        <w:r>
          <w:rPr>
            <w:noProof/>
            <w:webHidden/>
          </w:rPr>
          <w:fldChar w:fldCharType="begin"/>
        </w:r>
        <w:r>
          <w:rPr>
            <w:noProof/>
            <w:webHidden/>
          </w:rPr>
          <w:instrText xml:space="preserve"> PAGEREF _Toc452499143 \h </w:instrText>
        </w:r>
        <w:r>
          <w:rPr>
            <w:noProof/>
            <w:webHidden/>
          </w:rPr>
        </w:r>
        <w:r>
          <w:rPr>
            <w:noProof/>
            <w:webHidden/>
          </w:rPr>
          <w:fldChar w:fldCharType="separate"/>
        </w:r>
        <w:r>
          <w:rPr>
            <w:noProof/>
            <w:webHidden/>
          </w:rPr>
          <w:t>38</w:t>
        </w:r>
        <w:r>
          <w:rPr>
            <w:noProof/>
            <w:webHidden/>
          </w:rPr>
          <w:fldChar w:fldCharType="end"/>
        </w:r>
      </w:hyperlink>
    </w:p>
    <w:p w:rsidR="00DB2669" w:rsidRDefault="00DB2669">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44" w:history="1">
        <w:r w:rsidRPr="00A50147">
          <w:rPr>
            <w:rStyle w:val="Hyperlink"/>
            <w:noProof/>
          </w:rPr>
          <w:t>3.7.3</w:t>
        </w:r>
        <w:r>
          <w:rPr>
            <w:rFonts w:asciiTheme="minorHAnsi" w:eastAsiaTheme="minorEastAsia" w:hAnsiTheme="minorHAnsi" w:cstheme="minorBidi"/>
            <w:noProof/>
            <w:sz w:val="22"/>
            <w:szCs w:val="22"/>
            <w:lang w:val="en-CA" w:eastAsia="en-CA"/>
          </w:rPr>
          <w:tab/>
        </w:r>
        <w:r w:rsidRPr="00A50147">
          <w:rPr>
            <w:rStyle w:val="Hyperlink"/>
            <w:noProof/>
          </w:rPr>
          <w:t>Simple Example: Learning Conditional Probability Tables</w:t>
        </w:r>
        <w:r>
          <w:rPr>
            <w:noProof/>
            <w:webHidden/>
          </w:rPr>
          <w:tab/>
        </w:r>
        <w:r>
          <w:rPr>
            <w:noProof/>
            <w:webHidden/>
          </w:rPr>
          <w:fldChar w:fldCharType="begin"/>
        </w:r>
        <w:r>
          <w:rPr>
            <w:noProof/>
            <w:webHidden/>
          </w:rPr>
          <w:instrText xml:space="preserve"> PAGEREF _Toc452499144 \h </w:instrText>
        </w:r>
        <w:r>
          <w:rPr>
            <w:noProof/>
            <w:webHidden/>
          </w:rPr>
        </w:r>
        <w:r>
          <w:rPr>
            <w:noProof/>
            <w:webHidden/>
          </w:rPr>
          <w:fldChar w:fldCharType="separate"/>
        </w:r>
        <w:r>
          <w:rPr>
            <w:noProof/>
            <w:webHidden/>
          </w:rPr>
          <w:t>39</w:t>
        </w:r>
        <w:r>
          <w:rPr>
            <w:noProof/>
            <w:webHidden/>
          </w:rPr>
          <w:fldChar w:fldCharType="end"/>
        </w:r>
      </w:hyperlink>
    </w:p>
    <w:p w:rsidR="00DB2669" w:rsidRDefault="00DB2669">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45" w:history="1">
        <w:r w:rsidRPr="00A50147">
          <w:rPr>
            <w:rStyle w:val="Hyperlink"/>
            <w:noProof/>
          </w:rPr>
          <w:t>3.7.4</w:t>
        </w:r>
        <w:r>
          <w:rPr>
            <w:rFonts w:asciiTheme="minorHAnsi" w:eastAsiaTheme="minorEastAsia" w:hAnsiTheme="minorHAnsi" w:cstheme="minorBidi"/>
            <w:noProof/>
            <w:sz w:val="22"/>
            <w:szCs w:val="22"/>
            <w:lang w:val="en-CA" w:eastAsia="en-CA"/>
          </w:rPr>
          <w:tab/>
        </w:r>
        <w:r w:rsidRPr="00A50147">
          <w:rPr>
            <w:rStyle w:val="Hyperlink"/>
            <w:noProof/>
          </w:rPr>
          <w:t>Thermal Soaring: Learning the Network</w:t>
        </w:r>
        <w:r>
          <w:rPr>
            <w:noProof/>
            <w:webHidden/>
          </w:rPr>
          <w:tab/>
        </w:r>
        <w:r>
          <w:rPr>
            <w:noProof/>
            <w:webHidden/>
          </w:rPr>
          <w:fldChar w:fldCharType="begin"/>
        </w:r>
        <w:r>
          <w:rPr>
            <w:noProof/>
            <w:webHidden/>
          </w:rPr>
          <w:instrText xml:space="preserve"> PAGEREF _Toc452499145 \h </w:instrText>
        </w:r>
        <w:r>
          <w:rPr>
            <w:noProof/>
            <w:webHidden/>
          </w:rPr>
        </w:r>
        <w:r>
          <w:rPr>
            <w:noProof/>
            <w:webHidden/>
          </w:rPr>
          <w:fldChar w:fldCharType="separate"/>
        </w:r>
        <w:r>
          <w:rPr>
            <w:noProof/>
            <w:webHidden/>
          </w:rPr>
          <w:t>41</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46" w:history="1">
        <w:r w:rsidRPr="00A50147">
          <w:rPr>
            <w:rStyle w:val="Hyperlink"/>
            <w:noProof/>
          </w:rPr>
          <w:t>3.8</w:t>
        </w:r>
        <w:r>
          <w:rPr>
            <w:rFonts w:asciiTheme="minorHAnsi" w:eastAsiaTheme="minorEastAsia" w:hAnsiTheme="minorHAnsi" w:cstheme="minorBidi"/>
            <w:b w:val="0"/>
            <w:bCs w:val="0"/>
            <w:noProof/>
            <w:sz w:val="22"/>
            <w:szCs w:val="22"/>
            <w:lang w:val="en-CA" w:eastAsia="en-CA"/>
          </w:rPr>
          <w:tab/>
        </w:r>
        <w:r w:rsidRPr="00A50147">
          <w:rPr>
            <w:rStyle w:val="Hyperlink"/>
            <w:noProof/>
          </w:rPr>
          <w:t>Future Work</w:t>
        </w:r>
        <w:r>
          <w:rPr>
            <w:noProof/>
            <w:webHidden/>
          </w:rPr>
          <w:tab/>
        </w:r>
        <w:r>
          <w:rPr>
            <w:noProof/>
            <w:webHidden/>
          </w:rPr>
          <w:fldChar w:fldCharType="begin"/>
        </w:r>
        <w:r>
          <w:rPr>
            <w:noProof/>
            <w:webHidden/>
          </w:rPr>
          <w:instrText xml:space="preserve"> PAGEREF _Toc452499146 \h </w:instrText>
        </w:r>
        <w:r>
          <w:rPr>
            <w:noProof/>
            <w:webHidden/>
          </w:rPr>
        </w:r>
        <w:r>
          <w:rPr>
            <w:noProof/>
            <w:webHidden/>
          </w:rPr>
          <w:fldChar w:fldCharType="separate"/>
        </w:r>
        <w:r>
          <w:rPr>
            <w:noProof/>
            <w:webHidden/>
          </w:rPr>
          <w:t>42</w:t>
        </w:r>
        <w:r>
          <w:rPr>
            <w:noProof/>
            <w:webHidden/>
          </w:rPr>
          <w:fldChar w:fldCharType="end"/>
        </w:r>
      </w:hyperlink>
    </w:p>
    <w:p w:rsidR="00DB2669" w:rsidRDefault="00DB2669">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499147" w:history="1">
        <w:r w:rsidRPr="00A50147">
          <w:rPr>
            <w:rStyle w:val="Hyperlink"/>
            <w:noProof/>
          </w:rPr>
          <w:t>4</w:t>
        </w:r>
        <w:r>
          <w:rPr>
            <w:rFonts w:asciiTheme="minorHAnsi" w:eastAsiaTheme="minorEastAsia" w:hAnsiTheme="minorHAnsi" w:cstheme="minorBidi"/>
            <w:b w:val="0"/>
            <w:bCs w:val="0"/>
            <w:caps w:val="0"/>
            <w:noProof/>
            <w:sz w:val="22"/>
            <w:szCs w:val="22"/>
            <w:lang w:val="en-CA" w:eastAsia="en-CA"/>
          </w:rPr>
          <w:tab/>
        </w:r>
        <w:r w:rsidRPr="00A50147">
          <w:rPr>
            <w:rStyle w:val="Hyperlink"/>
            <w:noProof/>
          </w:rPr>
          <w:t>Creating a Policy</w:t>
        </w:r>
        <w:r>
          <w:rPr>
            <w:noProof/>
            <w:webHidden/>
          </w:rPr>
          <w:tab/>
        </w:r>
        <w:r>
          <w:rPr>
            <w:noProof/>
            <w:webHidden/>
          </w:rPr>
          <w:fldChar w:fldCharType="begin"/>
        </w:r>
        <w:r>
          <w:rPr>
            <w:noProof/>
            <w:webHidden/>
          </w:rPr>
          <w:instrText xml:space="preserve"> PAGEREF _Toc452499147 \h </w:instrText>
        </w:r>
        <w:r>
          <w:rPr>
            <w:noProof/>
            <w:webHidden/>
          </w:rPr>
        </w:r>
        <w:r>
          <w:rPr>
            <w:noProof/>
            <w:webHidden/>
          </w:rPr>
          <w:fldChar w:fldCharType="separate"/>
        </w:r>
        <w:r>
          <w:rPr>
            <w:noProof/>
            <w:webHidden/>
          </w:rPr>
          <w:t>43</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48" w:history="1">
        <w:r w:rsidRPr="00A50147">
          <w:rPr>
            <w:rStyle w:val="Hyperlink"/>
            <w:noProof/>
          </w:rPr>
          <w:t>4.1</w:t>
        </w:r>
        <w:r>
          <w:rPr>
            <w:rFonts w:asciiTheme="minorHAnsi" w:eastAsiaTheme="minorEastAsia" w:hAnsiTheme="minorHAnsi" w:cstheme="minorBidi"/>
            <w:b w:val="0"/>
            <w:bCs w:val="0"/>
            <w:noProof/>
            <w:sz w:val="22"/>
            <w:szCs w:val="22"/>
            <w:lang w:val="en-CA" w:eastAsia="en-CA"/>
          </w:rPr>
          <w:tab/>
        </w:r>
        <w:r w:rsidRPr="00A50147">
          <w:rPr>
            <w:rStyle w:val="Hyperlink"/>
            <w:noProof/>
          </w:rPr>
          <w:t>What is a Policy?</w:t>
        </w:r>
        <w:r>
          <w:rPr>
            <w:noProof/>
            <w:webHidden/>
          </w:rPr>
          <w:tab/>
        </w:r>
        <w:r>
          <w:rPr>
            <w:noProof/>
            <w:webHidden/>
          </w:rPr>
          <w:fldChar w:fldCharType="begin"/>
        </w:r>
        <w:r>
          <w:rPr>
            <w:noProof/>
            <w:webHidden/>
          </w:rPr>
          <w:instrText xml:space="preserve"> PAGEREF _Toc452499148 \h </w:instrText>
        </w:r>
        <w:r>
          <w:rPr>
            <w:noProof/>
            <w:webHidden/>
          </w:rPr>
        </w:r>
        <w:r>
          <w:rPr>
            <w:noProof/>
            <w:webHidden/>
          </w:rPr>
          <w:fldChar w:fldCharType="separate"/>
        </w:r>
        <w:r>
          <w:rPr>
            <w:noProof/>
            <w:webHidden/>
          </w:rPr>
          <w:t>43</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49" w:history="1">
        <w:r w:rsidRPr="00A50147">
          <w:rPr>
            <w:rStyle w:val="Hyperlink"/>
            <w:noProof/>
          </w:rPr>
          <w:t>4.2</w:t>
        </w:r>
        <w:r>
          <w:rPr>
            <w:rFonts w:asciiTheme="minorHAnsi" w:eastAsiaTheme="minorEastAsia" w:hAnsiTheme="minorHAnsi" w:cstheme="minorBidi"/>
            <w:b w:val="0"/>
            <w:bCs w:val="0"/>
            <w:noProof/>
            <w:sz w:val="22"/>
            <w:szCs w:val="22"/>
            <w:lang w:val="en-CA" w:eastAsia="en-CA"/>
          </w:rPr>
          <w:tab/>
        </w:r>
        <w:r w:rsidRPr="00A50147">
          <w:rPr>
            <w:rStyle w:val="Hyperlink"/>
            <w:noProof/>
          </w:rPr>
          <w:t>Using the Policy: States and Actions</w:t>
        </w:r>
        <w:r>
          <w:rPr>
            <w:noProof/>
            <w:webHidden/>
          </w:rPr>
          <w:tab/>
        </w:r>
        <w:r>
          <w:rPr>
            <w:noProof/>
            <w:webHidden/>
          </w:rPr>
          <w:fldChar w:fldCharType="begin"/>
        </w:r>
        <w:r>
          <w:rPr>
            <w:noProof/>
            <w:webHidden/>
          </w:rPr>
          <w:instrText xml:space="preserve"> PAGEREF _Toc452499149 \h </w:instrText>
        </w:r>
        <w:r>
          <w:rPr>
            <w:noProof/>
            <w:webHidden/>
          </w:rPr>
        </w:r>
        <w:r>
          <w:rPr>
            <w:noProof/>
            <w:webHidden/>
          </w:rPr>
          <w:fldChar w:fldCharType="separate"/>
        </w:r>
        <w:r>
          <w:rPr>
            <w:noProof/>
            <w:webHidden/>
          </w:rPr>
          <w:t>44</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50" w:history="1">
        <w:r w:rsidRPr="00A50147">
          <w:rPr>
            <w:rStyle w:val="Hyperlink"/>
            <w:noProof/>
          </w:rPr>
          <w:t>4.3</w:t>
        </w:r>
        <w:r>
          <w:rPr>
            <w:rFonts w:asciiTheme="minorHAnsi" w:eastAsiaTheme="minorEastAsia" w:hAnsiTheme="minorHAnsi" w:cstheme="minorBidi"/>
            <w:b w:val="0"/>
            <w:bCs w:val="0"/>
            <w:noProof/>
            <w:sz w:val="22"/>
            <w:szCs w:val="22"/>
            <w:lang w:val="en-CA" w:eastAsia="en-CA"/>
          </w:rPr>
          <w:tab/>
        </w:r>
        <w:r w:rsidRPr="00A50147">
          <w:rPr>
            <w:rStyle w:val="Hyperlink"/>
            <w:noProof/>
          </w:rPr>
          <w:t>How to Form a Policy?</w:t>
        </w:r>
        <w:r>
          <w:rPr>
            <w:noProof/>
            <w:webHidden/>
          </w:rPr>
          <w:tab/>
        </w:r>
        <w:r>
          <w:rPr>
            <w:noProof/>
            <w:webHidden/>
          </w:rPr>
          <w:fldChar w:fldCharType="begin"/>
        </w:r>
        <w:r>
          <w:rPr>
            <w:noProof/>
            <w:webHidden/>
          </w:rPr>
          <w:instrText xml:space="preserve"> PAGEREF _Toc452499150 \h </w:instrText>
        </w:r>
        <w:r>
          <w:rPr>
            <w:noProof/>
            <w:webHidden/>
          </w:rPr>
        </w:r>
        <w:r>
          <w:rPr>
            <w:noProof/>
            <w:webHidden/>
          </w:rPr>
          <w:fldChar w:fldCharType="separate"/>
        </w:r>
        <w:r>
          <w:rPr>
            <w:noProof/>
            <w:webHidden/>
          </w:rPr>
          <w:t>45</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51" w:history="1">
        <w:r w:rsidRPr="00A50147">
          <w:rPr>
            <w:rStyle w:val="Hyperlink"/>
            <w:noProof/>
          </w:rPr>
          <w:t>4.4</w:t>
        </w:r>
        <w:r>
          <w:rPr>
            <w:rFonts w:asciiTheme="minorHAnsi" w:eastAsiaTheme="minorEastAsia" w:hAnsiTheme="minorHAnsi" w:cstheme="minorBidi"/>
            <w:b w:val="0"/>
            <w:bCs w:val="0"/>
            <w:noProof/>
            <w:sz w:val="22"/>
            <w:szCs w:val="22"/>
            <w:lang w:val="en-CA" w:eastAsia="en-CA"/>
          </w:rPr>
          <w:tab/>
        </w:r>
        <w:r w:rsidRPr="00A50147">
          <w:rPr>
            <w:rStyle w:val="Hyperlink"/>
            <w:noProof/>
          </w:rPr>
          <w:t>Learning about Machine Learning</w:t>
        </w:r>
        <w:r>
          <w:rPr>
            <w:noProof/>
            <w:webHidden/>
          </w:rPr>
          <w:tab/>
        </w:r>
        <w:r>
          <w:rPr>
            <w:noProof/>
            <w:webHidden/>
          </w:rPr>
          <w:fldChar w:fldCharType="begin"/>
        </w:r>
        <w:r>
          <w:rPr>
            <w:noProof/>
            <w:webHidden/>
          </w:rPr>
          <w:instrText xml:space="preserve"> PAGEREF _Toc452499151 \h </w:instrText>
        </w:r>
        <w:r>
          <w:rPr>
            <w:noProof/>
            <w:webHidden/>
          </w:rPr>
        </w:r>
        <w:r>
          <w:rPr>
            <w:noProof/>
            <w:webHidden/>
          </w:rPr>
          <w:fldChar w:fldCharType="separate"/>
        </w:r>
        <w:r>
          <w:rPr>
            <w:noProof/>
            <w:webHidden/>
          </w:rPr>
          <w:t>46</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52" w:history="1">
        <w:r w:rsidRPr="00A50147">
          <w:rPr>
            <w:rStyle w:val="Hyperlink"/>
            <w:noProof/>
          </w:rPr>
          <w:t>4.5</w:t>
        </w:r>
        <w:r>
          <w:rPr>
            <w:rFonts w:asciiTheme="minorHAnsi" w:eastAsiaTheme="minorEastAsia" w:hAnsiTheme="minorHAnsi" w:cstheme="minorBidi"/>
            <w:b w:val="0"/>
            <w:bCs w:val="0"/>
            <w:noProof/>
            <w:sz w:val="22"/>
            <w:szCs w:val="22"/>
            <w:lang w:val="en-CA" w:eastAsia="en-CA"/>
          </w:rPr>
          <w:tab/>
        </w:r>
        <w:r w:rsidRPr="00A50147">
          <w:rPr>
            <w:rStyle w:val="Hyperlink"/>
            <w:noProof/>
          </w:rPr>
          <w:t>Choosing a Machine Learning Method</w:t>
        </w:r>
        <w:r>
          <w:rPr>
            <w:noProof/>
            <w:webHidden/>
          </w:rPr>
          <w:tab/>
        </w:r>
        <w:r>
          <w:rPr>
            <w:noProof/>
            <w:webHidden/>
          </w:rPr>
          <w:fldChar w:fldCharType="begin"/>
        </w:r>
        <w:r>
          <w:rPr>
            <w:noProof/>
            <w:webHidden/>
          </w:rPr>
          <w:instrText xml:space="preserve"> PAGEREF _Toc452499152 \h </w:instrText>
        </w:r>
        <w:r>
          <w:rPr>
            <w:noProof/>
            <w:webHidden/>
          </w:rPr>
        </w:r>
        <w:r>
          <w:rPr>
            <w:noProof/>
            <w:webHidden/>
          </w:rPr>
          <w:fldChar w:fldCharType="separate"/>
        </w:r>
        <w:r>
          <w:rPr>
            <w:noProof/>
            <w:webHidden/>
          </w:rPr>
          <w:t>47</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53" w:history="1">
        <w:r w:rsidRPr="00A50147">
          <w:rPr>
            <w:rStyle w:val="Hyperlink"/>
            <w:noProof/>
          </w:rPr>
          <w:t>4.6</w:t>
        </w:r>
        <w:r>
          <w:rPr>
            <w:rFonts w:asciiTheme="minorHAnsi" w:eastAsiaTheme="minorEastAsia" w:hAnsiTheme="minorHAnsi" w:cstheme="minorBidi"/>
            <w:b w:val="0"/>
            <w:bCs w:val="0"/>
            <w:noProof/>
            <w:sz w:val="22"/>
            <w:szCs w:val="22"/>
            <w:lang w:val="en-CA" w:eastAsia="en-CA"/>
          </w:rPr>
          <w:tab/>
        </w:r>
        <w:r w:rsidRPr="00A50147">
          <w:rPr>
            <w:rStyle w:val="Hyperlink"/>
            <w:noProof/>
          </w:rPr>
          <w:t>Implementing Machine Learning Methods: Overview</w:t>
        </w:r>
        <w:r>
          <w:rPr>
            <w:noProof/>
            <w:webHidden/>
          </w:rPr>
          <w:tab/>
        </w:r>
        <w:r>
          <w:rPr>
            <w:noProof/>
            <w:webHidden/>
          </w:rPr>
          <w:fldChar w:fldCharType="begin"/>
        </w:r>
        <w:r>
          <w:rPr>
            <w:noProof/>
            <w:webHidden/>
          </w:rPr>
          <w:instrText xml:space="preserve"> PAGEREF _Toc452499153 \h </w:instrText>
        </w:r>
        <w:r>
          <w:rPr>
            <w:noProof/>
            <w:webHidden/>
          </w:rPr>
        </w:r>
        <w:r>
          <w:rPr>
            <w:noProof/>
            <w:webHidden/>
          </w:rPr>
          <w:fldChar w:fldCharType="separate"/>
        </w:r>
        <w:r>
          <w:rPr>
            <w:noProof/>
            <w:webHidden/>
          </w:rPr>
          <w:t>48</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54" w:history="1">
        <w:r w:rsidRPr="00A50147">
          <w:rPr>
            <w:rStyle w:val="Hyperlink"/>
            <w:noProof/>
          </w:rPr>
          <w:t>4.7</w:t>
        </w:r>
        <w:r>
          <w:rPr>
            <w:rFonts w:asciiTheme="minorHAnsi" w:eastAsiaTheme="minorEastAsia" w:hAnsiTheme="minorHAnsi" w:cstheme="minorBidi"/>
            <w:b w:val="0"/>
            <w:bCs w:val="0"/>
            <w:noProof/>
            <w:sz w:val="22"/>
            <w:szCs w:val="22"/>
            <w:lang w:val="en-CA" w:eastAsia="en-CA"/>
          </w:rPr>
          <w:tab/>
        </w:r>
        <w:r w:rsidRPr="00A50147">
          <w:rPr>
            <w:rStyle w:val="Hyperlink"/>
            <w:noProof/>
          </w:rPr>
          <w:t>What is Dynamic Programming?</w:t>
        </w:r>
        <w:r>
          <w:rPr>
            <w:noProof/>
            <w:webHidden/>
          </w:rPr>
          <w:tab/>
        </w:r>
        <w:r>
          <w:rPr>
            <w:noProof/>
            <w:webHidden/>
          </w:rPr>
          <w:fldChar w:fldCharType="begin"/>
        </w:r>
        <w:r>
          <w:rPr>
            <w:noProof/>
            <w:webHidden/>
          </w:rPr>
          <w:instrText xml:space="preserve"> PAGEREF _Toc452499154 \h </w:instrText>
        </w:r>
        <w:r>
          <w:rPr>
            <w:noProof/>
            <w:webHidden/>
          </w:rPr>
        </w:r>
        <w:r>
          <w:rPr>
            <w:noProof/>
            <w:webHidden/>
          </w:rPr>
          <w:fldChar w:fldCharType="separate"/>
        </w:r>
        <w:r>
          <w:rPr>
            <w:noProof/>
            <w:webHidden/>
          </w:rPr>
          <w:t>49</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55" w:history="1">
        <w:r w:rsidRPr="00A50147">
          <w:rPr>
            <w:rStyle w:val="Hyperlink"/>
            <w:noProof/>
          </w:rPr>
          <w:t>4.8</w:t>
        </w:r>
        <w:r>
          <w:rPr>
            <w:rFonts w:asciiTheme="minorHAnsi" w:eastAsiaTheme="minorEastAsia" w:hAnsiTheme="minorHAnsi" w:cstheme="minorBidi"/>
            <w:b w:val="0"/>
            <w:bCs w:val="0"/>
            <w:noProof/>
            <w:sz w:val="22"/>
            <w:szCs w:val="22"/>
            <w:lang w:val="en-CA" w:eastAsia="en-CA"/>
          </w:rPr>
          <w:tab/>
        </w:r>
        <w:r w:rsidRPr="00A50147">
          <w:rPr>
            <w:rStyle w:val="Hyperlink"/>
            <w:noProof/>
          </w:rPr>
          <w:t>What is Reinforcement Learning?</w:t>
        </w:r>
        <w:r>
          <w:rPr>
            <w:noProof/>
            <w:webHidden/>
          </w:rPr>
          <w:tab/>
        </w:r>
        <w:r>
          <w:rPr>
            <w:noProof/>
            <w:webHidden/>
          </w:rPr>
          <w:fldChar w:fldCharType="begin"/>
        </w:r>
        <w:r>
          <w:rPr>
            <w:noProof/>
            <w:webHidden/>
          </w:rPr>
          <w:instrText xml:space="preserve"> PAGEREF _Toc452499155 \h </w:instrText>
        </w:r>
        <w:r>
          <w:rPr>
            <w:noProof/>
            <w:webHidden/>
          </w:rPr>
        </w:r>
        <w:r>
          <w:rPr>
            <w:noProof/>
            <w:webHidden/>
          </w:rPr>
          <w:fldChar w:fldCharType="separate"/>
        </w:r>
        <w:r>
          <w:rPr>
            <w:noProof/>
            <w:webHidden/>
          </w:rPr>
          <w:t>51</w:t>
        </w:r>
        <w:r>
          <w:rPr>
            <w:noProof/>
            <w:webHidden/>
          </w:rPr>
          <w:fldChar w:fldCharType="end"/>
        </w:r>
      </w:hyperlink>
    </w:p>
    <w:p w:rsidR="00DB2669" w:rsidRDefault="00DB2669">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56" w:history="1">
        <w:r w:rsidRPr="00A50147">
          <w:rPr>
            <w:rStyle w:val="Hyperlink"/>
            <w:noProof/>
          </w:rPr>
          <w:t>4.8.1</w:t>
        </w:r>
        <w:r>
          <w:rPr>
            <w:rFonts w:asciiTheme="minorHAnsi" w:eastAsiaTheme="minorEastAsia" w:hAnsiTheme="minorHAnsi" w:cstheme="minorBidi"/>
            <w:noProof/>
            <w:sz w:val="22"/>
            <w:szCs w:val="22"/>
            <w:lang w:val="en-CA" w:eastAsia="en-CA"/>
          </w:rPr>
          <w:tab/>
        </w:r>
        <w:r w:rsidRPr="00A50147">
          <w:rPr>
            <w:rStyle w:val="Hyperlink"/>
            <w:noProof/>
          </w:rPr>
          <w:t>Environment Interactions</w:t>
        </w:r>
        <w:r>
          <w:rPr>
            <w:noProof/>
            <w:webHidden/>
          </w:rPr>
          <w:tab/>
        </w:r>
        <w:r>
          <w:rPr>
            <w:noProof/>
            <w:webHidden/>
          </w:rPr>
          <w:fldChar w:fldCharType="begin"/>
        </w:r>
        <w:r>
          <w:rPr>
            <w:noProof/>
            <w:webHidden/>
          </w:rPr>
          <w:instrText xml:space="preserve"> PAGEREF _Toc452499156 \h </w:instrText>
        </w:r>
        <w:r>
          <w:rPr>
            <w:noProof/>
            <w:webHidden/>
          </w:rPr>
        </w:r>
        <w:r>
          <w:rPr>
            <w:noProof/>
            <w:webHidden/>
          </w:rPr>
          <w:fldChar w:fldCharType="separate"/>
        </w:r>
        <w:r>
          <w:rPr>
            <w:noProof/>
            <w:webHidden/>
          </w:rPr>
          <w:t>51</w:t>
        </w:r>
        <w:r>
          <w:rPr>
            <w:noProof/>
            <w:webHidden/>
          </w:rPr>
          <w:fldChar w:fldCharType="end"/>
        </w:r>
      </w:hyperlink>
    </w:p>
    <w:p w:rsidR="00DB2669" w:rsidRDefault="00DB2669">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57" w:history="1">
        <w:r w:rsidRPr="00A50147">
          <w:rPr>
            <w:rStyle w:val="Hyperlink"/>
            <w:noProof/>
          </w:rPr>
          <w:t>4.8.2</w:t>
        </w:r>
        <w:r>
          <w:rPr>
            <w:rFonts w:asciiTheme="minorHAnsi" w:eastAsiaTheme="minorEastAsia" w:hAnsiTheme="minorHAnsi" w:cstheme="minorBidi"/>
            <w:noProof/>
            <w:sz w:val="22"/>
            <w:szCs w:val="22"/>
            <w:lang w:val="en-CA" w:eastAsia="en-CA"/>
          </w:rPr>
          <w:tab/>
        </w:r>
        <w:r w:rsidRPr="00A50147">
          <w:rPr>
            <w:rStyle w:val="Hyperlink"/>
            <w:noProof/>
          </w:rPr>
          <w:t>Learning from Interactions</w:t>
        </w:r>
        <w:r>
          <w:rPr>
            <w:noProof/>
            <w:webHidden/>
          </w:rPr>
          <w:tab/>
        </w:r>
        <w:r>
          <w:rPr>
            <w:noProof/>
            <w:webHidden/>
          </w:rPr>
          <w:fldChar w:fldCharType="begin"/>
        </w:r>
        <w:r>
          <w:rPr>
            <w:noProof/>
            <w:webHidden/>
          </w:rPr>
          <w:instrText xml:space="preserve"> PAGEREF _Toc452499157 \h </w:instrText>
        </w:r>
        <w:r>
          <w:rPr>
            <w:noProof/>
            <w:webHidden/>
          </w:rPr>
        </w:r>
        <w:r>
          <w:rPr>
            <w:noProof/>
            <w:webHidden/>
          </w:rPr>
          <w:fldChar w:fldCharType="separate"/>
        </w:r>
        <w:r>
          <w:rPr>
            <w:noProof/>
            <w:webHidden/>
          </w:rPr>
          <w:t>53</w:t>
        </w:r>
        <w:r>
          <w:rPr>
            <w:noProof/>
            <w:webHidden/>
          </w:rPr>
          <w:fldChar w:fldCharType="end"/>
        </w:r>
      </w:hyperlink>
    </w:p>
    <w:p w:rsidR="00DB2669" w:rsidRDefault="00DB2669">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58" w:history="1">
        <w:r w:rsidRPr="00A50147">
          <w:rPr>
            <w:rStyle w:val="Hyperlink"/>
            <w:noProof/>
            <w:lang w:val="en-CA" w:eastAsia="en-US"/>
          </w:rPr>
          <w:t>4.8.3</w:t>
        </w:r>
        <w:r>
          <w:rPr>
            <w:rFonts w:asciiTheme="minorHAnsi" w:eastAsiaTheme="minorEastAsia" w:hAnsiTheme="minorHAnsi" w:cstheme="minorBidi"/>
            <w:noProof/>
            <w:sz w:val="22"/>
            <w:szCs w:val="22"/>
            <w:lang w:val="en-CA" w:eastAsia="en-CA"/>
          </w:rPr>
          <w:tab/>
        </w:r>
        <w:r w:rsidRPr="00A50147">
          <w:rPr>
            <w:rStyle w:val="Hyperlink"/>
            <w:noProof/>
            <w:lang w:val="en-CA" w:eastAsia="en-US"/>
          </w:rPr>
          <w:t>Discounting</w:t>
        </w:r>
        <w:r>
          <w:rPr>
            <w:noProof/>
            <w:webHidden/>
          </w:rPr>
          <w:tab/>
        </w:r>
        <w:r>
          <w:rPr>
            <w:noProof/>
            <w:webHidden/>
          </w:rPr>
          <w:fldChar w:fldCharType="begin"/>
        </w:r>
        <w:r>
          <w:rPr>
            <w:noProof/>
            <w:webHidden/>
          </w:rPr>
          <w:instrText xml:space="preserve"> PAGEREF _Toc452499158 \h </w:instrText>
        </w:r>
        <w:r>
          <w:rPr>
            <w:noProof/>
            <w:webHidden/>
          </w:rPr>
        </w:r>
        <w:r>
          <w:rPr>
            <w:noProof/>
            <w:webHidden/>
          </w:rPr>
          <w:fldChar w:fldCharType="separate"/>
        </w:r>
        <w:r>
          <w:rPr>
            <w:noProof/>
            <w:webHidden/>
          </w:rPr>
          <w:t>53</w:t>
        </w:r>
        <w:r>
          <w:rPr>
            <w:noProof/>
            <w:webHidden/>
          </w:rPr>
          <w:fldChar w:fldCharType="end"/>
        </w:r>
      </w:hyperlink>
    </w:p>
    <w:p w:rsidR="00DB2669" w:rsidRDefault="00DB2669">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59" w:history="1">
        <w:r w:rsidRPr="00A50147">
          <w:rPr>
            <w:rStyle w:val="Hyperlink"/>
            <w:noProof/>
            <w:lang w:val="en-CA" w:eastAsia="en-US"/>
          </w:rPr>
          <w:t>4.8.4</w:t>
        </w:r>
        <w:r>
          <w:rPr>
            <w:rFonts w:asciiTheme="minorHAnsi" w:eastAsiaTheme="minorEastAsia" w:hAnsiTheme="minorHAnsi" w:cstheme="minorBidi"/>
            <w:noProof/>
            <w:sz w:val="22"/>
            <w:szCs w:val="22"/>
            <w:lang w:val="en-CA" w:eastAsia="en-CA"/>
          </w:rPr>
          <w:tab/>
        </w:r>
        <w:r w:rsidRPr="00A50147">
          <w:rPr>
            <w:rStyle w:val="Hyperlink"/>
            <w:noProof/>
            <w:lang w:val="en-CA" w:eastAsia="en-US"/>
          </w:rPr>
          <w:t>Learning Rate</w:t>
        </w:r>
        <w:r>
          <w:rPr>
            <w:noProof/>
            <w:webHidden/>
          </w:rPr>
          <w:tab/>
        </w:r>
        <w:r>
          <w:rPr>
            <w:noProof/>
            <w:webHidden/>
          </w:rPr>
          <w:fldChar w:fldCharType="begin"/>
        </w:r>
        <w:r>
          <w:rPr>
            <w:noProof/>
            <w:webHidden/>
          </w:rPr>
          <w:instrText xml:space="preserve"> PAGEREF _Toc452499159 \h </w:instrText>
        </w:r>
        <w:r>
          <w:rPr>
            <w:noProof/>
            <w:webHidden/>
          </w:rPr>
        </w:r>
        <w:r>
          <w:rPr>
            <w:noProof/>
            <w:webHidden/>
          </w:rPr>
          <w:fldChar w:fldCharType="separate"/>
        </w:r>
        <w:r>
          <w:rPr>
            <w:noProof/>
            <w:webHidden/>
          </w:rPr>
          <w:t>54</w:t>
        </w:r>
        <w:r>
          <w:rPr>
            <w:noProof/>
            <w:webHidden/>
          </w:rPr>
          <w:fldChar w:fldCharType="end"/>
        </w:r>
      </w:hyperlink>
    </w:p>
    <w:p w:rsidR="00DB2669" w:rsidRDefault="00DB2669">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60" w:history="1">
        <w:r w:rsidRPr="00A50147">
          <w:rPr>
            <w:rStyle w:val="Hyperlink"/>
            <w:noProof/>
            <w:lang w:val="en-CA" w:eastAsia="en-US"/>
          </w:rPr>
          <w:t>4.8.5</w:t>
        </w:r>
        <w:r>
          <w:rPr>
            <w:rFonts w:asciiTheme="minorHAnsi" w:eastAsiaTheme="minorEastAsia" w:hAnsiTheme="minorHAnsi" w:cstheme="minorBidi"/>
            <w:noProof/>
            <w:sz w:val="22"/>
            <w:szCs w:val="22"/>
            <w:lang w:val="en-CA" w:eastAsia="en-CA"/>
          </w:rPr>
          <w:tab/>
        </w:r>
        <w:r w:rsidRPr="00A50147">
          <w:rPr>
            <w:rStyle w:val="Hyperlink"/>
            <w:noProof/>
            <w:lang w:val="en-CA" w:eastAsia="en-US"/>
          </w:rPr>
          <w:t>Value Update Algorithm: SARSA Learning</w:t>
        </w:r>
        <w:r>
          <w:rPr>
            <w:noProof/>
            <w:webHidden/>
          </w:rPr>
          <w:tab/>
        </w:r>
        <w:r>
          <w:rPr>
            <w:noProof/>
            <w:webHidden/>
          </w:rPr>
          <w:fldChar w:fldCharType="begin"/>
        </w:r>
        <w:r>
          <w:rPr>
            <w:noProof/>
            <w:webHidden/>
          </w:rPr>
          <w:instrText xml:space="preserve"> PAGEREF _Toc452499160 \h </w:instrText>
        </w:r>
        <w:r>
          <w:rPr>
            <w:noProof/>
            <w:webHidden/>
          </w:rPr>
        </w:r>
        <w:r>
          <w:rPr>
            <w:noProof/>
            <w:webHidden/>
          </w:rPr>
          <w:fldChar w:fldCharType="separate"/>
        </w:r>
        <w:r>
          <w:rPr>
            <w:noProof/>
            <w:webHidden/>
          </w:rPr>
          <w:t>54</w:t>
        </w:r>
        <w:r>
          <w:rPr>
            <w:noProof/>
            <w:webHidden/>
          </w:rPr>
          <w:fldChar w:fldCharType="end"/>
        </w:r>
      </w:hyperlink>
    </w:p>
    <w:p w:rsidR="00DB2669" w:rsidRDefault="00DB2669">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61" w:history="1">
        <w:r w:rsidRPr="00A50147">
          <w:rPr>
            <w:rStyle w:val="Hyperlink"/>
            <w:noProof/>
          </w:rPr>
          <w:t>4.8.6</w:t>
        </w:r>
        <w:r>
          <w:rPr>
            <w:rFonts w:asciiTheme="minorHAnsi" w:eastAsiaTheme="minorEastAsia" w:hAnsiTheme="minorHAnsi" w:cstheme="minorBidi"/>
            <w:noProof/>
            <w:sz w:val="22"/>
            <w:szCs w:val="22"/>
            <w:lang w:val="en-CA" w:eastAsia="en-CA"/>
          </w:rPr>
          <w:tab/>
        </w:r>
        <w:r w:rsidRPr="00A50147">
          <w:rPr>
            <w:rStyle w:val="Hyperlink"/>
            <w:noProof/>
          </w:rPr>
          <w:t>Value Update Algorithm: Q Learning</w:t>
        </w:r>
        <w:r>
          <w:rPr>
            <w:noProof/>
            <w:webHidden/>
          </w:rPr>
          <w:tab/>
        </w:r>
        <w:r>
          <w:rPr>
            <w:noProof/>
            <w:webHidden/>
          </w:rPr>
          <w:fldChar w:fldCharType="begin"/>
        </w:r>
        <w:r>
          <w:rPr>
            <w:noProof/>
            <w:webHidden/>
          </w:rPr>
          <w:instrText xml:space="preserve"> PAGEREF _Toc452499161 \h </w:instrText>
        </w:r>
        <w:r>
          <w:rPr>
            <w:noProof/>
            <w:webHidden/>
          </w:rPr>
        </w:r>
        <w:r>
          <w:rPr>
            <w:noProof/>
            <w:webHidden/>
          </w:rPr>
          <w:fldChar w:fldCharType="separate"/>
        </w:r>
        <w:r>
          <w:rPr>
            <w:noProof/>
            <w:webHidden/>
          </w:rPr>
          <w:t>55</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62" w:history="1">
        <w:r w:rsidRPr="00A50147">
          <w:rPr>
            <w:rStyle w:val="Hyperlink"/>
            <w:noProof/>
          </w:rPr>
          <w:t>4.9</w:t>
        </w:r>
        <w:r>
          <w:rPr>
            <w:rFonts w:asciiTheme="minorHAnsi" w:eastAsiaTheme="minorEastAsia" w:hAnsiTheme="minorHAnsi" w:cstheme="minorBidi"/>
            <w:b w:val="0"/>
            <w:bCs w:val="0"/>
            <w:noProof/>
            <w:sz w:val="22"/>
            <w:szCs w:val="22"/>
            <w:lang w:val="en-CA" w:eastAsia="en-CA"/>
          </w:rPr>
          <w:tab/>
        </w:r>
        <w:r w:rsidRPr="00A50147">
          <w:rPr>
            <w:rStyle w:val="Hyperlink"/>
            <w:noProof/>
          </w:rPr>
          <w:t>Initial Model Generation and Hill Climbing</w:t>
        </w:r>
        <w:r>
          <w:rPr>
            <w:noProof/>
            <w:webHidden/>
          </w:rPr>
          <w:tab/>
        </w:r>
        <w:r>
          <w:rPr>
            <w:noProof/>
            <w:webHidden/>
          </w:rPr>
          <w:fldChar w:fldCharType="begin"/>
        </w:r>
        <w:r>
          <w:rPr>
            <w:noProof/>
            <w:webHidden/>
          </w:rPr>
          <w:instrText xml:space="preserve"> PAGEREF _Toc452499162 \h </w:instrText>
        </w:r>
        <w:r>
          <w:rPr>
            <w:noProof/>
            <w:webHidden/>
          </w:rPr>
        </w:r>
        <w:r>
          <w:rPr>
            <w:noProof/>
            <w:webHidden/>
          </w:rPr>
          <w:fldChar w:fldCharType="separate"/>
        </w:r>
        <w:r>
          <w:rPr>
            <w:noProof/>
            <w:webHidden/>
          </w:rPr>
          <w:t>56</w:t>
        </w:r>
        <w:r>
          <w:rPr>
            <w:noProof/>
            <w:webHidden/>
          </w:rPr>
          <w:fldChar w:fldCharType="end"/>
        </w:r>
      </w:hyperlink>
    </w:p>
    <w:p w:rsidR="00DB2669" w:rsidRDefault="00DB2669">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63" w:history="1">
        <w:r w:rsidRPr="00A50147">
          <w:rPr>
            <w:rStyle w:val="Hyperlink"/>
            <w:noProof/>
          </w:rPr>
          <w:t>4.10</w:t>
        </w:r>
        <w:r>
          <w:rPr>
            <w:rFonts w:asciiTheme="minorHAnsi" w:eastAsiaTheme="minorEastAsia" w:hAnsiTheme="minorHAnsi" w:cstheme="minorBidi"/>
            <w:b w:val="0"/>
            <w:bCs w:val="0"/>
            <w:noProof/>
            <w:sz w:val="22"/>
            <w:szCs w:val="22"/>
            <w:lang w:val="en-CA" w:eastAsia="en-CA"/>
          </w:rPr>
          <w:tab/>
        </w:r>
        <w:r w:rsidRPr="00A50147">
          <w:rPr>
            <w:rStyle w:val="Hyperlink"/>
            <w:noProof/>
          </w:rPr>
          <w:t>Initial Classification and Regression</w:t>
        </w:r>
        <w:r>
          <w:rPr>
            <w:noProof/>
            <w:webHidden/>
          </w:rPr>
          <w:tab/>
        </w:r>
        <w:r>
          <w:rPr>
            <w:noProof/>
            <w:webHidden/>
          </w:rPr>
          <w:fldChar w:fldCharType="begin"/>
        </w:r>
        <w:r>
          <w:rPr>
            <w:noProof/>
            <w:webHidden/>
          </w:rPr>
          <w:instrText xml:space="preserve"> PAGEREF _Toc452499163 \h </w:instrText>
        </w:r>
        <w:r>
          <w:rPr>
            <w:noProof/>
            <w:webHidden/>
          </w:rPr>
        </w:r>
        <w:r>
          <w:rPr>
            <w:noProof/>
            <w:webHidden/>
          </w:rPr>
          <w:fldChar w:fldCharType="separate"/>
        </w:r>
        <w:r>
          <w:rPr>
            <w:noProof/>
            <w:webHidden/>
          </w:rPr>
          <w:t>57</w:t>
        </w:r>
        <w:r>
          <w:rPr>
            <w:noProof/>
            <w:webHidden/>
          </w:rPr>
          <w:fldChar w:fldCharType="end"/>
        </w:r>
      </w:hyperlink>
    </w:p>
    <w:p w:rsidR="00DB2669" w:rsidRDefault="00DB2669">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64" w:history="1">
        <w:r w:rsidRPr="00A50147">
          <w:rPr>
            <w:rStyle w:val="Hyperlink"/>
            <w:noProof/>
          </w:rPr>
          <w:t>4.11</w:t>
        </w:r>
        <w:r>
          <w:rPr>
            <w:rFonts w:asciiTheme="minorHAnsi" w:eastAsiaTheme="minorEastAsia" w:hAnsiTheme="minorHAnsi" w:cstheme="minorBidi"/>
            <w:b w:val="0"/>
            <w:bCs w:val="0"/>
            <w:noProof/>
            <w:sz w:val="22"/>
            <w:szCs w:val="22"/>
            <w:lang w:val="en-CA" w:eastAsia="en-CA"/>
          </w:rPr>
          <w:tab/>
        </w:r>
        <w:r w:rsidRPr="00A50147">
          <w:rPr>
            <w:rStyle w:val="Hyperlink"/>
            <w:noProof/>
          </w:rPr>
          <w:t>Understanding PyBrain’s Structure</w:t>
        </w:r>
        <w:r>
          <w:rPr>
            <w:noProof/>
            <w:webHidden/>
          </w:rPr>
          <w:tab/>
        </w:r>
        <w:r>
          <w:rPr>
            <w:noProof/>
            <w:webHidden/>
          </w:rPr>
          <w:fldChar w:fldCharType="begin"/>
        </w:r>
        <w:r>
          <w:rPr>
            <w:noProof/>
            <w:webHidden/>
          </w:rPr>
          <w:instrText xml:space="preserve"> PAGEREF _Toc452499164 \h </w:instrText>
        </w:r>
        <w:r>
          <w:rPr>
            <w:noProof/>
            <w:webHidden/>
          </w:rPr>
        </w:r>
        <w:r>
          <w:rPr>
            <w:noProof/>
            <w:webHidden/>
          </w:rPr>
          <w:fldChar w:fldCharType="separate"/>
        </w:r>
        <w:r>
          <w:rPr>
            <w:noProof/>
            <w:webHidden/>
          </w:rPr>
          <w:t>61</w:t>
        </w:r>
        <w:r>
          <w:rPr>
            <w:noProof/>
            <w:webHidden/>
          </w:rPr>
          <w:fldChar w:fldCharType="end"/>
        </w:r>
      </w:hyperlink>
    </w:p>
    <w:p w:rsidR="00DB2669" w:rsidRDefault="00DB2669">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65" w:history="1">
        <w:r w:rsidRPr="00A50147">
          <w:rPr>
            <w:rStyle w:val="Hyperlink"/>
            <w:noProof/>
            <w:lang w:val="en-CA" w:eastAsia="en-CA"/>
          </w:rPr>
          <w:t>4.12</w:t>
        </w:r>
        <w:r>
          <w:rPr>
            <w:rFonts w:asciiTheme="minorHAnsi" w:eastAsiaTheme="minorEastAsia" w:hAnsiTheme="minorHAnsi" w:cstheme="minorBidi"/>
            <w:b w:val="0"/>
            <w:bCs w:val="0"/>
            <w:noProof/>
            <w:sz w:val="22"/>
            <w:szCs w:val="22"/>
            <w:lang w:val="en-CA" w:eastAsia="en-CA"/>
          </w:rPr>
          <w:tab/>
        </w:r>
        <w:r w:rsidRPr="00A50147">
          <w:rPr>
            <w:rStyle w:val="Hyperlink"/>
            <w:noProof/>
            <w:lang w:val="en-CA" w:eastAsia="en-CA"/>
          </w:rPr>
          <w:t>Using PyBrain: Exhaustive Table Based SARSA</w:t>
        </w:r>
        <w:r>
          <w:rPr>
            <w:noProof/>
            <w:webHidden/>
          </w:rPr>
          <w:tab/>
        </w:r>
        <w:r>
          <w:rPr>
            <w:noProof/>
            <w:webHidden/>
          </w:rPr>
          <w:fldChar w:fldCharType="begin"/>
        </w:r>
        <w:r>
          <w:rPr>
            <w:noProof/>
            <w:webHidden/>
          </w:rPr>
          <w:instrText xml:space="preserve"> PAGEREF _Toc452499165 \h </w:instrText>
        </w:r>
        <w:r>
          <w:rPr>
            <w:noProof/>
            <w:webHidden/>
          </w:rPr>
        </w:r>
        <w:r>
          <w:rPr>
            <w:noProof/>
            <w:webHidden/>
          </w:rPr>
          <w:fldChar w:fldCharType="separate"/>
        </w:r>
        <w:r>
          <w:rPr>
            <w:noProof/>
            <w:webHidden/>
          </w:rPr>
          <w:t>62</w:t>
        </w:r>
        <w:r>
          <w:rPr>
            <w:noProof/>
            <w:webHidden/>
          </w:rPr>
          <w:fldChar w:fldCharType="end"/>
        </w:r>
      </w:hyperlink>
    </w:p>
    <w:p w:rsidR="00DB2669" w:rsidRDefault="00DB2669">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66" w:history="1">
        <w:r w:rsidRPr="00A50147">
          <w:rPr>
            <w:rStyle w:val="Hyperlink"/>
            <w:noProof/>
          </w:rPr>
          <w:t>4.13</w:t>
        </w:r>
        <w:r>
          <w:rPr>
            <w:rFonts w:asciiTheme="minorHAnsi" w:eastAsiaTheme="minorEastAsia" w:hAnsiTheme="minorHAnsi" w:cstheme="minorBidi"/>
            <w:b w:val="0"/>
            <w:bCs w:val="0"/>
            <w:noProof/>
            <w:sz w:val="22"/>
            <w:szCs w:val="22"/>
            <w:lang w:val="en-CA" w:eastAsia="en-CA"/>
          </w:rPr>
          <w:tab/>
        </w:r>
        <w:r w:rsidRPr="00A50147">
          <w:rPr>
            <w:rStyle w:val="Hyperlink"/>
            <w:noProof/>
          </w:rPr>
          <w:t>Function Approximation with Neural Fitted Q</w:t>
        </w:r>
        <w:r>
          <w:rPr>
            <w:noProof/>
            <w:webHidden/>
          </w:rPr>
          <w:tab/>
        </w:r>
        <w:r>
          <w:rPr>
            <w:noProof/>
            <w:webHidden/>
          </w:rPr>
          <w:fldChar w:fldCharType="begin"/>
        </w:r>
        <w:r>
          <w:rPr>
            <w:noProof/>
            <w:webHidden/>
          </w:rPr>
          <w:instrText xml:space="preserve"> PAGEREF _Toc452499166 \h </w:instrText>
        </w:r>
        <w:r>
          <w:rPr>
            <w:noProof/>
            <w:webHidden/>
          </w:rPr>
        </w:r>
        <w:r>
          <w:rPr>
            <w:noProof/>
            <w:webHidden/>
          </w:rPr>
          <w:fldChar w:fldCharType="separate"/>
        </w:r>
        <w:r>
          <w:rPr>
            <w:noProof/>
            <w:webHidden/>
          </w:rPr>
          <w:t>65</w:t>
        </w:r>
        <w:r>
          <w:rPr>
            <w:noProof/>
            <w:webHidden/>
          </w:rPr>
          <w:fldChar w:fldCharType="end"/>
        </w:r>
      </w:hyperlink>
    </w:p>
    <w:p w:rsidR="00DB2669" w:rsidRDefault="00DB2669">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67" w:history="1">
        <w:r w:rsidRPr="00A50147">
          <w:rPr>
            <w:rStyle w:val="Hyperlink"/>
            <w:noProof/>
          </w:rPr>
          <w:t>4.14</w:t>
        </w:r>
        <w:r>
          <w:rPr>
            <w:rFonts w:asciiTheme="minorHAnsi" w:eastAsiaTheme="minorEastAsia" w:hAnsiTheme="minorHAnsi" w:cstheme="minorBidi"/>
            <w:b w:val="0"/>
            <w:bCs w:val="0"/>
            <w:noProof/>
            <w:sz w:val="22"/>
            <w:szCs w:val="22"/>
            <w:lang w:val="en-CA" w:eastAsia="en-CA"/>
          </w:rPr>
          <w:tab/>
        </w:r>
        <w:r w:rsidRPr="00A50147">
          <w:rPr>
            <w:rStyle w:val="Hyperlink"/>
            <w:noProof/>
          </w:rPr>
          <w:t>Dynamic Programming with Function Approximation</w:t>
        </w:r>
        <w:r>
          <w:rPr>
            <w:noProof/>
            <w:webHidden/>
          </w:rPr>
          <w:tab/>
        </w:r>
        <w:r>
          <w:rPr>
            <w:noProof/>
            <w:webHidden/>
          </w:rPr>
          <w:fldChar w:fldCharType="begin"/>
        </w:r>
        <w:r>
          <w:rPr>
            <w:noProof/>
            <w:webHidden/>
          </w:rPr>
          <w:instrText xml:space="preserve"> PAGEREF _Toc452499167 \h </w:instrText>
        </w:r>
        <w:r>
          <w:rPr>
            <w:noProof/>
            <w:webHidden/>
          </w:rPr>
        </w:r>
        <w:r>
          <w:rPr>
            <w:noProof/>
            <w:webHidden/>
          </w:rPr>
          <w:fldChar w:fldCharType="separate"/>
        </w:r>
        <w:r>
          <w:rPr>
            <w:noProof/>
            <w:webHidden/>
          </w:rPr>
          <w:t>66</w:t>
        </w:r>
        <w:r>
          <w:rPr>
            <w:noProof/>
            <w:webHidden/>
          </w:rPr>
          <w:fldChar w:fldCharType="end"/>
        </w:r>
      </w:hyperlink>
    </w:p>
    <w:p w:rsidR="00DB2669" w:rsidRDefault="00DB2669">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68" w:history="1">
        <w:r w:rsidRPr="00A50147">
          <w:rPr>
            <w:rStyle w:val="Hyperlink"/>
            <w:noProof/>
          </w:rPr>
          <w:t>4.15</w:t>
        </w:r>
        <w:r>
          <w:rPr>
            <w:rFonts w:asciiTheme="minorHAnsi" w:eastAsiaTheme="minorEastAsia" w:hAnsiTheme="minorHAnsi" w:cstheme="minorBidi"/>
            <w:b w:val="0"/>
            <w:bCs w:val="0"/>
            <w:noProof/>
            <w:sz w:val="22"/>
            <w:szCs w:val="22"/>
            <w:lang w:val="en-CA" w:eastAsia="en-CA"/>
          </w:rPr>
          <w:tab/>
        </w:r>
        <w:r w:rsidRPr="00A50147">
          <w:rPr>
            <w:rStyle w:val="Hyperlink"/>
            <w:noProof/>
          </w:rPr>
          <w:t>Debugging with SSH and Linux</w:t>
        </w:r>
        <w:r>
          <w:rPr>
            <w:noProof/>
            <w:webHidden/>
          </w:rPr>
          <w:tab/>
        </w:r>
        <w:r>
          <w:rPr>
            <w:noProof/>
            <w:webHidden/>
          </w:rPr>
          <w:fldChar w:fldCharType="begin"/>
        </w:r>
        <w:r>
          <w:rPr>
            <w:noProof/>
            <w:webHidden/>
          </w:rPr>
          <w:instrText xml:space="preserve"> PAGEREF _Toc452499168 \h </w:instrText>
        </w:r>
        <w:r>
          <w:rPr>
            <w:noProof/>
            <w:webHidden/>
          </w:rPr>
        </w:r>
        <w:r>
          <w:rPr>
            <w:noProof/>
            <w:webHidden/>
          </w:rPr>
          <w:fldChar w:fldCharType="separate"/>
        </w:r>
        <w:r>
          <w:rPr>
            <w:noProof/>
            <w:webHidden/>
          </w:rPr>
          <w:t>69</w:t>
        </w:r>
        <w:r>
          <w:rPr>
            <w:noProof/>
            <w:webHidden/>
          </w:rPr>
          <w:fldChar w:fldCharType="end"/>
        </w:r>
      </w:hyperlink>
    </w:p>
    <w:p w:rsidR="00DB2669" w:rsidRDefault="00DB2669">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69" w:history="1">
        <w:r w:rsidRPr="00A50147">
          <w:rPr>
            <w:rStyle w:val="Hyperlink"/>
            <w:noProof/>
          </w:rPr>
          <w:t>4.16</w:t>
        </w:r>
        <w:r>
          <w:rPr>
            <w:rFonts w:asciiTheme="minorHAnsi" w:eastAsiaTheme="minorEastAsia" w:hAnsiTheme="minorHAnsi" w:cstheme="minorBidi"/>
            <w:b w:val="0"/>
            <w:bCs w:val="0"/>
            <w:noProof/>
            <w:sz w:val="22"/>
            <w:szCs w:val="22"/>
            <w:lang w:val="en-CA" w:eastAsia="en-CA"/>
          </w:rPr>
          <w:tab/>
        </w:r>
        <w:r w:rsidRPr="00A50147">
          <w:rPr>
            <w:rStyle w:val="Hyperlink"/>
            <w:noProof/>
          </w:rPr>
          <w:t>Transitioning to crrcsim</w:t>
        </w:r>
        <w:r>
          <w:rPr>
            <w:noProof/>
            <w:webHidden/>
          </w:rPr>
          <w:tab/>
        </w:r>
        <w:r>
          <w:rPr>
            <w:noProof/>
            <w:webHidden/>
          </w:rPr>
          <w:fldChar w:fldCharType="begin"/>
        </w:r>
        <w:r>
          <w:rPr>
            <w:noProof/>
            <w:webHidden/>
          </w:rPr>
          <w:instrText xml:space="preserve"> PAGEREF _Toc452499169 \h </w:instrText>
        </w:r>
        <w:r>
          <w:rPr>
            <w:noProof/>
            <w:webHidden/>
          </w:rPr>
        </w:r>
        <w:r>
          <w:rPr>
            <w:noProof/>
            <w:webHidden/>
          </w:rPr>
          <w:fldChar w:fldCharType="separate"/>
        </w:r>
        <w:r>
          <w:rPr>
            <w:noProof/>
            <w:webHidden/>
          </w:rPr>
          <w:t>70</w:t>
        </w:r>
        <w:r>
          <w:rPr>
            <w:noProof/>
            <w:webHidden/>
          </w:rPr>
          <w:fldChar w:fldCharType="end"/>
        </w:r>
      </w:hyperlink>
    </w:p>
    <w:p w:rsidR="00DB2669" w:rsidRDefault="00DB2669">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70" w:history="1">
        <w:r w:rsidRPr="00A50147">
          <w:rPr>
            <w:rStyle w:val="Hyperlink"/>
            <w:noProof/>
          </w:rPr>
          <w:t>4.17</w:t>
        </w:r>
        <w:r>
          <w:rPr>
            <w:rFonts w:asciiTheme="minorHAnsi" w:eastAsiaTheme="minorEastAsia" w:hAnsiTheme="minorHAnsi" w:cstheme="minorBidi"/>
            <w:b w:val="0"/>
            <w:bCs w:val="0"/>
            <w:noProof/>
            <w:sz w:val="22"/>
            <w:szCs w:val="22"/>
            <w:lang w:val="en-CA" w:eastAsia="en-CA"/>
          </w:rPr>
          <w:tab/>
        </w:r>
        <w:r w:rsidRPr="00A50147">
          <w:rPr>
            <w:rStyle w:val="Hyperlink"/>
            <w:noProof/>
          </w:rPr>
          <w:t>Future Work</w:t>
        </w:r>
        <w:r>
          <w:rPr>
            <w:noProof/>
            <w:webHidden/>
          </w:rPr>
          <w:tab/>
        </w:r>
        <w:r>
          <w:rPr>
            <w:noProof/>
            <w:webHidden/>
          </w:rPr>
          <w:fldChar w:fldCharType="begin"/>
        </w:r>
        <w:r>
          <w:rPr>
            <w:noProof/>
            <w:webHidden/>
          </w:rPr>
          <w:instrText xml:space="preserve"> PAGEREF _Toc452499170 \h </w:instrText>
        </w:r>
        <w:r>
          <w:rPr>
            <w:noProof/>
            <w:webHidden/>
          </w:rPr>
        </w:r>
        <w:r>
          <w:rPr>
            <w:noProof/>
            <w:webHidden/>
          </w:rPr>
          <w:fldChar w:fldCharType="separate"/>
        </w:r>
        <w:r>
          <w:rPr>
            <w:noProof/>
            <w:webHidden/>
          </w:rPr>
          <w:t>71</w:t>
        </w:r>
        <w:r>
          <w:rPr>
            <w:noProof/>
            <w:webHidden/>
          </w:rPr>
          <w:fldChar w:fldCharType="end"/>
        </w:r>
      </w:hyperlink>
    </w:p>
    <w:p w:rsidR="00DB2669" w:rsidRDefault="00DB2669">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499171" w:history="1">
        <w:r w:rsidRPr="00A50147">
          <w:rPr>
            <w:rStyle w:val="Hyperlink"/>
            <w:noProof/>
          </w:rPr>
          <w:t>5</w:t>
        </w:r>
        <w:r>
          <w:rPr>
            <w:rFonts w:asciiTheme="minorHAnsi" w:eastAsiaTheme="minorEastAsia" w:hAnsiTheme="minorHAnsi" w:cstheme="minorBidi"/>
            <w:b w:val="0"/>
            <w:bCs w:val="0"/>
            <w:caps w:val="0"/>
            <w:noProof/>
            <w:sz w:val="22"/>
            <w:szCs w:val="22"/>
            <w:lang w:val="en-CA" w:eastAsia="en-CA"/>
          </w:rPr>
          <w:tab/>
        </w:r>
        <w:r w:rsidRPr="00A50147">
          <w:rPr>
            <w:rStyle w:val="Hyperlink"/>
            <w:noProof/>
          </w:rPr>
          <w:t>Autopilot and Hardware</w:t>
        </w:r>
        <w:r>
          <w:rPr>
            <w:noProof/>
            <w:webHidden/>
          </w:rPr>
          <w:tab/>
        </w:r>
        <w:r>
          <w:rPr>
            <w:noProof/>
            <w:webHidden/>
          </w:rPr>
          <w:fldChar w:fldCharType="begin"/>
        </w:r>
        <w:r>
          <w:rPr>
            <w:noProof/>
            <w:webHidden/>
          </w:rPr>
          <w:instrText xml:space="preserve"> PAGEREF _Toc452499171 \h </w:instrText>
        </w:r>
        <w:r>
          <w:rPr>
            <w:noProof/>
            <w:webHidden/>
          </w:rPr>
        </w:r>
        <w:r>
          <w:rPr>
            <w:noProof/>
            <w:webHidden/>
          </w:rPr>
          <w:fldChar w:fldCharType="separate"/>
        </w:r>
        <w:r>
          <w:rPr>
            <w:noProof/>
            <w:webHidden/>
          </w:rPr>
          <w:t>72</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72" w:history="1">
        <w:r w:rsidRPr="00A50147">
          <w:rPr>
            <w:rStyle w:val="Hyperlink"/>
            <w:noProof/>
          </w:rPr>
          <w:t>5.1</w:t>
        </w:r>
        <w:r>
          <w:rPr>
            <w:rFonts w:asciiTheme="minorHAnsi" w:eastAsiaTheme="minorEastAsia" w:hAnsiTheme="minorHAnsi" w:cstheme="minorBidi"/>
            <w:b w:val="0"/>
            <w:bCs w:val="0"/>
            <w:noProof/>
            <w:sz w:val="22"/>
            <w:szCs w:val="22"/>
            <w:lang w:val="en-CA" w:eastAsia="en-CA"/>
          </w:rPr>
          <w:tab/>
        </w:r>
        <w:r w:rsidRPr="00A50147">
          <w:rPr>
            <w:rStyle w:val="Hyperlink"/>
            <w:noProof/>
          </w:rPr>
          <w:t>The Plane</w:t>
        </w:r>
        <w:r>
          <w:rPr>
            <w:noProof/>
            <w:webHidden/>
          </w:rPr>
          <w:tab/>
        </w:r>
        <w:r>
          <w:rPr>
            <w:noProof/>
            <w:webHidden/>
          </w:rPr>
          <w:fldChar w:fldCharType="begin"/>
        </w:r>
        <w:r>
          <w:rPr>
            <w:noProof/>
            <w:webHidden/>
          </w:rPr>
          <w:instrText xml:space="preserve"> PAGEREF _Toc452499172 \h </w:instrText>
        </w:r>
        <w:r>
          <w:rPr>
            <w:noProof/>
            <w:webHidden/>
          </w:rPr>
        </w:r>
        <w:r>
          <w:rPr>
            <w:noProof/>
            <w:webHidden/>
          </w:rPr>
          <w:fldChar w:fldCharType="separate"/>
        </w:r>
        <w:r>
          <w:rPr>
            <w:noProof/>
            <w:webHidden/>
          </w:rPr>
          <w:t>72</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73" w:history="1">
        <w:r w:rsidRPr="00A50147">
          <w:rPr>
            <w:rStyle w:val="Hyperlink"/>
            <w:noProof/>
          </w:rPr>
          <w:t>5.2</w:t>
        </w:r>
        <w:r>
          <w:rPr>
            <w:rFonts w:asciiTheme="minorHAnsi" w:eastAsiaTheme="minorEastAsia" w:hAnsiTheme="minorHAnsi" w:cstheme="minorBidi"/>
            <w:b w:val="0"/>
            <w:bCs w:val="0"/>
            <w:noProof/>
            <w:sz w:val="22"/>
            <w:szCs w:val="22"/>
            <w:lang w:val="en-CA" w:eastAsia="en-CA"/>
          </w:rPr>
          <w:tab/>
        </w:r>
        <w:r w:rsidRPr="00A50147">
          <w:rPr>
            <w:rStyle w:val="Hyperlink"/>
            <w:noProof/>
          </w:rPr>
          <w:t>Switching from Piccolo to Pixhawk</w:t>
        </w:r>
        <w:r>
          <w:rPr>
            <w:noProof/>
            <w:webHidden/>
          </w:rPr>
          <w:tab/>
        </w:r>
        <w:r>
          <w:rPr>
            <w:noProof/>
            <w:webHidden/>
          </w:rPr>
          <w:fldChar w:fldCharType="begin"/>
        </w:r>
        <w:r>
          <w:rPr>
            <w:noProof/>
            <w:webHidden/>
          </w:rPr>
          <w:instrText xml:space="preserve"> PAGEREF _Toc452499173 \h </w:instrText>
        </w:r>
        <w:r>
          <w:rPr>
            <w:noProof/>
            <w:webHidden/>
          </w:rPr>
        </w:r>
        <w:r>
          <w:rPr>
            <w:noProof/>
            <w:webHidden/>
          </w:rPr>
          <w:fldChar w:fldCharType="separate"/>
        </w:r>
        <w:r>
          <w:rPr>
            <w:noProof/>
            <w:webHidden/>
          </w:rPr>
          <w:t>72</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74" w:history="1">
        <w:r w:rsidRPr="00A50147">
          <w:rPr>
            <w:rStyle w:val="Hyperlink"/>
            <w:noProof/>
          </w:rPr>
          <w:t>5.3</w:t>
        </w:r>
        <w:r>
          <w:rPr>
            <w:rFonts w:asciiTheme="minorHAnsi" w:eastAsiaTheme="minorEastAsia" w:hAnsiTheme="minorHAnsi" w:cstheme="minorBidi"/>
            <w:b w:val="0"/>
            <w:bCs w:val="0"/>
            <w:noProof/>
            <w:sz w:val="22"/>
            <w:szCs w:val="22"/>
            <w:lang w:val="en-CA" w:eastAsia="en-CA"/>
          </w:rPr>
          <w:tab/>
        </w:r>
        <w:r w:rsidRPr="00A50147">
          <w:rPr>
            <w:rStyle w:val="Hyperlink"/>
            <w:noProof/>
          </w:rPr>
          <w:t>Connecting with the Piccolo Simulator</w:t>
        </w:r>
        <w:r>
          <w:rPr>
            <w:noProof/>
            <w:webHidden/>
          </w:rPr>
          <w:tab/>
        </w:r>
        <w:r>
          <w:rPr>
            <w:noProof/>
            <w:webHidden/>
          </w:rPr>
          <w:fldChar w:fldCharType="begin"/>
        </w:r>
        <w:r>
          <w:rPr>
            <w:noProof/>
            <w:webHidden/>
          </w:rPr>
          <w:instrText xml:space="preserve"> PAGEREF _Toc452499174 \h </w:instrText>
        </w:r>
        <w:r>
          <w:rPr>
            <w:noProof/>
            <w:webHidden/>
          </w:rPr>
        </w:r>
        <w:r>
          <w:rPr>
            <w:noProof/>
            <w:webHidden/>
          </w:rPr>
          <w:fldChar w:fldCharType="separate"/>
        </w:r>
        <w:r>
          <w:rPr>
            <w:noProof/>
            <w:webHidden/>
          </w:rPr>
          <w:t>73</w:t>
        </w:r>
        <w:r>
          <w:rPr>
            <w:noProof/>
            <w:webHidden/>
          </w:rPr>
          <w:fldChar w:fldCharType="end"/>
        </w:r>
      </w:hyperlink>
    </w:p>
    <w:p w:rsidR="00DB2669" w:rsidRDefault="00DB2669">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75" w:history="1">
        <w:r w:rsidRPr="00A50147">
          <w:rPr>
            <w:rStyle w:val="Hyperlink"/>
            <w:noProof/>
          </w:rPr>
          <w:t>5.3.1</w:t>
        </w:r>
        <w:r>
          <w:rPr>
            <w:rFonts w:asciiTheme="minorHAnsi" w:eastAsiaTheme="minorEastAsia" w:hAnsiTheme="minorHAnsi" w:cstheme="minorBidi"/>
            <w:noProof/>
            <w:sz w:val="22"/>
            <w:szCs w:val="22"/>
            <w:lang w:val="en-CA" w:eastAsia="en-CA"/>
          </w:rPr>
          <w:tab/>
        </w:r>
        <w:r w:rsidRPr="00A50147">
          <w:rPr>
            <w:rStyle w:val="Hyperlink"/>
            <w:noProof/>
          </w:rPr>
          <w:t>Networking Motivation</w:t>
        </w:r>
        <w:r>
          <w:rPr>
            <w:noProof/>
            <w:webHidden/>
          </w:rPr>
          <w:tab/>
        </w:r>
        <w:r>
          <w:rPr>
            <w:noProof/>
            <w:webHidden/>
          </w:rPr>
          <w:fldChar w:fldCharType="begin"/>
        </w:r>
        <w:r>
          <w:rPr>
            <w:noProof/>
            <w:webHidden/>
          </w:rPr>
          <w:instrText xml:space="preserve"> PAGEREF _Toc452499175 \h </w:instrText>
        </w:r>
        <w:r>
          <w:rPr>
            <w:noProof/>
            <w:webHidden/>
          </w:rPr>
        </w:r>
        <w:r>
          <w:rPr>
            <w:noProof/>
            <w:webHidden/>
          </w:rPr>
          <w:fldChar w:fldCharType="separate"/>
        </w:r>
        <w:r>
          <w:rPr>
            <w:noProof/>
            <w:webHidden/>
          </w:rPr>
          <w:t>73</w:t>
        </w:r>
        <w:r>
          <w:rPr>
            <w:noProof/>
            <w:webHidden/>
          </w:rPr>
          <w:fldChar w:fldCharType="end"/>
        </w:r>
      </w:hyperlink>
    </w:p>
    <w:p w:rsidR="00DB2669" w:rsidRDefault="00DB2669">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76" w:history="1">
        <w:r w:rsidRPr="00A50147">
          <w:rPr>
            <w:rStyle w:val="Hyperlink"/>
            <w:noProof/>
          </w:rPr>
          <w:t>5.3.2</w:t>
        </w:r>
        <w:r>
          <w:rPr>
            <w:rFonts w:asciiTheme="minorHAnsi" w:eastAsiaTheme="minorEastAsia" w:hAnsiTheme="minorHAnsi" w:cstheme="minorBidi"/>
            <w:noProof/>
            <w:sz w:val="22"/>
            <w:szCs w:val="22"/>
            <w:lang w:val="en-CA" w:eastAsia="en-CA"/>
          </w:rPr>
          <w:tab/>
        </w:r>
        <w:r w:rsidRPr="00A50147">
          <w:rPr>
            <w:rStyle w:val="Hyperlink"/>
            <w:noProof/>
          </w:rPr>
          <w:t>Network Protocol</w:t>
        </w:r>
        <w:r>
          <w:rPr>
            <w:noProof/>
            <w:webHidden/>
          </w:rPr>
          <w:tab/>
        </w:r>
        <w:r>
          <w:rPr>
            <w:noProof/>
            <w:webHidden/>
          </w:rPr>
          <w:fldChar w:fldCharType="begin"/>
        </w:r>
        <w:r>
          <w:rPr>
            <w:noProof/>
            <w:webHidden/>
          </w:rPr>
          <w:instrText xml:space="preserve"> PAGEREF _Toc452499176 \h </w:instrText>
        </w:r>
        <w:r>
          <w:rPr>
            <w:noProof/>
            <w:webHidden/>
          </w:rPr>
        </w:r>
        <w:r>
          <w:rPr>
            <w:noProof/>
            <w:webHidden/>
          </w:rPr>
          <w:fldChar w:fldCharType="separate"/>
        </w:r>
        <w:r>
          <w:rPr>
            <w:noProof/>
            <w:webHidden/>
          </w:rPr>
          <w:t>73</w:t>
        </w:r>
        <w:r>
          <w:rPr>
            <w:noProof/>
            <w:webHidden/>
          </w:rPr>
          <w:fldChar w:fldCharType="end"/>
        </w:r>
      </w:hyperlink>
    </w:p>
    <w:p w:rsidR="00DB2669" w:rsidRDefault="00DB2669">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77" w:history="1">
        <w:r w:rsidRPr="00A50147">
          <w:rPr>
            <w:rStyle w:val="Hyperlink"/>
            <w:noProof/>
          </w:rPr>
          <w:t>5.3.3</w:t>
        </w:r>
        <w:r>
          <w:rPr>
            <w:rFonts w:asciiTheme="minorHAnsi" w:eastAsiaTheme="minorEastAsia" w:hAnsiTheme="minorHAnsi" w:cstheme="minorBidi"/>
            <w:noProof/>
            <w:sz w:val="22"/>
            <w:szCs w:val="22"/>
            <w:lang w:val="en-CA" w:eastAsia="en-CA"/>
          </w:rPr>
          <w:tab/>
        </w:r>
        <w:r w:rsidRPr="00A50147">
          <w:rPr>
            <w:rStyle w:val="Hyperlink"/>
            <w:noProof/>
          </w:rPr>
          <w:t>C++ Server</w:t>
        </w:r>
        <w:r>
          <w:rPr>
            <w:noProof/>
            <w:webHidden/>
          </w:rPr>
          <w:tab/>
        </w:r>
        <w:r>
          <w:rPr>
            <w:noProof/>
            <w:webHidden/>
          </w:rPr>
          <w:fldChar w:fldCharType="begin"/>
        </w:r>
        <w:r>
          <w:rPr>
            <w:noProof/>
            <w:webHidden/>
          </w:rPr>
          <w:instrText xml:space="preserve"> PAGEREF _Toc452499177 \h </w:instrText>
        </w:r>
        <w:r>
          <w:rPr>
            <w:noProof/>
            <w:webHidden/>
          </w:rPr>
        </w:r>
        <w:r>
          <w:rPr>
            <w:noProof/>
            <w:webHidden/>
          </w:rPr>
          <w:fldChar w:fldCharType="separate"/>
        </w:r>
        <w:r>
          <w:rPr>
            <w:noProof/>
            <w:webHidden/>
          </w:rPr>
          <w:t>74</w:t>
        </w:r>
        <w:r>
          <w:rPr>
            <w:noProof/>
            <w:webHidden/>
          </w:rPr>
          <w:fldChar w:fldCharType="end"/>
        </w:r>
      </w:hyperlink>
    </w:p>
    <w:p w:rsidR="00DB2669" w:rsidRDefault="00DB2669">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78" w:history="1">
        <w:r w:rsidRPr="00A50147">
          <w:rPr>
            <w:rStyle w:val="Hyperlink"/>
            <w:noProof/>
          </w:rPr>
          <w:t>5.3.4</w:t>
        </w:r>
        <w:r>
          <w:rPr>
            <w:rFonts w:asciiTheme="minorHAnsi" w:eastAsiaTheme="minorEastAsia" w:hAnsiTheme="minorHAnsi" w:cstheme="minorBidi"/>
            <w:noProof/>
            <w:sz w:val="22"/>
            <w:szCs w:val="22"/>
            <w:lang w:val="en-CA" w:eastAsia="en-CA"/>
          </w:rPr>
          <w:tab/>
        </w:r>
        <w:r w:rsidRPr="00A50147">
          <w:rPr>
            <w:rStyle w:val="Hyperlink"/>
            <w:noProof/>
          </w:rPr>
          <w:t>Python Client</w:t>
        </w:r>
        <w:r>
          <w:rPr>
            <w:noProof/>
            <w:webHidden/>
          </w:rPr>
          <w:tab/>
        </w:r>
        <w:r>
          <w:rPr>
            <w:noProof/>
            <w:webHidden/>
          </w:rPr>
          <w:fldChar w:fldCharType="begin"/>
        </w:r>
        <w:r>
          <w:rPr>
            <w:noProof/>
            <w:webHidden/>
          </w:rPr>
          <w:instrText xml:space="preserve"> PAGEREF _Toc452499178 \h </w:instrText>
        </w:r>
        <w:r>
          <w:rPr>
            <w:noProof/>
            <w:webHidden/>
          </w:rPr>
        </w:r>
        <w:r>
          <w:rPr>
            <w:noProof/>
            <w:webHidden/>
          </w:rPr>
          <w:fldChar w:fldCharType="separate"/>
        </w:r>
        <w:r>
          <w:rPr>
            <w:noProof/>
            <w:webHidden/>
          </w:rPr>
          <w:t>75</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79" w:history="1">
        <w:r w:rsidRPr="00A50147">
          <w:rPr>
            <w:rStyle w:val="Hyperlink"/>
            <w:noProof/>
          </w:rPr>
          <w:t>5.4</w:t>
        </w:r>
        <w:r>
          <w:rPr>
            <w:rFonts w:asciiTheme="minorHAnsi" w:eastAsiaTheme="minorEastAsia" w:hAnsiTheme="minorHAnsi" w:cstheme="minorBidi"/>
            <w:b w:val="0"/>
            <w:bCs w:val="0"/>
            <w:noProof/>
            <w:sz w:val="22"/>
            <w:szCs w:val="22"/>
            <w:lang w:val="en-CA" w:eastAsia="en-CA"/>
          </w:rPr>
          <w:tab/>
        </w:r>
        <w:r w:rsidRPr="00A50147">
          <w:rPr>
            <w:rStyle w:val="Hyperlink"/>
            <w:noProof/>
          </w:rPr>
          <w:t>Connecting with the Pixhawk Simulator</w:t>
        </w:r>
        <w:r>
          <w:rPr>
            <w:noProof/>
            <w:webHidden/>
          </w:rPr>
          <w:tab/>
        </w:r>
        <w:r>
          <w:rPr>
            <w:noProof/>
            <w:webHidden/>
          </w:rPr>
          <w:fldChar w:fldCharType="begin"/>
        </w:r>
        <w:r>
          <w:rPr>
            <w:noProof/>
            <w:webHidden/>
          </w:rPr>
          <w:instrText xml:space="preserve"> PAGEREF _Toc452499179 \h </w:instrText>
        </w:r>
        <w:r>
          <w:rPr>
            <w:noProof/>
            <w:webHidden/>
          </w:rPr>
        </w:r>
        <w:r>
          <w:rPr>
            <w:noProof/>
            <w:webHidden/>
          </w:rPr>
          <w:fldChar w:fldCharType="separate"/>
        </w:r>
        <w:r>
          <w:rPr>
            <w:noProof/>
            <w:webHidden/>
          </w:rPr>
          <w:t>77</w:t>
        </w:r>
        <w:r>
          <w:rPr>
            <w:noProof/>
            <w:webHidden/>
          </w:rPr>
          <w:fldChar w:fldCharType="end"/>
        </w:r>
      </w:hyperlink>
    </w:p>
    <w:p w:rsidR="00DB2669" w:rsidRDefault="00DB2669">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499180" w:history="1">
        <w:r w:rsidRPr="00A50147">
          <w:rPr>
            <w:rStyle w:val="Hyperlink"/>
            <w:noProof/>
          </w:rPr>
          <w:t>6</w:t>
        </w:r>
        <w:r>
          <w:rPr>
            <w:rFonts w:asciiTheme="minorHAnsi" w:eastAsiaTheme="minorEastAsia" w:hAnsiTheme="minorHAnsi" w:cstheme="minorBidi"/>
            <w:b w:val="0"/>
            <w:bCs w:val="0"/>
            <w:caps w:val="0"/>
            <w:noProof/>
            <w:sz w:val="22"/>
            <w:szCs w:val="22"/>
            <w:lang w:val="en-CA" w:eastAsia="en-CA"/>
          </w:rPr>
          <w:tab/>
        </w:r>
        <w:r w:rsidRPr="00A50147">
          <w:rPr>
            <w:rStyle w:val="Hyperlink"/>
            <w:noProof/>
          </w:rPr>
          <w:t>Conclusion</w:t>
        </w:r>
        <w:r>
          <w:rPr>
            <w:noProof/>
            <w:webHidden/>
          </w:rPr>
          <w:tab/>
        </w:r>
        <w:r>
          <w:rPr>
            <w:noProof/>
            <w:webHidden/>
          </w:rPr>
          <w:fldChar w:fldCharType="begin"/>
        </w:r>
        <w:r>
          <w:rPr>
            <w:noProof/>
            <w:webHidden/>
          </w:rPr>
          <w:instrText xml:space="preserve"> PAGEREF _Toc452499180 \h </w:instrText>
        </w:r>
        <w:r>
          <w:rPr>
            <w:noProof/>
            <w:webHidden/>
          </w:rPr>
        </w:r>
        <w:r>
          <w:rPr>
            <w:noProof/>
            <w:webHidden/>
          </w:rPr>
          <w:fldChar w:fldCharType="separate"/>
        </w:r>
        <w:r>
          <w:rPr>
            <w:noProof/>
            <w:webHidden/>
          </w:rPr>
          <w:t>78</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81" w:history="1">
        <w:r w:rsidRPr="00A50147">
          <w:rPr>
            <w:rStyle w:val="Hyperlink"/>
            <w:noProof/>
          </w:rPr>
          <w:t>6.1</w:t>
        </w:r>
        <w:r>
          <w:rPr>
            <w:rFonts w:asciiTheme="minorHAnsi" w:eastAsiaTheme="minorEastAsia" w:hAnsiTheme="minorHAnsi" w:cstheme="minorBidi"/>
            <w:b w:val="0"/>
            <w:bCs w:val="0"/>
            <w:noProof/>
            <w:sz w:val="22"/>
            <w:szCs w:val="22"/>
            <w:lang w:val="en-CA" w:eastAsia="en-CA"/>
          </w:rPr>
          <w:tab/>
        </w:r>
        <w:r w:rsidRPr="00A50147">
          <w:rPr>
            <w:rStyle w:val="Hyperlink"/>
            <w:noProof/>
          </w:rPr>
          <w:t>Ethical, Political, Sustainability, Manufacturability, Social, Health and Safety, Environmental, and Economic Concerns</w:t>
        </w:r>
        <w:r>
          <w:rPr>
            <w:noProof/>
            <w:webHidden/>
          </w:rPr>
          <w:tab/>
        </w:r>
        <w:r>
          <w:rPr>
            <w:noProof/>
            <w:webHidden/>
          </w:rPr>
          <w:fldChar w:fldCharType="begin"/>
        </w:r>
        <w:r>
          <w:rPr>
            <w:noProof/>
            <w:webHidden/>
          </w:rPr>
          <w:instrText xml:space="preserve"> PAGEREF _Toc452499181 \h </w:instrText>
        </w:r>
        <w:r>
          <w:rPr>
            <w:noProof/>
            <w:webHidden/>
          </w:rPr>
        </w:r>
        <w:r>
          <w:rPr>
            <w:noProof/>
            <w:webHidden/>
          </w:rPr>
          <w:fldChar w:fldCharType="separate"/>
        </w:r>
        <w:r>
          <w:rPr>
            <w:noProof/>
            <w:webHidden/>
          </w:rPr>
          <w:t>78</w:t>
        </w:r>
        <w:r>
          <w:rPr>
            <w:noProof/>
            <w:webHidden/>
          </w:rPr>
          <w:fldChar w:fldCharType="end"/>
        </w:r>
      </w:hyperlink>
    </w:p>
    <w:p w:rsidR="00DB2669" w:rsidRDefault="00DB2669">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82" w:history="1">
        <w:r w:rsidRPr="00A50147">
          <w:rPr>
            <w:rStyle w:val="Hyperlink"/>
            <w:noProof/>
          </w:rPr>
          <w:t>6.2</w:t>
        </w:r>
        <w:r>
          <w:rPr>
            <w:rFonts w:asciiTheme="minorHAnsi" w:eastAsiaTheme="minorEastAsia" w:hAnsiTheme="minorHAnsi" w:cstheme="minorBidi"/>
            <w:b w:val="0"/>
            <w:bCs w:val="0"/>
            <w:noProof/>
            <w:sz w:val="22"/>
            <w:szCs w:val="22"/>
            <w:lang w:val="en-CA" w:eastAsia="en-CA"/>
          </w:rPr>
          <w:tab/>
        </w:r>
        <w:r w:rsidRPr="00A50147">
          <w:rPr>
            <w:rStyle w:val="Hyperlink"/>
            <w:noProof/>
          </w:rPr>
          <w:t>Concluding Remarks</w:t>
        </w:r>
        <w:r>
          <w:rPr>
            <w:noProof/>
            <w:webHidden/>
          </w:rPr>
          <w:tab/>
        </w:r>
        <w:r>
          <w:rPr>
            <w:noProof/>
            <w:webHidden/>
          </w:rPr>
          <w:fldChar w:fldCharType="begin"/>
        </w:r>
        <w:r>
          <w:rPr>
            <w:noProof/>
            <w:webHidden/>
          </w:rPr>
          <w:instrText xml:space="preserve"> PAGEREF _Toc452499182 \h </w:instrText>
        </w:r>
        <w:r>
          <w:rPr>
            <w:noProof/>
            <w:webHidden/>
          </w:rPr>
        </w:r>
        <w:r>
          <w:rPr>
            <w:noProof/>
            <w:webHidden/>
          </w:rPr>
          <w:fldChar w:fldCharType="separate"/>
        </w:r>
        <w:r>
          <w:rPr>
            <w:noProof/>
            <w:webHidden/>
          </w:rPr>
          <w:t>78</w:t>
        </w:r>
        <w:r>
          <w:rPr>
            <w:noProof/>
            <w:webHidden/>
          </w:rPr>
          <w:fldChar w:fldCharType="end"/>
        </w:r>
      </w:hyperlink>
    </w:p>
    <w:p w:rsidR="00DB2669" w:rsidRDefault="00DB2669">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499183" w:history="1">
        <w:r w:rsidRPr="00A50147">
          <w:rPr>
            <w:rStyle w:val="Hyperlink"/>
            <w:noProof/>
          </w:rPr>
          <w:t>References</w:t>
        </w:r>
        <w:r>
          <w:rPr>
            <w:noProof/>
            <w:webHidden/>
          </w:rPr>
          <w:tab/>
        </w:r>
        <w:r>
          <w:rPr>
            <w:noProof/>
            <w:webHidden/>
          </w:rPr>
          <w:fldChar w:fldCharType="begin"/>
        </w:r>
        <w:r>
          <w:rPr>
            <w:noProof/>
            <w:webHidden/>
          </w:rPr>
          <w:instrText xml:space="preserve"> PAGEREF _Toc452499183 \h </w:instrText>
        </w:r>
        <w:r>
          <w:rPr>
            <w:noProof/>
            <w:webHidden/>
          </w:rPr>
        </w:r>
        <w:r>
          <w:rPr>
            <w:noProof/>
            <w:webHidden/>
          </w:rPr>
          <w:fldChar w:fldCharType="separate"/>
        </w:r>
        <w:r>
          <w:rPr>
            <w:noProof/>
            <w:webHidden/>
          </w:rPr>
          <w:t>80</w:t>
        </w:r>
        <w:r>
          <w:rPr>
            <w:noProof/>
            <w:webHidden/>
          </w:rPr>
          <w:fldChar w:fldCharType="end"/>
        </w:r>
      </w:hyperlink>
    </w:p>
    <w:p w:rsidR="00DB2669" w:rsidRDefault="00DB2669">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499184" w:history="1">
        <w:r w:rsidRPr="00A50147">
          <w:rPr>
            <w:rStyle w:val="Hyperlink"/>
            <w:noProof/>
          </w:rPr>
          <w:t>Appendix A – Autopilot and Simulator Setup</w:t>
        </w:r>
        <w:r>
          <w:rPr>
            <w:noProof/>
            <w:webHidden/>
          </w:rPr>
          <w:tab/>
        </w:r>
        <w:r>
          <w:rPr>
            <w:noProof/>
            <w:webHidden/>
          </w:rPr>
          <w:fldChar w:fldCharType="begin"/>
        </w:r>
        <w:r>
          <w:rPr>
            <w:noProof/>
            <w:webHidden/>
          </w:rPr>
          <w:instrText xml:space="preserve"> PAGEREF _Toc452499184 \h </w:instrText>
        </w:r>
        <w:r>
          <w:rPr>
            <w:noProof/>
            <w:webHidden/>
          </w:rPr>
        </w:r>
        <w:r>
          <w:rPr>
            <w:noProof/>
            <w:webHidden/>
          </w:rPr>
          <w:fldChar w:fldCharType="separate"/>
        </w:r>
        <w:r>
          <w:rPr>
            <w:noProof/>
            <w:webHidden/>
          </w:rPr>
          <w:t>82</w:t>
        </w:r>
        <w:r>
          <w:rPr>
            <w:noProof/>
            <w:webHidden/>
          </w:rPr>
          <w:fldChar w:fldCharType="end"/>
        </w:r>
      </w:hyperlink>
    </w:p>
    <w:p w:rsidR="00DB2669" w:rsidRDefault="00DB2669">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2499185" w:history="1">
        <w:r w:rsidRPr="00A50147">
          <w:rPr>
            <w:rStyle w:val="Hyperlink"/>
            <w:noProof/>
          </w:rPr>
          <w:t>A.1 Pixhawk Simulator Setup Guide</w:t>
        </w:r>
        <w:r>
          <w:rPr>
            <w:noProof/>
            <w:webHidden/>
          </w:rPr>
          <w:tab/>
        </w:r>
        <w:r>
          <w:rPr>
            <w:noProof/>
            <w:webHidden/>
          </w:rPr>
          <w:fldChar w:fldCharType="begin"/>
        </w:r>
        <w:r>
          <w:rPr>
            <w:noProof/>
            <w:webHidden/>
          </w:rPr>
          <w:instrText xml:space="preserve"> PAGEREF _Toc452499185 \h </w:instrText>
        </w:r>
        <w:r>
          <w:rPr>
            <w:noProof/>
            <w:webHidden/>
          </w:rPr>
        </w:r>
        <w:r>
          <w:rPr>
            <w:noProof/>
            <w:webHidden/>
          </w:rPr>
          <w:fldChar w:fldCharType="separate"/>
        </w:r>
        <w:r>
          <w:rPr>
            <w:noProof/>
            <w:webHidden/>
          </w:rPr>
          <w:t>82</w:t>
        </w:r>
        <w:r>
          <w:rPr>
            <w:noProof/>
            <w:webHidden/>
          </w:rPr>
          <w:fldChar w:fldCharType="end"/>
        </w:r>
      </w:hyperlink>
    </w:p>
    <w:p w:rsidR="00DB2669" w:rsidRDefault="00DB2669">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2499186" w:history="1">
        <w:r w:rsidRPr="00A50147">
          <w:rPr>
            <w:rStyle w:val="Hyperlink"/>
            <w:noProof/>
          </w:rPr>
          <w:t>A.2 Piccolo Setup Guide on Windows for Thermal Soaring</w:t>
        </w:r>
        <w:r>
          <w:rPr>
            <w:noProof/>
            <w:webHidden/>
          </w:rPr>
          <w:tab/>
        </w:r>
        <w:r>
          <w:rPr>
            <w:noProof/>
            <w:webHidden/>
          </w:rPr>
          <w:fldChar w:fldCharType="begin"/>
        </w:r>
        <w:r>
          <w:rPr>
            <w:noProof/>
            <w:webHidden/>
          </w:rPr>
          <w:instrText xml:space="preserve"> PAGEREF _Toc452499186 \h </w:instrText>
        </w:r>
        <w:r>
          <w:rPr>
            <w:noProof/>
            <w:webHidden/>
          </w:rPr>
        </w:r>
        <w:r>
          <w:rPr>
            <w:noProof/>
            <w:webHidden/>
          </w:rPr>
          <w:fldChar w:fldCharType="separate"/>
        </w:r>
        <w:r>
          <w:rPr>
            <w:noProof/>
            <w:webHidden/>
          </w:rPr>
          <w:t>84</w:t>
        </w:r>
        <w:r>
          <w:rPr>
            <w:noProof/>
            <w:webHidden/>
          </w:rPr>
          <w:fldChar w:fldCharType="end"/>
        </w:r>
      </w:hyperlink>
    </w:p>
    <w:p w:rsidR="00DB2669" w:rsidRDefault="00DB2669">
      <w:pPr>
        <w:pStyle w:val="TOC3"/>
        <w:tabs>
          <w:tab w:val="right" w:leader="dot" w:pos="9350"/>
        </w:tabs>
        <w:rPr>
          <w:rFonts w:asciiTheme="minorHAnsi" w:eastAsiaTheme="minorEastAsia" w:hAnsiTheme="minorHAnsi" w:cstheme="minorBidi"/>
          <w:noProof/>
          <w:sz w:val="22"/>
          <w:szCs w:val="22"/>
          <w:lang w:val="en-CA" w:eastAsia="en-CA"/>
        </w:rPr>
      </w:pPr>
      <w:hyperlink w:anchor="_Toc452499187" w:history="1">
        <w:r w:rsidRPr="00A50147">
          <w:rPr>
            <w:rStyle w:val="Hyperlink"/>
            <w:noProof/>
          </w:rPr>
          <w:t>A.2.1 Installation</w:t>
        </w:r>
        <w:r>
          <w:rPr>
            <w:noProof/>
            <w:webHidden/>
          </w:rPr>
          <w:tab/>
        </w:r>
        <w:r>
          <w:rPr>
            <w:noProof/>
            <w:webHidden/>
          </w:rPr>
          <w:fldChar w:fldCharType="begin"/>
        </w:r>
        <w:r>
          <w:rPr>
            <w:noProof/>
            <w:webHidden/>
          </w:rPr>
          <w:instrText xml:space="preserve"> PAGEREF _Toc452499187 \h </w:instrText>
        </w:r>
        <w:r>
          <w:rPr>
            <w:noProof/>
            <w:webHidden/>
          </w:rPr>
        </w:r>
        <w:r>
          <w:rPr>
            <w:noProof/>
            <w:webHidden/>
          </w:rPr>
          <w:fldChar w:fldCharType="separate"/>
        </w:r>
        <w:r>
          <w:rPr>
            <w:noProof/>
            <w:webHidden/>
          </w:rPr>
          <w:t>85</w:t>
        </w:r>
        <w:r>
          <w:rPr>
            <w:noProof/>
            <w:webHidden/>
          </w:rPr>
          <w:fldChar w:fldCharType="end"/>
        </w:r>
      </w:hyperlink>
    </w:p>
    <w:p w:rsidR="00DB2669" w:rsidRDefault="00DB2669">
      <w:pPr>
        <w:pStyle w:val="TOC3"/>
        <w:tabs>
          <w:tab w:val="right" w:leader="dot" w:pos="9350"/>
        </w:tabs>
        <w:rPr>
          <w:rFonts w:asciiTheme="minorHAnsi" w:eastAsiaTheme="minorEastAsia" w:hAnsiTheme="minorHAnsi" w:cstheme="minorBidi"/>
          <w:noProof/>
          <w:sz w:val="22"/>
          <w:szCs w:val="22"/>
          <w:lang w:val="en-CA" w:eastAsia="en-CA"/>
        </w:rPr>
      </w:pPr>
      <w:hyperlink w:anchor="_Toc452499188" w:history="1">
        <w:r w:rsidRPr="00A50147">
          <w:rPr>
            <w:rStyle w:val="Hyperlink"/>
            <w:noProof/>
          </w:rPr>
          <w:t>A.2.2 Running the Simulator with Thermals</w:t>
        </w:r>
        <w:r>
          <w:rPr>
            <w:noProof/>
            <w:webHidden/>
          </w:rPr>
          <w:tab/>
        </w:r>
        <w:r>
          <w:rPr>
            <w:noProof/>
            <w:webHidden/>
          </w:rPr>
          <w:fldChar w:fldCharType="begin"/>
        </w:r>
        <w:r>
          <w:rPr>
            <w:noProof/>
            <w:webHidden/>
          </w:rPr>
          <w:instrText xml:space="preserve"> PAGEREF _Toc452499188 \h </w:instrText>
        </w:r>
        <w:r>
          <w:rPr>
            <w:noProof/>
            <w:webHidden/>
          </w:rPr>
        </w:r>
        <w:r>
          <w:rPr>
            <w:noProof/>
            <w:webHidden/>
          </w:rPr>
          <w:fldChar w:fldCharType="separate"/>
        </w:r>
        <w:r>
          <w:rPr>
            <w:noProof/>
            <w:webHidden/>
          </w:rPr>
          <w:t>85</w:t>
        </w:r>
        <w:r>
          <w:rPr>
            <w:noProof/>
            <w:webHidden/>
          </w:rPr>
          <w:fldChar w:fldCharType="end"/>
        </w:r>
      </w:hyperlink>
    </w:p>
    <w:p w:rsidR="00DB2669" w:rsidRDefault="00DB2669">
      <w:pPr>
        <w:pStyle w:val="TOC3"/>
        <w:tabs>
          <w:tab w:val="right" w:leader="dot" w:pos="9350"/>
        </w:tabs>
        <w:rPr>
          <w:rFonts w:asciiTheme="minorHAnsi" w:eastAsiaTheme="minorEastAsia" w:hAnsiTheme="minorHAnsi" w:cstheme="minorBidi"/>
          <w:noProof/>
          <w:sz w:val="22"/>
          <w:szCs w:val="22"/>
          <w:lang w:val="en-CA" w:eastAsia="en-CA"/>
        </w:rPr>
      </w:pPr>
      <w:hyperlink w:anchor="_Toc452499189" w:history="1">
        <w:r w:rsidRPr="00A50147">
          <w:rPr>
            <w:rStyle w:val="Hyperlink"/>
            <w:noProof/>
          </w:rPr>
          <w:t>A.2.3 Python Setup</w:t>
        </w:r>
        <w:r>
          <w:rPr>
            <w:noProof/>
            <w:webHidden/>
          </w:rPr>
          <w:tab/>
        </w:r>
        <w:r>
          <w:rPr>
            <w:noProof/>
            <w:webHidden/>
          </w:rPr>
          <w:fldChar w:fldCharType="begin"/>
        </w:r>
        <w:r>
          <w:rPr>
            <w:noProof/>
            <w:webHidden/>
          </w:rPr>
          <w:instrText xml:space="preserve"> PAGEREF _Toc452499189 \h </w:instrText>
        </w:r>
        <w:r>
          <w:rPr>
            <w:noProof/>
            <w:webHidden/>
          </w:rPr>
        </w:r>
        <w:r>
          <w:rPr>
            <w:noProof/>
            <w:webHidden/>
          </w:rPr>
          <w:fldChar w:fldCharType="separate"/>
        </w:r>
        <w:r>
          <w:rPr>
            <w:noProof/>
            <w:webHidden/>
          </w:rPr>
          <w:t>86</w:t>
        </w:r>
        <w:r>
          <w:rPr>
            <w:noProof/>
            <w:webHidden/>
          </w:rPr>
          <w:fldChar w:fldCharType="end"/>
        </w:r>
      </w:hyperlink>
    </w:p>
    <w:p w:rsidR="00DB2669" w:rsidRDefault="00DB2669">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2499190" w:history="1">
        <w:r w:rsidRPr="00A50147">
          <w:rPr>
            <w:rStyle w:val="Hyperlink"/>
            <w:noProof/>
          </w:rPr>
          <w:t>A.3 Piccolo Simulator Set Up Guide (General Application)</w:t>
        </w:r>
        <w:r>
          <w:rPr>
            <w:noProof/>
            <w:webHidden/>
          </w:rPr>
          <w:tab/>
        </w:r>
        <w:r>
          <w:rPr>
            <w:noProof/>
            <w:webHidden/>
          </w:rPr>
          <w:fldChar w:fldCharType="begin"/>
        </w:r>
        <w:r>
          <w:rPr>
            <w:noProof/>
            <w:webHidden/>
          </w:rPr>
          <w:instrText xml:space="preserve"> PAGEREF _Toc452499190 \h </w:instrText>
        </w:r>
        <w:r>
          <w:rPr>
            <w:noProof/>
            <w:webHidden/>
          </w:rPr>
        </w:r>
        <w:r>
          <w:rPr>
            <w:noProof/>
            <w:webHidden/>
          </w:rPr>
          <w:fldChar w:fldCharType="separate"/>
        </w:r>
        <w:r>
          <w:rPr>
            <w:noProof/>
            <w:webHidden/>
          </w:rPr>
          <w:t>87</w:t>
        </w:r>
        <w:r>
          <w:rPr>
            <w:noProof/>
            <w:webHidden/>
          </w:rPr>
          <w:fldChar w:fldCharType="end"/>
        </w:r>
      </w:hyperlink>
    </w:p>
    <w:p w:rsidR="00DB2669" w:rsidRDefault="00DB2669">
      <w:pPr>
        <w:pStyle w:val="TOC3"/>
        <w:tabs>
          <w:tab w:val="right" w:leader="dot" w:pos="9350"/>
        </w:tabs>
        <w:rPr>
          <w:rFonts w:asciiTheme="minorHAnsi" w:eastAsiaTheme="minorEastAsia" w:hAnsiTheme="minorHAnsi" w:cstheme="minorBidi"/>
          <w:noProof/>
          <w:sz w:val="22"/>
          <w:szCs w:val="22"/>
          <w:lang w:val="en-CA" w:eastAsia="en-CA"/>
        </w:rPr>
      </w:pPr>
      <w:hyperlink w:anchor="_Toc452499191" w:history="1">
        <w:r w:rsidRPr="00A50147">
          <w:rPr>
            <w:rStyle w:val="Hyperlink"/>
            <w:noProof/>
          </w:rPr>
          <w:t>A.3.1 Getting Started with Piccolo</w:t>
        </w:r>
        <w:r>
          <w:rPr>
            <w:noProof/>
            <w:webHidden/>
          </w:rPr>
          <w:tab/>
        </w:r>
        <w:r>
          <w:rPr>
            <w:noProof/>
            <w:webHidden/>
          </w:rPr>
          <w:fldChar w:fldCharType="begin"/>
        </w:r>
        <w:r>
          <w:rPr>
            <w:noProof/>
            <w:webHidden/>
          </w:rPr>
          <w:instrText xml:space="preserve"> PAGEREF _Toc452499191 \h </w:instrText>
        </w:r>
        <w:r>
          <w:rPr>
            <w:noProof/>
            <w:webHidden/>
          </w:rPr>
        </w:r>
        <w:r>
          <w:rPr>
            <w:noProof/>
            <w:webHidden/>
          </w:rPr>
          <w:fldChar w:fldCharType="separate"/>
        </w:r>
        <w:r>
          <w:rPr>
            <w:noProof/>
            <w:webHidden/>
          </w:rPr>
          <w:t>87</w:t>
        </w:r>
        <w:r>
          <w:rPr>
            <w:noProof/>
            <w:webHidden/>
          </w:rPr>
          <w:fldChar w:fldCharType="end"/>
        </w:r>
      </w:hyperlink>
    </w:p>
    <w:p w:rsidR="00DB2669" w:rsidRDefault="00DB2669">
      <w:pPr>
        <w:pStyle w:val="TOC3"/>
        <w:tabs>
          <w:tab w:val="right" w:leader="dot" w:pos="9350"/>
        </w:tabs>
        <w:rPr>
          <w:rFonts w:asciiTheme="minorHAnsi" w:eastAsiaTheme="minorEastAsia" w:hAnsiTheme="minorHAnsi" w:cstheme="minorBidi"/>
          <w:noProof/>
          <w:sz w:val="22"/>
          <w:szCs w:val="22"/>
          <w:lang w:val="en-CA" w:eastAsia="en-CA"/>
        </w:rPr>
      </w:pPr>
      <w:hyperlink w:anchor="_Toc452499192" w:history="1">
        <w:r w:rsidRPr="00A50147">
          <w:rPr>
            <w:rStyle w:val="Hyperlink"/>
            <w:noProof/>
          </w:rPr>
          <w:t>A.3.2 Uses of Piccolo Software</w:t>
        </w:r>
        <w:r>
          <w:rPr>
            <w:noProof/>
            <w:webHidden/>
          </w:rPr>
          <w:tab/>
        </w:r>
        <w:r>
          <w:rPr>
            <w:noProof/>
            <w:webHidden/>
          </w:rPr>
          <w:fldChar w:fldCharType="begin"/>
        </w:r>
        <w:r>
          <w:rPr>
            <w:noProof/>
            <w:webHidden/>
          </w:rPr>
          <w:instrText xml:space="preserve"> PAGEREF _Toc452499192 \h </w:instrText>
        </w:r>
        <w:r>
          <w:rPr>
            <w:noProof/>
            <w:webHidden/>
          </w:rPr>
        </w:r>
        <w:r>
          <w:rPr>
            <w:noProof/>
            <w:webHidden/>
          </w:rPr>
          <w:fldChar w:fldCharType="separate"/>
        </w:r>
        <w:r>
          <w:rPr>
            <w:noProof/>
            <w:webHidden/>
          </w:rPr>
          <w:t>89</w:t>
        </w:r>
        <w:r>
          <w:rPr>
            <w:noProof/>
            <w:webHidden/>
          </w:rPr>
          <w:fldChar w:fldCharType="end"/>
        </w:r>
      </w:hyperlink>
    </w:p>
    <w:p w:rsidR="00DB2669" w:rsidRDefault="00DB2669">
      <w:pPr>
        <w:pStyle w:val="TOC3"/>
        <w:tabs>
          <w:tab w:val="right" w:leader="dot" w:pos="9350"/>
        </w:tabs>
        <w:rPr>
          <w:rFonts w:asciiTheme="minorHAnsi" w:eastAsiaTheme="minorEastAsia" w:hAnsiTheme="minorHAnsi" w:cstheme="minorBidi"/>
          <w:noProof/>
          <w:sz w:val="22"/>
          <w:szCs w:val="22"/>
          <w:lang w:val="en-CA" w:eastAsia="en-CA"/>
        </w:rPr>
      </w:pPr>
      <w:hyperlink w:anchor="_Toc452499193" w:history="1">
        <w:r w:rsidRPr="00A50147">
          <w:rPr>
            <w:rStyle w:val="Hyperlink"/>
            <w:noProof/>
          </w:rPr>
          <w:t>A.3.3 Creating a simulation model</w:t>
        </w:r>
        <w:r>
          <w:rPr>
            <w:noProof/>
            <w:webHidden/>
          </w:rPr>
          <w:tab/>
        </w:r>
        <w:r>
          <w:rPr>
            <w:noProof/>
            <w:webHidden/>
          </w:rPr>
          <w:fldChar w:fldCharType="begin"/>
        </w:r>
        <w:r>
          <w:rPr>
            <w:noProof/>
            <w:webHidden/>
          </w:rPr>
          <w:instrText xml:space="preserve"> PAGEREF _Toc452499193 \h </w:instrText>
        </w:r>
        <w:r>
          <w:rPr>
            <w:noProof/>
            <w:webHidden/>
          </w:rPr>
        </w:r>
        <w:r>
          <w:rPr>
            <w:noProof/>
            <w:webHidden/>
          </w:rPr>
          <w:fldChar w:fldCharType="separate"/>
        </w:r>
        <w:r>
          <w:rPr>
            <w:noProof/>
            <w:webHidden/>
          </w:rPr>
          <w:t>89</w:t>
        </w:r>
        <w:r>
          <w:rPr>
            <w:noProof/>
            <w:webHidden/>
          </w:rPr>
          <w:fldChar w:fldCharType="end"/>
        </w:r>
      </w:hyperlink>
    </w:p>
    <w:p w:rsidR="00DB2669" w:rsidRDefault="00DB2669">
      <w:pPr>
        <w:pStyle w:val="TOC3"/>
        <w:tabs>
          <w:tab w:val="right" w:leader="dot" w:pos="9350"/>
        </w:tabs>
        <w:rPr>
          <w:rFonts w:asciiTheme="minorHAnsi" w:eastAsiaTheme="minorEastAsia" w:hAnsiTheme="minorHAnsi" w:cstheme="minorBidi"/>
          <w:noProof/>
          <w:sz w:val="22"/>
          <w:szCs w:val="22"/>
          <w:lang w:val="en-CA" w:eastAsia="en-CA"/>
        </w:rPr>
      </w:pPr>
      <w:hyperlink w:anchor="_Toc452499194" w:history="1">
        <w:r w:rsidRPr="00A50147">
          <w:rPr>
            <w:rStyle w:val="Hyperlink"/>
            <w:noProof/>
          </w:rPr>
          <w:t>A.3.4 Reprogramming the Piccolo/Groundstation</w:t>
        </w:r>
        <w:r>
          <w:rPr>
            <w:noProof/>
            <w:webHidden/>
          </w:rPr>
          <w:tab/>
        </w:r>
        <w:r>
          <w:rPr>
            <w:noProof/>
            <w:webHidden/>
          </w:rPr>
          <w:fldChar w:fldCharType="begin"/>
        </w:r>
        <w:r>
          <w:rPr>
            <w:noProof/>
            <w:webHidden/>
          </w:rPr>
          <w:instrText xml:space="preserve"> PAGEREF _Toc452499194 \h </w:instrText>
        </w:r>
        <w:r>
          <w:rPr>
            <w:noProof/>
            <w:webHidden/>
          </w:rPr>
        </w:r>
        <w:r>
          <w:rPr>
            <w:noProof/>
            <w:webHidden/>
          </w:rPr>
          <w:fldChar w:fldCharType="separate"/>
        </w:r>
        <w:r>
          <w:rPr>
            <w:noProof/>
            <w:webHidden/>
          </w:rPr>
          <w:t>90</w:t>
        </w:r>
        <w:r>
          <w:rPr>
            <w:noProof/>
            <w:webHidden/>
          </w:rPr>
          <w:fldChar w:fldCharType="end"/>
        </w:r>
      </w:hyperlink>
    </w:p>
    <w:p w:rsidR="00DB2669" w:rsidRDefault="00DB2669">
      <w:pPr>
        <w:pStyle w:val="TOC3"/>
        <w:tabs>
          <w:tab w:val="right" w:leader="dot" w:pos="9350"/>
        </w:tabs>
        <w:rPr>
          <w:rFonts w:asciiTheme="minorHAnsi" w:eastAsiaTheme="minorEastAsia" w:hAnsiTheme="minorHAnsi" w:cstheme="minorBidi"/>
          <w:noProof/>
          <w:sz w:val="22"/>
          <w:szCs w:val="22"/>
          <w:lang w:val="en-CA" w:eastAsia="en-CA"/>
        </w:rPr>
      </w:pPr>
      <w:hyperlink w:anchor="_Toc452499195" w:history="1">
        <w:r w:rsidRPr="00A50147">
          <w:rPr>
            <w:rStyle w:val="Hyperlink"/>
            <w:noProof/>
          </w:rPr>
          <w:t>A.3.5 Debugging</w:t>
        </w:r>
        <w:r>
          <w:rPr>
            <w:noProof/>
            <w:webHidden/>
          </w:rPr>
          <w:tab/>
        </w:r>
        <w:r>
          <w:rPr>
            <w:noProof/>
            <w:webHidden/>
          </w:rPr>
          <w:fldChar w:fldCharType="begin"/>
        </w:r>
        <w:r>
          <w:rPr>
            <w:noProof/>
            <w:webHidden/>
          </w:rPr>
          <w:instrText xml:space="preserve"> PAGEREF _Toc452499195 \h </w:instrText>
        </w:r>
        <w:r>
          <w:rPr>
            <w:noProof/>
            <w:webHidden/>
          </w:rPr>
        </w:r>
        <w:r>
          <w:rPr>
            <w:noProof/>
            <w:webHidden/>
          </w:rPr>
          <w:fldChar w:fldCharType="separate"/>
        </w:r>
        <w:r>
          <w:rPr>
            <w:noProof/>
            <w:webHidden/>
          </w:rPr>
          <w:t>91</w:t>
        </w:r>
        <w:r>
          <w:rPr>
            <w:noProof/>
            <w:webHidden/>
          </w:rPr>
          <w:fldChar w:fldCharType="end"/>
        </w:r>
      </w:hyperlink>
    </w:p>
    <w:p w:rsidR="002C766F" w:rsidRDefault="00E53442" w:rsidP="002C766F">
      <w:r>
        <w:fldChar w:fldCharType="end"/>
      </w:r>
    </w:p>
    <w:p w:rsidR="00643944" w:rsidRDefault="00434790" w:rsidP="00C47A37">
      <w:pPr>
        <w:pStyle w:val="HeaderUnnumbered"/>
      </w:pPr>
      <w:bookmarkStart w:id="7" w:name="_Toc452499114"/>
      <w:r>
        <w:lastRenderedPageBreak/>
        <w:t>Table</w:t>
      </w:r>
      <w:r w:rsidR="00CB73ED">
        <w:t xml:space="preserve"> of Figures</w:t>
      </w:r>
      <w:bookmarkEnd w:id="7"/>
    </w:p>
    <w:p w:rsidR="00DB2669" w:rsidRDefault="00064484">
      <w:pPr>
        <w:pStyle w:val="TableofFigures"/>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\h \z \c "Figure" </w:instrText>
      </w:r>
      <w:r>
        <w:fldChar w:fldCharType="separate"/>
      </w:r>
      <w:hyperlink w:anchor="_Toc452499196" w:history="1">
        <w:r w:rsidR="00DB2669" w:rsidRPr="007655FE">
          <w:rPr>
            <w:rStyle w:val="Hyperlink"/>
            <w:noProof/>
          </w:rPr>
          <w:t>Figure 1- General Loop From Edwards’s Paper</w:t>
        </w:r>
        <w:r w:rsidR="00DB2669">
          <w:rPr>
            <w:noProof/>
            <w:webHidden/>
          </w:rPr>
          <w:tab/>
        </w:r>
        <w:r w:rsidR="00DB2669">
          <w:rPr>
            <w:noProof/>
            <w:webHidden/>
          </w:rPr>
          <w:fldChar w:fldCharType="begin"/>
        </w:r>
        <w:r w:rsidR="00DB2669">
          <w:rPr>
            <w:noProof/>
            <w:webHidden/>
          </w:rPr>
          <w:instrText xml:space="preserve"> PAGEREF _Toc452499196 \h </w:instrText>
        </w:r>
        <w:r w:rsidR="00DB2669">
          <w:rPr>
            <w:noProof/>
            <w:webHidden/>
          </w:rPr>
        </w:r>
        <w:r w:rsidR="00DB2669">
          <w:rPr>
            <w:noProof/>
            <w:webHidden/>
          </w:rPr>
          <w:fldChar w:fldCharType="separate"/>
        </w:r>
        <w:r w:rsidR="00DB2669">
          <w:rPr>
            <w:noProof/>
            <w:webHidden/>
          </w:rPr>
          <w:t>13</w:t>
        </w:r>
        <w:r w:rsidR="00DB2669">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197" w:history="1">
        <w:r w:rsidRPr="007655FE">
          <w:rPr>
            <w:rStyle w:val="Hyperlink"/>
            <w:noProof/>
          </w:rPr>
          <w:t>Figure 2- Latching Method from Edwards's Paper</w:t>
        </w:r>
        <w:r>
          <w:rPr>
            <w:noProof/>
            <w:webHidden/>
          </w:rPr>
          <w:tab/>
        </w:r>
        <w:r>
          <w:rPr>
            <w:noProof/>
            <w:webHidden/>
          </w:rPr>
          <w:fldChar w:fldCharType="begin"/>
        </w:r>
        <w:r>
          <w:rPr>
            <w:noProof/>
            <w:webHidden/>
          </w:rPr>
          <w:instrText xml:space="preserve"> PAGEREF _Toc452499197 \h </w:instrText>
        </w:r>
        <w:r>
          <w:rPr>
            <w:noProof/>
            <w:webHidden/>
          </w:rPr>
        </w:r>
        <w:r>
          <w:rPr>
            <w:noProof/>
            <w:webHidden/>
          </w:rPr>
          <w:fldChar w:fldCharType="separate"/>
        </w:r>
        <w:r>
          <w:rPr>
            <w:noProof/>
            <w:webHidden/>
          </w:rPr>
          <w:t>14</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198" w:history="1">
        <w:r w:rsidRPr="007655FE">
          <w:rPr>
            <w:rStyle w:val="Hyperlink"/>
            <w:noProof/>
          </w:rPr>
          <w:t>Figure 3- Processing Cycle</w:t>
        </w:r>
        <w:r>
          <w:rPr>
            <w:noProof/>
            <w:webHidden/>
          </w:rPr>
          <w:tab/>
        </w:r>
        <w:r>
          <w:rPr>
            <w:noProof/>
            <w:webHidden/>
          </w:rPr>
          <w:fldChar w:fldCharType="begin"/>
        </w:r>
        <w:r>
          <w:rPr>
            <w:noProof/>
            <w:webHidden/>
          </w:rPr>
          <w:instrText xml:space="preserve"> PAGEREF _Toc452499198 \h </w:instrText>
        </w:r>
        <w:r>
          <w:rPr>
            <w:noProof/>
            <w:webHidden/>
          </w:rPr>
        </w:r>
        <w:r>
          <w:rPr>
            <w:noProof/>
            <w:webHidden/>
          </w:rPr>
          <w:fldChar w:fldCharType="separate"/>
        </w:r>
        <w:r>
          <w:rPr>
            <w:noProof/>
            <w:webHidden/>
          </w:rPr>
          <w:t>17</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199" w:history="1">
        <w:r w:rsidRPr="007655FE">
          <w:rPr>
            <w:rStyle w:val="Hyperlink"/>
            <w:noProof/>
          </w:rPr>
          <w:t>Figure 4 - Centroid Method Flowchart from Allen's Paper</w:t>
        </w:r>
        <w:r>
          <w:rPr>
            <w:noProof/>
            <w:webHidden/>
          </w:rPr>
          <w:tab/>
        </w:r>
        <w:r>
          <w:rPr>
            <w:noProof/>
            <w:webHidden/>
          </w:rPr>
          <w:fldChar w:fldCharType="begin"/>
        </w:r>
        <w:r>
          <w:rPr>
            <w:noProof/>
            <w:webHidden/>
          </w:rPr>
          <w:instrText xml:space="preserve"> PAGEREF _Toc452499199 \h </w:instrText>
        </w:r>
        <w:r>
          <w:rPr>
            <w:noProof/>
            <w:webHidden/>
          </w:rPr>
        </w:r>
        <w:r>
          <w:rPr>
            <w:noProof/>
            <w:webHidden/>
          </w:rPr>
          <w:fldChar w:fldCharType="separate"/>
        </w:r>
        <w:r>
          <w:rPr>
            <w:noProof/>
            <w:webHidden/>
          </w:rPr>
          <w:t>18</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00" w:history="1">
        <w:r w:rsidRPr="007655FE">
          <w:rPr>
            <w:rStyle w:val="Hyperlink"/>
            <w:noProof/>
          </w:rPr>
          <w:t>Figure 6. Thermal position probability distribution from Bayesian parameter estimation</w:t>
        </w:r>
        <w:r>
          <w:rPr>
            <w:noProof/>
            <w:webHidden/>
          </w:rPr>
          <w:tab/>
        </w:r>
        <w:r>
          <w:rPr>
            <w:noProof/>
            <w:webHidden/>
          </w:rPr>
          <w:fldChar w:fldCharType="begin"/>
        </w:r>
        <w:r>
          <w:rPr>
            <w:noProof/>
            <w:webHidden/>
          </w:rPr>
          <w:instrText xml:space="preserve"> PAGEREF _Toc452499200 \h </w:instrText>
        </w:r>
        <w:r>
          <w:rPr>
            <w:noProof/>
            <w:webHidden/>
          </w:rPr>
        </w:r>
        <w:r>
          <w:rPr>
            <w:noProof/>
            <w:webHidden/>
          </w:rPr>
          <w:fldChar w:fldCharType="separate"/>
        </w:r>
        <w:r>
          <w:rPr>
            <w:noProof/>
            <w:webHidden/>
          </w:rPr>
          <w:t>21</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01" w:history="1">
        <w:r w:rsidRPr="007655FE">
          <w:rPr>
            <w:rStyle w:val="Hyperlink"/>
            <w:noProof/>
          </w:rPr>
          <w:t>Figure 7. Bayesian inference for temperature measurements</w:t>
        </w:r>
        <w:r>
          <w:rPr>
            <w:noProof/>
            <w:webHidden/>
          </w:rPr>
          <w:tab/>
        </w:r>
        <w:r>
          <w:rPr>
            <w:noProof/>
            <w:webHidden/>
          </w:rPr>
          <w:fldChar w:fldCharType="begin"/>
        </w:r>
        <w:r>
          <w:rPr>
            <w:noProof/>
            <w:webHidden/>
          </w:rPr>
          <w:instrText xml:space="preserve"> PAGEREF _Toc452499201 \h </w:instrText>
        </w:r>
        <w:r>
          <w:rPr>
            <w:noProof/>
            <w:webHidden/>
          </w:rPr>
        </w:r>
        <w:r>
          <w:rPr>
            <w:noProof/>
            <w:webHidden/>
          </w:rPr>
          <w:fldChar w:fldCharType="separate"/>
        </w:r>
        <w:r>
          <w:rPr>
            <w:noProof/>
            <w:webHidden/>
          </w:rPr>
          <w:t>23</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02" w:history="1">
        <w:r w:rsidRPr="007655FE">
          <w:rPr>
            <w:rStyle w:val="Hyperlink"/>
            <w:noProof/>
          </w:rPr>
          <w:t>Figure 8. Bayesian inference for flipping a coin</w:t>
        </w:r>
        <w:r>
          <w:rPr>
            <w:noProof/>
            <w:webHidden/>
          </w:rPr>
          <w:tab/>
        </w:r>
        <w:r>
          <w:rPr>
            <w:noProof/>
            <w:webHidden/>
          </w:rPr>
          <w:fldChar w:fldCharType="begin"/>
        </w:r>
        <w:r>
          <w:rPr>
            <w:noProof/>
            <w:webHidden/>
          </w:rPr>
          <w:instrText xml:space="preserve"> PAGEREF _Toc452499202 \h </w:instrText>
        </w:r>
        <w:r>
          <w:rPr>
            <w:noProof/>
            <w:webHidden/>
          </w:rPr>
        </w:r>
        <w:r>
          <w:rPr>
            <w:noProof/>
            <w:webHidden/>
          </w:rPr>
          <w:fldChar w:fldCharType="separate"/>
        </w:r>
        <w:r>
          <w:rPr>
            <w:noProof/>
            <w:webHidden/>
          </w:rPr>
          <w:t>23</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9" w:anchor="_Toc452499203" w:history="1">
        <w:r w:rsidRPr="007655FE">
          <w:rPr>
            <w:rStyle w:val="Hyperlink"/>
            <w:noProof/>
          </w:rPr>
          <w:t>Figure 9. Square Thermal with All Knowledge</w:t>
        </w:r>
        <w:r>
          <w:rPr>
            <w:noProof/>
            <w:webHidden/>
          </w:rPr>
          <w:tab/>
        </w:r>
        <w:r>
          <w:rPr>
            <w:noProof/>
            <w:webHidden/>
          </w:rPr>
          <w:fldChar w:fldCharType="begin"/>
        </w:r>
        <w:r>
          <w:rPr>
            <w:noProof/>
            <w:webHidden/>
          </w:rPr>
          <w:instrText xml:space="preserve"> PAGEREF _Toc452499203 \h </w:instrText>
        </w:r>
        <w:r>
          <w:rPr>
            <w:noProof/>
            <w:webHidden/>
          </w:rPr>
        </w:r>
        <w:r>
          <w:rPr>
            <w:noProof/>
            <w:webHidden/>
          </w:rPr>
          <w:fldChar w:fldCharType="separate"/>
        </w:r>
        <w:r>
          <w:rPr>
            <w:noProof/>
            <w:webHidden/>
          </w:rPr>
          <w:t>24</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10" w:anchor="_Toc452499204" w:history="1">
        <w:r w:rsidRPr="007655FE">
          <w:rPr>
            <w:rStyle w:val="Hyperlink"/>
            <w:noProof/>
          </w:rPr>
          <w:t>Figure 10. Square Thermal Parameter Estimation with All Knowledge</w:t>
        </w:r>
        <w:r>
          <w:rPr>
            <w:noProof/>
            <w:webHidden/>
          </w:rPr>
          <w:tab/>
        </w:r>
        <w:r>
          <w:rPr>
            <w:noProof/>
            <w:webHidden/>
          </w:rPr>
          <w:fldChar w:fldCharType="begin"/>
        </w:r>
        <w:r>
          <w:rPr>
            <w:noProof/>
            <w:webHidden/>
          </w:rPr>
          <w:instrText xml:space="preserve"> PAGEREF _Toc452499204 \h </w:instrText>
        </w:r>
        <w:r>
          <w:rPr>
            <w:noProof/>
            <w:webHidden/>
          </w:rPr>
        </w:r>
        <w:r>
          <w:rPr>
            <w:noProof/>
            <w:webHidden/>
          </w:rPr>
          <w:fldChar w:fldCharType="separate"/>
        </w:r>
        <w:r>
          <w:rPr>
            <w:noProof/>
            <w:webHidden/>
          </w:rPr>
          <w:t>24</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11" w:anchor="_Toc452499205" w:history="1">
        <w:r w:rsidRPr="007655FE">
          <w:rPr>
            <w:rStyle w:val="Hyperlink"/>
            <w:noProof/>
          </w:rPr>
          <w:t>Figure 11. Square Thermals Positions with Partial Knowledge</w:t>
        </w:r>
        <w:r>
          <w:rPr>
            <w:noProof/>
            <w:webHidden/>
          </w:rPr>
          <w:tab/>
        </w:r>
        <w:r>
          <w:rPr>
            <w:noProof/>
            <w:webHidden/>
          </w:rPr>
          <w:fldChar w:fldCharType="begin"/>
        </w:r>
        <w:r>
          <w:rPr>
            <w:noProof/>
            <w:webHidden/>
          </w:rPr>
          <w:instrText xml:space="preserve"> PAGEREF _Toc452499205 \h </w:instrText>
        </w:r>
        <w:r>
          <w:rPr>
            <w:noProof/>
            <w:webHidden/>
          </w:rPr>
        </w:r>
        <w:r>
          <w:rPr>
            <w:noProof/>
            <w:webHidden/>
          </w:rPr>
          <w:fldChar w:fldCharType="separate"/>
        </w:r>
        <w:r>
          <w:rPr>
            <w:noProof/>
            <w:webHidden/>
          </w:rPr>
          <w:t>25</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12" w:anchor="_Toc452499206" w:history="1">
        <w:r w:rsidRPr="007655FE">
          <w:rPr>
            <w:rStyle w:val="Hyperlink"/>
            <w:noProof/>
          </w:rPr>
          <w:t>Figure 12. Square Thermal Parameter Estimation with Partial Knowledge</w:t>
        </w:r>
        <w:r>
          <w:rPr>
            <w:noProof/>
            <w:webHidden/>
          </w:rPr>
          <w:tab/>
        </w:r>
        <w:r>
          <w:rPr>
            <w:noProof/>
            <w:webHidden/>
          </w:rPr>
          <w:fldChar w:fldCharType="begin"/>
        </w:r>
        <w:r>
          <w:rPr>
            <w:noProof/>
            <w:webHidden/>
          </w:rPr>
          <w:instrText xml:space="preserve"> PAGEREF _Toc452499206 \h </w:instrText>
        </w:r>
        <w:r>
          <w:rPr>
            <w:noProof/>
            <w:webHidden/>
          </w:rPr>
        </w:r>
        <w:r>
          <w:rPr>
            <w:noProof/>
            <w:webHidden/>
          </w:rPr>
          <w:fldChar w:fldCharType="separate"/>
        </w:r>
        <w:r>
          <w:rPr>
            <w:noProof/>
            <w:webHidden/>
          </w:rPr>
          <w:t>25</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07" w:history="1">
        <w:r w:rsidRPr="007655FE">
          <w:rPr>
            <w:rStyle w:val="Hyperlink"/>
            <w:noProof/>
          </w:rPr>
          <w:t>Figure 13. Gaussian-shaped Thermal Position</w:t>
        </w:r>
        <w:r>
          <w:rPr>
            <w:noProof/>
            <w:webHidden/>
          </w:rPr>
          <w:tab/>
        </w:r>
        <w:r>
          <w:rPr>
            <w:noProof/>
            <w:webHidden/>
          </w:rPr>
          <w:fldChar w:fldCharType="begin"/>
        </w:r>
        <w:r>
          <w:rPr>
            <w:noProof/>
            <w:webHidden/>
          </w:rPr>
          <w:instrText xml:space="preserve"> PAGEREF _Toc452499207 \h </w:instrText>
        </w:r>
        <w:r>
          <w:rPr>
            <w:noProof/>
            <w:webHidden/>
          </w:rPr>
        </w:r>
        <w:r>
          <w:rPr>
            <w:noProof/>
            <w:webHidden/>
          </w:rPr>
          <w:fldChar w:fldCharType="separate"/>
        </w:r>
        <w:r>
          <w:rPr>
            <w:noProof/>
            <w:webHidden/>
          </w:rPr>
          <w:t>26</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08" w:history="1">
        <w:r w:rsidRPr="007655FE">
          <w:rPr>
            <w:rStyle w:val="Hyperlink"/>
            <w:noProof/>
          </w:rPr>
          <w:t>Figure 14. Gaussian-shaped Thermal Parameter Estimation</w:t>
        </w:r>
        <w:r>
          <w:rPr>
            <w:noProof/>
            <w:webHidden/>
          </w:rPr>
          <w:tab/>
        </w:r>
        <w:r>
          <w:rPr>
            <w:noProof/>
            <w:webHidden/>
          </w:rPr>
          <w:fldChar w:fldCharType="begin"/>
        </w:r>
        <w:r>
          <w:rPr>
            <w:noProof/>
            <w:webHidden/>
          </w:rPr>
          <w:instrText xml:space="preserve"> PAGEREF _Toc452499208 \h </w:instrText>
        </w:r>
        <w:r>
          <w:rPr>
            <w:noProof/>
            <w:webHidden/>
          </w:rPr>
        </w:r>
        <w:r>
          <w:rPr>
            <w:noProof/>
            <w:webHidden/>
          </w:rPr>
          <w:fldChar w:fldCharType="separate"/>
        </w:r>
        <w:r>
          <w:rPr>
            <w:noProof/>
            <w:webHidden/>
          </w:rPr>
          <w:t>27</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09" w:history="1">
        <w:r w:rsidRPr="007655FE">
          <w:rPr>
            <w:rStyle w:val="Hyperlink"/>
            <w:noProof/>
          </w:rPr>
          <w:t>Figure 15. Changes in Uncertainty with Number of Data Points in Gaussian Process Regression</w:t>
        </w:r>
        <w:r>
          <w:rPr>
            <w:noProof/>
            <w:webHidden/>
          </w:rPr>
          <w:tab/>
        </w:r>
        <w:r>
          <w:rPr>
            <w:noProof/>
            <w:webHidden/>
          </w:rPr>
          <w:fldChar w:fldCharType="begin"/>
        </w:r>
        <w:r>
          <w:rPr>
            <w:noProof/>
            <w:webHidden/>
          </w:rPr>
          <w:instrText xml:space="preserve"> PAGEREF _Toc452499209 \h </w:instrText>
        </w:r>
        <w:r>
          <w:rPr>
            <w:noProof/>
            <w:webHidden/>
          </w:rPr>
        </w:r>
        <w:r>
          <w:rPr>
            <w:noProof/>
            <w:webHidden/>
          </w:rPr>
          <w:fldChar w:fldCharType="separate"/>
        </w:r>
        <w:r>
          <w:rPr>
            <w:noProof/>
            <w:webHidden/>
          </w:rPr>
          <w:t>28</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0" w:history="1">
        <w:r w:rsidRPr="007655FE">
          <w:rPr>
            <w:rStyle w:val="Hyperlink"/>
            <w:noProof/>
          </w:rPr>
          <w:t>Figure 16. Comparison of Gaussian process regression with a nugget value of 1e-10 (left) and 1 (right) for three different flight paths through a Gaussian-shaped thermal</w:t>
        </w:r>
        <w:r>
          <w:rPr>
            <w:noProof/>
            <w:webHidden/>
          </w:rPr>
          <w:tab/>
        </w:r>
        <w:r>
          <w:rPr>
            <w:noProof/>
            <w:webHidden/>
          </w:rPr>
          <w:fldChar w:fldCharType="begin"/>
        </w:r>
        <w:r>
          <w:rPr>
            <w:noProof/>
            <w:webHidden/>
          </w:rPr>
          <w:instrText xml:space="preserve"> PAGEREF _Toc452499210 \h </w:instrText>
        </w:r>
        <w:r>
          <w:rPr>
            <w:noProof/>
            <w:webHidden/>
          </w:rPr>
        </w:r>
        <w:r>
          <w:rPr>
            <w:noProof/>
            <w:webHidden/>
          </w:rPr>
          <w:fldChar w:fldCharType="separate"/>
        </w:r>
        <w:r>
          <w:rPr>
            <w:noProof/>
            <w:webHidden/>
          </w:rPr>
          <w:t>30</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1" w:history="1">
        <w:r w:rsidRPr="007655FE">
          <w:rPr>
            <w:rStyle w:val="Hyperlink"/>
            <w:noProof/>
          </w:rPr>
          <w:t>Figure 17. Picking nugget of Gaussian process regression through observing the smoothing of a simulated thermal. Nugget of 1e-10 (top left), 0.01 (top right), 1 (bottom left), and 10 (bottom right).</w:t>
        </w:r>
        <w:r>
          <w:rPr>
            <w:noProof/>
            <w:webHidden/>
          </w:rPr>
          <w:tab/>
        </w:r>
        <w:r>
          <w:rPr>
            <w:noProof/>
            <w:webHidden/>
          </w:rPr>
          <w:fldChar w:fldCharType="begin"/>
        </w:r>
        <w:r>
          <w:rPr>
            <w:noProof/>
            <w:webHidden/>
          </w:rPr>
          <w:instrText xml:space="preserve"> PAGEREF _Toc452499211 \h </w:instrText>
        </w:r>
        <w:r>
          <w:rPr>
            <w:noProof/>
            <w:webHidden/>
          </w:rPr>
        </w:r>
        <w:r>
          <w:rPr>
            <w:noProof/>
            <w:webHidden/>
          </w:rPr>
          <w:fldChar w:fldCharType="separate"/>
        </w:r>
        <w:r>
          <w:rPr>
            <w:noProof/>
            <w:webHidden/>
          </w:rPr>
          <w:t>31</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2" w:history="1">
        <w:r w:rsidRPr="007655FE">
          <w:rPr>
            <w:rStyle w:val="Hyperlink"/>
            <w:noProof/>
          </w:rPr>
          <w:t>Figure 18. Gaussian process regression compared with Bayesian parameter estimation flying in a circular pattern around a thermal</w:t>
        </w:r>
        <w:r>
          <w:rPr>
            <w:noProof/>
            <w:webHidden/>
          </w:rPr>
          <w:tab/>
        </w:r>
        <w:r>
          <w:rPr>
            <w:noProof/>
            <w:webHidden/>
          </w:rPr>
          <w:fldChar w:fldCharType="begin"/>
        </w:r>
        <w:r>
          <w:rPr>
            <w:noProof/>
            <w:webHidden/>
          </w:rPr>
          <w:instrText xml:space="preserve"> PAGEREF _Toc452499212 \h </w:instrText>
        </w:r>
        <w:r>
          <w:rPr>
            <w:noProof/>
            <w:webHidden/>
          </w:rPr>
        </w:r>
        <w:r>
          <w:rPr>
            <w:noProof/>
            <w:webHidden/>
          </w:rPr>
          <w:fldChar w:fldCharType="separate"/>
        </w:r>
        <w:r>
          <w:rPr>
            <w:noProof/>
            <w:webHidden/>
          </w:rPr>
          <w:t>32</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3" w:history="1">
        <w:r w:rsidRPr="007655FE">
          <w:rPr>
            <w:rStyle w:val="Hyperlink"/>
            <w:noProof/>
          </w:rPr>
          <w:t>Figure 19. Gaussian process regression compared with Bayesian parameter estimation flying in a straight line near the center of a thermal</w:t>
        </w:r>
        <w:r>
          <w:rPr>
            <w:noProof/>
            <w:webHidden/>
          </w:rPr>
          <w:tab/>
        </w:r>
        <w:r>
          <w:rPr>
            <w:noProof/>
            <w:webHidden/>
          </w:rPr>
          <w:fldChar w:fldCharType="begin"/>
        </w:r>
        <w:r>
          <w:rPr>
            <w:noProof/>
            <w:webHidden/>
          </w:rPr>
          <w:instrText xml:space="preserve"> PAGEREF _Toc452499213 \h </w:instrText>
        </w:r>
        <w:r>
          <w:rPr>
            <w:noProof/>
            <w:webHidden/>
          </w:rPr>
        </w:r>
        <w:r>
          <w:rPr>
            <w:noProof/>
            <w:webHidden/>
          </w:rPr>
          <w:fldChar w:fldCharType="separate"/>
        </w:r>
        <w:r>
          <w:rPr>
            <w:noProof/>
            <w:webHidden/>
          </w:rPr>
          <w:t>33</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4" w:history="1">
        <w:r w:rsidRPr="007655FE">
          <w:rPr>
            <w:rStyle w:val="Hyperlink"/>
            <w:noProof/>
          </w:rPr>
          <w:t>Figure 20. Gaussian process regression compared with Bayesian parameter estimation on Piccolo simulation data</w:t>
        </w:r>
        <w:r>
          <w:rPr>
            <w:noProof/>
            <w:webHidden/>
          </w:rPr>
          <w:tab/>
        </w:r>
        <w:r>
          <w:rPr>
            <w:noProof/>
            <w:webHidden/>
          </w:rPr>
          <w:fldChar w:fldCharType="begin"/>
        </w:r>
        <w:r>
          <w:rPr>
            <w:noProof/>
            <w:webHidden/>
          </w:rPr>
          <w:instrText xml:space="preserve"> PAGEREF _Toc452499214 \h </w:instrText>
        </w:r>
        <w:r>
          <w:rPr>
            <w:noProof/>
            <w:webHidden/>
          </w:rPr>
        </w:r>
        <w:r>
          <w:rPr>
            <w:noProof/>
            <w:webHidden/>
          </w:rPr>
          <w:fldChar w:fldCharType="separate"/>
        </w:r>
        <w:r>
          <w:rPr>
            <w:noProof/>
            <w:webHidden/>
          </w:rPr>
          <w:t>34</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5" w:history="1">
        <w:r w:rsidRPr="007655FE">
          <w:rPr>
            <w:rStyle w:val="Hyperlink"/>
            <w:noProof/>
          </w:rPr>
          <w:t>Figure 21. CRRCSim thermal model showing vertical velocity</w:t>
        </w:r>
        <w:r>
          <w:rPr>
            <w:noProof/>
            <w:webHidden/>
          </w:rPr>
          <w:tab/>
        </w:r>
        <w:r>
          <w:rPr>
            <w:noProof/>
            <w:webHidden/>
          </w:rPr>
          <w:fldChar w:fldCharType="begin"/>
        </w:r>
        <w:r>
          <w:rPr>
            <w:noProof/>
            <w:webHidden/>
          </w:rPr>
          <w:instrText xml:space="preserve"> PAGEREF _Toc452499215 \h </w:instrText>
        </w:r>
        <w:r>
          <w:rPr>
            <w:noProof/>
            <w:webHidden/>
          </w:rPr>
        </w:r>
        <w:r>
          <w:rPr>
            <w:noProof/>
            <w:webHidden/>
          </w:rPr>
          <w:fldChar w:fldCharType="separate"/>
        </w:r>
        <w:r>
          <w:rPr>
            <w:noProof/>
            <w:webHidden/>
          </w:rPr>
          <w:t>35</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6" w:history="1">
        <w:r w:rsidRPr="007655FE">
          <w:rPr>
            <w:rStyle w:val="Hyperlink"/>
            <w:noProof/>
          </w:rPr>
          <w:t>Figure 22. Gaussian process regression identifying a thermal in the CRRCSim simulator</w:t>
        </w:r>
        <w:r>
          <w:rPr>
            <w:noProof/>
            <w:webHidden/>
          </w:rPr>
          <w:tab/>
        </w:r>
        <w:r>
          <w:rPr>
            <w:noProof/>
            <w:webHidden/>
          </w:rPr>
          <w:fldChar w:fldCharType="begin"/>
        </w:r>
        <w:r>
          <w:rPr>
            <w:noProof/>
            <w:webHidden/>
          </w:rPr>
          <w:instrText xml:space="preserve"> PAGEREF _Toc452499216 \h </w:instrText>
        </w:r>
        <w:r>
          <w:rPr>
            <w:noProof/>
            <w:webHidden/>
          </w:rPr>
        </w:r>
        <w:r>
          <w:rPr>
            <w:noProof/>
            <w:webHidden/>
          </w:rPr>
          <w:fldChar w:fldCharType="separate"/>
        </w:r>
        <w:r>
          <w:rPr>
            <w:noProof/>
            <w:webHidden/>
          </w:rPr>
          <w:t>36</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7" w:history="1">
        <w:r w:rsidRPr="007655FE">
          <w:rPr>
            <w:rStyle w:val="Hyperlink"/>
            <w:noProof/>
          </w:rPr>
          <w:t>Figure 23. Gaussian process regression identifying two thermals in the CRRCSim simulator</w:t>
        </w:r>
        <w:r>
          <w:rPr>
            <w:noProof/>
            <w:webHidden/>
          </w:rPr>
          <w:tab/>
        </w:r>
        <w:r>
          <w:rPr>
            <w:noProof/>
            <w:webHidden/>
          </w:rPr>
          <w:fldChar w:fldCharType="begin"/>
        </w:r>
        <w:r>
          <w:rPr>
            <w:noProof/>
            <w:webHidden/>
          </w:rPr>
          <w:instrText xml:space="preserve"> PAGEREF _Toc452499217 \h </w:instrText>
        </w:r>
        <w:r>
          <w:rPr>
            <w:noProof/>
            <w:webHidden/>
          </w:rPr>
        </w:r>
        <w:r>
          <w:rPr>
            <w:noProof/>
            <w:webHidden/>
          </w:rPr>
          <w:fldChar w:fldCharType="separate"/>
        </w:r>
        <w:r>
          <w:rPr>
            <w:noProof/>
            <w:webHidden/>
          </w:rPr>
          <w:t>36</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8" w:history="1">
        <w:r w:rsidRPr="007655FE">
          <w:rPr>
            <w:rStyle w:val="Hyperlink"/>
            <w:noProof/>
          </w:rPr>
          <w:t>Figure 24. Bayesian network</w:t>
        </w:r>
        <w:r>
          <w:rPr>
            <w:noProof/>
            <w:webHidden/>
          </w:rPr>
          <w:tab/>
        </w:r>
        <w:r>
          <w:rPr>
            <w:noProof/>
            <w:webHidden/>
          </w:rPr>
          <w:fldChar w:fldCharType="begin"/>
        </w:r>
        <w:r>
          <w:rPr>
            <w:noProof/>
            <w:webHidden/>
          </w:rPr>
          <w:instrText xml:space="preserve"> PAGEREF _Toc452499218 \h </w:instrText>
        </w:r>
        <w:r>
          <w:rPr>
            <w:noProof/>
            <w:webHidden/>
          </w:rPr>
        </w:r>
        <w:r>
          <w:rPr>
            <w:noProof/>
            <w:webHidden/>
          </w:rPr>
          <w:fldChar w:fldCharType="separate"/>
        </w:r>
        <w:r>
          <w:rPr>
            <w:noProof/>
            <w:webHidden/>
          </w:rPr>
          <w:t>37</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9" w:history="1">
        <w:r w:rsidRPr="007655FE">
          <w:rPr>
            <w:rStyle w:val="Hyperlink"/>
            <w:noProof/>
          </w:rPr>
          <w:t>Figure 25. A dynamic Bayesian network (DBN) learned with CaMML from CRRCSim simulation data</w:t>
        </w:r>
        <w:r>
          <w:rPr>
            <w:noProof/>
            <w:webHidden/>
          </w:rPr>
          <w:tab/>
        </w:r>
        <w:r>
          <w:rPr>
            <w:noProof/>
            <w:webHidden/>
          </w:rPr>
          <w:fldChar w:fldCharType="begin"/>
        </w:r>
        <w:r>
          <w:rPr>
            <w:noProof/>
            <w:webHidden/>
          </w:rPr>
          <w:instrText xml:space="preserve"> PAGEREF _Toc452499219 \h </w:instrText>
        </w:r>
        <w:r>
          <w:rPr>
            <w:noProof/>
            <w:webHidden/>
          </w:rPr>
        </w:r>
        <w:r>
          <w:rPr>
            <w:noProof/>
            <w:webHidden/>
          </w:rPr>
          <w:fldChar w:fldCharType="separate"/>
        </w:r>
        <w:r>
          <w:rPr>
            <w:noProof/>
            <w:webHidden/>
          </w:rPr>
          <w:t>38</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20" w:history="1">
        <w:r w:rsidRPr="007655FE">
          <w:rPr>
            <w:rStyle w:val="Hyperlink"/>
            <w:noProof/>
          </w:rPr>
          <w:t>Figure 26. The BN used to predict the next word of a message for the case where n=3</w:t>
        </w:r>
        <w:r>
          <w:rPr>
            <w:noProof/>
            <w:webHidden/>
          </w:rPr>
          <w:tab/>
        </w:r>
        <w:r>
          <w:rPr>
            <w:noProof/>
            <w:webHidden/>
          </w:rPr>
          <w:fldChar w:fldCharType="begin"/>
        </w:r>
        <w:r>
          <w:rPr>
            <w:noProof/>
            <w:webHidden/>
          </w:rPr>
          <w:instrText xml:space="preserve"> PAGEREF _Toc452499220 \h </w:instrText>
        </w:r>
        <w:r>
          <w:rPr>
            <w:noProof/>
            <w:webHidden/>
          </w:rPr>
        </w:r>
        <w:r>
          <w:rPr>
            <w:noProof/>
            <w:webHidden/>
          </w:rPr>
          <w:fldChar w:fldCharType="separate"/>
        </w:r>
        <w:r>
          <w:rPr>
            <w:noProof/>
            <w:webHidden/>
          </w:rPr>
          <w:t>39</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21" w:history="1">
        <w:r w:rsidRPr="007655FE">
          <w:rPr>
            <w:rStyle w:val="Hyperlink"/>
            <w:noProof/>
          </w:rPr>
          <w:t>Figure 27: The structure of our solution</w:t>
        </w:r>
        <w:r>
          <w:rPr>
            <w:noProof/>
            <w:webHidden/>
          </w:rPr>
          <w:tab/>
        </w:r>
        <w:r>
          <w:rPr>
            <w:noProof/>
            <w:webHidden/>
          </w:rPr>
          <w:fldChar w:fldCharType="begin"/>
        </w:r>
        <w:r>
          <w:rPr>
            <w:noProof/>
            <w:webHidden/>
          </w:rPr>
          <w:instrText xml:space="preserve"> PAGEREF _Toc452499221 \h </w:instrText>
        </w:r>
        <w:r>
          <w:rPr>
            <w:noProof/>
            <w:webHidden/>
          </w:rPr>
        </w:r>
        <w:r>
          <w:rPr>
            <w:noProof/>
            <w:webHidden/>
          </w:rPr>
          <w:fldChar w:fldCharType="separate"/>
        </w:r>
        <w:r>
          <w:rPr>
            <w:noProof/>
            <w:webHidden/>
          </w:rPr>
          <w:t>44</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13" w:anchor="_Toc452499222" w:history="1">
        <w:r w:rsidRPr="007655FE">
          <w:rPr>
            <w:rStyle w:val="Hyperlink"/>
            <w:noProof/>
          </w:rPr>
          <w:t>Figure 28: Machine Learning Course Certificate</w:t>
        </w:r>
        <w:r>
          <w:rPr>
            <w:noProof/>
            <w:webHidden/>
          </w:rPr>
          <w:tab/>
        </w:r>
        <w:r>
          <w:rPr>
            <w:noProof/>
            <w:webHidden/>
          </w:rPr>
          <w:fldChar w:fldCharType="begin"/>
        </w:r>
        <w:r>
          <w:rPr>
            <w:noProof/>
            <w:webHidden/>
          </w:rPr>
          <w:instrText xml:space="preserve"> PAGEREF _Toc452499222 \h </w:instrText>
        </w:r>
        <w:r>
          <w:rPr>
            <w:noProof/>
            <w:webHidden/>
          </w:rPr>
        </w:r>
        <w:r>
          <w:rPr>
            <w:noProof/>
            <w:webHidden/>
          </w:rPr>
          <w:fldChar w:fldCharType="separate"/>
        </w:r>
        <w:r>
          <w:rPr>
            <w:noProof/>
            <w:webHidden/>
          </w:rPr>
          <w:t>46</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23" w:history="1">
        <w:r w:rsidRPr="007655FE">
          <w:rPr>
            <w:rStyle w:val="Hyperlink"/>
            <w:noProof/>
          </w:rPr>
          <w:t>Figure 29: Maze solved using dynamic programming (below – value function, right – policy)</w:t>
        </w:r>
        <w:r>
          <w:rPr>
            <w:noProof/>
            <w:webHidden/>
          </w:rPr>
          <w:tab/>
        </w:r>
        <w:r>
          <w:rPr>
            <w:noProof/>
            <w:webHidden/>
          </w:rPr>
          <w:fldChar w:fldCharType="begin"/>
        </w:r>
        <w:r>
          <w:rPr>
            <w:noProof/>
            <w:webHidden/>
          </w:rPr>
          <w:instrText xml:space="preserve"> PAGEREF _Toc452499223 \h </w:instrText>
        </w:r>
        <w:r>
          <w:rPr>
            <w:noProof/>
            <w:webHidden/>
          </w:rPr>
        </w:r>
        <w:r>
          <w:rPr>
            <w:noProof/>
            <w:webHidden/>
          </w:rPr>
          <w:fldChar w:fldCharType="separate"/>
        </w:r>
        <w:r>
          <w:rPr>
            <w:noProof/>
            <w:webHidden/>
          </w:rPr>
          <w:t>49</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14" w:anchor="_Toc452499224" w:history="1">
        <w:r w:rsidRPr="007655FE">
          <w:rPr>
            <w:rStyle w:val="Hyperlink"/>
            <w:noProof/>
          </w:rPr>
          <w:t>Figure 30: Dynamic Programming Summary</w:t>
        </w:r>
        <w:r>
          <w:rPr>
            <w:noProof/>
            <w:webHidden/>
          </w:rPr>
          <w:tab/>
        </w:r>
        <w:r>
          <w:rPr>
            <w:noProof/>
            <w:webHidden/>
          </w:rPr>
          <w:fldChar w:fldCharType="begin"/>
        </w:r>
        <w:r>
          <w:rPr>
            <w:noProof/>
            <w:webHidden/>
          </w:rPr>
          <w:instrText xml:space="preserve"> PAGEREF _Toc452499224 \h </w:instrText>
        </w:r>
        <w:r>
          <w:rPr>
            <w:noProof/>
            <w:webHidden/>
          </w:rPr>
        </w:r>
        <w:r>
          <w:rPr>
            <w:noProof/>
            <w:webHidden/>
          </w:rPr>
          <w:fldChar w:fldCharType="separate"/>
        </w:r>
        <w:r>
          <w:rPr>
            <w:noProof/>
            <w:webHidden/>
          </w:rPr>
          <w:t>50</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15" w:anchor="_Toc452499225" w:history="1">
        <w:r w:rsidRPr="007655FE">
          <w:rPr>
            <w:rStyle w:val="Hyperlink"/>
            <w:noProof/>
          </w:rPr>
          <w:t>Figure 31: Effect of exploration on average performance</w:t>
        </w:r>
        <w:r>
          <w:rPr>
            <w:noProof/>
            <w:webHidden/>
          </w:rPr>
          <w:tab/>
        </w:r>
        <w:r>
          <w:rPr>
            <w:noProof/>
            <w:webHidden/>
          </w:rPr>
          <w:fldChar w:fldCharType="begin"/>
        </w:r>
        <w:r>
          <w:rPr>
            <w:noProof/>
            <w:webHidden/>
          </w:rPr>
          <w:instrText xml:space="preserve"> PAGEREF _Toc452499225 \h </w:instrText>
        </w:r>
        <w:r>
          <w:rPr>
            <w:noProof/>
            <w:webHidden/>
          </w:rPr>
        </w:r>
        <w:r>
          <w:rPr>
            <w:noProof/>
            <w:webHidden/>
          </w:rPr>
          <w:fldChar w:fldCharType="separate"/>
        </w:r>
        <w:r>
          <w:rPr>
            <w:noProof/>
            <w:webHidden/>
          </w:rPr>
          <w:t>52</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16" w:anchor="_Toc452499226" w:history="1">
        <w:r w:rsidRPr="007655FE">
          <w:rPr>
            <w:rStyle w:val="Hyperlink"/>
            <w:noProof/>
          </w:rPr>
          <w:t>Figure 32: Summary of SARSA Learning Algorithm</w:t>
        </w:r>
        <w:r>
          <w:rPr>
            <w:noProof/>
            <w:webHidden/>
          </w:rPr>
          <w:tab/>
        </w:r>
        <w:r>
          <w:rPr>
            <w:noProof/>
            <w:webHidden/>
          </w:rPr>
          <w:fldChar w:fldCharType="begin"/>
        </w:r>
        <w:r>
          <w:rPr>
            <w:noProof/>
            <w:webHidden/>
          </w:rPr>
          <w:instrText xml:space="preserve"> PAGEREF _Toc452499226 \h </w:instrText>
        </w:r>
        <w:r>
          <w:rPr>
            <w:noProof/>
            <w:webHidden/>
          </w:rPr>
        </w:r>
        <w:r>
          <w:rPr>
            <w:noProof/>
            <w:webHidden/>
          </w:rPr>
          <w:fldChar w:fldCharType="separate"/>
        </w:r>
        <w:r>
          <w:rPr>
            <w:noProof/>
            <w:webHidden/>
          </w:rPr>
          <w:t>54</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17" w:anchor="_Toc452499227" w:history="1">
        <w:r w:rsidRPr="007655FE">
          <w:rPr>
            <w:rStyle w:val="Hyperlink"/>
            <w:noProof/>
          </w:rPr>
          <w:t>Figure 33: Summary of Q Learning Algorithm</w:t>
        </w:r>
        <w:r>
          <w:rPr>
            <w:noProof/>
            <w:webHidden/>
          </w:rPr>
          <w:tab/>
        </w:r>
        <w:r>
          <w:rPr>
            <w:noProof/>
            <w:webHidden/>
          </w:rPr>
          <w:fldChar w:fldCharType="begin"/>
        </w:r>
        <w:r>
          <w:rPr>
            <w:noProof/>
            <w:webHidden/>
          </w:rPr>
          <w:instrText xml:space="preserve"> PAGEREF _Toc452499227 \h </w:instrText>
        </w:r>
        <w:r>
          <w:rPr>
            <w:noProof/>
            <w:webHidden/>
          </w:rPr>
        </w:r>
        <w:r>
          <w:rPr>
            <w:noProof/>
            <w:webHidden/>
          </w:rPr>
          <w:fldChar w:fldCharType="separate"/>
        </w:r>
        <w:r>
          <w:rPr>
            <w:noProof/>
            <w:webHidden/>
          </w:rPr>
          <w:t>55</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18" w:anchor="_Toc452499228" w:history="1">
        <w:r w:rsidRPr="007655FE">
          <w:rPr>
            <w:rStyle w:val="Hyperlink"/>
            <w:noProof/>
          </w:rPr>
          <w:t>Figure 34: Three thermals and hill climbing</w:t>
        </w:r>
        <w:r>
          <w:rPr>
            <w:noProof/>
            <w:webHidden/>
          </w:rPr>
          <w:tab/>
        </w:r>
        <w:r>
          <w:rPr>
            <w:noProof/>
            <w:webHidden/>
          </w:rPr>
          <w:fldChar w:fldCharType="begin"/>
        </w:r>
        <w:r>
          <w:rPr>
            <w:noProof/>
            <w:webHidden/>
          </w:rPr>
          <w:instrText xml:space="preserve"> PAGEREF _Toc452499228 \h </w:instrText>
        </w:r>
        <w:r>
          <w:rPr>
            <w:noProof/>
            <w:webHidden/>
          </w:rPr>
        </w:r>
        <w:r>
          <w:rPr>
            <w:noProof/>
            <w:webHidden/>
          </w:rPr>
          <w:fldChar w:fldCharType="separate"/>
        </w:r>
        <w:r>
          <w:rPr>
            <w:noProof/>
            <w:webHidden/>
          </w:rPr>
          <w:t>56</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19" w:anchor="_Toc452499229" w:history="1">
        <w:r w:rsidRPr="007655FE">
          <w:rPr>
            <w:rStyle w:val="Hyperlink"/>
            <w:noProof/>
          </w:rPr>
          <w:t>Figure 35: Training examples for hill climbing policy</w:t>
        </w:r>
        <w:r>
          <w:rPr>
            <w:noProof/>
            <w:webHidden/>
          </w:rPr>
          <w:tab/>
        </w:r>
        <w:r>
          <w:rPr>
            <w:noProof/>
            <w:webHidden/>
          </w:rPr>
          <w:fldChar w:fldCharType="begin"/>
        </w:r>
        <w:r>
          <w:rPr>
            <w:noProof/>
            <w:webHidden/>
          </w:rPr>
          <w:instrText xml:space="preserve"> PAGEREF _Toc452499229 \h </w:instrText>
        </w:r>
        <w:r>
          <w:rPr>
            <w:noProof/>
            <w:webHidden/>
          </w:rPr>
        </w:r>
        <w:r>
          <w:rPr>
            <w:noProof/>
            <w:webHidden/>
          </w:rPr>
          <w:fldChar w:fldCharType="separate"/>
        </w:r>
        <w:r>
          <w:rPr>
            <w:noProof/>
            <w:webHidden/>
          </w:rPr>
          <w:t>57</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20" w:anchor="_Toc452499230" w:history="1">
        <w:r w:rsidRPr="007655FE">
          <w:rPr>
            <w:rStyle w:val="Hyperlink"/>
            <w:noProof/>
          </w:rPr>
          <w:t>Figure 36: The form of a neural network</w:t>
        </w:r>
        <w:r>
          <w:rPr>
            <w:noProof/>
            <w:webHidden/>
          </w:rPr>
          <w:tab/>
        </w:r>
        <w:r>
          <w:rPr>
            <w:noProof/>
            <w:webHidden/>
          </w:rPr>
          <w:fldChar w:fldCharType="begin"/>
        </w:r>
        <w:r>
          <w:rPr>
            <w:noProof/>
            <w:webHidden/>
          </w:rPr>
          <w:instrText xml:space="preserve"> PAGEREF _Toc452499230 \h </w:instrText>
        </w:r>
        <w:r>
          <w:rPr>
            <w:noProof/>
            <w:webHidden/>
          </w:rPr>
        </w:r>
        <w:r>
          <w:rPr>
            <w:noProof/>
            <w:webHidden/>
          </w:rPr>
          <w:fldChar w:fldCharType="separate"/>
        </w:r>
        <w:r>
          <w:rPr>
            <w:noProof/>
            <w:webHidden/>
          </w:rPr>
          <w:t>58</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21" w:anchor="_Toc452499231" w:history="1">
        <w:r w:rsidRPr="007655FE">
          <w:rPr>
            <w:rStyle w:val="Hyperlink"/>
            <w:noProof/>
          </w:rPr>
          <w:t>Figure 37: Poor neural network classification results</w:t>
        </w:r>
        <w:r>
          <w:rPr>
            <w:noProof/>
            <w:webHidden/>
          </w:rPr>
          <w:tab/>
        </w:r>
        <w:r>
          <w:rPr>
            <w:noProof/>
            <w:webHidden/>
          </w:rPr>
          <w:fldChar w:fldCharType="begin"/>
        </w:r>
        <w:r>
          <w:rPr>
            <w:noProof/>
            <w:webHidden/>
          </w:rPr>
          <w:instrText xml:space="preserve"> PAGEREF _Toc452499231 \h </w:instrText>
        </w:r>
        <w:r>
          <w:rPr>
            <w:noProof/>
            <w:webHidden/>
          </w:rPr>
        </w:r>
        <w:r>
          <w:rPr>
            <w:noProof/>
            <w:webHidden/>
          </w:rPr>
          <w:fldChar w:fldCharType="separate"/>
        </w:r>
        <w:r>
          <w:rPr>
            <w:noProof/>
            <w:webHidden/>
          </w:rPr>
          <w:t>59</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22" w:anchor="_Toc452499232" w:history="1">
        <w:r w:rsidRPr="007655FE">
          <w:rPr>
            <w:rStyle w:val="Hyperlink"/>
            <w:noProof/>
          </w:rPr>
          <w:t>Figure 38: Successful neural regression</w:t>
        </w:r>
        <w:r>
          <w:rPr>
            <w:noProof/>
            <w:webHidden/>
          </w:rPr>
          <w:tab/>
        </w:r>
        <w:r>
          <w:rPr>
            <w:noProof/>
            <w:webHidden/>
          </w:rPr>
          <w:fldChar w:fldCharType="begin"/>
        </w:r>
        <w:r>
          <w:rPr>
            <w:noProof/>
            <w:webHidden/>
          </w:rPr>
          <w:instrText xml:space="preserve"> PAGEREF _Toc452499232 \h </w:instrText>
        </w:r>
        <w:r>
          <w:rPr>
            <w:noProof/>
            <w:webHidden/>
          </w:rPr>
        </w:r>
        <w:r>
          <w:rPr>
            <w:noProof/>
            <w:webHidden/>
          </w:rPr>
          <w:fldChar w:fldCharType="separate"/>
        </w:r>
        <w:r>
          <w:rPr>
            <w:noProof/>
            <w:webHidden/>
          </w:rPr>
          <w:t>60</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23" w:anchor="_Toc452499233" w:history="1">
        <w:r w:rsidRPr="007655FE">
          <w:rPr>
            <w:rStyle w:val="Hyperlink"/>
            <w:noProof/>
          </w:rPr>
          <w:t>Figure 39: XOR regression example</w:t>
        </w:r>
        <w:r>
          <w:rPr>
            <w:noProof/>
            <w:webHidden/>
          </w:rPr>
          <w:tab/>
        </w:r>
        <w:r>
          <w:rPr>
            <w:noProof/>
            <w:webHidden/>
          </w:rPr>
          <w:fldChar w:fldCharType="begin"/>
        </w:r>
        <w:r>
          <w:rPr>
            <w:noProof/>
            <w:webHidden/>
          </w:rPr>
          <w:instrText xml:space="preserve"> PAGEREF _Toc452499233 \h </w:instrText>
        </w:r>
        <w:r>
          <w:rPr>
            <w:noProof/>
            <w:webHidden/>
          </w:rPr>
        </w:r>
        <w:r>
          <w:rPr>
            <w:noProof/>
            <w:webHidden/>
          </w:rPr>
          <w:fldChar w:fldCharType="separate"/>
        </w:r>
        <w:r>
          <w:rPr>
            <w:noProof/>
            <w:webHidden/>
          </w:rPr>
          <w:t>60</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24" w:anchor="_Toc452499234" w:history="1">
        <w:r w:rsidRPr="007655FE">
          <w:rPr>
            <w:rStyle w:val="Hyperlink"/>
            <w:noProof/>
          </w:rPr>
          <w:t>Figure 40: PyBrain learning structure</w:t>
        </w:r>
        <w:r>
          <w:rPr>
            <w:noProof/>
            <w:webHidden/>
          </w:rPr>
          <w:tab/>
        </w:r>
        <w:r>
          <w:rPr>
            <w:noProof/>
            <w:webHidden/>
          </w:rPr>
          <w:fldChar w:fldCharType="begin"/>
        </w:r>
        <w:r>
          <w:rPr>
            <w:noProof/>
            <w:webHidden/>
          </w:rPr>
          <w:instrText xml:space="preserve"> PAGEREF _Toc452499234 \h </w:instrText>
        </w:r>
        <w:r>
          <w:rPr>
            <w:noProof/>
            <w:webHidden/>
          </w:rPr>
        </w:r>
        <w:r>
          <w:rPr>
            <w:noProof/>
            <w:webHidden/>
          </w:rPr>
          <w:fldChar w:fldCharType="separate"/>
        </w:r>
        <w:r>
          <w:rPr>
            <w:noProof/>
            <w:webHidden/>
          </w:rPr>
          <w:t>61</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25" w:anchor="_Toc452499235" w:history="1">
        <w:r w:rsidRPr="007655FE">
          <w:rPr>
            <w:rStyle w:val="Hyperlink"/>
            <w:noProof/>
          </w:rPr>
          <w:t>Figure 41: Simple reward function</w:t>
        </w:r>
        <w:r>
          <w:rPr>
            <w:noProof/>
            <w:webHidden/>
          </w:rPr>
          <w:tab/>
        </w:r>
        <w:r>
          <w:rPr>
            <w:noProof/>
            <w:webHidden/>
          </w:rPr>
          <w:fldChar w:fldCharType="begin"/>
        </w:r>
        <w:r>
          <w:rPr>
            <w:noProof/>
            <w:webHidden/>
          </w:rPr>
          <w:instrText xml:space="preserve"> PAGEREF _Toc452499235 \h </w:instrText>
        </w:r>
        <w:r>
          <w:rPr>
            <w:noProof/>
            <w:webHidden/>
          </w:rPr>
        </w:r>
        <w:r>
          <w:rPr>
            <w:noProof/>
            <w:webHidden/>
          </w:rPr>
          <w:fldChar w:fldCharType="separate"/>
        </w:r>
        <w:r>
          <w:rPr>
            <w:noProof/>
            <w:webHidden/>
          </w:rPr>
          <w:t>62</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26" w:anchor="_Toc452499236" w:history="1">
        <w:r w:rsidRPr="007655FE">
          <w:rPr>
            <w:rStyle w:val="Hyperlink"/>
            <w:noProof/>
          </w:rPr>
          <w:t>Figure 42: Table based SARSA test results</w:t>
        </w:r>
        <w:r>
          <w:rPr>
            <w:noProof/>
            <w:webHidden/>
          </w:rPr>
          <w:tab/>
        </w:r>
        <w:r>
          <w:rPr>
            <w:noProof/>
            <w:webHidden/>
          </w:rPr>
          <w:fldChar w:fldCharType="begin"/>
        </w:r>
        <w:r>
          <w:rPr>
            <w:noProof/>
            <w:webHidden/>
          </w:rPr>
          <w:instrText xml:space="preserve"> PAGEREF _Toc452499236 \h </w:instrText>
        </w:r>
        <w:r>
          <w:rPr>
            <w:noProof/>
            <w:webHidden/>
          </w:rPr>
        </w:r>
        <w:r>
          <w:rPr>
            <w:noProof/>
            <w:webHidden/>
          </w:rPr>
          <w:fldChar w:fldCharType="separate"/>
        </w:r>
        <w:r>
          <w:rPr>
            <w:noProof/>
            <w:webHidden/>
          </w:rPr>
          <w:t>62</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27" w:anchor="_Toc452499237" w:history="1">
        <w:r w:rsidRPr="007655FE">
          <w:rPr>
            <w:rStyle w:val="Hyperlink"/>
            <w:noProof/>
          </w:rPr>
          <w:t>Figure 43: Table based scaling difficulties</w:t>
        </w:r>
        <w:r>
          <w:rPr>
            <w:noProof/>
            <w:webHidden/>
          </w:rPr>
          <w:tab/>
        </w:r>
        <w:r>
          <w:rPr>
            <w:noProof/>
            <w:webHidden/>
          </w:rPr>
          <w:fldChar w:fldCharType="begin"/>
        </w:r>
        <w:r>
          <w:rPr>
            <w:noProof/>
            <w:webHidden/>
          </w:rPr>
          <w:instrText xml:space="preserve"> PAGEREF _Toc452499237 \h </w:instrText>
        </w:r>
        <w:r>
          <w:rPr>
            <w:noProof/>
            <w:webHidden/>
          </w:rPr>
        </w:r>
        <w:r>
          <w:rPr>
            <w:noProof/>
            <w:webHidden/>
          </w:rPr>
          <w:fldChar w:fldCharType="separate"/>
        </w:r>
        <w:r>
          <w:rPr>
            <w:noProof/>
            <w:webHidden/>
          </w:rPr>
          <w:t>63</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28" w:anchor="_Toc452499238" w:history="1">
        <w:r w:rsidRPr="007655FE">
          <w:rPr>
            <w:rStyle w:val="Hyperlink"/>
            <w:noProof/>
          </w:rPr>
          <w:t>Figure 44: Neural network successfully trained on Q table</w:t>
        </w:r>
        <w:r>
          <w:rPr>
            <w:noProof/>
            <w:webHidden/>
          </w:rPr>
          <w:tab/>
        </w:r>
        <w:r>
          <w:rPr>
            <w:noProof/>
            <w:webHidden/>
          </w:rPr>
          <w:fldChar w:fldCharType="begin"/>
        </w:r>
        <w:r>
          <w:rPr>
            <w:noProof/>
            <w:webHidden/>
          </w:rPr>
          <w:instrText xml:space="preserve"> PAGEREF _Toc452499238 \h </w:instrText>
        </w:r>
        <w:r>
          <w:rPr>
            <w:noProof/>
            <w:webHidden/>
          </w:rPr>
        </w:r>
        <w:r>
          <w:rPr>
            <w:noProof/>
            <w:webHidden/>
          </w:rPr>
          <w:fldChar w:fldCharType="separate"/>
        </w:r>
        <w:r>
          <w:rPr>
            <w:noProof/>
            <w:webHidden/>
          </w:rPr>
          <w:t>64</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29" w:anchor="_Toc452499239" w:history="1">
        <w:r w:rsidRPr="007655FE">
          <w:rPr>
            <w:rStyle w:val="Hyperlink"/>
            <w:noProof/>
          </w:rPr>
          <w:t>Figure 45: Baffling neural fitted Q simulation results</w:t>
        </w:r>
        <w:r>
          <w:rPr>
            <w:noProof/>
            <w:webHidden/>
          </w:rPr>
          <w:tab/>
        </w:r>
        <w:r>
          <w:rPr>
            <w:noProof/>
            <w:webHidden/>
          </w:rPr>
          <w:fldChar w:fldCharType="begin"/>
        </w:r>
        <w:r>
          <w:rPr>
            <w:noProof/>
            <w:webHidden/>
          </w:rPr>
          <w:instrText xml:space="preserve"> PAGEREF _Toc452499239 \h </w:instrText>
        </w:r>
        <w:r>
          <w:rPr>
            <w:noProof/>
            <w:webHidden/>
          </w:rPr>
        </w:r>
        <w:r>
          <w:rPr>
            <w:noProof/>
            <w:webHidden/>
          </w:rPr>
          <w:fldChar w:fldCharType="separate"/>
        </w:r>
        <w:r>
          <w:rPr>
            <w:noProof/>
            <w:webHidden/>
          </w:rPr>
          <w:t>65</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30" w:anchor="_Toc452499240" w:history="1">
        <w:r w:rsidRPr="007655FE">
          <w:rPr>
            <w:rStyle w:val="Hyperlink"/>
            <w:noProof/>
          </w:rPr>
          <w:t>Figure 46: The value network and policy network update each other.</w:t>
        </w:r>
        <w:r>
          <w:rPr>
            <w:noProof/>
            <w:webHidden/>
          </w:rPr>
          <w:tab/>
        </w:r>
        <w:r>
          <w:rPr>
            <w:noProof/>
            <w:webHidden/>
          </w:rPr>
          <w:fldChar w:fldCharType="begin"/>
        </w:r>
        <w:r>
          <w:rPr>
            <w:noProof/>
            <w:webHidden/>
          </w:rPr>
          <w:instrText xml:space="preserve"> PAGEREF _Toc452499240 \h </w:instrText>
        </w:r>
        <w:r>
          <w:rPr>
            <w:noProof/>
            <w:webHidden/>
          </w:rPr>
        </w:r>
        <w:r>
          <w:rPr>
            <w:noProof/>
            <w:webHidden/>
          </w:rPr>
          <w:fldChar w:fldCharType="separate"/>
        </w:r>
        <w:r>
          <w:rPr>
            <w:noProof/>
            <w:webHidden/>
          </w:rPr>
          <w:t>66</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31" w:anchor="_Toc452499241" w:history="1">
        <w:r w:rsidRPr="007655FE">
          <w:rPr>
            <w:rStyle w:val="Hyperlink"/>
            <w:noProof/>
          </w:rPr>
          <w:t>Figure 47: Policy network not training properly</w:t>
        </w:r>
        <w:r>
          <w:rPr>
            <w:noProof/>
            <w:webHidden/>
          </w:rPr>
          <w:tab/>
        </w:r>
        <w:r>
          <w:rPr>
            <w:noProof/>
            <w:webHidden/>
          </w:rPr>
          <w:fldChar w:fldCharType="begin"/>
        </w:r>
        <w:r>
          <w:rPr>
            <w:noProof/>
            <w:webHidden/>
          </w:rPr>
          <w:instrText xml:space="preserve"> PAGEREF _Toc452499241 \h </w:instrText>
        </w:r>
        <w:r>
          <w:rPr>
            <w:noProof/>
            <w:webHidden/>
          </w:rPr>
        </w:r>
        <w:r>
          <w:rPr>
            <w:noProof/>
            <w:webHidden/>
          </w:rPr>
          <w:fldChar w:fldCharType="separate"/>
        </w:r>
        <w:r>
          <w:rPr>
            <w:noProof/>
            <w:webHidden/>
          </w:rPr>
          <w:t>67</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32" w:anchor="_Toc452499242" w:history="1">
        <w:r w:rsidRPr="007655FE">
          <w:rPr>
            <w:rStyle w:val="Hyperlink"/>
            <w:noProof/>
          </w:rPr>
          <w:t>Figure 48: Correct value and policy network training</w:t>
        </w:r>
        <w:r>
          <w:rPr>
            <w:noProof/>
            <w:webHidden/>
          </w:rPr>
          <w:tab/>
        </w:r>
        <w:r>
          <w:rPr>
            <w:noProof/>
            <w:webHidden/>
          </w:rPr>
          <w:fldChar w:fldCharType="begin"/>
        </w:r>
        <w:r>
          <w:rPr>
            <w:noProof/>
            <w:webHidden/>
          </w:rPr>
          <w:instrText xml:space="preserve"> PAGEREF _Toc452499242 \h </w:instrText>
        </w:r>
        <w:r>
          <w:rPr>
            <w:noProof/>
            <w:webHidden/>
          </w:rPr>
        </w:r>
        <w:r>
          <w:rPr>
            <w:noProof/>
            <w:webHidden/>
          </w:rPr>
          <w:fldChar w:fldCharType="separate"/>
        </w:r>
        <w:r>
          <w:rPr>
            <w:noProof/>
            <w:webHidden/>
          </w:rPr>
          <w:t>68</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43" w:history="1">
        <w:r w:rsidRPr="007655FE">
          <w:rPr>
            <w:rStyle w:val="Hyperlink"/>
            <w:noProof/>
          </w:rPr>
          <w:t>Figure 49: Orbiting added</w:t>
        </w:r>
        <w:r>
          <w:rPr>
            <w:noProof/>
            <w:webHidden/>
          </w:rPr>
          <w:tab/>
        </w:r>
        <w:r>
          <w:rPr>
            <w:noProof/>
            <w:webHidden/>
          </w:rPr>
          <w:fldChar w:fldCharType="begin"/>
        </w:r>
        <w:r>
          <w:rPr>
            <w:noProof/>
            <w:webHidden/>
          </w:rPr>
          <w:instrText xml:space="preserve"> PAGEREF _Toc452499243 \h </w:instrText>
        </w:r>
        <w:r>
          <w:rPr>
            <w:noProof/>
            <w:webHidden/>
          </w:rPr>
        </w:r>
        <w:r>
          <w:rPr>
            <w:noProof/>
            <w:webHidden/>
          </w:rPr>
          <w:fldChar w:fldCharType="separate"/>
        </w:r>
        <w:r>
          <w:rPr>
            <w:noProof/>
            <w:webHidden/>
          </w:rPr>
          <w:t>69</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33" w:anchor="_Toc452499244" w:history="1">
        <w:r w:rsidRPr="007655FE">
          <w:rPr>
            <w:rStyle w:val="Hyperlink"/>
            <w:noProof/>
          </w:rPr>
          <w:t>Figure 50: Example Linux debug image, with thermal center at Distance = 5</w:t>
        </w:r>
        <w:r>
          <w:rPr>
            <w:noProof/>
            <w:webHidden/>
          </w:rPr>
          <w:tab/>
        </w:r>
        <w:r>
          <w:rPr>
            <w:noProof/>
            <w:webHidden/>
          </w:rPr>
          <w:fldChar w:fldCharType="begin"/>
        </w:r>
        <w:r>
          <w:rPr>
            <w:noProof/>
            <w:webHidden/>
          </w:rPr>
          <w:instrText xml:space="preserve"> PAGEREF _Toc452499244 \h </w:instrText>
        </w:r>
        <w:r>
          <w:rPr>
            <w:noProof/>
            <w:webHidden/>
          </w:rPr>
        </w:r>
        <w:r>
          <w:rPr>
            <w:noProof/>
            <w:webHidden/>
          </w:rPr>
          <w:fldChar w:fldCharType="separate"/>
        </w:r>
        <w:r>
          <w:rPr>
            <w:noProof/>
            <w:webHidden/>
          </w:rPr>
          <w:t>70</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45" w:history="1">
        <w:r w:rsidRPr="007655FE">
          <w:rPr>
            <w:rStyle w:val="Hyperlink"/>
            <w:noProof/>
          </w:rPr>
          <w:t>Figure 51. Glider built by the mechanical team shown with all the seniors of the electrical/computer and mechanical team.</w:t>
        </w:r>
        <w:r>
          <w:rPr>
            <w:noProof/>
            <w:webHidden/>
          </w:rPr>
          <w:tab/>
        </w:r>
        <w:r>
          <w:rPr>
            <w:noProof/>
            <w:webHidden/>
          </w:rPr>
          <w:fldChar w:fldCharType="begin"/>
        </w:r>
        <w:r>
          <w:rPr>
            <w:noProof/>
            <w:webHidden/>
          </w:rPr>
          <w:instrText xml:space="preserve"> PAGEREF _Toc452499245 \h </w:instrText>
        </w:r>
        <w:r>
          <w:rPr>
            <w:noProof/>
            <w:webHidden/>
          </w:rPr>
        </w:r>
        <w:r>
          <w:rPr>
            <w:noProof/>
            <w:webHidden/>
          </w:rPr>
          <w:fldChar w:fldCharType="separate"/>
        </w:r>
        <w:r>
          <w:rPr>
            <w:noProof/>
            <w:webHidden/>
          </w:rPr>
          <w:t>72</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46" w:history="1">
        <w:r w:rsidRPr="007655FE">
          <w:rPr>
            <w:rStyle w:val="Hyperlink"/>
            <w:noProof/>
          </w:rPr>
          <w:t>Figure 52. Network communication overview of C++/Python interface.</w:t>
        </w:r>
        <w:r>
          <w:rPr>
            <w:noProof/>
            <w:webHidden/>
          </w:rPr>
          <w:tab/>
        </w:r>
        <w:r>
          <w:rPr>
            <w:noProof/>
            <w:webHidden/>
          </w:rPr>
          <w:fldChar w:fldCharType="begin"/>
        </w:r>
        <w:r>
          <w:rPr>
            <w:noProof/>
            <w:webHidden/>
          </w:rPr>
          <w:instrText xml:space="preserve"> PAGEREF _Toc452499246 \h </w:instrText>
        </w:r>
        <w:r>
          <w:rPr>
            <w:noProof/>
            <w:webHidden/>
          </w:rPr>
        </w:r>
        <w:r>
          <w:rPr>
            <w:noProof/>
            <w:webHidden/>
          </w:rPr>
          <w:fldChar w:fldCharType="separate"/>
        </w:r>
        <w:r>
          <w:rPr>
            <w:noProof/>
            <w:webHidden/>
          </w:rPr>
          <w:t>74</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47" w:history="1">
        <w:r w:rsidRPr="007655FE">
          <w:rPr>
            <w:rStyle w:val="Hyperlink"/>
            <w:noProof/>
          </w:rPr>
          <w:t>Figure 53. Data and command flow through the C++ server of the C++/Python interface.</w:t>
        </w:r>
        <w:r>
          <w:rPr>
            <w:noProof/>
            <w:webHidden/>
          </w:rPr>
          <w:tab/>
        </w:r>
        <w:r>
          <w:rPr>
            <w:noProof/>
            <w:webHidden/>
          </w:rPr>
          <w:fldChar w:fldCharType="begin"/>
        </w:r>
        <w:r>
          <w:rPr>
            <w:noProof/>
            <w:webHidden/>
          </w:rPr>
          <w:instrText xml:space="preserve"> PAGEREF _Toc452499247 \h </w:instrText>
        </w:r>
        <w:r>
          <w:rPr>
            <w:noProof/>
            <w:webHidden/>
          </w:rPr>
        </w:r>
        <w:r>
          <w:rPr>
            <w:noProof/>
            <w:webHidden/>
          </w:rPr>
          <w:fldChar w:fldCharType="separate"/>
        </w:r>
        <w:r>
          <w:rPr>
            <w:noProof/>
            <w:webHidden/>
          </w:rPr>
          <w:t>75</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48" w:history="1">
        <w:r w:rsidRPr="007655FE">
          <w:rPr>
            <w:rStyle w:val="Hyperlink"/>
            <w:noProof/>
          </w:rPr>
          <w:t>Figure 54. Data and command flow through the Python client of the C++/Python interface.</w:t>
        </w:r>
        <w:r>
          <w:rPr>
            <w:noProof/>
            <w:webHidden/>
          </w:rPr>
          <w:tab/>
        </w:r>
        <w:r>
          <w:rPr>
            <w:noProof/>
            <w:webHidden/>
          </w:rPr>
          <w:fldChar w:fldCharType="begin"/>
        </w:r>
        <w:r>
          <w:rPr>
            <w:noProof/>
            <w:webHidden/>
          </w:rPr>
          <w:instrText xml:space="preserve"> PAGEREF _Toc452499248 \h </w:instrText>
        </w:r>
        <w:r>
          <w:rPr>
            <w:noProof/>
            <w:webHidden/>
          </w:rPr>
        </w:r>
        <w:r>
          <w:rPr>
            <w:noProof/>
            <w:webHidden/>
          </w:rPr>
          <w:fldChar w:fldCharType="separate"/>
        </w:r>
        <w:r>
          <w:rPr>
            <w:noProof/>
            <w:webHidden/>
          </w:rPr>
          <w:t>76</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49" w:history="1">
        <w:r w:rsidRPr="007655FE">
          <w:rPr>
            <w:rStyle w:val="Hyperlink"/>
            <w:noProof/>
          </w:rPr>
          <w:t>Figure 55. Data and command flow between the APM Plane simulation and the Python processing process.</w:t>
        </w:r>
        <w:r>
          <w:rPr>
            <w:noProof/>
            <w:webHidden/>
          </w:rPr>
          <w:tab/>
        </w:r>
        <w:r>
          <w:rPr>
            <w:noProof/>
            <w:webHidden/>
          </w:rPr>
          <w:fldChar w:fldCharType="begin"/>
        </w:r>
        <w:r>
          <w:rPr>
            <w:noProof/>
            <w:webHidden/>
          </w:rPr>
          <w:instrText xml:space="preserve"> PAGEREF _Toc452499249 \h </w:instrText>
        </w:r>
        <w:r>
          <w:rPr>
            <w:noProof/>
            <w:webHidden/>
          </w:rPr>
        </w:r>
        <w:r>
          <w:rPr>
            <w:noProof/>
            <w:webHidden/>
          </w:rPr>
          <w:fldChar w:fldCharType="separate"/>
        </w:r>
        <w:r>
          <w:rPr>
            <w:noProof/>
            <w:webHidden/>
          </w:rPr>
          <w:t>77</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50" w:history="1">
        <w:r w:rsidRPr="007655FE">
          <w:rPr>
            <w:rStyle w:val="Hyperlink"/>
            <w:noProof/>
          </w:rPr>
          <w:t>Figure 56. Data and command flow between the Pixhawk and the Python processing process.</w:t>
        </w:r>
        <w:r>
          <w:rPr>
            <w:noProof/>
            <w:webHidden/>
          </w:rPr>
          <w:tab/>
        </w:r>
        <w:r>
          <w:rPr>
            <w:noProof/>
            <w:webHidden/>
          </w:rPr>
          <w:fldChar w:fldCharType="begin"/>
        </w:r>
        <w:r>
          <w:rPr>
            <w:noProof/>
            <w:webHidden/>
          </w:rPr>
          <w:instrText xml:space="preserve"> PAGEREF _Toc452499250 \h </w:instrText>
        </w:r>
        <w:r>
          <w:rPr>
            <w:noProof/>
            <w:webHidden/>
          </w:rPr>
        </w:r>
        <w:r>
          <w:rPr>
            <w:noProof/>
            <w:webHidden/>
          </w:rPr>
          <w:fldChar w:fldCharType="separate"/>
        </w:r>
        <w:r>
          <w:rPr>
            <w:noProof/>
            <w:webHidden/>
          </w:rPr>
          <w:t>77</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34" w:anchor="_Toc452499251" w:history="1">
        <w:r w:rsidRPr="007655FE">
          <w:rPr>
            <w:rStyle w:val="Hyperlink"/>
            <w:noProof/>
          </w:rPr>
          <w:t>Figure 57- Taken from http://sypaq.com.au/</w:t>
        </w:r>
        <w:r>
          <w:rPr>
            <w:noProof/>
            <w:webHidden/>
          </w:rPr>
          <w:tab/>
        </w:r>
        <w:r>
          <w:rPr>
            <w:noProof/>
            <w:webHidden/>
          </w:rPr>
          <w:fldChar w:fldCharType="begin"/>
        </w:r>
        <w:r>
          <w:rPr>
            <w:noProof/>
            <w:webHidden/>
          </w:rPr>
          <w:instrText xml:space="preserve"> PAGEREF _Toc452499251 \h </w:instrText>
        </w:r>
        <w:r>
          <w:rPr>
            <w:noProof/>
            <w:webHidden/>
          </w:rPr>
        </w:r>
        <w:r>
          <w:rPr>
            <w:noProof/>
            <w:webHidden/>
          </w:rPr>
          <w:fldChar w:fldCharType="separate"/>
        </w:r>
        <w:r>
          <w:rPr>
            <w:noProof/>
            <w:webHidden/>
          </w:rPr>
          <w:t>88</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r:id="rId35" w:anchor="_Toc452499252" w:history="1">
        <w:r w:rsidRPr="007655FE">
          <w:rPr>
            <w:rStyle w:val="Hyperlink"/>
            <w:noProof/>
          </w:rPr>
          <w:t>Figure 58 - A Piccolo SL. Picture from cloudcaptech.com</w:t>
        </w:r>
        <w:r>
          <w:rPr>
            <w:noProof/>
            <w:webHidden/>
          </w:rPr>
          <w:tab/>
        </w:r>
        <w:r>
          <w:rPr>
            <w:noProof/>
            <w:webHidden/>
          </w:rPr>
          <w:fldChar w:fldCharType="begin"/>
        </w:r>
        <w:r>
          <w:rPr>
            <w:noProof/>
            <w:webHidden/>
          </w:rPr>
          <w:instrText xml:space="preserve"> PAGEREF _Toc452499252 \h </w:instrText>
        </w:r>
        <w:r>
          <w:rPr>
            <w:noProof/>
            <w:webHidden/>
          </w:rPr>
        </w:r>
        <w:r>
          <w:rPr>
            <w:noProof/>
            <w:webHidden/>
          </w:rPr>
          <w:fldChar w:fldCharType="separate"/>
        </w:r>
        <w:r>
          <w:rPr>
            <w:noProof/>
            <w:webHidden/>
          </w:rPr>
          <w:t>88</w:t>
        </w:r>
        <w:r>
          <w:rPr>
            <w:noProof/>
            <w:webHidden/>
          </w:rPr>
          <w:fldChar w:fldCharType="end"/>
        </w:r>
      </w:hyperlink>
    </w:p>
    <w:p w:rsidR="002C766F" w:rsidRDefault="00064484" w:rsidP="002C766F">
      <w:r>
        <w:fldChar w:fldCharType="end"/>
      </w:r>
    </w:p>
    <w:p w:rsidR="001A3EB0" w:rsidRDefault="00CB73ED" w:rsidP="00C47A37">
      <w:pPr>
        <w:pStyle w:val="HeaderUnnumbered"/>
      </w:pPr>
      <w:bookmarkStart w:id="8" w:name="_Toc452499115"/>
      <w:r>
        <w:lastRenderedPageBreak/>
        <w:t>List of Tables</w:t>
      </w:r>
      <w:bookmarkEnd w:id="8"/>
    </w:p>
    <w:p w:rsidR="00DB2669" w:rsidRDefault="00187693">
      <w:pPr>
        <w:pStyle w:val="TableofFigures"/>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\h \z \c "Table" </w:instrText>
      </w:r>
      <w:r>
        <w:fldChar w:fldCharType="separate"/>
      </w:r>
      <w:hyperlink w:anchor="_Toc452499253" w:history="1">
        <w:r w:rsidR="00DB2669" w:rsidRPr="007E5A3E">
          <w:rPr>
            <w:rStyle w:val="Hyperlink"/>
            <w:noProof/>
          </w:rPr>
          <w:t>Table 1- Simulator Parameters for Piccolo Simulator</w:t>
        </w:r>
        <w:r w:rsidR="00DB2669">
          <w:rPr>
            <w:noProof/>
            <w:webHidden/>
          </w:rPr>
          <w:tab/>
        </w:r>
        <w:r w:rsidR="00DB2669">
          <w:rPr>
            <w:noProof/>
            <w:webHidden/>
          </w:rPr>
          <w:fldChar w:fldCharType="begin"/>
        </w:r>
        <w:r w:rsidR="00DB2669">
          <w:rPr>
            <w:noProof/>
            <w:webHidden/>
          </w:rPr>
          <w:instrText xml:space="preserve"> PAGEREF _Toc452499253 \h </w:instrText>
        </w:r>
        <w:r w:rsidR="00DB2669">
          <w:rPr>
            <w:noProof/>
            <w:webHidden/>
          </w:rPr>
        </w:r>
        <w:r w:rsidR="00DB2669">
          <w:rPr>
            <w:noProof/>
            <w:webHidden/>
          </w:rPr>
          <w:fldChar w:fldCharType="separate"/>
        </w:r>
        <w:r w:rsidR="00DB2669">
          <w:rPr>
            <w:noProof/>
            <w:webHidden/>
          </w:rPr>
          <w:t>15</w:t>
        </w:r>
        <w:r w:rsidR="00DB2669">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54" w:history="1">
        <w:r w:rsidRPr="007E5A3E">
          <w:rPr>
            <w:rStyle w:val="Hyperlink"/>
            <w:noProof/>
          </w:rPr>
          <w:t>Table 2- Energy Equation Parameters</w:t>
        </w:r>
        <w:r>
          <w:rPr>
            <w:noProof/>
            <w:webHidden/>
          </w:rPr>
          <w:tab/>
        </w:r>
        <w:r>
          <w:rPr>
            <w:noProof/>
            <w:webHidden/>
          </w:rPr>
          <w:fldChar w:fldCharType="begin"/>
        </w:r>
        <w:r>
          <w:rPr>
            <w:noProof/>
            <w:webHidden/>
          </w:rPr>
          <w:instrText xml:space="preserve"> PAGEREF _Toc452499254 \h </w:instrText>
        </w:r>
        <w:r>
          <w:rPr>
            <w:noProof/>
            <w:webHidden/>
          </w:rPr>
        </w:r>
        <w:r>
          <w:rPr>
            <w:noProof/>
            <w:webHidden/>
          </w:rPr>
          <w:fldChar w:fldCharType="separate"/>
        </w:r>
        <w:r>
          <w:rPr>
            <w:noProof/>
            <w:webHidden/>
          </w:rPr>
          <w:t>16</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55" w:history="1">
        <w:r w:rsidRPr="007E5A3E">
          <w:rPr>
            <w:rStyle w:val="Hyperlink"/>
            <w:noProof/>
          </w:rPr>
          <w:t>Table 3. Server connection actions.</w:t>
        </w:r>
        <w:r>
          <w:rPr>
            <w:noProof/>
            <w:webHidden/>
          </w:rPr>
          <w:tab/>
        </w:r>
        <w:r>
          <w:rPr>
            <w:noProof/>
            <w:webHidden/>
          </w:rPr>
          <w:fldChar w:fldCharType="begin"/>
        </w:r>
        <w:r>
          <w:rPr>
            <w:noProof/>
            <w:webHidden/>
          </w:rPr>
          <w:instrText xml:space="preserve"> PAGEREF _Toc452499255 \h </w:instrText>
        </w:r>
        <w:r>
          <w:rPr>
            <w:noProof/>
            <w:webHidden/>
          </w:rPr>
        </w:r>
        <w:r>
          <w:rPr>
            <w:noProof/>
            <w:webHidden/>
          </w:rPr>
          <w:fldChar w:fldCharType="separate"/>
        </w:r>
        <w:r>
          <w:rPr>
            <w:noProof/>
            <w:webHidden/>
          </w:rPr>
          <w:t>75</w:t>
        </w:r>
        <w:r>
          <w:rPr>
            <w:noProof/>
            <w:webHidden/>
          </w:rPr>
          <w:fldChar w:fldCharType="end"/>
        </w:r>
      </w:hyperlink>
    </w:p>
    <w:p w:rsidR="00DB2669" w:rsidRDefault="00DB2669">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56" w:history="1">
        <w:r w:rsidRPr="007E5A3E">
          <w:rPr>
            <w:rStyle w:val="Hyperlink"/>
            <w:noProof/>
          </w:rPr>
          <w:t>Table 4. Client connection actions.</w:t>
        </w:r>
        <w:r>
          <w:rPr>
            <w:noProof/>
            <w:webHidden/>
          </w:rPr>
          <w:tab/>
        </w:r>
        <w:r>
          <w:rPr>
            <w:noProof/>
            <w:webHidden/>
          </w:rPr>
          <w:fldChar w:fldCharType="begin"/>
        </w:r>
        <w:r>
          <w:rPr>
            <w:noProof/>
            <w:webHidden/>
          </w:rPr>
          <w:instrText xml:space="preserve"> PAGEREF _Toc452499256 \h </w:instrText>
        </w:r>
        <w:r>
          <w:rPr>
            <w:noProof/>
            <w:webHidden/>
          </w:rPr>
        </w:r>
        <w:r>
          <w:rPr>
            <w:noProof/>
            <w:webHidden/>
          </w:rPr>
          <w:fldChar w:fldCharType="separate"/>
        </w:r>
        <w:r>
          <w:rPr>
            <w:noProof/>
            <w:webHidden/>
          </w:rPr>
          <w:t>76</w:t>
        </w:r>
        <w:r>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9" w:name="_Toc221968920"/>
      <w:bookmarkStart w:id="10" w:name="_Toc221969361"/>
      <w:bookmarkStart w:id="11" w:name="_Toc221969931"/>
      <w:bookmarkStart w:id="12" w:name="_Toc452499116"/>
      <w:r w:rsidRPr="003D6162">
        <w:lastRenderedPageBreak/>
        <w:t>Acknowledgements</w:t>
      </w:r>
      <w:bookmarkEnd w:id="5"/>
      <w:bookmarkEnd w:id="9"/>
      <w:bookmarkEnd w:id="10"/>
      <w:bookmarkEnd w:id="11"/>
      <w:bookmarkEnd w:id="12"/>
    </w:p>
    <w:p w:rsidR="00317339" w:rsidRDefault="00B420BD">
      <w:r>
        <w:t xml:space="preserve">Thank you to our advisors Dr. Brian Roth and Prof. Ralph </w:t>
      </w:r>
      <w:proofErr w:type="spellStart"/>
      <w:r>
        <w:t>Stirling</w:t>
      </w:r>
      <w:proofErr w:type="spellEnd"/>
      <w:r>
        <w:t xml:space="preserve"> for their </w:t>
      </w:r>
      <w:r w:rsidR="00540648">
        <w:t xml:space="preserve">constant </w:t>
      </w:r>
      <w:r w:rsidR="005837B7">
        <w:t>assistance</w:t>
      </w:r>
      <w:r w:rsidR="00540648">
        <w:t xml:space="preserve"> and advice throughout this project. Dr. Roth in particular has been an integral part of shaping our project vision and setting up the resources necessary for us to continue on our path. Professor </w:t>
      </w:r>
      <w:proofErr w:type="spellStart"/>
      <w:r w:rsidR="00540648">
        <w:t>Stirling</w:t>
      </w:r>
      <w:proofErr w:type="spellEnd"/>
      <w:r w:rsidR="00540648">
        <w:t xml:space="preserve"> has been a constant source of excellent technical knowledge and counsel, and helped us focus on the practical application of what we were doing.</w:t>
      </w:r>
    </w:p>
    <w:p w:rsidR="00B420BD" w:rsidRDefault="00B420BD">
      <w:r>
        <w:t>Thank you to our industry sponsors Michael Allen, Leo Wilson, and Jason Douglas for</w:t>
      </w:r>
      <w:r w:rsidR="00540648">
        <w:t xml:space="preserve"> their support both monetarily and with their wealth of knowledge in the field. They helped guide us in our project direction and gave consistent encouragement and advice along the way. </w:t>
      </w:r>
    </w:p>
    <w:p w:rsidR="00540648" w:rsidRDefault="00540648">
      <w:r>
        <w:t xml:space="preserve">Thank you to the underclassmen who have helped with the project this year. Jeremy Gaines helped us research thermals and was an active participant in our weekly discussions on project direction and progress. Robert Berglund was a primary factor in implementing our data collection library, </w:t>
      </w:r>
      <w:proofErr w:type="gramStart"/>
      <w:r>
        <w:t>and also</w:t>
      </w:r>
      <w:proofErr w:type="gramEnd"/>
      <w:r>
        <w:t xml:space="preserve"> an active participant in our many discussions. </w:t>
      </w:r>
    </w:p>
    <w:p w:rsidR="00317339" w:rsidRDefault="00317339"/>
    <w:p w:rsidR="00BB6648" w:rsidRDefault="00BB6648" w:rsidP="00BB6648">
      <w:pPr>
        <w:pStyle w:val="Heading1"/>
      </w:pPr>
      <w:bookmarkStart w:id="13" w:name="_Toc221643171"/>
      <w:bookmarkStart w:id="14" w:name="_Toc221968921"/>
      <w:bookmarkStart w:id="15" w:name="_Toc221969362"/>
      <w:bookmarkStart w:id="16" w:name="_Toc221969932"/>
      <w:bookmarkStart w:id="17" w:name="_Toc452499117"/>
      <w:r w:rsidRPr="003D6162">
        <w:lastRenderedPageBreak/>
        <w:t>Introduction and Objectives</w:t>
      </w:r>
      <w:bookmarkEnd w:id="13"/>
      <w:bookmarkEnd w:id="14"/>
      <w:bookmarkEnd w:id="15"/>
      <w:bookmarkEnd w:id="16"/>
      <w:bookmarkEnd w:id="17"/>
    </w:p>
    <w:p w:rsidR="00BB6648" w:rsidRDefault="00BB6648" w:rsidP="00BB6648">
      <w:pPr>
        <w:pStyle w:val="Heading2"/>
      </w:pPr>
      <w:bookmarkStart w:id="18" w:name="_Toc229153795"/>
      <w:bookmarkStart w:id="19" w:name="_Toc452499118"/>
      <w:r w:rsidRPr="00CE0ED0">
        <w:t>Introduction</w:t>
      </w:r>
      <w:bookmarkEnd w:id="18"/>
      <w:bookmarkEnd w:id="19"/>
    </w:p>
    <w:p w:rsidR="00BB6648" w:rsidRDefault="00BB6648" w:rsidP="00BB6648">
      <w:r>
        <w:t xml:space="preserve">The Machine Learning for Thermal Soaring project </w:t>
      </w:r>
      <w:r w:rsidRPr="00E25E3C">
        <w:t>is part of an ongoing collaboration with three industry veterans and Dr. Roth in engineering to promote interest in unmanned aerial vehicles. Travis and Garrett assisted with last year</w:t>
      </w:r>
      <w:r>
        <w:t>’</w:t>
      </w:r>
      <w:r w:rsidRPr="00E25E3C">
        <w:t xml:space="preserve">s senior project team, and decided to try </w:t>
      </w:r>
      <w:proofErr w:type="gramStart"/>
      <w:r w:rsidRPr="00E25E3C">
        <w:t>and</w:t>
      </w:r>
      <w:proofErr w:type="gramEnd"/>
      <w:r w:rsidRPr="00E25E3C">
        <w:t xml:space="preserve"> make one of the unmet goals of that project a reality. That goal was thermal soaring, and with its high potential for complex </w:t>
      </w:r>
      <w:proofErr w:type="gramStart"/>
      <w:r w:rsidRPr="00E25E3C">
        <w:t>mathematics</w:t>
      </w:r>
      <w:proofErr w:type="gramEnd"/>
      <w:r w:rsidRPr="00E25E3C">
        <w:t xml:space="preserve"> David's interest was sparked and he joined the team. </w:t>
      </w:r>
      <w:proofErr w:type="gramStart"/>
      <w:r w:rsidRPr="00E25E3C">
        <w:t>Dividing up</w:t>
      </w:r>
      <w:proofErr w:type="gramEnd"/>
      <w:r w:rsidRPr="00E25E3C">
        <w:t xml:space="preserve"> the project, David and Garrett decided to research Bayesian Networks and Machine Learning to improve current soaring methods, while Travis implemented an already established solution to compare to.</w:t>
      </w:r>
    </w:p>
    <w:p w:rsidR="00BB6648" w:rsidRDefault="00BB6648" w:rsidP="00BB6648">
      <w:r w:rsidRPr="00E25E3C">
        <w:t xml:space="preserve">Our goal with this project is </w:t>
      </w:r>
      <w:proofErr w:type="gramStart"/>
      <w:r w:rsidRPr="00E25E3C">
        <w:t>to autonomously mimic</w:t>
      </w:r>
      <w:proofErr w:type="gramEnd"/>
      <w:r w:rsidRPr="00E25E3C">
        <w:t xml:space="preserve"> the soaring habits of birds, in particular their aptitude for finding what we know of as "thermals" in the atmosphere. These thermals are locations where warm air is rising, and with a sufficiently large thermal, orbiting inside it can allow a bird or glider to gain altitude without flapping its wings or using its motor. To complete this task</w:t>
      </w:r>
      <w:r>
        <w:t>,</w:t>
      </w:r>
      <w:r w:rsidRPr="00E25E3C">
        <w:t xml:space="preserve"> we separated into two teams: one mechanical oriented team to create a glider light and yet robust enough to find and take advantage of these thermals, and a second more </w:t>
      </w:r>
      <w:proofErr w:type="gramStart"/>
      <w:r w:rsidRPr="00E25E3C">
        <w:t>computer oriented</w:t>
      </w:r>
      <w:proofErr w:type="gramEnd"/>
      <w:r w:rsidRPr="00E25E3C">
        <w:t xml:space="preserve"> team to add thermal soaring capability to current autopilots. Essentially, one team provides the brains, the other the brawn. Currently we have built the first iteration of our glider, and have had success with thermal detection in simulation. The next step is to further refine th</w:t>
      </w:r>
      <w:r w:rsidR="00643CC6">
        <w:t>ese parts and put them together. This report covers the progress and future work for the electrical and computer engineering team.</w:t>
      </w:r>
    </w:p>
    <w:p w:rsidR="00BB6648" w:rsidRDefault="00BB6648" w:rsidP="00BB6648">
      <w:pPr>
        <w:pStyle w:val="Heading2"/>
      </w:pPr>
      <w:bookmarkStart w:id="20" w:name="_Toc221643178"/>
      <w:bookmarkStart w:id="21" w:name="_Toc221969939"/>
      <w:bookmarkStart w:id="22" w:name="_Toc229153796"/>
      <w:bookmarkStart w:id="23" w:name="_Toc452499119"/>
      <w:r>
        <w:t>Project Objectives and Requirements</w:t>
      </w:r>
      <w:bookmarkEnd w:id="20"/>
      <w:bookmarkEnd w:id="21"/>
      <w:bookmarkEnd w:id="22"/>
      <w:bookmarkEnd w:id="23"/>
    </w:p>
    <w:p w:rsidR="00643CC6" w:rsidRDefault="00643CC6" w:rsidP="00643CC6">
      <w:bookmarkStart w:id="24" w:name="_Toc449273376"/>
      <w:bookmarkStart w:id="25" w:name="_Toc449298265"/>
      <w:bookmarkStart w:id="26" w:name="_Toc448954866"/>
      <w:r>
        <w:t xml:space="preserve">We have split up the thermal soaring task into three sections. One section interfaces with the autopilot and crunches data, another uses that data to detect the thermal's location and strength, while the third section then uses that thermal information to make a decision of where the glider should actually fly to next. </w:t>
      </w:r>
    </w:p>
    <w:p w:rsidR="0095086D" w:rsidRDefault="0095086D" w:rsidP="00643CC6">
      <w:r>
        <w:t xml:space="preserve">Our final objective is to have the glider the mechanical team was building flying autonomously and able to both detect and make use of thermals. Secondary objectives are to explore and if possible improve on current techniques for both thermal identification and soaring policy. </w:t>
      </w:r>
    </w:p>
    <w:p w:rsidR="002246E3" w:rsidRDefault="002246E3" w:rsidP="00643CC6">
      <w:r>
        <w:t xml:space="preserve">Our requirements for the project included a high mathematical component, a software-based approach to solving problems, and focus on simulation results rather than relying on conditions for real world flights during the early stages. </w:t>
      </w:r>
    </w:p>
    <w:p w:rsidR="00643CC6" w:rsidRDefault="00643CC6" w:rsidP="00643CC6"/>
    <w:p w:rsidR="001C4A17" w:rsidRPr="00240B77" w:rsidRDefault="001C4A17" w:rsidP="001C4A17">
      <w:pPr>
        <w:pStyle w:val="Heading1"/>
      </w:pPr>
      <w:bookmarkStart w:id="27" w:name="_Toc452499120"/>
      <w:r w:rsidRPr="00240B77">
        <w:lastRenderedPageBreak/>
        <w:t>Basic Implementation</w:t>
      </w:r>
      <w:bookmarkEnd w:id="24"/>
      <w:bookmarkEnd w:id="25"/>
      <w:bookmarkEnd w:id="27"/>
    </w:p>
    <w:p w:rsidR="001C4A17" w:rsidRPr="00240B77" w:rsidRDefault="001C4A17" w:rsidP="001C4A17">
      <w:pPr>
        <w:pStyle w:val="Heading2"/>
      </w:pPr>
      <w:bookmarkStart w:id="28" w:name="_Toc449273377"/>
      <w:bookmarkStart w:id="29" w:name="_Toc449298266"/>
      <w:bookmarkStart w:id="30" w:name="_Toc452499121"/>
      <w:r w:rsidRPr="00240B77">
        <w:t>Overview</w:t>
      </w:r>
      <w:bookmarkEnd w:id="28"/>
      <w:bookmarkEnd w:id="29"/>
      <w:bookmarkEnd w:id="30"/>
    </w:p>
    <w:p w:rsidR="001C4A17" w:rsidRPr="00240B77" w:rsidRDefault="001C4A17" w:rsidP="001C4A17">
      <w:r w:rsidRPr="00240B77">
        <w:t xml:space="preserve">The premise of the basic implementation was to find the most established approaches and algorithms for thermal soaring and implement something similar to test our tools and provide a baseline to compare </w:t>
      </w:r>
      <w:proofErr w:type="gramStart"/>
      <w:r w:rsidRPr="00240B77">
        <w:t>to</w:t>
      </w:r>
      <w:proofErr w:type="gramEnd"/>
      <w:r w:rsidRPr="00240B77">
        <w:t>. The three primary steps to this process were to research a number of established papers in the field, find a combination of techniques that should fit are needs, and then implement that combination.</w:t>
      </w:r>
    </w:p>
    <w:p w:rsidR="001C4A17" w:rsidRPr="00240B77" w:rsidRDefault="001C4A17" w:rsidP="001C4A17">
      <w:pPr>
        <w:pStyle w:val="Heading2"/>
      </w:pPr>
      <w:bookmarkStart w:id="31" w:name="_Toc449273378"/>
      <w:bookmarkStart w:id="32" w:name="_Toc449298267"/>
      <w:bookmarkStart w:id="33" w:name="_Toc452499122"/>
      <w:r w:rsidRPr="00240B77">
        <w:t>Research</w:t>
      </w:r>
      <w:bookmarkEnd w:id="31"/>
      <w:bookmarkEnd w:id="32"/>
      <w:bookmarkEnd w:id="33"/>
    </w:p>
    <w:p w:rsidR="001C4A17" w:rsidRPr="00240B77" w:rsidRDefault="001C4A17" w:rsidP="001C4A17">
      <w:r w:rsidRPr="00240B77">
        <w:t xml:space="preserve">Following advice from our sponsors and advisors, we looked at over twenty published papers for the project, and there were a number of different approaches used. Some, such </w:t>
      </w:r>
      <w:r w:rsidR="009408E1">
        <w:t>as</w:t>
      </w:r>
      <w:r w:rsidRPr="00240B77">
        <w:t xml:space="preserve"> </w:t>
      </w:r>
      <w:proofErr w:type="spellStart"/>
      <w:r w:rsidRPr="00240B77">
        <w:t>Lawrance</w:t>
      </w:r>
      <w:r w:rsidR="005206FF">
        <w:t>’s</w:t>
      </w:r>
      <w:proofErr w:type="spellEnd"/>
      <w:r w:rsidR="005206FF">
        <w:t xml:space="preserve"> 2011 </w:t>
      </w:r>
      <w:r w:rsidRPr="00240B77">
        <w:t xml:space="preserve">Thesis </w:t>
      </w:r>
      <w:proofErr w:type="gramStart"/>
      <w:r w:rsidRPr="00240B77">
        <w:t>were more geared</w:t>
      </w:r>
      <w:proofErr w:type="gramEnd"/>
      <w:r w:rsidRPr="00240B77">
        <w:t xml:space="preserve"> towards generating a wind map of the area, while others like </w:t>
      </w:r>
      <w:r w:rsidR="005206FF">
        <w:t xml:space="preserve">Ng’s </w:t>
      </w:r>
      <w:r w:rsidRPr="00240B77">
        <w:t xml:space="preserve">Autonomous </w:t>
      </w:r>
      <w:r w:rsidR="00CE4EE1">
        <w:t>H</w:t>
      </w:r>
      <w:r w:rsidR="00CE4EE1" w:rsidRPr="00240B77">
        <w:t>elicopter</w:t>
      </w:r>
      <w:r w:rsidRPr="00240B77">
        <w:t xml:space="preserve"> </w:t>
      </w:r>
      <w:r w:rsidR="005206FF">
        <w:t>F</w:t>
      </w:r>
      <w:r w:rsidRPr="00240B77">
        <w:t>light used more complex techniques such as reinforcement learning</w:t>
      </w:r>
      <w:r w:rsidR="005206FF">
        <w:t xml:space="preserve"> (</w:t>
      </w:r>
      <w:proofErr w:type="spellStart"/>
      <w:r w:rsidR="005206FF">
        <w:t>Lawrance</w:t>
      </w:r>
      <w:proofErr w:type="spellEnd"/>
      <w:r w:rsidR="005206FF">
        <w:t>,</w:t>
      </w:r>
      <w:r w:rsidR="009408E1">
        <w:t xml:space="preserve"> Ng)</w:t>
      </w:r>
      <w:r w:rsidRPr="00240B77">
        <w:t>.</w:t>
      </w:r>
    </w:p>
    <w:p w:rsidR="001C4A17" w:rsidRPr="00240B77" w:rsidRDefault="001C4A17" w:rsidP="001C4A17">
      <w:r w:rsidRPr="00240B77">
        <w:t xml:space="preserve">Searching for a relatively simple model that would synergize well with the orbit commands we could give in the simulator, we took the advice of Michael Allen and settled on a paper by Daniel J. </w:t>
      </w:r>
      <w:r w:rsidR="009408E1">
        <w:t>Edwards</w:t>
      </w:r>
      <w:r w:rsidRPr="00240B77">
        <w:t xml:space="preserve"> to base our approach on</w:t>
      </w:r>
      <w:r w:rsidR="009408E1">
        <w:t xml:space="preserve"> (Edwards)</w:t>
      </w:r>
      <w:r w:rsidRPr="00240B77">
        <w:t>. The unique thing about Edwards’s paper is that it used the same autopilot we were using and used it in a black box format, only utilizing the data acquisition and o</w:t>
      </w:r>
      <w:r w:rsidR="009408E1">
        <w:t>rbit commands in the Application Programming Interface (API)</w:t>
      </w:r>
      <w:r w:rsidRPr="00240B77">
        <w:t xml:space="preserve">.   </w:t>
      </w:r>
    </w:p>
    <w:p w:rsidR="001C4A17" w:rsidRPr="00240B77" w:rsidRDefault="001C4A17" w:rsidP="001C4A17">
      <w:pPr>
        <w:keepNext/>
        <w:ind w:firstLine="576"/>
        <w:jc w:val="center"/>
      </w:pPr>
      <w:r w:rsidRPr="00240B77">
        <w:rPr>
          <w:noProof/>
          <w:lang w:val="en-CA" w:eastAsia="en-CA"/>
        </w:rPr>
        <w:drawing>
          <wp:inline distT="0" distB="0" distL="0" distR="0" wp14:anchorId="6FE6A983" wp14:editId="7F0207D6">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C4A17" w:rsidRPr="00240B77" w:rsidRDefault="001C4A17" w:rsidP="001C4A17">
      <w:pPr>
        <w:pStyle w:val="Caption"/>
        <w:jc w:val="center"/>
      </w:pPr>
      <w:bookmarkStart w:id="34" w:name="_Toc449275372"/>
      <w:bookmarkStart w:id="35" w:name="_Toc452499196"/>
      <w:r w:rsidRPr="00240B77">
        <w:t xml:space="preserve">Figure </w:t>
      </w:r>
      <w:fldSimple w:instr=" SEQ Figure \* ARABIC ">
        <w:r w:rsidR="00DB2669">
          <w:rPr>
            <w:noProof/>
          </w:rPr>
          <w:t>1</w:t>
        </w:r>
      </w:fldSimple>
      <w:r w:rsidRPr="00240B77">
        <w:t>- General Loop</w:t>
      </w:r>
      <w:bookmarkEnd w:id="34"/>
      <w:r w:rsidRPr="00240B77">
        <w:t xml:space="preserve"> </w:t>
      </w:r>
      <w:proofErr w:type="gramStart"/>
      <w:r w:rsidRPr="00240B77">
        <w:t>From</w:t>
      </w:r>
      <w:proofErr w:type="gramEnd"/>
      <w:r w:rsidRPr="00240B77">
        <w:t xml:space="preserve"> Edwards’s Paper</w:t>
      </w:r>
      <w:bookmarkEnd w:id="35"/>
    </w:p>
    <w:p w:rsidR="001C4A17" w:rsidRPr="00240B77" w:rsidRDefault="001C4A17" w:rsidP="001C4A17">
      <w:r w:rsidRPr="00240B77">
        <w:t xml:space="preserve">As shown in Figure 1, their approach used a general control where the state </w:t>
      </w:r>
      <w:proofErr w:type="gramStart"/>
      <w:r w:rsidRPr="00240B77">
        <w:t>was first established</w:t>
      </w:r>
      <w:proofErr w:type="gramEnd"/>
      <w:r w:rsidRPr="00240B77">
        <w:t xml:space="preserve"> with sensor data, and then any likely thermals were identified. These thermals </w:t>
      </w:r>
      <w:proofErr w:type="gramStart"/>
      <w:r w:rsidRPr="00240B77">
        <w:t>were then sent</w:t>
      </w:r>
      <w:proofErr w:type="gramEnd"/>
      <w:r w:rsidRPr="00240B77">
        <w:t xml:space="preserve"> to a soaring manager that made a route decision and passed that to the autopilot. With some simplifying modifications, we used this </w:t>
      </w:r>
      <w:r w:rsidR="00987F7E" w:rsidRPr="00240B77">
        <w:t>approach</w:t>
      </w:r>
      <w:r w:rsidRPr="00240B77">
        <w:t xml:space="preserve"> to create our own structure.</w:t>
      </w:r>
    </w:p>
    <w:p w:rsidR="001C4A17" w:rsidRPr="00240B77" w:rsidRDefault="001C4A17" w:rsidP="001C4A17">
      <w:r w:rsidRPr="00240B77">
        <w:t xml:space="preserve">For the thermal identification step of the loop, we decided to use the centroid method that Michael Allen used in his </w:t>
      </w:r>
      <w:r w:rsidR="009408E1">
        <w:t xml:space="preserve">2007 </w:t>
      </w:r>
      <w:r w:rsidRPr="00240B77">
        <w:t>paper to find the center of the thermals</w:t>
      </w:r>
      <w:r w:rsidR="009408E1">
        <w:t xml:space="preserve"> (Allen)</w:t>
      </w:r>
      <w:r w:rsidRPr="00240B77">
        <w:t>.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1C4A17" w:rsidRPr="00240B77" w:rsidRDefault="001C4A17" w:rsidP="001C4A17">
      <w:r w:rsidRPr="00240B77">
        <w:lastRenderedPageBreak/>
        <w:t xml:space="preserve">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t>
      </w:r>
      <w:proofErr w:type="gramStart"/>
      <w:r w:rsidRPr="00240B77">
        <w:t>was needed</w:t>
      </w:r>
      <w:proofErr w:type="gramEnd"/>
      <w:r w:rsidRPr="00240B77">
        <w:t xml:space="preserve"> to latch on to a thermal.</w:t>
      </w:r>
    </w:p>
    <w:p w:rsidR="001C4A17" w:rsidRPr="00240B77" w:rsidRDefault="001C4A17" w:rsidP="001C4A17">
      <w:pPr>
        <w:keepNext/>
        <w:jc w:val="center"/>
      </w:pPr>
      <w:r w:rsidRPr="00240B77">
        <w:rPr>
          <w:noProof/>
          <w:lang w:val="en-CA" w:eastAsia="en-CA"/>
        </w:rPr>
        <w:drawing>
          <wp:inline distT="0" distB="0" distL="0" distR="0" wp14:anchorId="0BF3A9B0" wp14:editId="1DC16BAE">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1C4A17" w:rsidRPr="00240B77" w:rsidRDefault="001C4A17" w:rsidP="001C4A17">
      <w:pPr>
        <w:pStyle w:val="Caption"/>
        <w:jc w:val="center"/>
      </w:pPr>
      <w:bookmarkStart w:id="36" w:name="_Toc452499197"/>
      <w:r w:rsidRPr="00240B77">
        <w:t xml:space="preserve">Figure </w:t>
      </w:r>
      <w:fldSimple w:instr=" SEQ Figure \* ARABIC ">
        <w:r w:rsidR="00DB2669">
          <w:rPr>
            <w:noProof/>
          </w:rPr>
          <w:t>2</w:t>
        </w:r>
      </w:fldSimple>
      <w:r w:rsidRPr="00240B77">
        <w:t>- Latching Method from Edwards's Paper</w:t>
      </w:r>
      <w:bookmarkEnd w:id="36"/>
    </w:p>
    <w:p w:rsidR="001C4A17" w:rsidRPr="00240B77" w:rsidRDefault="001C4A17" w:rsidP="001C4A17">
      <w:r w:rsidRPr="00240B77">
        <w:t xml:space="preserve">Mode logic in this instance is simply selecting between two different modes of aircraft operation based on current data. Those two modes for this application are soaring within a thermal or searching for a new thermal. To switch between modes, a latching process </w:t>
      </w:r>
      <w:proofErr w:type="gramStart"/>
      <w:r w:rsidRPr="00240B77">
        <w:t>is used</w:t>
      </w:r>
      <w:proofErr w:type="gramEnd"/>
      <w:r w:rsidRPr="00240B77">
        <w:t xml:space="preserve"> to “latch onto” a thermal if lift is over a certain threshold, or “unlatch” from a thermal if the aircraft is no longer experiencing the required lift. We implemented a very similar approach to Figure 2.</w:t>
      </w:r>
    </w:p>
    <w:p w:rsidR="001C4A17" w:rsidRDefault="001C4A17" w:rsidP="001C4A17">
      <w:r w:rsidRPr="00240B77">
        <w:t xml:space="preserve">With our basic framework established, we then looked into how </w:t>
      </w:r>
      <w:proofErr w:type="gramStart"/>
      <w:r w:rsidRPr="00240B77">
        <w:t>to actually implement</w:t>
      </w:r>
      <w:proofErr w:type="gramEnd"/>
      <w:r w:rsidRPr="00240B77">
        <w:t xml:space="preserve"> this in simulation. One of the more important requirement</w:t>
      </w:r>
      <w:r w:rsidR="008C7C6F">
        <w:t>s was the integration of a well-</w:t>
      </w:r>
      <w:r w:rsidRPr="00240B77">
        <w:t>established thermal simulator and an API that allowed for orbit commands and plenty of data collection. Because of the thermal simulator implemented in the Piccolo autopilot simulator by Michael Allen, we opted to start by using that setup.</w:t>
      </w:r>
    </w:p>
    <w:p w:rsidR="00726BBE" w:rsidRDefault="00726BBE" w:rsidP="00726BBE">
      <w:pPr>
        <w:pStyle w:val="Heading2"/>
      </w:pPr>
      <w:bookmarkStart w:id="37" w:name="_Toc452499123"/>
      <w:r>
        <w:t>Finding Thermals</w:t>
      </w:r>
      <w:bookmarkEnd w:id="37"/>
    </w:p>
    <w:p w:rsidR="00726BBE" w:rsidRDefault="00726BBE" w:rsidP="00726BBE">
      <w:r>
        <w:t xml:space="preserve">One of the struggles we came across in our research journey was how </w:t>
      </w:r>
      <w:proofErr w:type="gramStart"/>
      <w:r>
        <w:t>to actually discover</w:t>
      </w:r>
      <w:proofErr w:type="gramEnd"/>
      <w:r>
        <w:t xml:space="preserve"> a thermal. Despite their name, thermals do not show up well on thermal </w:t>
      </w:r>
      <w:proofErr w:type="gramStart"/>
      <w:r>
        <w:t>sensors</w:t>
      </w:r>
      <w:proofErr w:type="gramEnd"/>
      <w:r>
        <w:t xml:space="preserve"> as they are simply large sections of hot air, not a solid body radiating energy in the form of heat. </w:t>
      </w:r>
      <w:r w:rsidR="002246E3">
        <w:t xml:space="preserve">In our research we discovered that while thermals can at times be spotted with more advanced methods, the best ways to find them are to either know the area (a situation we were not designing for), or to follow the path of any soaring birds in the area (also a situation we were not designing for). </w:t>
      </w:r>
    </w:p>
    <w:p w:rsidR="002246E3" w:rsidRPr="00726BBE" w:rsidRDefault="002246E3" w:rsidP="00726BBE">
      <w:r>
        <w:t xml:space="preserve">It turns out that the most common approach to discovering whether you are in a thermal or not is to simply test whether or not the aircraft is experiencing lift. If it does and this continues at a certain </w:t>
      </w:r>
      <w:proofErr w:type="gramStart"/>
      <w:r>
        <w:t>rate</w:t>
      </w:r>
      <w:proofErr w:type="gramEnd"/>
      <w:r>
        <w:t xml:space="preserve"> it is likely that you are in a thermal. </w:t>
      </w:r>
      <w:r w:rsidR="009408E1">
        <w:t>We used an equation to simulate the energy around and produced by the aircraft to detect this lift and attempt to ignore lift created by powered flight and turbulence.</w:t>
      </w:r>
    </w:p>
    <w:p w:rsidR="001C4A17" w:rsidRPr="00240B77" w:rsidRDefault="001C4A17" w:rsidP="001C4A17">
      <w:pPr>
        <w:pStyle w:val="Heading2"/>
      </w:pPr>
      <w:bookmarkStart w:id="38" w:name="_Toc449298268"/>
      <w:bookmarkStart w:id="39" w:name="_Toc452499124"/>
      <w:r w:rsidRPr="00240B77">
        <w:t>Simulation</w:t>
      </w:r>
      <w:bookmarkEnd w:id="38"/>
      <w:bookmarkEnd w:id="39"/>
    </w:p>
    <w:p w:rsidR="001C4A17" w:rsidRPr="00240B77" w:rsidRDefault="001C4A17" w:rsidP="001C4A17">
      <w:r w:rsidRPr="00240B77">
        <w:t>The background that Travis and Garrett had from assisting in last year’s UAV project helped significantly in starting the simulation process. Using the documentation provided by Cloud Cap (the creators of the Piccolo Autopilot), we quickly got basic communication with the simulator established, and began to explore the thermal simulation abilities of the program.</w:t>
      </w:r>
    </w:p>
    <w:p w:rsidR="001C4A17" w:rsidRPr="00AA4C56" w:rsidRDefault="001C4A17" w:rsidP="001C4A17">
      <w:pPr>
        <w:rPr>
          <w:b/>
        </w:rPr>
      </w:pPr>
      <w:r w:rsidRPr="00240B77">
        <w:lastRenderedPageBreak/>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w:t>
      </w:r>
      <w:proofErr w:type="gramStart"/>
      <w:r w:rsidRPr="00240B77">
        <w:t>off of</w:t>
      </w:r>
      <w:proofErr w:type="gramEnd"/>
      <w:r w:rsidRPr="00240B77">
        <w:t xml:space="preserve"> a paper by </w:t>
      </w:r>
      <w:r w:rsidR="009408E1">
        <w:t>Childress (Childress).</w:t>
      </w:r>
    </w:p>
    <w:p w:rsidR="001C4A17" w:rsidRPr="00240B77" w:rsidRDefault="001C4A17" w:rsidP="001C4A17">
      <w:r w:rsidRPr="00240B77">
        <w:t xml:space="preserve"> </w:t>
      </w:r>
    </w:p>
    <w:p w:rsidR="001C4A17" w:rsidRDefault="001C4A17" w:rsidP="001C4A17">
      <w:pPr>
        <w:keepNext/>
        <w:jc w:val="center"/>
      </w:pPr>
      <w:r w:rsidRPr="00240B77">
        <w:rPr>
          <w:noProof/>
          <w:lang w:val="en-CA" w:eastAsia="en-CA"/>
        </w:rPr>
        <w:drawing>
          <wp:inline distT="0" distB="0" distL="0" distR="0" wp14:anchorId="204CA22B" wp14:editId="36F608B0">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1C4A17" w:rsidRPr="00240B77" w:rsidRDefault="001C4A17" w:rsidP="002246E3">
      <w:pPr>
        <w:pStyle w:val="Caption"/>
        <w:jc w:val="center"/>
      </w:pPr>
      <w:bookmarkStart w:id="40" w:name="_Toc452499253"/>
      <w:r>
        <w:t xml:space="preserve">Table </w:t>
      </w:r>
      <w:fldSimple w:instr=" SEQ Table \* ARABIC ">
        <w:r w:rsidR="00DB2669">
          <w:rPr>
            <w:noProof/>
          </w:rPr>
          <w:t>1</w:t>
        </w:r>
      </w:fldSimple>
      <w:r w:rsidRPr="00256E3E">
        <w:rPr>
          <w:noProof/>
        </w:rPr>
        <w:t>- Simulator Parameters for Piccolo Simulator</w:t>
      </w:r>
      <w:bookmarkEnd w:id="40"/>
    </w:p>
    <w:p w:rsidR="001C4A17" w:rsidRPr="00240B77" w:rsidRDefault="001C4A17" w:rsidP="001C4A17">
      <w:pPr>
        <w:pStyle w:val="Heading2"/>
      </w:pPr>
      <w:bookmarkStart w:id="41" w:name="_Toc449298269"/>
      <w:bookmarkStart w:id="42" w:name="_Toc452499125"/>
      <w:r w:rsidRPr="00240B77">
        <w:t>Energy Estimation</w:t>
      </w:r>
      <w:bookmarkEnd w:id="41"/>
      <w:bookmarkEnd w:id="42"/>
    </w:p>
    <w:p w:rsidR="001C4A17" w:rsidRPr="00240B77" w:rsidRDefault="001C4A17" w:rsidP="001C4A17">
      <w:r w:rsidRPr="00240B77">
        <w:t xml:space="preserve">One of the main components of the basic implementation was the processing of data to find the current energy of the aircraft and its surroundings. This data </w:t>
      </w:r>
      <w:proofErr w:type="gramStart"/>
      <w:r w:rsidRPr="00240B77">
        <w:t>was then used</w:t>
      </w:r>
      <w:proofErr w:type="gramEnd"/>
      <w:r w:rsidRPr="00240B77">
        <w:t xml:space="preserve"> by the other parts of the project as well as the basic algorithm implemented in this section. The energy equation used </w:t>
      </w:r>
      <w:proofErr w:type="gramStart"/>
      <w:r w:rsidRPr="00240B77">
        <w:t>is found</w:t>
      </w:r>
      <w:proofErr w:type="gramEnd"/>
      <w:r w:rsidRPr="00240B77">
        <w:t xml:space="preserve"> in Edwards’s paper, and is shown in Equation 1. Definitions for the parameters </w:t>
      </w:r>
      <w:proofErr w:type="gramStart"/>
      <w:r w:rsidRPr="00240B77">
        <w:t>are shown</w:t>
      </w:r>
      <w:proofErr w:type="gramEnd"/>
      <w:r w:rsidRPr="00240B77">
        <w:t xml:space="preserve"> in Table 1.</w:t>
      </w:r>
    </w:p>
    <w:p w:rsidR="001C4A17" w:rsidRPr="00240B77" w:rsidRDefault="001C4A17" w:rsidP="001C4A17">
      <w:pPr>
        <w:keepNext/>
        <w:ind w:firstLine="432"/>
        <w:jc w:val="center"/>
      </w:pPr>
      <w:r w:rsidRPr="00240B77">
        <w:rPr>
          <w:noProof/>
          <w:lang w:val="en-CA" w:eastAsia="en-CA"/>
        </w:rPr>
        <w:drawing>
          <wp:inline distT="0" distB="0" distL="0" distR="0" wp14:anchorId="17B82334" wp14:editId="0E2B3E83">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1C4A17" w:rsidRDefault="001C4A17" w:rsidP="001C4A17">
      <w:pPr>
        <w:pStyle w:val="Caption"/>
        <w:jc w:val="center"/>
      </w:pPr>
      <w:r w:rsidRPr="00240B77">
        <w:t xml:space="preserve">Equation </w:t>
      </w:r>
      <w:fldSimple w:instr=" SEQ Equation \* ARABIC ">
        <w:r w:rsidR="00DB2669">
          <w:rPr>
            <w:noProof/>
          </w:rPr>
          <w:t>1</w:t>
        </w:r>
      </w:fldSimple>
      <w:r w:rsidRPr="00240B77">
        <w:t>- Energy Estimation from Edwards's Paper</w:t>
      </w:r>
    </w:p>
    <w:p w:rsidR="001C4A17" w:rsidRDefault="001C4A17" w:rsidP="001C4A17">
      <w:pPr>
        <w:pStyle w:val="Caption"/>
        <w:rPr>
          <w:i w:val="0"/>
        </w:rPr>
      </w:pPr>
      <w:r>
        <w:rPr>
          <w:i w:val="0"/>
        </w:rPr>
        <w:t>Using data received from the sensors on the aircraft (or simula</w:t>
      </w:r>
      <w:r w:rsidR="002D73A8">
        <w:rPr>
          <w:i w:val="0"/>
        </w:rPr>
        <w:t xml:space="preserve">ted aircraft) this equation </w:t>
      </w:r>
      <w:proofErr w:type="gramStart"/>
      <w:r w:rsidR="002D73A8">
        <w:rPr>
          <w:i w:val="0"/>
        </w:rPr>
        <w:t xml:space="preserve">is </w:t>
      </w:r>
      <w:r>
        <w:rPr>
          <w:i w:val="0"/>
        </w:rPr>
        <w:t>then calculated every cycle (at a rate of 20 Hz) and saved into a queue for later processing</w:t>
      </w:r>
      <w:proofErr w:type="gramEnd"/>
      <w:r>
        <w:rPr>
          <w:i w:val="0"/>
        </w:rPr>
        <w:t>. Also saved is the position data for the aircraft, as these two parameters are integral to the calculation of the thermal center. In order to provide reliable data over the network for the other functions of the program, a time stamp is also included in the data.</w:t>
      </w:r>
    </w:p>
    <w:p w:rsidR="001C4A17" w:rsidRDefault="001C4A17" w:rsidP="001C4A17">
      <w:pPr>
        <w:pStyle w:val="Caption"/>
        <w:rPr>
          <w:i w:val="0"/>
        </w:rPr>
      </w:pPr>
      <w:r>
        <w:rPr>
          <w:i w:val="0"/>
        </w:rPr>
        <w:t xml:space="preserve">In order to find out when to latch, this batched data </w:t>
      </w:r>
      <w:proofErr w:type="gramStart"/>
      <w:r>
        <w:rPr>
          <w:i w:val="0"/>
        </w:rPr>
        <w:t>is then averaged</w:t>
      </w:r>
      <w:proofErr w:type="gramEnd"/>
      <w:r>
        <w:rPr>
          <w:i w:val="0"/>
        </w:rPr>
        <w:t xml:space="preserve">, and then the average at a past time is compared to the current energy in order to see the rate of change of energy, which is </w:t>
      </w:r>
      <w:r>
        <w:rPr>
          <w:i w:val="0"/>
        </w:rPr>
        <w:lastRenderedPageBreak/>
        <w:t xml:space="preserve">the actual value that most algorithms use. This data is all saved to a CSV file that can then be sent or used to visualize the energy the plane is encountering at all points in time.  </w:t>
      </w:r>
    </w:p>
    <w:p w:rsidR="001C4A17" w:rsidRPr="00240B77" w:rsidRDefault="001C4A17" w:rsidP="001C4A17">
      <w:pPr>
        <w:pStyle w:val="Caption"/>
      </w:pPr>
    </w:p>
    <w:tbl>
      <w:tblPr>
        <w:tblStyle w:val="ListTable4"/>
        <w:tblW w:w="0" w:type="auto"/>
        <w:tblLook w:val="04A0" w:firstRow="1" w:lastRow="0" w:firstColumn="1" w:lastColumn="0" w:noHBand="0" w:noVBand="1"/>
      </w:tblPr>
      <w:tblGrid>
        <w:gridCol w:w="3111"/>
        <w:gridCol w:w="3127"/>
        <w:gridCol w:w="3112"/>
      </w:tblGrid>
      <w:tr w:rsidR="001C4A17" w:rsidRPr="00240B77" w:rsidTr="00AE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w:r w:rsidRPr="00240B77">
              <w:t>Notation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40056" w:rsidP="00AE0165">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m</m:t>
              </m:r>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g</m:t>
              </m:r>
            </m:oMath>
            <w:r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1C4A17" w:rsidRPr="00240B77" w:rsidRDefault="00640056"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1C4A17" w:rsidRPr="00240B77" w:rsidRDefault="00640056"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40056" w:rsidP="00AE0165">
            <w:pPr>
              <w:pStyle w:val="Caption"/>
            </w:pPr>
            <m:oMath>
              <m:acc>
                <m:accPr>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1C4A17" w:rsidRPr="00240B77" w:rsidRDefault="00640056"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40056" w:rsidP="00AE0165">
            <w:pPr>
              <w:pStyle w:val="Caption"/>
            </w:pPr>
            <m:oMath>
              <m:acc>
                <m:accPr>
                  <m:chr m:val="̇"/>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40056"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40056" w:rsidP="00AE0165">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1C4A17" w:rsidRPr="00240B77" w:rsidRDefault="00640056"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40056"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1C4A17" w:rsidRPr="00240B77" w:rsidRDefault="00640056"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40056" w:rsidP="00AE0165">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1C4A17" w:rsidRPr="00240B77" w:rsidRDefault="00640056"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40056" w:rsidP="00AE0165">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1C4A17" w:rsidRPr="00240B77" w:rsidRDefault="00640056"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40056" w:rsidP="00AE0165">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rsidR="001C4A1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40056" w:rsidP="00AE0165">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rsidR="001C4A1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1C4A17" w:rsidRPr="00240B77" w:rsidRDefault="001C4A17" w:rsidP="00AE0165">
            <w:pPr>
              <w:pStyle w:val="Caption"/>
              <w:keepNext/>
              <w:cnfStyle w:val="000000100000" w:firstRow="0" w:lastRow="0" w:firstColumn="0" w:lastColumn="0" w:oddVBand="0" w:evenVBand="0" w:oddHBand="1" w:evenHBand="0" w:firstRowFirstColumn="0" w:firstRowLastColumn="0" w:lastRowFirstColumn="0" w:lastRowLastColumn="0"/>
            </w:pPr>
          </w:p>
        </w:tc>
      </w:tr>
    </w:tbl>
    <w:p w:rsidR="001C4A17" w:rsidRDefault="001C4A17" w:rsidP="001C4A17">
      <w:pPr>
        <w:pStyle w:val="Caption"/>
        <w:jc w:val="center"/>
      </w:pPr>
      <w:bookmarkStart w:id="43" w:name="_Toc452499254"/>
      <w:r>
        <w:t xml:space="preserve">Table </w:t>
      </w:r>
      <w:fldSimple w:instr=" SEQ Table \* ARABIC ">
        <w:r w:rsidR="00DB2669">
          <w:rPr>
            <w:noProof/>
          </w:rPr>
          <w:t>2</w:t>
        </w:r>
      </w:fldSimple>
      <w:r>
        <w:t>- Energy Equation Parameters</w:t>
      </w:r>
      <w:bookmarkEnd w:id="43"/>
    </w:p>
    <w:p w:rsidR="001C4A17" w:rsidRDefault="001C4A17" w:rsidP="001C4A17">
      <w:pPr>
        <w:pStyle w:val="Heading2"/>
      </w:pPr>
      <w:r>
        <w:tab/>
      </w:r>
      <w:bookmarkStart w:id="44" w:name="_Toc449298270"/>
      <w:bookmarkStart w:id="45" w:name="_Toc452499126"/>
      <w:r>
        <w:t>Using the Data</w:t>
      </w:r>
      <w:bookmarkEnd w:id="44"/>
      <w:bookmarkEnd w:id="45"/>
    </w:p>
    <w:p w:rsidR="001C4A17" w:rsidRDefault="001C4A17" w:rsidP="001C4A17">
      <w:pPr>
        <w:keepNext/>
      </w:pPr>
      <w:r>
        <w:t xml:space="preserve">Once the energy </w:t>
      </w:r>
      <w:proofErr w:type="gramStart"/>
      <w:r>
        <w:t>has been calculated</w:t>
      </w:r>
      <w:proofErr w:type="gramEnd"/>
      <w:r>
        <w:t xml:space="preserve">, the algorithm uses a simple latching procedure to switch between different modes of operation. It also has a command initiated on startup that can switch it between using the basic algorithm and our more experimental methods. The cycle for this </w:t>
      </w:r>
      <w:r>
        <w:lastRenderedPageBreak/>
        <w:t xml:space="preserve">process </w:t>
      </w:r>
      <w:proofErr w:type="gramStart"/>
      <w:r>
        <w:t>can be seen</w:t>
      </w:r>
      <w:proofErr w:type="gramEnd"/>
      <w:r>
        <w:t xml:space="preserve"> in Figure 3. </w:t>
      </w:r>
      <w:r>
        <w:rPr>
          <w:noProof/>
          <w:lang w:val="en-CA" w:eastAsia="en-CA"/>
        </w:rPr>
        <w:drawing>
          <wp:inline distT="0" distB="0" distL="0" distR="0" wp14:anchorId="2C09D90B" wp14:editId="10D85058">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1C4A17" w:rsidRDefault="001C4A17" w:rsidP="001C4A17">
      <w:pPr>
        <w:pStyle w:val="Caption"/>
        <w:jc w:val="center"/>
      </w:pPr>
      <w:bookmarkStart w:id="46" w:name="_Toc452499198"/>
      <w:r>
        <w:t xml:space="preserve">Figure </w:t>
      </w:r>
      <w:fldSimple w:instr=" SEQ Figure \* ARABIC ">
        <w:r w:rsidR="00DB2669">
          <w:rPr>
            <w:noProof/>
          </w:rPr>
          <w:t>3</w:t>
        </w:r>
      </w:fldSimple>
      <w:r>
        <w:t>- Processing Cycle</w:t>
      </w:r>
      <w:bookmarkEnd w:id="46"/>
    </w:p>
    <w:p w:rsidR="001C4A17" w:rsidRDefault="001C4A17" w:rsidP="001C4A17">
      <w:pPr>
        <w:pStyle w:val="Caption"/>
        <w:rPr>
          <w:i w:val="0"/>
        </w:rPr>
      </w:pPr>
      <w:r>
        <w:rPr>
          <w:i w:val="0"/>
        </w:rPr>
        <w:t xml:space="preserve">This cycle occurs </w:t>
      </w:r>
      <w:r w:rsidR="00537A77">
        <w:rPr>
          <w:i w:val="0"/>
        </w:rPr>
        <w:t>continuously</w:t>
      </w:r>
      <w:r>
        <w:rPr>
          <w:i w:val="0"/>
        </w:rPr>
        <w:t xml:space="preserve"> at a rate of 20Hz – the speed a</w:t>
      </w:r>
      <w:r w:rsidR="008B671B">
        <w:rPr>
          <w:i w:val="0"/>
        </w:rPr>
        <w:t>t</w:t>
      </w:r>
      <w:r>
        <w:rPr>
          <w:i w:val="0"/>
        </w:rPr>
        <w:t xml:space="preserve"> which data </w:t>
      </w:r>
      <w:proofErr w:type="gramStart"/>
      <w:r>
        <w:rPr>
          <w:i w:val="0"/>
        </w:rPr>
        <w:t>can be received</w:t>
      </w:r>
      <w:proofErr w:type="gramEnd"/>
      <w:r>
        <w:rPr>
          <w:i w:val="0"/>
        </w:rPr>
        <w:t xml:space="preserve"> from the aircraft.  As previously mentioned, the thermal center estimation step </w:t>
      </w:r>
      <w:proofErr w:type="gramStart"/>
      <w:r>
        <w:rPr>
          <w:i w:val="0"/>
        </w:rPr>
        <w:t>is completed</w:t>
      </w:r>
      <w:proofErr w:type="gramEnd"/>
      <w:r>
        <w:rPr>
          <w:i w:val="0"/>
        </w:rPr>
        <w:t xml:space="preserve"> by using Michael Allen’s centroid method in the basic implementation. However, the data </w:t>
      </w:r>
      <w:proofErr w:type="gramStart"/>
      <w:r>
        <w:rPr>
          <w:i w:val="0"/>
        </w:rPr>
        <w:t>can also easily be passed</w:t>
      </w:r>
      <w:proofErr w:type="gramEnd"/>
      <w:r>
        <w:rPr>
          <w:i w:val="0"/>
        </w:rPr>
        <w:t xml:space="preserve"> to other methods for further processing.</w:t>
      </w:r>
    </w:p>
    <w:p w:rsidR="002246E3" w:rsidRDefault="002246E3" w:rsidP="001C4A17">
      <w:pPr>
        <w:pStyle w:val="Caption"/>
        <w:rPr>
          <w:i w:val="0"/>
        </w:rPr>
      </w:pPr>
      <w:r>
        <w:rPr>
          <w:i w:val="0"/>
        </w:rPr>
        <w:t xml:space="preserve">We created a library that would parse this data out into an excel file, and thereby could easily send that file over the network for preliminary testing of the other components of the project. This allowed us </w:t>
      </w:r>
      <w:proofErr w:type="gramStart"/>
      <w:r>
        <w:rPr>
          <w:i w:val="0"/>
        </w:rPr>
        <w:t>to easily visualize</w:t>
      </w:r>
      <w:proofErr w:type="gramEnd"/>
      <w:r>
        <w:rPr>
          <w:i w:val="0"/>
        </w:rPr>
        <w:t xml:space="preserve"> what data the autopilot was giving us and proved very helpful in creating a working soaring algorithm.</w:t>
      </w:r>
    </w:p>
    <w:p w:rsidR="005009E3" w:rsidRDefault="005009E3" w:rsidP="005009E3">
      <w:pPr>
        <w:pStyle w:val="Heading2"/>
      </w:pPr>
      <w:bookmarkStart w:id="47" w:name="_Toc452499127"/>
      <w:r>
        <w:t>The Centroid Method</w:t>
      </w:r>
      <w:bookmarkEnd w:id="47"/>
    </w:p>
    <w:p w:rsidR="005009E3" w:rsidRDefault="005009E3" w:rsidP="005009E3">
      <w:r>
        <w:t>One of the options for estimating the center of a thermal is a method pioneered by one of our sponsors, Michael Allen, back in 2008 when he was working with NASA (Allen, 2005). For the basic implementation, we decided to create a basic version of this algorithm to give a rough estimate for the thermal’s center and account for drift as the thermal moved through the air.</w:t>
      </w:r>
    </w:p>
    <w:p w:rsidR="005009E3" w:rsidRDefault="005009E3" w:rsidP="00EE04C9">
      <w:pPr>
        <w:keepNext/>
        <w:jc w:val="center"/>
      </w:pPr>
      <w:r w:rsidRPr="005009E3">
        <w:rPr>
          <w:noProof/>
          <w:lang w:val="en-CA" w:eastAsia="en-CA"/>
        </w:rPr>
        <w:lastRenderedPageBreak/>
        <w:drawing>
          <wp:inline distT="0" distB="0" distL="0" distR="0" wp14:anchorId="7A3779D5" wp14:editId="3D49D5A4">
            <wp:extent cx="5486400" cy="2624797"/>
            <wp:effectExtent l="0" t="0" r="0" b="444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5"/>
                    <a:srcRect l="34333" t="18333" r="26889" b="19815"/>
                    <a:stretch/>
                  </pic:blipFill>
                  <pic:spPr>
                    <a:xfrm>
                      <a:off x="0" y="0"/>
                      <a:ext cx="5486400" cy="2624797"/>
                    </a:xfrm>
                    <a:prstGeom prst="rect">
                      <a:avLst/>
                    </a:prstGeom>
                  </pic:spPr>
                </pic:pic>
              </a:graphicData>
            </a:graphic>
          </wp:inline>
        </w:drawing>
      </w:r>
    </w:p>
    <w:p w:rsidR="005009E3" w:rsidRDefault="005009E3" w:rsidP="005009E3">
      <w:pPr>
        <w:pStyle w:val="Caption"/>
        <w:jc w:val="center"/>
      </w:pPr>
      <w:bookmarkStart w:id="48" w:name="_Toc452499199"/>
      <w:r>
        <w:t xml:space="preserve">Figure </w:t>
      </w:r>
      <w:fldSimple w:instr=" SEQ Figure \* ARABIC ">
        <w:r w:rsidR="00DB2669">
          <w:rPr>
            <w:noProof/>
          </w:rPr>
          <w:t>4</w:t>
        </w:r>
      </w:fldSimple>
      <w:r>
        <w:t xml:space="preserve"> - Centroid Method Flowchart from Allen's Paper</w:t>
      </w:r>
      <w:bookmarkEnd w:id="48"/>
    </w:p>
    <w:p w:rsidR="005009E3" w:rsidRDefault="005009E3" w:rsidP="005009E3">
      <w:r>
        <w:t xml:space="preserve">Allen’s method is composed of some preliminary setup, then five basic steps. For preliminary steps, the latitude, longitude, and energy rate have to be put into a queue (or separate queues) that will hold this data for the last roughly forty-five seconds. With this structure set up and updating, the first main step of the method is to use each half of that queue to predict where the thermal is, this uses the process shown </w:t>
      </w:r>
      <w:r w:rsidR="00A0541E">
        <w:t>below</w:t>
      </w:r>
      <w:r>
        <w:t>.</w:t>
      </w:r>
    </w:p>
    <w:p w:rsidR="005009E3" w:rsidRDefault="00E62451" w:rsidP="00E62451">
      <m:oMathPara>
        <m:oMath>
          <m:r>
            <w:rPr>
              <w:rFonts w:ascii="Cambria Math" w:hAnsi="Cambria Math"/>
            </w:rPr>
            <m:t>Centerpoint=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oMath>
      </m:oMathPara>
    </w:p>
    <w:p w:rsidR="005009E3" w:rsidRDefault="00E62451" w:rsidP="005009E3">
      <w:r>
        <w:t xml:space="preserve">This process </w:t>
      </w:r>
      <w:proofErr w:type="gramStart"/>
      <w:r>
        <w:t>is done</w:t>
      </w:r>
      <w:proofErr w:type="gramEnd"/>
      <w:r>
        <w:t xml:space="preserve"> for each half of the queue, resulting in two different center points</w:t>
      </w:r>
      <w:r w:rsidR="00847F58">
        <w:t xml:space="preserve"> (these </w:t>
      </w:r>
      <w:proofErr w:type="spellStart"/>
      <w:r w:rsidR="00847F58">
        <w:t>centerpoints</w:t>
      </w:r>
      <w:proofErr w:type="spellEnd"/>
      <w:r w:rsidR="00847F58">
        <w:t xml:space="preserve"> are tuples, with a latitude and longitude value)</w:t>
      </w:r>
      <w:r>
        <w:t xml:space="preserve">. To find the velocity </w:t>
      </w:r>
      <w:r w:rsidR="00847F58">
        <w:t xml:space="preserve">(which is a two dimensional vector) </w:t>
      </w:r>
      <w:r>
        <w:t xml:space="preserve">of the drift the thermal is experiencing, we then do a bit of manipulation to those two points, as </w:t>
      </w:r>
      <w:r w:rsidR="00A0541E">
        <w:t>shown below</w:t>
      </w:r>
      <w:r>
        <w:t>.</w:t>
      </w:r>
    </w:p>
    <w:p w:rsidR="00A0541E" w:rsidRPr="00E62451" w:rsidRDefault="00E62451" w:rsidP="005009E3">
      <w:pPr>
        <w:rPr>
          <w:i/>
        </w:rPr>
      </w:pPr>
      <m:oMathPara>
        <m:oMath>
          <m:r>
            <w:rPr>
              <w:rFonts w:ascii="Cambria Math" w:hAnsi="Cambria Math"/>
            </w:rPr>
            <m:t>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m:t>
          </m:r>
          <m:f>
            <m:fPr>
              <m:ctrlPr>
                <w:rPr>
                  <w:rFonts w:ascii="Cambria Math" w:hAnsi="Cambria Math"/>
                  <w:i/>
                </w:rPr>
              </m:ctrlPr>
            </m:fPr>
            <m:num>
              <m:r>
                <w:rPr>
                  <w:rFonts w:ascii="Cambria Math" w:hAnsi="Cambria Math"/>
                </w:rPr>
                <m:t>Center</m:t>
              </m:r>
              <m:sSub>
                <m:sSubPr>
                  <m:ctrlPr>
                    <w:rPr>
                      <w:rFonts w:ascii="Cambria Math" w:hAnsi="Cambria Math"/>
                      <w:i/>
                    </w:rPr>
                  </m:ctrlPr>
                </m:sSubPr>
                <m:e>
                  <m:r>
                    <m:rPr>
                      <m:sty m:val="p"/>
                    </m:rPr>
                    <w:rPr>
                      <w:rFonts w:ascii="Cambria Math" w:hAnsi="Cambria Math"/>
                    </w:rPr>
                    <w:softHyphen/>
                  </m:r>
                </m:e>
                <m:sub>
                  <m:r>
                    <w:rPr>
                      <w:rFonts w:ascii="Cambria Math" w:hAnsi="Cambria Math"/>
                    </w:rPr>
                    <m:t>First Half</m:t>
                  </m:r>
                </m:sub>
              </m:sSub>
              <m:r>
                <w:rPr>
                  <w:rFonts w:ascii="Cambria Math" w:hAnsi="Cambria Math"/>
                </w:rPr>
                <m:t>-Cente</m:t>
              </m:r>
              <m:sSub>
                <m:sSubPr>
                  <m:ctrlPr>
                    <w:rPr>
                      <w:rFonts w:ascii="Cambria Math" w:hAnsi="Cambria Math"/>
                      <w:i/>
                    </w:rPr>
                  </m:ctrlPr>
                </m:sSubPr>
                <m:e>
                  <m:r>
                    <w:rPr>
                      <w:rFonts w:ascii="Cambria Math" w:hAnsi="Cambria Math"/>
                    </w:rPr>
                    <m:t>r</m:t>
                  </m:r>
                </m:e>
                <m:sub>
                  <m:r>
                    <w:rPr>
                      <w:rFonts w:ascii="Cambria Math" w:hAnsi="Cambria Math"/>
                    </w:rPr>
                    <m:t>Second Half</m:t>
                  </m:r>
                </m:sub>
              </m:sSub>
            </m:num>
            <m:den>
              <m:r>
                <w:rPr>
                  <w:rFonts w:ascii="Cambria Math" w:hAnsi="Cambria Math"/>
                </w:rPr>
                <m:t>Time represented by half the queue</m:t>
              </m:r>
            </m:den>
          </m:f>
        </m:oMath>
      </m:oMathPara>
    </w:p>
    <w:p w:rsidR="00E62451" w:rsidRDefault="00A0541E" w:rsidP="005009E3">
      <w:r>
        <w:t xml:space="preserve">This drift </w:t>
      </w:r>
      <w:proofErr w:type="gramStart"/>
      <w:r>
        <w:t>is then used</w:t>
      </w:r>
      <w:proofErr w:type="gramEnd"/>
      <w:r>
        <w:t xml:space="preserve"> to adjust the latitude and longitude data contained in the preliminary queues to create a final adjusted queue to use for calculations</w:t>
      </w:r>
    </w:p>
    <w:p w:rsidR="00A0541E" w:rsidRPr="00847F58" w:rsidRDefault="00847F58" w:rsidP="005009E3">
      <m:oMathPara>
        <m:oMath>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 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 xml:space="preserve">×Time Step+Position[i] </m:t>
          </m:r>
        </m:oMath>
      </m:oMathPara>
    </w:p>
    <w:p w:rsidR="00847F58" w:rsidRDefault="00847F58" w:rsidP="005009E3">
      <w:r>
        <w:t xml:space="preserve">The resulting queues then use a very similar process to the first section to estimate the final center point, which </w:t>
      </w:r>
      <w:proofErr w:type="gramStart"/>
      <w:r>
        <w:t>is then orbited</w:t>
      </w:r>
      <w:proofErr w:type="gramEnd"/>
      <w:r>
        <w:t>.</w:t>
      </w:r>
    </w:p>
    <w:p w:rsidR="00847F58" w:rsidRPr="00847F58" w:rsidRDefault="00847F58" w:rsidP="005009E3">
      <m:oMathPara>
        <m:oMath>
          <m:r>
            <w:rPr>
              <w:rFonts w:ascii="Cambria Math" w:hAnsi="Cambria Math"/>
            </w:rPr>
            <m:t>Center=</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oMath>
      </m:oMathPara>
    </w:p>
    <w:p w:rsidR="00847F58" w:rsidRPr="00A0541E" w:rsidRDefault="00847F58" w:rsidP="005009E3">
      <w:r>
        <w:lastRenderedPageBreak/>
        <w:t xml:space="preserve">This </w:t>
      </w:r>
      <w:proofErr w:type="gramStart"/>
      <w:r>
        <w:t>is currently implemented</w:t>
      </w:r>
      <w:proofErr w:type="gramEnd"/>
      <w:r>
        <w:t xml:space="preserve"> in the C++ version of the code that uses the Piccolo Simulator. </w:t>
      </w:r>
      <w:proofErr w:type="gramStart"/>
      <w:r>
        <w:t>It’s</w:t>
      </w:r>
      <w:proofErr w:type="gramEnd"/>
      <w:r>
        <w:t xml:space="preserve"> in the process of being translated into Python and ran with the </w:t>
      </w:r>
      <w:proofErr w:type="spellStart"/>
      <w:r>
        <w:t>Pixhawk</w:t>
      </w:r>
      <w:proofErr w:type="spellEnd"/>
      <w:r>
        <w:t xml:space="preserve"> autopilot.</w:t>
      </w:r>
    </w:p>
    <w:p w:rsidR="001C4A17" w:rsidRDefault="001C4A17" w:rsidP="001C4A17">
      <w:pPr>
        <w:pStyle w:val="Heading2"/>
      </w:pPr>
      <w:bookmarkStart w:id="49" w:name="_Toc452499128"/>
      <w:r>
        <w:t>Future Work</w:t>
      </w:r>
      <w:bookmarkEnd w:id="49"/>
    </w:p>
    <w:p w:rsidR="001C4A17" w:rsidRDefault="001C4A17" w:rsidP="001C4A17">
      <w:r>
        <w:t xml:space="preserve">While the basic data processing and communication works well, there could be </w:t>
      </w:r>
      <w:proofErr w:type="gramStart"/>
      <w:r>
        <w:t>a lot of</w:t>
      </w:r>
      <w:proofErr w:type="gramEnd"/>
      <w:r>
        <w:t xml:space="preserve"> improvements to the presentation of the data. </w:t>
      </w:r>
      <w:proofErr w:type="gramStart"/>
      <w:r>
        <w:t>Ideally</w:t>
      </w:r>
      <w:proofErr w:type="gramEnd"/>
      <w:r>
        <w:t xml:space="preserve"> you would be able to view the </w:t>
      </w:r>
      <w:proofErr w:type="spellStart"/>
      <w:r>
        <w:t>datagraphed</w:t>
      </w:r>
      <w:proofErr w:type="spellEnd"/>
      <w:r>
        <w:t xml:space="preserve"> in real time as the aircraft runs, and be able to tweak parameters using a simple GUI interface. </w:t>
      </w:r>
    </w:p>
    <w:p w:rsidR="001C4A17" w:rsidRDefault="001C4A17" w:rsidP="001C4A17">
      <w:r>
        <w:t xml:space="preserve">In terms of the algorithm itself, any sort of filtering on the raw sensor data could be quite helpful to </w:t>
      </w:r>
      <w:proofErr w:type="gramStart"/>
      <w:r>
        <w:t>fine tuning</w:t>
      </w:r>
      <w:proofErr w:type="gramEnd"/>
      <w:r>
        <w:t xml:space="preserve"> the results. Because of its basic nature, there are significant well-studied improvements that </w:t>
      </w:r>
      <w:proofErr w:type="gramStart"/>
      <w:r>
        <w:t>could be made</w:t>
      </w:r>
      <w:proofErr w:type="gramEnd"/>
      <w:r>
        <w:t xml:space="preserve"> to the algorithm itself as well. </w:t>
      </w:r>
    </w:p>
    <w:p w:rsidR="001C4A17" w:rsidRPr="00CE0775" w:rsidRDefault="001C4A17" w:rsidP="001C4A17">
      <w:r>
        <w:t xml:space="preserve">One more step to take would be to make a very easy selection process that would allow the code </w:t>
      </w:r>
      <w:proofErr w:type="gramStart"/>
      <w:r>
        <w:t>to seamlessly integrate</w:t>
      </w:r>
      <w:proofErr w:type="gramEnd"/>
      <w:r>
        <w:t xml:space="preserve"> with either the Piccolo or the </w:t>
      </w:r>
      <w:proofErr w:type="spellStart"/>
      <w:r>
        <w:t>Pixhawk</w:t>
      </w:r>
      <w:proofErr w:type="spellEnd"/>
      <w:r>
        <w:t xml:space="preserve"> autopilots, with only a simple startup command to make the difference.</w:t>
      </w:r>
      <w:r w:rsidR="00847F58">
        <w:t xml:space="preserve"> Currently we are in the process (which will continue this summer) of translating this algorithm into Python to run on the </w:t>
      </w:r>
      <w:proofErr w:type="spellStart"/>
      <w:r w:rsidR="00847F58">
        <w:t>Pixhawk</w:t>
      </w:r>
      <w:proofErr w:type="spellEnd"/>
      <w:r w:rsidR="00847F58">
        <w:t xml:space="preserve"> autopilot and simulator setup.</w:t>
      </w:r>
    </w:p>
    <w:p w:rsidR="00FA72DA" w:rsidRDefault="00FA72DA" w:rsidP="00FA72DA">
      <w:pPr>
        <w:pStyle w:val="Heading1"/>
      </w:pPr>
      <w:bookmarkStart w:id="50" w:name="_Toc452499129"/>
      <w:r>
        <w:lastRenderedPageBreak/>
        <w:t>Thermal Identification</w:t>
      </w:r>
      <w:bookmarkEnd w:id="26"/>
      <w:bookmarkEnd w:id="50"/>
    </w:p>
    <w:p w:rsidR="00FA72DA" w:rsidRPr="000A3A5B" w:rsidRDefault="00FA72DA" w:rsidP="00FA72DA">
      <w:pPr>
        <w:pStyle w:val="Heading2"/>
      </w:pPr>
      <w:bookmarkStart w:id="51" w:name="_Toc448954867"/>
      <w:bookmarkStart w:id="52" w:name="_Toc452499130"/>
      <w:r>
        <w:t>Overview</w:t>
      </w:r>
      <w:bookmarkEnd w:id="51"/>
      <w:bookmarkEnd w:id="52"/>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w:t>
      </w:r>
      <w:proofErr w:type="gramStart"/>
      <w:r>
        <w:t>is then used</w:t>
      </w:r>
      <w:proofErr w:type="gramEnd"/>
      <w:r>
        <w:t xml:space="preserve">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w:t>
      </w:r>
      <w:proofErr w:type="gramStart"/>
      <w:r w:rsidRPr="00B042B9">
        <w:t>till</w:t>
      </w:r>
      <w:proofErr w:type="gramEnd"/>
      <w:r w:rsidRPr="00B042B9">
        <w:t xml:space="preserve">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proofErr w:type="gramStart"/>
      <w:r w:rsidRPr="00B042B9">
        <w:t xml:space="preserve">can </w:t>
      </w:r>
      <w:r>
        <w:t>be told</w:t>
      </w:r>
      <w:proofErr w:type="gramEnd"/>
      <w:r>
        <w:t xml:space="preserve">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 xml:space="preserve">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w:t>
      </w:r>
      <w:proofErr w:type="gramStart"/>
      <w:r>
        <w:t>decision making</w:t>
      </w:r>
      <w:proofErr w:type="gramEnd"/>
      <w:r>
        <w:t>.</w:t>
      </w:r>
    </w:p>
    <w:p w:rsidR="00FA72DA" w:rsidRDefault="00FA72DA" w:rsidP="00FA72DA">
      <w:r>
        <w:t xml:space="preserve">The second technique, Gaussian process regression, does not require a model. Instead of giving a probability distribution over the values a parameter could take on, it gives a probability distribution over functions – how much does each data point look linear, parabolic, </w:t>
      </w:r>
      <w:proofErr w:type="gramStart"/>
      <w:r>
        <w:t>exponential</w:t>
      </w:r>
      <w:proofErr w:type="gramEnd"/>
      <w:r>
        <w:t xml:space="preserve">, etc. The </w:t>
      </w:r>
      <w:proofErr w:type="gramStart"/>
      <w:r>
        <w:t>end result</w:t>
      </w:r>
      <w:proofErr w:type="gramEnd"/>
      <w:r>
        <w:t xml:space="preserve"> is function approximation. The regression takes input data and then interpolates and extrapolates to get all the values in between and beyond the input points. In this project, it </w:t>
      </w:r>
      <w:proofErr w:type="gramStart"/>
      <w:r>
        <w:t>is given</w:t>
      </w:r>
      <w:proofErr w:type="gramEnd"/>
      <w:r>
        <w:t xml:space="preserve"> the energy in discrete points along the flight path and from those estimates the energy in the region around where the plane has flown, which is then used to figure out if the plane has entered a thermal and where to circle when it does enter one.</w:t>
      </w:r>
    </w:p>
    <w:p w:rsidR="00FA72DA" w:rsidRDefault="006A70F7" w:rsidP="00FA72DA">
      <w:r>
        <w:t xml:space="preserve">A </w:t>
      </w:r>
      <w:r w:rsidR="00FA72DA">
        <w:t>Bayesian n</w:t>
      </w:r>
      <w:r>
        <w:t>etwork</w:t>
      </w:r>
      <w:r w:rsidR="00155D9A">
        <w:t>, the third technique,</w:t>
      </w:r>
      <w:r w:rsidR="00FA72DA" w:rsidRPr="0069020A">
        <w:t xml:space="preserve"> </w:t>
      </w:r>
      <w:r w:rsidR="00FA72DA">
        <w:t>allow</w:t>
      </w:r>
      <w:r w:rsidR="003118F8">
        <w:t>s</w:t>
      </w:r>
      <w:r w:rsidR="00FA72DA">
        <w:t xml:space="preserve"> reasoning, i.e. performing inference, when working with multiple variables. Rather than just looking at </w:t>
      </w:r>
      <w:r w:rsidR="00FA72DA" w:rsidRPr="0069020A">
        <w:t>vertical velocity</w:t>
      </w:r>
      <w:r w:rsidR="00FA72DA">
        <w:t xml:space="preserve"> to predict </w:t>
      </w:r>
      <w:proofErr w:type="gramStart"/>
      <w:r w:rsidR="00FA72DA">
        <w:t>whether or not</w:t>
      </w:r>
      <w:proofErr w:type="gramEnd"/>
      <w:r w:rsidR="00FA72DA">
        <w:t xml:space="preserve"> the plane has entered a thermal, we can incorporate additional sensor data so that we’re making use of all the information we have available. Vertical velocity </w:t>
      </w:r>
      <w:r w:rsidR="00FA72DA" w:rsidRPr="0069020A">
        <w:t xml:space="preserve">seems like an important factor in thermals, since in thermals </w:t>
      </w:r>
      <w:r w:rsidR="00FA72DA">
        <w:t xml:space="preserve">the </w:t>
      </w:r>
      <w:r w:rsidR="00FA72DA" w:rsidRPr="0069020A">
        <w:t xml:space="preserve">air rises. However, we have </w:t>
      </w:r>
      <w:r w:rsidR="00FA72DA">
        <w:t xml:space="preserve">other data available such as </w:t>
      </w:r>
      <w:r w:rsidR="00FA72DA" w:rsidRPr="0069020A">
        <w:t xml:space="preserve">air pressure </w:t>
      </w:r>
      <w:r w:rsidR="00FA72DA">
        <w:t xml:space="preserve">and </w:t>
      </w:r>
      <w:r w:rsidR="00FA72DA" w:rsidRPr="0069020A">
        <w:t xml:space="preserve">vertical acceleration </w:t>
      </w:r>
      <w:r w:rsidR="00FA72DA">
        <w:t xml:space="preserve">that might be helpful in </w:t>
      </w:r>
      <w:r w:rsidR="00FA72DA" w:rsidRPr="0069020A">
        <w:t xml:space="preserve">determining if </w:t>
      </w:r>
      <w:r w:rsidR="00FA72DA">
        <w:t>the plane is in a thermal.</w:t>
      </w:r>
      <w:r w:rsidR="00FA72DA" w:rsidRPr="0069020A">
        <w:t xml:space="preserve"> Using a network, we could better utilize the limited data we have access</w:t>
      </w:r>
      <w:r w:rsidR="00FA72DA">
        <w:t xml:space="preserve"> to and thus better determine</w:t>
      </w:r>
      <w:r w:rsidR="00FA72DA" w:rsidRPr="0069020A">
        <w:t xml:space="preserve"> if </w:t>
      </w:r>
      <w:proofErr w:type="gramStart"/>
      <w:r w:rsidR="00FA72DA" w:rsidRPr="0069020A">
        <w:t>we’re</w:t>
      </w:r>
      <w:proofErr w:type="gramEnd"/>
      <w:r w:rsidR="00FA72DA" w:rsidRPr="0069020A">
        <w:t xml:space="preserve"> </w:t>
      </w:r>
      <w:r w:rsidR="00FA72DA">
        <w:t xml:space="preserve">in a thermal and, if so, what </w:t>
      </w:r>
      <w:r w:rsidR="00FA72DA" w:rsidRPr="0069020A">
        <w:t>it looks like.</w:t>
      </w:r>
    </w:p>
    <w:p w:rsidR="00FA72DA" w:rsidRDefault="00FA72DA" w:rsidP="00FA72DA">
      <w:pPr>
        <w:pStyle w:val="Heading2"/>
      </w:pPr>
      <w:bookmarkStart w:id="53" w:name="_Toc448954868"/>
      <w:bookmarkStart w:id="54" w:name="_Toc452499131"/>
      <w:r>
        <w:lastRenderedPageBreak/>
        <w:t>Introduction to Bayesian Probabilistic Methods</w:t>
      </w:r>
      <w:bookmarkEnd w:id="53"/>
      <w:bookmarkEnd w:id="54"/>
    </w:p>
    <w:p w:rsidR="00FA72DA" w:rsidRDefault="00FA72DA" w:rsidP="00FA72DA">
      <w:pPr>
        <w:pStyle w:val="Heading3"/>
      </w:pPr>
      <w:bookmarkStart w:id="55" w:name="_Toc448954869"/>
      <w:bookmarkStart w:id="56" w:name="_Toc452499132"/>
      <w:r>
        <w:t>Review of Probability</w:t>
      </w:r>
      <w:bookmarkEnd w:id="55"/>
      <w:bookmarkEnd w:id="56"/>
    </w:p>
    <w:p w:rsidR="00FA72DA" w:rsidRPr="00BF7DA8" w:rsidRDefault="00FA72DA" w:rsidP="00FA72DA">
      <w:r w:rsidRPr="00BF7DA8">
        <w:t xml:space="preserve">The word "Bayesian" implies that we are going to be dealing with probabilities. Rather than knowing exactly what will happen if we </w:t>
      </w:r>
      <w:proofErr w:type="gramStart"/>
      <w:r w:rsidRPr="00BF7DA8">
        <w:t>are given</w:t>
      </w:r>
      <w:proofErr w:type="gramEnd"/>
      <w:r w:rsidRPr="00BF7DA8">
        <w:t xml:space="preserve">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w:t>
      </w:r>
      <w:proofErr w:type="gramStart"/>
      <w:r w:rsidRPr="00BF7DA8">
        <w:t>being normalized</w:t>
      </w:r>
      <w:proofErr w:type="gramEnd"/>
      <w:r w:rsidRPr="00BF7DA8">
        <w:t xml:space="preserve"> so the total area under the curve is one.</w:t>
      </w:r>
    </w:p>
    <w:p w:rsidR="00FA72DA" w:rsidRDefault="00FA72DA" w:rsidP="00FA72DA">
      <w:proofErr w:type="gramStart"/>
      <w:r w:rsidRPr="00BF7DA8">
        <w:t>Remembering back to</w:t>
      </w:r>
      <w:proofErr w:type="gramEnd"/>
      <w:r w:rsidRPr="00BF7DA8">
        <w:t xml:space="preserve"> the probability and statistics class you have taken, below are the axioms of</w:t>
      </w:r>
      <w:r>
        <w:t xml:space="preserve"> Probability Calculus, where </w:t>
      </w:r>
      <m:oMath>
        <m:r>
          <w:rPr>
            <w:rFonts w:ascii="Cambria Math" w:hAnsi="Cambria Math"/>
          </w:rPr>
          <m:t>U</m:t>
        </m:r>
      </m:oMath>
      <w:r w:rsidRPr="00BF7DA8">
        <w:t xml:space="preserve"> is the unive</w:t>
      </w:r>
      <w:proofErr w:type="spellStart"/>
      <w:r w:rsidR="003118F8">
        <w:t>rse</w:t>
      </w:r>
      <w:proofErr w:type="spellEnd"/>
      <w:r w:rsidR="003118F8">
        <w:t xml:space="preserve"> of all possible events. (</w:t>
      </w:r>
      <w:proofErr w:type="spellStart"/>
      <w:r w:rsidRPr="00BF7DA8">
        <w:t>Korb</w:t>
      </w:r>
      <w:proofErr w:type="spellEnd"/>
      <w:r w:rsidRPr="00BF7DA8">
        <w:t xml:space="preserve"> 6, 201</w:t>
      </w:r>
      <w:r w:rsidR="00517B39">
        <w:t>0</w:t>
      </w:r>
      <w:r w:rsidR="003118F8">
        <w:t>)</w:t>
      </w:r>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640056"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640056"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640056"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val="en-CA" w:eastAsia="en-CA"/>
        </w:rPr>
        <w:drawing>
          <wp:inline distT="0" distB="0" distL="0" distR="0" wp14:anchorId="558EEF2C" wp14:editId="677A5575">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57" w:name="_Ref448858381"/>
      <w:bookmarkStart w:id="58" w:name="_Toc452499200"/>
      <w:r>
        <w:t xml:space="preserve">Figure </w:t>
      </w:r>
      <w:fldSimple w:instr=" SEQ Figure \* ARABIC ">
        <w:r w:rsidR="00DB2669">
          <w:rPr>
            <w:noProof/>
          </w:rPr>
          <w:t>5</w:t>
        </w:r>
      </w:fldSimple>
      <w:bookmarkEnd w:id="57"/>
      <w:r>
        <w:t xml:space="preserve">. </w:t>
      </w:r>
      <w:r w:rsidRPr="000E47E1">
        <w:t>Thermal position probability distribution from Bayesian parameter estimation</w:t>
      </w:r>
      <w:bookmarkEnd w:id="58"/>
    </w:p>
    <w:p w:rsidR="00FA72DA" w:rsidRDefault="00FA72DA" w:rsidP="00FA72DA">
      <w:r>
        <w:fldChar w:fldCharType="begin"/>
      </w:r>
      <w:r>
        <w:instrText xml:space="preserve"> REF _Ref448858381 \h </w:instrText>
      </w:r>
      <w:r>
        <w:fldChar w:fldCharType="separate"/>
      </w:r>
      <w:r w:rsidR="00DB2669">
        <w:t xml:space="preserve">Figure </w:t>
      </w:r>
      <w:r w:rsidR="00DB2669">
        <w:rPr>
          <w:noProof/>
        </w:rPr>
        <w:t>5</w:t>
      </w:r>
      <w:r>
        <w:fldChar w:fldCharType="end"/>
      </w:r>
      <w:r>
        <w:t xml:space="preserve"> shows an example probability distribution of where we think the center of the thermal is located. The distribution is higher where </w:t>
      </w:r>
      <w:proofErr w:type="gramStart"/>
      <w:r>
        <w:t>it's</w:t>
      </w:r>
      <w:proofErr w:type="gramEnd"/>
      <w:r>
        <w:t xml:space="preserve">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value. The wider the distribution is, the less confident we are. The distribution </w:t>
      </w:r>
      <w:proofErr w:type="gramStart"/>
      <w:r>
        <w:t>is n</w:t>
      </w:r>
      <w:proofErr w:type="spellStart"/>
      <w:r>
        <w:t>ormalized</w:t>
      </w:r>
      <w:proofErr w:type="spellEnd"/>
      <w:proofErr w:type="gramEnd"/>
      <w:r>
        <w:t xml:space="preserve">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and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w:t>
      </w:r>
      <w:proofErr w:type="gramStart"/>
      <w:r>
        <w:t xml:space="preserve">and </w:t>
      </w:r>
      <w:proofErr w:type="gramEnd"/>
      <m:oMath>
        <m:r>
          <m:rPr>
            <m:sty m:val="p"/>
          </m:rPr>
          <w:rPr>
            <w:rFonts w:ascii="Cambria Math" w:hAnsi="Cambria Math"/>
          </w:rPr>
          <m:t>∞</m:t>
        </m:r>
      </m:oMath>
      <w:r>
        <w:t xml:space="preserve">. However, Bayesian networks normally are of discrete variables. Frequently if continuous variables </w:t>
      </w:r>
      <w:proofErr w:type="gramStart"/>
      <w:r>
        <w:t>are needed</w:t>
      </w:r>
      <w:proofErr w:type="gramEnd"/>
      <w:r>
        <w:t xml:space="preserve"> to work with a Bayesian network, the inputs are discretized, grouping values into ranges, a technique that will be used in </w:t>
      </w:r>
      <w:r>
        <w:fldChar w:fldCharType="begin"/>
      </w:r>
      <w:r>
        <w:instrText xml:space="preserve"> REF _Ref448948291 \r \h </w:instrText>
      </w:r>
      <w:r>
        <w:fldChar w:fldCharType="separate"/>
      </w:r>
      <w:r w:rsidR="00DB2669">
        <w:t>3.7.4</w:t>
      </w:r>
      <w:r>
        <w:fldChar w:fldCharType="end"/>
      </w:r>
      <w:r>
        <w:t xml:space="preserve"> to learn a Bayesian network.</w:t>
      </w:r>
    </w:p>
    <w:p w:rsidR="00FA72DA" w:rsidRDefault="00FA72DA" w:rsidP="00FA72DA">
      <w:r>
        <w:t xml:space="preserve">In Bayesian </w:t>
      </w:r>
      <w:proofErr w:type="gramStart"/>
      <w:r>
        <w:t>networks</w:t>
      </w:r>
      <w:proofErr w:type="gramEnd"/>
      <w:r>
        <w:t xml:space="preserve"> the following definitions are important. The definition of conditional probability states how likely something is to occur given we know something else happened. </w:t>
      </w:r>
      <w:r w:rsidR="005309FA">
        <w:t>(</w:t>
      </w:r>
      <w:proofErr w:type="spellStart"/>
      <w:r>
        <w:t>Korb</w:t>
      </w:r>
      <w:proofErr w:type="spellEnd"/>
      <w:r>
        <w:t xml:space="preserve"> 7, 201</w:t>
      </w:r>
      <w:r w:rsidR="00517B39">
        <w:t>0</w:t>
      </w:r>
      <w:r w:rsidR="005309FA">
        <w:t>)</w:t>
      </w:r>
      <w:r>
        <w:t xml:space="preserve"> This definition is important here since it </w:t>
      </w:r>
      <w:proofErr w:type="gramStart"/>
      <w:r>
        <w:t>is used</w:t>
      </w:r>
      <w:proofErr w:type="gramEnd"/>
      <w:r>
        <w:t xml:space="preserve"> in Bayes' theorem.</w:t>
      </w:r>
    </w:p>
    <w:p w:rsidR="00FA72DA" w:rsidRDefault="00FA72DA" w:rsidP="00FA72DA">
      <m:oMathPara>
        <m:oMath>
          <m:r>
            <w:rPr>
              <w:rFonts w:ascii="Cambria Math" w:hAnsi="Cambria Math"/>
            </w:rPr>
            <w:lastRenderedPageBreak/>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 xml:space="preserve">A variable is independent of another if the probability does not change whether or not you know another variable. </w:t>
      </w:r>
      <w:r w:rsidR="00CC62BB">
        <w:t>(</w:t>
      </w:r>
      <w:proofErr w:type="spellStart"/>
      <w:r>
        <w:t>Korb</w:t>
      </w:r>
      <w:proofErr w:type="spellEnd"/>
      <w:r>
        <w:t xml:space="preserve"> 7, 201</w:t>
      </w:r>
      <w:r w:rsidR="00517B39">
        <w:t>0</w:t>
      </w:r>
      <w:r w:rsidR="00CC62BB">
        <w:t>)</w:t>
      </w:r>
      <w:r>
        <w:t xml:space="preserve"> If the probability of </w:t>
      </w:r>
      <m:oMath>
        <m:r>
          <w:rPr>
            <w:rFonts w:ascii="Cambria Math" w:hAnsi="Cambria Math"/>
          </w:rPr>
          <m:t>X</m:t>
        </m:r>
      </m:oMath>
      <w:r>
        <w:t xml:space="preserve"> is the same regardless of if you </w:t>
      </w:r>
      <w:proofErr w:type="gramStart"/>
      <w:r>
        <w:t xml:space="preserve">know </w:t>
      </w:r>
      <w:proofErr w:type="gramEnd"/>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 xml:space="preserve">Finally, we can use Bayes' theorem to update our beliefs about a hypothesis as we gain new evidence, or information, over time. This theorem is what Bayesian probability is based upon. </w:t>
      </w:r>
      <w:r w:rsidR="00CC62BB">
        <w:t>(</w:t>
      </w:r>
      <w:proofErr w:type="spellStart"/>
      <w:r>
        <w:t>Korb</w:t>
      </w:r>
      <w:proofErr w:type="spellEnd"/>
      <w:r>
        <w:t xml:space="preserve"> 12, 201</w:t>
      </w:r>
      <w:r w:rsidR="00517B39">
        <w:t>0</w:t>
      </w:r>
      <w:r w:rsidR="00CC62BB">
        <w:t>)</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59" w:name="_Toc448954870"/>
      <w:bookmarkStart w:id="60" w:name="_Toc452499133"/>
      <w:r>
        <w:t>Bayesian Inference</w:t>
      </w:r>
      <w:bookmarkEnd w:id="59"/>
      <w:bookmarkEnd w:id="60"/>
    </w:p>
    <w:p w:rsidR="00FA72DA" w:rsidRDefault="00FA72DA" w:rsidP="00FA72DA">
      <w:r>
        <w:t xml:space="preserve">In Bayesian inference, we are looking at two probability distributions. We start with a prior probability distribution, which </w:t>
      </w:r>
      <w:proofErr w:type="gramStart"/>
      <w:r>
        <w:t>is based</w:t>
      </w:r>
      <w:proofErr w:type="gramEnd"/>
      <w:r>
        <w:t xml:space="preserve">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w:t>
      </w:r>
      <w:proofErr w:type="gramStart"/>
      <w:r>
        <w:t>may, in fact, be performing</w:t>
      </w:r>
      <w:proofErr w:type="gramEnd"/>
      <w:r>
        <w:t xml:space="preserve"> some medical tests) and look at what the outputs were. How close are these outputs to what we expected? Are we close or </w:t>
      </w:r>
      <w:proofErr w:type="gramStart"/>
      <w:r>
        <w:t>totally</w:t>
      </w:r>
      <w:proofErr w:type="gramEnd"/>
      <w:r>
        <w:t xml:space="preserve"> wrong? Using these observations of what actually happened</w:t>
      </w:r>
      <w:proofErr w:type="gramStart"/>
      <w:r>
        <w:t>,</w:t>
      </w:r>
      <w:proofErr w:type="gramEnd"/>
      <w:r>
        <w:t xml:space="preserve"> we come up with a posterior probability distribution, our new belief about what the function does. Through this process, we are updating our beliefs as we gain new information. </w:t>
      </w:r>
      <w:r w:rsidR="00CD1323">
        <w:t>(</w:t>
      </w:r>
      <w:proofErr w:type="spellStart"/>
      <w:r>
        <w:t>Korb</w:t>
      </w:r>
      <w:proofErr w:type="spellEnd"/>
      <w:r>
        <w:t xml:space="preserve"> 29, 201</w:t>
      </w:r>
      <w:r w:rsidR="00517B39">
        <w:t>0</w:t>
      </w:r>
      <w:r w:rsidR="00CD1323">
        <w:t>)</w:t>
      </w:r>
      <w:r>
        <w:t xml:space="preserve"> The mathematics behind this inference </w:t>
      </w:r>
      <w:proofErr w:type="gramStart"/>
      <w:r>
        <w:t>is based</w:t>
      </w:r>
      <w:proofErr w:type="gramEnd"/>
      <w:r>
        <w:t xml:space="preserve"> on Bayes' theorem.</w:t>
      </w:r>
    </w:p>
    <w:p w:rsidR="00FA72DA" w:rsidRDefault="00FA72DA" w:rsidP="00FA72DA">
      <w:proofErr w:type="gramStart"/>
      <w:r>
        <w:t>Let's</w:t>
      </w:r>
      <w:proofErr w:type="gramEnd"/>
      <w:r>
        <w:t xml:space="preserve"> look at an example of Bayesian inference using Bayes' theorem</w:t>
      </w:r>
      <w:r w:rsidR="00871270">
        <w:t xml:space="preserve"> from </w:t>
      </w:r>
      <w:r w:rsidR="006B058A">
        <w:t xml:space="preserve">a presentation by </w:t>
      </w:r>
      <w:r w:rsidR="00173275">
        <w:t xml:space="preserve">Simon </w:t>
      </w:r>
      <w:r w:rsidR="00871270">
        <w:t>Wilson</w:t>
      </w:r>
      <w:r>
        <w:t xml:space="preserve">. Say we have a thermometer. We initially think that the temperature of a room is 18 °C. </w:t>
      </w:r>
      <w:proofErr w:type="gramStart"/>
      <w:r>
        <w:t>We'll</w:t>
      </w:r>
      <w:proofErr w:type="gramEnd"/>
      <w:r>
        <w:t xml:space="preserve">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DB2669">
        <w:t xml:space="preserve">Figure </w:t>
      </w:r>
      <w:r w:rsidR="00DB2669">
        <w:rPr>
          <w:noProof/>
        </w:rPr>
        <w:t>6</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DB2669">
        <w:t xml:space="preserve">Figure </w:t>
      </w:r>
      <w:r w:rsidR="00DB2669">
        <w:rPr>
          <w:noProof/>
        </w:rPr>
        <w:t>6</w:t>
      </w:r>
      <w:r>
        <w:fldChar w:fldCharType="end"/>
      </w:r>
      <w:r>
        <w:t>. If one measurement is 18.1 degrees and the other 18.4 degrees, then our new belief is the green curve. These new beliefs are the posterior distribution.</w:t>
      </w:r>
      <w:r w:rsidR="00FF6A0F">
        <w:t xml:space="preserve"> (Wilson)</w:t>
      </w:r>
    </w:p>
    <w:p w:rsidR="00FA72DA" w:rsidRDefault="00FA72DA" w:rsidP="00FA72DA">
      <w:pPr>
        <w:keepNext/>
        <w:jc w:val="center"/>
      </w:pPr>
      <w:r>
        <w:rPr>
          <w:noProof/>
          <w:lang w:val="en-CA" w:eastAsia="en-CA"/>
        </w:rPr>
        <w:lastRenderedPageBreak/>
        <w:drawing>
          <wp:inline distT="0" distB="0" distL="0" distR="0" wp14:anchorId="5B2D479D" wp14:editId="73213144">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61" w:name="_Ref448859078"/>
      <w:bookmarkStart w:id="62" w:name="_Toc452499201"/>
      <w:r>
        <w:t xml:space="preserve">Figure </w:t>
      </w:r>
      <w:fldSimple w:instr=" SEQ Figure \* ARABIC ">
        <w:r w:rsidR="00DB2669">
          <w:rPr>
            <w:noProof/>
          </w:rPr>
          <w:t>6</w:t>
        </w:r>
      </w:fldSimple>
      <w:bookmarkEnd w:id="61"/>
      <w:r>
        <w:t xml:space="preserve">. </w:t>
      </w:r>
      <w:r w:rsidRPr="005E527A">
        <w:t>Bayesian inference</w:t>
      </w:r>
      <w:r>
        <w:t xml:space="preserve"> for temperature measurements</w:t>
      </w:r>
      <w:bookmarkEnd w:id="62"/>
    </w:p>
    <w:p w:rsidR="00FA72DA" w:rsidRDefault="00FA72DA" w:rsidP="00FA72DA">
      <w:pPr>
        <w:keepNext/>
        <w:jc w:val="center"/>
      </w:pPr>
      <w:r>
        <w:rPr>
          <w:noProof/>
          <w:lang w:val="en-CA" w:eastAsia="en-CA"/>
        </w:rPr>
        <w:drawing>
          <wp:inline distT="0" distB="0" distL="0" distR="0" wp14:anchorId="5B6BF8BC" wp14:editId="58322806">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63" w:name="_Ref448859294"/>
      <w:bookmarkStart w:id="64" w:name="_Toc452499202"/>
      <w:r>
        <w:t xml:space="preserve">Figure </w:t>
      </w:r>
      <w:fldSimple w:instr=" SEQ Figure \* ARABIC ">
        <w:r w:rsidR="00DB2669">
          <w:rPr>
            <w:noProof/>
          </w:rPr>
          <w:t>7</w:t>
        </w:r>
      </w:fldSimple>
      <w:bookmarkEnd w:id="63"/>
      <w:r>
        <w:t>. Bayesian inference for flipping a coin</w:t>
      </w:r>
      <w:bookmarkEnd w:id="64"/>
    </w:p>
    <w:p w:rsidR="00FA72DA" w:rsidRDefault="00FA72DA" w:rsidP="00FA72DA">
      <w:r>
        <w:t xml:space="preserve">To see how beliefs can change over time as we gain more information, suppose we have a coin that </w:t>
      </w:r>
      <w:proofErr w:type="gramStart"/>
      <w:r>
        <w:t>is weighted</w:t>
      </w:r>
      <w:proofErr w:type="gramEnd"/>
      <w:r>
        <w:t xml:space="preserve"> so 20 percent of the time it lands on tails as shown in </w:t>
      </w:r>
      <w:r>
        <w:fldChar w:fldCharType="begin"/>
      </w:r>
      <w:r>
        <w:instrText xml:space="preserve"> REF _Ref448859294 \h </w:instrText>
      </w:r>
      <w:r>
        <w:fldChar w:fldCharType="separate"/>
      </w:r>
      <w:r w:rsidR="00DB2669">
        <w:t xml:space="preserve">Figure </w:t>
      </w:r>
      <w:r w:rsidR="00DB2669">
        <w:rPr>
          <w:noProof/>
        </w:rPr>
        <w:t>7</w:t>
      </w:r>
      <w:r>
        <w:fldChar w:fldCharType="end"/>
      </w:r>
      <w:r>
        <w:t xml:space="preserve">. Initially, </w:t>
      </w:r>
      <w:proofErr w:type="gramStart"/>
      <w:r>
        <w:t>we're</w:t>
      </w:r>
      <w:proofErr w:type="gramEnd"/>
      <w:r>
        <w:t xml:space="preserve"> fairly unsure of the weighting, but think that it's likely about 0.5 since most coins are. As we flip it more times, on average we start getting closer to having a weighting of 0.2. Our posterior distribution moves from being around 0.5 with high uncertainty to being </w:t>
      </w:r>
      <w:proofErr w:type="gramStart"/>
      <w:r>
        <w:t>fairly confident</w:t>
      </w:r>
      <w:proofErr w:type="gramEnd"/>
      <w:r>
        <w:t xml:space="preserve"> it is about 0.2, as the distributions get more and more peaked.</w:t>
      </w:r>
    </w:p>
    <w:p w:rsidR="00FA72DA" w:rsidRDefault="00FA72DA" w:rsidP="00FA72DA">
      <w:pPr>
        <w:pStyle w:val="Heading2"/>
      </w:pPr>
      <w:bookmarkStart w:id="65" w:name="_Toc448954871"/>
      <w:bookmarkStart w:id="66" w:name="_Ref449015259"/>
      <w:bookmarkStart w:id="67" w:name="_Toc452499134"/>
      <w:r>
        <w:lastRenderedPageBreak/>
        <w:t>Bayesian Parameter Estimation</w:t>
      </w:r>
      <w:bookmarkEnd w:id="65"/>
      <w:bookmarkEnd w:id="66"/>
      <w:bookmarkEnd w:id="67"/>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68" w:name="_Toc448954872"/>
      <w:bookmarkStart w:id="69" w:name="_Toc452499135"/>
      <w:r>
        <w:t>Square Thermals</w:t>
      </w:r>
      <w:bookmarkEnd w:id="68"/>
      <w:bookmarkEnd w:id="69"/>
    </w:p>
    <w:p w:rsidR="00FA72DA" w:rsidRDefault="00FA72DA" w:rsidP="00FA72DA">
      <w:r>
        <w:t xml:space="preserve">To start applying these Bayesian methods to our problem, </w:t>
      </w:r>
      <w:proofErr w:type="gramStart"/>
      <w:r>
        <w:t>let’s</w:t>
      </w:r>
      <w:proofErr w:type="gramEnd"/>
      <w:r>
        <w:t xml:space="preserve"> start off with very unrealistic assumptions, but assumptions that will allow us to get started estimating parameters of a very simple model:</w:t>
      </w:r>
    </w:p>
    <w:p w:rsidR="00FA72DA" w:rsidRDefault="00EA0B44" w:rsidP="00FA72DA">
      <w:pPr>
        <w:pStyle w:val="ListParagraph"/>
        <w:numPr>
          <w:ilvl w:val="0"/>
          <w:numId w:val="5"/>
        </w:numPr>
      </w:pPr>
      <w:r>
        <w:t>T</w:t>
      </w:r>
      <w:r w:rsidR="00FA72DA">
        <w:t>hermals are square with a certain width and a constant vertical velocity</w:t>
      </w:r>
      <w:r>
        <w:t>.</w:t>
      </w:r>
    </w:p>
    <w:p w:rsidR="00FA72DA" w:rsidRDefault="00EA0B44" w:rsidP="00FA72DA">
      <w:pPr>
        <w:pStyle w:val="ListParagraph"/>
        <w:numPr>
          <w:ilvl w:val="0"/>
          <w:numId w:val="5"/>
        </w:numPr>
      </w:pPr>
      <w:r>
        <w:t>V</w:t>
      </w:r>
      <w:r w:rsidR="00FA72DA">
        <w:t xml:space="preserve">ertical velocities can take on a value of either </w:t>
      </w:r>
      <w:proofErr w:type="gramStart"/>
      <w:r w:rsidR="00FA72DA">
        <w:t>0</w:t>
      </w:r>
      <w:proofErr w:type="gramEnd"/>
      <w:r w:rsidR="00FA72DA">
        <w:t xml:space="preserve"> or 1</w:t>
      </w:r>
      <w:r>
        <w:t>.</w:t>
      </w:r>
    </w:p>
    <w:p w:rsidR="00FA72DA" w:rsidRDefault="00EA0B44" w:rsidP="00FA72DA">
      <w:pPr>
        <w:pStyle w:val="ListParagraph"/>
        <w:numPr>
          <w:ilvl w:val="0"/>
          <w:numId w:val="5"/>
        </w:numPr>
      </w:pPr>
      <w:r>
        <w:t>T</w:t>
      </w:r>
      <w:r w:rsidR="00FA72DA">
        <w:t>here is only one thermal in our data</w:t>
      </w:r>
      <w:r>
        <w:t>.</w:t>
      </w:r>
    </w:p>
    <w:p w:rsidR="00FA72DA" w:rsidRDefault="00EA0B44" w:rsidP="00FA72DA">
      <w:pPr>
        <w:pStyle w:val="ListParagraph"/>
        <w:numPr>
          <w:ilvl w:val="0"/>
          <w:numId w:val="5"/>
        </w:numPr>
      </w:pPr>
      <w:r>
        <w:t>W</w:t>
      </w:r>
      <w:r w:rsidR="00FA72DA">
        <w:t>e know all the vertical velocities in some grid of a certain size</w:t>
      </w:r>
      <w:r>
        <w:t>.</w:t>
      </w:r>
    </w:p>
    <w:p w:rsidR="00FA72DA" w:rsidRDefault="00EA0B44" w:rsidP="00FA72DA">
      <w:pPr>
        <w:pStyle w:val="ListParagraph"/>
        <w:numPr>
          <w:ilvl w:val="0"/>
          <w:numId w:val="5"/>
        </w:numPr>
      </w:pPr>
      <w:r>
        <w:t>T</w:t>
      </w:r>
      <w:r w:rsidR="00FA72DA">
        <w:t xml:space="preserve">he positions are 2D coordinates, i.e. </w:t>
      </w:r>
      <m:oMath>
        <m:r>
          <w:rPr>
            <w:rFonts w:ascii="Cambria Math" w:hAnsi="Cambria Math"/>
          </w:rPr>
          <m:t>(x,y)</m:t>
        </m:r>
      </m:oMath>
      <w:r w:rsidR="00FA72DA">
        <w:t xml:space="preserve"> </w:t>
      </w:r>
      <w:proofErr w:type="gramStart"/>
      <w:r w:rsidR="00FA72DA">
        <w:t xml:space="preserve">not </w:t>
      </w:r>
      <w:proofErr w:type="gramEnd"/>
      <m:oMath>
        <m:r>
          <w:rPr>
            <w:rFonts w:ascii="Cambria Math" w:hAnsi="Cambria Math"/>
          </w:rPr>
          <m:t>(x,y,z)</m:t>
        </m:r>
      </m:oMath>
      <w:r>
        <w:t>.</w:t>
      </w:r>
    </w:p>
    <w:p w:rsidR="00FA72DA" w:rsidRDefault="00FA72DA" w:rsidP="00FA72DA">
      <w:pPr>
        <w:pStyle w:val="ListParagraph"/>
      </w:pPr>
      <w:r>
        <w:rPr>
          <w:noProof/>
          <w:lang w:val="en-CA" w:eastAsia="en-CA"/>
        </w:rPr>
        <mc:AlternateContent>
          <mc:Choice Requires="wps">
            <w:drawing>
              <wp:anchor distT="0" distB="0" distL="114300" distR="114300" simplePos="0" relativeHeight="251693568" behindDoc="0" locked="0" layoutInCell="1" allowOverlap="1" wp14:anchorId="17366552" wp14:editId="1CD9A6ED">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DB2669" w:rsidRPr="005C5550" w:rsidRDefault="00DB2669" w:rsidP="00FA72DA">
                            <w:pPr>
                              <w:pStyle w:val="Caption"/>
                              <w:jc w:val="center"/>
                              <w:rPr>
                                <w:rFonts w:cs="Times New Roman"/>
                                <w:noProof/>
                              </w:rPr>
                            </w:pPr>
                            <w:bookmarkStart w:id="70" w:name="_Ref448864057"/>
                            <w:bookmarkStart w:id="71" w:name="_Toc452499203"/>
                            <w:r>
                              <w:t xml:space="preserve">Figure </w:t>
                            </w:r>
                            <w:fldSimple w:instr=" SEQ Figure \* ARABIC ">
                              <w:r>
                                <w:rPr>
                                  <w:noProof/>
                                </w:rPr>
                                <w:t>9</w:t>
                              </w:r>
                            </w:fldSimple>
                            <w:bookmarkEnd w:id="70"/>
                            <w:r>
                              <w:t>. Square Thermal with All Knowledge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366552"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DB2669" w:rsidRPr="005C5550" w:rsidRDefault="00DB2669" w:rsidP="00FA72DA">
                      <w:pPr>
                        <w:pStyle w:val="Caption"/>
                        <w:jc w:val="center"/>
                        <w:rPr>
                          <w:rFonts w:cs="Times New Roman"/>
                          <w:noProof/>
                        </w:rPr>
                      </w:pPr>
                      <w:bookmarkStart w:id="72" w:name="_Ref448864057"/>
                      <w:bookmarkStart w:id="73" w:name="_Toc452499203"/>
                      <w:r>
                        <w:t xml:space="preserve">Figure </w:t>
                      </w:r>
                      <w:fldSimple w:instr=" SEQ Figure \* ARABIC ">
                        <w:r>
                          <w:rPr>
                            <w:noProof/>
                          </w:rPr>
                          <w:t>9</w:t>
                        </w:r>
                      </w:fldSimple>
                      <w:bookmarkEnd w:id="72"/>
                      <w:r>
                        <w:t>. Square Thermal with All Knowledge</w:t>
                      </w:r>
                      <w:bookmarkEnd w:id="73"/>
                    </w:p>
                  </w:txbxContent>
                </v:textbox>
                <w10:wrap type="square"/>
              </v:shape>
            </w:pict>
          </mc:Fallback>
        </mc:AlternateContent>
      </w:r>
      <w:r>
        <w:rPr>
          <w:noProof/>
          <w:lang w:val="en-CA" w:eastAsia="en-CA"/>
        </w:rPr>
        <mc:AlternateContent>
          <mc:Choice Requires="wps">
            <w:drawing>
              <wp:anchor distT="0" distB="0" distL="114300" distR="114300" simplePos="0" relativeHeight="251695616" behindDoc="0" locked="0" layoutInCell="1" allowOverlap="1" wp14:anchorId="64E5850C" wp14:editId="542E0AFB">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DB2669" w:rsidRPr="0076074A" w:rsidRDefault="00DB2669" w:rsidP="00FA72DA">
                            <w:pPr>
                              <w:pStyle w:val="Caption"/>
                              <w:jc w:val="center"/>
                              <w:rPr>
                                <w:rFonts w:cs="Times New Roman"/>
                                <w:noProof/>
                              </w:rPr>
                            </w:pPr>
                            <w:bookmarkStart w:id="74" w:name="_Ref448863924"/>
                            <w:bookmarkStart w:id="75" w:name="_Toc452499204"/>
                            <w:r>
                              <w:t xml:space="preserve">Figure </w:t>
                            </w:r>
                            <w:fldSimple w:instr=" SEQ Figure \* ARABIC ">
                              <w:r>
                                <w:rPr>
                                  <w:noProof/>
                                </w:rPr>
                                <w:t>10</w:t>
                              </w:r>
                            </w:fldSimple>
                            <w:bookmarkEnd w:id="74"/>
                            <w:r>
                              <w:t>. Square Thermal Parameter Estimation with All Knowledge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E5850C"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DB2669" w:rsidRPr="0076074A" w:rsidRDefault="00DB2669" w:rsidP="00FA72DA">
                      <w:pPr>
                        <w:pStyle w:val="Caption"/>
                        <w:jc w:val="center"/>
                        <w:rPr>
                          <w:rFonts w:cs="Times New Roman"/>
                          <w:noProof/>
                        </w:rPr>
                      </w:pPr>
                      <w:bookmarkStart w:id="76" w:name="_Ref448863924"/>
                      <w:bookmarkStart w:id="77" w:name="_Toc452499204"/>
                      <w:r>
                        <w:t xml:space="preserve">Figure </w:t>
                      </w:r>
                      <w:fldSimple w:instr=" SEQ Figure \* ARABIC ">
                        <w:r>
                          <w:rPr>
                            <w:noProof/>
                          </w:rPr>
                          <w:t>10</w:t>
                        </w:r>
                      </w:fldSimple>
                      <w:bookmarkEnd w:id="76"/>
                      <w:r>
                        <w:t>. Square Thermal Parameter Estimation with All Knowledge</w:t>
                      </w:r>
                      <w:bookmarkEnd w:id="77"/>
                    </w:p>
                  </w:txbxContent>
                </v:textbox>
                <w10:wrap type="topAndBottom"/>
              </v:shape>
            </w:pict>
          </mc:Fallback>
        </mc:AlternateContent>
      </w:r>
      <w:r>
        <w:rPr>
          <w:noProof/>
          <w:lang w:val="en-CA" w:eastAsia="en-CA"/>
        </w:rPr>
        <w:drawing>
          <wp:anchor distT="0" distB="0" distL="114300" distR="114300" simplePos="0" relativeHeight="251692544" behindDoc="0" locked="0" layoutInCell="1" allowOverlap="1" wp14:anchorId="05680F10" wp14:editId="04167E0E">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49">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val="en-CA" w:eastAsia="en-CA"/>
        </w:rPr>
        <w:drawing>
          <wp:anchor distT="0" distB="0" distL="114300" distR="114300" simplePos="0" relativeHeight="251698688" behindDoc="0" locked="0" layoutInCell="1" allowOverlap="1" wp14:anchorId="6DEE9D20" wp14:editId="760EBDBF">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731F83" w:rsidRDefault="00731F83" w:rsidP="00FA72DA"/>
    <w:p w:rsidR="00731F83" w:rsidRDefault="00731F83" w:rsidP="00FA72DA"/>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DB2669">
        <w:t xml:space="preserve">Figure </w:t>
      </w:r>
      <w:r w:rsidR="00DB2669">
        <w:rPr>
          <w:noProof/>
        </w:rPr>
        <w:t>9</w:t>
      </w:r>
      <w:r>
        <w:fldChar w:fldCharType="end"/>
      </w:r>
      <w:r>
        <w:t xml:space="preserve">, where the vertical velocity is one in these squares and zero in all other squares. We will try to find the position and width of these thermals with Bayesian parameter estimation. In </w:t>
      </w:r>
      <w:r>
        <w:fldChar w:fldCharType="begin"/>
      </w:r>
      <w:r>
        <w:instrText xml:space="preserve"> REF _Ref448863924 \h </w:instrText>
      </w:r>
      <w:r>
        <w:fldChar w:fldCharType="separate"/>
      </w:r>
      <w:proofErr w:type="gramStart"/>
      <w:r w:rsidR="00DB2669">
        <w:t xml:space="preserve">Figure </w:t>
      </w:r>
      <w:r w:rsidR="00DB2669">
        <w:rPr>
          <w:noProof/>
        </w:rPr>
        <w:t>10</w:t>
      </w:r>
      <w:proofErr w:type="gramEnd"/>
      <w:r>
        <w:fldChar w:fldCharType="end"/>
      </w:r>
      <w:r>
        <w:t xml:space="preserve"> you can see the resulting probability distributions for the parameters. Individual samples from the probability distribution of the thermal position </w:t>
      </w:r>
      <w:proofErr w:type="gramStart"/>
      <w:r>
        <w:t>are displayed</w:t>
      </w:r>
      <w:proofErr w:type="gramEnd"/>
      <w:r>
        <w:t xml:space="preserve"> as </w:t>
      </w:r>
      <w:r>
        <w:lastRenderedPageBreak/>
        <w:t xml:space="preserve">semi-transparent red dots in </w:t>
      </w:r>
      <w:r>
        <w:fldChar w:fldCharType="begin"/>
      </w:r>
      <w:r>
        <w:instrText xml:space="preserve"> REF _Ref448864057 \h </w:instrText>
      </w:r>
      <w:r>
        <w:fldChar w:fldCharType="separate"/>
      </w:r>
      <w:r w:rsidR="00DB2669">
        <w:t xml:space="preserve">Figure </w:t>
      </w:r>
      <w:r w:rsidR="00DB2669">
        <w:rPr>
          <w:noProof/>
        </w:rPr>
        <w:t>9</w:t>
      </w:r>
      <w:r>
        <w:fldChar w:fldCharType="end"/>
      </w:r>
      <w:r>
        <w:t>, indicating that a thermal is most likely centered in the region with the darkest red.</w:t>
      </w:r>
    </w:p>
    <w:p w:rsidR="00FA72DA" w:rsidRDefault="00FA72DA" w:rsidP="00FA72DA">
      <w:r>
        <w:t xml:space="preserve">This is promising, showing that we can perform parameter estimation when dealing with very simple thermals. </w:t>
      </w:r>
      <w:proofErr w:type="gramStart"/>
      <w:r>
        <w:t>Though</w:t>
      </w:r>
      <w:proofErr w:type="gramEnd"/>
      <w:r>
        <w:t>, one of our assumptions was not valid even in this example since there were two thermals. The parameter estimation found the larger thermal. However, this simple example is very unrealistic since we assume that we know everything about the environment.</w:t>
      </w:r>
    </w:p>
    <w:p w:rsidR="00FA72DA" w:rsidRDefault="00FA72DA" w:rsidP="00FA72DA">
      <w:pPr>
        <w:pStyle w:val="Heading3"/>
      </w:pPr>
      <w:bookmarkStart w:id="78" w:name="_Toc448954873"/>
      <w:bookmarkStart w:id="79" w:name="_Toc452499136"/>
      <w:r>
        <w:t>Square Thermals with Partial Knowledge</w:t>
      </w:r>
      <w:bookmarkEnd w:id="78"/>
      <w:bookmarkEnd w:id="79"/>
    </w:p>
    <w:p w:rsidR="00FA72DA" w:rsidRDefault="00FA72DA" w:rsidP="00FA72DA">
      <w:proofErr w:type="gramStart"/>
      <w:r>
        <w:t>Let’s</w:t>
      </w:r>
      <w:proofErr w:type="gramEnd"/>
      <w:r>
        <w:t xml:space="preserve"> revise our assumptions, making them slightly more realistic:</w:t>
      </w:r>
    </w:p>
    <w:p w:rsidR="00FA72DA" w:rsidRDefault="00335FDC" w:rsidP="00FA72DA">
      <w:pPr>
        <w:pStyle w:val="ListParagraph"/>
        <w:numPr>
          <w:ilvl w:val="0"/>
          <w:numId w:val="6"/>
        </w:numPr>
      </w:pPr>
      <w:r>
        <w:t>T</w:t>
      </w:r>
      <w:r w:rsidR="00FA72DA">
        <w:t>hermals are square with a certain width and a constant vertical velocity</w:t>
      </w:r>
      <w:r>
        <w:t>.</w:t>
      </w:r>
    </w:p>
    <w:p w:rsidR="00FA72DA" w:rsidRDefault="00335FDC" w:rsidP="00FA72DA">
      <w:pPr>
        <w:pStyle w:val="ListParagraph"/>
        <w:numPr>
          <w:ilvl w:val="0"/>
          <w:numId w:val="6"/>
        </w:numPr>
      </w:pPr>
      <w:r>
        <w:t>V</w:t>
      </w:r>
      <w:r w:rsidR="00FA72DA">
        <w:t xml:space="preserve">ertical velocities can take on a value of either </w:t>
      </w:r>
      <w:proofErr w:type="gramStart"/>
      <w:r w:rsidR="00FA72DA">
        <w:t>0</w:t>
      </w:r>
      <w:proofErr w:type="gramEnd"/>
      <w:r w:rsidR="00FA72DA">
        <w:t xml:space="preserve"> or 1</w:t>
      </w:r>
      <w:r>
        <w:t>.</w:t>
      </w:r>
    </w:p>
    <w:p w:rsidR="00FA72DA" w:rsidRDefault="00335FDC" w:rsidP="00FA72DA">
      <w:pPr>
        <w:pStyle w:val="ListParagraph"/>
        <w:numPr>
          <w:ilvl w:val="0"/>
          <w:numId w:val="6"/>
        </w:numPr>
      </w:pPr>
      <w:r>
        <w:t>T</w:t>
      </w:r>
      <w:r w:rsidR="00FA72DA">
        <w:t>here is only one thermal in our data</w:t>
      </w:r>
      <w:r>
        <w:t>.</w:t>
      </w:r>
    </w:p>
    <w:p w:rsidR="00FA72DA" w:rsidRDefault="00335FDC" w:rsidP="00FA72DA">
      <w:pPr>
        <w:pStyle w:val="ListParagraph"/>
        <w:numPr>
          <w:ilvl w:val="0"/>
          <w:numId w:val="6"/>
        </w:numPr>
      </w:pPr>
      <w:r>
        <w:t>W</w:t>
      </w:r>
      <w:r w:rsidR="00FA72DA">
        <w:t>e only know the vertical velocities along our UAV path</w:t>
      </w:r>
      <w:r>
        <w:t>.</w:t>
      </w:r>
    </w:p>
    <w:p w:rsidR="00FA72DA" w:rsidRPr="0069211B" w:rsidRDefault="00335FDC" w:rsidP="00FA72DA">
      <w:pPr>
        <w:pStyle w:val="ListParagraph"/>
        <w:numPr>
          <w:ilvl w:val="0"/>
          <w:numId w:val="6"/>
        </w:numPr>
      </w:pPr>
      <w:r>
        <w:t>T</w:t>
      </w:r>
      <w:r w:rsidR="00FA72DA">
        <w:t xml:space="preserve">he positions are 2D coordinates, i.e. </w:t>
      </w:r>
      <m:oMath>
        <m:r>
          <w:rPr>
            <w:rFonts w:ascii="Cambria Math" w:hAnsi="Cambria Math"/>
          </w:rPr>
          <m:t>(x,y)</m:t>
        </m:r>
      </m:oMath>
      <w:r w:rsidR="00FA72DA">
        <w:t xml:space="preserve"> </w:t>
      </w:r>
      <w:proofErr w:type="gramStart"/>
      <w:r w:rsidR="00FA72DA">
        <w:t xml:space="preserve">not </w:t>
      </w:r>
      <w:proofErr w:type="gramEnd"/>
      <m:oMath>
        <m:r>
          <w:rPr>
            <w:rFonts w:ascii="Cambria Math" w:hAnsi="Cambria Math"/>
          </w:rPr>
          <m:t>(x,y,z)</m:t>
        </m:r>
      </m:oMath>
      <w:r>
        <w:t>.</w:t>
      </w:r>
    </w:p>
    <w:p w:rsidR="00FA72DA" w:rsidRDefault="00FA72DA" w:rsidP="00FA72DA">
      <w:r>
        <w:rPr>
          <w:noProof/>
          <w:lang w:val="en-CA" w:eastAsia="en-CA"/>
        </w:rPr>
        <mc:AlternateContent>
          <mc:Choice Requires="wps">
            <w:drawing>
              <wp:anchor distT="0" distB="0" distL="114300" distR="114300" simplePos="0" relativeHeight="251691520" behindDoc="0" locked="0" layoutInCell="1" allowOverlap="1" wp14:anchorId="2E924299" wp14:editId="3C11A4F3">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DB2669" w:rsidRPr="00B112A9" w:rsidRDefault="00DB2669" w:rsidP="00FA72DA">
                            <w:pPr>
                              <w:pStyle w:val="Caption"/>
                              <w:jc w:val="center"/>
                              <w:rPr>
                                <w:rFonts w:cs="Times New Roman"/>
                                <w:noProof/>
                              </w:rPr>
                            </w:pPr>
                            <w:bookmarkStart w:id="80" w:name="_Ref448864698"/>
                            <w:bookmarkStart w:id="81" w:name="_Toc452499205"/>
                            <w:r>
                              <w:t xml:space="preserve">Figure </w:t>
                            </w:r>
                            <w:fldSimple w:instr=" SEQ Figure \* ARABIC ">
                              <w:r>
                                <w:rPr>
                                  <w:noProof/>
                                </w:rPr>
                                <w:t>11</w:t>
                              </w:r>
                            </w:fldSimple>
                            <w:bookmarkEnd w:id="80"/>
                            <w:r>
                              <w:t>. Square Thermals Positions with Partial Knowledge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924299"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DB2669" w:rsidRPr="00B112A9" w:rsidRDefault="00DB2669" w:rsidP="00FA72DA">
                      <w:pPr>
                        <w:pStyle w:val="Caption"/>
                        <w:jc w:val="center"/>
                        <w:rPr>
                          <w:rFonts w:cs="Times New Roman"/>
                          <w:noProof/>
                        </w:rPr>
                      </w:pPr>
                      <w:bookmarkStart w:id="82" w:name="_Ref448864698"/>
                      <w:bookmarkStart w:id="83" w:name="_Toc452499205"/>
                      <w:r>
                        <w:t xml:space="preserve">Figure </w:t>
                      </w:r>
                      <w:fldSimple w:instr=" SEQ Figure \* ARABIC ">
                        <w:r>
                          <w:rPr>
                            <w:noProof/>
                          </w:rPr>
                          <w:t>11</w:t>
                        </w:r>
                      </w:fldSimple>
                      <w:bookmarkEnd w:id="82"/>
                      <w:r>
                        <w:t>. Square Thermals Positions with Partial Knowledge</w:t>
                      </w:r>
                      <w:bookmarkEnd w:id="83"/>
                    </w:p>
                  </w:txbxContent>
                </v:textbox>
                <w10:wrap type="topAndBottom"/>
              </v:shape>
            </w:pict>
          </mc:Fallback>
        </mc:AlternateContent>
      </w:r>
      <w:r>
        <w:rPr>
          <w:noProof/>
          <w:lang w:val="en-CA" w:eastAsia="en-CA"/>
        </w:rPr>
        <w:drawing>
          <wp:anchor distT="0" distB="0" distL="114300" distR="114300" simplePos="0" relativeHeight="251697664" behindDoc="0" locked="0" layoutInCell="1" allowOverlap="1" wp14:anchorId="0BF1CF0E" wp14:editId="56A0F838">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val="en-CA" w:eastAsia="en-CA"/>
        </w:rPr>
        <w:drawing>
          <wp:anchor distT="0" distB="0" distL="114300" distR="114300" simplePos="0" relativeHeight="251696640" behindDoc="0" locked="0" layoutInCell="1" allowOverlap="1" wp14:anchorId="785F55A8" wp14:editId="7C65FBA6">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52">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val="en-CA" w:eastAsia="en-CA"/>
        </w:rPr>
        <mc:AlternateContent>
          <mc:Choice Requires="wps">
            <w:drawing>
              <wp:anchor distT="0" distB="0" distL="114300" distR="114300" simplePos="0" relativeHeight="251694592" behindDoc="0" locked="0" layoutInCell="1" allowOverlap="1" wp14:anchorId="6F74059D" wp14:editId="5108510B">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DB2669" w:rsidRPr="00225F8B" w:rsidRDefault="00DB2669" w:rsidP="00FA72DA">
                            <w:pPr>
                              <w:pStyle w:val="Caption"/>
                              <w:jc w:val="center"/>
                              <w:rPr>
                                <w:rFonts w:cs="Times New Roman"/>
                                <w:noProof/>
                              </w:rPr>
                            </w:pPr>
                            <w:bookmarkStart w:id="84" w:name="_Ref448866036"/>
                            <w:bookmarkStart w:id="85" w:name="_Toc452499206"/>
                            <w:r>
                              <w:t xml:space="preserve">Figure </w:t>
                            </w:r>
                            <w:fldSimple w:instr=" SEQ Figure \* ARABIC ">
                              <w:r>
                                <w:rPr>
                                  <w:noProof/>
                                </w:rPr>
                                <w:t>12</w:t>
                              </w:r>
                            </w:fldSimple>
                            <w:bookmarkEnd w:id="84"/>
                            <w:r>
                              <w:t>. Square Thermal Parameter Estimation with Partial Knowledge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4059D"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DB2669" w:rsidRPr="00225F8B" w:rsidRDefault="00DB2669" w:rsidP="00FA72DA">
                      <w:pPr>
                        <w:pStyle w:val="Caption"/>
                        <w:jc w:val="center"/>
                        <w:rPr>
                          <w:rFonts w:cs="Times New Roman"/>
                          <w:noProof/>
                        </w:rPr>
                      </w:pPr>
                      <w:bookmarkStart w:id="86" w:name="_Ref448866036"/>
                      <w:bookmarkStart w:id="87" w:name="_Toc452499206"/>
                      <w:r>
                        <w:t xml:space="preserve">Figure </w:t>
                      </w:r>
                      <w:fldSimple w:instr=" SEQ Figure \* ARABIC ">
                        <w:r>
                          <w:rPr>
                            <w:noProof/>
                          </w:rPr>
                          <w:t>12</w:t>
                        </w:r>
                      </w:fldSimple>
                      <w:bookmarkEnd w:id="86"/>
                      <w:r>
                        <w:t>. Square Thermal Parameter Estimation with Partial Knowledge</w:t>
                      </w:r>
                      <w:bookmarkEnd w:id="87"/>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Pr="0033139E" w:rsidRDefault="00FA72DA" w:rsidP="00FA72DA">
      <w:r>
        <w:t xml:space="preserve">In </w:t>
      </w:r>
      <w:r>
        <w:fldChar w:fldCharType="begin"/>
      </w:r>
      <w:r>
        <w:instrText xml:space="preserve"> REF _Ref448864698 \h </w:instrText>
      </w:r>
      <w:r>
        <w:fldChar w:fldCharType="separate"/>
      </w:r>
      <w:proofErr w:type="gramStart"/>
      <w:r w:rsidR="00DB2669">
        <w:t xml:space="preserve">Figure </w:t>
      </w:r>
      <w:r w:rsidR="00DB2669">
        <w:rPr>
          <w:noProof/>
        </w:rPr>
        <w:t>11</w:t>
      </w:r>
      <w:proofErr w:type="gramEnd"/>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DB2669">
        <w:t xml:space="preserve">Figure </w:t>
      </w:r>
      <w:r w:rsidR="00DB2669">
        <w:rPr>
          <w:noProof/>
        </w:rPr>
        <w:t>12</w:t>
      </w:r>
      <w:r>
        <w:fldChar w:fldCharType="end"/>
      </w:r>
      <w:r>
        <w:t xml:space="preserve">. In </w:t>
      </w:r>
      <w:r>
        <w:fldChar w:fldCharType="begin"/>
      </w:r>
      <w:r>
        <w:instrText xml:space="preserve"> REF _Ref448864698 \h </w:instrText>
      </w:r>
      <w:r>
        <w:fldChar w:fldCharType="separate"/>
      </w:r>
      <w:r w:rsidR="00DB2669">
        <w:t xml:space="preserve">Figure </w:t>
      </w:r>
      <w:r w:rsidR="00DB2669">
        <w:rPr>
          <w:noProof/>
        </w:rPr>
        <w:t>11</w:t>
      </w:r>
      <w:r>
        <w:fldChar w:fldCharType="end"/>
      </w:r>
      <w:r>
        <w:t xml:space="preserve"> you can see that the red dots </w:t>
      </w:r>
      <w:proofErr w:type="gramStart"/>
      <w:r>
        <w:t>are spread out</w:t>
      </w:r>
      <w:proofErr w:type="gramEnd"/>
      <w:r>
        <w:t xml:space="preserve"> more this time over the entire grid, meaning we are no longer as confident where the thermal center is. This seems reasonable since we are providing the estimation with less data now and much of that data is not within a thermal. The black path is mostly outside of the </w:t>
      </w:r>
      <w:r w:rsidR="00397CC5">
        <w:t xml:space="preserve">blue squares representing the </w:t>
      </w:r>
      <w:r>
        <w:lastRenderedPageBreak/>
        <w:t>thermals.</w:t>
      </w:r>
      <w:r w:rsidR="00E13E3C">
        <w:t xml:space="preserve"> </w:t>
      </w:r>
      <w:r>
        <w:t xml:space="preserve">This, of course, is </w:t>
      </w:r>
      <w:r w:rsidR="00E13E3C">
        <w:t xml:space="preserve">still </w:t>
      </w:r>
      <w:r>
        <w:t>very unrealistic in that thermals are not square nor are their vertical velocities binary values.</w:t>
      </w:r>
    </w:p>
    <w:p w:rsidR="00FA72DA" w:rsidRDefault="00FA72DA" w:rsidP="00FA72DA">
      <w:pPr>
        <w:pStyle w:val="Heading3"/>
      </w:pPr>
      <w:bookmarkStart w:id="88" w:name="_Toc448954874"/>
      <w:bookmarkStart w:id="89" w:name="_Toc452499137"/>
      <w:r>
        <w:t>Gaussian-shaped Thermals</w:t>
      </w:r>
      <w:bookmarkEnd w:id="88"/>
      <w:bookmarkEnd w:id="89"/>
    </w:p>
    <w:p w:rsidR="00FA72DA" w:rsidRDefault="00FA72DA" w:rsidP="00FA72DA">
      <w:r>
        <w:t xml:space="preserve">Let us change our assumptions </w:t>
      </w:r>
      <w:proofErr w:type="gramStart"/>
      <w:r>
        <w:t>to</w:t>
      </w:r>
      <w:proofErr w:type="gramEnd"/>
      <w:r>
        <w:t>:</w:t>
      </w:r>
    </w:p>
    <w:p w:rsidR="006E25C2" w:rsidRDefault="00AE0D96" w:rsidP="00C13085">
      <w:pPr>
        <w:pStyle w:val="ListParagraph"/>
        <w:numPr>
          <w:ilvl w:val="0"/>
          <w:numId w:val="7"/>
        </w:numPr>
      </w:pPr>
      <w:r>
        <w:t>T</w:t>
      </w:r>
      <w:r w:rsidR="00FA72DA">
        <w:t xml:space="preserve">hermals are </w:t>
      </w:r>
      <w:r w:rsidR="006E25C2">
        <w:t xml:space="preserve">symmetric about the </w:t>
      </w:r>
      <m:oMath>
        <m:r>
          <w:rPr>
            <w:rFonts w:ascii="Cambria Math" w:hAnsi="Cambria Math"/>
          </w:rPr>
          <m:t>x</m:t>
        </m:r>
      </m:oMath>
      <w:r w:rsidR="006E25C2">
        <w:t xml:space="preserve">- and </w:t>
      </w:r>
      <m:oMath>
        <m:r>
          <w:rPr>
            <w:rFonts w:ascii="Cambria Math" w:hAnsi="Cambria Math"/>
          </w:rPr>
          <m:t>y</m:t>
        </m:r>
      </m:oMath>
      <w:r w:rsidR="006E25C2">
        <w:t xml:space="preserve">-axes and </w:t>
      </w:r>
      <w:r w:rsidR="00FA72DA">
        <w:t>Gaussian-shaped with a certain center, am</w:t>
      </w:r>
      <w:r w:rsidR="006E25C2">
        <w:t>plitude, and standard deviation.</w:t>
      </w:r>
    </w:p>
    <w:p w:rsidR="00FA72DA" w:rsidRDefault="00AE0D96" w:rsidP="00C13085">
      <w:pPr>
        <w:pStyle w:val="ListParagraph"/>
        <w:numPr>
          <w:ilvl w:val="0"/>
          <w:numId w:val="7"/>
        </w:numPr>
      </w:pPr>
      <w:r>
        <w:t>T</w:t>
      </w:r>
      <w:r w:rsidR="00FA72DA">
        <w:t>here is only one thermal in our data</w:t>
      </w:r>
      <w:r>
        <w:t>.</w:t>
      </w:r>
    </w:p>
    <w:p w:rsidR="00FA72DA" w:rsidRDefault="00AE0D96" w:rsidP="00FA72DA">
      <w:pPr>
        <w:pStyle w:val="ListParagraph"/>
        <w:numPr>
          <w:ilvl w:val="0"/>
          <w:numId w:val="7"/>
        </w:numPr>
      </w:pPr>
      <w:r>
        <w:t>W</w:t>
      </w:r>
      <w:r w:rsidR="00FA72DA">
        <w:t>e know point measurements of the vertical velocity along our path at certain intervals</w:t>
      </w:r>
      <w:r>
        <w:t>.</w:t>
      </w:r>
    </w:p>
    <w:p w:rsidR="00FA72DA" w:rsidRDefault="00AE0D96" w:rsidP="00FA72DA">
      <w:pPr>
        <w:pStyle w:val="ListParagraph"/>
        <w:numPr>
          <w:ilvl w:val="0"/>
          <w:numId w:val="7"/>
        </w:numPr>
      </w:pPr>
      <w:r>
        <w:t>T</w:t>
      </w:r>
      <w:r w:rsidR="00FA72DA">
        <w:t xml:space="preserve">he positions are 2D coordinates, i.e. </w:t>
      </w:r>
      <m:oMath>
        <m:r>
          <w:rPr>
            <w:rFonts w:ascii="Cambria Math" w:hAnsi="Cambria Math"/>
          </w:rPr>
          <m:t>(x,y)</m:t>
        </m:r>
      </m:oMath>
      <w:r w:rsidR="00FA72DA">
        <w:t xml:space="preserve"> </w:t>
      </w:r>
      <w:proofErr w:type="gramStart"/>
      <w:r w:rsidR="00FA72DA">
        <w:t xml:space="preserve">not </w:t>
      </w:r>
      <w:proofErr w:type="gramEnd"/>
      <m:oMath>
        <m:r>
          <w:rPr>
            <w:rFonts w:ascii="Cambria Math" w:hAnsi="Cambria Math"/>
          </w:rPr>
          <m:t>(x,y,z)</m:t>
        </m:r>
      </m:oMath>
      <w:r>
        <w:t>.</w:t>
      </w:r>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val="en-CA" w:eastAsia="en-CA"/>
        </w:rPr>
        <w:drawing>
          <wp:inline distT="0" distB="0" distL="0" distR="0" wp14:anchorId="4719FA52" wp14:editId="4AA50823">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90" w:name="_Ref448866714"/>
      <w:bookmarkStart w:id="91" w:name="_Toc452499207"/>
      <w:r>
        <w:t xml:space="preserve">Figure </w:t>
      </w:r>
      <w:fldSimple w:instr=" SEQ Figure \* ARABIC ">
        <w:r w:rsidR="00DB2669">
          <w:rPr>
            <w:noProof/>
          </w:rPr>
          <w:t>12</w:t>
        </w:r>
      </w:fldSimple>
      <w:bookmarkEnd w:id="90"/>
      <w:r>
        <w:t>. Gaussian-shaped Thermal Position</w:t>
      </w:r>
      <w:bookmarkEnd w:id="91"/>
    </w:p>
    <w:p w:rsidR="00FA72DA" w:rsidRDefault="00FA72DA" w:rsidP="00FA72DA">
      <w:r>
        <w:t xml:space="preserve">In </w:t>
      </w:r>
      <w:r>
        <w:fldChar w:fldCharType="begin"/>
      </w:r>
      <w:r>
        <w:instrText xml:space="preserve"> REF _Ref448866714 \h </w:instrText>
      </w:r>
      <w:r>
        <w:fldChar w:fldCharType="separate"/>
      </w:r>
      <w:r w:rsidR="00DB2669">
        <w:t xml:space="preserve">Figure </w:t>
      </w:r>
      <w:r w:rsidR="00DB2669">
        <w:rPr>
          <w:noProof/>
        </w:rPr>
        <w:t>12</w:t>
      </w:r>
      <w:r>
        <w:fldChar w:fldCharType="end"/>
      </w:r>
      <w:r>
        <w:t xml:space="preserve"> you can see the path along the </w:t>
      </w:r>
      <m:oMath>
        <m:r>
          <w:rPr>
            <w:rFonts w:ascii="Cambria Math" w:hAnsi="Cambria Math"/>
          </w:rPr>
          <m:t>xy</m:t>
        </m:r>
      </m:oMath>
      <w:r>
        <w:t xml:space="preserve">-plane in addition to the contour lines of the Gaussian-shape thermal surface above the plane. Also on the </w:t>
      </w:r>
      <m:oMath>
        <m:r>
          <w:rPr>
            <w:rFonts w:ascii="Cambria Math" w:hAnsi="Cambria Math"/>
          </w:rPr>
          <m:t>xy</m:t>
        </m:r>
      </m:oMath>
      <w:r>
        <w:t>-plane are the red dots showing where the center of the thermal m</w:t>
      </w:r>
      <w:proofErr w:type="spellStart"/>
      <w:r>
        <w:t>ost</w:t>
      </w:r>
      <w:proofErr w:type="spellEnd"/>
      <w:r>
        <w:t xml:space="preserve"> likely is as </w:t>
      </w:r>
      <w:r w:rsidR="00614DF0">
        <w:t>was shown in</w:t>
      </w:r>
      <w:r>
        <w:t xml:space="preserve"> the square thermal figures. The red dots </w:t>
      </w:r>
      <w:proofErr w:type="gramStart"/>
      <w:r>
        <w:t>are centered</w:t>
      </w:r>
      <w:proofErr w:type="gramEnd"/>
      <w:r>
        <w:t xml:space="preserve"> on the thermal much better than with square thermals and partial knowledge. The probability distributions for the parameters </w:t>
      </w:r>
      <w:proofErr w:type="gramStart"/>
      <w:r>
        <w:t>are shown</w:t>
      </w:r>
      <w:proofErr w:type="gramEnd"/>
      <w:r>
        <w:t xml:space="preserve"> in </w:t>
      </w:r>
      <w:r>
        <w:fldChar w:fldCharType="begin"/>
      </w:r>
      <w:r>
        <w:instrText xml:space="preserve"> REF _Ref448866775 \h </w:instrText>
      </w:r>
      <w:r>
        <w:fldChar w:fldCharType="separate"/>
      </w:r>
      <w:r w:rsidR="00DB2669">
        <w:t xml:space="preserve">Figure </w:t>
      </w:r>
      <w:r w:rsidR="00DB2669">
        <w:rPr>
          <w:noProof/>
        </w:rPr>
        <w:t>13</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p w:rsidR="00FA72DA" w:rsidRDefault="00FA72DA" w:rsidP="00FA72DA">
      <w:pPr>
        <w:keepNext/>
        <w:jc w:val="center"/>
      </w:pPr>
      <w:r>
        <w:rPr>
          <w:noProof/>
          <w:lang w:val="en-CA" w:eastAsia="en-CA"/>
        </w:rPr>
        <w:lastRenderedPageBreak/>
        <w:drawing>
          <wp:inline distT="0" distB="0" distL="0" distR="0" wp14:anchorId="3835F338" wp14:editId="08C07048">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54">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92" w:name="_Ref448866775"/>
      <w:bookmarkStart w:id="93" w:name="_Toc452499208"/>
      <w:r>
        <w:t xml:space="preserve">Figure </w:t>
      </w:r>
      <w:fldSimple w:instr=" SEQ Figure \* ARABIC ">
        <w:r w:rsidR="00DB2669">
          <w:rPr>
            <w:noProof/>
          </w:rPr>
          <w:t>13</w:t>
        </w:r>
      </w:fldSimple>
      <w:bookmarkEnd w:id="92"/>
      <w:r>
        <w:t>. Gaussian-shaped Thermal Parameter Estimation</w:t>
      </w:r>
      <w:bookmarkEnd w:id="93"/>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tries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t>
      </w:r>
      <w:proofErr w:type="gramStart"/>
      <w:r>
        <w:t>we’ve</w:t>
      </w:r>
      <w:proofErr w:type="gramEnd"/>
      <w:r>
        <w:t xml:space="preserve"> taken with its prediction of what these </w:t>
      </w:r>
      <m:oMath>
        <m:r>
          <w:rPr>
            <w:rFonts w:ascii="Cambria Math" w:hAnsi="Cambria Math"/>
          </w:rPr>
          <m:t>n</m:t>
        </m:r>
      </m:oMath>
      <w:r>
        <w:t xml:space="preserve"> measurements would be if the model had the parameters we’re testing.</w:t>
      </w:r>
      <w:r w:rsidR="003377D7">
        <w:t xml:space="preserve"> Different algorithms </w:t>
      </w:r>
      <w:proofErr w:type="gramStart"/>
      <w:r w:rsidR="003377D7">
        <w:t>can be used</w:t>
      </w:r>
      <w:proofErr w:type="gramEnd"/>
      <w:r w:rsidR="003377D7">
        <w:t xml:space="preserve"> to choose the next sample, with the </w:t>
      </w:r>
      <w:r w:rsidR="00747787">
        <w:t>goal</w:t>
      </w:r>
      <w:r w:rsidR="003377D7">
        <w:t xml:space="preserve"> of fast convergence. The algorithm used here was the Metropolis-Hastings algorithm.</w:t>
      </w:r>
    </w:p>
    <w:p w:rsidR="00FA72DA" w:rsidRPr="00CA41E2" w:rsidRDefault="00FA72DA" w:rsidP="00FA72DA">
      <w:r>
        <w:t xml:space="preserve">However, in all of this, we have been assuming a model. We </w:t>
      </w:r>
      <w:proofErr w:type="gramStart"/>
      <w:r>
        <w:t>started off</w:t>
      </w:r>
      <w:proofErr w:type="gramEnd"/>
      <w:r>
        <w:t xml:space="preserve"> with a very simple square thermal model and progressed to having a Gaussian-shaped thermal model. </w:t>
      </w:r>
      <w:proofErr w:type="gramStart"/>
      <w:r>
        <w:t>It is entirely possible that thermals in the real world may</w:t>
      </w:r>
      <w:proofErr w:type="gramEnd"/>
      <w:r>
        <w:t xml:space="preserve">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94" w:name="_Toc448954875"/>
      <w:bookmarkStart w:id="95" w:name="_Ref449015268"/>
      <w:bookmarkStart w:id="96" w:name="_Toc452499138"/>
      <w:r>
        <w:t>Gaussian Process Regression</w:t>
      </w:r>
      <w:bookmarkEnd w:id="94"/>
      <w:bookmarkEnd w:id="95"/>
      <w:bookmarkEnd w:id="96"/>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 xml:space="preserve">nearby the input data </w:t>
      </w:r>
      <w:proofErr w:type="gramStart"/>
      <w:r>
        <w:t>and also</w:t>
      </w:r>
      <w:proofErr w:type="gramEnd"/>
      <w:r>
        <w:t xml:space="preserve">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w:t>
      </w:r>
      <w:proofErr w:type="gramStart"/>
      <w:r>
        <w:t>can be seen</w:t>
      </w:r>
      <w:proofErr w:type="gramEnd"/>
      <w:r>
        <w:t xml:space="preserve"> in </w:t>
      </w:r>
      <w:r>
        <w:fldChar w:fldCharType="begin"/>
      </w:r>
      <w:r>
        <w:instrText xml:space="preserve"> REF _Ref448952828 \h </w:instrText>
      </w:r>
      <w:r>
        <w:fldChar w:fldCharType="separate"/>
      </w:r>
      <w:r w:rsidR="00DB2669">
        <w:t xml:space="preserve">Figure </w:t>
      </w:r>
      <w:r w:rsidR="00DB2669">
        <w:rPr>
          <w:noProof/>
        </w:rPr>
        <w:t>14</w:t>
      </w:r>
      <w:r>
        <w:fldChar w:fldCharType="end"/>
      </w:r>
      <w:r w:rsidR="00823228">
        <w:t>, showing</w:t>
      </w:r>
      <w:r w:rsidR="00794D68">
        <w:t xml:space="preserve"> </w:t>
      </w:r>
      <w:r>
        <w:t xml:space="preserve">how uncertainty decreases with an increasing number of data points in a region. On the left is our Gaussian-shaped thermal model as input to our regression. It does not have to be this simplified model, but this is an easy starting point. </w:t>
      </w:r>
      <w:r>
        <w:lastRenderedPageBreak/>
        <w:t xml:space="preserve">Later we will run this regression on simulation data. On this Gaussian-shaped thermal are black points showing the data that </w:t>
      </w:r>
      <w:proofErr w:type="gramStart"/>
      <w:r>
        <w:t>is provided</w:t>
      </w:r>
      <w:proofErr w:type="gramEnd"/>
      <w:r>
        <w:t xml:space="preserve"> to the regression, discrete samples of the function. Then, on the right is shown the results of Gaussian process regression done, trying to approximate the vertical velocity as a function of </w:t>
      </w:r>
      <w:proofErr w:type="gramStart"/>
      <w:r>
        <w:t xml:space="preserve">the </w:t>
      </w:r>
      <m:oMath>
        <m:r>
          <w:rPr>
            <w:rFonts w:ascii="Cambria Math" w:hAnsi="Cambria Math"/>
          </w:rPr>
          <m:t>x</m:t>
        </m:r>
      </m:oMath>
      <w:r>
        <w:t xml:space="preserve"> and</w:t>
      </w:r>
      <w:proofErr w:type="gramEnd"/>
      <w:r>
        <w:t xml:space="preserve"> </w:t>
      </w:r>
      <m:oMath>
        <m:r>
          <w:rPr>
            <w:rFonts w:ascii="Cambria Math" w:hAnsi="Cambria Math"/>
          </w:rPr>
          <m:t>y</m:t>
        </m:r>
      </m:oMath>
      <w:r>
        <w:t xml:space="preserve"> position.</w:t>
      </w:r>
    </w:p>
    <w:p w:rsidR="00FA72DA" w:rsidRDefault="00FA72DA" w:rsidP="00FA72DA">
      <w:pPr>
        <w:keepNext/>
        <w:jc w:val="center"/>
      </w:pPr>
      <w:r>
        <w:rPr>
          <w:noProof/>
          <w:lang w:val="en-CA" w:eastAsia="en-CA"/>
        </w:rPr>
        <w:drawing>
          <wp:inline distT="0" distB="0" distL="0" distR="0" wp14:anchorId="59A031D4" wp14:editId="71A46A47">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97" w:name="_Ref448952828"/>
      <w:bookmarkStart w:id="98" w:name="_Toc452499209"/>
      <w:r>
        <w:t xml:space="preserve">Figure </w:t>
      </w:r>
      <w:fldSimple w:instr=" SEQ Figure \* ARABIC ">
        <w:r w:rsidR="00DB2669">
          <w:rPr>
            <w:noProof/>
          </w:rPr>
          <w:t>14</w:t>
        </w:r>
      </w:fldSimple>
      <w:bookmarkEnd w:id="97"/>
      <w:r>
        <w:t>. Changes in Uncertainty with Number of Data Points in Gaussian Process Regression</w:t>
      </w:r>
      <w:bookmarkEnd w:id="98"/>
    </w:p>
    <w:p w:rsidR="00FA72DA" w:rsidRDefault="00FA72DA" w:rsidP="00FA72DA">
      <w:r>
        <w:lastRenderedPageBreak/>
        <w:t xml:space="preserve">The regression does not provide a point estimate, however. It again gives us a probability distribution over the predicted output value, and in this case a Gaussian distribution. There are three surfaces in the plots on the right. The middle surface is the mean of the estimate. Below and above that are shown the 95 percent confidence interval. This gives an indication of the uncertainty. The closer the three surfaces are, the more confident we are in the output value. You can see that as we provide more data points, the surfaces get closer together, indicating </w:t>
      </w:r>
      <w:proofErr w:type="gramStart"/>
      <w:r>
        <w:t>we’re</w:t>
      </w:r>
      <w:proofErr w:type="gramEnd"/>
      <w:r>
        <w:t xml:space="preserve"> more confident in the predictions.</w:t>
      </w:r>
    </w:p>
    <w:p w:rsidR="00FA72DA" w:rsidRDefault="00FA72DA" w:rsidP="00FA72DA">
      <w:r>
        <w:t xml:space="preserve">Up to this </w:t>
      </w:r>
      <w:proofErr w:type="gramStart"/>
      <w:r>
        <w:t>point</w:t>
      </w:r>
      <w:proofErr w:type="gramEnd"/>
      <w:r>
        <w:t xml:space="preserve"> we have been assuming no noise in the data. However, there will be noise in the data </w:t>
      </w:r>
      <w:proofErr w:type="gramStart"/>
      <w:r>
        <w:t>we’re</w:t>
      </w:r>
      <w:proofErr w:type="gramEnd"/>
      <w:r>
        <w:t xml:space="preserve"> collecting from the autopilot. To deal with this noise, we need to adjust the </w:t>
      </w:r>
      <w:proofErr w:type="spellStart"/>
      <w:r>
        <w:t>hyperparameters</w:t>
      </w:r>
      <w:proofErr w:type="spellEnd"/>
      <w:r>
        <w:t xml:space="preserve"> for our Gaussian process regression. For this regression, we are using a Python library called </w:t>
      </w:r>
      <w:proofErr w:type="spellStart"/>
      <w:r>
        <w:t>scikit</w:t>
      </w:r>
      <w:proofErr w:type="spellEnd"/>
      <w:r>
        <w:t xml:space="preserve">-learn. It uses maximum likelihood estimation to figure out the parameters that maximize how likely it is that we would have obtained the data we provided to it as input. In addition, we have to provide what </w:t>
      </w:r>
      <w:proofErr w:type="gramStart"/>
      <w:r>
        <w:t>is called</w:t>
      </w:r>
      <w:proofErr w:type="gramEnd"/>
      <w:r>
        <w:t xml:space="preserve"> a “nugget.”</w:t>
      </w:r>
    </w:p>
    <w:p w:rsidR="00FA72DA" w:rsidRDefault="00FA72DA" w:rsidP="00FA72DA">
      <w:r>
        <w:t xml:space="preserve">When working with regression, it is common to have some uncertainty in the input measurements. For example, when reading values off a </w:t>
      </w:r>
      <w:proofErr w:type="gramStart"/>
      <w:r>
        <w:t>volt meter</w:t>
      </w:r>
      <w:proofErr w:type="gramEnd"/>
      <w:r>
        <w:t xml:space="preserve">, you only have obtained those measurements at a certain precision. When </w:t>
      </w:r>
      <w:proofErr w:type="gramStart"/>
      <w:r>
        <w:t>you’re</w:t>
      </w:r>
      <w:proofErr w:type="gramEnd"/>
      <w:r>
        <w:t xml:space="preserve"> doing least-squares regression in Excel on that data, it is not incorporating in the uncertainty in your measurements. With Gaussian process regression, through this nugget value you can incorporate your uncertainty in the measurements. </w:t>
      </w:r>
      <w:r w:rsidR="00EC008A">
        <w:t>I</w:t>
      </w:r>
      <w:r>
        <w:t xml:space="preserve">t </w:t>
      </w:r>
      <w:proofErr w:type="gramStart"/>
      <w:r>
        <w:t xml:space="preserve">is </w:t>
      </w:r>
      <w:r w:rsidR="00EC008A">
        <w:t xml:space="preserve">also </w:t>
      </w:r>
      <w:r>
        <w:t>used</w:t>
      </w:r>
      <w:proofErr w:type="gramEnd"/>
      <w:r>
        <w:t xml:space="preserve"> to deal with numerical issues in performing the regression. Whatever nugget value </w:t>
      </w:r>
      <w:proofErr w:type="gramStart"/>
      <w:r>
        <w:t>is chosen</w:t>
      </w:r>
      <w:proofErr w:type="gramEnd"/>
      <w:r>
        <w:t xml:space="preserve">, it is then added to the diagonal of the correlation matrix when used in calculations. </w:t>
      </w:r>
      <w:r w:rsidR="004D5526">
        <w:t>(</w:t>
      </w:r>
      <w:proofErr w:type="spellStart"/>
      <w:r w:rsidRPr="00AF3995">
        <w:t>Andrianakis</w:t>
      </w:r>
      <w:proofErr w:type="spellEnd"/>
      <w:r w:rsidR="004D5526">
        <w:t xml:space="preserve"> 4215, 2012)</w:t>
      </w:r>
    </w:p>
    <w:p w:rsidR="00FA72DA" w:rsidRDefault="00FA72DA" w:rsidP="00FA72DA">
      <w:r>
        <w:t xml:space="preserve">In </w:t>
      </w:r>
      <w:r>
        <w:fldChar w:fldCharType="begin"/>
      </w:r>
      <w:r>
        <w:instrText xml:space="preserve"> REF _Ref448955320 \h </w:instrText>
      </w:r>
      <w:r>
        <w:fldChar w:fldCharType="separate"/>
      </w:r>
      <w:r w:rsidR="00DB2669">
        <w:t xml:space="preserve">Figure </w:t>
      </w:r>
      <w:r w:rsidR="00DB2669">
        <w:rPr>
          <w:noProof/>
        </w:rPr>
        <w:t>15</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w:t>
      </w:r>
      <w:proofErr w:type="gramStart"/>
      <w:r>
        <w:t xml:space="preserve">of </w:t>
      </w:r>
      <w:proofErr w:type="gramEnd"/>
      <m:oMath>
        <m:r>
          <w:rPr>
            <w:rFonts w:ascii="Cambria Math" w:hAnsi="Cambria Math"/>
          </w:rPr>
          <m:t>0.05</m:t>
        </m:r>
      </m:oMath>
      <w:r>
        <w:t>. You can see on the left that the predictions for the top two rows showing two different flight paths is problematic.</w:t>
      </w:r>
    </w:p>
    <w:p w:rsidR="00FA72DA" w:rsidRDefault="00FA72DA" w:rsidP="00FA72DA">
      <w:r>
        <w:t xml:space="preserve">In the right two columns are the same flight paths but with a nugget of </w:t>
      </w:r>
      <w:proofErr w:type="gramStart"/>
      <w:r>
        <w:t>1</w:t>
      </w:r>
      <w:proofErr w:type="gramEnd"/>
      <w:r>
        <w:t>. The measurements again had the same noise added to them. The predictions look much closer to what one would expect given the input measurements.</w:t>
      </w:r>
    </w:p>
    <w:p w:rsidR="00FA72DA" w:rsidRDefault="00FA72DA" w:rsidP="00FA72DA">
      <w:pPr>
        <w:keepNext/>
        <w:jc w:val="center"/>
      </w:pPr>
      <w:r>
        <w:rPr>
          <w:noProof/>
          <w:lang w:val="en-CA" w:eastAsia="en-CA"/>
        </w:rPr>
        <w:lastRenderedPageBreak/>
        <w:drawing>
          <wp:inline distT="0" distB="0" distL="0" distR="0" wp14:anchorId="4B8E24F2" wp14:editId="272C3B32">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99" w:name="_Ref448955320"/>
      <w:bookmarkStart w:id="100" w:name="_Toc452499210"/>
      <w:r>
        <w:t xml:space="preserve">Figure </w:t>
      </w:r>
      <w:fldSimple w:instr=" SEQ Figure \* ARABIC ">
        <w:r w:rsidR="00DB2669">
          <w:rPr>
            <w:noProof/>
          </w:rPr>
          <w:t>15</w:t>
        </w:r>
      </w:fldSimple>
      <w:bookmarkEnd w:id="99"/>
      <w:r>
        <w:t xml:space="preserve">. Comparison of Gaussian process regression with a nugget value of 1e-10 (left) and </w:t>
      </w:r>
      <w:proofErr w:type="gramStart"/>
      <w:r>
        <w:t>1</w:t>
      </w:r>
      <w:proofErr w:type="gramEnd"/>
      <w:r>
        <w:t xml:space="preserve"> (right) for three different flight paths through a Gaussian-shaped thermal</w:t>
      </w:r>
      <w:bookmarkEnd w:id="100"/>
    </w:p>
    <w:p w:rsidR="00FA72DA" w:rsidRDefault="00FA72DA" w:rsidP="00FA72DA">
      <w:r>
        <w:t>We likely should pick the nugget value to use in our project based on data from the real world or at least simulation data. We will start by picking it based on simulation data. We want to pick it large enough to handle any noise in our measurements but small enough so that we don’t smooth out our function too much</w:t>
      </w:r>
      <w:r w:rsidR="00137633">
        <w:t>, which would</w:t>
      </w:r>
      <w:r w:rsidR="00EE1C22">
        <w:t xml:space="preserve"> </w:t>
      </w:r>
      <w:r w:rsidR="00137633">
        <w:t xml:space="preserve">result </w:t>
      </w:r>
      <w:r w:rsidR="00EE1C22">
        <w:t xml:space="preserve">in a much too small </w:t>
      </w:r>
      <w:r w:rsidR="00137633">
        <w:t xml:space="preserve">prediction of the </w:t>
      </w:r>
      <w:r w:rsidR="00EE1C22">
        <w:t>thermal strength</w:t>
      </w:r>
      <w:r w:rsidR="00137633">
        <w:t xml:space="preserve"> leadin</w:t>
      </w:r>
      <w:r w:rsidR="003F443A">
        <w:t>g us to miss thermals in flight</w:t>
      </w:r>
      <w:r>
        <w:t xml:space="preserve">. The higher the nugget, the smaller the amplitude of our thermal we will detect due to this smoothing effect that is evident in </w:t>
      </w:r>
      <w:r>
        <w:fldChar w:fldCharType="begin"/>
      </w:r>
      <w:r>
        <w:instrText xml:space="preserve"> REF _Ref448956067 \h </w:instrText>
      </w:r>
      <w:r>
        <w:fldChar w:fldCharType="separate"/>
      </w:r>
      <w:r w:rsidR="00DB2669">
        <w:t xml:space="preserve">Figure </w:t>
      </w:r>
      <w:r w:rsidR="00DB2669">
        <w:rPr>
          <w:noProof/>
        </w:rPr>
        <w:t>16</w:t>
      </w:r>
      <w:r>
        <w:fldChar w:fldCharType="end"/>
      </w:r>
      <w:r>
        <w:t>.</w:t>
      </w:r>
    </w:p>
    <w:p w:rsidR="00FA72DA" w:rsidRDefault="00FA72DA" w:rsidP="00FA72DA">
      <w:pPr>
        <w:keepNext/>
        <w:jc w:val="center"/>
      </w:pPr>
      <w:r>
        <w:rPr>
          <w:noProof/>
          <w:lang w:val="en-CA" w:eastAsia="en-CA"/>
        </w:rPr>
        <w:lastRenderedPageBreak/>
        <w:drawing>
          <wp:inline distT="0" distB="0" distL="0" distR="0" wp14:anchorId="66E7BA7D" wp14:editId="62EA38A1">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101" w:name="_Ref448956067"/>
      <w:bookmarkStart w:id="102" w:name="_Toc452499211"/>
      <w:r>
        <w:t xml:space="preserve">Figure </w:t>
      </w:r>
      <w:fldSimple w:instr=" SEQ Figure \* ARABIC ">
        <w:r w:rsidR="00DB2669">
          <w:rPr>
            <w:noProof/>
          </w:rPr>
          <w:t>16</w:t>
        </w:r>
      </w:fldSimple>
      <w:bookmarkEnd w:id="101"/>
      <w:r>
        <w:t>. Picking nugget of Gaussian process regression</w:t>
      </w:r>
      <w:r>
        <w:rPr>
          <w:noProof/>
        </w:rPr>
        <w:t xml:space="preserve"> through observing the smoothing of a simulated thermal. Nugget of 1e-10 (top left), 0.01 (top right), 1 (bottom left), and 10 (bottom right).</w:t>
      </w:r>
      <w:bookmarkEnd w:id="102"/>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t>
      </w:r>
      <w:proofErr w:type="gramStart"/>
      <w:r>
        <w:t>was then fed</w:t>
      </w:r>
      <w:proofErr w:type="gramEnd"/>
      <w:r>
        <w:t xml:space="preserve"> to Gaussian process regression. In </w:t>
      </w:r>
      <w:r>
        <w:fldChar w:fldCharType="begin"/>
      </w:r>
      <w:r>
        <w:instrText xml:space="preserve"> REF _Ref448956067 \h </w:instrText>
      </w:r>
      <w:r>
        <w:fldChar w:fldCharType="separate"/>
      </w:r>
      <w:r w:rsidR="00DB2669">
        <w:t xml:space="preserve">Figure </w:t>
      </w:r>
      <w:r w:rsidR="00DB2669">
        <w:rPr>
          <w:noProof/>
        </w:rPr>
        <w:t>16</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103" w:name="_Toc448954876"/>
      <w:bookmarkStart w:id="104" w:name="_Ref452373126"/>
      <w:bookmarkStart w:id="105" w:name="_Toc452499139"/>
      <w:r>
        <w:t>Comparison of Gaussian Process Regression and Bayesian Parameter Estimation</w:t>
      </w:r>
      <w:bookmarkEnd w:id="103"/>
      <w:bookmarkEnd w:id="104"/>
      <w:bookmarkEnd w:id="105"/>
    </w:p>
    <w:p w:rsidR="00FA72DA" w:rsidRDefault="00FA72DA" w:rsidP="00FA72DA">
      <w:r>
        <w:t xml:space="preserve">Bayesian parameter estimation and Gaussian process regression </w:t>
      </w:r>
      <w:proofErr w:type="gramStart"/>
      <w:r>
        <w:t>could both be used</w:t>
      </w:r>
      <w:proofErr w:type="gramEnd"/>
      <w:r>
        <w:t xml:space="preserve"> to figure out what a thermal looks like as shown in sections </w:t>
      </w:r>
      <w:r>
        <w:fldChar w:fldCharType="begin"/>
      </w:r>
      <w:r>
        <w:instrText xml:space="preserve"> REF _Ref449015259 \r \h </w:instrText>
      </w:r>
      <w:r>
        <w:fldChar w:fldCharType="separate"/>
      </w:r>
      <w:r w:rsidR="00DB2669">
        <w:t>3.3</w:t>
      </w:r>
      <w:r>
        <w:fldChar w:fldCharType="end"/>
      </w:r>
      <w:r>
        <w:t xml:space="preserve"> and </w:t>
      </w:r>
      <w:r>
        <w:fldChar w:fldCharType="begin"/>
      </w:r>
      <w:r>
        <w:instrText xml:space="preserve"> REF _Ref449015268 \r \h </w:instrText>
      </w:r>
      <w:r>
        <w:fldChar w:fldCharType="separate"/>
      </w:r>
      <w:r w:rsidR="00DB2669">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-plane. It gives us a probability distribution over what valu</w:t>
      </w:r>
      <w:proofErr w:type="spellStart"/>
      <w:r>
        <w:t>es</w:t>
      </w:r>
      <w:proofErr w:type="spellEnd"/>
      <w:r>
        <w:t xml:space="preserve"> the function could take on at each of those points. The parameter estimation</w:t>
      </w:r>
      <w:r w:rsidR="001C1DDB">
        <w:t>,</w:t>
      </w:r>
      <w:r>
        <w:t xml:space="preserve"> on the other hand</w:t>
      </w:r>
      <w:r w:rsidR="001C1DDB">
        <w:t>,</w:t>
      </w:r>
      <w:r>
        <w:t xml:space="preserve"> gives a probability distribution over the three parameters of our simple thermal model, </w:t>
      </w:r>
      <w:proofErr w:type="gramStart"/>
      <w:r>
        <w:t>not over an infinite</w:t>
      </w:r>
      <w:proofErr w:type="gramEnd"/>
      <w:r>
        <w:t xml:space="preserve"> number of points in a plane. It is easy to visualize the normal distribution predictions of the regression through plotting three surfaces: the mean </w:t>
      </w:r>
      <w:r w:rsidR="00040A1F">
        <w:t xml:space="preserve">in the middle of the </w:t>
      </w:r>
      <m:oMath>
        <m:r>
          <w:rPr>
            <w:rFonts w:ascii="Cambria Math" w:hAnsi="Cambria Math"/>
          </w:rPr>
          <m:t>95</m:t>
        </m:r>
      </m:oMath>
      <w:r>
        <w:t xml:space="preserve"> percent confidence interval, as </w:t>
      </w:r>
      <w:r w:rsidR="00D30938">
        <w:t xml:space="preserve">was done in </w:t>
      </w:r>
      <w:proofErr w:type="spellStart"/>
      <w:r w:rsidR="00D30938">
        <w:t>Lawrance’s</w:t>
      </w:r>
      <w:proofErr w:type="spellEnd"/>
      <w:r w:rsidR="00D30938">
        <w:t xml:space="preserve"> thesis (</w:t>
      </w:r>
      <w:proofErr w:type="spellStart"/>
      <w:r w:rsidR="00D30938">
        <w:t>Lawrance</w:t>
      </w:r>
      <w:proofErr w:type="spellEnd"/>
      <w:r w:rsidR="00D30938">
        <w:t xml:space="preserve"> 144, 2011).</w:t>
      </w:r>
      <w:r>
        <w:t xml:space="preserve"> It is easy to visualize the parameter estimation through plotting the probability distributions for each of the parameters. One possible way to</w:t>
      </w:r>
      <w:r w:rsidR="00F84550">
        <w:t xml:space="preserve"> make a direct comparison</w:t>
      </w:r>
      <w:r>
        <w:t xml:space="preserve"> is through taking the maximum a posterior probability (MAP) estimate of each </w:t>
      </w:r>
      <w:r>
        <w:lastRenderedPageBreak/>
        <w:t xml:space="preserve">of the estimated parameters, i.e. taking the highest value of each probability distribution, and then plugging those into our model to get a surface. This </w:t>
      </w:r>
      <w:r w:rsidR="00662167">
        <w:t>produces similar plots</w:t>
      </w:r>
      <w:r>
        <w:t xml:space="preserve"> but will likely result in the Bayesian parameter estimation surfaces being unsatisfactory</w:t>
      </w:r>
      <w:r w:rsidR="00DA1DA2">
        <w:t xml:space="preserve"> </w:t>
      </w:r>
      <w:r w:rsidR="000642B9">
        <w:t xml:space="preserve">since </w:t>
      </w:r>
      <w:r w:rsidR="00F408E2">
        <w:t xml:space="preserve">with </w:t>
      </w:r>
      <w:r w:rsidR="00BB75B7">
        <w:t>high uncertainty</w:t>
      </w:r>
      <w:r w:rsidR="00F408E2">
        <w:t xml:space="preserve"> the highest point </w:t>
      </w:r>
      <w:proofErr w:type="gramStart"/>
      <w:r w:rsidR="00F408E2">
        <w:t>isn’t</w:t>
      </w:r>
      <w:proofErr w:type="gramEnd"/>
      <w:r w:rsidR="00F408E2">
        <w:t xml:space="preserve"> representative of the entire probability distribution</w:t>
      </w:r>
      <w:r>
        <w:t xml:space="preserve">. Nonetheless, it is a simple way to compare the two methods even if we cannot draw too much from it. In addition to this MAP comparison, the probability distributions for each of the parameters </w:t>
      </w:r>
      <w:proofErr w:type="gramStart"/>
      <w:r>
        <w:t>are shown</w:t>
      </w:r>
      <w:proofErr w:type="gramEnd"/>
      <w:r>
        <w:t xml:space="preserve">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DB2669">
        <w:t xml:space="preserve">Figure </w:t>
      </w:r>
      <w:r w:rsidR="00DB2669">
        <w:rPr>
          <w:noProof/>
        </w:rPr>
        <w:t>17</w:t>
      </w:r>
      <w:r>
        <w:fldChar w:fldCharType="end"/>
      </w:r>
      <w:r>
        <w:t xml:space="preserve">, a circular flight path around a thermal </w:t>
      </w:r>
      <w:proofErr w:type="gramStart"/>
      <w:r>
        <w:t>is shown</w:t>
      </w:r>
      <w:proofErr w:type="gramEnd"/>
      <w:r>
        <w:t xml:space="preserve">. This flight path needs to be analyzed because we will likely circle or orbit in a thermal, extracting as much energy as possible in order to gain as much altitude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w:t>
      </w:r>
      <w:proofErr w:type="gramStart"/>
      <w:r>
        <w:t>becoming more centered</w:t>
      </w:r>
      <w:proofErr w:type="gramEnd"/>
      <w:r>
        <w:t xml:space="preserve"> on the correct thermal center in the lower plot. </w:t>
      </w:r>
      <w:proofErr w:type="gramStart"/>
      <w:r>
        <w:t>Also</w:t>
      </w:r>
      <w:proofErr w:type="gramEnd"/>
      <w:r>
        <w:t xml:space="preserve"> note the poor results of taking a MAP estimate of wide parameter probability distributions.</w:t>
      </w:r>
    </w:p>
    <w:p w:rsidR="00FA72DA" w:rsidRDefault="00FA72DA" w:rsidP="00FA72DA">
      <w:pPr>
        <w:keepNext/>
        <w:jc w:val="center"/>
      </w:pPr>
      <w:r>
        <w:rPr>
          <w:noProof/>
          <w:lang w:val="en-CA" w:eastAsia="en-CA"/>
        </w:rPr>
        <w:drawing>
          <wp:inline distT="0" distB="0" distL="0" distR="0" wp14:anchorId="4E8B75EB" wp14:editId="573794C2">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58">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106" w:name="_Ref449017410"/>
      <w:bookmarkStart w:id="107" w:name="_Toc452499212"/>
      <w:r>
        <w:t xml:space="preserve">Figure </w:t>
      </w:r>
      <w:fldSimple w:instr=" SEQ Figure \* ARABIC ">
        <w:r w:rsidR="00DB2669">
          <w:rPr>
            <w:noProof/>
          </w:rPr>
          <w:t>17</w:t>
        </w:r>
      </w:fldSimple>
      <w:bookmarkEnd w:id="106"/>
      <w:r>
        <w:t>. Gaussian process regression compared with Bayesian parameter estimation flying in a circular pattern around a thermal</w:t>
      </w:r>
      <w:bookmarkEnd w:id="107"/>
    </w:p>
    <w:p w:rsidR="00FA72DA" w:rsidRDefault="00FA72DA" w:rsidP="00FA72DA">
      <w:proofErr w:type="gramStart"/>
      <w:r>
        <w:t xml:space="preserve">Because the Bayesian parameter estimation is assuming the thermal is perfectly Gaussian shaped, the contour lines </w:t>
      </w:r>
      <w:r w:rsidR="00FF2D26">
        <w:t xml:space="preserve">on the </w:t>
      </w:r>
      <m:oMath>
        <m:r>
          <w:rPr>
            <w:rFonts w:ascii="Cambria Math" w:hAnsi="Cambria Math"/>
          </w:rPr>
          <m:t>xy</m:t>
        </m:r>
      </m:oMath>
      <w:r w:rsidR="00FF2D26">
        <w:t xml:space="preserve">-plane </w:t>
      </w:r>
      <w:r>
        <w:t xml:space="preserve">are perfectly circular in the MAP plots even though the </w:t>
      </w:r>
      <w:r>
        <w:lastRenderedPageBreak/>
        <w:t xml:space="preserve">input data is a sum of two Gaussian-shaped thermals, one with an amplitude of </w:t>
      </w:r>
      <m:oMath>
        <m:r>
          <w:rPr>
            <w:rFonts w:ascii="Cambria Math" w:hAnsi="Cambria Math"/>
          </w:rPr>
          <m:t>5</m:t>
        </m:r>
      </m:oMath>
      <w:r>
        <w:t xml:space="preserve"> and a standard 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w:t>
      </w:r>
      <w:proofErr w:type="gramEnd"/>
      <w:r>
        <w:t xml:space="preserve"> In the regression plots, the contour lines are not as </w:t>
      </w:r>
      <w:proofErr w:type="gramStart"/>
      <w:r>
        <w:t>uniform,</w:t>
      </w:r>
      <w:proofErr w:type="gramEnd"/>
      <w:r>
        <w:t xml:space="preserve"> s</w:t>
      </w:r>
      <w:proofErr w:type="spellStart"/>
      <w:r>
        <w:t>howing</w:t>
      </w:r>
      <w:proofErr w:type="spellEnd"/>
      <w:r>
        <w:t xml:space="preserve"> how the regression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w:t>
      </w:r>
      <w:proofErr w:type="gramStart"/>
      <w:r>
        <w:t xml:space="preserve">around </w:t>
      </w:r>
      <w:proofErr w:type="gramEnd"/>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DB2669">
        <w:t xml:space="preserve">Figure </w:t>
      </w:r>
      <w:r w:rsidR="00DB2669">
        <w:rPr>
          <w:noProof/>
        </w:rPr>
        <w:t>18</w:t>
      </w:r>
      <w:r>
        <w:fldChar w:fldCharType="end"/>
      </w:r>
      <w:r>
        <w:t xml:space="preserve">, a straight-line flight path is shown hitting the edge of a thermal and not going through the center. This flight path needs to </w:t>
      </w:r>
      <w:proofErr w:type="gramStart"/>
      <w:r>
        <w:t>be analyzed</w:t>
      </w:r>
      <w:proofErr w:type="gramEnd"/>
      <w:r>
        <w:t xml:space="preserve"> since as we are flying along, we want to be able to detect that we have hit the edge of a thermal. It is more likely that </w:t>
      </w:r>
      <w:proofErr w:type="gramStart"/>
      <w:r>
        <w:t>we’ll</w:t>
      </w:r>
      <w:proofErr w:type="gramEnd"/>
      <w:r>
        <w:t xml:space="preserve"> hit the edge of a thermal than that we’ll hit the center </w:t>
      </w:r>
      <w:r w:rsidR="00E80D22">
        <w:t>(</w:t>
      </w:r>
      <w:r>
        <w:t>Edwards 2015, 24</w:t>
      </w:r>
      <w:r w:rsidR="00E80D22">
        <w:t>)</w:t>
      </w:r>
      <w:r>
        <w:t xml:space="preserve">. In the bottom row, the parameter estimation estimates that the thermal amplitude is close </w:t>
      </w:r>
      <w:proofErr w:type="gramStart"/>
      <w:r>
        <w:t xml:space="preserve">to </w:t>
      </w:r>
      <w:proofErr w:type="gramEnd"/>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DB2669">
        <w:t xml:space="preserve">Figure </w:t>
      </w:r>
      <w:r w:rsidR="00DB2669">
        <w:rPr>
          <w:noProof/>
        </w:rPr>
        <w:t>17</w:t>
      </w:r>
      <w:r>
        <w:fldChar w:fldCharType="end"/>
      </w:r>
      <w:r>
        <w:t xml:space="preserve">. While the thermal position is estimated to be </w:t>
      </w:r>
      <w:proofErr w:type="gramStart"/>
      <w:r>
        <w:t xml:space="preserve">around </w:t>
      </w:r>
      <w:proofErr w:type="gramEnd"/>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perpendicular. </w:t>
      </w:r>
      <w:proofErr w:type="gramStart"/>
      <w:r>
        <w:t>This is the direction in which we have uncertainty in our position parameter, which is apparent by looking at the red dots in the lower Bayesian plot</w:t>
      </w:r>
      <w:proofErr w:type="gramEnd"/>
      <w:r>
        <w:t xml:space="preserve">. Uncertainty in the direction perpendicular to a straight flight path is reasonable since determining which side of you the thermal is on is mathematically unobservable if you are flying in a straight line </w:t>
      </w:r>
      <w:r w:rsidR="000D6FB2">
        <w:t>(</w:t>
      </w:r>
      <w:r w:rsidRPr="006803CF">
        <w:t>Edwards</w:t>
      </w:r>
      <w:r w:rsidR="000D6FB2">
        <w:t xml:space="preserve"> 2015, 24)</w:t>
      </w:r>
      <w:r>
        <w:t xml:space="preserve">. </w:t>
      </w:r>
      <w:proofErr w:type="gramStart"/>
      <w:r>
        <w:t>Though</w:t>
      </w:r>
      <w:proofErr w:type="gramEnd"/>
      <w:r>
        <w:t>,</w:t>
      </w:r>
      <w:r w:rsidR="00203D1E">
        <w:t xml:space="preserve"> by</w:t>
      </w:r>
      <w:r>
        <w:t xml:space="preserve"> </w:t>
      </w:r>
      <w:r w:rsidR="00203D1E">
        <w:t xml:space="preserve">adding more sensors to the glider to provide aileron deflection data, the </w:t>
      </w:r>
      <w:r>
        <w:t xml:space="preserve">direction </w:t>
      </w:r>
      <w:r w:rsidR="00203D1E">
        <w:t xml:space="preserve">of </w:t>
      </w:r>
      <w:r>
        <w:t xml:space="preserve">the thermal center </w:t>
      </w:r>
      <w:r w:rsidR="009F2F4C">
        <w:t>has been determined in some tests</w:t>
      </w:r>
      <w:r>
        <w:t xml:space="preserve"> with an 85 percent success rate </w:t>
      </w:r>
      <w:r w:rsidR="00775EDB">
        <w:t>(</w:t>
      </w:r>
      <w:r>
        <w:t>Edwards 2015, 24</w:t>
      </w:r>
      <w:r w:rsidR="00775EDB">
        <w:t>)</w:t>
      </w:r>
      <w:r>
        <w:t>.</w:t>
      </w:r>
    </w:p>
    <w:p w:rsidR="00FA72DA" w:rsidRDefault="00FA72DA" w:rsidP="00FA72DA">
      <w:pPr>
        <w:keepNext/>
        <w:jc w:val="center"/>
      </w:pPr>
      <w:r>
        <w:rPr>
          <w:noProof/>
          <w:lang w:val="en-CA" w:eastAsia="en-CA"/>
        </w:rPr>
        <w:drawing>
          <wp:inline distT="0" distB="0" distL="0" distR="0" wp14:anchorId="0A52AEE5" wp14:editId="210C478F">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59">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108" w:name="_Ref449018029"/>
      <w:bookmarkStart w:id="109" w:name="_Toc452499213"/>
      <w:r>
        <w:t xml:space="preserve">Figure </w:t>
      </w:r>
      <w:fldSimple w:instr=" SEQ Figure \* ARABIC ">
        <w:r w:rsidR="00DB2669">
          <w:rPr>
            <w:noProof/>
          </w:rPr>
          <w:t>18</w:t>
        </w:r>
      </w:fldSimple>
      <w:bookmarkEnd w:id="108"/>
      <w:r>
        <w:t>. Gaussian process regression compared with Bayesian parameter estimation flying in a straight line near the center of a thermal</w:t>
      </w:r>
      <w:bookmarkEnd w:id="109"/>
    </w:p>
    <w:p w:rsidR="00FA72DA" w:rsidRDefault="00FA72DA" w:rsidP="00FA72DA">
      <w:r>
        <w:t>Now let’s look at how these methods compare when run on data</w:t>
      </w:r>
      <w:r w:rsidR="008F2B16">
        <w:t xml:space="preserve"> recorded</w:t>
      </w:r>
      <w:r>
        <w:t xml:space="preserve"> from the Piccolo simulator, which has a more complex thermal model – still Gaussian shaped, but also with</w:t>
      </w:r>
      <w:r w:rsidR="00D87C32">
        <w:t xml:space="preserve"> down </w:t>
      </w:r>
      <w:r w:rsidR="00D87C32">
        <w:lastRenderedPageBreak/>
        <w:t>drafts around the thermal</w:t>
      </w:r>
      <w:r w:rsidR="00774561">
        <w:t>. This is</w:t>
      </w:r>
      <w:r w:rsidR="00D87C32">
        <w:t xml:space="preserve"> similar to what will be discussed in section </w:t>
      </w:r>
      <w:r w:rsidR="00D87C32">
        <w:fldChar w:fldCharType="begin"/>
      </w:r>
      <w:r w:rsidR="00D87C32">
        <w:instrText xml:space="preserve"> REF _Ref452371824 \r \h </w:instrText>
      </w:r>
      <w:r w:rsidR="00D87C32">
        <w:fldChar w:fldCharType="separate"/>
      </w:r>
      <w:r w:rsidR="00DB2669">
        <w:t>3.6</w:t>
      </w:r>
      <w:r w:rsidR="00D87C32">
        <w:fldChar w:fldCharType="end"/>
      </w:r>
      <w:r w:rsidR="00C13D94">
        <w:t xml:space="preserve"> but </w:t>
      </w:r>
      <w:r w:rsidR="00774561">
        <w:t xml:space="preserve">here we are using </w:t>
      </w:r>
      <w:r w:rsidR="00C13D94">
        <w:t xml:space="preserve">recorded data </w:t>
      </w:r>
      <w:r w:rsidR="00774561">
        <w:t xml:space="preserve">from the simulator </w:t>
      </w:r>
      <w:r w:rsidR="00C13D94">
        <w:t>rather than running it</w:t>
      </w:r>
      <w:r w:rsidR="00774561">
        <w:t xml:space="preserve"> in real-time</w:t>
      </w:r>
      <w:r w:rsidR="00C67257">
        <w:t>, meaning that the length of time to run the regression and estimation here does not matter.</w:t>
      </w:r>
    </w:p>
    <w:p w:rsidR="00FA72DA" w:rsidRDefault="00FA72DA" w:rsidP="00FA72DA">
      <w:r>
        <w:t xml:space="preserve">In </w:t>
      </w:r>
      <w:r>
        <w:fldChar w:fldCharType="begin"/>
      </w:r>
      <w:r>
        <w:instrText xml:space="preserve"> REF _Ref449021062 \h </w:instrText>
      </w:r>
      <w:r>
        <w:fldChar w:fldCharType="separate"/>
      </w:r>
      <w:r w:rsidR="00DB2669">
        <w:t xml:space="preserve">Figure </w:t>
      </w:r>
      <w:r w:rsidR="00DB2669">
        <w:rPr>
          <w:noProof/>
        </w:rPr>
        <w:t>19</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 xml:space="preserve">-direction. The position parameters were broken into two separate parameters instead of a two-dimensional parameter as in the previous Bayesian parameter estimations since here the input data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val="en-CA" w:eastAsia="en-CA"/>
        </w:rPr>
        <w:drawing>
          <wp:inline distT="0" distB="0" distL="0" distR="0" wp14:anchorId="6F21ED8C" wp14:editId="03A30155">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60">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110" w:name="_Ref449021062"/>
      <w:bookmarkStart w:id="111" w:name="_Toc452499214"/>
      <w:r>
        <w:t xml:space="preserve">Figure </w:t>
      </w:r>
      <w:fldSimple w:instr=" SEQ Figure \* ARABIC ">
        <w:r w:rsidR="00DB2669">
          <w:rPr>
            <w:noProof/>
          </w:rPr>
          <w:t>19</w:t>
        </w:r>
      </w:fldSimple>
      <w:bookmarkEnd w:id="110"/>
      <w:r>
        <w:t>. Gaussian process regression compared with Bayesian parameter estimation on Piccolo simulation data</w:t>
      </w:r>
      <w:bookmarkEnd w:id="111"/>
    </w:p>
    <w:p w:rsidR="00FA72DA" w:rsidRDefault="00FA72DA" w:rsidP="00FA72DA">
      <w:r>
        <w:t>The parameter estimation appears to have picked upon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Default="00FA72DA" w:rsidP="00FA72DA">
      <w:proofErr w:type="gramStart"/>
      <w:r>
        <w:lastRenderedPageBreak/>
        <w:t>Because Gaussian process regression does not require a model of the thermal, which is advantageous if thermals encountered by the plane in the real world are not Gaussian shaped, and because compared with Gaussian process regression, Bayesian parameter estimation is very slow, in this case approximately 50 seconds for each of these two parameter estimations, we decided to proceed with Gaussian process regression for the initial thermal identification algorithm.</w:t>
      </w:r>
      <w:proofErr w:type="gramEnd"/>
    </w:p>
    <w:p w:rsidR="00F752A5" w:rsidRDefault="00F752A5" w:rsidP="00F752A5">
      <w:pPr>
        <w:pStyle w:val="Heading2"/>
      </w:pPr>
      <w:bookmarkStart w:id="112" w:name="_Ref452371824"/>
      <w:bookmarkStart w:id="113" w:name="_Toc452499140"/>
      <w:r>
        <w:t>Gaussian Process Regression in Simulation</w:t>
      </w:r>
      <w:bookmarkEnd w:id="112"/>
      <w:bookmarkEnd w:id="113"/>
    </w:p>
    <w:p w:rsidR="004C29D3" w:rsidRDefault="009957FD" w:rsidP="00C734A7">
      <w:r>
        <w:t xml:space="preserve">Now, </w:t>
      </w:r>
      <w:proofErr w:type="gramStart"/>
      <w:r>
        <w:t>let’s</w:t>
      </w:r>
      <w:proofErr w:type="gramEnd"/>
      <w:r>
        <w:t xml:space="preserve"> test Gaussian process regression </w:t>
      </w:r>
      <w:r w:rsidR="002C51FA">
        <w:t xml:space="preserve">in real-time on this more </w:t>
      </w:r>
      <w:r>
        <w:t>realistic thermal model that satisfies conservation of</w:t>
      </w:r>
      <w:r w:rsidR="008F580D">
        <w:t xml:space="preserve"> mass. </w:t>
      </w:r>
      <w:r w:rsidR="00EC67FF">
        <w:t>If the air is rising in the center of the thermal, then the air must go somewhere. By assuming conservation of mass, you can calculate the downward air velocity around the rising air.</w:t>
      </w:r>
      <w:r w:rsidR="006D432F">
        <w:t xml:space="preserve"> </w:t>
      </w:r>
      <w:r w:rsidR="00CE611A">
        <w:t>(</w:t>
      </w:r>
      <w:r w:rsidR="00267869">
        <w:t xml:space="preserve">Allen 2005, </w:t>
      </w:r>
      <w:r w:rsidR="006D432F">
        <w:t>4</w:t>
      </w:r>
      <w:r w:rsidR="00CE611A">
        <w:t>)</w:t>
      </w:r>
      <w:r w:rsidR="00EC67FF">
        <w:t xml:space="preserve"> </w:t>
      </w:r>
      <w:r w:rsidR="003D0AA3">
        <w:t xml:space="preserve">This is the </w:t>
      </w:r>
      <w:r w:rsidR="00C25682">
        <w:t xml:space="preserve">thermal </w:t>
      </w:r>
      <w:r w:rsidR="003D0AA3">
        <w:t xml:space="preserve">model used in both the Piccolo simulator and the </w:t>
      </w:r>
      <w:proofErr w:type="spellStart"/>
      <w:r w:rsidR="003D0AA3">
        <w:t>CRRCSim</w:t>
      </w:r>
      <w:proofErr w:type="spellEnd"/>
      <w:r w:rsidR="003D0AA3">
        <w:t xml:space="preserve"> simulator.</w:t>
      </w:r>
    </w:p>
    <w:p w:rsidR="00917F8E" w:rsidRDefault="00340C06" w:rsidP="00917F8E">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7pt;height:222.75pt">
            <v:imagedata r:id="rId61" o:title="thermals_new"/>
          </v:shape>
        </w:pict>
      </w:r>
    </w:p>
    <w:p w:rsidR="00C734A7" w:rsidRPr="00C734A7" w:rsidRDefault="00917F8E" w:rsidP="00917F8E">
      <w:pPr>
        <w:pStyle w:val="Caption"/>
        <w:jc w:val="center"/>
      </w:pPr>
      <w:bookmarkStart w:id="114" w:name="_Toc452499215"/>
      <w:r>
        <w:t xml:space="preserve">Figure </w:t>
      </w:r>
      <w:fldSimple w:instr=" SEQ Figure \* ARABIC ">
        <w:r w:rsidR="00DB2669">
          <w:rPr>
            <w:noProof/>
          </w:rPr>
          <w:t>20</w:t>
        </w:r>
      </w:fldSimple>
      <w:r>
        <w:t xml:space="preserve">. </w:t>
      </w:r>
      <w:proofErr w:type="spellStart"/>
      <w:r>
        <w:t>CRRCSim</w:t>
      </w:r>
      <w:proofErr w:type="spellEnd"/>
      <w:r>
        <w:t xml:space="preserve"> thermal model</w:t>
      </w:r>
      <w:r w:rsidR="005452EB">
        <w:t xml:space="preserve"> showing vertical velocity</w:t>
      </w:r>
      <w:bookmarkEnd w:id="114"/>
    </w:p>
    <w:p w:rsidR="00917F8E" w:rsidRDefault="00161005" w:rsidP="00A42A08">
      <w:pPr>
        <w:rPr>
          <w:noProof/>
          <w:lang w:eastAsia="en-US"/>
        </w:rPr>
      </w:pPr>
      <w:r>
        <w:rPr>
          <w:noProof/>
          <w:lang w:eastAsia="en-US"/>
        </w:rPr>
        <w:t xml:space="preserve">The current approach is to </w:t>
      </w:r>
      <w:r w:rsidR="00164320">
        <w:rPr>
          <w:noProof/>
          <w:lang w:eastAsia="en-US"/>
        </w:rPr>
        <w:t xml:space="preserve">have the plane in simulation </w:t>
      </w:r>
      <w:r>
        <w:rPr>
          <w:noProof/>
          <w:lang w:eastAsia="en-US"/>
        </w:rPr>
        <w:t xml:space="preserve">fly the rectangular flight plans shown in the right of </w:t>
      </w:r>
      <w:r>
        <w:rPr>
          <w:noProof/>
          <w:lang w:eastAsia="en-US"/>
        </w:rPr>
        <w:fldChar w:fldCharType="begin"/>
      </w:r>
      <w:r>
        <w:rPr>
          <w:noProof/>
          <w:lang w:eastAsia="en-US"/>
        </w:rPr>
        <w:instrText xml:space="preserve"> REF _Ref451238809 \h </w:instrText>
      </w:r>
      <w:r>
        <w:rPr>
          <w:noProof/>
          <w:lang w:eastAsia="en-US"/>
        </w:rPr>
      </w:r>
      <w:r>
        <w:rPr>
          <w:noProof/>
          <w:lang w:eastAsia="en-US"/>
        </w:rPr>
        <w:fldChar w:fldCharType="separate"/>
      </w:r>
      <w:r w:rsidR="00DB2669">
        <w:t xml:space="preserve">Figure </w:t>
      </w:r>
      <w:r w:rsidR="00DB2669">
        <w:rPr>
          <w:noProof/>
        </w:rPr>
        <w:t>21</w:t>
      </w:r>
      <w:r>
        <w:rPr>
          <w:noProof/>
          <w:lang w:eastAsia="en-US"/>
        </w:rPr>
        <w:fldChar w:fldCharType="end"/>
      </w:r>
      <w:r w:rsidR="00164320">
        <w:rPr>
          <w:noProof/>
          <w:lang w:eastAsia="en-US"/>
        </w:rPr>
        <w:t xml:space="preserve"> gaining altitude until it reaches an altitude of 200 meters above the starting altitutde. </w:t>
      </w:r>
      <w:r w:rsidR="000904BB">
        <w:rPr>
          <w:noProof/>
          <w:lang w:eastAsia="en-US"/>
        </w:rPr>
        <w:t xml:space="preserve">It then cuts the throttle and starts gliding, recording vertical velocity data. It </w:t>
      </w:r>
      <w:r w:rsidR="0032093B">
        <w:rPr>
          <w:noProof/>
          <w:lang w:eastAsia="en-US"/>
        </w:rPr>
        <w:t xml:space="preserve">is </w:t>
      </w:r>
      <w:r w:rsidR="000904BB">
        <w:rPr>
          <w:noProof/>
          <w:lang w:eastAsia="en-US"/>
        </w:rPr>
        <w:t xml:space="preserve">continuously running Gaussian process regression on this data, </w:t>
      </w:r>
      <w:r w:rsidR="001F6512">
        <w:rPr>
          <w:noProof/>
          <w:lang w:eastAsia="en-US"/>
        </w:rPr>
        <w:t>t</w:t>
      </w:r>
      <w:r w:rsidR="000904BB">
        <w:rPr>
          <w:noProof/>
          <w:lang w:eastAsia="en-US"/>
        </w:rPr>
        <w:t xml:space="preserve">rying to detect when it enters a thermal. </w:t>
      </w:r>
      <w:proofErr w:type="gramStart"/>
      <w:r w:rsidR="000904BB">
        <w:rPr>
          <w:noProof/>
          <w:lang w:eastAsia="en-US"/>
        </w:rPr>
        <w:t xml:space="preserve">This is shown by the plot on the left of </w:t>
      </w:r>
      <w:r w:rsidR="000904BB">
        <w:rPr>
          <w:noProof/>
          <w:lang w:eastAsia="en-US"/>
        </w:rPr>
        <w:fldChar w:fldCharType="begin"/>
      </w:r>
      <w:r w:rsidR="000904BB">
        <w:rPr>
          <w:noProof/>
          <w:lang w:eastAsia="en-US"/>
        </w:rPr>
        <w:instrText xml:space="preserve"> REF _Ref451238809 \h </w:instrText>
      </w:r>
      <w:r w:rsidR="000904BB">
        <w:rPr>
          <w:noProof/>
          <w:lang w:eastAsia="en-US"/>
        </w:rPr>
      </w:r>
      <w:r w:rsidR="000904BB">
        <w:rPr>
          <w:noProof/>
          <w:lang w:eastAsia="en-US"/>
        </w:rPr>
        <w:fldChar w:fldCharType="separate"/>
      </w:r>
      <w:r w:rsidR="00DB2669">
        <w:t xml:space="preserve">Figure </w:t>
      </w:r>
      <w:r w:rsidR="00DB2669">
        <w:rPr>
          <w:noProof/>
        </w:rPr>
        <w:t>21</w:t>
      </w:r>
      <w:proofErr w:type="gramEnd"/>
      <w:r w:rsidR="000904BB">
        <w:rPr>
          <w:noProof/>
          <w:lang w:eastAsia="en-US"/>
        </w:rPr>
        <w:fldChar w:fldCharType="end"/>
      </w:r>
      <w:r w:rsidR="000904BB">
        <w:rPr>
          <w:noProof/>
          <w:lang w:eastAsia="en-US"/>
        </w:rPr>
        <w:t xml:space="preserve">. </w:t>
      </w:r>
      <w:r w:rsidR="00F17103">
        <w:rPr>
          <w:noProof/>
          <w:lang w:eastAsia="en-US"/>
        </w:rPr>
        <w:t xml:space="preserve">Circled in blue is the highest point predicted in a region of about 20 meters radius around the airplane. </w:t>
      </w:r>
      <w:r w:rsidR="004B207A">
        <w:rPr>
          <w:noProof/>
          <w:lang w:eastAsia="en-US"/>
        </w:rPr>
        <w:t>If this highest vertical velocity is greater than 0.5 m/s with 85 percent confidence, then it commands the autopilot t</w:t>
      </w:r>
      <w:r w:rsidR="002C2423">
        <w:rPr>
          <w:noProof/>
          <w:lang w:eastAsia="en-US"/>
        </w:rPr>
        <w:t>o switch from auto mode, where it flies the flight plan,</w:t>
      </w:r>
      <w:r w:rsidR="004B207A">
        <w:rPr>
          <w:noProof/>
          <w:lang w:eastAsia="en-US"/>
        </w:rPr>
        <w:t xml:space="preserve"> to </w:t>
      </w:r>
      <w:r w:rsidR="002C2423">
        <w:rPr>
          <w:noProof/>
          <w:lang w:eastAsia="en-US"/>
        </w:rPr>
        <w:t>guided mode, where it will now orbit the highest point</w:t>
      </w:r>
      <w:r w:rsidR="0011371E">
        <w:rPr>
          <w:noProof/>
          <w:lang w:eastAsia="en-US"/>
        </w:rPr>
        <w:t xml:space="preserve"> with a radius of 5 meters</w:t>
      </w:r>
      <w:r w:rsidR="002C2423">
        <w:rPr>
          <w:noProof/>
          <w:lang w:eastAsia="en-US"/>
        </w:rPr>
        <w:t>.</w:t>
      </w:r>
      <w:r w:rsidR="006E1FAD">
        <w:rPr>
          <w:noProof/>
          <w:lang w:eastAsia="en-US"/>
        </w:rPr>
        <w:t xml:space="preserve"> </w:t>
      </w:r>
      <w:r w:rsidR="000E2C49">
        <w:rPr>
          <w:noProof/>
          <w:lang w:eastAsia="en-US"/>
        </w:rPr>
        <w:t xml:space="preserve">On the left you can see the red dots on the bottom of the plot, which represents the points the regression is being run on. </w:t>
      </w:r>
      <w:r w:rsidR="00BA0FE4">
        <w:rPr>
          <w:noProof/>
          <w:lang w:eastAsia="en-US"/>
        </w:rPr>
        <w:t>It has so far orbited this thermal twice.</w:t>
      </w:r>
    </w:p>
    <w:p w:rsidR="000E39F8" w:rsidRDefault="00340C06" w:rsidP="000E39F8">
      <w:pPr>
        <w:keepNext/>
        <w:jc w:val="center"/>
      </w:pPr>
      <w:r>
        <w:rPr>
          <w:noProof/>
          <w:lang w:eastAsia="en-US"/>
        </w:rPr>
        <w:lastRenderedPageBreak/>
        <w:pict>
          <v:shape id="_x0000_i1026" type="#_x0000_t75" style="width:467.6pt;height:186.15pt">
            <v:imagedata r:id="rId62" o:title="gpr_live2_total"/>
          </v:shape>
        </w:pict>
      </w:r>
    </w:p>
    <w:p w:rsidR="000E39F8" w:rsidRDefault="000E39F8" w:rsidP="000E39F8">
      <w:pPr>
        <w:pStyle w:val="Caption"/>
        <w:jc w:val="center"/>
        <w:rPr>
          <w:noProof/>
          <w:lang w:eastAsia="en-US"/>
        </w:rPr>
      </w:pPr>
      <w:bookmarkStart w:id="115" w:name="_Ref451238809"/>
      <w:bookmarkStart w:id="116" w:name="_Toc452499216"/>
      <w:r>
        <w:t xml:space="preserve">Figure </w:t>
      </w:r>
      <w:fldSimple w:instr=" SEQ Figure \* ARABIC ">
        <w:r w:rsidR="00DB2669">
          <w:rPr>
            <w:noProof/>
          </w:rPr>
          <w:t>21</w:t>
        </w:r>
      </w:fldSimple>
      <w:bookmarkEnd w:id="115"/>
      <w:r>
        <w:t xml:space="preserve">. Gaussian process regression identifying </w:t>
      </w:r>
      <w:r w:rsidR="002423F7">
        <w:t xml:space="preserve">a </w:t>
      </w:r>
      <w:r>
        <w:t xml:space="preserve">thermal in </w:t>
      </w:r>
      <w:r w:rsidR="00996788">
        <w:t xml:space="preserve">the </w:t>
      </w:r>
      <w:proofErr w:type="spellStart"/>
      <w:r>
        <w:t>CRRCSim</w:t>
      </w:r>
      <w:proofErr w:type="spellEnd"/>
      <w:r>
        <w:t xml:space="preserve"> </w:t>
      </w:r>
      <w:r w:rsidR="00996788">
        <w:t>simulator</w:t>
      </w:r>
      <w:bookmarkEnd w:id="116"/>
    </w:p>
    <w:p w:rsidR="000E39F8" w:rsidRDefault="00206CBC" w:rsidP="000E39F8">
      <w:pPr>
        <w:rPr>
          <w:noProof/>
          <w:lang w:eastAsia="en-US"/>
        </w:rPr>
      </w:pPr>
      <w:r>
        <w:rPr>
          <w:noProof/>
          <w:lang w:eastAsia="en-US"/>
        </w:rPr>
        <w:t>In comparison with the centroid method tha</w:t>
      </w:r>
      <w:r w:rsidR="00D84CA2">
        <w:rPr>
          <w:noProof/>
          <w:lang w:eastAsia="en-US"/>
        </w:rPr>
        <w:t>t</w:t>
      </w:r>
      <w:r>
        <w:rPr>
          <w:noProof/>
          <w:lang w:eastAsia="en-US"/>
        </w:rPr>
        <w:t xml:space="preserve"> only gives a center location within the regio</w:t>
      </w:r>
      <w:r w:rsidR="00E5163F">
        <w:rPr>
          <w:noProof/>
          <w:lang w:eastAsia="en-US"/>
        </w:rPr>
        <w:t>n</w:t>
      </w:r>
      <w:r>
        <w:rPr>
          <w:noProof/>
          <w:lang w:eastAsia="en-US"/>
        </w:rPr>
        <w:t xml:space="preserve"> you have been circling, here Gaussian process regression can predict w</w:t>
      </w:r>
      <w:r w:rsidR="00E5163F">
        <w:rPr>
          <w:noProof/>
          <w:lang w:eastAsia="en-US"/>
        </w:rPr>
        <w:t>hat</w:t>
      </w:r>
      <w:r>
        <w:rPr>
          <w:noProof/>
          <w:lang w:eastAsia="en-US"/>
        </w:rPr>
        <w:t xml:space="preserve"> the entire thermal looks nearby. </w:t>
      </w:r>
      <w:r w:rsidR="00907DA9">
        <w:rPr>
          <w:noProof/>
          <w:lang w:eastAsia="en-US"/>
        </w:rPr>
        <w:t xml:space="preserve">In addition, it can handle muliple thermals as shown in </w:t>
      </w:r>
      <w:r w:rsidR="00907DA9">
        <w:rPr>
          <w:noProof/>
          <w:lang w:eastAsia="en-US"/>
        </w:rPr>
        <w:fldChar w:fldCharType="begin"/>
      </w:r>
      <w:r w:rsidR="00907DA9">
        <w:rPr>
          <w:noProof/>
          <w:lang w:eastAsia="en-US"/>
        </w:rPr>
        <w:instrText xml:space="preserve"> REF _Ref451239137 \h </w:instrText>
      </w:r>
      <w:r w:rsidR="00907DA9">
        <w:rPr>
          <w:noProof/>
          <w:lang w:eastAsia="en-US"/>
        </w:rPr>
      </w:r>
      <w:r w:rsidR="00907DA9">
        <w:rPr>
          <w:noProof/>
          <w:lang w:eastAsia="en-US"/>
        </w:rPr>
        <w:fldChar w:fldCharType="separate"/>
      </w:r>
      <w:r w:rsidR="00DB2669">
        <w:t xml:space="preserve">Figure </w:t>
      </w:r>
      <w:r w:rsidR="00DB2669">
        <w:rPr>
          <w:noProof/>
        </w:rPr>
        <w:t>22</w:t>
      </w:r>
      <w:r w:rsidR="00907DA9">
        <w:rPr>
          <w:noProof/>
          <w:lang w:eastAsia="en-US"/>
        </w:rPr>
        <w:fldChar w:fldCharType="end"/>
      </w:r>
      <w:r w:rsidR="00907DA9">
        <w:rPr>
          <w:noProof/>
          <w:lang w:eastAsia="en-US"/>
        </w:rPr>
        <w:t xml:space="preserve">. </w:t>
      </w:r>
      <w:r w:rsidR="00F1491C">
        <w:rPr>
          <w:noProof/>
          <w:lang w:eastAsia="en-US"/>
        </w:rPr>
        <w:t xml:space="preserve">In this </w:t>
      </w:r>
      <w:r w:rsidR="00D02D58">
        <w:rPr>
          <w:noProof/>
          <w:lang w:eastAsia="en-US"/>
        </w:rPr>
        <w:t>test</w:t>
      </w:r>
      <w:r w:rsidR="00F1491C">
        <w:rPr>
          <w:noProof/>
          <w:lang w:eastAsia="en-US"/>
        </w:rPr>
        <w:t xml:space="preserve">, the plane flew through two close-together thermals. </w:t>
      </w:r>
      <w:r w:rsidR="00F11EC5">
        <w:rPr>
          <w:noProof/>
          <w:lang w:eastAsia="en-US"/>
        </w:rPr>
        <w:t>The Gaussian process regression was able to detect both of these.</w:t>
      </w:r>
      <w:r w:rsidR="008748BE">
        <w:rPr>
          <w:noProof/>
          <w:lang w:eastAsia="en-US"/>
        </w:rPr>
        <w:t xml:space="preserve"> This could no</w:t>
      </w:r>
      <w:r w:rsidR="00AA5816">
        <w:rPr>
          <w:noProof/>
          <w:lang w:eastAsia="en-US"/>
        </w:rPr>
        <w:t>t</w:t>
      </w:r>
      <w:r w:rsidR="008748BE">
        <w:rPr>
          <w:noProof/>
          <w:lang w:eastAsia="en-US"/>
        </w:rPr>
        <w:t xml:space="preserve"> b</w:t>
      </w:r>
      <w:r w:rsidR="00903B11">
        <w:rPr>
          <w:noProof/>
          <w:lang w:eastAsia="en-US"/>
        </w:rPr>
        <w:t>e done with the centroid method, which calculates one center point.</w:t>
      </w:r>
    </w:p>
    <w:p w:rsidR="000E39F8" w:rsidRDefault="000E39F8" w:rsidP="000E39F8">
      <w:pPr>
        <w:keepNext/>
        <w:jc w:val="center"/>
      </w:pPr>
      <w:r>
        <w:rPr>
          <w:noProof/>
          <w:lang w:val="en-CA" w:eastAsia="en-CA"/>
        </w:rPr>
        <w:drawing>
          <wp:inline distT="0" distB="0" distL="0" distR="0" wp14:anchorId="1F76DBE5" wp14:editId="2DDE94A5">
            <wp:extent cx="5934710" cy="2338070"/>
            <wp:effectExtent l="0" t="0" r="8890" b="5080"/>
            <wp:docPr id="82" name="Picture 82" descr="C:\Users\garrett.wilson\AppData\Local\Microsoft\Windows\INetCache\Content.Word\gpr_live1_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arrett.wilson\AppData\Local\Microsoft\Windows\INetCache\Content.Word\gpr_live1_tota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710" cy="2338070"/>
                    </a:xfrm>
                    <a:prstGeom prst="rect">
                      <a:avLst/>
                    </a:prstGeom>
                    <a:noFill/>
                    <a:ln>
                      <a:noFill/>
                    </a:ln>
                  </pic:spPr>
                </pic:pic>
              </a:graphicData>
            </a:graphic>
          </wp:inline>
        </w:drawing>
      </w:r>
    </w:p>
    <w:p w:rsidR="000E39F8" w:rsidRDefault="000E39F8" w:rsidP="00F977DD">
      <w:pPr>
        <w:pStyle w:val="Caption"/>
        <w:jc w:val="center"/>
        <w:rPr>
          <w:noProof/>
          <w:lang w:eastAsia="en-US"/>
        </w:rPr>
      </w:pPr>
      <w:bookmarkStart w:id="117" w:name="_Ref451239137"/>
      <w:bookmarkStart w:id="118" w:name="_Toc452499217"/>
      <w:r>
        <w:t xml:space="preserve">Figure </w:t>
      </w:r>
      <w:fldSimple w:instr=" SEQ Figure \* ARABIC ">
        <w:r w:rsidR="00DB2669">
          <w:rPr>
            <w:noProof/>
          </w:rPr>
          <w:t>22</w:t>
        </w:r>
      </w:fldSimple>
      <w:bookmarkEnd w:id="117"/>
      <w:r>
        <w:t xml:space="preserve">. </w:t>
      </w:r>
      <w:r w:rsidRPr="00EA4955">
        <w:t>Gaussian process regressio</w:t>
      </w:r>
      <w:r>
        <w:t>n</w:t>
      </w:r>
      <w:r w:rsidRPr="00EA4955">
        <w:t xml:space="preserve"> identifying </w:t>
      </w:r>
      <w:r>
        <w:t xml:space="preserve">two </w:t>
      </w:r>
      <w:r w:rsidRPr="00EA4955">
        <w:t>thermal</w:t>
      </w:r>
      <w:r>
        <w:t>s</w:t>
      </w:r>
      <w:r w:rsidRPr="00EA4955">
        <w:t xml:space="preserve"> in </w:t>
      </w:r>
      <w:r w:rsidR="00996788">
        <w:t xml:space="preserve">the </w:t>
      </w:r>
      <w:proofErr w:type="spellStart"/>
      <w:r w:rsidRPr="00EA4955">
        <w:t>CRRCSim</w:t>
      </w:r>
      <w:proofErr w:type="spellEnd"/>
      <w:r w:rsidRPr="00EA4955">
        <w:t xml:space="preserve"> </w:t>
      </w:r>
      <w:r w:rsidR="00996788">
        <w:t>simulator</w:t>
      </w:r>
      <w:bookmarkEnd w:id="118"/>
    </w:p>
    <w:p w:rsidR="000E39F8" w:rsidRDefault="000E39F8" w:rsidP="00A42A08">
      <w:pPr>
        <w:rPr>
          <w:noProof/>
          <w:lang w:eastAsia="en-US"/>
        </w:rPr>
      </w:pPr>
    </w:p>
    <w:p w:rsidR="00FA72DA" w:rsidRDefault="00FA72DA" w:rsidP="00FA72DA">
      <w:pPr>
        <w:pStyle w:val="Heading2"/>
      </w:pPr>
      <w:bookmarkStart w:id="119" w:name="_Toc448954877"/>
      <w:bookmarkStart w:id="120" w:name="_Ref452374752"/>
      <w:bookmarkStart w:id="121" w:name="_Toc452499141"/>
      <w:r>
        <w:lastRenderedPageBreak/>
        <w:t>Bayesian Networks</w:t>
      </w:r>
      <w:bookmarkEnd w:id="119"/>
      <w:bookmarkEnd w:id="120"/>
      <w:bookmarkEnd w:id="121"/>
    </w:p>
    <w:p w:rsidR="00FA72DA" w:rsidRPr="005F3B02" w:rsidRDefault="00FA72DA" w:rsidP="00FA72DA">
      <w:pPr>
        <w:pStyle w:val="Heading3"/>
      </w:pPr>
      <w:bookmarkStart w:id="122" w:name="_Toc448954878"/>
      <w:bookmarkStart w:id="123" w:name="_Ref452374524"/>
      <w:bookmarkStart w:id="124" w:name="_Toc452499142"/>
      <w:r>
        <w:t>Overview</w:t>
      </w:r>
      <w:bookmarkEnd w:id="122"/>
      <w:bookmarkEnd w:id="123"/>
      <w:bookmarkEnd w:id="124"/>
    </w:p>
    <w:p w:rsidR="00FA72DA" w:rsidRDefault="00FA72DA" w:rsidP="00FA72DA">
      <w:r>
        <w:t xml:space="preserve">Up to this </w:t>
      </w:r>
      <w:proofErr w:type="gramStart"/>
      <w:r>
        <w:t>point</w:t>
      </w:r>
      <w:proofErr w:type="gramEnd"/>
      <w:r>
        <w:t xml:space="preserve"> we have been looking only at single variables. When we are interested in more than one variable and want to use the relationships between these variables, a Bayesian network </w:t>
      </w:r>
      <w:proofErr w:type="gramStart"/>
      <w:r w:rsidR="005A7F56">
        <w:t>can be used</w:t>
      </w:r>
      <w:proofErr w:type="gramEnd"/>
      <w:r w:rsidR="005A7F56">
        <w:t>.</w:t>
      </w:r>
    </w:p>
    <w:p w:rsidR="00FA72DA" w:rsidRDefault="00FA72DA" w:rsidP="00FA72DA">
      <w:r>
        <w:t xml:space="preserve">A Bayesian network is a graphical means to help you reason, i.e. perform inference, in the face of uncertainty. </w:t>
      </w:r>
      <w:r w:rsidR="009C5CE7">
        <w:t>(</w:t>
      </w:r>
      <w:proofErr w:type="spellStart"/>
      <w:r>
        <w:t>Korb</w:t>
      </w:r>
      <w:proofErr w:type="spellEnd"/>
      <w:r>
        <w:t xml:space="preserve"> 29, 201</w:t>
      </w:r>
      <w:r w:rsidR="00517B39">
        <w:t>0</w:t>
      </w:r>
      <w:r w:rsidR="009C5CE7">
        <w:t>)</w:t>
      </w:r>
      <w:r>
        <w:t xml:space="preserve"> In the </w:t>
      </w:r>
      <w:proofErr w:type="gramStart"/>
      <w:r>
        <w:t>network</w:t>
      </w:r>
      <w:proofErr w:type="gramEnd"/>
      <w:r>
        <w:t xml:space="preserve"> we will have many nodes, which are random variables, with arrows going be</w:t>
      </w:r>
      <w:r w:rsidR="009C5CE7">
        <w:t>tween them. (</w:t>
      </w:r>
      <w:proofErr w:type="spellStart"/>
      <w:r>
        <w:t>Korb</w:t>
      </w:r>
      <w:proofErr w:type="spellEnd"/>
      <w:r>
        <w:t xml:space="preserve"> 29, 201</w:t>
      </w:r>
      <w:r w:rsidR="00517B39">
        <w:t>0</w:t>
      </w:r>
      <w:r w:rsidR="009C5CE7">
        <w:t>)</w:t>
      </w:r>
      <w:r>
        <w:t xml:space="preserve"> The random variables </w:t>
      </w:r>
      <w:proofErr w:type="gramStart"/>
      <w:r>
        <w:t>are based</w:t>
      </w:r>
      <w:proofErr w:type="gramEnd"/>
      <w:r>
        <w:t xml:space="preserve">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w:t>
      </w:r>
      <w:proofErr w:type="gramStart"/>
      <w:r>
        <w:t>is based</w:t>
      </w:r>
      <w:proofErr w:type="gramEnd"/>
      <w:r>
        <w:t xml:space="preserve"> on what values its inputs take on. If it </w:t>
      </w:r>
      <w:proofErr w:type="gramStart"/>
      <w:r>
        <w:t>doesn't</w:t>
      </w:r>
      <w:proofErr w:type="gramEnd"/>
      <w:r>
        <w:t xml:space="preserve"> have any inputs, then it has a prior probability distribution for what we think its outputs will look like. </w:t>
      </w:r>
      <w:r w:rsidR="009C5CE7">
        <w:t>(</w:t>
      </w:r>
      <w:proofErr w:type="spellStart"/>
      <w:r>
        <w:t>Charniak</w:t>
      </w:r>
      <w:proofErr w:type="spellEnd"/>
      <w:r>
        <w:t xml:space="preserve"> 51, 1991</w:t>
      </w:r>
      <w:r w:rsidR="009C5CE7">
        <w:t>)</w:t>
      </w:r>
      <w:r>
        <w:t xml:space="preserve">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val="en-CA" w:eastAsia="en-CA"/>
        </w:rPr>
        <w:drawing>
          <wp:inline distT="0" distB="0" distL="0" distR="0" wp14:anchorId="4EF9371C" wp14:editId="49C41DB7">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25" w:name="_Ref448859687"/>
      <w:bookmarkStart w:id="126" w:name="_Toc452499218"/>
      <w:r>
        <w:t xml:space="preserve">Figure </w:t>
      </w:r>
      <w:fldSimple w:instr=" SEQ Figure \* ARABIC ">
        <w:r w:rsidR="00DB2669">
          <w:rPr>
            <w:noProof/>
          </w:rPr>
          <w:t>23</w:t>
        </w:r>
      </w:fldSimple>
      <w:bookmarkEnd w:id="125"/>
      <w:r>
        <w:t xml:space="preserve">. </w:t>
      </w:r>
      <w:r w:rsidR="009C5CE7">
        <w:t>Bayesian network</w:t>
      </w:r>
      <w:bookmarkEnd w:id="126"/>
    </w:p>
    <w:p w:rsidR="00FA72DA" w:rsidRDefault="00FA72DA" w:rsidP="00FA72DA">
      <w:r>
        <w:fldChar w:fldCharType="begin"/>
      </w:r>
      <w:r>
        <w:instrText xml:space="preserve"> REF _Ref448859687 \h </w:instrText>
      </w:r>
      <w:r>
        <w:fldChar w:fldCharType="separate"/>
      </w:r>
      <w:r w:rsidR="00DB2669">
        <w:t xml:space="preserve">Figure </w:t>
      </w:r>
      <w:r w:rsidR="00DB2669">
        <w:rPr>
          <w:noProof/>
        </w:rPr>
        <w:t>23</w:t>
      </w:r>
      <w:r>
        <w:fldChar w:fldCharType="end"/>
      </w:r>
      <w:r>
        <w:t xml:space="preserve"> shows an example Bayesian network with three variables</w:t>
      </w:r>
      <w:r w:rsidR="009C5CE7">
        <w:t xml:space="preserve"> (</w:t>
      </w:r>
      <w:proofErr w:type="spellStart"/>
      <w:r w:rsidR="009C5CE7">
        <w:t>AnAj</w:t>
      </w:r>
      <w:proofErr w:type="spellEnd"/>
      <w:r w:rsidR="009C5CE7">
        <w:t>)</w:t>
      </w:r>
      <w:r>
        <w:t>. Whether it is raining affects whether we turn on the sprinkler, and both of these affect whether or not the grass is wet.</w:t>
      </w:r>
    </w:p>
    <w:p w:rsidR="00FA72DA" w:rsidRDefault="00FA72DA" w:rsidP="00FA72DA">
      <w:r>
        <w:t xml:space="preserve">Through using a Bayesian network, we are able to work with </w:t>
      </w:r>
      <w:proofErr w:type="gramStart"/>
      <w:r>
        <w:t>more complex systems</w:t>
      </w:r>
      <w:proofErr w:type="gramEnd"/>
      <w:r>
        <w:t xml:space="preserve"> where different parts of the system are interrelated. </w:t>
      </w:r>
      <w:proofErr w:type="gramStart"/>
      <w:r>
        <w:t xml:space="preserve">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w:t>
      </w:r>
      <w:r>
        <w:lastRenderedPageBreak/>
        <w:t>nodes you observe.</w:t>
      </w:r>
      <w:proofErr w:type="gramEnd"/>
      <w:r>
        <w:t xml:space="preserve"> </w:t>
      </w:r>
      <w:r w:rsidR="00C81626">
        <w:t>(</w:t>
      </w:r>
      <w:proofErr w:type="spellStart"/>
      <w:r>
        <w:t>Charniak</w:t>
      </w:r>
      <w:proofErr w:type="spellEnd"/>
      <w:r>
        <w:t xml:space="preserve"> 60, 1991</w:t>
      </w:r>
      <w:r w:rsidR="00C81626">
        <w:t>)</w:t>
      </w:r>
      <w:r>
        <w:t xml:space="preserve"> In addition, because of the prior distributions, we are able to find the new posterior distributions even when not given all the inputs to the system.</w:t>
      </w:r>
    </w:p>
    <w:p w:rsidR="00FA72DA" w:rsidRDefault="00FA72DA" w:rsidP="00FA72DA">
      <w:pPr>
        <w:keepNext/>
        <w:jc w:val="center"/>
      </w:pPr>
      <w:r>
        <w:rPr>
          <w:noProof/>
          <w:lang w:val="en-CA" w:eastAsia="en-CA"/>
        </w:rPr>
        <w:drawing>
          <wp:inline distT="0" distB="0" distL="0" distR="0" wp14:anchorId="03B4C894" wp14:editId="497F9A1A">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27" w:name="_Ref448859799"/>
      <w:bookmarkStart w:id="128" w:name="_Toc452499219"/>
      <w:r>
        <w:t xml:space="preserve">Figure </w:t>
      </w:r>
      <w:fldSimple w:instr=" SEQ Figure \* ARABIC ">
        <w:r w:rsidR="00DB2669">
          <w:rPr>
            <w:noProof/>
          </w:rPr>
          <w:t>24</w:t>
        </w:r>
      </w:fldSimple>
      <w:bookmarkEnd w:id="127"/>
      <w:r>
        <w:t xml:space="preserve">. </w:t>
      </w:r>
      <w:r w:rsidR="000A66C0">
        <w:t>A d</w:t>
      </w:r>
      <w:r w:rsidRPr="003B3A7D">
        <w:t xml:space="preserve">ynamic Bayesian network (DBN) learned with </w:t>
      </w:r>
      <w:proofErr w:type="spellStart"/>
      <w:r w:rsidRPr="003B3A7D">
        <w:t>CaMML</w:t>
      </w:r>
      <w:proofErr w:type="spellEnd"/>
      <w:r w:rsidRPr="003B3A7D">
        <w:t xml:space="preserve"> from </w:t>
      </w:r>
      <w:proofErr w:type="spellStart"/>
      <w:r w:rsidR="00C81626">
        <w:t>CRRCSim</w:t>
      </w:r>
      <w:proofErr w:type="spellEnd"/>
      <w:r w:rsidRPr="003B3A7D">
        <w:t xml:space="preserve"> simulation data</w:t>
      </w:r>
      <w:bookmarkEnd w:id="128"/>
    </w:p>
    <w:p w:rsidR="00FA72DA" w:rsidRPr="00F9453B" w:rsidRDefault="00FA72DA" w:rsidP="00FA72DA">
      <w:r w:rsidRPr="002C6ACB">
        <w:t xml:space="preserve">It is also possible to integrate discretized time into a Bayesian network, which then </w:t>
      </w:r>
      <w:proofErr w:type="gramStart"/>
      <w:r w:rsidRPr="002C6ACB">
        <w:t>is called</w:t>
      </w:r>
      <w:proofErr w:type="gramEnd"/>
      <w:r w:rsidRPr="002C6ACB">
        <w:t xml:space="preserve"> a dynamic Bayesian network. This mea</w:t>
      </w:r>
      <w:r>
        <w:t xml:space="preserve">ns that the variables at time </w:t>
      </w:r>
      <m:oMath>
        <m:r>
          <w:rPr>
            <w:rFonts w:ascii="Cambria Math" w:hAnsi="Cambria Math"/>
          </w:rPr>
          <m:t>t</m:t>
        </m:r>
      </m:oMath>
      <w:r w:rsidRPr="002C6ACB">
        <w:t xml:space="preserve"> influ</w:t>
      </w:r>
      <w:proofErr w:type="spellStart"/>
      <w:r>
        <w:t>ence</w:t>
      </w:r>
      <w:proofErr w:type="spellEnd"/>
      <w:r>
        <w:t xml:space="preserve"> the variables at </w:t>
      </w:r>
      <w:proofErr w:type="gramStart"/>
      <w:r>
        <w:t xml:space="preserve">time </w:t>
      </w:r>
      <w:proofErr w:type="gramEnd"/>
      <m:oMath>
        <m:r>
          <w:rPr>
            <w:rFonts w:ascii="Cambria Math" w:hAnsi="Cambria Math"/>
          </w:rPr>
          <m:t>t+1</m:t>
        </m:r>
      </m:oMath>
      <w:r>
        <w:t xml:space="preserve">. </w:t>
      </w:r>
      <w:r>
        <w:fldChar w:fldCharType="begin"/>
      </w:r>
      <w:r>
        <w:instrText xml:space="preserve"> REF _Ref448859799 \h </w:instrText>
      </w:r>
      <w:r>
        <w:fldChar w:fldCharType="separate"/>
      </w:r>
      <w:r w:rsidR="00DB2669">
        <w:t xml:space="preserve">Figure </w:t>
      </w:r>
      <w:r w:rsidR="00DB2669">
        <w:rPr>
          <w:noProof/>
        </w:rPr>
        <w:t>24</w:t>
      </w:r>
      <w:r>
        <w:fldChar w:fldCharType="end"/>
      </w:r>
      <w:r>
        <w:t xml:space="preserve"> </w:t>
      </w:r>
      <w:r w:rsidRPr="002C6ACB">
        <w:t>shows a dynamic Bayesian network learned from an RC plane simulation</w:t>
      </w:r>
      <w:r>
        <w:t xml:space="preserve"> that </w:t>
      </w:r>
      <w:proofErr w:type="gramStart"/>
      <w:r>
        <w:t>will be further discussed</w:t>
      </w:r>
      <w:proofErr w:type="gramEnd"/>
      <w:r>
        <w:t xml:space="preserve"> in section </w:t>
      </w:r>
      <w:r>
        <w:fldChar w:fldCharType="begin"/>
      </w:r>
      <w:r>
        <w:instrText xml:space="preserve"> REF _Ref448948291 \r \h </w:instrText>
      </w:r>
      <w:r>
        <w:fldChar w:fldCharType="separate"/>
      </w:r>
      <w:r w:rsidR="00DB2669">
        <w:t>3.7.4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w:t>
      </w:r>
      <w:proofErr w:type="gramStart"/>
      <w:r w:rsidRPr="002C6ACB">
        <w:t>pitch which</w:t>
      </w:r>
      <w:proofErr w:type="gramEnd"/>
      <w:r w:rsidRPr="002C6ACB">
        <w:t xml:space="preserve"> affects the vertical velocity. </w:t>
      </w:r>
      <w:proofErr w:type="gramStart"/>
      <w:r w:rsidRPr="002C6ACB">
        <w:t>So</w:t>
      </w:r>
      <w:proofErr w:type="gramEnd"/>
      <w:r w:rsidRPr="002C6ACB">
        <w:t>, as you throttle up, the plane starts to pitch up and also go up.</w:t>
      </w:r>
    </w:p>
    <w:p w:rsidR="00FA72DA" w:rsidRDefault="00FA72DA" w:rsidP="00FA72DA">
      <w:pPr>
        <w:pStyle w:val="Heading3"/>
      </w:pPr>
      <w:bookmarkStart w:id="129" w:name="_Toc448954879"/>
      <w:bookmarkStart w:id="130" w:name="_Toc452499143"/>
      <w:r>
        <w:t>Advantages of Bayesian Networks</w:t>
      </w:r>
      <w:bookmarkEnd w:id="129"/>
      <w:bookmarkEnd w:id="130"/>
    </w:p>
    <w:p w:rsidR="00FA72DA" w:rsidRDefault="00FA72DA" w:rsidP="00FA72DA">
      <w:r w:rsidRPr="00946A2C">
        <w:t>This leads to the question: Under what circumstances would you turn to Bayesian networks as a tool?</w:t>
      </w:r>
      <w:r w:rsidR="00F63C69">
        <w:t xml:space="preserve"> In other words, is this at all useful for this thermal soaring project?</w:t>
      </w:r>
    </w:p>
    <w:p w:rsidR="00FA72DA" w:rsidRDefault="00FA72DA" w:rsidP="00FA72DA">
      <w:proofErr w:type="gramStart"/>
      <w:r>
        <w:t>First of all</w:t>
      </w:r>
      <w:proofErr w:type="gramEnd"/>
      <w:r>
        <w:t xml:space="preserve">,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w:t>
      </w:r>
      <w:proofErr w:type="gramStart"/>
      <w:r>
        <w:t>you've</w:t>
      </w:r>
      <w:proofErr w:type="gramEnd"/>
      <w:r>
        <w:t xml:space="preser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w:t>
      </w:r>
      <w:proofErr w:type="gramStart"/>
      <w:r>
        <w:t>are left</w:t>
      </w:r>
      <w:proofErr w:type="gramEnd"/>
      <w:r>
        <w:t xml:space="preserve"> with more information than if you only approximated the function value with a single output</w:t>
      </w:r>
      <w:r w:rsidR="0058225A">
        <w:t>.</w:t>
      </w:r>
    </w:p>
    <w:p w:rsidR="00FA72DA" w:rsidRDefault="00FA72DA" w:rsidP="00FA72DA">
      <w:r>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DB2669">
        <w:t xml:space="preserve">Figure </w:t>
      </w:r>
      <w:r w:rsidR="00DB2669">
        <w:rPr>
          <w:noProof/>
        </w:rPr>
        <w:t>23</w:t>
      </w:r>
      <w:r>
        <w:fldChar w:fldCharType="end"/>
      </w:r>
      <w:r>
        <w:t xml:space="preserve">. On the other hand, you also have the flexibility to do neither of these and just make </w:t>
      </w:r>
      <w:proofErr w:type="gramStart"/>
      <w:r>
        <w:t>lots of</w:t>
      </w:r>
      <w:proofErr w:type="gramEnd"/>
      <w:r>
        <w:t xml:space="preserve">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DB2669">
        <w:t xml:space="preserve">Figure </w:t>
      </w:r>
      <w:r w:rsidR="00DB2669">
        <w:rPr>
          <w:noProof/>
        </w:rPr>
        <w:t>24</w:t>
      </w:r>
      <w:r>
        <w:fldChar w:fldCharType="end"/>
      </w:r>
      <w:r>
        <w:t xml:space="preserve">. </w:t>
      </w:r>
      <w:r w:rsidR="00462570">
        <w:t>(</w:t>
      </w:r>
      <w:proofErr w:type="spellStart"/>
      <w:r>
        <w:t>Korb</w:t>
      </w:r>
      <w:proofErr w:type="spellEnd"/>
      <w:r>
        <w:t xml:space="preserve"> 23, 201</w:t>
      </w:r>
      <w:r w:rsidR="00517B39">
        <w:t>0</w:t>
      </w:r>
      <w:r w:rsidR="00462570">
        <w:t>)</w:t>
      </w:r>
    </w:p>
    <w:p w:rsidR="00FA72DA" w:rsidRDefault="00FA72DA" w:rsidP="00FA72DA">
      <w:r>
        <w:lastRenderedPageBreak/>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DB2669">
        <w:t xml:space="preserve">Figure </w:t>
      </w:r>
      <w:r w:rsidR="00DB2669">
        <w:rPr>
          <w:noProof/>
        </w:rPr>
        <w:t>23</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B74BDA" w:rsidP="00FA72DA">
      <w:r>
        <w:t xml:space="preserve">For this project, </w:t>
      </w:r>
      <w:r w:rsidR="00AA6D5A">
        <w:t xml:space="preserve">we have very limited data, only data along our flight path. </w:t>
      </w:r>
      <w:r w:rsidR="006D7CD3">
        <w:t>This means we have a lot of uncertainty about where thermals may be.</w:t>
      </w:r>
      <w:r w:rsidR="002F4C1B">
        <w:t xml:space="preserve"> U</w:t>
      </w:r>
      <w:r w:rsidR="006A37F3">
        <w:t xml:space="preserve">sing all of the data we have available should allow us </w:t>
      </w:r>
      <w:proofErr w:type="gramStart"/>
      <w:r w:rsidR="006A37F3">
        <w:t>to better predict</w:t>
      </w:r>
      <w:proofErr w:type="gramEnd"/>
      <w:r w:rsidR="006A37F3">
        <w:t xml:space="preserve"> if we are in a thermal than if we only </w:t>
      </w:r>
      <w:r w:rsidR="006D5E60">
        <w:t>look at</w:t>
      </w:r>
      <w:r w:rsidR="006A37F3">
        <w:t xml:space="preserve"> one piece of information such as vertical velocity data. </w:t>
      </w:r>
      <w:r w:rsidR="004430C2">
        <w:t xml:space="preserve">Because of this, </w:t>
      </w:r>
      <w:r w:rsidR="00E108D6">
        <w:t>using a Bayesian network would be a good improvement over just running Gaussian process regression</w:t>
      </w:r>
      <w:r w:rsidR="00967108">
        <w:t xml:space="preserve"> on vertical velocity data if the network takes into account other available data </w:t>
      </w:r>
      <w:r w:rsidR="004011CB">
        <w:t xml:space="preserve">such as acceleration, air pressure, and especially aileron deflection as mentioned in section </w:t>
      </w:r>
      <w:r w:rsidR="001B1634">
        <w:fldChar w:fldCharType="begin"/>
      </w:r>
      <w:r w:rsidR="001B1634">
        <w:instrText xml:space="preserve"> REF _Ref452373126 \r \h </w:instrText>
      </w:r>
      <w:r w:rsidR="001B1634">
        <w:fldChar w:fldCharType="separate"/>
      </w:r>
      <w:r w:rsidR="00DB2669">
        <w:t>3.5</w:t>
      </w:r>
      <w:r w:rsidR="001B1634">
        <w:fldChar w:fldCharType="end"/>
      </w:r>
      <w:r w:rsidR="004011CB">
        <w:t>.</w:t>
      </w:r>
    </w:p>
    <w:p w:rsidR="00FA72DA" w:rsidRDefault="00FA72DA" w:rsidP="00FA72DA">
      <w:pPr>
        <w:pStyle w:val="Heading3"/>
      </w:pPr>
      <w:bookmarkStart w:id="131" w:name="_Toc448954880"/>
      <w:bookmarkStart w:id="132" w:name="_Toc452499144"/>
      <w:r>
        <w:t>Simple Example: Learning Conditional Probability Tables</w:t>
      </w:r>
      <w:bookmarkEnd w:id="131"/>
      <w:bookmarkEnd w:id="132"/>
    </w:p>
    <w:p w:rsidR="00FA72DA" w:rsidRDefault="00FA72DA" w:rsidP="00FA72DA">
      <w:r>
        <w:t xml:space="preserve">In order to try out using Bayesian networks, we started with a simpler problem than thermal soaring: using </w:t>
      </w:r>
      <w:r w:rsidRPr="00A164A8">
        <w:t xml:space="preserve">a Bayesian network to make predictions of the next word in a message. You input in some words, maybe the first half of a sentence, and this program will try to predict </w:t>
      </w:r>
      <w:proofErr w:type="gramStart"/>
      <w:r w:rsidRPr="00A164A8">
        <w:t>what the next word might be, giving you possible next words and the probability that they are what you want to write next</w:t>
      </w:r>
      <w:proofErr w:type="gramEnd"/>
      <w:r w:rsidRPr="00A164A8">
        <w: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w:t>
      </w:r>
      <w:proofErr w:type="gramStart"/>
      <w:r w:rsidRPr="00195F7B">
        <w:t>could not be used</w:t>
      </w:r>
      <w:proofErr w:type="gramEnd"/>
      <w:r w:rsidRPr="00195F7B">
        <w:t xml:space="preserve"> to predict the rest of a search query as done with Google's search suggestions based on words that are only partially written. It </w:t>
      </w:r>
      <w:proofErr w:type="gramStart"/>
      <w:r w:rsidRPr="00195F7B">
        <w:t>could likely be extended</w:t>
      </w:r>
      <w:proofErr w:type="gramEnd"/>
      <w:r w:rsidRPr="00195F7B">
        <w:t xml:space="preserve"> to do this, but </w:t>
      </w:r>
      <w:r>
        <w:t>this is merely a brief experiment used to learn how to work with Bayesian networks.</w:t>
      </w:r>
    </w:p>
    <w:p w:rsidR="00FA72DA" w:rsidRDefault="00FA72DA" w:rsidP="00FA72DA">
      <w:pPr>
        <w:keepNext/>
        <w:jc w:val="center"/>
      </w:pPr>
      <w:r>
        <w:rPr>
          <w:noProof/>
          <w:lang w:val="en-CA" w:eastAsia="en-CA"/>
        </w:rPr>
        <w:drawing>
          <wp:inline distT="0" distB="0" distL="0" distR="0" wp14:anchorId="3F47A419" wp14:editId="3A6F25F4">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33" w:name="_Ref448860479"/>
      <w:bookmarkStart w:id="134" w:name="_Toc452499220"/>
      <w:r>
        <w:t xml:space="preserve">Figure </w:t>
      </w:r>
      <w:fldSimple w:instr=" SEQ Figure \* ARABIC ">
        <w:r w:rsidR="00DB2669">
          <w:rPr>
            <w:noProof/>
          </w:rPr>
          <w:t>25</w:t>
        </w:r>
      </w:fldSimple>
      <w:bookmarkEnd w:id="133"/>
      <w:r>
        <w:t xml:space="preserve">. </w:t>
      </w:r>
      <w:r w:rsidRPr="00910EC4">
        <w:t xml:space="preserve">The </w:t>
      </w:r>
      <w:r>
        <w:t xml:space="preserve">BN </w:t>
      </w:r>
      <w:r w:rsidRPr="00910EC4">
        <w:t xml:space="preserve">used to predict the next word of a </w:t>
      </w:r>
      <w:r>
        <w:t>message for the case where n=3</w:t>
      </w:r>
      <w:bookmarkEnd w:id="134"/>
    </w:p>
    <w:p w:rsidR="00FA72DA" w:rsidRDefault="00FA72DA" w:rsidP="00FA72DA">
      <w:r>
        <w:t xml:space="preserve">This will use up to a fixed number of words as observations of network nodes to make the prediction. This number </w:t>
      </w:r>
      <w:proofErr w:type="gramStart"/>
      <w:r>
        <w:t>can be changed</w:t>
      </w:r>
      <w:proofErr w:type="gramEnd"/>
      <w:r>
        <w:t xml:space="preserve"> when learning the network. </w:t>
      </w:r>
      <w:r>
        <w:fldChar w:fldCharType="begin"/>
      </w:r>
      <w:r>
        <w:instrText xml:space="preserve"> REF _Ref448860479 \h </w:instrText>
      </w:r>
      <w:r>
        <w:fldChar w:fldCharType="separate"/>
      </w:r>
      <w:r w:rsidR="00DB2669">
        <w:t xml:space="preserve">Figure </w:t>
      </w:r>
      <w:r w:rsidR="00DB2669">
        <w:rPr>
          <w:noProof/>
        </w:rPr>
        <w:t>25</w:t>
      </w:r>
      <w:r>
        <w:fldChar w:fldCharType="end"/>
      </w:r>
      <w:r>
        <w:t xml:space="preserve"> shows what the network would look like if we </w:t>
      </w:r>
      <w:proofErr w:type="gramStart"/>
      <w:r>
        <w:t xml:space="preserve">chose </w:t>
      </w:r>
      <w:proofErr w:type="gramEnd"/>
      <m:oMath>
        <m:r>
          <w:rPr>
            <w:rFonts w:ascii="Cambria Math" w:hAnsi="Cambria Math"/>
          </w:rPr>
          <m:t>n=3</m:t>
        </m:r>
      </m:oMath>
      <w:r>
        <w:t xml:space="preserve">. In this example, we have chosen to have three nodes in the Bayesian network, which will allow for two words (Word 1 and Word 2) to </w:t>
      </w:r>
      <w:proofErr w:type="gramStart"/>
      <w:r>
        <w:t>be used</w:t>
      </w:r>
      <w:proofErr w:type="gramEnd"/>
      <w:r>
        <w:t xml:space="preserve"> in the prediction. After the inference, we can look at the third and last node (Word 3) to see what will likely be the next word.</w:t>
      </w:r>
    </w:p>
    <w:p w:rsidR="00FA72DA" w:rsidRDefault="00FA72DA" w:rsidP="00FA72DA">
      <w:r>
        <w:t xml:space="preserve">We will assume that a given word is dependent on all previous words in our network. In </w:t>
      </w:r>
      <w:r>
        <w:fldChar w:fldCharType="begin"/>
      </w:r>
      <w:r>
        <w:instrText xml:space="preserve"> REF _Ref448860479 \h </w:instrText>
      </w:r>
      <w:r>
        <w:fldChar w:fldCharType="separate"/>
      </w:r>
      <w:proofErr w:type="gramStart"/>
      <w:r w:rsidR="00DB2669">
        <w:t xml:space="preserve">Figure </w:t>
      </w:r>
      <w:r w:rsidR="00DB2669">
        <w:rPr>
          <w:noProof/>
        </w:rPr>
        <w:t>25</w:t>
      </w:r>
      <w:proofErr w:type="gramEnd"/>
      <w:r>
        <w:fldChar w:fldCharType="end"/>
      </w:r>
      <w:r>
        <w:t xml:space="preserve"> you can see that Word 3 has arrows pointing to it from each of the other words. It is </w:t>
      </w:r>
      <w:r>
        <w:lastRenderedPageBreak/>
        <w:t xml:space="preserve">dependent on both the first and second words. The second node is dependent only on the first node. </w:t>
      </w:r>
      <w:proofErr w:type="gramStart"/>
      <w:r>
        <w:t>And</w:t>
      </w:r>
      <w:proofErr w:type="gramEnd"/>
      <w:r>
        <w:t>, the first node is not dependent on any other nodes.</w:t>
      </w:r>
    </w:p>
    <w:p w:rsidR="00FA72DA" w:rsidRDefault="00FA72DA" w:rsidP="00FA72DA">
      <w:r>
        <w:t xml:space="preserve">Here we will not be worrying about execution speed. If this </w:t>
      </w:r>
      <w:proofErr w:type="gramStart"/>
      <w:r>
        <w:t>was</w:t>
      </w:r>
      <w:proofErr w:type="gramEnd"/>
      <w:r>
        <w:t xml:space="preserve"> actually to be used on a mobile phone or in a search engine, speed would be extremely important. However, getting something that works rather than something fast was the goal in this </w:t>
      </w:r>
      <w:r w:rsidR="00F7324F">
        <w:t>example</w:t>
      </w:r>
      <w:r>
        <w:t>.</w:t>
      </w:r>
      <w:r w:rsidR="00C21CDF">
        <w:t xml:space="preserve"> This might be an issue when trying to transfer this over to our </w:t>
      </w:r>
      <w:r w:rsidR="008E6EF1">
        <w:t xml:space="preserve">project </w:t>
      </w:r>
      <w:proofErr w:type="gramStart"/>
      <w:r w:rsidR="008E6EF1">
        <w:t xml:space="preserve">since even </w:t>
      </w:r>
      <w:r w:rsidR="00173F6D">
        <w:t>just using</w:t>
      </w:r>
      <w:proofErr w:type="gramEnd"/>
      <w:r w:rsidR="00173F6D">
        <w:t xml:space="preserve"> </w:t>
      </w:r>
      <w:r w:rsidR="008E6EF1">
        <w:t>Bayesian parameter estimation was too slow to use live in the simulator.</w:t>
      </w:r>
    </w:p>
    <w:p w:rsidR="00FA72DA" w:rsidRDefault="00FA72DA" w:rsidP="00FA72DA">
      <w:r>
        <w:t xml:space="preserve">The network </w:t>
      </w:r>
      <w:proofErr w:type="gramStart"/>
      <w:r>
        <w:t>is manually created</w:t>
      </w:r>
      <w:proofErr w:type="gramEnd"/>
      <w:r>
        <w:t xml:space="preserve">, </w:t>
      </w:r>
      <m:oMath>
        <m:r>
          <w:rPr>
            <w:rFonts w:ascii="Cambria Math" w:hAnsi="Cambria Math"/>
          </w:rPr>
          <m:t>n</m:t>
        </m:r>
      </m:oMath>
      <w:r>
        <w:t xml:space="preserve"> nodes with all later words dependent on all previous words. The probability tables </w:t>
      </w:r>
      <w:proofErr w:type="gramStart"/>
      <w:r>
        <w:t>can then be learned</w:t>
      </w:r>
      <w:proofErr w:type="gramEnd"/>
      <w:r>
        <w:t xml:space="preserve"> from the training data. We could split a book from Project Gutenburg up by paragraphs and then have a sliding window of </w:t>
      </w:r>
      <m:oMath>
        <m:r>
          <w:rPr>
            <w:rFonts w:ascii="Cambria Math" w:hAnsi="Cambria Math"/>
          </w:rPr>
          <m:t>k</m:t>
        </m:r>
      </m:oMath>
      <w:r>
        <w:t xml:space="preserve"> words </w:t>
      </w:r>
      <w:proofErr w:type="gramStart"/>
      <w:r>
        <w:t xml:space="preserve">for </w:t>
      </w:r>
      <w:proofErr w:type="gramEnd"/>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w:t>
      </w:r>
      <w:proofErr w:type="gramStart"/>
      <w:r>
        <w:t>can on the command line interactively enter</w:t>
      </w:r>
      <w:proofErr w:type="gramEnd"/>
      <w:r>
        <w:t xml:space="preserve">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distribution of the last node in the network. If it succeeded, then the posterior distribution </w:t>
      </w:r>
      <w:proofErr w:type="gramStart"/>
      <w:r>
        <w:t>is sorted</w:t>
      </w:r>
      <w:proofErr w:type="gramEnd"/>
      <w:r>
        <w:t xml:space="preserve"> and the top results are output to the user. If it failed, then </w:t>
      </w:r>
      <w:proofErr w:type="gramStart"/>
      <w:r>
        <w:t>the number of words used to make the prediction is decreased by one</w:t>
      </w:r>
      <w:proofErr w:type="gramEnd"/>
      <w:r>
        <w:t xml:space="preserve"> until it succeeds or fails the </w:t>
      </w:r>
      <m:oMath>
        <m:r>
          <w:rPr>
            <w:rFonts w:ascii="Cambria Math" w:hAnsi="Cambria Math"/>
          </w:rPr>
          <m:t>n=1</m:t>
        </m:r>
      </m:oMath>
      <w:r>
        <w:t xml:space="preserve">  case. It will fail if the sequence of words queried did not show up in the training data. In that case, we </w:t>
      </w:r>
      <w:proofErr w:type="gramStart"/>
      <w:r>
        <w:t>can't</w:t>
      </w:r>
      <w:proofErr w:type="gramEnd"/>
      <w:r>
        <w:t xml:space="preserve"> make a prediction since that word or sequence of words is not known by our system. We would need more training data.</w:t>
      </w:r>
    </w:p>
    <w:p w:rsidR="00FA72DA" w:rsidRDefault="00FA72DA" w:rsidP="00FA72DA">
      <w:r w:rsidRPr="007A4B78">
        <w:t xml:space="preserve">If we train the network on Adventures of Huckleberry Finn, Alice's Adventures in Wonderland, A Tale of Two Cities, Frankenstein, Moby Dick, Pride and Prejudice, The Adventures of Tom Sawyer, and War and Peace, </w:t>
      </w:r>
      <w:proofErr w:type="gramStart"/>
      <w:r w:rsidRPr="007A4B78">
        <w:t>wit</w:t>
      </w:r>
      <w:r>
        <w:t xml:space="preserve">h </w:t>
      </w:r>
      <w:proofErr w:type="gramEnd"/>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w:t>
      </w:r>
      <w:proofErr w:type="gramStart"/>
      <w:r>
        <w:t>('this</w:t>
      </w:r>
      <w:proofErr w:type="gramEnd"/>
      <w:r>
        <w:t>', 0.1499999999999996)</w:t>
      </w:r>
    </w:p>
    <w:p w:rsidR="00FA72DA" w:rsidRDefault="00FA72DA" w:rsidP="00FA72DA">
      <w:pPr>
        <w:pStyle w:val="NoSpacing"/>
      </w:pPr>
      <w:r>
        <w:t xml:space="preserve"> </w:t>
      </w:r>
      <w:proofErr w:type="gramStart"/>
      <w:r>
        <w:t>('your</w:t>
      </w:r>
      <w:proofErr w:type="gramEnd"/>
      <w:r>
        <w:t>', 0.06666666666666678)</w:t>
      </w:r>
    </w:p>
    <w:p w:rsidR="00FA72DA" w:rsidRDefault="00FA72DA" w:rsidP="00FA72DA">
      <w:pPr>
        <w:pStyle w:val="NoSpacing"/>
      </w:pPr>
      <w:r>
        <w:t xml:space="preserve"> </w:t>
      </w:r>
      <w:proofErr w:type="gramStart"/>
      <w:r>
        <w:t>('to</w:t>
      </w:r>
      <w:proofErr w:type="gramEnd"/>
      <w:r>
        <w:t>', 0.06666666666666678)</w:t>
      </w:r>
    </w:p>
    <w:p w:rsidR="00FA72DA" w:rsidRDefault="00FA72DA" w:rsidP="00FA72DA">
      <w:pPr>
        <w:pStyle w:val="NoSpacing"/>
      </w:pPr>
      <w:r>
        <w:t xml:space="preserve"> ('no', 0.06666666666666678)</w:t>
      </w:r>
    </w:p>
    <w:p w:rsidR="00FA72DA" w:rsidRDefault="00FA72DA" w:rsidP="00FA72DA">
      <w:pPr>
        <w:pStyle w:val="NoSpacing"/>
      </w:pPr>
      <w:r>
        <w:t xml:space="preserve"> </w:t>
      </w:r>
      <w:proofErr w:type="gramStart"/>
      <w:r>
        <w:t>('he</w:t>
      </w:r>
      <w:proofErr w:type="gramEnd"/>
      <w:r>
        <w:t>', 0.06666666666666678)</w:t>
      </w:r>
    </w:p>
    <w:p w:rsidR="00FA72DA" w:rsidRDefault="00FA72DA" w:rsidP="00FA72DA">
      <w:pPr>
        <w:pStyle w:val="NoSpacing"/>
      </w:pPr>
      <w:r>
        <w:t xml:space="preserve"> </w:t>
      </w:r>
      <w:proofErr w:type="gramStart"/>
      <w:r>
        <w:t>('the</w:t>
      </w:r>
      <w:proofErr w:type="gramEnd"/>
      <w:r>
        <w:t>', 0.06666666666666678)</w:t>
      </w:r>
    </w:p>
    <w:p w:rsidR="00FA72DA" w:rsidRDefault="00FA72DA" w:rsidP="00FA72DA">
      <w:pPr>
        <w:pStyle w:val="NoSpacing"/>
      </w:pPr>
      <w:r>
        <w:t xml:space="preserve"> ('I', 0.06666666666666678)</w:t>
      </w:r>
    </w:p>
    <w:p w:rsidR="00FA72DA" w:rsidRDefault="00FA72DA" w:rsidP="00FA72DA">
      <w:pPr>
        <w:pStyle w:val="NoSpacing"/>
      </w:pPr>
      <w:r>
        <w:lastRenderedPageBreak/>
        <w:t xml:space="preserve"> </w:t>
      </w:r>
      <w:proofErr w:type="gramStart"/>
      <w:r>
        <w:t>('in</w:t>
      </w:r>
      <w:proofErr w:type="gramEnd"/>
      <w:r>
        <w:t>', 0.01666666666666666)</w:t>
      </w:r>
    </w:p>
    <w:p w:rsidR="00FA72DA" w:rsidRDefault="00FA72DA" w:rsidP="00FA72DA">
      <w:pPr>
        <w:pStyle w:val="NoSpacing"/>
      </w:pPr>
      <w:r>
        <w:t xml:space="preserve"> </w:t>
      </w:r>
      <w:proofErr w:type="gramStart"/>
      <w:r>
        <w:t>('at</w:t>
      </w:r>
      <w:proofErr w:type="gramEnd"/>
      <w:r>
        <w:t>', 0.01666666666666666)</w:t>
      </w:r>
    </w:p>
    <w:p w:rsidR="00FA72DA" w:rsidRDefault="00FA72DA" w:rsidP="00FA72DA">
      <w:pPr>
        <w:pStyle w:val="NoSpacing"/>
      </w:pPr>
      <w:r>
        <w:t xml:space="preserve"> </w:t>
      </w:r>
      <w:proofErr w:type="gramStart"/>
      <w:r>
        <w:t>('you</w:t>
      </w:r>
      <w:proofErr w:type="gramEnd"/>
      <w:r>
        <w:t>', 0.01666666666666666)</w:t>
      </w:r>
    </w:p>
    <w:p w:rsidR="00FA72DA" w:rsidRDefault="00FA72DA" w:rsidP="00FA72DA">
      <w:pPr>
        <w:pStyle w:val="NoSpacing"/>
      </w:pPr>
      <w:r>
        <w:t xml:space="preserve"> </w:t>
      </w:r>
      <w:proofErr w:type="gramStart"/>
      <w:r>
        <w:t>('either</w:t>
      </w:r>
      <w:proofErr w:type="gramEnd"/>
      <w:r>
        <w:t>', 0.01666666666666666)</w:t>
      </w:r>
    </w:p>
    <w:p w:rsidR="00FA72DA" w:rsidRDefault="00FA72DA" w:rsidP="00FA72DA">
      <w:pPr>
        <w:pStyle w:val="NoSpacing"/>
      </w:pPr>
      <w:r>
        <w:t xml:space="preserve"> </w:t>
      </w:r>
      <w:proofErr w:type="gramStart"/>
      <w:r>
        <w:t>('while</w:t>
      </w:r>
      <w:proofErr w:type="gramEnd"/>
      <w:r>
        <w:t>', 0.01666666666666666)</w:t>
      </w:r>
    </w:p>
    <w:p w:rsidR="00FA72DA" w:rsidRDefault="00FA72DA" w:rsidP="00FA72DA">
      <w:pPr>
        <w:pStyle w:val="NoSpacing"/>
      </w:pPr>
      <w:r>
        <w:t>...</w:t>
      </w:r>
    </w:p>
    <w:p w:rsidR="00FA72DA" w:rsidRDefault="00FA72DA" w:rsidP="00FA72DA">
      <w:pPr>
        <w:pStyle w:val="NoSpacing"/>
      </w:pPr>
    </w:p>
    <w:p w:rsidR="00FA72DA" w:rsidRDefault="00FA72DA" w:rsidP="00FA72DA">
      <w:r w:rsidRPr="005A2AA9">
        <w:t xml:space="preserve">These results seem </w:t>
      </w:r>
      <w:proofErr w:type="gramStart"/>
      <w:r w:rsidRPr="005A2AA9">
        <w:t>pretty reasonable</w:t>
      </w:r>
      <w:proofErr w:type="gramEnd"/>
      <w:r w:rsidRPr="005A2AA9">
        <w:t>. However, if we train the network on just Adventures</w:t>
      </w:r>
      <w:r>
        <w:t xml:space="preserve"> of Huckleberry Finn, </w:t>
      </w:r>
      <w:proofErr w:type="gramStart"/>
      <w:r>
        <w:t xml:space="preserve">with </w:t>
      </w:r>
      <w:proofErr w:type="gramEnd"/>
      <m:oMath>
        <m:r>
          <w:rPr>
            <w:rFonts w:ascii="Cambria Math" w:hAnsi="Cambria Math"/>
          </w:rPr>
          <m:t>n=4</m:t>
        </m:r>
      </m:oMath>
      <w:r w:rsidRPr="005A2AA9">
        <w:t>, then we get:</w:t>
      </w:r>
    </w:p>
    <w:p w:rsidR="00FA72DA" w:rsidRDefault="00FA72DA" w:rsidP="00FA72DA">
      <w:pPr>
        <w:pStyle w:val="NoSpacing"/>
      </w:pPr>
      <w:r>
        <w:t>&gt;&gt;&gt; I know that</w:t>
      </w:r>
    </w:p>
    <w:p w:rsidR="00FA72DA" w:rsidRDefault="00FA72DA" w:rsidP="00FA72DA">
      <w:pPr>
        <w:pStyle w:val="NoSpacing"/>
      </w:pPr>
      <w:r>
        <w:t xml:space="preserve"> </w:t>
      </w:r>
      <w:proofErr w:type="gramStart"/>
      <w:r>
        <w:t>('is</w:t>
      </w:r>
      <w:proofErr w:type="gramEnd"/>
      <w:r>
        <w:t>', 0.5)</w:t>
      </w:r>
    </w:p>
    <w:p w:rsidR="00FA72DA" w:rsidRDefault="00FA72DA" w:rsidP="00FA72DA">
      <w:pPr>
        <w:pStyle w:val="NoSpacing"/>
      </w:pPr>
      <w:r>
        <w:t xml:space="preserve"> </w:t>
      </w:r>
      <w:proofErr w:type="gramStart"/>
      <w:r>
        <w:t>('island</w:t>
      </w:r>
      <w:proofErr w:type="gramEnd"/>
      <w:r>
        <w:t>',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t>
      </w:r>
      <w:proofErr w:type="gramStart"/>
      <w:r w:rsidRPr="00A232E4">
        <w:t>was used</w:t>
      </w:r>
      <w:proofErr w:type="gramEnd"/>
      <w:r w:rsidRPr="00A232E4">
        <w:t xml:space="preserve">. This shows how you need </w:t>
      </w:r>
      <w:proofErr w:type="gramStart"/>
      <w:r w:rsidRPr="00A232E4">
        <w:t>lots of</w:t>
      </w:r>
      <w:proofErr w:type="gramEnd"/>
      <w:r w:rsidRPr="00A232E4">
        <w:t xml:space="preserve"> training data if you want to make suggestions over a wide range of sentences.</w:t>
      </w:r>
    </w:p>
    <w:p w:rsidR="00FA72DA" w:rsidRDefault="00FA72DA" w:rsidP="00FA72DA">
      <w:r w:rsidRPr="00036BBE">
        <w:t xml:space="preserve">The present program has a number of issues. </w:t>
      </w:r>
      <w:proofErr w:type="gramStart"/>
      <w:r w:rsidRPr="00036BBE">
        <w:t>First of all</w:t>
      </w:r>
      <w:proofErr w:type="gramEnd"/>
      <w:r w:rsidRPr="00036BBE">
        <w:t>,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r>
        <w:t xml:space="preserve">ent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training </w:t>
      </w:r>
      <w:proofErr w:type="gramStart"/>
      <w:r w:rsidRPr="00036BBE">
        <w:t>data</w:t>
      </w:r>
      <w:proofErr w:type="gramEnd"/>
      <w:r w:rsidRPr="00036BBE">
        <w:t xml:space="preserve"> this might be beneficial since you could predict proper nouns being capitalized for instance. Finally, </w:t>
      </w:r>
      <w:r>
        <w:t>we</w:t>
      </w:r>
      <w:r w:rsidRPr="00036BBE">
        <w:t xml:space="preserve"> removed all punctuation except for single quotes and hyphens from words. </w:t>
      </w:r>
      <w:proofErr w:type="gramStart"/>
      <w:r w:rsidRPr="00036BBE">
        <w:t>Thus</w:t>
      </w:r>
      <w:proofErr w:type="gramEnd"/>
      <w:r w:rsidRPr="00036BBE">
        <w:t xml:space="preserve"> the prediction does not predict the end of a sentence and the beginning of a new one. </w:t>
      </w:r>
      <w:proofErr w:type="gramStart"/>
      <w:r w:rsidRPr="00036BBE">
        <w:t>Though</w:t>
      </w:r>
      <w:proofErr w:type="gramEnd"/>
      <w:r w:rsidRPr="00036BBE">
        <w:t>,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 xml:space="preserve">The major issue encountered in this simple program that will be problematic for our thermal soaring project is the length of time it took to perform the inference. We want to try taking live sensor data and then send new commands back </w:t>
      </w:r>
      <w:proofErr w:type="gramStart"/>
      <w:r>
        <w:t>fairly</w:t>
      </w:r>
      <w:proofErr w:type="gramEnd"/>
      <w:r>
        <w:t xml:space="preserve"> quickly. Taking 18 seconds might be too long since the plane may have passed entirely through the thermal by that point.</w:t>
      </w:r>
    </w:p>
    <w:p w:rsidR="00FA72DA" w:rsidRDefault="00FA72DA" w:rsidP="00FA72DA">
      <w:pPr>
        <w:pStyle w:val="Heading3"/>
      </w:pPr>
      <w:bookmarkStart w:id="135" w:name="_Ref448948291"/>
      <w:bookmarkStart w:id="136" w:name="_Toc448954881"/>
      <w:bookmarkStart w:id="137" w:name="_Toc452499145"/>
      <w:r>
        <w:t>Thermal Soaring: Learning the Network</w:t>
      </w:r>
      <w:bookmarkEnd w:id="135"/>
      <w:bookmarkEnd w:id="136"/>
      <w:bookmarkEnd w:id="137"/>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w:t>
      </w:r>
      <w:proofErr w:type="gramStart"/>
      <w:r w:rsidRPr="00E1064D">
        <w:t xml:space="preserve">time </w:t>
      </w:r>
      <w:proofErr w:type="gramEnd"/>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DB2669">
        <w:t xml:space="preserve">Figure </w:t>
      </w:r>
      <w:r w:rsidR="00DB2669">
        <w:rPr>
          <w:noProof/>
        </w:rPr>
        <w:t>24</w:t>
      </w:r>
      <w:r>
        <w:fldChar w:fldCharType="end"/>
      </w:r>
      <w:r w:rsidR="002241B6">
        <w:t xml:space="preserve"> back in section </w:t>
      </w:r>
      <w:r w:rsidR="002241B6">
        <w:fldChar w:fldCharType="begin"/>
      </w:r>
      <w:r w:rsidR="002241B6">
        <w:instrText xml:space="preserve"> REF _Ref452374524 \r \h </w:instrText>
      </w:r>
      <w:r w:rsidR="002241B6">
        <w:fldChar w:fldCharType="separate"/>
      </w:r>
      <w:r w:rsidR="00DB2669">
        <w:t>3.7.1</w:t>
      </w:r>
      <w:r w:rsidR="002241B6">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w:t>
      </w:r>
      <w:proofErr w:type="gramStart"/>
      <w:r w:rsidRPr="00E1064D">
        <w:t>pitch which</w:t>
      </w:r>
      <w:proofErr w:type="gramEnd"/>
      <w:r w:rsidRPr="00E1064D">
        <w:t xml:space="preserve"> affects the vertical velocity. The idea here is that we may be able to better predict </w:t>
      </w:r>
      <w:r w:rsidRPr="00E1064D">
        <w:lastRenderedPageBreak/>
        <w:t xml:space="preserve">if </w:t>
      </w:r>
      <w:proofErr w:type="gramStart"/>
      <w:r w:rsidRPr="00E1064D">
        <w:t>we're</w:t>
      </w:r>
      <w:proofErr w:type="gramEnd"/>
      <w:r w:rsidRPr="00E1064D">
        <w:t xml:space="preserve"> in a thermal by using multiple parameters rather than just vertical velocity, extracting the most information as possible from the limited data we receive from the autopilot. For instance, if we were just using vertical velocity, we may predict </w:t>
      </w:r>
      <w:proofErr w:type="gramStart"/>
      <w:r w:rsidRPr="00E1064D">
        <w:t>we're</w:t>
      </w:r>
      <w:proofErr w:type="gramEnd"/>
      <w:r w:rsidRPr="00E1064D">
        <w:t xml:space="preserve"> in a thermal if we increase the throttle.</w:t>
      </w:r>
    </w:p>
    <w:p w:rsidR="00FA72DA" w:rsidRDefault="00FA72DA" w:rsidP="00FA72DA">
      <w:proofErr w:type="spellStart"/>
      <w:r>
        <w:t>CaMML</w:t>
      </w:r>
      <w:proofErr w:type="spellEnd"/>
      <w:r>
        <w:t xml:space="preserve"> is free software available to learn networks from data that </w:t>
      </w:r>
      <w:proofErr w:type="gramStart"/>
      <w:r>
        <w:t>was used</w:t>
      </w:r>
      <w:proofErr w:type="gramEnd"/>
      <w:r>
        <w:t xml:space="preserve"> here. Simulation data </w:t>
      </w:r>
      <w:proofErr w:type="gramStart"/>
      <w:r>
        <w:t>was recorded</w:t>
      </w:r>
      <w:proofErr w:type="gramEnd"/>
      <w:r>
        <w:t xml:space="preserve"> in the </w:t>
      </w:r>
      <w:proofErr w:type="spellStart"/>
      <w:r>
        <w:t>CRRCSim</w:t>
      </w:r>
      <w:proofErr w:type="spellEnd"/>
      <w:r>
        <w:t xml:space="preserve"> simulator using the Python </w:t>
      </w:r>
      <w:proofErr w:type="spellStart"/>
      <w:r>
        <w:t>MAVLink</w:t>
      </w:r>
      <w:proofErr w:type="spellEnd"/>
      <w:r>
        <w:t xml:space="preserve"> interface. This data </w:t>
      </w:r>
      <w:proofErr w:type="gramStart"/>
      <w:r>
        <w:t>was then discretized</w:t>
      </w:r>
      <w:proofErr w:type="gramEnd"/>
      <w:r>
        <w:t xml:space="preserve"> since </w:t>
      </w:r>
      <w:proofErr w:type="spellStart"/>
      <w:r>
        <w:t>CaMML</w:t>
      </w:r>
      <w:proofErr w:type="spellEnd"/>
      <w:r>
        <w:t xml:space="preserve"> does not currently support continuous variables. </w:t>
      </w:r>
      <w:proofErr w:type="spellStart"/>
      <w:r>
        <w:t>CaMML</w:t>
      </w:r>
      <w:proofErr w:type="spellEnd"/>
      <w:r>
        <w:t xml:space="preserve"> can </w:t>
      </w:r>
      <w:proofErr w:type="gramStart"/>
      <w:r>
        <w:t>either learn</w:t>
      </w:r>
      <w:proofErr w:type="gramEnd"/>
      <w:r>
        <w:t xml:space="preserve"> a Bayesian network or a dynamic Bayesian network, and then it exports the learned network as a .</w:t>
      </w:r>
      <w:proofErr w:type="spellStart"/>
      <w:r>
        <w:t>dne</w:t>
      </w:r>
      <w:proofErr w:type="spellEnd"/>
      <w:r>
        <w:t xml:space="preserve"> file that can be opened in </w:t>
      </w:r>
      <w:proofErr w:type="spellStart"/>
      <w:r>
        <w:t>SamIAm</w:t>
      </w:r>
      <w:proofErr w:type="spellEnd"/>
      <w:r>
        <w:t xml:space="preserve">, another free program. In </w:t>
      </w:r>
      <w:proofErr w:type="spellStart"/>
      <w:r>
        <w:t>SamIAm</w:t>
      </w:r>
      <w:proofErr w:type="spellEnd"/>
      <w:r>
        <w:t xml:space="preserve">, you can create a new </w:t>
      </w:r>
      <w:proofErr w:type="gramStart"/>
      <w:r>
        <w:t>network and then also open the .</w:t>
      </w:r>
      <w:proofErr w:type="spellStart"/>
      <w:r>
        <w:t>dne</w:t>
      </w:r>
      <w:proofErr w:type="spellEnd"/>
      <w:r>
        <w:t xml:space="preserve"> file from </w:t>
      </w:r>
      <w:proofErr w:type="spellStart"/>
      <w:r>
        <w:t>CaMML</w:t>
      </w:r>
      <w:proofErr w:type="spellEnd"/>
      <w:proofErr w:type="gramEnd"/>
      <w:r>
        <w:t xml:space="preserve"> and copy/paste into this new </w:t>
      </w:r>
      <w:proofErr w:type="spellStart"/>
      <w:r>
        <w:t>SamIAm</w:t>
      </w:r>
      <w:proofErr w:type="spellEnd"/>
      <w:r>
        <w:t xml:space="preserve"> network. Then </w:t>
      </w:r>
      <w:proofErr w:type="spellStart"/>
      <w:r>
        <w:t>SamIAm</w:t>
      </w:r>
      <w:proofErr w:type="spellEnd"/>
      <w:r>
        <w:t xml:space="preserve"> has an auto arrange function that allows for visualization of the network.</w:t>
      </w:r>
    </w:p>
    <w:p w:rsidR="00FA72DA" w:rsidRDefault="00FA72DA" w:rsidP="00FA72DA">
      <w:r>
        <w:t xml:space="preserve">Beyond learning how to create Bayesian networks and how to learn them from data, this avenue was </w:t>
      </w:r>
      <w:proofErr w:type="gramStart"/>
      <w:r>
        <w:t>not</w:t>
      </w:r>
      <w:proofErr w:type="gramEnd"/>
      <w:r>
        <w:t xml:space="preserve"> </w:t>
      </w:r>
      <w:proofErr w:type="gramStart"/>
      <w:r>
        <w:t>further</w:t>
      </w:r>
      <w:proofErr w:type="gramEnd"/>
      <w:r>
        <w:t xml:space="preserve"> pursued due to lack of time. This is an opportunity for future developments.</w:t>
      </w:r>
    </w:p>
    <w:p w:rsidR="00FA72DA" w:rsidRDefault="00FA72DA" w:rsidP="00FA72DA">
      <w:pPr>
        <w:pStyle w:val="Heading2"/>
      </w:pPr>
      <w:bookmarkStart w:id="138" w:name="_Toc452499146"/>
      <w:r>
        <w:t>Future Work</w:t>
      </w:r>
      <w:bookmarkEnd w:id="138"/>
    </w:p>
    <w:p w:rsidR="00FA72DA" w:rsidRDefault="00E056B1" w:rsidP="00355FB4">
      <w:r>
        <w:t xml:space="preserve">Thermals are not stationary. </w:t>
      </w:r>
      <w:r w:rsidR="00FE3D35">
        <w:t xml:space="preserve">This means that data collected in the last 5 seconds and 45 seconds ago </w:t>
      </w:r>
      <w:proofErr w:type="gramStart"/>
      <w:r w:rsidR="00FE3D35">
        <w:t xml:space="preserve">should not </w:t>
      </w:r>
      <w:r w:rsidR="00096EBB">
        <w:t>be looked</w:t>
      </w:r>
      <w:proofErr w:type="gramEnd"/>
      <w:r w:rsidR="00096EBB">
        <w:t xml:space="preserve"> upon </w:t>
      </w:r>
      <w:r w:rsidR="00DE1BEF">
        <w:t>as having the same value</w:t>
      </w:r>
      <w:r w:rsidR="00FE3D35">
        <w:t xml:space="preserve">. </w:t>
      </w:r>
      <w:r w:rsidR="00791A5E">
        <w:t xml:space="preserve">One possible way to incorporate how more recent data is more relevant is through using </w:t>
      </w:r>
      <w:proofErr w:type="spellStart"/>
      <w:r w:rsidR="00FA72DA">
        <w:t>Lawrance’s</w:t>
      </w:r>
      <w:proofErr w:type="spellEnd"/>
      <w:r w:rsidR="00FA72DA">
        <w:t xml:space="preserve"> separable squared-e</w:t>
      </w:r>
      <w:r w:rsidR="00761234">
        <w:t xml:space="preserve">xponential covariance function for Gaussian process regression. </w:t>
      </w:r>
      <w:r w:rsidR="003E3BE2">
        <w:t xml:space="preserve">In addition, </w:t>
      </w:r>
      <w:proofErr w:type="spellStart"/>
      <w:r w:rsidR="00FA72DA">
        <w:t>scikit</w:t>
      </w:r>
      <w:proofErr w:type="spellEnd"/>
      <w:r w:rsidR="00FA72DA">
        <w:t xml:space="preserve">-learn </w:t>
      </w:r>
      <w:r w:rsidR="006A6DDD">
        <w:t xml:space="preserve">does not allow </w:t>
      </w:r>
      <w:proofErr w:type="gramStart"/>
      <w:r w:rsidR="006A6DDD">
        <w:t xml:space="preserve">for </w:t>
      </w:r>
      <w:r w:rsidR="00EC2679">
        <w:t>Gaussian</w:t>
      </w:r>
      <w:proofErr w:type="gramEnd"/>
      <w:r w:rsidR="00EC2679">
        <w:t xml:space="preserve"> process regression </w:t>
      </w:r>
      <w:r w:rsidR="006A6DDD">
        <w:t xml:space="preserve">to be run on </w:t>
      </w:r>
      <w:r w:rsidR="00FA72DA">
        <w:t xml:space="preserve">multiple data at the same point. This </w:t>
      </w:r>
      <w:r w:rsidR="00CB3038">
        <w:t>may make</w:t>
      </w:r>
      <w:r w:rsidR="00FA72DA">
        <w:t xml:space="preserve"> it difficult to use information from the last orbit around the thermal if the plane flies through the same position. This separable covariance function may </w:t>
      </w:r>
      <w:r w:rsidR="000A15B9">
        <w:t xml:space="preserve">also </w:t>
      </w:r>
      <w:r w:rsidR="00FA72DA">
        <w:t>resolve this issue.</w:t>
      </w:r>
    </w:p>
    <w:p w:rsidR="006D5DDB" w:rsidRDefault="006D5DDB" w:rsidP="00355FB4">
      <w:r>
        <w:t xml:space="preserve">Presently the </w:t>
      </w:r>
      <w:proofErr w:type="gramStart"/>
      <w:r>
        <w:t>decision making</w:t>
      </w:r>
      <w:proofErr w:type="gramEnd"/>
      <w:r>
        <w:t xml:space="preserve"> in simulation just sets a constant radius around the highest point predicted by Gaussian process regression, which is assumed to be the thermal center. </w:t>
      </w:r>
      <w:r w:rsidR="00F32299">
        <w:t xml:space="preserve">This radius is likely not ideal. In fact, in some simulation tests, if the thermal was small enough, the set orbit radius may keep the glider in the downdraft region continuously, which would result in the glider losing altitude rather than gaining altitude. The decision making algorithm could be improved to choose an ideal orbit from the vertical velocity predictions based on what would result in the highest energy gained and also not orbit a thermal if the plane would not be able to turn sharp enough to stay within the region of rising air. An alternative to developing this </w:t>
      </w:r>
      <w:proofErr w:type="gramStart"/>
      <w:r w:rsidR="00F32299">
        <w:t>decision making</w:t>
      </w:r>
      <w:proofErr w:type="gramEnd"/>
      <w:r w:rsidR="00F32299">
        <w:t xml:space="preserve"> is to integrate with the policy creation code described in section </w:t>
      </w:r>
      <w:r w:rsidR="00F32299">
        <w:fldChar w:fldCharType="begin"/>
      </w:r>
      <w:r w:rsidR="00F32299">
        <w:instrText xml:space="preserve"> REF _Ref452375316 \r \h </w:instrText>
      </w:r>
      <w:r w:rsidR="00F32299">
        <w:fldChar w:fldCharType="separate"/>
      </w:r>
      <w:r w:rsidR="00DB2669">
        <w:t>4</w:t>
      </w:r>
      <w:r w:rsidR="00F32299">
        <w:fldChar w:fldCharType="end"/>
      </w:r>
      <w:r w:rsidR="007F7FE1">
        <w:t xml:space="preserve"> which would </w:t>
      </w:r>
      <w:r w:rsidR="00B56159">
        <w:t xml:space="preserve">automatically </w:t>
      </w:r>
      <w:r w:rsidR="007F7FE1">
        <w:t xml:space="preserve">learn how to behave </w:t>
      </w:r>
      <w:r w:rsidR="00B56159">
        <w:t>satisfactorily</w:t>
      </w:r>
      <w:r w:rsidR="007F7FE1">
        <w:t>.</w:t>
      </w:r>
    </w:p>
    <w:p w:rsidR="00DA601A" w:rsidRDefault="00B87C62" w:rsidP="00355FB4">
      <w:r>
        <w:t xml:space="preserve">If Bayesian parameter estimation was to be </w:t>
      </w:r>
      <w:r w:rsidR="000052BD">
        <w:t>explored further</w:t>
      </w:r>
      <w:r>
        <w:t xml:space="preserve">, a more complex model could be developed </w:t>
      </w:r>
      <w:r w:rsidR="00B24AB5">
        <w:t xml:space="preserve">that may perform as well as </w:t>
      </w:r>
      <w:r w:rsidR="00C70A71">
        <w:t xml:space="preserve">or better than </w:t>
      </w:r>
      <w:r w:rsidR="00B24AB5">
        <w:t xml:space="preserve">Gaussian process regression </w:t>
      </w:r>
      <w:r w:rsidR="00FA72DA">
        <w:t xml:space="preserve">on </w:t>
      </w:r>
      <w:r w:rsidR="0001768B">
        <w:t>the simulated thermals</w:t>
      </w:r>
      <w:r w:rsidR="00B24AB5">
        <w:t xml:space="preserve">. </w:t>
      </w:r>
      <w:r w:rsidR="005022F4">
        <w:t xml:space="preserve">If this were to </w:t>
      </w:r>
      <w:proofErr w:type="gramStart"/>
      <w:r w:rsidR="005022F4">
        <w:t>be done</w:t>
      </w:r>
      <w:proofErr w:type="gramEnd"/>
      <w:r w:rsidR="005022F4">
        <w:t>, work would also have to be done to make the Bayesian parameter estimation run much faster.</w:t>
      </w:r>
    </w:p>
    <w:p w:rsidR="009B0C4C" w:rsidRDefault="009B0C4C" w:rsidP="00355FB4">
      <w:r>
        <w:t xml:space="preserve">Finally, as described in section </w:t>
      </w:r>
      <w:r>
        <w:fldChar w:fldCharType="begin"/>
      </w:r>
      <w:r>
        <w:instrText xml:space="preserve"> REF _Ref452374752 \r \h </w:instrText>
      </w:r>
      <w:r>
        <w:fldChar w:fldCharType="separate"/>
      </w:r>
      <w:r w:rsidR="00DB2669">
        <w:t>3.7</w:t>
      </w:r>
      <w:r>
        <w:fldChar w:fldCharType="end"/>
      </w:r>
      <w:r>
        <w:t xml:space="preserve">, a future improvement would be to learn Bayesian networks on simulation data to incorporate more sensor data, and in particular, aileron deflection. Another option is more thermal research to figure out how to predict entering a thermal, </w:t>
      </w:r>
      <w:r w:rsidR="00C92647">
        <w:t xml:space="preserve">by hand </w:t>
      </w:r>
      <w:r>
        <w:t>coming up with a network to incorporate this additional data.</w:t>
      </w:r>
    </w:p>
    <w:p w:rsidR="005E255F" w:rsidRDefault="005E255F" w:rsidP="005E255F">
      <w:pPr>
        <w:pStyle w:val="Heading1"/>
      </w:pPr>
      <w:bookmarkStart w:id="139" w:name="_Toc449461723"/>
      <w:bookmarkStart w:id="140" w:name="_Ref452375316"/>
      <w:bookmarkStart w:id="141" w:name="_Toc452499147"/>
      <w:r>
        <w:lastRenderedPageBreak/>
        <w:t>Creating a Policy</w:t>
      </w:r>
      <w:bookmarkEnd w:id="139"/>
      <w:bookmarkEnd w:id="140"/>
      <w:bookmarkEnd w:id="141"/>
    </w:p>
    <w:p w:rsidR="005E255F" w:rsidRDefault="005E255F" w:rsidP="005E255F">
      <w:pPr>
        <w:pStyle w:val="Heading2"/>
      </w:pPr>
      <w:bookmarkStart w:id="142" w:name="_Toc449461724"/>
      <w:bookmarkStart w:id="143" w:name="_Toc452499148"/>
      <w:r>
        <w:t xml:space="preserve">What is </w:t>
      </w:r>
      <w:r w:rsidR="00340C06">
        <w:t>a Policy</w:t>
      </w:r>
      <w:r>
        <w:t>?</w:t>
      </w:r>
      <w:bookmarkEnd w:id="142"/>
      <w:bookmarkEnd w:id="143"/>
    </w:p>
    <w:p w:rsidR="005E255F" w:rsidRDefault="005E255F" w:rsidP="005E255F">
      <w:r>
        <w:t xml:space="preserve">A policy tells the unmanned aerial vehicle (UAV) what </w:t>
      </w:r>
      <w:r w:rsidR="00340C06">
        <w:t>it</w:t>
      </w:r>
      <w:r>
        <w:t xml:space="preserve"> should</w:t>
      </w:r>
      <w:r w:rsidR="00340C06">
        <w:t xml:space="preserve"> do</w:t>
      </w:r>
      <w:r>
        <w:t>, based on what the current situation is. More formally, a policy is a function from states into actions.</w:t>
      </w:r>
    </w:p>
    <w:p w:rsidR="005E255F" w:rsidRDefault="005E255F" w:rsidP="005E255F">
      <w:r>
        <w:t xml:space="preserve">Some policies are better than </w:t>
      </w:r>
      <w:proofErr w:type="gramStart"/>
      <w:r>
        <w:t>others</w:t>
      </w:r>
      <w:proofErr w:type="gramEnd"/>
      <w:r>
        <w:t>. For example, it would be useless to implement a policy that tells the UAV to always nosedive and crash-land! To capture this idea, we use the notion of a “reward”. When something good happens, we give the UAV a large reward. When something bad happens (</w:t>
      </w:r>
      <w:r w:rsidR="00340C06">
        <w:t>for example, maybe</w:t>
      </w:r>
      <w:r>
        <w:t xml:space="preserve"> the UAV crashes), </w:t>
      </w:r>
      <w:r w:rsidR="00340C06">
        <w:t xml:space="preserve">then </w:t>
      </w:r>
      <w:r>
        <w:t xml:space="preserve">we give the UAV a small reward. In general, </w:t>
      </w:r>
      <w:r w:rsidR="00340C06">
        <w:t>after each action the UAV takes</w:t>
      </w:r>
      <w:r>
        <w:t xml:space="preserve"> we give a reward corresponding to how good the </w:t>
      </w:r>
      <w:r w:rsidR="00340C06">
        <w:t xml:space="preserve">results of the </w:t>
      </w:r>
      <w:r>
        <w:t xml:space="preserve">action </w:t>
      </w:r>
      <w:r w:rsidR="00340C06">
        <w:t>were</w:t>
      </w:r>
      <w:r>
        <w:t xml:space="preserve">. </w:t>
      </w:r>
    </w:p>
    <w:p w:rsidR="005E255F" w:rsidRDefault="005E255F" w:rsidP="005E255F">
      <w:r>
        <w:t>The best policy is the one that gives the UAV the most</w:t>
      </w:r>
      <w:r w:rsidR="002D5EF8">
        <w:t xml:space="preserve"> possible reward. More formally,</w:t>
      </w:r>
      <w:r>
        <w:t xml:space="preserve"> an optimal policy for a scenario is one that maximizes the learning agent’s expected value of reward </w:t>
      </w:r>
      <w:r w:rsidR="002D5EF8">
        <w:t>for</w:t>
      </w:r>
      <w:r>
        <w:t xml:space="preserve"> the scenario in question.</w:t>
      </w:r>
    </w:p>
    <w:p w:rsidR="005E255F" w:rsidRDefault="005E255F" w:rsidP="005E255F">
      <w:r>
        <w:t xml:space="preserve">The notion of a “reward” may seem a bit abstract. In our case, we are interested in maximizing the energy that the UAV gets from the thermal. Therefore, we </w:t>
      </w:r>
      <w:r w:rsidR="002D5EF8">
        <w:t>should</w:t>
      </w:r>
      <w:r>
        <w:t xml:space="preserve"> reward something related to the energy the UAV has. </w:t>
      </w:r>
      <w:r w:rsidR="002379B9">
        <w:t>As a first try, we are rewarding</w:t>
      </w:r>
      <w:r>
        <w:t xml:space="preserve"> the height of the UAV, since this </w:t>
      </w:r>
      <w:r w:rsidR="002379B9">
        <w:t>strongly correlates</w:t>
      </w:r>
      <w:r>
        <w:t xml:space="preserve"> to energy. </w:t>
      </w:r>
      <w:r w:rsidR="002379B9">
        <w:t>In the future, we plan to reward</w:t>
      </w:r>
      <w:r>
        <w:t xml:space="preserve"> the total energy of the UAV, which includes energy from movement, </w:t>
      </w:r>
      <w:r w:rsidR="002379B9">
        <w:t xml:space="preserve">energy due to height, </w:t>
      </w:r>
      <w:r>
        <w:t>and energy stored in batteries.</w:t>
      </w:r>
    </w:p>
    <w:p w:rsidR="005E255F" w:rsidRDefault="005E255F" w:rsidP="005E255F">
      <w:r>
        <w:t xml:space="preserve">To summarize, a policy is a strategy the UAV follows to </w:t>
      </w:r>
      <w:r w:rsidR="002379B9">
        <w:t>meet the goals we set for it.</w:t>
      </w:r>
      <w:r>
        <w:t xml:space="preserve"> </w:t>
      </w:r>
      <w:r w:rsidR="002379B9">
        <w:t>In our case, an optimal policy would</w:t>
      </w:r>
      <w:r>
        <w:t xml:space="preserve"> tell the UAV how to maximize the energy it gets from thermals it encounters.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4C70B6" w:rsidRDefault="005E255F" w:rsidP="005E255F"/>
    <w:p w:rsidR="005E255F" w:rsidRDefault="00640056" w:rsidP="005E255F">
      <w:pPr>
        <w:pStyle w:val="Heading2"/>
      </w:pPr>
      <w:bookmarkStart w:id="144" w:name="_Toc449461725"/>
      <w:bookmarkStart w:id="145" w:name="_Toc452499149"/>
      <w:r>
        <w:lastRenderedPageBreak/>
        <w:t xml:space="preserve">Using the </w:t>
      </w:r>
      <w:r w:rsidR="005E255F">
        <w:t>Policy: States and Actions</w:t>
      </w:r>
      <w:bookmarkEnd w:id="144"/>
      <w:bookmarkEnd w:id="145"/>
    </w:p>
    <w:p w:rsidR="005E255F" w:rsidRDefault="005E255F" w:rsidP="005E255F">
      <w:r>
        <w:t>We</w:t>
      </w:r>
      <w:r w:rsidR="00640056">
        <w:t xml:space="preserve"> have </w:t>
      </w:r>
      <w:r>
        <w:t xml:space="preserve">described a policy as a function from states into actions. As shown in </w:t>
      </w:r>
      <w:r>
        <w:fldChar w:fldCharType="begin"/>
      </w:r>
      <w:r>
        <w:instrText xml:space="preserve"> REF _Ref449273823 \h </w:instrText>
      </w:r>
      <w:r>
        <w:fldChar w:fldCharType="separate"/>
      </w:r>
      <w:r w:rsidR="00DB2669">
        <w:t xml:space="preserve">Figure </w:t>
      </w:r>
      <w:r w:rsidR="00DB2669">
        <w:rPr>
          <w:noProof/>
        </w:rPr>
        <w:t>26</w:t>
      </w:r>
      <w:r>
        <w:fldChar w:fldCharType="end"/>
      </w:r>
      <w:r w:rsidR="00640056">
        <w:t xml:space="preserve">, the policy receives </w:t>
      </w:r>
      <w:r w:rsidR="00EF208F">
        <w:t xml:space="preserve">state information </w:t>
      </w:r>
      <w:r>
        <w:t xml:space="preserve">that tells </w:t>
      </w:r>
      <w:r w:rsidR="006E54E3">
        <w:t>it</w:t>
      </w:r>
      <w:r>
        <w:t xml:space="preserve"> “What does the thermal</w:t>
      </w:r>
      <w:r w:rsidR="00EF208F">
        <w:t xml:space="preserve"> look like?” and it </w:t>
      </w:r>
      <w:r w:rsidR="006E54E3">
        <w:t xml:space="preserve">outputs </w:t>
      </w:r>
      <w:r>
        <w:t xml:space="preserve">an action </w:t>
      </w:r>
      <w:r w:rsidR="006E54E3">
        <w:t>that is sent to the autopilot for actuation by the UAV.</w:t>
      </w:r>
      <w:r>
        <w:t xml:space="preserve"> </w:t>
      </w:r>
      <w:r w:rsidR="00EF208F">
        <w:t xml:space="preserve">We next discuss </w:t>
      </w:r>
      <w:r w:rsidR="00CA57B5">
        <w:t xml:space="preserve">the composition of this state information and action information. </w:t>
      </w:r>
    </w:p>
    <w:p w:rsidR="005E255F" w:rsidRDefault="0051365F" w:rsidP="005E255F">
      <w:r>
        <w:t>T</w:t>
      </w:r>
      <w:r w:rsidR="005E255F">
        <w:t>he input data consists of a model of what the thermal looks like</w:t>
      </w:r>
      <w:r>
        <w:t xml:space="preserve">. This model estimates the energy available from the thermal </w:t>
      </w:r>
      <w:r w:rsidR="005E255F">
        <w:t>at each point. That is, the input data is a function from (</w:t>
      </w:r>
      <w:proofErr w:type="spellStart"/>
      <w:r w:rsidR="005E255F">
        <w:t>x</w:t>
      </w:r>
      <w:proofErr w:type="gramStart"/>
      <w:r w:rsidR="005E255F">
        <w:t>,y</w:t>
      </w:r>
      <w:r>
        <w:t>,z</w:t>
      </w:r>
      <w:proofErr w:type="spellEnd"/>
      <w:proofErr w:type="gramEnd"/>
      <w:r w:rsidR="005E255F">
        <w:t>) position into energy values.</w:t>
      </w:r>
    </w:p>
    <w:p w:rsidR="005E255F" w:rsidRDefault="0051365F" w:rsidP="005E255F">
      <w:r>
        <w:t>T</w:t>
      </w:r>
      <w:r w:rsidR="005E255F">
        <w:t xml:space="preserve">he action output by the policy is a </w:t>
      </w:r>
      <w:r>
        <w:t>high-level</w:t>
      </w:r>
      <w:r w:rsidR="005E255F">
        <w:t xml:space="preserve"> command interpreted and executed by the autopilot. </w:t>
      </w:r>
      <w:r w:rsidR="00DB2669">
        <w:t>Currently, t</w:t>
      </w:r>
      <w:r w:rsidR="00CA0E05">
        <w:t>he UAV can choose from</w:t>
      </w:r>
      <w:r w:rsidR="00DB2669">
        <w:t xml:space="preserve"> the following actions: move </w:t>
      </w:r>
      <w:r w:rsidR="005E255F">
        <w:t xml:space="preserve">closer to the </w:t>
      </w:r>
      <w:r w:rsidR="00DB2669">
        <w:t xml:space="preserve">thermal </w:t>
      </w:r>
      <w:r w:rsidR="005E255F">
        <w:t xml:space="preserve">center, move further from the </w:t>
      </w:r>
      <w:r w:rsidR="00DB2669">
        <w:t xml:space="preserve">thermal </w:t>
      </w:r>
      <w:r w:rsidR="005E255F">
        <w:t xml:space="preserve">center, </w:t>
      </w:r>
      <w:r w:rsidR="00DB2669">
        <w:t>or</w:t>
      </w:r>
      <w:r w:rsidR="005E255F">
        <w:t xml:space="preserve"> orbit</w:t>
      </w:r>
      <w:r w:rsidR="00DB2669">
        <w:t xml:space="preserve"> at the current radius</w:t>
      </w:r>
      <w:r w:rsidR="005E255F">
        <w:t>.</w:t>
      </w:r>
      <w:r>
        <w:t xml:space="preserve"> It is an aspect of current work to increase the number of actions that the UAV can choose from, allowing the UAV to take full advantage of the flexibility in policy formation offered by machine learning techniques.</w:t>
      </w:r>
    </w:p>
    <w:p w:rsidR="00CA0E05" w:rsidRDefault="00CA0E05" w:rsidP="005E255F"/>
    <w:p w:rsidR="005E255F" w:rsidRDefault="005E255F" w:rsidP="005E255F"/>
    <w:p w:rsidR="005E255F" w:rsidRDefault="005E255F" w:rsidP="005E255F">
      <w:pPr>
        <w:keepNext/>
      </w:pPr>
      <w:r>
        <w:rPr>
          <w:noProof/>
          <w:lang w:val="en-CA" w:eastAsia="en-CA"/>
        </w:rPr>
        <w:drawing>
          <wp:anchor distT="0" distB="0" distL="114300" distR="114300" simplePos="0" relativeHeight="251712000" behindDoc="1" locked="0" layoutInCell="1" allowOverlap="1" wp14:anchorId="550FD76F" wp14:editId="5BC89656">
            <wp:simplePos x="0" y="0"/>
            <wp:positionH relativeFrom="margin">
              <wp:align>center</wp:align>
            </wp:positionH>
            <wp:positionV relativeFrom="paragraph">
              <wp:posOffset>-1668</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5E255F" w:rsidRDefault="005E255F" w:rsidP="005E255F">
      <w:pPr>
        <w:pStyle w:val="Caption"/>
      </w:pPr>
      <w:bookmarkStart w:id="146" w:name="_Ref449273823"/>
      <w:bookmarkStart w:id="147" w:name="_Ref449273812"/>
      <w:bookmarkStart w:id="148" w:name="_Toc452499221"/>
      <w:r>
        <w:t xml:space="preserve">Figure </w:t>
      </w:r>
      <w:fldSimple w:instr=" SEQ Figure \* ARABIC ">
        <w:r w:rsidR="00DB2669">
          <w:rPr>
            <w:noProof/>
          </w:rPr>
          <w:t>26</w:t>
        </w:r>
      </w:fldSimple>
      <w:bookmarkEnd w:id="146"/>
      <w:r>
        <w:t>: The structure of our solution</w:t>
      </w:r>
      <w:bookmarkEnd w:id="147"/>
      <w:bookmarkEnd w:id="148"/>
    </w:p>
    <w:p w:rsidR="005E255F" w:rsidRDefault="005E255F" w:rsidP="005E255F"/>
    <w:p w:rsidR="005E255F" w:rsidRDefault="005E255F" w:rsidP="005E255F">
      <w:pPr>
        <w:pStyle w:val="Heading2"/>
      </w:pPr>
      <w:bookmarkStart w:id="149" w:name="_Toc449461726"/>
      <w:bookmarkStart w:id="150" w:name="_Toc452499150"/>
      <w:r>
        <w:lastRenderedPageBreak/>
        <w:t>How to Form a Policy?</w:t>
      </w:r>
      <w:bookmarkEnd w:id="149"/>
      <w:bookmarkEnd w:id="150"/>
      <w:r>
        <w:t xml:space="preserve"> </w:t>
      </w:r>
    </w:p>
    <w:p w:rsidR="005E255F" w:rsidRDefault="005E255F" w:rsidP="005E255F">
      <w:r>
        <w:t xml:space="preserve">There are </w:t>
      </w:r>
      <w:r w:rsidR="00DB2669">
        <w:t>many</w:t>
      </w:r>
      <w:r>
        <w:t xml:space="preserve"> ways to come up with a good policy for our </w:t>
      </w:r>
      <w:r w:rsidR="002640DD">
        <w:t xml:space="preserve">thermal soaring </w:t>
      </w:r>
      <w:r>
        <w:t xml:space="preserve">problem. For example, the basic algorithm implemented by Michael Allen and then refined by </w:t>
      </w:r>
      <w:proofErr w:type="spellStart"/>
      <w:r>
        <w:t>Wharington</w:t>
      </w:r>
      <w:proofErr w:type="spellEnd"/>
      <w:r>
        <w:t xml:space="preserve"> works </w:t>
      </w:r>
      <w:r w:rsidR="005F21C3">
        <w:t xml:space="preserve">pretty </w:t>
      </w:r>
      <w:r>
        <w:t>well. For this senior project, I was int</w:t>
      </w:r>
      <w:r w:rsidR="005F21C3">
        <w:t>erested in learning how to use machine learning</w:t>
      </w:r>
      <w:r>
        <w:t xml:space="preserve">. Therefore, I sought out methods of forming a </w:t>
      </w:r>
      <w:r w:rsidR="005F21C3">
        <w:t>policy</w:t>
      </w:r>
      <w:r>
        <w:t xml:space="preserve"> that use machine learning.</w:t>
      </w:r>
    </w:p>
    <w:p w:rsidR="005E255F" w:rsidRDefault="005E255F" w:rsidP="005E255F">
      <w:r>
        <w:t>Machine learning is a huge, extremely popular, and rapidly developing field. Broadly speaking, if</w:t>
      </w:r>
      <w:r w:rsidR="005F21C3">
        <w:t xml:space="preserve"> we say that an algorithm uses machine learning</w:t>
      </w:r>
      <w:r>
        <w:t>, we mean one or more of the following: the behavior of the algorithm can change over time, the algorithm can find patterns or structure unanticipated by the programmer, or the algorithm approximates an unknown</w:t>
      </w:r>
      <w:r w:rsidR="005F21C3">
        <w:t xml:space="preserve"> function</w:t>
      </w:r>
      <w:r>
        <w:t xml:space="preserve">. Using machine learning allows the programmer to develop solutions to a problem that may be </w:t>
      </w:r>
      <w:r w:rsidR="00BF1AD6">
        <w:t xml:space="preserve">too </w:t>
      </w:r>
      <w:r>
        <w:t xml:space="preserve">complicated or time consuming to </w:t>
      </w:r>
      <w:r w:rsidR="005F21C3">
        <w:t>solve analytically</w:t>
      </w:r>
      <w:r>
        <w:t>.</w:t>
      </w:r>
    </w:p>
    <w:p w:rsidR="005E255F" w:rsidRDefault="0013149A" w:rsidP="005E255F">
      <w:r>
        <w:t>It is appealing to use m</w:t>
      </w:r>
      <w:r w:rsidR="005E255F">
        <w:t>achine learning for our problem for two reasons:</w:t>
      </w:r>
    </w:p>
    <w:p w:rsidR="005E255F" w:rsidRDefault="005E255F" w:rsidP="005E255F">
      <w:r>
        <w:t xml:space="preserve">First, we </w:t>
      </w:r>
      <w:r w:rsidR="0013149A">
        <w:t>do not</w:t>
      </w:r>
      <w:r>
        <w:t xml:space="preserve"> have a </w:t>
      </w:r>
      <w:r w:rsidR="0013149A">
        <w:t>perfect model</w:t>
      </w:r>
      <w:r>
        <w:t xml:space="preserve"> of </w:t>
      </w:r>
      <w:r w:rsidR="0013149A">
        <w:t>thermal structure or behavior.</w:t>
      </w:r>
      <w:r>
        <w:t xml:space="preserve"> </w:t>
      </w:r>
      <w:r w:rsidR="0013149A">
        <w:t>As a result, it is difficult to determine an optimal policy for thermal soaring that considers non-ideal or dynamic effects. Since thermals</w:t>
      </w:r>
      <w:r>
        <w:t xml:space="preserve"> can change over time, interacting in complicated ways with the</w:t>
      </w:r>
      <w:r w:rsidR="0013149A">
        <w:t>ir</w:t>
      </w:r>
      <w:r>
        <w:t xml:space="preserve"> environment</w:t>
      </w:r>
      <w:r w:rsidR="0013149A">
        <w:t xml:space="preserve">, </w:t>
      </w:r>
      <w:r>
        <w:t xml:space="preserve">any thermal algorithm that </w:t>
      </w:r>
      <w:r w:rsidR="0013149A">
        <w:t>cannot</w:t>
      </w:r>
      <w:r>
        <w:t xml:space="preserve"> adapt over time will be limited in its effectiveness. </w:t>
      </w:r>
    </w:p>
    <w:p w:rsidR="005E255F" w:rsidRDefault="005E255F" w:rsidP="005E255F">
      <w:r>
        <w:t xml:space="preserve">Second, the structure of our problem makes it amenable to a </w:t>
      </w:r>
      <w:r w:rsidR="008D5995">
        <w:t>reward-based</w:t>
      </w:r>
      <w:r>
        <w:t xml:space="preserve"> machine learning meth</w:t>
      </w:r>
      <w:r w:rsidR="00B67199">
        <w:t xml:space="preserve">od. We can easily expressed the desired behavior of the UAV in the language of rewards. </w:t>
      </w:r>
      <w:r>
        <w:t xml:space="preserve">We simply reward the height of the UAV after each interaction with the environment. In many other design </w:t>
      </w:r>
      <w:r w:rsidR="00B67199">
        <w:t xml:space="preserve">problems – like designing a submarine for example – </w:t>
      </w:r>
      <w:r>
        <w:t xml:space="preserve">what </w:t>
      </w:r>
      <w:r w:rsidR="00B67199">
        <w:t>the designers should reward</w:t>
      </w:r>
      <w:r w:rsidR="00C77071">
        <w:t xml:space="preserve"> is not nearly as clear.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1" w:name="_Toc449461727"/>
      <w:bookmarkStart w:id="152" w:name="_Toc452499151"/>
      <w:r>
        <w:lastRenderedPageBreak/>
        <w:t>Learning about Machine Learning</w:t>
      </w:r>
      <w:bookmarkEnd w:id="151"/>
      <w:bookmarkEnd w:id="152"/>
    </w:p>
    <w:p w:rsidR="005E255F" w:rsidRPr="00C12C5E" w:rsidRDefault="005E255F" w:rsidP="005E255F">
      <w:r w:rsidRPr="00C12C5E">
        <w:t>As noted above, we decided to using machine learning to develop a policy for our UAV. Unfortunately, there are no classes on machine learning offered here at Walla Walla University. In order to use machine learning, that means we had to do a lot of work!</w:t>
      </w:r>
    </w:p>
    <w:p w:rsidR="005E255F" w:rsidRPr="00C12C5E" w:rsidRDefault="005E255F" w:rsidP="005E255F">
      <w:r w:rsidRPr="00C12C5E">
        <w:t>I took two steps in order to become</w:t>
      </w:r>
      <w:r w:rsidR="00B67199">
        <w:t xml:space="preserve"> somewhat</w:t>
      </w:r>
      <w:r w:rsidRPr="00C12C5E">
        <w:t xml:space="preserve"> familiar with </w:t>
      </w:r>
      <w:r w:rsidR="00B67199">
        <w:t xml:space="preserve">a few </w:t>
      </w:r>
      <w:r w:rsidRPr="00C12C5E">
        <w:t>machine learning</w:t>
      </w:r>
      <w:r w:rsidR="00B67199">
        <w:t xml:space="preserve"> methods</w:t>
      </w:r>
      <w:r w:rsidRPr="00C12C5E">
        <w:t xml:space="preserve">: </w:t>
      </w:r>
    </w:p>
    <w:p w:rsidR="005E255F" w:rsidRPr="00C12C5E" w:rsidRDefault="005E255F" w:rsidP="005E255F">
      <w:r w:rsidRPr="00C12C5E">
        <w:t xml:space="preserve">First, I worked through “Reinforcement Learning: An Introduction”, by Sutton and </w:t>
      </w:r>
      <w:proofErr w:type="spellStart"/>
      <w:r w:rsidRPr="00C12C5E">
        <w:t>Barto</w:t>
      </w:r>
      <w:proofErr w:type="spellEnd"/>
      <w:r w:rsidRPr="00C12C5E">
        <w:t xml:space="preserve">. This is a </w:t>
      </w:r>
      <w:r w:rsidR="00B67199">
        <w:t>commonly referenced</w:t>
      </w:r>
      <w:r w:rsidRPr="00C12C5E">
        <w:t xml:space="preserve"> text on reinforcement learning</w:t>
      </w:r>
      <w:r w:rsidR="00B67199">
        <w:t>, and is freely available online</w:t>
      </w:r>
      <w:r w:rsidRPr="00C12C5E">
        <w:t xml:space="preserve">. I chose to work through this book because </w:t>
      </w:r>
      <w:proofErr w:type="spellStart"/>
      <w:r w:rsidRPr="00C12C5E">
        <w:t>Lawrance</w:t>
      </w:r>
      <w:proofErr w:type="spellEnd"/>
      <w:r w:rsidRPr="00C12C5E">
        <w:t xml:space="preserve"> used </w:t>
      </w:r>
      <w:proofErr w:type="gramStart"/>
      <w:r w:rsidRPr="00C12C5E">
        <w:t>Q-learning</w:t>
      </w:r>
      <w:proofErr w:type="gramEnd"/>
      <w:r w:rsidRPr="00C12C5E">
        <w:t xml:space="preserve"> for the thermal soaring problem, which is a form of reinforcement learning. Further, reinforcement learning uses a </w:t>
      </w:r>
      <w:r w:rsidR="00B67199" w:rsidRPr="00C12C5E">
        <w:t>reward-based</w:t>
      </w:r>
      <w:r w:rsidRPr="00C12C5E">
        <w:t xml:space="preserve"> approach, which </w:t>
      </w:r>
      <w:r w:rsidR="00B67199">
        <w:t xml:space="preserve">seems to work naturally with </w:t>
      </w:r>
      <w:r w:rsidRPr="00C12C5E">
        <w:t>our thermal soaring problem.</w:t>
      </w:r>
    </w:p>
    <w:p w:rsidR="005E255F" w:rsidRDefault="005E255F" w:rsidP="005E255F">
      <w:pPr>
        <w:rPr>
          <w:i/>
          <w:noProof/>
          <w:lang w:val="en-CA" w:eastAsia="en-CA"/>
        </w:rPr>
      </w:pPr>
      <w:r w:rsidRPr="00C12C5E">
        <w:rPr>
          <w:noProof/>
          <w:lang w:val="en-CA" w:eastAsia="en-CA"/>
        </w:rPr>
        <w:t>Second, I took an online class, called “Machine Learning</w:t>
      </w:r>
      <w:r w:rsidR="00B67199">
        <w:rPr>
          <w:noProof/>
          <w:lang w:val="en-CA" w:eastAsia="en-CA"/>
        </w:rPr>
        <w:t>”</w:t>
      </w:r>
      <w:r w:rsidRPr="00C12C5E">
        <w:rPr>
          <w:noProof/>
          <w:lang w:val="en-CA" w:eastAsia="en-CA"/>
        </w:rPr>
        <w:t xml:space="preserve">, offered by Stanford online. This course consits of 11 weeks of material. Each week has about an hour of lecture, a quiz, and a three hour assignment. I entirely completed the class and received the certificate for it. The class covered a number of fundamental ideas in machine learning, including: linear regression, logistic regression, regularization, neural networks, machine learning system design, support </w:t>
      </w:r>
      <w:r w:rsidRPr="00D47043">
        <w:rPr>
          <w:noProof/>
          <w:lang w:val="en-CA" w:eastAsia="en-CA"/>
        </w:rPr>
        <w:t>vector</w:t>
      </w:r>
      <w:r w:rsidRPr="00C12C5E">
        <w:rPr>
          <w:noProof/>
          <w:lang w:val="en-CA" w:eastAsia="en-CA"/>
        </w:rPr>
        <w:t xml:space="preserve"> machines, dimensionality reduction, anomaly detection, and large scale machine learning.</w:t>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r>
        <w:rPr>
          <w:noProof/>
          <w:lang w:val="en-CA" w:eastAsia="en-CA"/>
        </w:rPr>
        <mc:AlternateContent>
          <mc:Choice Requires="wps">
            <w:drawing>
              <wp:anchor distT="0" distB="0" distL="114300" distR="114300" simplePos="0" relativeHeight="251749888" behindDoc="1" locked="0" layoutInCell="1" allowOverlap="1" wp14:anchorId="393C595A" wp14:editId="5B3CB20D">
                <wp:simplePos x="0" y="0"/>
                <wp:positionH relativeFrom="column">
                  <wp:posOffset>407035</wp:posOffset>
                </wp:positionH>
                <wp:positionV relativeFrom="paragraph">
                  <wp:posOffset>4009390</wp:posOffset>
                </wp:positionV>
                <wp:extent cx="5129530"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a:effectLst/>
                      </wps:spPr>
                      <wps:txbx>
                        <w:txbxContent>
                          <w:p w:rsidR="00DB2669" w:rsidRPr="008B6E2E" w:rsidRDefault="00DB2669" w:rsidP="005E255F">
                            <w:pPr>
                              <w:pStyle w:val="Caption"/>
                              <w:rPr>
                                <w:noProof/>
                              </w:rPr>
                            </w:pPr>
                            <w:bookmarkStart w:id="153" w:name="_Toc452499222"/>
                            <w:r>
                              <w:t xml:space="preserve">Figure </w:t>
                            </w:r>
                            <w:fldSimple w:instr=" SEQ Figure \* ARABIC ">
                              <w:r>
                                <w:rPr>
                                  <w:noProof/>
                                </w:rPr>
                                <w:t>28</w:t>
                              </w:r>
                            </w:fldSimple>
                            <w:r>
                              <w:t xml:space="preserve">: </w:t>
                            </w:r>
                            <w:r w:rsidRPr="00AD7C0D">
                              <w:t>Machine Learning Course Certificate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C595A" id="Text Box 113" o:spid="_x0000_s1030" type="#_x0000_t202" style="position:absolute;margin-left:32.05pt;margin-top:315.7pt;width:403.9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Cy/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" stroked="f">
                <v:textbox style="mso-fit-shape-to-text:t" inset="0,0,0,0">
                  <w:txbxContent>
                    <w:p w:rsidR="00DB2669" w:rsidRPr="008B6E2E" w:rsidRDefault="00DB2669" w:rsidP="005E255F">
                      <w:pPr>
                        <w:pStyle w:val="Caption"/>
                        <w:rPr>
                          <w:noProof/>
                        </w:rPr>
                      </w:pPr>
                      <w:bookmarkStart w:id="154" w:name="_Toc452499222"/>
                      <w:r>
                        <w:t xml:space="preserve">Figure </w:t>
                      </w:r>
                      <w:fldSimple w:instr=" SEQ Figure \* ARABIC ">
                        <w:r>
                          <w:rPr>
                            <w:noProof/>
                          </w:rPr>
                          <w:t>28</w:t>
                        </w:r>
                      </w:fldSimple>
                      <w:r>
                        <w:t xml:space="preserve">: </w:t>
                      </w:r>
                      <w:r w:rsidRPr="00AD7C0D">
                        <w:t>Machine Learning Course Certificate</w:t>
                      </w:r>
                      <w:bookmarkEnd w:id="154"/>
                    </w:p>
                  </w:txbxContent>
                </v:textbox>
                <w10:wrap type="tight"/>
              </v:shape>
            </w:pict>
          </mc:Fallback>
        </mc:AlternateContent>
      </w:r>
      <w:r w:rsidRPr="00C12C5E">
        <w:rPr>
          <w:i w:val="0"/>
          <w:noProof/>
          <w:lang w:val="en-CA" w:eastAsia="en-CA"/>
        </w:rPr>
        <w:drawing>
          <wp:anchor distT="0" distB="0" distL="114300" distR="114300" simplePos="0" relativeHeight="251709952" behindDoc="1" locked="0" layoutInCell="1" allowOverlap="1" wp14:anchorId="42878D31" wp14:editId="65405CED">
            <wp:simplePos x="0" y="0"/>
            <wp:positionH relativeFrom="margin">
              <wp:align>center</wp:align>
            </wp:positionH>
            <wp:positionV relativeFrom="paragraph">
              <wp:posOffset>9525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Pr="00C12C5E" w:rsidRDefault="005E255F" w:rsidP="005E255F">
      <w:pPr>
        <w:pStyle w:val="Caption"/>
        <w:rPr>
          <w:i w:val="0"/>
          <w:noProof/>
          <w:lang w:val="en-CA" w:eastAsia="en-CA"/>
        </w:rPr>
      </w:pPr>
    </w:p>
    <w:p w:rsidR="005E255F" w:rsidRDefault="005E255F" w:rsidP="005E255F"/>
    <w:p w:rsidR="005E255F" w:rsidRDefault="005E255F" w:rsidP="005E255F">
      <w:pPr>
        <w:pStyle w:val="Heading2"/>
      </w:pPr>
      <w:bookmarkStart w:id="155" w:name="_Toc449461728"/>
      <w:bookmarkStart w:id="156" w:name="_Toc452499152"/>
      <w:r>
        <w:lastRenderedPageBreak/>
        <w:t>Choosing a Machine Learning Method</w:t>
      </w:r>
      <w:bookmarkEnd w:id="155"/>
      <w:bookmarkEnd w:id="156"/>
    </w:p>
    <w:p w:rsidR="005E255F" w:rsidRDefault="005E255F" w:rsidP="005E255F">
      <w:r>
        <w:t xml:space="preserve">As mentioned above, there </w:t>
      </w:r>
      <w:r w:rsidR="000B5E08">
        <w:t xml:space="preserve">is a multitude of machine learning methods. If we restrict ourselves to the algorithms discussed in </w:t>
      </w:r>
      <w:r>
        <w:t>“Reinforcement Learning: An Introduction”</w:t>
      </w:r>
      <w:r w:rsidR="000B5E08">
        <w:t>, then we find there are two main methods. Both of these use a reward-based structure</w:t>
      </w:r>
      <w:r>
        <w:t xml:space="preserve"> </w:t>
      </w:r>
      <w:r w:rsidR="000B5E08">
        <w:t>for learning.</w:t>
      </w:r>
    </w:p>
    <w:p w:rsidR="005E255F" w:rsidRDefault="000B5E08" w:rsidP="005E255F">
      <w:r>
        <w:t xml:space="preserve">The first </w:t>
      </w:r>
      <w:r w:rsidR="005E255F">
        <w:t xml:space="preserve">method </w:t>
      </w:r>
      <w:r>
        <w:t xml:space="preserve">is </w:t>
      </w:r>
      <w:r w:rsidR="005E255F">
        <w:t xml:space="preserve">“dynamic programming”. This is a very powerful method for finding good policies </w:t>
      </w:r>
      <w:r w:rsidR="00937969">
        <w:t xml:space="preserve">when </w:t>
      </w:r>
      <w:r w:rsidR="005E255F">
        <w:t xml:space="preserve">we have a model of the system. </w:t>
      </w:r>
      <w:r w:rsidR="00937969">
        <w:t xml:space="preserve">Dynamic programming </w:t>
      </w:r>
      <w:r w:rsidR="005E255F">
        <w:t>is reas</w:t>
      </w:r>
      <w:r w:rsidR="0026285D">
        <w:t xml:space="preserve">onably simple to implement, and in some ideal </w:t>
      </w:r>
      <w:proofErr w:type="gramStart"/>
      <w:r w:rsidR="0026285D">
        <w:t>cases</w:t>
      </w:r>
      <w:proofErr w:type="gramEnd"/>
      <w:r w:rsidR="0026285D">
        <w:t xml:space="preserve"> it is guaranteed to converge to the optimal policy.</w:t>
      </w:r>
      <w:r w:rsidR="005E255F">
        <w:t xml:space="preserve"> However, </w:t>
      </w:r>
      <w:r w:rsidR="0026285D">
        <w:t xml:space="preserve">a straightforward implementation of </w:t>
      </w:r>
      <w:r w:rsidR="005E255F">
        <w:t>this method becomes computationally intensive for large systems.</w:t>
      </w:r>
    </w:p>
    <w:p w:rsidR="005E255F" w:rsidRDefault="0026285D" w:rsidP="005E255F">
      <w:r>
        <w:t>The second method is “reinforcement learning”</w:t>
      </w:r>
      <w:r w:rsidR="005E255F">
        <w:t xml:space="preserve">. Reinforcement learning is model free, which means </w:t>
      </w:r>
      <w:r>
        <w:t xml:space="preserve">we can apply it without having a good model of the system. </w:t>
      </w:r>
      <w:r w:rsidR="002137BD">
        <w:t xml:space="preserve">As a result, </w:t>
      </w:r>
      <w:r w:rsidR="005E255F">
        <w:t xml:space="preserve">it has a more broad range of application than dynamic programming does. There are </w:t>
      </w:r>
      <w:r w:rsidR="00364AB7">
        <w:t>many</w:t>
      </w:r>
      <w:r w:rsidR="005E255F">
        <w:t xml:space="preserve"> reinforcement learning methods (SARSA and Q learning are two of the </w:t>
      </w:r>
      <w:r w:rsidR="00EF3AB8">
        <w:t>more</w:t>
      </w:r>
      <w:r w:rsidR="005E255F">
        <w:t xml:space="preserve"> common), and these algorithms </w:t>
      </w:r>
      <w:r w:rsidR="003A3814">
        <w:t>are</w:t>
      </w:r>
      <w:r w:rsidR="005E255F">
        <w:t xml:space="preserve"> </w:t>
      </w:r>
      <w:r w:rsidR="003A3814">
        <w:t>reasonably straightforward</w:t>
      </w:r>
      <w:r w:rsidR="005E255F">
        <w:t xml:space="preserve"> to implement. Getting these </w:t>
      </w:r>
      <w:r w:rsidR="003A3814">
        <w:t>algorithms</w:t>
      </w:r>
      <w:r w:rsidR="005E255F">
        <w:t xml:space="preserve"> to work can be</w:t>
      </w:r>
      <w:r w:rsidR="003A3814">
        <w:t xml:space="preserve"> very difficult, however. This is because</w:t>
      </w:r>
      <w:r w:rsidR="005E255F">
        <w:t xml:space="preserve"> </w:t>
      </w:r>
      <w:r w:rsidR="003A3814">
        <w:t xml:space="preserve">these algorithms have fewer guarantees on </w:t>
      </w:r>
      <w:r w:rsidR="005E255F">
        <w:t xml:space="preserve">convergence, </w:t>
      </w:r>
      <w:r w:rsidR="003A3814">
        <w:t>and their learning rate tends to be reduced compared to dynamic programming, due to the lack of good</w:t>
      </w:r>
      <w:r w:rsidR="00B42E54">
        <w:t xml:space="preserve"> system</w:t>
      </w:r>
      <w:r w:rsidR="003A3814">
        <w:t xml:space="preserve"> model to work with.  </w:t>
      </w:r>
    </w:p>
    <w:p w:rsidR="005E255F" w:rsidRDefault="005E255F" w:rsidP="005E255F">
      <w:r>
        <w:t xml:space="preserve">We began by using reinforcement learning. This </w:t>
      </w:r>
      <w:r w:rsidR="007C74AF">
        <w:t>is</w:t>
      </w:r>
      <w:r>
        <w:t xml:space="preserve"> an appealing method due to its relatively simple implementation and its model free nature. However, we ran into function approximation difficulties associated with the model free nature of this method.</w:t>
      </w:r>
      <w:r w:rsidR="007C74AF">
        <w:t xml:space="preserve"> That is, the learning rate was much lower, because the UAV did not have a model of what the thermal likely looked like. </w:t>
      </w:r>
      <w:r w:rsidR="00B96943">
        <w:t>In addition, t</w:t>
      </w:r>
      <w:r w:rsidR="00B103BC">
        <w:t xml:space="preserve">he </w:t>
      </w:r>
      <w:r w:rsidR="007C74AF">
        <w:t>nonlinear nature of the neural networks used to store the current policy information</w:t>
      </w:r>
      <w:r w:rsidR="00B103BC">
        <w:t xml:space="preserve"> further compounded this problem</w:t>
      </w:r>
      <w:r w:rsidR="007C74AF">
        <w:t xml:space="preserve">. </w:t>
      </w:r>
      <w:r>
        <w:t xml:space="preserve">As a result, we eventually switched to using dynamic programming. Dynamic programming </w:t>
      </w:r>
      <w:r w:rsidR="007C74AF">
        <w:t>is</w:t>
      </w:r>
      <w:r>
        <w:t xml:space="preserve"> an appealing method because it uses </w:t>
      </w:r>
      <w:r w:rsidR="007C74AF">
        <w:t>all</w:t>
      </w:r>
      <w:r>
        <w:t xml:space="preserve"> the full the information we know about the thermal. </w:t>
      </w:r>
      <w:r w:rsidR="007C74AF">
        <w:t>That is, dynamic programming allows us to use all the model information estimated using Gaussian pro</w:t>
      </w:r>
      <w:r w:rsidR="003F7EAC">
        <w:t>cess regression (GPR).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7" w:name="_Toc449461729"/>
      <w:bookmarkStart w:id="158" w:name="_Toc452499153"/>
      <w:bookmarkStart w:id="159" w:name="_GoBack"/>
      <w:bookmarkEnd w:id="159"/>
      <w:r>
        <w:lastRenderedPageBreak/>
        <w:t>Implementing Machine Learning Methods: Overview</w:t>
      </w:r>
      <w:bookmarkEnd w:id="157"/>
      <w:bookmarkEnd w:id="158"/>
    </w:p>
    <w:p w:rsidR="005E255F" w:rsidRDefault="005E255F" w:rsidP="005E255F">
      <w:r>
        <w:t>Once we decided that we wanted to use either reinforcement learning or dynamic programming, we needed to select a method of implementing the machine learning algorithms in a programming language.</w:t>
      </w:r>
    </w:p>
    <w:p w:rsidR="005E255F" w:rsidRDefault="005E255F" w:rsidP="005E255F">
      <w:r>
        <w:t xml:space="preserve">I had implemented a number of machine learning methods in MATLAB for my Coursera machine learning class, and so my first impulse was to implement the machine learning code myself, in MATLAB. However, it appears that the machine learning libraries for MATLAB have to </w:t>
      </w:r>
      <w:proofErr w:type="gramStart"/>
      <w:r>
        <w:t>be purchased</w:t>
      </w:r>
      <w:proofErr w:type="gramEnd"/>
      <w:r>
        <w:t xml:space="preserve"> separately from MATLAB proper – and this was not appealing. In addition, I prefer to work with open source software when possible, and so this was another strike against MATLAB. </w:t>
      </w:r>
    </w:p>
    <w:p w:rsidR="005E255F" w:rsidRDefault="005E255F" w:rsidP="005E255F">
      <w:r>
        <w:rPr>
          <w:noProof/>
          <w:lang w:val="en-CA" w:eastAsia="en-CA"/>
        </w:rPr>
        <w:drawing>
          <wp:anchor distT="0" distB="0" distL="114300" distR="114300" simplePos="0" relativeHeight="251714048" behindDoc="1" locked="0" layoutInCell="1" allowOverlap="1" wp14:anchorId="7139DEEA" wp14:editId="5429A9A6">
            <wp:simplePos x="0" y="0"/>
            <wp:positionH relativeFrom="column">
              <wp:posOffset>4167534</wp:posOffset>
            </wp:positionH>
            <wp:positionV relativeFrom="paragraph">
              <wp:posOffset>1234649</wp:posOffset>
            </wp:positionV>
            <wp:extent cx="2083435" cy="731520"/>
            <wp:effectExtent l="0" t="0" r="0" b="0"/>
            <wp:wrapTight wrapText="bothSides">
              <wp:wrapPolygon edited="0">
                <wp:start x="2568" y="0"/>
                <wp:lineTo x="1185" y="2813"/>
                <wp:lineTo x="0" y="7313"/>
                <wp:lineTo x="0" y="12938"/>
                <wp:lineTo x="1185" y="19125"/>
                <wp:lineTo x="2173" y="20813"/>
                <wp:lineTo x="19355" y="20813"/>
                <wp:lineTo x="20343" y="19125"/>
                <wp:lineTo x="21330" y="13500"/>
                <wp:lineTo x="21330" y="7313"/>
                <wp:lineTo x="20145" y="2813"/>
                <wp:lineTo x="18960" y="0"/>
                <wp:lineTo x="2568" y="0"/>
              </wp:wrapPolygon>
            </wp:wrapTight>
            <wp:docPr id="38" name="Picture 38" descr="http://pybrain.org/docs/_static/pybrain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ybrain.org/docs/_static/pybrain_logo.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83435" cy="731520"/>
                    </a:xfrm>
                    <a:prstGeom prst="rect">
                      <a:avLst/>
                    </a:prstGeom>
                    <a:noFill/>
                    <a:ln>
                      <a:noFill/>
                    </a:ln>
                  </pic:spPr>
                </pic:pic>
              </a:graphicData>
            </a:graphic>
          </wp:anchor>
        </w:drawing>
      </w:r>
      <w:r>
        <w:t xml:space="preserve">Since MATLAB proved undesirable, and since the thermal soaring modelling </w:t>
      </w:r>
      <w:proofErr w:type="gramStart"/>
      <w:r>
        <w:t>was being done</w:t>
      </w:r>
      <w:proofErr w:type="gramEnd"/>
      <w:r>
        <w:t xml:space="preserve"> in Python, we chose to write the policy code in Python. I began by trying to use Google’s recently released machine learning platform called “</w:t>
      </w:r>
      <w:proofErr w:type="spellStart"/>
      <w:r>
        <w:t>TensorFlow</w:t>
      </w:r>
      <w:proofErr w:type="spellEnd"/>
      <w:r>
        <w:t xml:space="preserve">”, and although I eventually met with some success, it was difficult to make progress. This was especially true because I was running Linux inside of Docker in order to use </w:t>
      </w:r>
      <w:proofErr w:type="spellStart"/>
      <w:r>
        <w:t>TensorFlow</w:t>
      </w:r>
      <w:proofErr w:type="spellEnd"/>
      <w:r>
        <w:t xml:space="preserve">. Eventually I settled on a less sophisticated, but easier to use </w:t>
      </w:r>
      <w:proofErr w:type="gramStart"/>
      <w:r>
        <w:t>machine learning</w:t>
      </w:r>
      <w:proofErr w:type="gramEnd"/>
      <w:r>
        <w:t xml:space="preserve"> library called “</w:t>
      </w:r>
      <w:proofErr w:type="spellStart"/>
      <w:r>
        <w:t>PyBrain</w:t>
      </w:r>
      <w:proofErr w:type="spellEnd"/>
      <w:r>
        <w:t xml:space="preserve">”. This library is open source, although is it currently not being actively developed. </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803BB4" w:rsidRDefault="005E255F" w:rsidP="005E255F">
      <w:pPr>
        <w:pStyle w:val="Heading2"/>
      </w:pPr>
      <w:bookmarkStart w:id="160" w:name="_Toc449461730"/>
      <w:bookmarkStart w:id="161" w:name="_Toc452499154"/>
      <w:r>
        <w:lastRenderedPageBreak/>
        <w:t>What is Dynamic Programming?</w:t>
      </w:r>
      <w:bookmarkEnd w:id="160"/>
      <w:bookmarkEnd w:id="161"/>
    </w:p>
    <w:p w:rsidR="005E255F" w:rsidRDefault="005E255F" w:rsidP="005E255F">
      <w:proofErr w:type="gramStart"/>
      <w:r>
        <w:t>We’ve</w:t>
      </w:r>
      <w:proofErr w:type="gramEnd"/>
      <w:r>
        <w:t xml:space="preserve"> discussed what machine learning is, and why it can be applied to our project. In order to understand the rest of the work we did, the machine learning methods we applied need to </w:t>
      </w:r>
      <w:proofErr w:type="gramStart"/>
      <w:r>
        <w:t>be explained</w:t>
      </w:r>
      <w:proofErr w:type="gramEnd"/>
      <w:r>
        <w:t xml:space="preserve">. </w:t>
      </w:r>
    </w:p>
    <w:p w:rsidR="005E255F" w:rsidRDefault="005E255F" w:rsidP="005E255F">
      <w:r>
        <w:t xml:space="preserve">The first of these methods </w:t>
      </w:r>
      <w:proofErr w:type="gramStart"/>
      <w:r>
        <w:t>is called</w:t>
      </w:r>
      <w:proofErr w:type="gramEnd"/>
      <w:r>
        <w:t xml:space="preserve"> “dynamic programming”. Dynamic programming is a method for developing a good policy for a reward based learning problem. </w:t>
      </w:r>
    </w:p>
    <w:p w:rsidR="005E255F" w:rsidRDefault="005E255F" w:rsidP="005E255F">
      <w:r>
        <w:t xml:space="preserve">To explain this method, we use an example that features a maze (see </w:t>
      </w:r>
      <w:r>
        <w:fldChar w:fldCharType="begin"/>
      </w:r>
      <w:r>
        <w:instrText xml:space="preserve"> REF _Ref449461499 \h </w:instrText>
      </w:r>
      <w:r>
        <w:fldChar w:fldCharType="separate"/>
      </w:r>
      <w:r w:rsidR="00DB2669">
        <w:t xml:space="preserve">Figure </w:t>
      </w:r>
      <w:r w:rsidR="00DB2669">
        <w:rPr>
          <w:noProof/>
        </w:rPr>
        <w:t>28</w:t>
      </w:r>
      <w:r>
        <w:fldChar w:fldCharType="end"/>
      </w:r>
      <w:r>
        <w:t xml:space="preserve">). The learning agent is placed somewhere in the maze, and each interaction it can move up, right, down or left. There is no reward for any except for landing on a red circle (this gives a positive reward) or for choosing to enter a </w:t>
      </w:r>
      <w:proofErr w:type="gramStart"/>
      <w:r>
        <w:t>wall</w:t>
      </w:r>
      <w:proofErr w:type="gramEnd"/>
      <w:r>
        <w:t xml:space="preserve"> (this gives a negative reward).</w:t>
      </w:r>
    </w:p>
    <w:p w:rsidR="005E255F" w:rsidRDefault="005E255F" w:rsidP="005E255F">
      <w:r>
        <w:t>There are two major parts to the dynamic programming learning method:</w:t>
      </w:r>
    </w:p>
    <w:p w:rsidR="005E255F" w:rsidRDefault="005E255F" w:rsidP="005E255F">
      <w:r>
        <w:rPr>
          <w:noProof/>
          <w:lang w:val="en-CA" w:eastAsia="en-CA"/>
        </w:rPr>
        <w:drawing>
          <wp:anchor distT="0" distB="0" distL="114300" distR="114300" simplePos="0" relativeHeight="251710976" behindDoc="1" locked="0" layoutInCell="1" allowOverlap="1" wp14:anchorId="5D5E1BD8" wp14:editId="7E5F25CD">
            <wp:simplePos x="0" y="0"/>
            <wp:positionH relativeFrom="margin">
              <wp:posOffset>4009863</wp:posOffset>
            </wp:positionH>
            <wp:positionV relativeFrom="paragraph">
              <wp:posOffset>1172003</wp:posOffset>
            </wp:positionV>
            <wp:extent cx="2303780" cy="2377440"/>
            <wp:effectExtent l="0" t="0" r="1270" b="3810"/>
            <wp:wrapTight wrapText="bothSides">
              <wp:wrapPolygon edited="0">
                <wp:start x="0" y="0"/>
                <wp:lineTo x="0" y="21462"/>
                <wp:lineTo x="21433" y="21462"/>
                <wp:lineTo x="21433" y="0"/>
                <wp:lineTo x="0" y="0"/>
              </wp:wrapPolygon>
            </wp:wrapTight>
            <wp:docPr id="39" name="Picture 39"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t>
      </w:r>
      <w:proofErr w:type="gramStart"/>
      <w:r>
        <w:t>will be given</w:t>
      </w:r>
      <w:proofErr w:type="gramEnd"/>
      <w:r>
        <w:t xml:space="preserve"> to the learning agent starting from the state in question, if the learning agent follows the current policy. </w:t>
      </w:r>
      <w:r>
        <w:fldChar w:fldCharType="begin"/>
      </w:r>
      <w:r>
        <w:instrText xml:space="preserve"> REF _Ref449461499 \h </w:instrText>
      </w:r>
      <w:r>
        <w:fldChar w:fldCharType="separate"/>
      </w:r>
      <w:r w:rsidR="00DB2669">
        <w:t xml:space="preserve">Figure </w:t>
      </w:r>
      <w:r w:rsidR="00DB2669">
        <w:rPr>
          <w:noProof/>
        </w:rPr>
        <w:t>28</w:t>
      </w:r>
      <w:r>
        <w:fldChar w:fldCharType="end"/>
      </w:r>
      <w:r>
        <w:t xml:space="preserve"> show the value function (below) for following the optimal policy (right) through the maze. Note that there are larger positive values closer to the goals, and there are large negative values in the walls (there is a larger negative reward for attempting to pass through a wall).</w:t>
      </w:r>
    </w:p>
    <w:p w:rsidR="005E255F" w:rsidRDefault="005E255F" w:rsidP="005E255F">
      <w:r>
        <w:t xml:space="preserve">The second major part is a policy. As noted before, a policy tells the learning what to do, based on the current state. In dynamic </w:t>
      </w:r>
      <w:proofErr w:type="gramStart"/>
      <w:r>
        <w:t>programming</w:t>
      </w:r>
      <w:proofErr w:type="gramEnd"/>
      <w:r>
        <w:t xml:space="preserve">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5E255F" w:rsidRDefault="005E255F" w:rsidP="005E255F">
      <w:pPr>
        <w:pStyle w:val="Caption"/>
      </w:pPr>
    </w:p>
    <w:p w:rsidR="005E255F" w:rsidRDefault="005E255F" w:rsidP="005E255F">
      <w:pPr>
        <w:pStyle w:val="Caption"/>
      </w:pPr>
      <w:r>
        <w:rPr>
          <w:noProof/>
          <w:lang w:val="en-CA" w:eastAsia="en-CA"/>
        </w:rPr>
        <w:drawing>
          <wp:anchor distT="0" distB="0" distL="114300" distR="114300" simplePos="0" relativeHeight="251713024" behindDoc="1" locked="0" layoutInCell="1" allowOverlap="1" wp14:anchorId="233A1EBD" wp14:editId="07B9F67B">
            <wp:simplePos x="0" y="0"/>
            <wp:positionH relativeFrom="margin">
              <wp:align>left</wp:align>
            </wp:positionH>
            <wp:positionV relativeFrom="paragraph">
              <wp:posOffset>215767</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pPr>
      <w:bookmarkStart w:id="162" w:name="_Ref449461499"/>
      <w:bookmarkStart w:id="163" w:name="_Toc452499223"/>
      <w:r>
        <w:t xml:space="preserve">Figure </w:t>
      </w:r>
      <w:fldSimple w:instr=" SEQ Figure \* ARABIC ">
        <w:r w:rsidR="00DB2669">
          <w:rPr>
            <w:noProof/>
          </w:rPr>
          <w:t>28</w:t>
        </w:r>
      </w:fldSimple>
      <w:bookmarkEnd w:id="162"/>
      <w:r>
        <w:t>: Maze solved using dynamic programming (below – value function, right – policy)</w:t>
      </w:r>
      <w:bookmarkEnd w:id="163"/>
    </w:p>
    <w:p w:rsidR="005E255F" w:rsidRDefault="005E255F" w:rsidP="005E255F">
      <w:r>
        <w:lastRenderedPageBreak/>
        <w:t xml:space="preserve">In dynamic </w:t>
      </w:r>
      <w:proofErr w:type="gramStart"/>
      <w:r>
        <w:t>programming</w:t>
      </w:r>
      <w:proofErr w:type="gramEnd"/>
      <w:r>
        <w:t xml:space="preserve"> these two major parts – the value function and the policy – interact with each other. Here are the steps in the interaction: (note that we use a type of dynamic programming referred to by Sutton as “value iteration”)</w:t>
      </w:r>
    </w:p>
    <w:p w:rsidR="005E255F" w:rsidRDefault="005E255F" w:rsidP="005E255F">
      <w:pPr>
        <w:pStyle w:val="ListParagraph"/>
        <w:numPr>
          <w:ilvl w:val="0"/>
          <w:numId w:val="19"/>
        </w:numPr>
      </w:pPr>
      <w:r>
        <w:t>We randomly initialize the value function and the policy.</w:t>
      </w:r>
    </w:p>
    <w:p w:rsidR="005E255F" w:rsidRDefault="005E255F" w:rsidP="005E255F">
      <w:pPr>
        <w:pStyle w:val="ListParagraph"/>
        <w:numPr>
          <w:ilvl w:val="0"/>
          <w:numId w:val="19"/>
        </w:numPr>
      </w:pPr>
      <w:r>
        <w:t>We make the value function consistent with the policy.</w:t>
      </w:r>
    </w:p>
    <w:p w:rsidR="005E255F" w:rsidRDefault="005E255F" w:rsidP="005E255F">
      <w:pPr>
        <w:pStyle w:val="ListParagraph"/>
        <w:numPr>
          <w:ilvl w:val="1"/>
          <w:numId w:val="19"/>
        </w:numPr>
      </w:pPr>
      <w:r>
        <w:t>At every state, try out the action suggested by the policy.</w:t>
      </w:r>
    </w:p>
    <w:p w:rsidR="005E255F" w:rsidRDefault="005E255F" w:rsidP="005E255F">
      <w:pPr>
        <w:pStyle w:val="ListParagraph"/>
        <w:numPr>
          <w:ilvl w:val="1"/>
          <w:numId w:val="19"/>
        </w:numPr>
      </w:pPr>
      <w:r>
        <w:t>Record the resulting reward.</w:t>
      </w:r>
    </w:p>
    <w:p w:rsidR="005E255F" w:rsidRDefault="005E255F" w:rsidP="005E255F">
      <w:pPr>
        <w:pStyle w:val="ListParagraph"/>
        <w:numPr>
          <w:ilvl w:val="1"/>
          <w:numId w:val="19"/>
        </w:numPr>
      </w:pPr>
      <w:r>
        <w:t>Update the value of the current state accordingly.</w:t>
      </w:r>
    </w:p>
    <w:p w:rsidR="005E255F" w:rsidRDefault="005E255F" w:rsidP="005E255F">
      <w:pPr>
        <w:pStyle w:val="ListParagraph"/>
        <w:numPr>
          <w:ilvl w:val="1"/>
          <w:numId w:val="19"/>
        </w:numPr>
      </w:pPr>
      <w:r>
        <w:t>Repeat steps a, b, and c until our estimates for the values of all states converges.</w:t>
      </w:r>
    </w:p>
    <w:p w:rsidR="005E255F" w:rsidRDefault="005E255F" w:rsidP="005E255F">
      <w:pPr>
        <w:pStyle w:val="ListParagraph"/>
        <w:numPr>
          <w:ilvl w:val="0"/>
          <w:numId w:val="19"/>
        </w:numPr>
      </w:pPr>
      <w:r>
        <w:t>We make the policy greedy with respect to the value function.</w:t>
      </w:r>
    </w:p>
    <w:p w:rsidR="005E255F" w:rsidRDefault="005E255F" w:rsidP="005E255F">
      <w:pPr>
        <w:pStyle w:val="ListParagraph"/>
        <w:numPr>
          <w:ilvl w:val="0"/>
          <w:numId w:val="19"/>
        </w:numPr>
      </w:pPr>
      <w:r>
        <w:t xml:space="preserve">Repeat steps </w:t>
      </w:r>
      <w:proofErr w:type="gramStart"/>
      <w:r>
        <w:t>2</w:t>
      </w:r>
      <w:proofErr w:type="gramEnd"/>
      <w:r>
        <w:t xml:space="preserve"> and 3 until convergence is achieved.</w:t>
      </w:r>
    </w:p>
    <w:p w:rsidR="005E255F" w:rsidRDefault="005E255F" w:rsidP="005E255F">
      <w:r>
        <w:rPr>
          <w:noProof/>
          <w:lang w:val="en-CA" w:eastAsia="en-CA"/>
        </w:rPr>
        <mc:AlternateContent>
          <mc:Choice Requires="wps">
            <w:drawing>
              <wp:anchor distT="0" distB="0" distL="114300" distR="114300" simplePos="0" relativeHeight="251747840" behindDoc="1" locked="0" layoutInCell="1" allowOverlap="1" wp14:anchorId="04317A8B" wp14:editId="7936E043">
                <wp:simplePos x="0" y="0"/>
                <wp:positionH relativeFrom="column">
                  <wp:posOffset>2038350</wp:posOffset>
                </wp:positionH>
                <wp:positionV relativeFrom="paragraph">
                  <wp:posOffset>3168015</wp:posOffset>
                </wp:positionV>
                <wp:extent cx="4600575"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a:effectLst/>
                      </wps:spPr>
                      <wps:txbx>
                        <w:txbxContent>
                          <w:p w:rsidR="00DB2669" w:rsidRPr="00CE651E" w:rsidRDefault="00DB2669" w:rsidP="005E255F">
                            <w:pPr>
                              <w:pStyle w:val="Caption"/>
                              <w:rPr>
                                <w:rFonts w:cs="Times New Roman"/>
                                <w:noProof/>
                              </w:rPr>
                            </w:pPr>
                            <w:bookmarkStart w:id="164" w:name="_Ref449461483"/>
                            <w:bookmarkStart w:id="165" w:name="_Toc452499224"/>
                            <w:r>
                              <w:t xml:space="preserve">Figure </w:t>
                            </w:r>
                            <w:fldSimple w:instr=" SEQ Figure \* ARABIC ">
                              <w:r>
                                <w:rPr>
                                  <w:noProof/>
                                </w:rPr>
                                <w:t>30</w:t>
                              </w:r>
                            </w:fldSimple>
                            <w:bookmarkEnd w:id="164"/>
                            <w:r>
                              <w:t xml:space="preserve">: </w:t>
                            </w:r>
                            <w:r w:rsidRPr="001C7B6F">
                              <w:t>Dynamic Programming Summary</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17A8B" id="Text Box 111" o:spid="_x0000_s1031" type="#_x0000_t202" style="position:absolute;margin-left:160.5pt;margin-top:249.45pt;width:362.2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" stroked="f">
                <v:textbox style="mso-fit-shape-to-text:t" inset="0,0,0,0">
                  <w:txbxContent>
                    <w:p w:rsidR="00DB2669" w:rsidRPr="00CE651E" w:rsidRDefault="00DB2669" w:rsidP="005E255F">
                      <w:pPr>
                        <w:pStyle w:val="Caption"/>
                        <w:rPr>
                          <w:rFonts w:cs="Times New Roman"/>
                          <w:noProof/>
                        </w:rPr>
                      </w:pPr>
                      <w:bookmarkStart w:id="166" w:name="_Ref449461483"/>
                      <w:bookmarkStart w:id="167" w:name="_Toc452499224"/>
                      <w:r>
                        <w:t xml:space="preserve">Figure </w:t>
                      </w:r>
                      <w:fldSimple w:instr=" SEQ Figure \* ARABIC ">
                        <w:r>
                          <w:rPr>
                            <w:noProof/>
                          </w:rPr>
                          <w:t>30</w:t>
                        </w:r>
                      </w:fldSimple>
                      <w:bookmarkEnd w:id="166"/>
                      <w:r>
                        <w:t xml:space="preserve">: </w:t>
                      </w:r>
                      <w:r w:rsidRPr="001C7B6F">
                        <w:t>Dynamic Programming Summary</w:t>
                      </w:r>
                      <w:bookmarkEnd w:id="167"/>
                    </w:p>
                  </w:txbxContent>
                </v:textbox>
                <w10:wrap type="tight"/>
              </v:shape>
            </w:pict>
          </mc:Fallback>
        </mc:AlternateContent>
      </w:r>
      <w:r>
        <w:rPr>
          <w:noProof/>
          <w:lang w:val="en-CA" w:eastAsia="en-CA"/>
        </w:rPr>
        <w:drawing>
          <wp:anchor distT="0" distB="0" distL="114300" distR="114300" simplePos="0" relativeHeight="251717120" behindDoc="1" locked="0" layoutInCell="1" allowOverlap="1" wp14:anchorId="49466C44" wp14:editId="2DB44558">
            <wp:simplePos x="0" y="0"/>
            <wp:positionH relativeFrom="page">
              <wp:posOffset>2952750</wp:posOffset>
            </wp:positionH>
            <wp:positionV relativeFrom="paragraph">
              <wp:posOffset>62865</wp:posOffset>
            </wp:positionV>
            <wp:extent cx="4600575" cy="3048000"/>
            <wp:effectExtent l="0" t="0" r="9525" b="0"/>
            <wp:wrapTight wrapText="bothSides">
              <wp:wrapPolygon edited="1">
                <wp:start x="0" y="0"/>
                <wp:lineTo x="-45" y="24705"/>
                <wp:lineTo x="21555" y="21465"/>
                <wp:lineTo x="21555" y="0"/>
                <wp:lineTo x="0" y="0"/>
              </wp:wrapPolygon>
            </wp:wrapTight>
            <wp:docPr id="79" name="Picture 79" descr="https://webdocs.cs.ualberta.ca/~sutton/book/ebook/pseudot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bdocs.cs.ualberta.ca/~sutton/book/ebook/pseudotmp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00575" cy="3048000"/>
                    </a:xfrm>
                    <a:prstGeom prst="rect">
                      <a:avLst/>
                    </a:prstGeom>
                    <a:noFill/>
                    <a:ln>
                      <a:noFill/>
                    </a:ln>
                  </pic:spPr>
                </pic:pic>
              </a:graphicData>
            </a:graphic>
          </wp:anchor>
        </w:drawing>
      </w:r>
      <w:r>
        <w:t>Here are two important things to note about this procedure:</w:t>
      </w:r>
    </w:p>
    <w:p w:rsidR="005E255F" w:rsidRDefault="005E255F" w:rsidP="005E255F">
      <w:r>
        <w:t xml:space="preserve">First, efficient implementation of this procedure requires us to have an efficient way of storing and updating both the value function and the policy. With a small problem, such as the maze example shown above, it is feasible to store both of these using a lookup table. With larger systems (with many states or many actions), it is necessary to instead use methods that store a few parameters instead of the value function estimate or policy at every state. This technique </w:t>
      </w:r>
      <w:proofErr w:type="gramStart"/>
      <w:r>
        <w:t>is called</w:t>
      </w:r>
      <w:proofErr w:type="gramEnd"/>
      <w:r>
        <w:t xml:space="preserve"> “function approximation”, and is discussed later in this report.</w:t>
      </w:r>
    </w:p>
    <w:p w:rsidR="005E255F" w:rsidRDefault="005E255F" w:rsidP="005E255F">
      <w:r>
        <w:t xml:space="preserve">Second, this method requires determining what happens for action tried at every state. This problematic for two reasons. First, this is obviously time consuming – prohibitively so as the system becomes larger. Second, this requires having a model of the </w:t>
      </w:r>
      <w:proofErr w:type="gramStart"/>
      <w:r>
        <w:t>system which</w:t>
      </w:r>
      <w:proofErr w:type="gramEnd"/>
      <w:r>
        <w:t xml:space="preserve"> allows to predict what will happen. To address this first problem, we only try out every action at only a few states, develop a policy based off of only these states, and then used function approximation to extend out value estimates between these states. To address the second problem, we use an estimated model of the system developed using Gaussian Process Regression (GPR), as discussed elsewhere in this report. Note that the policy that is developed </w:t>
      </w:r>
      <w:proofErr w:type="gramStart"/>
      <w:r>
        <w:t>is limited</w:t>
      </w:r>
      <w:proofErr w:type="gramEnd"/>
      <w:r>
        <w:t xml:space="preserve"> by the accuracy of the GPR model.</w:t>
      </w:r>
    </w:p>
    <w:p w:rsidR="005E255F" w:rsidRDefault="005E255F" w:rsidP="005E255F">
      <w:r>
        <w:fldChar w:fldCharType="begin"/>
      </w:r>
      <w:r>
        <w:instrText xml:space="preserve"> REF _Ref449461483 \h </w:instrText>
      </w:r>
      <w:r>
        <w:fldChar w:fldCharType="separate"/>
      </w:r>
      <w:r w:rsidR="00DB2669">
        <w:t xml:space="preserve">Figure </w:t>
      </w:r>
      <w:r w:rsidR="00DB2669">
        <w:rPr>
          <w:noProof/>
        </w:rPr>
        <w:t>30</w:t>
      </w:r>
      <w:r>
        <w:fldChar w:fldCharType="end"/>
      </w:r>
      <w:r>
        <w:t xml:space="preserve"> shows a summary of the “value iteration” dynamic programming process (Sutton). </w:t>
      </w:r>
    </w:p>
    <w:p w:rsidR="005E255F" w:rsidRDefault="005E255F" w:rsidP="005E255F">
      <w:pPr>
        <w:pStyle w:val="Heading2"/>
      </w:pPr>
      <w:bookmarkStart w:id="168" w:name="_Toc449461731"/>
      <w:bookmarkStart w:id="169" w:name="_Toc452499155"/>
      <w:r>
        <w:lastRenderedPageBreak/>
        <w:t>What is Reinforcement Learning?</w:t>
      </w:r>
      <w:bookmarkEnd w:id="168"/>
      <w:bookmarkEnd w:id="169"/>
    </w:p>
    <w:p w:rsidR="005E255F" w:rsidRDefault="005E255F" w:rsidP="005E255F">
      <w:r>
        <w:t xml:space="preserve">The second of the machine learning methods we applied in order to make a policy </w:t>
      </w:r>
      <w:proofErr w:type="gramStart"/>
      <w:r>
        <w:t>is called</w:t>
      </w:r>
      <w:proofErr w:type="gramEnd"/>
      <w:r>
        <w:t xml:space="preserve"> “reinforcement learning”. Just like dynamic programming, reinforcement learning is a method for developing a good policy for a reward based learning problem. It is worth noting that it is dynamic programming, not reinforcement learning, that </w:t>
      </w:r>
      <w:proofErr w:type="gramStart"/>
      <w:r>
        <w:t>is used</w:t>
      </w:r>
      <w:proofErr w:type="gramEnd"/>
      <w:r>
        <w:t xml:space="preserve"> in the most current version of the policy development algorithm.</w:t>
      </w:r>
    </w:p>
    <w:p w:rsidR="005E255F" w:rsidRDefault="005E255F" w:rsidP="005E255F">
      <w:r>
        <w:t xml:space="preserve">There are many </w:t>
      </w:r>
      <w:proofErr w:type="gramStart"/>
      <w:r>
        <w:t>reinforcement learning</w:t>
      </w:r>
      <w:proofErr w:type="gramEnd"/>
      <w:r>
        <w:t xml:space="preserve"> methods. We tried two methods: SARSA learning and Q learning. Both of these methods have a similar structure, with two main steps.</w:t>
      </w:r>
    </w:p>
    <w:p w:rsidR="005E255F" w:rsidRDefault="005E255F" w:rsidP="005E255F">
      <w:pPr>
        <w:pStyle w:val="Heading3"/>
      </w:pPr>
      <w:bookmarkStart w:id="170" w:name="_Toc449461732"/>
      <w:bookmarkStart w:id="171" w:name="_Toc452499156"/>
      <w:r>
        <w:t>Environment Interactions</w:t>
      </w:r>
      <w:bookmarkEnd w:id="170"/>
      <w:bookmarkEnd w:id="171"/>
    </w:p>
    <w:p w:rsidR="005E255F" w:rsidRDefault="005E255F" w:rsidP="005E255F">
      <w:r>
        <w:t xml:space="preserve">The first step is to have the learning agent perform one or more interactions with the environment. For each interaction, the following </w:t>
      </w:r>
      <w:proofErr w:type="gramStart"/>
      <w:r>
        <w:t>is recorded</w:t>
      </w:r>
      <w:proofErr w:type="gramEnd"/>
      <w:r>
        <w:t xml:space="preserve">: the initial state, the action performed, the resulting reward, and the final state. This experience </w:t>
      </w:r>
      <w:proofErr w:type="gramStart"/>
      <w:r>
        <w:t>will be used</w:t>
      </w:r>
      <w:proofErr w:type="gramEnd"/>
      <w:r>
        <w:t xml:space="preserve"> as fuel for a learning algorithm in the second step</w:t>
      </w:r>
    </w:p>
    <w:p w:rsidR="005E255F" w:rsidRDefault="005E255F" w:rsidP="005E255F">
      <w:r>
        <w:t>There are two big differences between our implementations of SARSA and of Q learning:</w:t>
      </w:r>
    </w:p>
    <w:p w:rsidR="005E255F" w:rsidRDefault="005E255F" w:rsidP="005E255F">
      <w:r>
        <w:t xml:space="preserve">The first difference is that in our implementation of SARSA, the learning agent performs only one interaction before proceeding to the learning step, while in our implementation of Q learning the learning agent performs multiple interactions before proceeding to the learning step. </w:t>
      </w:r>
    </w:p>
    <w:p w:rsidR="005E255F" w:rsidRDefault="005E255F" w:rsidP="005E255F">
      <w:r>
        <w:t xml:space="preserve">The second difference is more fundamental. As is discussed in </w:t>
      </w:r>
      <w:proofErr w:type="gramStart"/>
      <w:r>
        <w:t>greater detail</w:t>
      </w:r>
      <w:proofErr w:type="gramEnd"/>
      <w:r>
        <w:t xml:space="preserve"> below, SARSA is an on-policy method and Q learning is an off-policy method. This means that SARSA learns the Q values corresponding to the policy it uses for learning (which is likely suboptimal, since it includes exploration), and Q learning learns the Q values corresponding to the greedy policy. </w:t>
      </w:r>
    </w:p>
    <w:p w:rsidR="005E255F" w:rsidRDefault="005E255F" w:rsidP="005E255F">
      <w:pPr>
        <w:pStyle w:val="Heading4"/>
      </w:pPr>
      <w:r>
        <w:t>Exploration</w:t>
      </w:r>
    </w:p>
    <w:p w:rsidR="005E255F" w:rsidRDefault="005E255F" w:rsidP="005E255F">
      <w:proofErr w:type="gramStart"/>
      <w:r>
        <w:t>We’ve</w:t>
      </w:r>
      <w:proofErr w:type="gramEnd"/>
      <w:r>
        <w:t xml:space="preserve"> mentioned that the learning agent performs some interactions with the environment, and that it uses this experience to learn from. This raises a question: how does the learning agent choose which interactions to perform with the environment, in order to get experience?</w:t>
      </w:r>
    </w:p>
    <w:p w:rsidR="005E255F" w:rsidRDefault="005E255F" w:rsidP="005E255F">
      <w:r>
        <w:t xml:space="preserve">It would be inefficient </w:t>
      </w:r>
      <w:proofErr w:type="gramStart"/>
      <w:r>
        <w:t>to only perform</w:t>
      </w:r>
      <w:proofErr w:type="gramEnd"/>
      <w:r>
        <w:t xml:space="preserve"> actions randomly, because this would result in the learning agent getting a lot of only somewhat relevant experience. It seems reasonable for the learning agent to try the actions it considers best – this will lead to interactions that are similar to those when the agent is actually performing (after having finished learning), and so the learning agent will get relevant experience. Unfortunately, if the learning agent only tries the actions that it thinks are best, its policy will generally </w:t>
      </w:r>
      <w:proofErr w:type="gramStart"/>
      <w:r>
        <w:t>get</w:t>
      </w:r>
      <w:proofErr w:type="gramEnd"/>
      <w:r>
        <w:t xml:space="preserve"> stuck at a local optimum. That is, there will generally be better actions that the learning agent will never try because it is underestimating the value of these actions.</w:t>
      </w:r>
    </w:p>
    <w:p w:rsidR="005E255F" w:rsidRDefault="005E255F" w:rsidP="005E255F">
      <w:r>
        <w:t xml:space="preserve">We try </w:t>
      </w:r>
      <w:proofErr w:type="gramStart"/>
      <w:r>
        <w:t>and</w:t>
      </w:r>
      <w:proofErr w:type="gramEnd"/>
      <w:r>
        <w:t xml:space="preserve"> strike a balance by having the learning agent generally carry out the action it thinks best, but to occasionally try a random action. This will result in relevant experience, but it will also </w:t>
      </w:r>
      <w:proofErr w:type="gramStart"/>
      <w:r>
        <w:t>all the</w:t>
      </w:r>
      <w:proofErr w:type="gramEnd"/>
      <w:r>
        <w:t xml:space="preserve"> agent to explore new actions that may be better than currently estimated. This exploration strategy </w:t>
      </w:r>
      <w:proofErr w:type="gramStart"/>
      <w:r>
        <w:t>is called</w:t>
      </w:r>
      <w:proofErr w:type="gramEnd"/>
      <w:r>
        <w:t xml:space="preserve"> “greedy-ε”. On each</w:t>
      </w:r>
      <w:r w:rsidRPr="00BE276A">
        <w:t xml:space="preserve"> </w:t>
      </w:r>
      <w:r>
        <w:t xml:space="preserve">environment interaction, the learning agent </w:t>
      </w:r>
      <w:r>
        <w:lastRenderedPageBreak/>
        <w:t xml:space="preserve">chooses a random action with probability ε (typically a small number, like 0.05), and will otherwise choose the action it thinks is best, according to its current Q value estimates. </w:t>
      </w:r>
    </w:p>
    <w:p w:rsidR="005E255F" w:rsidRDefault="005E255F" w:rsidP="005E255F">
      <w:r>
        <w:fldChar w:fldCharType="begin"/>
      </w:r>
      <w:r>
        <w:instrText xml:space="preserve"> REF _Ref449461468 \h </w:instrText>
      </w:r>
      <w:r>
        <w:fldChar w:fldCharType="separate"/>
      </w:r>
      <w:r w:rsidR="00DB2669">
        <w:t xml:space="preserve">Figure </w:t>
      </w:r>
      <w:r w:rsidR="00DB2669">
        <w:rPr>
          <w:noProof/>
        </w:rPr>
        <w:t>31</w:t>
      </w:r>
      <w:r>
        <w:fldChar w:fldCharType="end"/>
      </w:r>
      <w:r>
        <w:t xml:space="preserve"> shows the effect of the value of the value of ε in a small demonstration program I created. In this scenario, there are several levers that </w:t>
      </w:r>
      <w:proofErr w:type="gramStart"/>
      <w:r>
        <w:t>can be pulled</w:t>
      </w:r>
      <w:proofErr w:type="gramEnd"/>
      <w:r>
        <w:t xml:space="preserve">, each of which will give some reward. Some levers give more reward than </w:t>
      </w:r>
      <w:proofErr w:type="gramStart"/>
      <w:r>
        <w:t>others</w:t>
      </w:r>
      <w:proofErr w:type="gramEnd"/>
      <w:r>
        <w:t xml:space="preserve">. The red line shows what happens if there is no exploration (ε = 0) – the learning agent </w:t>
      </w:r>
      <w:proofErr w:type="gramStart"/>
      <w:r>
        <w:t>gets</w:t>
      </w:r>
      <w:proofErr w:type="gramEnd"/>
      <w:r>
        <w:t xml:space="preserve"> stuck at a local optimum. The other lines show that the larger the value of ε, the faster the learning occurs, but the less optimal the final policy will be. For this reason, it is common to begin with a large value of ε, to get faster initial learning, and then to decreased the value of epsilon gradually – so as to avoid being limited in average performance by excessive exploration. We refer to this method of exploration as “decaying greedy-ε”.</w:t>
      </w:r>
    </w:p>
    <w:p w:rsidR="005E255F" w:rsidRDefault="005E255F" w:rsidP="005E255F">
      <w:r w:rsidRPr="00BE276A">
        <w:rPr>
          <w:noProof/>
          <w:lang w:val="en-CA" w:eastAsia="en-CA"/>
        </w:rPr>
        <w:drawing>
          <wp:anchor distT="0" distB="0" distL="114300" distR="114300" simplePos="0" relativeHeight="251715072" behindDoc="1" locked="0" layoutInCell="1" allowOverlap="1" wp14:anchorId="77D5163C" wp14:editId="44C2F0C3">
            <wp:simplePos x="0" y="0"/>
            <wp:positionH relativeFrom="margin">
              <wp:align>center</wp:align>
            </wp:positionH>
            <wp:positionV relativeFrom="paragraph">
              <wp:posOffset>215161</wp:posOffset>
            </wp:positionV>
            <wp:extent cx="6775450" cy="5412105"/>
            <wp:effectExtent l="0" t="0" r="6350" b="0"/>
            <wp:wrapTight wrapText="bothSides">
              <wp:wrapPolygon edited="0">
                <wp:start x="0" y="0"/>
                <wp:lineTo x="0" y="21516"/>
                <wp:lineTo x="21560" y="21516"/>
                <wp:lineTo x="21560" y="0"/>
                <wp:lineTo x="0" y="0"/>
              </wp:wrapPolygon>
            </wp:wrapTight>
            <wp:docPr id="74" name="Picture 74" descr="C:\Users\David\Documents\Course Related\Senior Project\RL Multi-Armed Bandit\EpsilonGreedy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avid\Documents\Course Related\Senior Project\RL Multi-Armed Bandit\EpsilonGreedyPerformanc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75450" cy="541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16096" behindDoc="1" locked="0" layoutInCell="1" allowOverlap="1" wp14:anchorId="059B3126" wp14:editId="2DB93D25">
                <wp:simplePos x="0" y="0"/>
                <wp:positionH relativeFrom="margin">
                  <wp:align>center</wp:align>
                </wp:positionH>
                <wp:positionV relativeFrom="paragraph">
                  <wp:posOffset>6148793</wp:posOffset>
                </wp:positionV>
                <wp:extent cx="6704965" cy="635"/>
                <wp:effectExtent l="0" t="0" r="635" b="0"/>
                <wp:wrapTight wrapText="bothSides">
                  <wp:wrapPolygon edited="0">
                    <wp:start x="0" y="0"/>
                    <wp:lineTo x="0" y="20093"/>
                    <wp:lineTo x="21541" y="20093"/>
                    <wp:lineTo x="21541"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6704965" cy="635"/>
                        </a:xfrm>
                        <a:prstGeom prst="rect">
                          <a:avLst/>
                        </a:prstGeom>
                        <a:solidFill>
                          <a:prstClr val="white"/>
                        </a:solidFill>
                        <a:ln>
                          <a:noFill/>
                        </a:ln>
                        <a:effectLst/>
                      </wps:spPr>
                      <wps:txbx>
                        <w:txbxContent>
                          <w:p w:rsidR="00DB2669" w:rsidRPr="001640F6" w:rsidRDefault="00DB2669" w:rsidP="005E255F">
                            <w:pPr>
                              <w:pStyle w:val="Caption"/>
                              <w:jc w:val="center"/>
                              <w:rPr>
                                <w:rFonts w:cs="Times New Roman"/>
                                <w:noProof/>
                              </w:rPr>
                            </w:pPr>
                            <w:bookmarkStart w:id="172" w:name="_Ref449461468"/>
                            <w:bookmarkStart w:id="173" w:name="_Toc452499225"/>
                            <w:r>
                              <w:t xml:space="preserve">Figure </w:t>
                            </w:r>
                            <w:fldSimple w:instr=" SEQ Figure \* ARABIC ">
                              <w:r>
                                <w:rPr>
                                  <w:noProof/>
                                </w:rPr>
                                <w:t>31</w:t>
                              </w:r>
                            </w:fldSimple>
                            <w:bookmarkEnd w:id="172"/>
                            <w:r>
                              <w:t>: Effect of exploration on average performance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B3126" id="Text Box 75" o:spid="_x0000_s1032" type="#_x0000_t202" style="position:absolute;margin-left:0;margin-top:484.15pt;width:527.95pt;height:.05pt;z-index:-251600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" stroked="f">
                <v:textbox style="mso-fit-shape-to-text:t" inset="0,0,0,0">
                  <w:txbxContent>
                    <w:p w:rsidR="00DB2669" w:rsidRPr="001640F6" w:rsidRDefault="00DB2669" w:rsidP="005E255F">
                      <w:pPr>
                        <w:pStyle w:val="Caption"/>
                        <w:jc w:val="center"/>
                        <w:rPr>
                          <w:rFonts w:cs="Times New Roman"/>
                          <w:noProof/>
                        </w:rPr>
                      </w:pPr>
                      <w:bookmarkStart w:id="174" w:name="_Ref449461468"/>
                      <w:bookmarkStart w:id="175" w:name="_Toc452499225"/>
                      <w:r>
                        <w:t xml:space="preserve">Figure </w:t>
                      </w:r>
                      <w:fldSimple w:instr=" SEQ Figure \* ARABIC ">
                        <w:r>
                          <w:rPr>
                            <w:noProof/>
                          </w:rPr>
                          <w:t>31</w:t>
                        </w:r>
                      </w:fldSimple>
                      <w:bookmarkEnd w:id="174"/>
                      <w:r>
                        <w:t>: Effect of exploration on average performance</w:t>
                      </w:r>
                      <w:bookmarkEnd w:id="175"/>
                    </w:p>
                  </w:txbxContent>
                </v:textbox>
                <w10:wrap type="tight" anchorx="margin"/>
              </v:shape>
            </w:pict>
          </mc:Fallback>
        </mc:AlternateContent>
      </w:r>
    </w:p>
    <w:p w:rsidR="005E255F" w:rsidRDefault="005E255F" w:rsidP="005E255F">
      <w:pPr>
        <w:pStyle w:val="Heading3"/>
      </w:pPr>
      <w:bookmarkStart w:id="176" w:name="_Toc449461733"/>
      <w:bookmarkStart w:id="177" w:name="_Toc452499157"/>
      <w:r>
        <w:lastRenderedPageBreak/>
        <w:t>Learning from Interactions</w:t>
      </w:r>
      <w:bookmarkEnd w:id="176"/>
      <w:bookmarkEnd w:id="177"/>
    </w:p>
    <w:p w:rsidR="005E255F" w:rsidRDefault="005E255F" w:rsidP="005E255F">
      <w:pPr>
        <w:suppressAutoHyphens w:val="0"/>
        <w:autoSpaceDE w:val="0"/>
        <w:autoSpaceDN w:val="0"/>
        <w:adjustRightInd w:val="0"/>
        <w:spacing w:after="0"/>
      </w:pPr>
      <w:r>
        <w:t xml:space="preserve">In the second step, the learning agent learns from the interactions it just performed with the environment. Using this information, it updates its estimates of the value of being in a state and performing a given action – called Q values. </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t>A Q value function is a mapping from state-action pairs into values. The Q value of a state action pair (S</w:t>
      </w:r>
      <w:r>
        <w:softHyphen/>
      </w:r>
      <w:r>
        <w:rPr>
          <w:vertAlign w:val="subscript"/>
        </w:rPr>
        <w:t>1</w:t>
      </w:r>
      <w:r>
        <w:t>,A</w:t>
      </w:r>
      <w:r>
        <w:softHyphen/>
      </w:r>
      <w:r>
        <w:rPr>
          <w:vertAlign w:val="subscript"/>
        </w:rPr>
        <w:t>1</w:t>
      </w:r>
      <w:r>
        <w:t>) is an estimate of how much reward will be given if the learning agent starts from state S</w:t>
      </w:r>
      <w:r>
        <w:softHyphen/>
      </w:r>
      <w:r>
        <w:rPr>
          <w:vertAlign w:val="subscript"/>
        </w:rPr>
        <w:t>1</w:t>
      </w:r>
      <w:r>
        <w:t>, performing action A</w:t>
      </w:r>
      <w:r>
        <w:softHyphen/>
      </w:r>
      <w:r>
        <w:rPr>
          <w:vertAlign w:val="subscript"/>
        </w:rPr>
        <w:t>1</w:t>
      </w:r>
      <w:r>
        <w:t xml:space="preserve"> and then follows a policy that is greedy with respect to Q values. A policy that is greedy with respect to Q values is a policy that does the following: if the learning agent is in some state S, the chosen action is A</w:t>
      </w:r>
      <w:r>
        <w:rPr>
          <w:vertAlign w:val="superscript"/>
        </w:rPr>
        <w:t>*</w:t>
      </w:r>
      <w:r>
        <w:t xml:space="preserve">, </w:t>
      </w:r>
      <w:proofErr w:type="gramStart"/>
      <w:r>
        <w:t xml:space="preserve">where </w:t>
      </w:r>
      <w:proofErr w:type="gramEnd"/>
      <w:r>
        <w:rPr>
          <w:noProof/>
          <w:position w:val="-13"/>
          <w:lang w:val="en-CA" w:eastAsia="en-CA"/>
        </w:rPr>
        <w:drawing>
          <wp:inline distT="0" distB="0" distL="0" distR="0" wp14:anchorId="366B9314" wp14:editId="57F6298D">
            <wp:extent cx="2313940" cy="2305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13940" cy="230505"/>
                    </a:xfrm>
                    <a:prstGeom prst="rect">
                      <a:avLst/>
                    </a:prstGeom>
                    <a:noFill/>
                    <a:ln>
                      <a:noFill/>
                    </a:ln>
                  </pic:spPr>
                </pic:pic>
              </a:graphicData>
            </a:graphic>
          </wp:inline>
        </w:drawing>
      </w:r>
      <w:r>
        <w:t>, where A(S) denotes the set of actions that are possible in state S.</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rPr>
          <w:lang w:val="en-CA" w:eastAsia="en-US"/>
        </w:rPr>
      </w:pPr>
      <w:r>
        <w:rPr>
          <w:lang w:val="en-CA" w:eastAsia="en-US"/>
        </w:rPr>
        <w:t xml:space="preserve">We need two more notions before we can give the algorithm for updating Q values. </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78" w:name="_Toc449461734"/>
      <w:bookmarkStart w:id="179" w:name="_Toc452499158"/>
      <w:r>
        <w:rPr>
          <w:lang w:val="en-CA" w:eastAsia="en-US"/>
        </w:rPr>
        <w:t>Discounting</w:t>
      </w:r>
      <w:bookmarkEnd w:id="178"/>
      <w:bookmarkEnd w:id="179"/>
    </w:p>
    <w:p w:rsidR="005E255F" w:rsidRDefault="005E255F" w:rsidP="005E255F">
      <w:pPr>
        <w:suppressAutoHyphens w:val="0"/>
        <w:autoSpaceDE w:val="0"/>
        <w:autoSpaceDN w:val="0"/>
        <w:adjustRightInd w:val="0"/>
        <w:spacing w:after="0"/>
        <w:rPr>
          <w:lang w:val="en-CA" w:eastAsia="en-US"/>
        </w:rPr>
      </w:pPr>
      <w:r>
        <w:rPr>
          <w:lang w:val="en-CA" w:eastAsia="en-US"/>
        </w:rPr>
        <w:t xml:space="preserve">The first idea </w:t>
      </w:r>
      <w:proofErr w:type="gramStart"/>
      <w:r>
        <w:rPr>
          <w:lang w:val="en-CA" w:eastAsia="en-US"/>
        </w:rPr>
        <w:t>is called</w:t>
      </w:r>
      <w:proofErr w:type="gramEnd"/>
      <w:r>
        <w:rPr>
          <w:lang w:val="en-CA" w:eastAsia="en-US"/>
        </w:rPr>
        <w:t xml:space="preserve"> “discounting”. Discounting </w:t>
      </w:r>
      <w:proofErr w:type="gramStart"/>
      <w:r>
        <w:rPr>
          <w:lang w:val="en-CA" w:eastAsia="en-US"/>
        </w:rPr>
        <w:t>is introduced</w:t>
      </w:r>
      <w:proofErr w:type="gramEnd"/>
      <w:r>
        <w:rPr>
          <w:lang w:val="en-CA" w:eastAsia="en-US"/>
        </w:rPr>
        <w:t xml:space="preserve"> in order to keep value estimates finite, and to capture the notion that reward now is better than reward in the future. The discounting factor </w:t>
      </w:r>
      <w:r w:rsidRPr="004230B1">
        <w:rPr>
          <w:lang w:val="en-CA" w:eastAsia="en-US"/>
        </w:rPr>
        <w:t>γ</w:t>
      </w:r>
      <w:r>
        <w:rPr>
          <w:lang w:val="en-CA" w:eastAsia="en-US"/>
        </w:rPr>
        <w:t xml:space="preserve"> is a number in the </w:t>
      </w:r>
      <w:proofErr w:type="gramStart"/>
      <w:r>
        <w:rPr>
          <w:lang w:val="en-CA" w:eastAsia="en-US"/>
        </w:rPr>
        <w:t xml:space="preserve">range </w:t>
      </w:r>
      <w:proofErr w:type="gramEnd"/>
      <w:r>
        <w:rPr>
          <w:noProof/>
          <w:position w:val="-7"/>
          <w:lang w:val="en-CA" w:eastAsia="en-CA"/>
        </w:rPr>
        <w:drawing>
          <wp:inline distT="0" distB="0" distL="0" distR="0" wp14:anchorId="19A4E469" wp14:editId="65DB4FFB">
            <wp:extent cx="341630" cy="151130"/>
            <wp:effectExtent l="0" t="0" r="127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1630" cy="151130"/>
                    </a:xfrm>
                    <a:prstGeom prst="rect">
                      <a:avLst/>
                    </a:prstGeom>
                    <a:noFill/>
                    <a:ln>
                      <a:noFill/>
                    </a:ln>
                  </pic:spPr>
                </pic:pic>
              </a:graphicData>
            </a:graphic>
          </wp:inline>
        </w:drawing>
      </w:r>
      <w:r>
        <w:rPr>
          <w:lang w:val="en-CA" w:eastAsia="en-US"/>
        </w:rPr>
        <w:t xml:space="preserve">. The higher the discounting factor, the more farsighted the learning agent becomes. To illustrate this idea, if the estimate of reward given at time </w:t>
      </w:r>
      <w:r>
        <w:rPr>
          <w:noProof/>
          <w:position w:val="-7"/>
          <w:lang w:val="en-CA" w:eastAsia="en-CA"/>
        </w:rPr>
        <w:drawing>
          <wp:inline distT="0" distB="0" distL="0" distR="0" wp14:anchorId="29984719" wp14:editId="51EC47AC">
            <wp:extent cx="95250" cy="1511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5250" cy="151130"/>
                    </a:xfrm>
                    <a:prstGeom prst="rect">
                      <a:avLst/>
                    </a:prstGeom>
                    <a:noFill/>
                    <a:ln>
                      <a:noFill/>
                    </a:ln>
                  </pic:spPr>
                </pic:pic>
              </a:graphicData>
            </a:graphic>
          </wp:inline>
        </w:drawing>
      </w:r>
      <w:r>
        <w:rPr>
          <w:lang w:val="en-CA" w:eastAsia="en-US"/>
        </w:rPr>
        <w:t xml:space="preserve">is </w:t>
      </w:r>
      <w:r>
        <w:rPr>
          <w:noProof/>
          <w:position w:val="-13"/>
          <w:lang w:val="en-CA" w:eastAsia="en-CA"/>
        </w:rPr>
        <w:drawing>
          <wp:inline distT="0" distB="0" distL="0" distR="0" wp14:anchorId="70867729" wp14:editId="71964C63">
            <wp:extent cx="135255" cy="1911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5255" cy="191135"/>
                    </a:xfrm>
                    <a:prstGeom prst="rect">
                      <a:avLst/>
                    </a:prstGeom>
                    <a:noFill/>
                    <a:ln>
                      <a:noFill/>
                    </a:ln>
                  </pic:spPr>
                </pic:pic>
              </a:graphicData>
            </a:graphic>
          </wp:inline>
        </w:drawing>
      </w:r>
      <w:r>
        <w:rPr>
          <w:lang w:val="en-CA" w:eastAsia="en-US"/>
        </w:rPr>
        <w:t xml:space="preserve"> (assuming that we start at time </w:t>
      </w:r>
      <w:r>
        <w:rPr>
          <w:noProof/>
          <w:position w:val="-7"/>
          <w:lang w:val="en-CA" w:eastAsia="en-CA"/>
        </w:rPr>
        <w:drawing>
          <wp:inline distT="0" distB="0" distL="0" distR="0" wp14:anchorId="2DFD72C5" wp14:editId="6F28AC55">
            <wp:extent cx="276225" cy="15557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6225" cy="155575"/>
                    </a:xfrm>
                    <a:prstGeom prst="rect">
                      <a:avLst/>
                    </a:prstGeom>
                    <a:noFill/>
                    <a:ln>
                      <a:noFill/>
                    </a:ln>
                  </pic:spPr>
                </pic:pic>
              </a:graphicData>
            </a:graphic>
          </wp:inline>
        </w:drawing>
      </w:r>
      <w:r>
        <w:rPr>
          <w:lang w:val="en-CA" w:eastAsia="en-US"/>
        </w:rPr>
        <w:t xml:space="preserve">from some state </w:t>
      </w:r>
      <w:r>
        <w:rPr>
          <w:noProof/>
          <w:position w:val="-13"/>
          <w:lang w:val="en-CA" w:eastAsia="en-CA"/>
        </w:rPr>
        <w:drawing>
          <wp:inline distT="0" distB="0" distL="0" distR="0" wp14:anchorId="06681EA3" wp14:editId="636BFA1A">
            <wp:extent cx="163830" cy="189865"/>
            <wp:effectExtent l="0" t="0" r="762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Pr>
          <w:lang w:val="en-CA" w:eastAsia="en-US"/>
        </w:rPr>
        <w:t xml:space="preserve">and follow some policy </w:t>
      </w:r>
      <w:r w:rsidRPr="0057719C">
        <w:rPr>
          <w:i/>
          <w:lang w:val="en-CA" w:eastAsia="en-US"/>
        </w:rPr>
        <w:t>P</w:t>
      </w:r>
      <w:r>
        <w:rPr>
          <w:lang w:val="en-CA" w:eastAsia="en-US"/>
        </w:rPr>
        <w:t xml:space="preserve">), then the estimated value of starting in state </w:t>
      </w:r>
      <w:r>
        <w:rPr>
          <w:noProof/>
          <w:position w:val="-13"/>
          <w:lang w:val="en-CA" w:eastAsia="en-CA"/>
        </w:rPr>
        <w:drawing>
          <wp:inline distT="0" distB="0" distL="0" distR="0" wp14:anchorId="40669BB3" wp14:editId="3B6FFD37">
            <wp:extent cx="163830" cy="18986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Pr>
          <w:lang w:val="en-CA" w:eastAsia="en-US"/>
        </w:rPr>
        <w:t xml:space="preserve">and following policy </w:t>
      </w:r>
      <w:r w:rsidRPr="0057719C">
        <w:rPr>
          <w:i/>
          <w:lang w:val="en-CA" w:eastAsia="en-US"/>
        </w:rPr>
        <w:t>P</w:t>
      </w:r>
      <w:r>
        <w:rPr>
          <w:lang w:val="en-CA" w:eastAsia="en-US"/>
        </w:rPr>
        <w:t xml:space="preserve"> is then:</w:t>
      </w:r>
    </w:p>
    <w:p w:rsidR="005E255F" w:rsidRDefault="005E255F" w:rsidP="005E255F">
      <w:pPr>
        <w:suppressAutoHyphens w:val="0"/>
        <w:autoSpaceDE w:val="0"/>
        <w:autoSpaceDN w:val="0"/>
        <w:adjustRightInd w:val="0"/>
        <w:spacing w:after="0"/>
        <w:jc w:val="center"/>
        <w:rPr>
          <w:lang w:val="en-CA" w:eastAsia="en-US"/>
        </w:rPr>
      </w:pPr>
      <w:r>
        <w:rPr>
          <w:noProof/>
          <w:position w:val="-27"/>
          <w:lang w:val="en-CA" w:eastAsia="en-CA"/>
        </w:rPr>
        <w:drawing>
          <wp:inline distT="0" distB="0" distL="0" distR="0" wp14:anchorId="525202FE" wp14:editId="2F49A636">
            <wp:extent cx="1781299" cy="6323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5297" cy="640830"/>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roofErr w:type="gramStart"/>
      <w:r>
        <w:rPr>
          <w:lang w:val="en-CA" w:eastAsia="en-US"/>
        </w:rPr>
        <w:t>where</w:t>
      </w:r>
      <w:proofErr w:type="gramEnd"/>
      <w:r>
        <w:rPr>
          <w:lang w:val="en-CA" w:eastAsia="en-US"/>
        </w:rPr>
        <w:t xml:space="preserve"> we are using the notation </w:t>
      </w:r>
      <w:r>
        <w:rPr>
          <w:noProof/>
          <w:position w:val="-7"/>
          <w:lang w:val="en-CA" w:eastAsia="en-CA"/>
        </w:rPr>
        <w:drawing>
          <wp:inline distT="0" distB="0" distL="0" distR="0" wp14:anchorId="377A3A96" wp14:editId="67266594">
            <wp:extent cx="302260" cy="15113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2260" cy="151130"/>
                    </a:xfrm>
                    <a:prstGeom prst="rect">
                      <a:avLst/>
                    </a:prstGeom>
                    <a:noFill/>
                    <a:ln>
                      <a:noFill/>
                    </a:ln>
                  </pic:spPr>
                </pic:pic>
              </a:graphicData>
            </a:graphic>
          </wp:inline>
        </w:drawing>
      </w:r>
      <w:r>
        <w:rPr>
          <w:lang w:val="en-CA" w:eastAsia="en-US"/>
        </w:rPr>
        <w:t xml:space="preserve">to indicate the action chosen in </w:t>
      </w:r>
      <w:proofErr w:type="spellStart"/>
      <w:r>
        <w:rPr>
          <w:lang w:val="en-CA" w:eastAsia="en-US"/>
        </w:rPr>
        <w:t xml:space="preserve">state </w:t>
      </w:r>
      <w:r w:rsidRPr="006F663D">
        <w:rPr>
          <w:i/>
          <w:lang w:val="en-CA" w:eastAsia="en-US"/>
        </w:rPr>
        <w:t>s</w:t>
      </w:r>
      <w:proofErr w:type="spellEnd"/>
      <w:r>
        <w:rPr>
          <w:lang w:val="en-CA" w:eastAsia="en-US"/>
        </w:rPr>
        <w:t xml:space="preserve"> by policy </w:t>
      </w:r>
      <w:r w:rsidRPr="006F663D">
        <w:rPr>
          <w:i/>
          <w:lang w:val="en-CA" w:eastAsia="en-US"/>
        </w:rPr>
        <w:t>P</w:t>
      </w:r>
      <w:r>
        <w:rPr>
          <w:lang w:val="en-CA" w:eastAsia="en-US"/>
        </w:rPr>
        <w:t>.</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p>
    <w:p w:rsidR="005E255F" w:rsidRPr="008C66D2" w:rsidRDefault="005E255F" w:rsidP="005E255F">
      <w:pPr>
        <w:suppressAutoHyphens w:val="0"/>
        <w:autoSpaceDE w:val="0"/>
        <w:autoSpaceDN w:val="0"/>
        <w:adjustRightInd w:val="0"/>
        <w:spacing w:after="0"/>
        <w:rPr>
          <w:lang w:val="en-CA" w:eastAsia="en-US"/>
        </w:rPr>
      </w:pPr>
      <w:r>
        <w:rPr>
          <w:lang w:val="en-CA" w:eastAsia="en-US"/>
        </w:rPr>
        <w:t>Notice that this implies:</w:t>
      </w:r>
    </w:p>
    <w:p w:rsidR="005E255F" w:rsidRDefault="005E255F" w:rsidP="005E255F">
      <w:pPr>
        <w:suppressAutoHyphens w:val="0"/>
        <w:autoSpaceDE w:val="0"/>
        <w:autoSpaceDN w:val="0"/>
        <w:adjustRightInd w:val="0"/>
        <w:spacing w:after="0"/>
        <w:jc w:val="center"/>
        <w:rPr>
          <w:lang w:val="en-CA" w:eastAsia="en-US"/>
        </w:rPr>
      </w:pPr>
      <w:r>
        <w:rPr>
          <w:noProof/>
          <w:position w:val="-27"/>
          <w:lang w:val="en-CA" w:eastAsia="en-CA"/>
        </w:rPr>
        <w:drawing>
          <wp:inline distT="0" distB="0" distL="0" distR="0" wp14:anchorId="4713DDD8" wp14:editId="603283B4">
            <wp:extent cx="3975652" cy="647265"/>
            <wp:effectExtent l="0" t="0" r="635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95807" cy="666827"/>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r>
        <w:rPr>
          <w:lang w:val="en-CA" w:eastAsia="en-US"/>
        </w:rPr>
        <w:t>What this is saying, intuitively, is that the value of being in some state and doing some action is the reward the learning agent will get right away, plus the (discounted) estimated value of the state that the agent lands in next.</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It </w:t>
      </w:r>
      <w:proofErr w:type="gramStart"/>
      <w:r>
        <w:rPr>
          <w:lang w:val="en-CA" w:eastAsia="en-US"/>
        </w:rPr>
        <w:t>should be noted</w:t>
      </w:r>
      <w:proofErr w:type="gramEnd"/>
      <w:r>
        <w:rPr>
          <w:lang w:val="en-CA" w:eastAsia="en-US"/>
        </w:rPr>
        <w:t xml:space="preserve"> that we have assumed (for simplicity) that the environmental interactions are deterministic. In general, the sum for estimated value </w:t>
      </w:r>
      <w:proofErr w:type="gramStart"/>
      <w:r>
        <w:rPr>
          <w:lang w:val="en-CA" w:eastAsia="en-US"/>
        </w:rPr>
        <w:t>should in each term include</w:t>
      </w:r>
      <w:proofErr w:type="gramEnd"/>
      <w:r>
        <w:rPr>
          <w:lang w:val="en-CA" w:eastAsia="en-US"/>
        </w:rPr>
        <w:t xml:space="preserve"> the possible rewards that could occur, weighted by the probability with which they could occur. As an example of a non-deterministic system, consider the case in which the learning agent is a small cart, and the environment is a slippery floor. If the cart chooses to go forwards, perhaps there is an 80% chance it will actually go forwards, and a 20% chance its wheels will just spin in place.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suppressAutoHyphens w:val="0"/>
        <w:autoSpaceDE w:val="0"/>
        <w:autoSpaceDN w:val="0"/>
        <w:adjustRightInd w:val="0"/>
        <w:spacing w:after="0"/>
        <w:rPr>
          <w:lang w:val="en-CA" w:eastAsia="en-US"/>
        </w:rPr>
      </w:pPr>
      <w:bookmarkStart w:id="180" w:name="_Toc449461735"/>
      <w:bookmarkStart w:id="181" w:name="_Toc452499159"/>
      <w:r w:rsidRPr="009F2689">
        <w:rPr>
          <w:lang w:val="en-CA" w:eastAsia="en-US"/>
        </w:rPr>
        <w:lastRenderedPageBreak/>
        <w:t>Learning Rate</w:t>
      </w:r>
      <w:bookmarkEnd w:id="180"/>
      <w:bookmarkEnd w:id="181"/>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The second idea we need to introduce to understand the learning updates is called the “learning rate”, which we denote as </w:t>
      </w:r>
      <w:r w:rsidRPr="008E00FF">
        <w:rPr>
          <w:lang w:val="en-CA" w:eastAsia="en-US"/>
        </w:rPr>
        <w:t>α</w:t>
      </w:r>
      <w:r>
        <w:rPr>
          <w:lang w:val="en-CA" w:eastAsia="en-US"/>
        </w:rPr>
        <w:t xml:space="preserve">. We </w:t>
      </w:r>
      <w:proofErr w:type="gramStart"/>
      <w:r>
        <w:rPr>
          <w:lang w:val="en-CA" w:eastAsia="en-US"/>
        </w:rPr>
        <w:t>don’t</w:t>
      </w:r>
      <w:proofErr w:type="gramEnd"/>
      <w:r>
        <w:rPr>
          <w:lang w:val="en-CA" w:eastAsia="en-US"/>
        </w:rPr>
        <w:t xml:space="preserve"> want to toss out all the learning the learning agent has done prior to the current environmental interaction, but on the other hand we do want to incorporate the new information gained. To strike a balance, we take a weighted average of the old Q estimate and the Q estimated based on the most recent interactions:</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val="en-CA" w:eastAsia="en-CA"/>
        </w:rPr>
        <w:drawing>
          <wp:inline distT="0" distB="0" distL="0" distR="0" wp14:anchorId="0CF3813C" wp14:editId="74B1A366">
            <wp:extent cx="6270313" cy="369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45443" cy="39194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SARSA and Q learning update their Q values in slightly different ways. We will address each of these update methods in turn.</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82" w:name="_Toc449461736"/>
      <w:bookmarkStart w:id="183" w:name="_Toc452499160"/>
      <w:r>
        <w:rPr>
          <w:lang w:val="en-CA" w:eastAsia="en-US"/>
        </w:rPr>
        <w:t>Value Update Algorithm: SARSA Learning</w:t>
      </w:r>
      <w:bookmarkEnd w:id="182"/>
      <w:bookmarkEnd w:id="183"/>
    </w:p>
    <w:p w:rsidR="005E255F" w:rsidRDefault="005E255F" w:rsidP="005E255F">
      <w:pPr>
        <w:suppressAutoHyphens w:val="0"/>
        <w:autoSpaceDE w:val="0"/>
        <w:autoSpaceDN w:val="0"/>
        <w:adjustRightInd w:val="0"/>
        <w:spacing w:after="0"/>
        <w:rPr>
          <w:lang w:val="en-CA" w:eastAsia="en-US"/>
        </w:rPr>
      </w:pPr>
      <w:r>
        <w:rPr>
          <w:lang w:val="en-CA" w:eastAsia="en-US"/>
        </w:rPr>
        <w:t>In our implementation, SARSA performs only one interaction with the environment before updating its Q value estimates. Here is the notation we use to describe this interaction:</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val="en-CA" w:eastAsia="en-CA"/>
        </w:rPr>
        <w:drawing>
          <wp:inline distT="0" distB="0" distL="0" distR="0" wp14:anchorId="5DD680A1" wp14:editId="09119501">
            <wp:extent cx="103505" cy="191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val="en-CA" w:eastAsia="en-CA"/>
        </w:rPr>
        <w:drawing>
          <wp:inline distT="0" distB="0" distL="0" distR="0" wp14:anchorId="028E0C27" wp14:editId="1E74DDE8">
            <wp:extent cx="127000" cy="19113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val="en-CA" w:eastAsia="en-CA"/>
        </w:rPr>
        <w:drawing>
          <wp:inline distT="0" distB="0" distL="0" distR="0" wp14:anchorId="0471C76F" wp14:editId="1BFC8FA5">
            <wp:extent cx="286385" cy="19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val="en-CA" w:eastAsia="en-CA"/>
        </w:rPr>
        <w:drawing>
          <wp:inline distT="0" distB="0" distL="0" distR="0" wp14:anchorId="431F67C3" wp14:editId="26DC6DDF">
            <wp:extent cx="286385" cy="191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We now give the learning update equation for SARSA learning. This equation is combination of the ideas presented in the discussion on discounting and in the discussion on learning rate: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noProof/>
          <w:position w:val="-22"/>
          <w:lang w:val="en-CA" w:eastAsia="en-CA"/>
        </w:rPr>
        <w:drawing>
          <wp:inline distT="0" distB="0" distL="0" distR="0" wp14:anchorId="716FC92B" wp14:editId="6885698F">
            <wp:extent cx="5735891" cy="4055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23062" cy="418750"/>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r>
        <w:rPr>
          <w:lang w:val="en-CA" w:eastAsia="en-US"/>
        </w:rPr>
        <w:t>Notice that we have expressed our new estimate for the Q value as a sum of the reward given, and the estimated (discounted) value for the next state.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fldChar w:fldCharType="begin"/>
      </w:r>
      <w:r>
        <w:instrText xml:space="preserve"> REF _Ref449461661 \h </w:instrText>
      </w:r>
      <w:r>
        <w:fldChar w:fldCharType="separate"/>
      </w:r>
      <w:r w:rsidR="00DB2669">
        <w:t xml:space="preserve">Figure </w:t>
      </w:r>
      <w:r w:rsidR="00DB2669">
        <w:rPr>
          <w:noProof/>
        </w:rPr>
        <w:t>32</w:t>
      </w:r>
      <w:r>
        <w:fldChar w:fldCharType="end"/>
      </w:r>
      <w:r>
        <w:t xml:space="preserve"> has </w:t>
      </w:r>
      <w:r>
        <w:rPr>
          <w:lang w:val="en-CA" w:eastAsia="en-US"/>
        </w:rPr>
        <w:t>a summary of the SARSA learning algorithm: (Sutton Figure 6.12)</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rPr>
          <w:noProof/>
          <w:lang w:val="en-CA" w:eastAsia="en-CA"/>
        </w:rPr>
        <mc:AlternateContent>
          <mc:Choice Requires="wps">
            <w:drawing>
              <wp:anchor distT="0" distB="0" distL="114300" distR="114300" simplePos="0" relativeHeight="251748864" behindDoc="1" locked="0" layoutInCell="1" allowOverlap="1" wp14:anchorId="612F855D" wp14:editId="771C28A2">
                <wp:simplePos x="0" y="0"/>
                <wp:positionH relativeFrom="column">
                  <wp:posOffset>714375</wp:posOffset>
                </wp:positionH>
                <wp:positionV relativeFrom="paragraph">
                  <wp:posOffset>1908810</wp:posOffset>
                </wp:positionV>
                <wp:extent cx="4512310" cy="635"/>
                <wp:effectExtent l="0" t="0" r="0" b="0"/>
                <wp:wrapTight wrapText="bothSides">
                  <wp:wrapPolygon edited="0">
                    <wp:start x="0" y="0"/>
                    <wp:lineTo x="0" y="21600"/>
                    <wp:lineTo x="21600" y="21600"/>
                    <wp:lineTo x="21600" y="0"/>
                  </wp:wrapPolygon>
                </wp:wrapTight>
                <wp:docPr id="112" name="Text Box 112"/>
                <wp:cNvGraphicFramePr/>
                <a:graphic xmlns:a="http://schemas.openxmlformats.org/drawingml/2006/main">
                  <a:graphicData uri="http://schemas.microsoft.com/office/word/2010/wordprocessingShape">
                    <wps:wsp>
                      <wps:cNvSpPr txBox="1"/>
                      <wps:spPr>
                        <a:xfrm>
                          <a:off x="0" y="0"/>
                          <a:ext cx="4512310" cy="635"/>
                        </a:xfrm>
                        <a:prstGeom prst="rect">
                          <a:avLst/>
                        </a:prstGeom>
                        <a:solidFill>
                          <a:prstClr val="white"/>
                        </a:solidFill>
                        <a:ln>
                          <a:noFill/>
                        </a:ln>
                        <a:effectLst/>
                      </wps:spPr>
                      <wps:txbx>
                        <w:txbxContent>
                          <w:p w:rsidR="00DB2669" w:rsidRPr="00494A85" w:rsidRDefault="00DB2669" w:rsidP="005E255F">
                            <w:pPr>
                              <w:pStyle w:val="Caption"/>
                              <w:rPr>
                                <w:rFonts w:cs="Times New Roman"/>
                                <w:noProof/>
                              </w:rPr>
                            </w:pPr>
                            <w:bookmarkStart w:id="184" w:name="_Ref449461661"/>
                            <w:bookmarkStart w:id="185" w:name="_Toc452499226"/>
                            <w:r>
                              <w:t xml:space="preserve">Figure </w:t>
                            </w:r>
                            <w:fldSimple w:instr=" SEQ Figure \* ARABIC ">
                              <w:r>
                                <w:rPr>
                                  <w:noProof/>
                                </w:rPr>
                                <w:t>32</w:t>
                              </w:r>
                            </w:fldSimple>
                            <w:bookmarkEnd w:id="184"/>
                            <w:r>
                              <w:t xml:space="preserve">: </w:t>
                            </w:r>
                            <w:r w:rsidRPr="009662FE">
                              <w:t>Summary of SARSA Learning Algorithm</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F855D" id="Text Box 112" o:spid="_x0000_s1033" type="#_x0000_t202" style="position:absolute;margin-left:56.25pt;margin-top:150.3pt;width:355.3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" stroked="f">
                <v:textbox style="mso-fit-shape-to-text:t" inset="0,0,0,0">
                  <w:txbxContent>
                    <w:p w:rsidR="00DB2669" w:rsidRPr="00494A85" w:rsidRDefault="00DB2669" w:rsidP="005E255F">
                      <w:pPr>
                        <w:pStyle w:val="Caption"/>
                        <w:rPr>
                          <w:rFonts w:cs="Times New Roman"/>
                          <w:noProof/>
                        </w:rPr>
                      </w:pPr>
                      <w:bookmarkStart w:id="186" w:name="_Ref449461661"/>
                      <w:bookmarkStart w:id="187" w:name="_Toc452499226"/>
                      <w:r>
                        <w:t xml:space="preserve">Figure </w:t>
                      </w:r>
                      <w:fldSimple w:instr=" SEQ Figure \* ARABIC ">
                        <w:r>
                          <w:rPr>
                            <w:noProof/>
                          </w:rPr>
                          <w:t>32</w:t>
                        </w:r>
                      </w:fldSimple>
                      <w:bookmarkEnd w:id="186"/>
                      <w:r>
                        <w:t xml:space="preserve">: </w:t>
                      </w:r>
                      <w:r w:rsidRPr="009662FE">
                        <w:t>Summary of SARSA Learning Algorithm</w:t>
                      </w:r>
                      <w:bookmarkEnd w:id="187"/>
                    </w:p>
                  </w:txbxContent>
                </v:textbox>
                <w10:wrap type="tight"/>
              </v:shape>
            </w:pict>
          </mc:Fallback>
        </mc:AlternateContent>
      </w:r>
      <w:r>
        <w:rPr>
          <w:noProof/>
          <w:lang w:val="en-CA" w:eastAsia="en-CA"/>
        </w:rPr>
        <w:drawing>
          <wp:anchor distT="0" distB="0" distL="114300" distR="114300" simplePos="0" relativeHeight="251720192" behindDoc="1" locked="0" layoutInCell="1" allowOverlap="1" wp14:anchorId="0E4FC59E" wp14:editId="255CEE21">
            <wp:simplePos x="0" y="0"/>
            <wp:positionH relativeFrom="margin">
              <wp:align>center</wp:align>
            </wp:positionH>
            <wp:positionV relativeFrom="paragraph">
              <wp:posOffset>2960</wp:posOffset>
            </wp:positionV>
            <wp:extent cx="4512310" cy="1854200"/>
            <wp:effectExtent l="0" t="0" r="2540" b="0"/>
            <wp:wrapTight wrapText="bothSides">
              <wp:wrapPolygon edited="0">
                <wp:start x="0" y="0"/>
                <wp:lineTo x="0" y="21304"/>
                <wp:lineTo x="21521" y="21304"/>
                <wp:lineTo x="21521" y="0"/>
                <wp:lineTo x="0" y="0"/>
              </wp:wrapPolygon>
            </wp:wrapTight>
            <wp:docPr id="71" name="Picture 71" descr="https://webdocs.cs.ualberta.ca/~sutton/book/ebook/pseudotm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bdocs.cs.ualberta.ca/~sutton/book/ebook/pseudotmp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12310" cy="1854200"/>
                    </a:xfrm>
                    <a:prstGeom prst="rect">
                      <a:avLst/>
                    </a:prstGeom>
                    <a:noFill/>
                    <a:ln>
                      <a:noFill/>
                    </a:ln>
                  </pic:spPr>
                </pic:pic>
              </a:graphicData>
            </a:graphic>
          </wp:anchor>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pStyle w:val="Heading3"/>
      </w:pPr>
      <w:r>
        <w:lastRenderedPageBreak/>
        <w:t xml:space="preserve"> </w:t>
      </w:r>
      <w:bookmarkStart w:id="188" w:name="_Toc449461737"/>
      <w:bookmarkStart w:id="189" w:name="_Toc452499161"/>
      <w:r>
        <w:t>Value Update Algorithm: Q Learning</w:t>
      </w:r>
      <w:bookmarkEnd w:id="188"/>
      <w:bookmarkEnd w:id="189"/>
    </w:p>
    <w:p w:rsidR="005E255F" w:rsidRDefault="005E255F" w:rsidP="005E255F">
      <w:r>
        <w:t xml:space="preserve">As shown above, in SARSA the Q value of the next state action pair </w:t>
      </w:r>
      <w:proofErr w:type="gramStart"/>
      <w:r>
        <w:t>is estimated</w:t>
      </w:r>
      <w:proofErr w:type="gramEnd"/>
      <w:r>
        <w:t xml:space="preserve"> using the Q value of the state action pair that next comes next under the current policy. Note that this policy may or may not be a greedy policy with respect to current Q function estimates. This means that under SARSA, the learning agent learns the Q value of states under the current policy. However, this is not always desirable. This is because, while learning, the learning agent needs to make an effort to explore, and </w:t>
      </w:r>
      <w:proofErr w:type="gramStart"/>
      <w:r>
        <w:t>this results</w:t>
      </w:r>
      <w:proofErr w:type="gramEnd"/>
      <w:r>
        <w:t xml:space="preserve"> in trying suboptimal actions. </w:t>
      </w:r>
      <w:proofErr w:type="gramStart"/>
      <w:r>
        <w:t>So</w:t>
      </w:r>
      <w:proofErr w:type="gramEnd"/>
      <w:r>
        <w:t xml:space="preserve">, one could argue, what we are most interested in is the Q value of state action pairs when the agent is operating under the </w:t>
      </w:r>
      <w:r w:rsidRPr="00E14A97">
        <w:t>greedy</w:t>
      </w:r>
      <w:r>
        <w:t xml:space="preserve"> policy, and not exploring.</w:t>
      </w:r>
    </w:p>
    <w:p w:rsidR="005E255F" w:rsidRDefault="005E255F" w:rsidP="005E255F">
      <w:r>
        <w:t xml:space="preserve">Q learning allows the learning agent to get estimates of the Q value of state action pairs under the greedy policy, even when the agent is performing the environment interactions under a different policy. For this reason, Q learning </w:t>
      </w:r>
      <w:proofErr w:type="gramStart"/>
      <w:r>
        <w:t>is said</w:t>
      </w:r>
      <w:proofErr w:type="gramEnd"/>
      <w:r>
        <w:t xml:space="preserve"> to be an “off-policy” method.</w:t>
      </w:r>
    </w:p>
    <w:p w:rsidR="005E255F" w:rsidRDefault="005E255F" w:rsidP="005E255F">
      <w:pPr>
        <w:suppressAutoHyphens w:val="0"/>
        <w:autoSpaceDE w:val="0"/>
        <w:autoSpaceDN w:val="0"/>
        <w:adjustRightInd w:val="0"/>
        <w:spacing w:after="0"/>
      </w:pPr>
      <w:r>
        <w:t>The update algorithm for Q learning is just the same as for SARSA learning, then, except that we converge towards the Q value under the greedy policy instead of the current policy. This means that the estimated value for the next state is in terms of the maximum Q value for the next state:</w:t>
      </w:r>
    </w:p>
    <w:p w:rsidR="005E255F" w:rsidRDefault="005E255F" w:rsidP="005E255F">
      <w:pPr>
        <w:suppressAutoHyphens w:val="0"/>
        <w:autoSpaceDE w:val="0"/>
        <w:autoSpaceDN w:val="0"/>
        <w:adjustRightInd w:val="0"/>
        <w:spacing w:after="0"/>
        <w:rPr>
          <w:position w:val="-22"/>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val="en-CA" w:eastAsia="en-CA"/>
        </w:rPr>
        <w:drawing>
          <wp:inline distT="0" distB="0" distL="0" distR="0" wp14:anchorId="79283683" wp14:editId="16C02738">
            <wp:extent cx="4508215" cy="311928"/>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58390" cy="322319"/>
                    </a:xfrm>
                    <a:prstGeom prst="rect">
                      <a:avLst/>
                    </a:prstGeom>
                    <a:noFill/>
                    <a:ln>
                      <a:noFill/>
                    </a:ln>
                  </pic:spPr>
                </pic:pic>
              </a:graphicData>
            </a:graphic>
          </wp:inline>
        </w:drawing>
      </w:r>
    </w:p>
    <w:p w:rsidR="005E255F" w:rsidRDefault="005E255F" w:rsidP="005E255F">
      <w:r>
        <w:t>Where:</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val="en-CA" w:eastAsia="en-CA"/>
        </w:rPr>
        <w:drawing>
          <wp:inline distT="0" distB="0" distL="0" distR="0" wp14:anchorId="64AD4AE9" wp14:editId="671FB5FE">
            <wp:extent cx="103505" cy="191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val="en-CA" w:eastAsia="en-CA"/>
        </w:rPr>
        <w:drawing>
          <wp:inline distT="0" distB="0" distL="0" distR="0" wp14:anchorId="4695B9F3" wp14:editId="790B6F99">
            <wp:extent cx="127000" cy="19113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val="en-CA" w:eastAsia="en-CA"/>
        </w:rPr>
        <w:drawing>
          <wp:inline distT="0" distB="0" distL="0" distR="0" wp14:anchorId="46C535FF" wp14:editId="16B54364">
            <wp:extent cx="286385" cy="191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val="en-CA" w:eastAsia="en-CA"/>
        </w:rPr>
        <w:drawing>
          <wp:inline distT="0" distB="0" distL="0" distR="0" wp14:anchorId="42E71F4E" wp14:editId="37A8D438">
            <wp:extent cx="286385" cy="191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fldChar w:fldCharType="begin"/>
      </w:r>
      <w:r>
        <w:instrText xml:space="preserve"> REF _Ref449461452 \h </w:instrText>
      </w:r>
      <w:r>
        <w:fldChar w:fldCharType="separate"/>
      </w:r>
      <w:r w:rsidR="00DB2669">
        <w:t xml:space="preserve">Figure </w:t>
      </w:r>
      <w:r w:rsidR="00DB2669">
        <w:rPr>
          <w:noProof/>
        </w:rPr>
        <w:t>33</w:t>
      </w:r>
      <w:r>
        <w:fldChar w:fldCharType="end"/>
      </w:r>
      <w:r>
        <w:t xml:space="preserve"> has </w:t>
      </w:r>
      <w:r>
        <w:rPr>
          <w:lang w:val="en-CA" w:eastAsia="en-US"/>
        </w:rPr>
        <w:t>a summary of the Q learning algorithm: (Sutton)</w:t>
      </w:r>
    </w:p>
    <w:p w:rsidR="005E255F" w:rsidRDefault="005E255F" w:rsidP="005E255F">
      <w:pPr>
        <w:pStyle w:val="Heading4"/>
        <w:numPr>
          <w:ilvl w:val="0"/>
          <w:numId w:val="0"/>
        </w:numPr>
        <w:ind w:left="720"/>
      </w:pPr>
      <w:r>
        <w:rPr>
          <w:noProof/>
          <w:lang w:val="en-CA" w:eastAsia="en-CA"/>
        </w:rPr>
        <w:drawing>
          <wp:anchor distT="0" distB="0" distL="114300" distR="114300" simplePos="0" relativeHeight="251718144" behindDoc="1" locked="0" layoutInCell="1" allowOverlap="1" wp14:anchorId="62E23CDC" wp14:editId="1C45BFEE">
            <wp:simplePos x="0" y="0"/>
            <wp:positionH relativeFrom="margin">
              <wp:align>center</wp:align>
            </wp:positionH>
            <wp:positionV relativeFrom="paragraph">
              <wp:posOffset>128905</wp:posOffset>
            </wp:positionV>
            <wp:extent cx="4191635" cy="1581150"/>
            <wp:effectExtent l="0" t="0" r="0" b="0"/>
            <wp:wrapTight wrapText="bothSides">
              <wp:wrapPolygon edited="0">
                <wp:start x="0" y="0"/>
                <wp:lineTo x="0" y="21340"/>
                <wp:lineTo x="21499" y="21340"/>
                <wp:lineTo x="21499" y="0"/>
                <wp:lineTo x="0" y="0"/>
              </wp:wrapPolygon>
            </wp:wrapTight>
            <wp:docPr id="88" name="Picture 88" descr="https://webdocs.cs.ualberta.ca/~sutton/book/ebook/pseudotm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bdocs.cs.ualberta.ca/~sutton/book/ebook/pseudotmp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91635" cy="1581150"/>
                    </a:xfrm>
                    <a:prstGeom prst="rect">
                      <a:avLst/>
                    </a:prstGeom>
                    <a:noFill/>
                    <a:ln>
                      <a:noFill/>
                    </a:ln>
                  </pic:spPr>
                </pic:pic>
              </a:graphicData>
            </a:graphic>
          </wp:anchor>
        </w:drawing>
      </w: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r>
        <w:rPr>
          <w:noProof/>
          <w:lang w:val="en-CA" w:eastAsia="en-CA"/>
        </w:rPr>
        <mc:AlternateContent>
          <mc:Choice Requires="wps">
            <w:drawing>
              <wp:anchor distT="0" distB="0" distL="114300" distR="114300" simplePos="0" relativeHeight="251719168" behindDoc="1" locked="0" layoutInCell="1" allowOverlap="1" wp14:anchorId="3AE0D88A" wp14:editId="5EE0001F">
                <wp:simplePos x="0" y="0"/>
                <wp:positionH relativeFrom="margin">
                  <wp:align>center</wp:align>
                </wp:positionH>
                <wp:positionV relativeFrom="paragraph">
                  <wp:posOffset>207382</wp:posOffset>
                </wp:positionV>
                <wp:extent cx="4191635" cy="635"/>
                <wp:effectExtent l="0" t="0" r="0" b="0"/>
                <wp:wrapTight wrapText="bothSides">
                  <wp:wrapPolygon edited="0">
                    <wp:start x="0" y="0"/>
                    <wp:lineTo x="0" y="20093"/>
                    <wp:lineTo x="21499" y="20093"/>
                    <wp:lineTo x="21499"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a:effectLst/>
                      </wps:spPr>
                      <wps:txbx>
                        <w:txbxContent>
                          <w:p w:rsidR="00DB2669" w:rsidRPr="00D24031" w:rsidRDefault="00DB2669" w:rsidP="005E255F">
                            <w:pPr>
                              <w:pStyle w:val="Caption"/>
                              <w:jc w:val="center"/>
                              <w:rPr>
                                <w:rFonts w:cs="Times New Roman"/>
                                <w:noProof/>
                              </w:rPr>
                            </w:pPr>
                            <w:bookmarkStart w:id="190" w:name="_Ref449461452"/>
                            <w:bookmarkStart w:id="191" w:name="_Toc452499227"/>
                            <w:r>
                              <w:t xml:space="preserve">Figure </w:t>
                            </w:r>
                            <w:fldSimple w:instr=" SEQ Figure \* ARABIC ">
                              <w:r>
                                <w:rPr>
                                  <w:noProof/>
                                </w:rPr>
                                <w:t>33</w:t>
                              </w:r>
                            </w:fldSimple>
                            <w:bookmarkEnd w:id="190"/>
                            <w:r>
                              <w:t>: Summary of Q Learning Algorithm</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0D88A" id="Text Box 89" o:spid="_x0000_s1034" type="#_x0000_t202" style="position:absolute;left:0;text-align:left;margin-left:0;margin-top:16.35pt;width:330.05pt;height:.05pt;z-index:-25159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" stroked="f">
                <v:textbox style="mso-fit-shape-to-text:t" inset="0,0,0,0">
                  <w:txbxContent>
                    <w:p w:rsidR="00DB2669" w:rsidRPr="00D24031" w:rsidRDefault="00DB2669" w:rsidP="005E255F">
                      <w:pPr>
                        <w:pStyle w:val="Caption"/>
                        <w:jc w:val="center"/>
                        <w:rPr>
                          <w:rFonts w:cs="Times New Roman"/>
                          <w:noProof/>
                        </w:rPr>
                      </w:pPr>
                      <w:bookmarkStart w:id="192" w:name="_Ref449461452"/>
                      <w:bookmarkStart w:id="193" w:name="_Toc452499227"/>
                      <w:r>
                        <w:t xml:space="preserve">Figure </w:t>
                      </w:r>
                      <w:fldSimple w:instr=" SEQ Figure \* ARABIC ">
                        <w:r>
                          <w:rPr>
                            <w:noProof/>
                          </w:rPr>
                          <w:t>33</w:t>
                        </w:r>
                      </w:fldSimple>
                      <w:bookmarkEnd w:id="192"/>
                      <w:r>
                        <w:t>: Summary of Q Learning Algorithm</w:t>
                      </w:r>
                      <w:bookmarkEnd w:id="193"/>
                    </w:p>
                  </w:txbxContent>
                </v:textbox>
                <w10:wrap type="tight" anchorx="margin"/>
              </v:shape>
            </w:pict>
          </mc:Fallback>
        </mc:AlternateContent>
      </w:r>
    </w:p>
    <w:p w:rsidR="005E255F" w:rsidRDefault="005E255F" w:rsidP="005E255F">
      <w:pPr>
        <w:pStyle w:val="Heading4"/>
        <w:numPr>
          <w:ilvl w:val="0"/>
          <w:numId w:val="0"/>
        </w:numPr>
        <w:ind w:left="720"/>
      </w:pPr>
    </w:p>
    <w:p w:rsidR="005E255F" w:rsidRPr="00A31596" w:rsidRDefault="005E255F" w:rsidP="005E255F"/>
    <w:p w:rsidR="005E255F" w:rsidRDefault="005E255F" w:rsidP="005E255F">
      <w:pPr>
        <w:pStyle w:val="Heading4"/>
      </w:pPr>
      <w:r>
        <w:lastRenderedPageBreak/>
        <w:t xml:space="preserve"> Batch Based Learning</w:t>
      </w:r>
    </w:p>
    <w:p w:rsidR="005E255F" w:rsidRDefault="005E255F" w:rsidP="005E255F">
      <w:r>
        <w:t>There is one additional point we need to mention before we can move on from our description of the Q learning method we used. As mentioned above, our implementation of Q learning carries out multiple interactions with the environment before carrying out any learning. We refer to the number of interactions before learning occurs as the “batch size”.</w:t>
      </w:r>
    </w:p>
    <w:p w:rsidR="005E255F" w:rsidRPr="00842302" w:rsidRDefault="005E255F" w:rsidP="005E255F">
      <w:r>
        <w:t>On each interaction, we record the initial state, action taken, reward given, and final state. After we have completed the specified number of interactions, then we incorporate all of this new information at once. That is, we do all the Q value updates that we could have done after each iteration all at once. Note that batch based learning reduces to an online learning style when we set the batch size to one.</w:t>
      </w:r>
    </w:p>
    <w:p w:rsidR="005E255F" w:rsidRDefault="005E255F" w:rsidP="005E255F">
      <w:pPr>
        <w:pStyle w:val="Heading2"/>
      </w:pPr>
      <w:bookmarkStart w:id="194" w:name="_Toc449461738"/>
      <w:bookmarkStart w:id="195" w:name="_Toc452499162"/>
      <w:r>
        <w:t>Initial Model Generation and Hill Climbing</w:t>
      </w:r>
      <w:bookmarkEnd w:id="194"/>
      <w:bookmarkEnd w:id="195"/>
    </w:p>
    <w:p w:rsidR="005E255F" w:rsidRDefault="005E255F" w:rsidP="005E255F">
      <w:r>
        <w:t xml:space="preserve">We have now presented sufficient background to begin discussing the process of designing a </w:t>
      </w:r>
      <w:proofErr w:type="gramStart"/>
      <w:r>
        <w:t>machine learning</w:t>
      </w:r>
      <w:proofErr w:type="gramEnd"/>
      <w:r>
        <w:t xml:space="preserve"> algorithm to learn a policy for the UAV. In order to understand the most recent form of the algorithm, it is instructive to look at the steps taken along the way. Examining older methods and understanding why they were insufficient will help motivate design choices taken in the most recent form of the algorithm.</w:t>
      </w:r>
    </w:p>
    <w:p w:rsidR="005E255F" w:rsidRDefault="005E255F" w:rsidP="005E255F">
      <w:r>
        <w:t>We began by creating a simple model of the environment in MATLAB, and then added interactivity in the form of basic hill climbing.</w:t>
      </w:r>
    </w:p>
    <w:p w:rsidR="005E255F" w:rsidRDefault="005E255F" w:rsidP="005E255F">
      <w:r>
        <w:rPr>
          <w:noProof/>
          <w:lang w:val="en-CA" w:eastAsia="en-CA"/>
        </w:rPr>
        <w:drawing>
          <wp:anchor distT="0" distB="0" distL="114300" distR="114300" simplePos="0" relativeHeight="251726336" behindDoc="1" locked="0" layoutInCell="1" allowOverlap="1" wp14:anchorId="527184DF" wp14:editId="68033028">
            <wp:simplePos x="0" y="0"/>
            <wp:positionH relativeFrom="margin">
              <wp:align>center</wp:align>
            </wp:positionH>
            <wp:positionV relativeFrom="paragraph">
              <wp:posOffset>1090930</wp:posOffset>
            </wp:positionV>
            <wp:extent cx="3234055" cy="2512060"/>
            <wp:effectExtent l="0" t="0" r="4445" b="2540"/>
            <wp:wrapTopAndBottom/>
            <wp:docPr id="43" name="Picture 43" descr="https://lh5.googleusercontent.com/OYw-EezP6ttVWb2V5mL53Md_0KHuWlZRvE-x8byUfcN8BdHh1Z-BbDSC-TK4GK8ziC6N7qrwMqlfzWzG21iS6RrynY30eOgghgc2eOpTGMxVklrx4B0_QCa-qm6t4f6JrjXxX98qy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OYw-EezP6ttVWb2V5mL53Md_0KHuWlZRvE-x8byUfcN8BdHh1Z-BbDSC-TK4GK8ziC6N7qrwMqlfzWzG21iS6RrynY30eOgghgc2eOpTGMxVklrx4B0_QCa-qm6t4f6JrjXxX98qyL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34055" cy="2512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27360" behindDoc="1" locked="0" layoutInCell="1" allowOverlap="1" wp14:anchorId="5D5B63DE" wp14:editId="161326B9">
                <wp:simplePos x="0" y="0"/>
                <wp:positionH relativeFrom="margin">
                  <wp:align>center</wp:align>
                </wp:positionH>
                <wp:positionV relativeFrom="paragraph">
                  <wp:posOffset>3763645</wp:posOffset>
                </wp:positionV>
                <wp:extent cx="4572000" cy="635"/>
                <wp:effectExtent l="0" t="0" r="0" b="0"/>
                <wp:wrapTight wrapText="bothSides">
                  <wp:wrapPolygon edited="0">
                    <wp:start x="0" y="0"/>
                    <wp:lineTo x="0" y="20093"/>
                    <wp:lineTo x="21510" y="20093"/>
                    <wp:lineTo x="21510"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DB2669" w:rsidRPr="00A43F48" w:rsidRDefault="00DB2669" w:rsidP="005E255F">
                            <w:pPr>
                              <w:pStyle w:val="Caption"/>
                              <w:jc w:val="center"/>
                              <w:rPr>
                                <w:rFonts w:cs="Times New Roman"/>
                                <w:noProof/>
                              </w:rPr>
                            </w:pPr>
                            <w:bookmarkStart w:id="196" w:name="_Ref449461414"/>
                            <w:bookmarkStart w:id="197" w:name="_Toc452499228"/>
                            <w:r>
                              <w:t xml:space="preserve">Figure </w:t>
                            </w:r>
                            <w:fldSimple w:instr=" SEQ Figure \* ARABIC ">
                              <w:r>
                                <w:rPr>
                                  <w:noProof/>
                                </w:rPr>
                                <w:t>34</w:t>
                              </w:r>
                            </w:fldSimple>
                            <w:bookmarkEnd w:id="196"/>
                            <w:r>
                              <w:t>: Three thermals and hill climbing</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B63DE" id="Text Box 90" o:spid="_x0000_s1035" type="#_x0000_t202" style="position:absolute;margin-left:0;margin-top:296.35pt;width:5in;height:.05pt;z-index:-251589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" stroked="f">
                <v:textbox style="mso-fit-shape-to-text:t" inset="0,0,0,0">
                  <w:txbxContent>
                    <w:p w:rsidR="00DB2669" w:rsidRPr="00A43F48" w:rsidRDefault="00DB2669" w:rsidP="005E255F">
                      <w:pPr>
                        <w:pStyle w:val="Caption"/>
                        <w:jc w:val="center"/>
                        <w:rPr>
                          <w:rFonts w:cs="Times New Roman"/>
                          <w:noProof/>
                        </w:rPr>
                      </w:pPr>
                      <w:bookmarkStart w:id="198" w:name="_Ref449461414"/>
                      <w:bookmarkStart w:id="199" w:name="_Toc452499228"/>
                      <w:r>
                        <w:t xml:space="preserve">Figure </w:t>
                      </w:r>
                      <w:fldSimple w:instr=" SEQ Figure \* ARABIC ">
                        <w:r>
                          <w:rPr>
                            <w:noProof/>
                          </w:rPr>
                          <w:t>34</w:t>
                        </w:r>
                      </w:fldSimple>
                      <w:bookmarkEnd w:id="198"/>
                      <w:r>
                        <w:t>: Three thermals and hill climbing</w:t>
                      </w:r>
                      <w:bookmarkEnd w:id="199"/>
                    </w:p>
                  </w:txbxContent>
                </v:textbox>
                <w10:wrap type="tight" anchorx="margin"/>
              </v:shape>
            </w:pict>
          </mc:Fallback>
        </mc:AlternateContent>
      </w:r>
      <w:r>
        <w:t xml:space="preserve">To create a model of the environment, we followed Michael Allen and modelled our thermals as circularly symmetric and Gaussian shaped. In general, this is an oversimplification, but still a good starting point. Three parameters define such a thermal: its position, its strength (value at its central point) and its size (standard deviation along any cross section). </w:t>
      </w:r>
      <w:r>
        <w:fldChar w:fldCharType="begin"/>
      </w:r>
      <w:r>
        <w:instrText xml:space="preserve"> REF _Ref449461414 \h </w:instrText>
      </w:r>
      <w:r>
        <w:fldChar w:fldCharType="separate"/>
      </w:r>
      <w:r w:rsidR="00DB2669">
        <w:t xml:space="preserve">Figure </w:t>
      </w:r>
      <w:r w:rsidR="00DB2669">
        <w:rPr>
          <w:noProof/>
        </w:rPr>
        <w:t>34</w:t>
      </w:r>
      <w:r>
        <w:fldChar w:fldCharType="end"/>
      </w:r>
      <w:r>
        <w:t xml:space="preserve"> shows a contour plot of a generated system with three thermals (warmer colors indicate greater thermal strength).</w:t>
      </w:r>
    </w:p>
    <w:p w:rsidR="005E255F" w:rsidRDefault="005E255F" w:rsidP="005E255F">
      <w:pPr>
        <w:keepNext/>
      </w:pPr>
    </w:p>
    <w:p w:rsidR="005E255F" w:rsidRDefault="005E255F" w:rsidP="005E255F">
      <w:pPr>
        <w:keepNext/>
      </w:pPr>
      <w:r>
        <w:t xml:space="preserve">Also shown in </w:t>
      </w:r>
      <w:r>
        <w:fldChar w:fldCharType="begin"/>
      </w:r>
      <w:r>
        <w:instrText xml:space="preserve"> REF _Ref449461414 \h </w:instrText>
      </w:r>
      <w:r>
        <w:fldChar w:fldCharType="separate"/>
      </w:r>
      <w:r w:rsidR="00DB2669">
        <w:t xml:space="preserve">Figure </w:t>
      </w:r>
      <w:r w:rsidR="00DB2669">
        <w:rPr>
          <w:noProof/>
        </w:rPr>
        <w:t>34</w:t>
      </w:r>
      <w:r>
        <w:fldChar w:fldCharType="end"/>
      </w:r>
      <w:r>
        <w:t xml:space="preserve"> is the result of a rudimentary hill climbing algorithm. Note that the airplane began in an area of low thermal strength and then moved towards an area of high thermal strength. The purpose of developing this algorithm was to demonstrate that the model UAV could move and interact with its environment in an intelligent way. </w:t>
      </w:r>
    </w:p>
    <w:p w:rsidR="005E255F" w:rsidRDefault="005E255F" w:rsidP="005E255F">
      <w:pPr>
        <w:keepNext/>
      </w:pPr>
      <w:r>
        <w:t xml:space="preserve">The hill climbing algorithm </w:t>
      </w:r>
      <w:proofErr w:type="gramStart"/>
      <w:r>
        <w:t>was implemented</w:t>
      </w:r>
      <w:proofErr w:type="gramEnd"/>
      <w:r>
        <w:t xml:space="preserve"> in the following way. On each time step, the algorithm looked at the thermal strength in a grid of locations near the UAV. The algorithm determined the position with the highest thermal strength and moved the UAV to the new location. Note that this is a shortsighted, greedy policy, and does not in general result in the UAV moving to the region with the greatest thermal strength, as is illustrated in </w:t>
      </w:r>
      <w:r>
        <w:fldChar w:fldCharType="begin"/>
      </w:r>
      <w:r>
        <w:instrText xml:space="preserve"> REF _Ref449461414 \h </w:instrText>
      </w:r>
      <w:r>
        <w:fldChar w:fldCharType="separate"/>
      </w:r>
      <w:r w:rsidR="00DB2669">
        <w:t xml:space="preserve">Figure </w:t>
      </w:r>
      <w:r w:rsidR="00DB2669">
        <w:rPr>
          <w:noProof/>
        </w:rPr>
        <w:t>34</w:t>
      </w:r>
      <w:r>
        <w:fldChar w:fldCharType="end"/>
      </w:r>
      <w:r>
        <w:t>.</w:t>
      </w:r>
    </w:p>
    <w:p w:rsidR="005E255F" w:rsidRDefault="005E255F" w:rsidP="005E255F">
      <w:pPr>
        <w:pStyle w:val="Heading2"/>
      </w:pPr>
      <w:bookmarkStart w:id="200" w:name="_Toc449461739"/>
      <w:bookmarkStart w:id="201" w:name="_Toc452499163"/>
      <w:r>
        <w:t>Initial Classification and Regression</w:t>
      </w:r>
      <w:bookmarkEnd w:id="200"/>
      <w:bookmarkEnd w:id="201"/>
    </w:p>
    <w:p w:rsidR="005E255F" w:rsidRDefault="005E255F" w:rsidP="005E255F">
      <w:r>
        <w:t xml:space="preserve">With the </w:t>
      </w:r>
      <w:proofErr w:type="gramStart"/>
      <w:r>
        <w:t>hill climbing</w:t>
      </w:r>
      <w:proofErr w:type="gramEnd"/>
      <w:r>
        <w:t xml:space="preserve"> algorithm in hand, we now have a sample policy. That is, at every point, the hill climbing algorithm tells the UAV in which direction to go. I knew that in the future, I would need to have an efficient to save a policy, based on “training examples”. </w:t>
      </w:r>
    </w:p>
    <w:p w:rsidR="005E255F" w:rsidRDefault="005E255F" w:rsidP="005E255F">
      <w:r>
        <w:rPr>
          <w:noProof/>
          <w:lang w:val="en-CA" w:eastAsia="en-CA"/>
        </w:rPr>
        <mc:AlternateContent>
          <mc:Choice Requires="wps">
            <w:drawing>
              <wp:anchor distT="0" distB="0" distL="114300" distR="114300" simplePos="0" relativeHeight="251728384" behindDoc="0" locked="0" layoutInCell="1" allowOverlap="1" wp14:anchorId="77C15055" wp14:editId="4E33D7DF">
                <wp:simplePos x="0" y="0"/>
                <wp:positionH relativeFrom="column">
                  <wp:posOffset>381000</wp:posOffset>
                </wp:positionH>
                <wp:positionV relativeFrom="paragraph">
                  <wp:posOffset>4617085</wp:posOffset>
                </wp:positionV>
                <wp:extent cx="517398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173980" cy="635"/>
                        </a:xfrm>
                        <a:prstGeom prst="rect">
                          <a:avLst/>
                        </a:prstGeom>
                        <a:solidFill>
                          <a:prstClr val="white"/>
                        </a:solidFill>
                        <a:ln>
                          <a:noFill/>
                        </a:ln>
                        <a:effectLst/>
                      </wps:spPr>
                      <wps:txbx>
                        <w:txbxContent>
                          <w:p w:rsidR="00DB2669" w:rsidRPr="004851CF" w:rsidRDefault="00DB2669" w:rsidP="005E255F">
                            <w:pPr>
                              <w:pStyle w:val="Caption"/>
                              <w:rPr>
                                <w:rFonts w:cs="Times New Roman"/>
                                <w:noProof/>
                              </w:rPr>
                            </w:pPr>
                            <w:bookmarkStart w:id="202" w:name="_Ref449450645"/>
                            <w:bookmarkStart w:id="203" w:name="_Toc452499229"/>
                            <w:r>
                              <w:t xml:space="preserve">Figure </w:t>
                            </w:r>
                            <w:fldSimple w:instr=" SEQ Figure \* ARABIC ">
                              <w:r>
                                <w:rPr>
                                  <w:noProof/>
                                </w:rPr>
                                <w:t>35</w:t>
                              </w:r>
                            </w:fldSimple>
                            <w:bookmarkEnd w:id="202"/>
                            <w:r>
                              <w:t>: Training examples for hill climbing policy</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15055" id="Text Box 91" o:spid="_x0000_s1036" type="#_x0000_t202" style="position:absolute;margin-left:30pt;margin-top:363.55pt;width:407.4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" stroked="f">
                <v:textbox style="mso-fit-shape-to-text:t" inset="0,0,0,0">
                  <w:txbxContent>
                    <w:p w:rsidR="00DB2669" w:rsidRPr="004851CF" w:rsidRDefault="00DB2669" w:rsidP="005E255F">
                      <w:pPr>
                        <w:pStyle w:val="Caption"/>
                        <w:rPr>
                          <w:rFonts w:cs="Times New Roman"/>
                          <w:noProof/>
                        </w:rPr>
                      </w:pPr>
                      <w:bookmarkStart w:id="204" w:name="_Ref449450645"/>
                      <w:bookmarkStart w:id="205" w:name="_Toc452499229"/>
                      <w:r>
                        <w:t xml:space="preserve">Figure </w:t>
                      </w:r>
                      <w:fldSimple w:instr=" SEQ Figure \* ARABIC ">
                        <w:r>
                          <w:rPr>
                            <w:noProof/>
                          </w:rPr>
                          <w:t>35</w:t>
                        </w:r>
                      </w:fldSimple>
                      <w:bookmarkEnd w:id="204"/>
                      <w:r>
                        <w:t>: Training examples for hill climbing policy</w:t>
                      </w:r>
                      <w:bookmarkEnd w:id="205"/>
                    </w:p>
                  </w:txbxContent>
                </v:textbox>
                <w10:wrap type="topAndBottom"/>
              </v:shape>
            </w:pict>
          </mc:Fallback>
        </mc:AlternateContent>
      </w:r>
      <w:r>
        <w:rPr>
          <w:noProof/>
          <w:lang w:val="en-CA" w:eastAsia="en-CA"/>
        </w:rPr>
        <w:drawing>
          <wp:anchor distT="0" distB="0" distL="114300" distR="114300" simplePos="0" relativeHeight="251723264" behindDoc="1" locked="0" layoutInCell="1" allowOverlap="1" wp14:anchorId="35ED5DC1" wp14:editId="6E32837C">
            <wp:simplePos x="0" y="0"/>
            <wp:positionH relativeFrom="margin">
              <wp:align>center</wp:align>
            </wp:positionH>
            <wp:positionV relativeFrom="paragraph">
              <wp:posOffset>841375</wp:posOffset>
            </wp:positionV>
            <wp:extent cx="5173980" cy="3930650"/>
            <wp:effectExtent l="0" t="0" r="7620" b="0"/>
            <wp:wrapTopAndBottom/>
            <wp:docPr id="44" name="Picture 44" descr="https://lh3.googleusercontent.com/7yeeB-mIKOBSzAC4EY6lfrqbOhQf6VbKpOrXNlsFvVlCyNgaz-YJzQ1YSAhvvIU9tfGnr3YdkkVRIhKZjY1TfpfyMJUN2nMHB2AmrfAeyFvu2qQcdKzZN_VcNzVbb_P-x78FxUlD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7yeeB-mIKOBSzAC4EY6lfrqbOhQf6VbKpOrXNlsFvVlCyNgaz-YJzQ1YSAhvvIU9tfGnr3YdkkVRIhKZjY1TfpfyMJUN2nMHB2AmrfAeyFvu2qQcdKzZN_VcNzVbb_P-x78FxUlDszc"/>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73980"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training example for a policy consists of two things: a known input, and a corresponding desired output. </w:t>
      </w:r>
      <w:r>
        <w:fldChar w:fldCharType="begin"/>
      </w:r>
      <w:r>
        <w:instrText xml:space="preserve"> REF _Ref449450645 \h </w:instrText>
      </w:r>
      <w:r>
        <w:fldChar w:fldCharType="separate"/>
      </w:r>
      <w:r w:rsidR="00DB2669">
        <w:t xml:space="preserve">Figure </w:t>
      </w:r>
      <w:r w:rsidR="00DB2669">
        <w:rPr>
          <w:noProof/>
        </w:rPr>
        <w:t>35</w:t>
      </w:r>
      <w:r>
        <w:fldChar w:fldCharType="end"/>
      </w:r>
      <w:r>
        <w:t xml:space="preserve"> shows a grid of training examples (arrows) corresponding to the hill climbing policy. These training examples </w:t>
      </w:r>
      <w:proofErr w:type="gramStart"/>
      <w:r>
        <w:t>are used</w:t>
      </w:r>
      <w:proofErr w:type="gramEnd"/>
      <w:r>
        <w:t xml:space="preserve"> to “train” a method of storing a policy.</w:t>
      </w:r>
    </w:p>
    <w:p w:rsidR="005E255F" w:rsidRDefault="005E255F" w:rsidP="005E255F">
      <w:r>
        <w:lastRenderedPageBreak/>
        <w:t>One method of storing a policy efficiently is to use a neural network. This seemed like a practical choice, since there are good libraries to implement neural networks, neural networks are very flexible, and I had just learned about neural networks in the Coursera Machine Learning class I took.</w:t>
      </w:r>
    </w:p>
    <w:p w:rsidR="005E255F" w:rsidRDefault="005E255F" w:rsidP="005E255F">
      <w:r>
        <w:t xml:space="preserve">A neural network is of the form shown in </w:t>
      </w:r>
      <w:r>
        <w:fldChar w:fldCharType="begin"/>
      </w:r>
      <w:r>
        <w:instrText xml:space="preserve"> REF _Ref449449760 \h </w:instrText>
      </w:r>
      <w:r>
        <w:fldChar w:fldCharType="separate"/>
      </w:r>
      <w:r w:rsidR="00DB2669">
        <w:t xml:space="preserve">Figure </w:t>
      </w:r>
      <w:r w:rsidR="00DB2669">
        <w:rPr>
          <w:noProof/>
        </w:rPr>
        <w:t>36</w:t>
      </w:r>
      <w:r>
        <w:fldChar w:fldCharType="end"/>
      </w:r>
      <w:r>
        <w:t xml:space="preserve"> (Wikipedia). Each circle corresponds to a “neuron” and each connecting line has a “weight” associated with it. Each neuron has an “activation function” associated with it. The activation function maps to the total input of a neuron to its output. Each neuron in the network generally has the same activation function, except for the output layer neurons, which generally have an application specific activation function.</w:t>
      </w:r>
    </w:p>
    <w:p w:rsidR="005E255F" w:rsidRDefault="005E255F" w:rsidP="005E255F">
      <w:pPr>
        <w:suppressAutoHyphens w:val="0"/>
        <w:autoSpaceDE w:val="0"/>
        <w:autoSpaceDN w:val="0"/>
        <w:adjustRightInd w:val="0"/>
        <w:spacing w:after="0"/>
      </w:pPr>
      <w:r>
        <w:t xml:space="preserve">The output of a neuron </w:t>
      </w:r>
      <w:r w:rsidRPr="003F2141">
        <w:rPr>
          <w:i/>
        </w:rPr>
        <w:t>n</w:t>
      </w:r>
      <w:r>
        <w:rPr>
          <w:i/>
        </w:rPr>
        <w:t xml:space="preserve"> </w:t>
      </w:r>
      <w:proofErr w:type="gramStart"/>
      <w:r>
        <w:t>is given</w:t>
      </w:r>
      <w:proofErr w:type="gramEnd"/>
      <w:r>
        <w:t xml:space="preserve"> by applying the activation function </w:t>
      </w:r>
      <w:r>
        <w:rPr>
          <w:i/>
        </w:rPr>
        <w:t xml:space="preserve">A </w:t>
      </w:r>
      <w:r>
        <w:t xml:space="preserve">on all the input into a neuron, where each input is multiplied by the weight of the path that connects it to neuron </w:t>
      </w:r>
      <w:r>
        <w:rPr>
          <w:i/>
        </w:rPr>
        <w:t>n</w:t>
      </w:r>
      <w:r>
        <w:t>:</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jc w:val="center"/>
        <w:rPr>
          <w:lang w:val="en-CA" w:eastAsia="en-US"/>
        </w:rPr>
      </w:pPr>
      <w:r>
        <w:rPr>
          <w:noProof/>
          <w:position w:val="-28"/>
          <w:lang w:val="en-CA" w:eastAsia="en-CA"/>
        </w:rPr>
        <w:drawing>
          <wp:inline distT="0" distB="0" distL="0" distR="0" wp14:anchorId="22EB2C1A" wp14:editId="3307A542">
            <wp:extent cx="1736828" cy="7028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51810" cy="70892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t xml:space="preserve">To train a neural network involves two steps. First, one must collect a number of training examples. Each training example consists of an input and a desired corresponding output. The second step is to modify the weights of the neural network so that the neural network can correctly replicate the training examples. That is, once the neural network </w:t>
      </w:r>
      <w:proofErr w:type="gramStart"/>
      <w:r>
        <w:t>is trained</w:t>
      </w:r>
      <w:proofErr w:type="gramEnd"/>
      <w:r>
        <w:t>, upon being presented with the input of a training example, it can calculate the output of the example.</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rPr>
          <w:noProof/>
          <w:lang w:val="en-CA" w:eastAsia="en-CA"/>
        </w:rPr>
        <w:drawing>
          <wp:anchor distT="0" distB="0" distL="114300" distR="114300" simplePos="0" relativeHeight="251729408" behindDoc="1" locked="0" layoutInCell="1" allowOverlap="1" wp14:anchorId="475B9737" wp14:editId="1FC4E256">
            <wp:simplePos x="0" y="0"/>
            <wp:positionH relativeFrom="margin">
              <wp:align>center</wp:align>
            </wp:positionH>
            <wp:positionV relativeFrom="paragraph">
              <wp:posOffset>7620</wp:posOffset>
            </wp:positionV>
            <wp:extent cx="2825115" cy="3384550"/>
            <wp:effectExtent l="0" t="0" r="0" b="0"/>
            <wp:wrapTight wrapText="bothSides">
              <wp:wrapPolygon edited="0">
                <wp:start x="8885" y="0"/>
                <wp:lineTo x="8448" y="1945"/>
                <wp:lineTo x="1165" y="2432"/>
                <wp:lineTo x="583" y="2553"/>
                <wp:lineTo x="583" y="3890"/>
                <wp:lineTo x="0" y="4498"/>
                <wp:lineTo x="0" y="6930"/>
                <wp:lineTo x="3204" y="7781"/>
                <wp:lineTo x="2039" y="8389"/>
                <wp:lineTo x="0" y="9726"/>
                <wp:lineTo x="0" y="12036"/>
                <wp:lineTo x="2767" y="13617"/>
                <wp:lineTo x="3350" y="13617"/>
                <wp:lineTo x="0" y="14711"/>
                <wp:lineTo x="0" y="17021"/>
                <wp:lineTo x="291" y="17750"/>
                <wp:lineTo x="7428" y="19452"/>
                <wp:lineTo x="8302" y="19574"/>
                <wp:lineTo x="9613" y="20668"/>
                <wp:lineTo x="9759" y="20911"/>
                <wp:lineTo x="11652" y="20911"/>
                <wp:lineTo x="11798" y="20668"/>
                <wp:lineTo x="13109" y="19574"/>
                <wp:lineTo x="13546" y="17507"/>
                <wp:lineTo x="16459" y="15562"/>
                <wp:lineTo x="21411" y="15319"/>
                <wp:lineTo x="21411" y="12401"/>
                <wp:lineTo x="20245" y="11671"/>
                <wp:lineTo x="20828" y="9726"/>
                <wp:lineTo x="21411" y="8997"/>
                <wp:lineTo x="21411" y="5471"/>
                <wp:lineTo x="20245" y="5106"/>
                <wp:lineTo x="13109" y="3890"/>
                <wp:lineTo x="13254" y="1216"/>
                <wp:lineTo x="12380" y="122"/>
                <wp:lineTo x="11506" y="0"/>
                <wp:lineTo x="8885" y="0"/>
              </wp:wrapPolygon>
            </wp:wrapTight>
            <wp:docPr id="45" name="Picture 45" descr="https://lh3.googleusercontent.com/jVWATtnLyy_eekknATXHCSISGZ1Gb8A9KZ5jIDg3ib_CXtaGubCVu16VxTG4V1oGZYzDXyYJmNRpRg0jlm53ZAP3svUjdiJCb40HuQDeUIWXOGfNuy_veSAQebNGzYnggWuxQncxv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jVWATtnLyy_eekknATXHCSISGZ1Gb8A9KZ5jIDg3ib_CXtaGubCVu16VxTG4V1oGZYzDXyYJmNRpRg0jlm53ZAP3svUjdiJCb40HuQDeUIWXOGfNuy_veSAQebNGzYnggWuxQncxvp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25115" cy="3384550"/>
                    </a:xfrm>
                    <a:prstGeom prst="rect">
                      <a:avLst/>
                    </a:prstGeom>
                    <a:noFill/>
                    <a:ln>
                      <a:noFill/>
                    </a:ln>
                  </pic:spPr>
                </pic:pic>
              </a:graphicData>
            </a:graphic>
          </wp:anchor>
        </w:drawing>
      </w:r>
    </w:p>
    <w:p w:rsidR="005E255F" w:rsidRDefault="005E255F" w:rsidP="005E255F">
      <w:r>
        <w:rPr>
          <w:noProof/>
          <w:lang w:val="en-CA" w:eastAsia="en-CA"/>
        </w:rPr>
        <mc:AlternateContent>
          <mc:Choice Requires="wps">
            <w:drawing>
              <wp:anchor distT="0" distB="0" distL="114300" distR="114300" simplePos="0" relativeHeight="251730432" behindDoc="1" locked="0" layoutInCell="1" allowOverlap="1" wp14:anchorId="5F2BD069" wp14:editId="2EE73DD0">
                <wp:simplePos x="0" y="0"/>
                <wp:positionH relativeFrom="column">
                  <wp:posOffset>1558925</wp:posOffset>
                </wp:positionH>
                <wp:positionV relativeFrom="paragraph">
                  <wp:posOffset>3585845</wp:posOffset>
                </wp:positionV>
                <wp:extent cx="282511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2825115" cy="635"/>
                        </a:xfrm>
                        <a:prstGeom prst="rect">
                          <a:avLst/>
                        </a:prstGeom>
                        <a:solidFill>
                          <a:prstClr val="white"/>
                        </a:solidFill>
                        <a:ln>
                          <a:noFill/>
                        </a:ln>
                        <a:effectLst/>
                      </wps:spPr>
                      <wps:txbx>
                        <w:txbxContent>
                          <w:p w:rsidR="00DB2669" w:rsidRPr="003E5A32" w:rsidRDefault="00DB2669" w:rsidP="005E255F">
                            <w:pPr>
                              <w:pStyle w:val="Caption"/>
                              <w:rPr>
                                <w:rFonts w:cs="Times New Roman"/>
                                <w:noProof/>
                              </w:rPr>
                            </w:pPr>
                            <w:bookmarkStart w:id="206" w:name="_Ref449449760"/>
                            <w:bookmarkStart w:id="207" w:name="_Toc452499230"/>
                            <w:r>
                              <w:t xml:space="preserve">Figure </w:t>
                            </w:r>
                            <w:fldSimple w:instr=" SEQ Figure \* ARABIC ">
                              <w:r>
                                <w:rPr>
                                  <w:noProof/>
                                </w:rPr>
                                <w:t>36</w:t>
                              </w:r>
                            </w:fldSimple>
                            <w:bookmarkEnd w:id="206"/>
                            <w:r>
                              <w:t>: The form of a neural network</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BD069" id="Text Box 92" o:spid="_x0000_s1037" type="#_x0000_t202" style="position:absolute;margin-left:122.75pt;margin-top:282.35pt;width:222.45pt;height:.05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" stroked="f">
                <v:textbox style="mso-fit-shape-to-text:t" inset="0,0,0,0">
                  <w:txbxContent>
                    <w:p w:rsidR="00DB2669" w:rsidRPr="003E5A32" w:rsidRDefault="00DB2669" w:rsidP="005E255F">
                      <w:pPr>
                        <w:pStyle w:val="Caption"/>
                        <w:rPr>
                          <w:rFonts w:cs="Times New Roman"/>
                          <w:noProof/>
                        </w:rPr>
                      </w:pPr>
                      <w:bookmarkStart w:id="208" w:name="_Ref449449760"/>
                      <w:bookmarkStart w:id="209" w:name="_Toc452499230"/>
                      <w:r>
                        <w:t xml:space="preserve">Figure </w:t>
                      </w:r>
                      <w:fldSimple w:instr=" SEQ Figure \* ARABIC ">
                        <w:r>
                          <w:rPr>
                            <w:noProof/>
                          </w:rPr>
                          <w:t>36</w:t>
                        </w:r>
                      </w:fldSimple>
                      <w:bookmarkEnd w:id="208"/>
                      <w:r>
                        <w:t>: The form of a neural network</w:t>
                      </w:r>
                      <w:bookmarkEnd w:id="209"/>
                    </w:p>
                  </w:txbxContent>
                </v:textbox>
                <w10:wrap type="tight"/>
              </v:shape>
            </w:pict>
          </mc:Fallback>
        </mc:AlternateConten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t xml:space="preserve">In the case of our UAV problem, the training examples were the arrows shown in </w:t>
      </w:r>
      <w:r>
        <w:fldChar w:fldCharType="begin"/>
      </w:r>
      <w:r>
        <w:instrText xml:space="preserve"> REF _Ref449450645 \h </w:instrText>
      </w:r>
      <w:r>
        <w:fldChar w:fldCharType="separate"/>
      </w:r>
      <w:r w:rsidR="00DB2669">
        <w:t xml:space="preserve">Figure </w:t>
      </w:r>
      <w:r w:rsidR="00DB2669">
        <w:rPr>
          <w:noProof/>
        </w:rPr>
        <w:t>35</w:t>
      </w:r>
      <w:r>
        <w:fldChar w:fldCharType="end"/>
      </w:r>
      <w:r>
        <w:t>. That is, given a position, we wanted our neural network to output the correct direction to travel in. Then, to save the entire policy, it would only be necessary to save the weights in the neural network instead of the value of the desired policy at every point.</w:t>
      </w:r>
    </w:p>
    <w:p w:rsidR="005E255F" w:rsidRDefault="005E255F" w:rsidP="005E255F">
      <w:r>
        <w:t xml:space="preserve">In order to have the output of the neural network indicate the desired travel direction, we put the same number of neurons in the output layer as the number of possible travel directions. The output of the neural network was interpreted as follows: whichever output neuron had the largest </w:t>
      </w:r>
      <w:proofErr w:type="gramStart"/>
      <w:r>
        <w:t>output, that</w:t>
      </w:r>
      <w:proofErr w:type="gramEnd"/>
      <w:r>
        <w:t xml:space="preserve"> was the direction the neural network thought the plane should travel in.</w:t>
      </w:r>
    </w:p>
    <w:p w:rsidR="005E255F" w:rsidRDefault="005E255F" w:rsidP="005E255F">
      <w:r>
        <w:fldChar w:fldCharType="begin"/>
      </w:r>
      <w:r>
        <w:instrText xml:space="preserve"> REF _Ref449450863 \h </w:instrText>
      </w:r>
      <w:r>
        <w:fldChar w:fldCharType="separate"/>
      </w:r>
      <w:r w:rsidR="00DB2669">
        <w:t xml:space="preserve">Figure </w:t>
      </w:r>
      <w:r w:rsidR="00DB2669">
        <w:rPr>
          <w:noProof/>
        </w:rPr>
        <w:t>37</w:t>
      </w:r>
      <w:r>
        <w:fldChar w:fldCharType="end"/>
      </w:r>
      <w:r>
        <w:t xml:space="preserve"> shows the results. The overlaid dots represent the training examples, where each color represents a direction. The underlying color show the output generated by the neural network. The neural network divided its policy decision regions in approximately the right places, but it failed to include a number of the smaller (but still important) details.</w:t>
      </w:r>
    </w:p>
    <w:p w:rsidR="005E255F" w:rsidRDefault="005E255F" w:rsidP="005E255F">
      <w:r>
        <w:t>The neural network was unable to replicate the complicated decision regions presented by the training data. Adding additional layers and additional neurons to the network did not seem to ease the problem. Unsatisfied with this method of storage using a neural network, we experimented with a different method of storing the policy.</w:t>
      </w:r>
    </w:p>
    <w:p w:rsidR="005E255F" w:rsidRDefault="005E255F" w:rsidP="005E255F"/>
    <w:p w:rsidR="005E255F" w:rsidRDefault="005E255F" w:rsidP="005E255F"/>
    <w:p w:rsidR="005E255F" w:rsidRDefault="005E255F" w:rsidP="005E255F">
      <w:r>
        <w:rPr>
          <w:noProof/>
          <w:lang w:val="en-CA" w:eastAsia="en-CA"/>
        </w:rPr>
        <mc:AlternateContent>
          <mc:Choice Requires="wps">
            <w:drawing>
              <wp:anchor distT="0" distB="0" distL="114300" distR="114300" simplePos="0" relativeHeight="251731456" behindDoc="1" locked="0" layoutInCell="1" allowOverlap="1" wp14:anchorId="783B1D17" wp14:editId="0ED7F4F8">
                <wp:simplePos x="0" y="0"/>
                <wp:positionH relativeFrom="margin">
                  <wp:align>center</wp:align>
                </wp:positionH>
                <wp:positionV relativeFrom="paragraph">
                  <wp:posOffset>3868420</wp:posOffset>
                </wp:positionV>
                <wp:extent cx="4801235" cy="635"/>
                <wp:effectExtent l="0" t="0" r="0" b="0"/>
                <wp:wrapTight wrapText="bothSides">
                  <wp:wrapPolygon edited="0">
                    <wp:start x="0" y="0"/>
                    <wp:lineTo x="0" y="20093"/>
                    <wp:lineTo x="21511" y="20093"/>
                    <wp:lineTo x="21511" y="0"/>
                    <wp:lineTo x="0" y="0"/>
                  </wp:wrapPolygon>
                </wp:wrapTight>
                <wp:docPr id="101" name="Text Box 101"/>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a:effectLst/>
                      </wps:spPr>
                      <wps:txbx>
                        <w:txbxContent>
                          <w:p w:rsidR="00DB2669" w:rsidRPr="00BC3783" w:rsidRDefault="00DB2669" w:rsidP="005E255F">
                            <w:pPr>
                              <w:pStyle w:val="Caption"/>
                              <w:jc w:val="center"/>
                              <w:rPr>
                                <w:rFonts w:cs="Times New Roman"/>
                                <w:noProof/>
                              </w:rPr>
                            </w:pPr>
                            <w:bookmarkStart w:id="210" w:name="_Ref449450863"/>
                            <w:bookmarkStart w:id="211" w:name="_Toc452499231"/>
                            <w:r>
                              <w:t xml:space="preserve">Figure </w:t>
                            </w:r>
                            <w:fldSimple w:instr=" SEQ Figure \* ARABIC ">
                              <w:r>
                                <w:rPr>
                                  <w:noProof/>
                                </w:rPr>
                                <w:t>37</w:t>
                              </w:r>
                            </w:fldSimple>
                            <w:bookmarkEnd w:id="210"/>
                            <w:r>
                              <w:t>: Poor neural network classification results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B1D17" id="Text Box 101" o:spid="_x0000_s1038" type="#_x0000_t202" style="position:absolute;margin-left:0;margin-top:304.6pt;width:378.05pt;height:.05pt;z-index:-251585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" stroked="f">
                <v:textbox style="mso-fit-shape-to-text:t" inset="0,0,0,0">
                  <w:txbxContent>
                    <w:p w:rsidR="00DB2669" w:rsidRPr="00BC3783" w:rsidRDefault="00DB2669" w:rsidP="005E255F">
                      <w:pPr>
                        <w:pStyle w:val="Caption"/>
                        <w:jc w:val="center"/>
                        <w:rPr>
                          <w:rFonts w:cs="Times New Roman"/>
                          <w:noProof/>
                        </w:rPr>
                      </w:pPr>
                      <w:bookmarkStart w:id="212" w:name="_Ref449450863"/>
                      <w:bookmarkStart w:id="213" w:name="_Toc452499231"/>
                      <w:r>
                        <w:t xml:space="preserve">Figure </w:t>
                      </w:r>
                      <w:fldSimple w:instr=" SEQ Figure \* ARABIC ">
                        <w:r>
                          <w:rPr>
                            <w:noProof/>
                          </w:rPr>
                          <w:t>37</w:t>
                        </w:r>
                      </w:fldSimple>
                      <w:bookmarkEnd w:id="212"/>
                      <w:r>
                        <w:t>: Poor neural network classification results</w:t>
                      </w:r>
                      <w:bookmarkEnd w:id="213"/>
                    </w:p>
                  </w:txbxContent>
                </v:textbox>
                <w10:wrap type="tight" anchorx="margin"/>
              </v:shape>
            </w:pict>
          </mc:Fallback>
        </mc:AlternateContent>
      </w:r>
      <w:r>
        <w:rPr>
          <w:noProof/>
          <w:lang w:val="en-CA" w:eastAsia="en-CA"/>
        </w:rPr>
        <w:drawing>
          <wp:anchor distT="0" distB="0" distL="114300" distR="114300" simplePos="0" relativeHeight="251722240" behindDoc="1" locked="0" layoutInCell="1" allowOverlap="1" wp14:anchorId="0DDD7A14" wp14:editId="04A11CA6">
            <wp:simplePos x="0" y="0"/>
            <wp:positionH relativeFrom="margin">
              <wp:align>center</wp:align>
            </wp:positionH>
            <wp:positionV relativeFrom="paragraph">
              <wp:posOffset>70485</wp:posOffset>
            </wp:positionV>
            <wp:extent cx="4801761" cy="3741062"/>
            <wp:effectExtent l="0" t="0" r="0" b="0"/>
            <wp:wrapTight wrapText="bothSides">
              <wp:wrapPolygon edited="0">
                <wp:start x="0" y="0"/>
                <wp:lineTo x="0" y="21450"/>
                <wp:lineTo x="21511" y="21450"/>
                <wp:lineTo x="21511" y="0"/>
                <wp:lineTo x="0" y="0"/>
              </wp:wrapPolygon>
            </wp:wrapTight>
            <wp:docPr id="47" name="Picture 47" descr="https://lh5.googleusercontent.com/FWoQsD8xf7B-XaiF929hTOwQoQjf3d59DPAO3_mgwwYR_dlYphdCOg5OrxVTKB9xSbYccxsmN7HhkfG0JUjBg5-RYNKUnyWYsKxdiXR8cH9Q35B99Eh8j9QAJrhL5OgwuAGUmt6D2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FWoQsD8xf7B-XaiF929hTOwQoQjf3d59DPAO3_mgwwYR_dlYphdCOg5OrxVTKB9xSbYccxsmN7HhkfG0JUjBg5-RYNKUnyWYsKxdiXR8cH9Q35B99Eh8j9QAJrhL5OgwuAGUmt6D2e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01761" cy="37410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 xml:space="preserve">At this point, I was unsatisfied with the results of the attempted classification by the neural network. Still looking for a good method of storing a policy, we next turned to regression. </w:t>
      </w:r>
    </w:p>
    <w:p w:rsidR="005E255F" w:rsidRDefault="005E255F" w:rsidP="005E255F">
      <w:r>
        <w:rPr>
          <w:noProof/>
          <w:lang w:val="en-CA" w:eastAsia="en-CA"/>
        </w:rPr>
        <mc:AlternateContent>
          <mc:Choice Requires="wps">
            <w:drawing>
              <wp:anchor distT="0" distB="0" distL="114300" distR="114300" simplePos="0" relativeHeight="251733504" behindDoc="1" locked="0" layoutInCell="1" allowOverlap="1" wp14:anchorId="33D4B571" wp14:editId="02417F2E">
                <wp:simplePos x="0" y="0"/>
                <wp:positionH relativeFrom="margin">
                  <wp:align>left</wp:align>
                </wp:positionH>
                <wp:positionV relativeFrom="paragraph">
                  <wp:posOffset>3346557</wp:posOffset>
                </wp:positionV>
                <wp:extent cx="3109595" cy="635"/>
                <wp:effectExtent l="0" t="0" r="0" b="0"/>
                <wp:wrapTight wrapText="bothSides">
                  <wp:wrapPolygon edited="0">
                    <wp:start x="0" y="0"/>
                    <wp:lineTo x="0" y="20093"/>
                    <wp:lineTo x="21437" y="20093"/>
                    <wp:lineTo x="21437"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3109595" cy="635"/>
                        </a:xfrm>
                        <a:prstGeom prst="rect">
                          <a:avLst/>
                        </a:prstGeom>
                        <a:solidFill>
                          <a:prstClr val="white"/>
                        </a:solidFill>
                        <a:ln>
                          <a:noFill/>
                        </a:ln>
                        <a:effectLst/>
                      </wps:spPr>
                      <wps:txbx>
                        <w:txbxContent>
                          <w:p w:rsidR="00DB2669" w:rsidRPr="00364AE2" w:rsidRDefault="00DB2669" w:rsidP="005E255F">
                            <w:pPr>
                              <w:pStyle w:val="Caption"/>
                              <w:rPr>
                                <w:rFonts w:cs="Times New Roman"/>
                                <w:noProof/>
                              </w:rPr>
                            </w:pPr>
                            <w:bookmarkStart w:id="214" w:name="_Ref449451334"/>
                            <w:bookmarkStart w:id="215" w:name="_Toc452499232"/>
                            <w:r>
                              <w:t xml:space="preserve">Figure </w:t>
                            </w:r>
                            <w:fldSimple w:instr=" SEQ Figure \* ARABIC ">
                              <w:r>
                                <w:rPr>
                                  <w:noProof/>
                                </w:rPr>
                                <w:t>38</w:t>
                              </w:r>
                            </w:fldSimple>
                            <w:bookmarkEnd w:id="214"/>
                            <w:r>
                              <w:t>: Successful neural regression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4B571" id="Text Box 102" o:spid="_x0000_s1039" type="#_x0000_t202" style="position:absolute;margin-left:0;margin-top:263.5pt;width:244.85pt;height:.05pt;z-index:-251582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" stroked="f">
                <v:textbox style="mso-fit-shape-to-text:t" inset="0,0,0,0">
                  <w:txbxContent>
                    <w:p w:rsidR="00DB2669" w:rsidRPr="00364AE2" w:rsidRDefault="00DB2669" w:rsidP="005E255F">
                      <w:pPr>
                        <w:pStyle w:val="Caption"/>
                        <w:rPr>
                          <w:rFonts w:cs="Times New Roman"/>
                          <w:noProof/>
                        </w:rPr>
                      </w:pPr>
                      <w:bookmarkStart w:id="216" w:name="_Ref449451334"/>
                      <w:bookmarkStart w:id="217" w:name="_Toc452499232"/>
                      <w:r>
                        <w:t xml:space="preserve">Figure </w:t>
                      </w:r>
                      <w:fldSimple w:instr=" SEQ Figure \* ARABIC ">
                        <w:r>
                          <w:rPr>
                            <w:noProof/>
                          </w:rPr>
                          <w:t>38</w:t>
                        </w:r>
                      </w:fldSimple>
                      <w:bookmarkEnd w:id="216"/>
                      <w:r>
                        <w:t>: Successful neural regression</w:t>
                      </w:r>
                      <w:bookmarkEnd w:id="217"/>
                    </w:p>
                  </w:txbxContent>
                </v:textbox>
                <w10:wrap type="tight" anchorx="margin"/>
              </v:shape>
            </w:pict>
          </mc:Fallback>
        </mc:AlternateContent>
      </w:r>
      <w:r>
        <w:rPr>
          <w:noProof/>
          <w:lang w:val="en-CA" w:eastAsia="en-CA"/>
        </w:rPr>
        <w:drawing>
          <wp:anchor distT="0" distB="0" distL="114300" distR="114300" simplePos="0" relativeHeight="251732480" behindDoc="1" locked="0" layoutInCell="1" allowOverlap="1" wp14:anchorId="25B8B3FF" wp14:editId="39DDFE87">
            <wp:simplePos x="0" y="0"/>
            <wp:positionH relativeFrom="margin">
              <wp:align>left</wp:align>
            </wp:positionH>
            <wp:positionV relativeFrom="paragraph">
              <wp:posOffset>828601</wp:posOffset>
            </wp:positionV>
            <wp:extent cx="3110130" cy="2388548"/>
            <wp:effectExtent l="0" t="0" r="0" b="0"/>
            <wp:wrapTight wrapText="bothSides">
              <wp:wrapPolygon edited="0">
                <wp:start x="0" y="0"/>
                <wp:lineTo x="0" y="21365"/>
                <wp:lineTo x="21437" y="21365"/>
                <wp:lineTo x="21437" y="0"/>
                <wp:lineTo x="0" y="0"/>
              </wp:wrapPolygon>
            </wp:wrapTight>
            <wp:docPr id="49" name="Picture 49" descr="https://lh5.googleusercontent.com/Rpfu1sf2ebi4-93TjUiCgFAftZj8mw9QDO2598zJtqY5nQBo737hvFU7c5fS6mfwZNjrxqYI-Y3DM_IMny7nj32qVbO0ItgJfQvFuokBhurs5BZP_0gnFBLhGlEFR5nZHhGn-Of8B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Rpfu1sf2ebi4-93TjUiCgFAftZj8mw9QDO2598zJtqY5nQBo737hvFU7c5fS6mfwZNjrxqYI-Y3DM_IMny7nj32qVbO0ItgJfQvFuokBhurs5BZP_0gnFBLhGlEFR5nZHhGn-Of8BN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10130" cy="23885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724288" behindDoc="1" locked="0" layoutInCell="1" allowOverlap="1" wp14:anchorId="147A5710" wp14:editId="346AC85F">
            <wp:simplePos x="0" y="0"/>
            <wp:positionH relativeFrom="margin">
              <wp:posOffset>3446145</wp:posOffset>
            </wp:positionH>
            <wp:positionV relativeFrom="paragraph">
              <wp:posOffset>847139</wp:posOffset>
            </wp:positionV>
            <wp:extent cx="2497455" cy="2576195"/>
            <wp:effectExtent l="0" t="0" r="0" b="0"/>
            <wp:wrapTight wrapText="bothSides">
              <wp:wrapPolygon edited="0">
                <wp:start x="0" y="0"/>
                <wp:lineTo x="0" y="21403"/>
                <wp:lineTo x="21419" y="21403"/>
                <wp:lineTo x="21419" y="0"/>
                <wp:lineTo x="0" y="0"/>
              </wp:wrapPolygon>
            </wp:wrapTight>
            <wp:docPr id="50" name="Picture 50" descr="https://lh3.googleusercontent.com/PCrT4ZfYBuw01XYRqGA-HLkIdu7Z0IOj6GdNLgR-5vOkukd3XcN56p01-kbgNU06YwNA_2a5oVaBvOY_kwilYAGR_bToWJiQmO3NwZqIYybiKCxqZC1RjzbYW_UBMMzV__-jJBuYb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PCrT4ZfYBuw01XYRqGA-HLkIdu7Z0IOj6GdNLgR-5vOkukd3XcN56p01-kbgNU06YwNA_2a5oVaBvOY_kwilYAGR_bToWJiQmO3NwZqIYybiKCxqZC1RjzbYW_UBMMzV__-jJBuYbI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97455" cy="25761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the regression problem, the training examples have only one output – corresponding to some sort of value estimate. As shown in </w:t>
      </w:r>
      <w:r>
        <w:fldChar w:fldCharType="begin"/>
      </w:r>
      <w:r>
        <w:instrText xml:space="preserve"> REF _Ref449451334 \h </w:instrText>
      </w:r>
      <w:r>
        <w:fldChar w:fldCharType="separate"/>
      </w:r>
      <w:r w:rsidR="00DB2669">
        <w:t xml:space="preserve">Figure </w:t>
      </w:r>
      <w:r w:rsidR="00DB2669">
        <w:rPr>
          <w:noProof/>
        </w:rPr>
        <w:t>38</w:t>
      </w:r>
      <w:r>
        <w:fldChar w:fldCharType="end"/>
      </w:r>
      <w:r>
        <w:t xml:space="preserve">, we had greater success getting a neural network to perform regression. The image on the left shows the plot generated when the training examples </w:t>
      </w:r>
      <w:proofErr w:type="gramStart"/>
      <w:r>
        <w:t>are plotted</w:t>
      </w:r>
      <w:proofErr w:type="gramEnd"/>
      <w:r>
        <w:t>, and the image on the right shows the resulting output of the neural network.</w:t>
      </w:r>
    </w:p>
    <w:p w:rsidR="005E255F" w:rsidRDefault="005E255F" w:rsidP="005E255F"/>
    <w:p w:rsidR="005E255F" w:rsidRDefault="005E255F" w:rsidP="005E255F">
      <w:r>
        <w:t xml:space="preserve">To illustrate the process of getting a neural network to perform regression in the </w:t>
      </w:r>
      <w:proofErr w:type="spellStart"/>
      <w:r>
        <w:t>PyBrain</w:t>
      </w:r>
      <w:proofErr w:type="spellEnd"/>
      <w:r>
        <w:t xml:space="preserve"> library, consider the XOR example below. The first few lines of code show how a set of training examples </w:t>
      </w:r>
      <w:proofErr w:type="gramStart"/>
      <w:r>
        <w:t>is built up,</w:t>
      </w:r>
      <w:proofErr w:type="gramEnd"/>
      <w:r>
        <w:t xml:space="preserve"> by adding both the desired input and the desired output. The next line of code shows the syntax for constructing a neural network with </w:t>
      </w:r>
      <w:proofErr w:type="gramStart"/>
      <w:r>
        <w:t>2</w:t>
      </w:r>
      <w:proofErr w:type="gramEnd"/>
      <w:r>
        <w:t xml:space="preserve"> input neurons, 10 hidden layer neurons, and 1 output layer neuron. The “</w:t>
      </w:r>
      <w:proofErr w:type="spellStart"/>
      <w:r>
        <w:t>hiddenclass</w:t>
      </w:r>
      <w:proofErr w:type="spellEnd"/>
      <w:r>
        <w:t>” argument refers to the activation function of the neurons in the hidden layer. They command line output shows results of training, with the input on the left, the desired output in the middle, and the actual output on the right. Regression was successful in this example.</w:t>
      </w:r>
    </w:p>
    <w:p w:rsidR="005E255F" w:rsidRDefault="005E255F" w:rsidP="005E255F">
      <w:r>
        <w:rPr>
          <w:noProof/>
          <w:lang w:val="en-CA" w:eastAsia="en-CA"/>
        </w:rPr>
        <w:drawing>
          <wp:anchor distT="0" distB="0" distL="114300" distR="114300" simplePos="0" relativeHeight="251734528" behindDoc="1" locked="0" layoutInCell="1" allowOverlap="1" wp14:anchorId="7F95A9E4" wp14:editId="2BA397AD">
            <wp:simplePos x="0" y="0"/>
            <wp:positionH relativeFrom="margin">
              <wp:align>left</wp:align>
            </wp:positionH>
            <wp:positionV relativeFrom="paragraph">
              <wp:posOffset>120642</wp:posOffset>
            </wp:positionV>
            <wp:extent cx="4061460" cy="1151890"/>
            <wp:effectExtent l="0" t="0" r="0" b="0"/>
            <wp:wrapTight wrapText="bothSides">
              <wp:wrapPolygon edited="0">
                <wp:start x="0" y="0"/>
                <wp:lineTo x="0" y="21076"/>
                <wp:lineTo x="21478" y="21076"/>
                <wp:lineTo x="21478" y="0"/>
                <wp:lineTo x="0" y="0"/>
              </wp:wrapPolygon>
            </wp:wrapTight>
            <wp:docPr id="51" name="Picture 51" descr="https://lh6.googleusercontent.com/PR7MgcaowYpL8TKNTX3h-jDbWCEpl6ENoScj-zyEZ50g1G7KKMq9hqt3bn1nHg4J9uUxvV6MNisdScGeInlPidoiPwKV1F_z4wg29PIexrJOugmy1Usz3J7CmGMn0Tal6CtO3kInA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PR7MgcaowYpL8TKNTX3h-jDbWCEpl6ENoScj-zyEZ50g1G7KKMq9hqt3bn1nHg4J9uUxvV6MNisdScGeInlPidoiPwKV1F_z4wg29PIexrJOugmy1Usz3J7CmGMn0Tal6CtO3kInAZ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61460" cy="1151890"/>
                    </a:xfrm>
                    <a:prstGeom prst="rect">
                      <a:avLst/>
                    </a:prstGeom>
                    <a:noFill/>
                    <a:ln>
                      <a:noFill/>
                    </a:ln>
                  </pic:spPr>
                </pic:pic>
              </a:graphicData>
            </a:graphic>
          </wp:anchor>
        </w:drawing>
      </w:r>
    </w:p>
    <w:p w:rsidR="005E255F" w:rsidRDefault="005E255F" w:rsidP="005E255F"/>
    <w:p w:rsidR="005E255F" w:rsidRDefault="005E255F" w:rsidP="005E255F"/>
    <w:p w:rsidR="005E255F" w:rsidRDefault="005E255F" w:rsidP="005E255F">
      <w:r>
        <w:rPr>
          <w:noProof/>
          <w:lang w:val="en-CA" w:eastAsia="en-CA"/>
        </w:rPr>
        <w:drawing>
          <wp:anchor distT="0" distB="0" distL="114300" distR="114300" simplePos="0" relativeHeight="251735552" behindDoc="1" locked="0" layoutInCell="1" allowOverlap="1" wp14:anchorId="3DFE8776" wp14:editId="689F9BDF">
            <wp:simplePos x="0" y="0"/>
            <wp:positionH relativeFrom="margin">
              <wp:align>right</wp:align>
            </wp:positionH>
            <wp:positionV relativeFrom="paragraph">
              <wp:posOffset>360416</wp:posOffset>
            </wp:positionV>
            <wp:extent cx="5943600" cy="190500"/>
            <wp:effectExtent l="0" t="0" r="0" b="0"/>
            <wp:wrapTight wrapText="bothSides">
              <wp:wrapPolygon edited="0">
                <wp:start x="0" y="0"/>
                <wp:lineTo x="0" y="19440"/>
                <wp:lineTo x="21531" y="19440"/>
                <wp:lineTo x="21531" y="0"/>
                <wp:lineTo x="0" y="0"/>
              </wp:wrapPolygon>
            </wp:wrapTight>
            <wp:docPr id="52" name="Picture 52" descr="https://lh3.googleusercontent.com/w-pbG_2TNO42gXTkCNJcx5J0hIB2bYZmU2ICai8-eH6_HMzPuM-22B9_PqyltnJqrnhVFHR_zn7N6ffBt6J60CukrXNVECgQDn-025gli1DMFHe0mHtZBQzDMKjQkhqois5UolSL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w-pbG_2TNO42gXTkCNJcx5J0hIB2bYZmU2ICai8-eH6_HMzPuM-22B9_PqyltnJqrnhVFHR_zn7N6ffBt6J60CukrXNVECgQDn-025gli1DMFHe0mHtZBQzDMKjQkhqois5UolSLRPY"/>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anchor>
        </w:drawing>
      </w:r>
    </w:p>
    <w:p w:rsidR="005E255F" w:rsidRDefault="005E255F" w:rsidP="005E255F">
      <w:r>
        <w:rPr>
          <w:noProof/>
          <w:lang w:val="en-CA" w:eastAsia="en-CA"/>
        </w:rPr>
        <w:drawing>
          <wp:anchor distT="0" distB="0" distL="114300" distR="114300" simplePos="0" relativeHeight="251736576" behindDoc="0" locked="0" layoutInCell="1" allowOverlap="1" wp14:anchorId="4E2BAA54" wp14:editId="7C323D11">
            <wp:simplePos x="0" y="0"/>
            <wp:positionH relativeFrom="margin">
              <wp:align>left</wp:align>
            </wp:positionH>
            <wp:positionV relativeFrom="paragraph">
              <wp:posOffset>268398</wp:posOffset>
            </wp:positionV>
            <wp:extent cx="2912950" cy="617517"/>
            <wp:effectExtent l="0" t="0" r="1905" b="0"/>
            <wp:wrapSquare wrapText="bothSides"/>
            <wp:docPr id="53" name="Picture 53" descr="https://lh6.googleusercontent.com/z6wIoV5a38VpChO2EK5PZEdiupMZTK7SCUqUmWrGpVWzl_tkWBKA9we0FcklTgOZRLA2O0v7Qyd3NA2ez_k0dAfKstzosVXq6hho2G8073l5abrj_NDdGI_AXKlX0jlT-U0kL81s4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z6wIoV5a38VpChO2EK5PZEdiupMZTK7SCUqUmWrGpVWzl_tkWBKA9we0FcklTgOZRLA2O0v7Qyd3NA2ez_k0dAfKstzosVXq6hho2G8073l5abrj_NDdGI_AXKlX0jlT-U0kL81s4R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12950" cy="61751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r>
        <w:rPr>
          <w:noProof/>
          <w:lang w:val="en-CA" w:eastAsia="en-CA"/>
        </w:rPr>
        <mc:AlternateContent>
          <mc:Choice Requires="wps">
            <w:drawing>
              <wp:anchor distT="0" distB="0" distL="114300" distR="114300" simplePos="0" relativeHeight="251737600" behindDoc="0" locked="0" layoutInCell="1" allowOverlap="1" wp14:anchorId="2E5DAC3D" wp14:editId="5AA56BC3">
                <wp:simplePos x="0" y="0"/>
                <wp:positionH relativeFrom="margin">
                  <wp:align>left</wp:align>
                </wp:positionH>
                <wp:positionV relativeFrom="paragraph">
                  <wp:posOffset>-139296</wp:posOffset>
                </wp:positionV>
                <wp:extent cx="2912745" cy="635"/>
                <wp:effectExtent l="0" t="0" r="1905" b="0"/>
                <wp:wrapSquare wrapText="bothSides"/>
                <wp:docPr id="103" name="Text Box 103"/>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a:effectLst/>
                      </wps:spPr>
                      <wps:txbx>
                        <w:txbxContent>
                          <w:p w:rsidR="00DB2669" w:rsidRPr="00805CE5" w:rsidRDefault="00DB2669" w:rsidP="005E255F">
                            <w:pPr>
                              <w:pStyle w:val="Caption"/>
                              <w:rPr>
                                <w:rFonts w:cs="Times New Roman"/>
                                <w:noProof/>
                              </w:rPr>
                            </w:pPr>
                            <w:bookmarkStart w:id="218" w:name="_Toc452499233"/>
                            <w:r>
                              <w:t xml:space="preserve">Figure </w:t>
                            </w:r>
                            <w:fldSimple w:instr=" SEQ Figure \* ARABIC ">
                              <w:r>
                                <w:rPr>
                                  <w:noProof/>
                                </w:rPr>
                                <w:t>39</w:t>
                              </w:r>
                            </w:fldSimple>
                            <w:r>
                              <w:t>: XOR regression example</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DAC3D" id="Text Box 103" o:spid="_x0000_s1040" type="#_x0000_t202" style="position:absolute;margin-left:0;margin-top:-10.95pt;width:229.35pt;height:.05pt;z-index:251737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" stroked="f">
                <v:textbox style="mso-fit-shape-to-text:t" inset="0,0,0,0">
                  <w:txbxContent>
                    <w:p w:rsidR="00DB2669" w:rsidRPr="00805CE5" w:rsidRDefault="00DB2669" w:rsidP="005E255F">
                      <w:pPr>
                        <w:pStyle w:val="Caption"/>
                        <w:rPr>
                          <w:rFonts w:cs="Times New Roman"/>
                          <w:noProof/>
                        </w:rPr>
                      </w:pPr>
                      <w:bookmarkStart w:id="219" w:name="_Toc452499233"/>
                      <w:r>
                        <w:t xml:space="preserve">Figure </w:t>
                      </w:r>
                      <w:fldSimple w:instr=" SEQ Figure \* ARABIC ">
                        <w:r>
                          <w:rPr>
                            <w:noProof/>
                          </w:rPr>
                          <w:t>39</w:t>
                        </w:r>
                      </w:fldSimple>
                      <w:r>
                        <w:t>: XOR regression example</w:t>
                      </w:r>
                      <w:bookmarkEnd w:id="219"/>
                    </w:p>
                  </w:txbxContent>
                </v:textbox>
                <w10:wrap type="square" anchorx="margin"/>
              </v:shape>
            </w:pict>
          </mc:Fallback>
        </mc:AlternateContent>
      </w:r>
    </w:p>
    <w:p w:rsidR="005E255F" w:rsidRDefault="005E255F" w:rsidP="005E255F">
      <w:pPr>
        <w:pStyle w:val="Heading2"/>
      </w:pPr>
      <w:bookmarkStart w:id="220" w:name="_Toc449461740"/>
      <w:bookmarkStart w:id="221" w:name="_Toc452499164"/>
      <w:r>
        <w:lastRenderedPageBreak/>
        <w:t xml:space="preserve">Understanding </w:t>
      </w:r>
      <w:proofErr w:type="spellStart"/>
      <w:r>
        <w:t>PyBrain’s</w:t>
      </w:r>
      <w:proofErr w:type="spellEnd"/>
      <w:r>
        <w:t xml:space="preserve"> Structure</w:t>
      </w:r>
      <w:bookmarkEnd w:id="220"/>
      <w:bookmarkEnd w:id="221"/>
    </w:p>
    <w:p w:rsidR="005E255F" w:rsidRDefault="005E255F" w:rsidP="005E255F">
      <w:r>
        <w:t xml:space="preserve">By this point, we had generated a basic Gaussian thermal model in MATLAB, and successfully trained a neural network to store value information about a given scenario using regression. Some of the code was in MATLAB (model generation and evaluation), and some was in Python (neural network training). At this </w:t>
      </w:r>
      <w:proofErr w:type="gramStart"/>
      <w:r>
        <w:t>point</w:t>
      </w:r>
      <w:proofErr w:type="gramEnd"/>
      <w:r>
        <w:t xml:space="preserve"> we decided to switch everything over to Python, since the model estimation using Gaussian Process Regression was being done in Python. This meant that we needed to figure out how to do model generation and evaluation using Python.</w:t>
      </w:r>
    </w:p>
    <w:p w:rsidR="005E255F" w:rsidRDefault="005E255F" w:rsidP="005E255F">
      <w:r>
        <w:t xml:space="preserve">We began by manually implementing and visualizing the environment as in MATLAB. However, we soon realized that </w:t>
      </w:r>
      <w:proofErr w:type="spellStart"/>
      <w:r>
        <w:t>PyBrain</w:t>
      </w:r>
      <w:proofErr w:type="spellEnd"/>
      <w:r>
        <w:t xml:space="preserve">, the neural network library, also has the capability to facilitate modelling and interacting with the environment. As an added bonus, </w:t>
      </w:r>
      <w:proofErr w:type="spellStart"/>
      <w:r>
        <w:t>PyBrain</w:t>
      </w:r>
      <w:proofErr w:type="spellEnd"/>
      <w:r>
        <w:t xml:space="preserve"> has a number of reinforcement learning methods already implemented. For these reasons, we decided to do the policy development work entirely within the structure of the </w:t>
      </w:r>
      <w:proofErr w:type="spellStart"/>
      <w:r>
        <w:t>PyBrain</w:t>
      </w:r>
      <w:proofErr w:type="spellEnd"/>
      <w:r>
        <w:t xml:space="preserve"> library.</w:t>
      </w:r>
    </w:p>
    <w:p w:rsidR="005E255F" w:rsidRDefault="005E255F" w:rsidP="005E255F">
      <w:proofErr w:type="spellStart"/>
      <w:r>
        <w:t>PyBrain</w:t>
      </w:r>
      <w:proofErr w:type="spellEnd"/>
      <w:r>
        <w:t xml:space="preserve"> </w:t>
      </w:r>
      <w:proofErr w:type="gramStart"/>
      <w:r>
        <w:t>is somewhat sparsely documented</w:t>
      </w:r>
      <w:proofErr w:type="gramEnd"/>
      <w:r>
        <w:t>, but it is open source. In order to understand how it works, I spent a great deal of time crawling through its source files and dissecting the example code provided. As an added challenge, I (David) had never programmed in Python before.</w:t>
      </w:r>
    </w:p>
    <w:p w:rsidR="005E255F" w:rsidRDefault="005E255F" w:rsidP="005E255F">
      <w:r>
        <w:t xml:space="preserve">After much work, I learned how to use the </w:t>
      </w:r>
      <w:proofErr w:type="spellStart"/>
      <w:r>
        <w:t>PyBrain</w:t>
      </w:r>
      <w:proofErr w:type="spellEnd"/>
      <w:r>
        <w:t xml:space="preserve"> library. The basic structure of a learning simulation </w:t>
      </w:r>
      <w:proofErr w:type="gramStart"/>
      <w:r>
        <w:t>is shown</w:t>
      </w:r>
      <w:proofErr w:type="gramEnd"/>
      <w:r>
        <w:t xml:space="preserve"> in </w:t>
      </w:r>
      <w:r>
        <w:fldChar w:fldCharType="begin"/>
      </w:r>
      <w:r>
        <w:instrText xml:space="preserve"> REF _Ref449452228 \h </w:instrText>
      </w:r>
      <w:r>
        <w:fldChar w:fldCharType="separate"/>
      </w:r>
      <w:r w:rsidR="00DB2669">
        <w:t xml:space="preserve">Figure </w:t>
      </w:r>
      <w:r w:rsidR="00DB2669">
        <w:rPr>
          <w:noProof/>
        </w:rPr>
        <w:t>40</w:t>
      </w:r>
      <w:r>
        <w:fldChar w:fldCharType="end"/>
      </w:r>
      <w:r>
        <w:t xml:space="preserve">. The environment contains the model information, like the state of the UAV, the size and position of the thermal. The environment is able to update the state of the UAV based on commands given by the UAV. The agent in our case is the UAV. The agent has a policy, a learner, and an explorer. The policy tells the UAV what to do in each state, the learner helps improve the UAV’s policy, and the explorer tells the UAV when to explore when interacting with the environment. The task separates the environment from the agent, acting as a sort of a buffer. It gets to control what information in the environment is observable, and what commands from the agent </w:t>
      </w:r>
      <w:proofErr w:type="gramStart"/>
      <w:r>
        <w:t>are allowed</w:t>
      </w:r>
      <w:proofErr w:type="gramEnd"/>
      <w:r>
        <w:t xml:space="preserve"> to influence the environment.</w:t>
      </w:r>
    </w:p>
    <w:p w:rsidR="005E255F" w:rsidRDefault="005E255F" w:rsidP="005E255F">
      <w:pPr>
        <w:rPr>
          <w:noProof/>
          <w:lang w:val="en-CA" w:eastAsia="en-CA"/>
        </w:rPr>
      </w:pPr>
      <w:r>
        <w:rPr>
          <w:noProof/>
          <w:lang w:val="en-CA" w:eastAsia="en-CA"/>
        </w:rPr>
        <w:drawing>
          <wp:anchor distT="0" distB="0" distL="114300" distR="114300" simplePos="0" relativeHeight="251721216" behindDoc="1" locked="0" layoutInCell="1" allowOverlap="1" wp14:anchorId="1723FC3F" wp14:editId="5A90BFA6">
            <wp:simplePos x="0" y="0"/>
            <wp:positionH relativeFrom="margin">
              <wp:align>center</wp:align>
            </wp:positionH>
            <wp:positionV relativeFrom="paragraph">
              <wp:posOffset>8058</wp:posOffset>
            </wp:positionV>
            <wp:extent cx="4243705" cy="3198495"/>
            <wp:effectExtent l="0" t="0" r="4445" b="1905"/>
            <wp:wrapTight wrapText="bothSides">
              <wp:wrapPolygon edited="0">
                <wp:start x="0" y="0"/>
                <wp:lineTo x="0" y="21484"/>
                <wp:lineTo x="21526" y="21484"/>
                <wp:lineTo x="21526" y="0"/>
                <wp:lineTo x="0" y="0"/>
              </wp:wrapPolygon>
            </wp:wrapTight>
            <wp:docPr id="54" name="Picture 54" descr="https://lh3.googleusercontent.com/URCHaIexA95XwX4s8VyWK_6NEkTc7ZU66BLDv-QobyhnFgARVUsuli0qB3bXeu2vSVWBTQdj7m43T7egQYvCNCCGGA9EhYrHy-CPS5Xd6VQVUihpMmsOcu9i_bM5jAAaGrYGPMAXD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URCHaIexA95XwX4s8VyWK_6NEkTc7ZU66BLDv-QobyhnFgARVUsuli0qB3bXeu2vSVWBTQdj7m43T7egQYvCNCCGGA9EhYrHy-CPS5Xd6VQVUihpMmsOcu9i_bM5jAAaGrYGPMAXDg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43705" cy="319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38624" behindDoc="1" locked="0" layoutInCell="1" allowOverlap="1" wp14:anchorId="7E151712" wp14:editId="0A231098">
                <wp:simplePos x="0" y="0"/>
                <wp:positionH relativeFrom="column">
                  <wp:posOffset>644525</wp:posOffset>
                </wp:positionH>
                <wp:positionV relativeFrom="paragraph">
                  <wp:posOffset>3588385</wp:posOffset>
                </wp:positionV>
                <wp:extent cx="4653915"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4653915" cy="635"/>
                        </a:xfrm>
                        <a:prstGeom prst="rect">
                          <a:avLst/>
                        </a:prstGeom>
                        <a:solidFill>
                          <a:prstClr val="white"/>
                        </a:solidFill>
                        <a:ln>
                          <a:noFill/>
                        </a:ln>
                        <a:effectLst/>
                      </wps:spPr>
                      <wps:txbx>
                        <w:txbxContent>
                          <w:p w:rsidR="00DB2669" w:rsidRPr="00F80C02" w:rsidRDefault="00DB2669" w:rsidP="005E255F">
                            <w:pPr>
                              <w:pStyle w:val="Caption"/>
                              <w:rPr>
                                <w:rFonts w:cs="Times New Roman"/>
                                <w:noProof/>
                              </w:rPr>
                            </w:pPr>
                            <w:bookmarkStart w:id="222" w:name="_Ref449452228"/>
                            <w:bookmarkStart w:id="223" w:name="_Toc452499234"/>
                            <w:r>
                              <w:t xml:space="preserve">Figure </w:t>
                            </w:r>
                            <w:fldSimple w:instr=" SEQ Figure \* ARABIC ">
                              <w:r>
                                <w:rPr>
                                  <w:noProof/>
                                </w:rPr>
                                <w:t>40</w:t>
                              </w:r>
                            </w:fldSimple>
                            <w:bookmarkEnd w:id="222"/>
                            <w:r>
                              <w:t xml:space="preserve">: </w:t>
                            </w:r>
                            <w:proofErr w:type="spellStart"/>
                            <w:r>
                              <w:t>PyBrain</w:t>
                            </w:r>
                            <w:proofErr w:type="spellEnd"/>
                            <w:r>
                              <w:t xml:space="preserve"> learning structure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51712" id="Text Box 104" o:spid="_x0000_s1041" type="#_x0000_t202" style="position:absolute;margin-left:50.75pt;margin-top:282.55pt;width:366.4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" stroked="f">
                <v:textbox style="mso-fit-shape-to-text:t" inset="0,0,0,0">
                  <w:txbxContent>
                    <w:p w:rsidR="00DB2669" w:rsidRPr="00F80C02" w:rsidRDefault="00DB2669" w:rsidP="005E255F">
                      <w:pPr>
                        <w:pStyle w:val="Caption"/>
                        <w:rPr>
                          <w:rFonts w:cs="Times New Roman"/>
                          <w:noProof/>
                        </w:rPr>
                      </w:pPr>
                      <w:bookmarkStart w:id="224" w:name="_Ref449452228"/>
                      <w:bookmarkStart w:id="225" w:name="_Toc452499234"/>
                      <w:r>
                        <w:t xml:space="preserve">Figure </w:t>
                      </w:r>
                      <w:fldSimple w:instr=" SEQ Figure \* ARABIC ">
                        <w:r>
                          <w:rPr>
                            <w:noProof/>
                          </w:rPr>
                          <w:t>40</w:t>
                        </w:r>
                      </w:fldSimple>
                      <w:bookmarkEnd w:id="224"/>
                      <w:r>
                        <w:t xml:space="preserve">: </w:t>
                      </w:r>
                      <w:proofErr w:type="spellStart"/>
                      <w:r>
                        <w:t>PyBrain</w:t>
                      </w:r>
                      <w:proofErr w:type="spellEnd"/>
                      <w:r>
                        <w:t xml:space="preserve"> learning structure</w:t>
                      </w:r>
                      <w:bookmarkEnd w:id="225"/>
                    </w:p>
                  </w:txbxContent>
                </v:textbox>
                <w10:wrap type="tight"/>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pStyle w:val="Heading2"/>
        <w:rPr>
          <w:noProof/>
          <w:lang w:val="en-CA" w:eastAsia="en-CA"/>
        </w:rPr>
      </w:pPr>
      <w:bookmarkStart w:id="226" w:name="_Toc449461741"/>
      <w:bookmarkStart w:id="227" w:name="_Toc452499165"/>
      <w:r>
        <w:rPr>
          <w:noProof/>
          <w:lang w:val="en-CA" w:eastAsia="en-CA"/>
        </w:rPr>
        <w:lastRenderedPageBreak/>
        <w:t>Using PyBrain: Exhaustive Table Based SARSA</w:t>
      </w:r>
      <w:bookmarkEnd w:id="226"/>
      <w:bookmarkEnd w:id="227"/>
    </w:p>
    <w:p w:rsidR="005E255F" w:rsidRDefault="005E255F" w:rsidP="005E255F">
      <w:r>
        <w:rPr>
          <w:noProof/>
          <w:lang w:val="en-CA" w:eastAsia="en-CA"/>
        </w:rPr>
        <mc:AlternateContent>
          <mc:Choice Requires="wps">
            <w:drawing>
              <wp:anchor distT="0" distB="0" distL="114300" distR="114300" simplePos="0" relativeHeight="251740672" behindDoc="1" locked="0" layoutInCell="1" allowOverlap="1" wp14:anchorId="7E403EDA" wp14:editId="01B834C6">
                <wp:simplePos x="0" y="0"/>
                <wp:positionH relativeFrom="column">
                  <wp:posOffset>3933825</wp:posOffset>
                </wp:positionH>
                <wp:positionV relativeFrom="paragraph">
                  <wp:posOffset>3335655</wp:posOffset>
                </wp:positionV>
                <wp:extent cx="2771140"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a:effectLst/>
                      </wps:spPr>
                      <wps:txbx>
                        <w:txbxContent>
                          <w:p w:rsidR="00DB2669" w:rsidRPr="00CB747D" w:rsidRDefault="00DB2669" w:rsidP="005E255F">
                            <w:pPr>
                              <w:pStyle w:val="Caption"/>
                              <w:rPr>
                                <w:rFonts w:cs="Times New Roman"/>
                                <w:noProof/>
                              </w:rPr>
                            </w:pPr>
                            <w:bookmarkStart w:id="228" w:name="_Ref449458391"/>
                            <w:bookmarkStart w:id="229" w:name="_Toc452499235"/>
                            <w:r>
                              <w:t xml:space="preserve">Figure </w:t>
                            </w:r>
                            <w:fldSimple w:instr=" SEQ Figure \* ARABIC ">
                              <w:r>
                                <w:rPr>
                                  <w:noProof/>
                                </w:rPr>
                                <w:t>41</w:t>
                              </w:r>
                            </w:fldSimple>
                            <w:bookmarkEnd w:id="228"/>
                            <w:r>
                              <w:t>: Simple reward function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03EDA" id="Text Box 106" o:spid="_x0000_s1042" type="#_x0000_t202" style="position:absolute;margin-left:309.75pt;margin-top:262.65pt;width:218.2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" stroked="f">
                <v:textbox style="mso-fit-shape-to-text:t" inset="0,0,0,0">
                  <w:txbxContent>
                    <w:p w:rsidR="00DB2669" w:rsidRPr="00CB747D" w:rsidRDefault="00DB2669" w:rsidP="005E255F">
                      <w:pPr>
                        <w:pStyle w:val="Caption"/>
                        <w:rPr>
                          <w:rFonts w:cs="Times New Roman"/>
                          <w:noProof/>
                        </w:rPr>
                      </w:pPr>
                      <w:bookmarkStart w:id="230" w:name="_Ref449458391"/>
                      <w:bookmarkStart w:id="231" w:name="_Toc452499235"/>
                      <w:r>
                        <w:t xml:space="preserve">Figure </w:t>
                      </w:r>
                      <w:fldSimple w:instr=" SEQ Figure \* ARABIC ">
                        <w:r>
                          <w:rPr>
                            <w:noProof/>
                          </w:rPr>
                          <w:t>41</w:t>
                        </w:r>
                      </w:fldSimple>
                      <w:bookmarkEnd w:id="230"/>
                      <w:r>
                        <w:t>: Simple reward function</w:t>
                      </w:r>
                      <w:bookmarkEnd w:id="231"/>
                    </w:p>
                  </w:txbxContent>
                </v:textbox>
                <w10:wrap type="tight"/>
              </v:shape>
            </w:pict>
          </mc:Fallback>
        </mc:AlternateContent>
      </w:r>
      <w:r>
        <w:rPr>
          <w:noProof/>
          <w:lang w:val="en-CA" w:eastAsia="en-CA"/>
        </w:rPr>
        <w:drawing>
          <wp:anchor distT="0" distB="0" distL="114300" distR="114300" simplePos="0" relativeHeight="251739648" behindDoc="1" locked="0" layoutInCell="1" allowOverlap="1" wp14:anchorId="12CD41E9" wp14:editId="6766410A">
            <wp:simplePos x="0" y="0"/>
            <wp:positionH relativeFrom="column">
              <wp:posOffset>3934405</wp:posOffset>
            </wp:positionH>
            <wp:positionV relativeFrom="paragraph">
              <wp:posOffset>657833</wp:posOffset>
            </wp:positionV>
            <wp:extent cx="2771643" cy="2621611"/>
            <wp:effectExtent l="0" t="0" r="0" b="7620"/>
            <wp:wrapTight wrapText="bothSides">
              <wp:wrapPolygon edited="0">
                <wp:start x="0" y="0"/>
                <wp:lineTo x="0" y="21506"/>
                <wp:lineTo x="21382" y="21506"/>
                <wp:lineTo x="21382"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771643" cy="2621611"/>
                    </a:xfrm>
                    <a:prstGeom prst="rect">
                      <a:avLst/>
                    </a:prstGeom>
                  </pic:spPr>
                </pic:pic>
              </a:graphicData>
            </a:graphic>
            <wp14:sizeRelH relativeFrom="page">
              <wp14:pctWidth>0</wp14:pctWidth>
            </wp14:sizeRelH>
            <wp14:sizeRelV relativeFrom="page">
              <wp14:pctHeight>0</wp14:pctHeight>
            </wp14:sizeRelV>
          </wp:anchor>
        </w:drawing>
      </w:r>
      <w:r>
        <w:t xml:space="preserve">Using the understanding we achieved of the structure of the </w:t>
      </w:r>
      <w:proofErr w:type="spellStart"/>
      <w:r>
        <w:t>PyBrain</w:t>
      </w:r>
      <w:proofErr w:type="spellEnd"/>
      <w:r>
        <w:t xml:space="preserve"> learning library, we were able to implement a table based SARSA learning algorithm. The nature of the SARSA learning algorithm </w:t>
      </w:r>
      <w:proofErr w:type="gramStart"/>
      <w:r>
        <w:t>was discussed</w:t>
      </w:r>
      <w:proofErr w:type="gramEnd"/>
      <w:r>
        <w:t xml:space="preserve"> before in some detail. “Table </w:t>
      </w:r>
      <w:proofErr w:type="gramStart"/>
      <w:r>
        <w:t>based</w:t>
      </w:r>
      <w:proofErr w:type="gramEnd"/>
      <w:r>
        <w:t xml:space="preserve">” means that Q value estimates are stored in a table. Each row in the table corresponds to a state, and each column corresponds to an action. </w:t>
      </w:r>
    </w:p>
    <w:p w:rsidR="005E255F" w:rsidRDefault="005E255F" w:rsidP="005E255F">
      <w:pPr>
        <w:rPr>
          <w:noProof/>
          <w:lang w:val="en-CA" w:eastAsia="en-CA"/>
        </w:rPr>
      </w:pPr>
      <w:r>
        <w:rPr>
          <w:noProof/>
          <w:lang w:val="en-CA" w:eastAsia="en-CA"/>
        </w:rPr>
        <w:t xml:space="preserve">The rewards were handed out according to a “reward function”, as shown in </w:t>
      </w:r>
      <w:r>
        <w:rPr>
          <w:noProof/>
          <w:lang w:val="en-CA" w:eastAsia="en-CA"/>
        </w:rPr>
        <w:fldChar w:fldCharType="begin"/>
      </w:r>
      <w:r>
        <w:rPr>
          <w:noProof/>
          <w:lang w:val="en-CA" w:eastAsia="en-CA"/>
        </w:rPr>
        <w:instrText xml:space="preserve"> REF _Ref449458391 \h </w:instrText>
      </w:r>
      <w:r>
        <w:rPr>
          <w:noProof/>
          <w:lang w:val="en-CA" w:eastAsia="en-CA"/>
        </w:rPr>
      </w:r>
      <w:r>
        <w:rPr>
          <w:noProof/>
          <w:lang w:val="en-CA" w:eastAsia="en-CA"/>
        </w:rPr>
        <w:fldChar w:fldCharType="separate"/>
      </w:r>
      <w:r w:rsidR="00DB2669">
        <w:t xml:space="preserve">Figure </w:t>
      </w:r>
      <w:r w:rsidR="00DB2669">
        <w:rPr>
          <w:noProof/>
        </w:rPr>
        <w:t>41</w:t>
      </w:r>
      <w:r>
        <w:rPr>
          <w:noProof/>
          <w:lang w:val="en-CA" w:eastAsia="en-CA"/>
        </w:rPr>
        <w:fldChar w:fldCharType="end"/>
      </w:r>
      <w:r>
        <w:rPr>
          <w:noProof/>
          <w:lang w:val="en-CA" w:eastAsia="en-CA"/>
        </w:rPr>
        <w:t>. A reward function is a mapping from states into rewards. The reward function used is shown below. The x-axis corresponds to distance from the center of the thermal, and the y-axis is the reward given. So, the maximum reward is given at the center of the thermal. This implies that the optimal policy would be for the UAV to move towards the center of the thermal and stay there.</w:t>
      </w:r>
    </w:p>
    <w:p w:rsidR="005E255F" w:rsidRDefault="005E255F" w:rsidP="005E255F">
      <w:pPr>
        <w:rPr>
          <w:noProof/>
          <w:lang w:val="en-CA" w:eastAsia="en-CA"/>
        </w:rPr>
      </w:pPr>
      <w:r>
        <w:rPr>
          <w:noProof/>
          <w:lang w:val="en-CA" w:eastAsia="en-CA"/>
        </w:rPr>
        <w:t xml:space="preserve">The test results are shown in </w:t>
      </w:r>
      <w:r>
        <w:rPr>
          <w:noProof/>
          <w:lang w:val="en-CA" w:eastAsia="en-CA"/>
        </w:rPr>
        <w:fldChar w:fldCharType="begin"/>
      </w:r>
      <w:r>
        <w:rPr>
          <w:noProof/>
          <w:lang w:val="en-CA" w:eastAsia="en-CA"/>
        </w:rPr>
        <w:instrText xml:space="preserve"> REF _Ref449458491 \h </w:instrText>
      </w:r>
      <w:r>
        <w:rPr>
          <w:noProof/>
          <w:lang w:val="en-CA" w:eastAsia="en-CA"/>
        </w:rPr>
      </w:r>
      <w:r>
        <w:rPr>
          <w:noProof/>
          <w:lang w:val="en-CA" w:eastAsia="en-CA"/>
        </w:rPr>
        <w:fldChar w:fldCharType="separate"/>
      </w:r>
      <w:r w:rsidR="00DB2669">
        <w:t xml:space="preserve">Figure </w:t>
      </w:r>
      <w:r w:rsidR="00DB2669">
        <w:rPr>
          <w:noProof/>
        </w:rPr>
        <w:t>42</w:t>
      </w:r>
      <w:r>
        <w:rPr>
          <w:noProof/>
          <w:lang w:val="en-CA" w:eastAsia="en-CA"/>
        </w:rPr>
        <w:fldChar w:fldCharType="end"/>
      </w:r>
      <w:r>
        <w:rPr>
          <w:noProof/>
          <w:lang w:val="en-CA" w:eastAsia="en-CA"/>
        </w:rPr>
        <w:t xml:space="preserve">. The UAV moved towards the center of the thermal and stayed there, as desired. In this test, the UAV was only given a handful of directions it could travel in, so as to keep the size of the state-action space manageable. </w: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mc:AlternateContent>
          <mc:Choice Requires="wps">
            <w:drawing>
              <wp:anchor distT="0" distB="0" distL="114300" distR="114300" simplePos="0" relativeHeight="251741696" behindDoc="1" locked="0" layoutInCell="1" allowOverlap="1" wp14:anchorId="58DA12B8" wp14:editId="410D00E0">
                <wp:simplePos x="0" y="0"/>
                <wp:positionH relativeFrom="column">
                  <wp:posOffset>572135</wp:posOffset>
                </wp:positionH>
                <wp:positionV relativeFrom="paragraph">
                  <wp:posOffset>3763645</wp:posOffset>
                </wp:positionV>
                <wp:extent cx="48672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a:effectLst/>
                      </wps:spPr>
                      <wps:txbx>
                        <w:txbxContent>
                          <w:p w:rsidR="00DB2669" w:rsidRPr="00A80852" w:rsidRDefault="00DB2669" w:rsidP="005E255F">
                            <w:pPr>
                              <w:pStyle w:val="Caption"/>
                              <w:rPr>
                                <w:rFonts w:cs="Times New Roman"/>
                                <w:noProof/>
                              </w:rPr>
                            </w:pPr>
                            <w:bookmarkStart w:id="232" w:name="_Ref449458491"/>
                            <w:bookmarkStart w:id="233" w:name="_Toc452499236"/>
                            <w:r>
                              <w:t xml:space="preserve">Figure </w:t>
                            </w:r>
                            <w:fldSimple w:instr=" SEQ Figure \* ARABIC ">
                              <w:r>
                                <w:rPr>
                                  <w:noProof/>
                                </w:rPr>
                                <w:t>42</w:t>
                              </w:r>
                            </w:fldSimple>
                            <w:bookmarkEnd w:id="232"/>
                            <w:r>
                              <w:t>: Table based SARSA test results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A12B8" id="Text Box 107" o:spid="_x0000_s1043" type="#_x0000_t202" style="position:absolute;margin-left:45.05pt;margin-top:296.35pt;width:383.25pt;height:.05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" stroked="f">
                <v:textbox style="mso-fit-shape-to-text:t" inset="0,0,0,0">
                  <w:txbxContent>
                    <w:p w:rsidR="00DB2669" w:rsidRPr="00A80852" w:rsidRDefault="00DB2669" w:rsidP="005E255F">
                      <w:pPr>
                        <w:pStyle w:val="Caption"/>
                        <w:rPr>
                          <w:rFonts w:cs="Times New Roman"/>
                          <w:noProof/>
                        </w:rPr>
                      </w:pPr>
                      <w:bookmarkStart w:id="234" w:name="_Ref449458491"/>
                      <w:bookmarkStart w:id="235" w:name="_Toc452499236"/>
                      <w:r>
                        <w:t xml:space="preserve">Figure </w:t>
                      </w:r>
                      <w:fldSimple w:instr=" SEQ Figure \* ARABIC ">
                        <w:r>
                          <w:rPr>
                            <w:noProof/>
                          </w:rPr>
                          <w:t>42</w:t>
                        </w:r>
                      </w:fldSimple>
                      <w:bookmarkEnd w:id="234"/>
                      <w:r>
                        <w:t>: Table based SARSA test results</w:t>
                      </w:r>
                      <w:bookmarkEnd w:id="235"/>
                    </w:p>
                  </w:txbxContent>
                </v:textbox>
                <w10:wrap type="tight"/>
              </v:shape>
            </w:pict>
          </mc:Fallback>
        </mc:AlternateContent>
      </w:r>
      <w:r w:rsidRPr="005A327B">
        <w:rPr>
          <w:noProof/>
          <w:lang w:val="en-CA" w:eastAsia="en-CA"/>
        </w:rPr>
        <w:drawing>
          <wp:anchor distT="0" distB="0" distL="114300" distR="114300" simplePos="0" relativeHeight="251705856" behindDoc="1" locked="0" layoutInCell="1" allowOverlap="1" wp14:anchorId="2AE757A9" wp14:editId="081AB069">
            <wp:simplePos x="0" y="0"/>
            <wp:positionH relativeFrom="page">
              <wp:posOffset>1487143</wp:posOffset>
            </wp:positionH>
            <wp:positionV relativeFrom="paragraph">
              <wp:posOffset>13887</wp:posOffset>
            </wp:positionV>
            <wp:extent cx="4867275" cy="3702050"/>
            <wp:effectExtent l="0" t="0" r="9525" b="0"/>
            <wp:wrapTight wrapText="bothSides">
              <wp:wrapPolygon edited="0">
                <wp:start x="0" y="0"/>
                <wp:lineTo x="0" y="21452"/>
                <wp:lineTo x="21558" y="21452"/>
                <wp:lineTo x="21558" y="0"/>
                <wp:lineTo x="0" y="0"/>
              </wp:wrapPolygon>
            </wp:wrapTight>
            <wp:docPr id="55" name="Picture 55" descr="https://lh3.googleusercontent.com/MxYHZOVkb530PL3Nf8o40QymL9KlXrDblEQWG15qPTu0rrWI9CrGOAhfAytQMjwnzzcWGFAtGFhZPCBgutigpidVVGaw2op88RvO5WLaB4DkVH73qgn1O955E6p4Ss-2x9tL6BZA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MxYHZOVkb530PL3Nf8o40QymL9KlXrDblEQWG15qPTu0rrWI9CrGOAhfAytQMjwnzzcWGFAtGFhZPCBgutigpidVVGaw2op88RvO5WLaB4DkVH73qgn1O955E6p4Ss-2x9tL6BZAiS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67275" cy="370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As we increased the number of actions available to the UAV, and as we decreased the coarsness of the discretization of the state space, the results became less desirable. As shown in </w:t>
      </w:r>
      <w:r>
        <w:rPr>
          <w:noProof/>
          <w:lang w:val="en-CA" w:eastAsia="en-CA"/>
        </w:rPr>
        <w:fldChar w:fldCharType="begin"/>
      </w:r>
      <w:r>
        <w:rPr>
          <w:noProof/>
          <w:lang w:val="en-CA" w:eastAsia="en-CA"/>
        </w:rPr>
        <w:instrText xml:space="preserve"> REF _Ref449458683 \h </w:instrText>
      </w:r>
      <w:r>
        <w:rPr>
          <w:noProof/>
          <w:lang w:val="en-CA" w:eastAsia="en-CA"/>
        </w:rPr>
      </w:r>
      <w:r>
        <w:rPr>
          <w:noProof/>
          <w:lang w:val="en-CA" w:eastAsia="en-CA"/>
        </w:rPr>
        <w:fldChar w:fldCharType="separate"/>
      </w:r>
      <w:r w:rsidR="00DB2669">
        <w:t xml:space="preserve">Figure </w:t>
      </w:r>
      <w:r w:rsidR="00DB2669">
        <w:rPr>
          <w:noProof/>
        </w:rPr>
        <w:t>43</w:t>
      </w:r>
      <w:r>
        <w:rPr>
          <w:noProof/>
          <w:lang w:val="en-CA" w:eastAsia="en-CA"/>
        </w:rPr>
        <w:fldChar w:fldCharType="end"/>
      </w:r>
      <w:r>
        <w:rPr>
          <w:noProof/>
          <w:lang w:val="en-CA" w:eastAsia="en-CA"/>
        </w:rPr>
        <w:t>, the policy developed was far from optimal, and the UAV in fact never reached the center of the thermal. (The horizontal red lines show the discretization of the state space).</w:t>
      </w:r>
    </w:p>
    <w:p w:rsidR="005E255F" w:rsidRDefault="005E255F" w:rsidP="005E255F">
      <w:pPr>
        <w:rPr>
          <w:noProof/>
          <w:lang w:val="en-CA" w:eastAsia="en-CA"/>
        </w:rPr>
      </w:pPr>
      <w:r>
        <w:rPr>
          <w:noProof/>
          <w:lang w:val="en-CA" w:eastAsia="en-CA"/>
        </w:rPr>
        <w:t xml:space="preserve">The reason the algorithm began to have difficulties as the state-action space became larger was because of the table based method of storage for the Q value estimates. The larger the state-action space becomes, the more entries in the Q value estimates table there are that need to be filled in correctly. </w:t>
      </w:r>
    </w:p>
    <w:p w:rsidR="005E255F" w:rsidRDefault="005E255F" w:rsidP="005E255F">
      <w:pPr>
        <w:rPr>
          <w:noProof/>
          <w:lang w:val="en-CA" w:eastAsia="en-CA"/>
        </w:rPr>
      </w:pPr>
      <w:r w:rsidRPr="00CD073A">
        <w:rPr>
          <w:noProof/>
          <w:lang w:val="en-CA" w:eastAsia="en-CA"/>
        </w:rPr>
        <w:drawing>
          <wp:anchor distT="0" distB="0" distL="114300" distR="114300" simplePos="0" relativeHeight="251725312" behindDoc="1" locked="0" layoutInCell="1" allowOverlap="1" wp14:anchorId="02EE6099" wp14:editId="0DFC86C1">
            <wp:simplePos x="0" y="0"/>
            <wp:positionH relativeFrom="margin">
              <wp:align>center</wp:align>
            </wp:positionH>
            <wp:positionV relativeFrom="paragraph">
              <wp:posOffset>807720</wp:posOffset>
            </wp:positionV>
            <wp:extent cx="5049520" cy="38862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049520" cy="3886200"/>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t>Eventually, we would like the UAV to have a (near?) continuous policy, not a discretized one. This would require a massive lookup table, and would result in a neccesity for very long training times. Our attempt at a solution to this problem is to use a form of “function approximation”.</w:t>
      </w:r>
      <w:r w:rsidRPr="00CD073A">
        <w:rPr>
          <w:noProof/>
          <w:lang w:val="en-CA" w:eastAsia="en-CA"/>
        </w:rPr>
        <w:t xml:space="preserve"> </w:t>
      </w: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mc:AlternateContent>
          <mc:Choice Requires="wps">
            <w:drawing>
              <wp:anchor distT="0" distB="0" distL="114300" distR="114300" simplePos="0" relativeHeight="251742720" behindDoc="1" locked="0" layoutInCell="1" allowOverlap="1" wp14:anchorId="2BCA644C" wp14:editId="0E767B59">
                <wp:simplePos x="0" y="0"/>
                <wp:positionH relativeFrom="margin">
                  <wp:align>center</wp:align>
                </wp:positionH>
                <wp:positionV relativeFrom="paragraph">
                  <wp:posOffset>15875</wp:posOffset>
                </wp:positionV>
                <wp:extent cx="4378325" cy="635"/>
                <wp:effectExtent l="0" t="0" r="3175" b="0"/>
                <wp:wrapTight wrapText="bothSides">
                  <wp:wrapPolygon edited="0">
                    <wp:start x="0" y="0"/>
                    <wp:lineTo x="0" y="20093"/>
                    <wp:lineTo x="21522" y="20093"/>
                    <wp:lineTo x="21522"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4378325" cy="635"/>
                        </a:xfrm>
                        <a:prstGeom prst="rect">
                          <a:avLst/>
                        </a:prstGeom>
                        <a:solidFill>
                          <a:prstClr val="white"/>
                        </a:solidFill>
                        <a:ln>
                          <a:noFill/>
                        </a:ln>
                        <a:effectLst/>
                      </wps:spPr>
                      <wps:txbx>
                        <w:txbxContent>
                          <w:p w:rsidR="00DB2669" w:rsidRPr="00586AA0" w:rsidRDefault="00DB2669" w:rsidP="005E255F">
                            <w:pPr>
                              <w:pStyle w:val="Caption"/>
                              <w:jc w:val="center"/>
                              <w:rPr>
                                <w:rFonts w:cs="Times New Roman"/>
                                <w:noProof/>
                              </w:rPr>
                            </w:pPr>
                            <w:bookmarkStart w:id="236" w:name="_Ref449458683"/>
                            <w:bookmarkStart w:id="237" w:name="_Toc452499237"/>
                            <w:r>
                              <w:t xml:space="preserve">Figure </w:t>
                            </w:r>
                            <w:fldSimple w:instr=" SEQ Figure \* ARABIC ">
                              <w:r>
                                <w:rPr>
                                  <w:noProof/>
                                </w:rPr>
                                <w:t>43</w:t>
                              </w:r>
                            </w:fldSimple>
                            <w:bookmarkEnd w:id="236"/>
                            <w:r>
                              <w:t>: Table based scaling difficulties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A644C" id="Text Box 108" o:spid="_x0000_s1044" type="#_x0000_t202" style="position:absolute;margin-left:0;margin-top:1.25pt;width:344.75pt;height:.05pt;z-index:-25157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" stroked="f">
                <v:textbox style="mso-fit-shape-to-text:t" inset="0,0,0,0">
                  <w:txbxContent>
                    <w:p w:rsidR="00DB2669" w:rsidRPr="00586AA0" w:rsidRDefault="00DB2669" w:rsidP="005E255F">
                      <w:pPr>
                        <w:pStyle w:val="Caption"/>
                        <w:jc w:val="center"/>
                        <w:rPr>
                          <w:rFonts w:cs="Times New Roman"/>
                          <w:noProof/>
                        </w:rPr>
                      </w:pPr>
                      <w:bookmarkStart w:id="238" w:name="_Ref449458683"/>
                      <w:bookmarkStart w:id="239" w:name="_Toc452499237"/>
                      <w:r>
                        <w:t xml:space="preserve">Figure </w:t>
                      </w:r>
                      <w:fldSimple w:instr=" SEQ Figure \* ARABIC ">
                        <w:r>
                          <w:rPr>
                            <w:noProof/>
                          </w:rPr>
                          <w:t>43</w:t>
                        </w:r>
                      </w:fldSimple>
                      <w:bookmarkEnd w:id="238"/>
                      <w:r>
                        <w:t>: Table based scaling difficulties</w:t>
                      </w:r>
                      <w:bookmarkEnd w:id="239"/>
                    </w:p>
                  </w:txbxContent>
                </v:textbox>
                <w10:wrap type="tight" anchorx="margin"/>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“Function approximation” refers to the practice of estimating a function from a smaller number of a values or parameters. If we could get a neural network trained on a few key entries in our table of Q values, then it could make estimates for all the millions of entires in the table that we haven’t bothered to fill out. As a proof of concept, we trained a neural network on the entries in Q value table used in the SARSA learning process. As shown in </w:t>
      </w:r>
      <w:r>
        <w:rPr>
          <w:noProof/>
          <w:lang w:val="en-CA" w:eastAsia="en-CA"/>
        </w:rPr>
        <w:fldChar w:fldCharType="begin"/>
      </w:r>
      <w:r>
        <w:rPr>
          <w:noProof/>
          <w:lang w:val="en-CA" w:eastAsia="en-CA"/>
        </w:rPr>
        <w:instrText xml:space="preserve"> REF _Ref449459510 \h </w:instrText>
      </w:r>
      <w:r>
        <w:rPr>
          <w:noProof/>
          <w:lang w:val="en-CA" w:eastAsia="en-CA"/>
        </w:rPr>
      </w:r>
      <w:r>
        <w:rPr>
          <w:noProof/>
          <w:lang w:val="en-CA" w:eastAsia="en-CA"/>
        </w:rPr>
        <w:fldChar w:fldCharType="separate"/>
      </w:r>
      <w:r w:rsidR="00DB2669">
        <w:t xml:space="preserve">Figure </w:t>
      </w:r>
      <w:r w:rsidR="00DB2669">
        <w:rPr>
          <w:noProof/>
        </w:rPr>
        <w:t>44</w:t>
      </w:r>
      <w:r>
        <w:rPr>
          <w:noProof/>
          <w:lang w:val="en-CA" w:eastAsia="en-CA"/>
        </w:rPr>
        <w:fldChar w:fldCharType="end"/>
      </w:r>
      <w:r>
        <w:rPr>
          <w:noProof/>
          <w:lang w:val="en-CA" w:eastAsia="en-CA"/>
        </w:rPr>
        <w:t>, this test had encouraging results:</w:t>
      </w:r>
    </w:p>
    <w:p w:rsidR="005E255F" w:rsidRDefault="005E255F" w:rsidP="005E255F">
      <w:pPr>
        <w:rPr>
          <w:noProof/>
          <w:lang w:val="en-CA" w:eastAsia="en-CA"/>
        </w:rPr>
      </w:pPr>
      <w:r>
        <w:rPr>
          <w:noProof/>
          <w:lang w:val="en-CA" w:eastAsia="en-CA"/>
        </w:rPr>
        <mc:AlternateContent>
          <mc:Choice Requires="wps">
            <w:drawing>
              <wp:anchor distT="0" distB="0" distL="114300" distR="114300" simplePos="0" relativeHeight="251744768" behindDoc="1" locked="0" layoutInCell="1" allowOverlap="1" wp14:anchorId="7266C099" wp14:editId="6AF7A16B">
                <wp:simplePos x="0" y="0"/>
                <wp:positionH relativeFrom="margin">
                  <wp:align>center</wp:align>
                </wp:positionH>
                <wp:positionV relativeFrom="paragraph">
                  <wp:posOffset>3669030</wp:posOffset>
                </wp:positionV>
                <wp:extent cx="5761990" cy="635"/>
                <wp:effectExtent l="0" t="0" r="0" b="0"/>
                <wp:wrapTight wrapText="bothSides">
                  <wp:wrapPolygon edited="0">
                    <wp:start x="0" y="0"/>
                    <wp:lineTo x="0" y="20093"/>
                    <wp:lineTo x="21495" y="20093"/>
                    <wp:lineTo x="21495" y="0"/>
                    <wp:lineTo x="0" y="0"/>
                  </wp:wrapPolygon>
                </wp:wrapTight>
                <wp:docPr id="109" name="Text Box 10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DB2669" w:rsidRPr="0052650B" w:rsidRDefault="00DB2669" w:rsidP="005E255F">
                            <w:pPr>
                              <w:pStyle w:val="Caption"/>
                              <w:jc w:val="center"/>
                              <w:rPr>
                                <w:rFonts w:cs="Times New Roman"/>
                                <w:noProof/>
                              </w:rPr>
                            </w:pPr>
                            <w:bookmarkStart w:id="240" w:name="_Ref449459510"/>
                            <w:bookmarkStart w:id="241" w:name="_Toc452499238"/>
                            <w:r>
                              <w:t xml:space="preserve">Figure </w:t>
                            </w:r>
                            <w:fldSimple w:instr=" SEQ Figure \* ARABIC ">
                              <w:r>
                                <w:rPr>
                                  <w:noProof/>
                                </w:rPr>
                                <w:t>44</w:t>
                              </w:r>
                            </w:fldSimple>
                            <w:bookmarkEnd w:id="240"/>
                            <w:r>
                              <w:t>: Neural network successfully trained on Q table</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6C099" id="Text Box 109" o:spid="_x0000_s1045" type="#_x0000_t202" style="position:absolute;margin-left:0;margin-top:288.9pt;width:453.7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" stroked="f">
                <v:textbox style="mso-fit-shape-to-text:t" inset="0,0,0,0">
                  <w:txbxContent>
                    <w:p w:rsidR="00DB2669" w:rsidRPr="0052650B" w:rsidRDefault="00DB2669" w:rsidP="005E255F">
                      <w:pPr>
                        <w:pStyle w:val="Caption"/>
                        <w:jc w:val="center"/>
                        <w:rPr>
                          <w:rFonts w:cs="Times New Roman"/>
                          <w:noProof/>
                        </w:rPr>
                      </w:pPr>
                      <w:bookmarkStart w:id="242" w:name="_Ref449459510"/>
                      <w:bookmarkStart w:id="243" w:name="_Toc452499238"/>
                      <w:r>
                        <w:t xml:space="preserve">Figure </w:t>
                      </w:r>
                      <w:fldSimple w:instr=" SEQ Figure \* ARABIC ">
                        <w:r>
                          <w:rPr>
                            <w:noProof/>
                          </w:rPr>
                          <w:t>44</w:t>
                        </w:r>
                      </w:fldSimple>
                      <w:bookmarkEnd w:id="242"/>
                      <w:r>
                        <w:t>: Neural network successfully trained on Q table</w:t>
                      </w:r>
                      <w:bookmarkEnd w:id="243"/>
                    </w:p>
                  </w:txbxContent>
                </v:textbox>
                <w10:wrap type="tight" anchorx="margin"/>
              </v:shape>
            </w:pict>
          </mc:Fallback>
        </mc:AlternateContent>
      </w:r>
      <w:r>
        <w:rPr>
          <w:noProof/>
          <w:lang w:val="en-CA" w:eastAsia="en-CA"/>
        </w:rPr>
        <w:drawing>
          <wp:anchor distT="0" distB="0" distL="114300" distR="114300" simplePos="0" relativeHeight="251743744" behindDoc="1" locked="0" layoutInCell="1" allowOverlap="1" wp14:anchorId="38F87F2E" wp14:editId="3033E48C">
            <wp:simplePos x="0" y="0"/>
            <wp:positionH relativeFrom="margin">
              <wp:align>center</wp:align>
            </wp:positionH>
            <wp:positionV relativeFrom="paragraph">
              <wp:posOffset>546100</wp:posOffset>
            </wp:positionV>
            <wp:extent cx="6914515" cy="2926134"/>
            <wp:effectExtent l="0" t="0" r="635" b="7620"/>
            <wp:wrapTight wrapText="bothSides">
              <wp:wrapPolygon edited="0">
                <wp:start x="0" y="0"/>
                <wp:lineTo x="0" y="21516"/>
                <wp:lineTo x="21542" y="21516"/>
                <wp:lineTo x="21542" y="0"/>
                <wp:lineTo x="0" y="0"/>
              </wp:wrapPolygon>
            </wp:wrapTight>
            <wp:docPr id="68" name="Picture 68" descr="https://lh5.googleusercontent.com/HTI7ffDZJwhSJGEkrluOCzMYxvNM7DCzMw38clwHdH13d3f60LTGdjr8MJJ6L-iATkgu3N4PWh5Q9N1mEaEtInCMPLwNa-_1VhE1WDPgwUWq_1pNLwupyjTcIaolnuLAo1n2CppXF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HTI7ffDZJwhSJGEkrluOCzMYxvNM7DCzMw38clwHdH13d3f60LTGdjr8MJJ6L-iATkgu3N4PWh5Q9N1mEaEtInCMPLwNa-_1VhE1WDPgwUWq_1pNLwupyjTcIaolnuLAo1n2CppXF_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914515" cy="292613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w:t>Using regression, the neural network was able to replicate the performance of the UAV following the table based method, even showing slight improvement.</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193023" w:rsidRDefault="005E255F" w:rsidP="005E255F"/>
    <w:p w:rsidR="005E255F" w:rsidRPr="00AD16C7" w:rsidRDefault="005E255F" w:rsidP="005E255F">
      <w:pPr>
        <w:pStyle w:val="Heading2"/>
      </w:pPr>
      <w:bookmarkStart w:id="244" w:name="_Toc449461742"/>
      <w:bookmarkStart w:id="245" w:name="_Toc452499166"/>
      <w:r>
        <w:lastRenderedPageBreak/>
        <w:t>Function Approximation with Neural Fitted Q</w:t>
      </w:r>
      <w:bookmarkEnd w:id="244"/>
      <w:bookmarkEnd w:id="245"/>
    </w:p>
    <w:p w:rsidR="005E255F" w:rsidRDefault="005E255F" w:rsidP="005E255F">
      <w:r>
        <w:t xml:space="preserve">Encouraged by the ability of a neural network to approximate the Q value table used by the SARSA learner, we next attempted to eliminate the </w:t>
      </w:r>
      <w:proofErr w:type="gramStart"/>
      <w:r>
        <w:t>table entirely</w:t>
      </w:r>
      <w:proofErr w:type="gramEnd"/>
      <w:r>
        <w:t xml:space="preserve"> and to store the Q values entirely in a neural network. This method </w:t>
      </w:r>
      <w:proofErr w:type="gramStart"/>
      <w:r>
        <w:t>is mostly commonly used</w:t>
      </w:r>
      <w:proofErr w:type="gramEnd"/>
      <w:r>
        <w:t xml:space="preserve"> with Q learning, and is referred to as “neural fitted Q learning” (</w:t>
      </w:r>
      <w:proofErr w:type="spellStart"/>
      <w:r>
        <w:t>Riedmiller</w:t>
      </w:r>
      <w:proofErr w:type="spellEnd"/>
      <w:r>
        <w:t xml:space="preserve">). </w:t>
      </w:r>
    </w:p>
    <w:p w:rsidR="005E255F" w:rsidRDefault="005E255F" w:rsidP="005E255F">
      <w:proofErr w:type="spellStart"/>
      <w:r>
        <w:t>PyBrain</w:t>
      </w:r>
      <w:proofErr w:type="spellEnd"/>
      <w:r>
        <w:t xml:space="preserve"> has a neural fitted Q learner already implemented. Unfortunately, after several weeks of frustration, I </w:t>
      </w:r>
      <w:proofErr w:type="gramStart"/>
      <w:r>
        <w:t>was forced</w:t>
      </w:r>
      <w:proofErr w:type="gramEnd"/>
      <w:r>
        <w:t xml:space="preserve"> to move on to other ideas, since the Q values only rarely converged to what they should be. One problem was that of modifying the neural network to reflect new Q estimates, while retaining other learned Q estimates. Just training the neural network on the new estimates means that it forgets the old estimates. In an attempt to fix this problem, I trained the network on a combination of new estimates and old estimates, and this noticeably stabilized results. Unfortunately, this perhaps stabilized training results too much, and the learning seemed to proceed at a glacial rate, if any learning was occurring at all.</w:t>
      </w:r>
    </w:p>
    <w:p w:rsidR="005E255F" w:rsidRDefault="005E255F" w:rsidP="005E255F">
      <w:r>
        <w:rPr>
          <w:noProof/>
          <w:lang w:val="en-CA" w:eastAsia="en-CA"/>
        </w:rPr>
        <mc:AlternateContent>
          <mc:Choice Requires="wps">
            <w:drawing>
              <wp:anchor distT="0" distB="0" distL="114300" distR="114300" simplePos="0" relativeHeight="251745792" behindDoc="0" locked="0" layoutInCell="1" allowOverlap="1" wp14:anchorId="51D3AAB8" wp14:editId="40494935">
                <wp:simplePos x="0" y="0"/>
                <wp:positionH relativeFrom="margin">
                  <wp:posOffset>1301750</wp:posOffset>
                </wp:positionH>
                <wp:positionV relativeFrom="paragraph">
                  <wp:posOffset>3189605</wp:posOffset>
                </wp:positionV>
                <wp:extent cx="334010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a:effectLst/>
                      </wps:spPr>
                      <wps:txbx>
                        <w:txbxContent>
                          <w:p w:rsidR="00DB2669" w:rsidRPr="00CA5F26" w:rsidRDefault="00DB2669" w:rsidP="005E255F">
                            <w:pPr>
                              <w:pStyle w:val="Caption"/>
                              <w:jc w:val="center"/>
                              <w:rPr>
                                <w:rFonts w:cs="Times New Roman"/>
                                <w:noProof/>
                              </w:rPr>
                            </w:pPr>
                            <w:bookmarkStart w:id="246" w:name="_Ref449460263"/>
                            <w:bookmarkStart w:id="247" w:name="_Toc452499239"/>
                            <w:r>
                              <w:t xml:space="preserve">Figure </w:t>
                            </w:r>
                            <w:fldSimple w:instr=" SEQ Figure \* ARABIC ">
                              <w:r>
                                <w:rPr>
                                  <w:noProof/>
                                </w:rPr>
                                <w:t>45</w:t>
                              </w:r>
                            </w:fldSimple>
                            <w:bookmarkEnd w:id="246"/>
                            <w:r>
                              <w:t>: Baffling neural fitted Q simulation results</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3AAB8" id="Text Box 110" o:spid="_x0000_s1046" type="#_x0000_t202" style="position:absolute;margin-left:102.5pt;margin-top:251.15pt;width:263pt;height:.05pt;z-index:251745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" stroked="f">
                <v:textbox style="mso-fit-shape-to-text:t" inset="0,0,0,0">
                  <w:txbxContent>
                    <w:p w:rsidR="00DB2669" w:rsidRPr="00CA5F26" w:rsidRDefault="00DB2669" w:rsidP="005E255F">
                      <w:pPr>
                        <w:pStyle w:val="Caption"/>
                        <w:jc w:val="center"/>
                        <w:rPr>
                          <w:rFonts w:cs="Times New Roman"/>
                          <w:noProof/>
                        </w:rPr>
                      </w:pPr>
                      <w:bookmarkStart w:id="248" w:name="_Ref449460263"/>
                      <w:bookmarkStart w:id="249" w:name="_Toc452499239"/>
                      <w:r>
                        <w:t xml:space="preserve">Figure </w:t>
                      </w:r>
                      <w:fldSimple w:instr=" SEQ Figure \* ARABIC ">
                        <w:r>
                          <w:rPr>
                            <w:noProof/>
                          </w:rPr>
                          <w:t>45</w:t>
                        </w:r>
                      </w:fldSimple>
                      <w:bookmarkEnd w:id="248"/>
                      <w:r>
                        <w:t>: Baffling neural fitted Q simulation results</w:t>
                      </w:r>
                      <w:bookmarkEnd w:id="249"/>
                    </w:p>
                  </w:txbxContent>
                </v:textbox>
                <w10:wrap type="topAndBottom" anchorx="margin"/>
              </v:shape>
            </w:pict>
          </mc:Fallback>
        </mc:AlternateContent>
      </w:r>
      <w:r>
        <w:rPr>
          <w:noProof/>
          <w:lang w:val="en-CA" w:eastAsia="en-CA"/>
        </w:rPr>
        <w:drawing>
          <wp:anchor distT="0" distB="0" distL="114300" distR="114300" simplePos="0" relativeHeight="251707904" behindDoc="1" locked="0" layoutInCell="1" allowOverlap="1" wp14:anchorId="568A5377" wp14:editId="13B0D493">
            <wp:simplePos x="0" y="0"/>
            <wp:positionH relativeFrom="page">
              <wp:posOffset>3942715</wp:posOffset>
            </wp:positionH>
            <wp:positionV relativeFrom="paragraph">
              <wp:posOffset>520700</wp:posOffset>
            </wp:positionV>
            <wp:extent cx="3324225" cy="2538730"/>
            <wp:effectExtent l="0" t="0" r="9525" b="0"/>
            <wp:wrapTopAndBottom/>
            <wp:docPr id="69" name="Picture 69" descr="https://lh5.googleusercontent.com/Q75FlXi9LQqSqqbjhSmlJV0F5bY-Wluya06V_8wojG0Qn1libA7VCsjI9U46f0-JnZ4ZClMisriC0NV8OJmMnoMAjwInm2YNVT3tYzXWgkN_71ZcfRNhBsJzgSfcSudxAD7crn5-u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Q75FlXi9LQqSqqbjhSmlJV0F5bY-Wluya06V_8wojG0Qn1libA7VCsjI9U46f0-JnZ4ZClMisriC0NV8OJmMnoMAjwInm2YNVT3tYzXWgkN_71ZcfRNhBsJzgSfcSudxAD7crn5-uX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24225" cy="2538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706880" behindDoc="1" locked="0" layoutInCell="1" allowOverlap="1" wp14:anchorId="01D7C4CD" wp14:editId="4DA5A531">
            <wp:simplePos x="0" y="0"/>
            <wp:positionH relativeFrom="margin">
              <wp:posOffset>-466725</wp:posOffset>
            </wp:positionH>
            <wp:positionV relativeFrom="paragraph">
              <wp:posOffset>511175</wp:posOffset>
            </wp:positionV>
            <wp:extent cx="3340100" cy="2573655"/>
            <wp:effectExtent l="0" t="0" r="0" b="0"/>
            <wp:wrapTopAndBottom/>
            <wp:docPr id="70" name="Picture 70" descr="https://lh6.googleusercontent.com/rXeoE0B2d2oLt4VKyAw0npiAoH5Fw-zjTzRo4UuKXJwLL69eN05JDTHaSPzyV-MkZ2hJ6_MFOL8B3BigaVpuIMgOub7hWC77KtBnmrIpRIV40fyOTMFpDis-IEpVtfXJwwVnWTI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rXeoE0B2d2oLt4VKyAw0npiAoH5Fw-zjTzRo4UuKXJwLL69eN05JDTHaSPzyV-MkZ2hJ6_MFOL8B3BigaVpuIMgOub7hWC77KtBnmrIpRIV40fyOTMFpDis-IEpVtfXJwwVnWTIus-M"/>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010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REF _Ref449460263 \h </w:instrText>
      </w:r>
      <w:r>
        <w:fldChar w:fldCharType="separate"/>
      </w:r>
      <w:r w:rsidR="00DB2669">
        <w:t xml:space="preserve">Figure </w:t>
      </w:r>
      <w:r w:rsidR="00DB2669">
        <w:rPr>
          <w:noProof/>
        </w:rPr>
        <w:t>45</w:t>
      </w:r>
      <w:r>
        <w:fldChar w:fldCharType="end"/>
      </w:r>
      <w:r>
        <w:t xml:space="preserve"> shows a couple of the baffling simulation results I encountered while attempting to debug the neural fitted Q learning algorithm:</w:t>
      </w:r>
    </w:p>
    <w:p w:rsidR="005E255F" w:rsidRDefault="005E255F" w:rsidP="005E255F">
      <w:r>
        <w:t xml:space="preserve">After consulting with a number of professors, and trying a number of possible fixes, I decided we needed to move on to a different method. While another method (discussed below) did end up working better, there are a couple advantages of this method that </w:t>
      </w:r>
      <w:proofErr w:type="gramStart"/>
      <w:r>
        <w:t>should be noted</w:t>
      </w:r>
      <w:proofErr w:type="gramEnd"/>
      <w:r>
        <w:t>.</w:t>
      </w:r>
    </w:p>
    <w:p w:rsidR="005E255F" w:rsidRDefault="005E255F" w:rsidP="005E255F">
      <w:r>
        <w:t xml:space="preserve">The first advantage is that this neural fitted Q method is model free. It </w:t>
      </w:r>
      <w:proofErr w:type="gramStart"/>
      <w:r>
        <w:t>doesn’t</w:t>
      </w:r>
      <w:proofErr w:type="gramEnd"/>
      <w:r>
        <w:t xml:space="preserve"> require a model of what the thermal looks like or how the UAV interacts with the thermal. By contrast, dynamic programming does require such a model.</w:t>
      </w:r>
    </w:p>
    <w:p w:rsidR="005E255F" w:rsidRDefault="005E255F" w:rsidP="005E255F">
      <w:r>
        <w:t xml:space="preserve">The second advantage is that this method does not involve iteration over many states and actions (as is required by dynamic programming), and the training is focused on relevant state-action pairs. For these reasons, this method seems likely to scale up reasonably well. </w:t>
      </w:r>
    </w:p>
    <w:p w:rsidR="005E255F" w:rsidRDefault="005E255F" w:rsidP="005E255F">
      <w:pPr>
        <w:pStyle w:val="Heading2"/>
      </w:pPr>
      <w:bookmarkStart w:id="250" w:name="_Toc449461743"/>
      <w:bookmarkStart w:id="251" w:name="_Toc452499167"/>
      <w:r w:rsidRPr="000F29C7">
        <w:rPr>
          <w:noProof/>
          <w:lang w:val="en-CA" w:eastAsia="en-CA"/>
        </w:rPr>
        <w:lastRenderedPageBreak/>
        <w:drawing>
          <wp:anchor distT="0" distB="0" distL="114300" distR="114300" simplePos="0" relativeHeight="251746816" behindDoc="1" locked="0" layoutInCell="1" allowOverlap="1" wp14:anchorId="66BF35E6" wp14:editId="50839504">
            <wp:simplePos x="0" y="0"/>
            <wp:positionH relativeFrom="column">
              <wp:posOffset>5124724</wp:posOffset>
            </wp:positionH>
            <wp:positionV relativeFrom="paragraph">
              <wp:posOffset>315292</wp:posOffset>
            </wp:positionV>
            <wp:extent cx="1425575" cy="2152015"/>
            <wp:effectExtent l="0" t="0" r="3175" b="635"/>
            <wp:wrapTight wrapText="bothSides">
              <wp:wrapPolygon edited="0">
                <wp:start x="0" y="0"/>
                <wp:lineTo x="0" y="21415"/>
                <wp:lineTo x="21359" y="21415"/>
                <wp:lineTo x="21359"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425575" cy="2152015"/>
                    </a:xfrm>
                    <a:prstGeom prst="rect">
                      <a:avLst/>
                    </a:prstGeom>
                  </pic:spPr>
                </pic:pic>
              </a:graphicData>
            </a:graphic>
            <wp14:sizeRelH relativeFrom="margin">
              <wp14:pctWidth>0</wp14:pctWidth>
            </wp14:sizeRelH>
            <wp14:sizeRelV relativeFrom="margin">
              <wp14:pctHeight>0</wp14:pctHeight>
            </wp14:sizeRelV>
          </wp:anchor>
        </w:drawing>
      </w:r>
      <w:r>
        <w:t>Dynamic Programming with Function Approximation</w:t>
      </w:r>
      <w:bookmarkEnd w:id="250"/>
      <w:bookmarkEnd w:id="251"/>
    </w:p>
    <w:p w:rsidR="005E255F" w:rsidRDefault="005E255F" w:rsidP="005E255F">
      <w:r>
        <w:t xml:space="preserve">I was unable to get neural fitted Q to work properly, despite much debugging. A new method was required. Since the problems seemed to be arising from function approximation, I decided to skim through “Reinforcement Learning and Dynamic Programming Using Function Approximation”. </w:t>
      </w:r>
    </w:p>
    <w:p w:rsidR="005E255F" w:rsidRDefault="005E255F" w:rsidP="005E255F">
      <w:r>
        <w:t xml:space="preserve">From this book, I got the idea to use dynamic programming together with function approximation. Originally, I had considered dynamic programming impractical, because I was under the impression it involved storing value estimates and policy estimates for each state. However, it </w:t>
      </w:r>
      <w:proofErr w:type="gramStart"/>
      <w:r>
        <w:t>can also be done</w:t>
      </w:r>
      <w:proofErr w:type="gramEnd"/>
      <w:r>
        <w:t xml:space="preserve"> using function approximation.</w:t>
      </w:r>
    </w:p>
    <w:p w:rsidR="005E255F" w:rsidRDefault="005E255F" w:rsidP="005E255F">
      <w:r>
        <w:t>Recall from above that dynamic programming involves the development of a value function and a policy. The value function estimates how good it is to be in a state, while the policy tells the learning agent how to move from state to state. Using neural networks, we can use function approximation to sure both the value function and the policy.</w:t>
      </w:r>
    </w:p>
    <w:p w:rsidR="005E255F" w:rsidRDefault="005E255F" w:rsidP="005E255F">
      <w:proofErr w:type="gramStart"/>
      <w:r>
        <w:t>If we are using neural networks, the question immediately arises: what to use for the training examples?</w:t>
      </w:r>
      <w:proofErr w:type="gramEnd"/>
      <w:r>
        <w:t xml:space="preserve"> We decided to select a few states evenly spaced throughout the state space. I refer to these states as the “training states”. At these training states, the value estimates </w:t>
      </w:r>
      <w:proofErr w:type="gramStart"/>
      <w:r>
        <w:t>are updated</w:t>
      </w:r>
      <w:proofErr w:type="gramEnd"/>
      <w:r>
        <w:t xml:space="preserve"> as per normal, as in </w:t>
      </w:r>
      <w:r>
        <w:fldChar w:fldCharType="begin"/>
      </w:r>
      <w:r>
        <w:instrText xml:space="preserve"> REF _Ref449461483 \h </w:instrText>
      </w:r>
      <w:r>
        <w:fldChar w:fldCharType="separate"/>
      </w:r>
      <w:r w:rsidR="00DB2669">
        <w:t xml:space="preserve">Figure </w:t>
      </w:r>
      <w:r w:rsidR="00DB2669">
        <w:rPr>
          <w:noProof/>
        </w:rPr>
        <w:t>30</w:t>
      </w:r>
      <w:r>
        <w:fldChar w:fldCharType="end"/>
      </w:r>
      <w:r>
        <w:t>. Every learning iteration, the updated value estimates at these privileged states are used as training examples for the neural network, which then saves the updated value estimates. Due to the continuous nature of neural networks, the value network can also give value estimates at all other points in the state space.</w:t>
      </w:r>
    </w:p>
    <w:p w:rsidR="005E255F" w:rsidRDefault="005E255F" w:rsidP="005E255F">
      <w:r>
        <w:rPr>
          <w:noProof/>
          <w:lang w:val="en-CA" w:eastAsia="en-CA"/>
        </w:rPr>
        <w:drawing>
          <wp:anchor distT="0" distB="0" distL="114300" distR="114300" simplePos="0" relativeHeight="251708928" behindDoc="1" locked="0" layoutInCell="1" allowOverlap="1" wp14:anchorId="62F899D6" wp14:editId="76328958">
            <wp:simplePos x="0" y="0"/>
            <wp:positionH relativeFrom="margin">
              <wp:posOffset>3512820</wp:posOffset>
            </wp:positionH>
            <wp:positionV relativeFrom="paragraph">
              <wp:posOffset>314960</wp:posOffset>
            </wp:positionV>
            <wp:extent cx="3126105" cy="2887980"/>
            <wp:effectExtent l="0" t="0" r="0" b="7620"/>
            <wp:wrapTight wrapText="bothSides">
              <wp:wrapPolygon edited="0">
                <wp:start x="0" y="0"/>
                <wp:lineTo x="0" y="21515"/>
                <wp:lineTo x="21455" y="21515"/>
                <wp:lineTo x="2145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26105" cy="2887980"/>
                    </a:xfrm>
                    <a:prstGeom prst="rect">
                      <a:avLst/>
                    </a:prstGeom>
                  </pic:spPr>
                </pic:pic>
              </a:graphicData>
            </a:graphic>
            <wp14:sizeRelH relativeFrom="margin">
              <wp14:pctWidth>0</wp14:pctWidth>
            </wp14:sizeRelH>
            <wp14:sizeRelV relativeFrom="margin">
              <wp14:pctHeight>0</wp14:pctHeight>
            </wp14:sizeRelV>
          </wp:anchor>
        </w:drawing>
      </w:r>
      <w:r>
        <w:t>Also on every learning iteration, we train a policy network. The training examples we use are the greedy actions at the training states. Due to the continuous nature of neural networks, the policy network can provide a suggested action at every point in the state space.</w:t>
      </w:r>
    </w:p>
    <w:p w:rsidR="005E255F" w:rsidRDefault="005E255F" w:rsidP="005E255F">
      <w:r>
        <w:t>Just as in regular dynamic programming, the value function and the policy update each other, as is illustrated in</w:t>
      </w:r>
      <w:r w:rsidRPr="00E54B6A">
        <w:t xml:space="preserve"> </w:t>
      </w:r>
      <w:r>
        <w:fldChar w:fldCharType="begin"/>
      </w:r>
      <w:r>
        <w:instrText xml:space="preserve"> REF _Ref449462891 \h </w:instrText>
      </w:r>
      <w:r>
        <w:fldChar w:fldCharType="separate"/>
      </w:r>
      <w:r w:rsidR="00DB2669">
        <w:t xml:space="preserve">Figure </w:t>
      </w:r>
      <w:r w:rsidR="00DB2669">
        <w:rPr>
          <w:noProof/>
        </w:rPr>
        <w:t>46</w:t>
      </w:r>
      <w:r>
        <w:fldChar w:fldCharType="end"/>
      </w:r>
      <w:r>
        <w:t>.</w:t>
      </w:r>
    </w:p>
    <w:p w:rsidR="005E255F" w:rsidRDefault="005E255F" w:rsidP="005E255F">
      <w:r>
        <w:t>An advantage of this method is that it uses any model information we have available (recall that dynamic programming requires a full model of the system). This is also the disadvantage of this system. If the model of the system estimated by Gaussian Process Regression is not very accurate, then this fundamentally limits the ability of this learning algorithm. Neural fitted Q (discussed earlier) would not have this limitation.</w:t>
      </w:r>
    </w:p>
    <w:p w:rsidR="005E255F" w:rsidRDefault="005E255F" w:rsidP="005E255F">
      <w:r>
        <w:rPr>
          <w:noProof/>
          <w:lang w:val="en-CA" w:eastAsia="en-CA"/>
        </w:rPr>
        <mc:AlternateContent>
          <mc:Choice Requires="wps">
            <w:drawing>
              <wp:anchor distT="0" distB="0" distL="114300" distR="114300" simplePos="0" relativeHeight="251750912" behindDoc="1" locked="0" layoutInCell="1" allowOverlap="1" wp14:anchorId="0BCBF6AC" wp14:editId="2AC2E825">
                <wp:simplePos x="0" y="0"/>
                <wp:positionH relativeFrom="column">
                  <wp:posOffset>3569970</wp:posOffset>
                </wp:positionH>
                <wp:positionV relativeFrom="paragraph">
                  <wp:posOffset>22860</wp:posOffset>
                </wp:positionV>
                <wp:extent cx="3126105" cy="635"/>
                <wp:effectExtent l="0" t="0" r="0" b="0"/>
                <wp:wrapTight wrapText="bothSides">
                  <wp:wrapPolygon edited="0">
                    <wp:start x="0" y="0"/>
                    <wp:lineTo x="0" y="21600"/>
                    <wp:lineTo x="21600" y="21600"/>
                    <wp:lineTo x="21600" y="0"/>
                  </wp:wrapPolygon>
                </wp:wrapTight>
                <wp:docPr id="114" name="Text Box 11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a:effectLst/>
                      </wps:spPr>
                      <wps:txbx>
                        <w:txbxContent>
                          <w:p w:rsidR="00DB2669" w:rsidRPr="00517EE3" w:rsidRDefault="00DB2669" w:rsidP="005E255F">
                            <w:pPr>
                              <w:pStyle w:val="Caption"/>
                              <w:rPr>
                                <w:rFonts w:cs="Times New Roman"/>
                                <w:noProof/>
                              </w:rPr>
                            </w:pPr>
                            <w:bookmarkStart w:id="252" w:name="_Ref449462891"/>
                            <w:bookmarkStart w:id="253" w:name="_Toc452499240"/>
                            <w:r>
                              <w:t xml:space="preserve">Figure </w:t>
                            </w:r>
                            <w:fldSimple w:instr=" SEQ Figure \* ARABIC ">
                              <w:r>
                                <w:rPr>
                                  <w:noProof/>
                                </w:rPr>
                                <w:t>46</w:t>
                              </w:r>
                            </w:fldSimple>
                            <w:bookmarkEnd w:id="252"/>
                            <w:r>
                              <w:t>: The value network and policy network update each other.</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BF6AC" id="Text Box 114" o:spid="_x0000_s1047" type="#_x0000_t202" style="position:absolute;margin-left:281.1pt;margin-top:1.8pt;width:246.15pt;height:.05pt;z-index:-25156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" stroked="f">
                <v:textbox style="mso-fit-shape-to-text:t" inset="0,0,0,0">
                  <w:txbxContent>
                    <w:p w:rsidR="00DB2669" w:rsidRPr="00517EE3" w:rsidRDefault="00DB2669" w:rsidP="005E255F">
                      <w:pPr>
                        <w:pStyle w:val="Caption"/>
                        <w:rPr>
                          <w:rFonts w:cs="Times New Roman"/>
                          <w:noProof/>
                        </w:rPr>
                      </w:pPr>
                      <w:bookmarkStart w:id="254" w:name="_Ref449462891"/>
                      <w:bookmarkStart w:id="255" w:name="_Toc452499240"/>
                      <w:r>
                        <w:t xml:space="preserve">Figure </w:t>
                      </w:r>
                      <w:fldSimple w:instr=" SEQ Figure \* ARABIC ">
                        <w:r>
                          <w:rPr>
                            <w:noProof/>
                          </w:rPr>
                          <w:t>46</w:t>
                        </w:r>
                      </w:fldSimple>
                      <w:bookmarkEnd w:id="254"/>
                      <w:r>
                        <w:t>: The value network and policy network update each other.</w:t>
                      </w:r>
                      <w:bookmarkEnd w:id="255"/>
                    </w:p>
                  </w:txbxContent>
                </v:textbox>
                <w10:wrap type="tight"/>
              </v:shape>
            </w:pict>
          </mc:Fallback>
        </mc:AlternateContent>
      </w:r>
    </w:p>
    <w:p w:rsidR="005E255F" w:rsidRDefault="005E255F" w:rsidP="005E255F"/>
    <w:p w:rsidR="005E255F" w:rsidRDefault="005E255F" w:rsidP="005E255F">
      <w:r>
        <w:lastRenderedPageBreak/>
        <w:t xml:space="preserve">We ran into a problem where the value network was training correctly, but the policy network was not training correctly. That is, the policy network was not greedy with respect to the value network after each learning iteration. Some of the bizarre output that resulted </w:t>
      </w:r>
      <w:proofErr w:type="gramStart"/>
      <w:r>
        <w:t>is shown</w:t>
      </w:r>
      <w:proofErr w:type="gramEnd"/>
      <w:r>
        <w:t xml:space="preserve"> in </w:t>
      </w:r>
      <w:r>
        <w:fldChar w:fldCharType="begin"/>
      </w:r>
      <w:r>
        <w:instrText xml:space="preserve"> REF _Ref449462919 \h </w:instrText>
      </w:r>
      <w:r>
        <w:fldChar w:fldCharType="separate"/>
      </w:r>
      <w:r w:rsidR="00DB2669">
        <w:t xml:space="preserve">Figure </w:t>
      </w:r>
      <w:r w:rsidR="00DB2669">
        <w:rPr>
          <w:noProof/>
        </w:rPr>
        <w:t>47</w:t>
      </w:r>
      <w:r>
        <w:fldChar w:fldCharType="end"/>
      </w:r>
      <w:r>
        <w:t xml:space="preserve">. </w:t>
      </w:r>
    </w:p>
    <w:p w:rsidR="005E255F" w:rsidRDefault="005E255F" w:rsidP="005E255F">
      <w:r>
        <w:t>The top graph shows the output of the value network, where the x-axis is distance from the center of the thermal and the y-axis is value. This is a Gaussian thermal with its greatest value 5 units from the center of the thermal, and so the output of this value function is approximately correct.</w:t>
      </w:r>
    </w:p>
    <w:p w:rsidR="005E255F" w:rsidRDefault="005E255F" w:rsidP="005E255F">
      <w:r w:rsidRPr="0006519E">
        <w:rPr>
          <w:noProof/>
          <w:lang w:val="en-CA" w:eastAsia="en-CA"/>
        </w:rPr>
        <w:drawing>
          <wp:anchor distT="0" distB="0" distL="114300" distR="114300" simplePos="0" relativeHeight="251751936" behindDoc="1" locked="0" layoutInCell="1" allowOverlap="1" wp14:anchorId="1250AE1C" wp14:editId="3C341368">
            <wp:simplePos x="0" y="0"/>
            <wp:positionH relativeFrom="margin">
              <wp:align>center</wp:align>
            </wp:positionH>
            <wp:positionV relativeFrom="paragraph">
              <wp:posOffset>1179195</wp:posOffset>
            </wp:positionV>
            <wp:extent cx="6693535" cy="3743325"/>
            <wp:effectExtent l="0" t="0" r="0" b="952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693535" cy="374332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52960" behindDoc="0" locked="0" layoutInCell="1" allowOverlap="1" wp14:anchorId="34D94F34" wp14:editId="0FC0503D">
                <wp:simplePos x="0" y="0"/>
                <wp:positionH relativeFrom="margin">
                  <wp:align>center</wp:align>
                </wp:positionH>
                <wp:positionV relativeFrom="paragraph">
                  <wp:posOffset>5042535</wp:posOffset>
                </wp:positionV>
                <wp:extent cx="652335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6523355" cy="635"/>
                        </a:xfrm>
                        <a:prstGeom prst="rect">
                          <a:avLst/>
                        </a:prstGeom>
                        <a:solidFill>
                          <a:prstClr val="white"/>
                        </a:solidFill>
                        <a:ln>
                          <a:noFill/>
                        </a:ln>
                        <a:effectLst/>
                      </wps:spPr>
                      <wps:txbx>
                        <w:txbxContent>
                          <w:p w:rsidR="00DB2669" w:rsidRPr="00FB307F" w:rsidRDefault="00DB2669" w:rsidP="005E255F">
                            <w:pPr>
                              <w:pStyle w:val="Caption"/>
                              <w:jc w:val="center"/>
                              <w:rPr>
                                <w:rFonts w:cs="Times New Roman"/>
                              </w:rPr>
                            </w:pPr>
                            <w:bookmarkStart w:id="256" w:name="_Ref449462919"/>
                            <w:bookmarkStart w:id="257" w:name="_Toc452499241"/>
                            <w:r>
                              <w:t xml:space="preserve">Figure </w:t>
                            </w:r>
                            <w:fldSimple w:instr=" SEQ Figure \* ARABIC ">
                              <w:r>
                                <w:rPr>
                                  <w:noProof/>
                                </w:rPr>
                                <w:t>47</w:t>
                              </w:r>
                            </w:fldSimple>
                            <w:bookmarkEnd w:id="256"/>
                            <w:r>
                              <w:t>: Policy network not training properly</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94F34" id="Text Box 117" o:spid="_x0000_s1048" type="#_x0000_t202" style="position:absolute;margin-left:0;margin-top:397.05pt;width:513.65pt;height:.05pt;z-index:251752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" stroked="f">
                <v:textbox style="mso-fit-shape-to-text:t" inset="0,0,0,0">
                  <w:txbxContent>
                    <w:p w:rsidR="00DB2669" w:rsidRPr="00FB307F" w:rsidRDefault="00DB2669" w:rsidP="005E255F">
                      <w:pPr>
                        <w:pStyle w:val="Caption"/>
                        <w:jc w:val="center"/>
                        <w:rPr>
                          <w:rFonts w:cs="Times New Roman"/>
                        </w:rPr>
                      </w:pPr>
                      <w:bookmarkStart w:id="258" w:name="_Ref449462919"/>
                      <w:bookmarkStart w:id="259" w:name="_Toc452499241"/>
                      <w:r>
                        <w:t xml:space="preserve">Figure </w:t>
                      </w:r>
                      <w:fldSimple w:instr=" SEQ Figure \* ARABIC ">
                        <w:r>
                          <w:rPr>
                            <w:noProof/>
                          </w:rPr>
                          <w:t>47</w:t>
                        </w:r>
                      </w:fldSimple>
                      <w:bookmarkEnd w:id="258"/>
                      <w:r>
                        <w:t>: Policy network not training properly</w:t>
                      </w:r>
                      <w:bookmarkEnd w:id="259"/>
                    </w:p>
                  </w:txbxContent>
                </v:textbox>
                <w10:wrap type="topAndBottom" anchorx="margin"/>
              </v:shape>
            </w:pict>
          </mc:Fallback>
        </mc:AlternateContent>
      </w:r>
      <w:r>
        <w:t>The bottom graph shows the output of the policy network. The blue line shows the preference of the learning agent to move towards the origin (left), the green line shows the preference of moving away from the origin (right), and the red line shows the preference of orbiting (no movement). The x-axis is position, and the y-axis is preference, with the top line being the decision taken by the UAV at each point. This policy network suggests the UAV should always move towards the center of the thermal, which is inconsistent with the value network above.</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 xml:space="preserve">Forcing </w:t>
      </w:r>
      <w:proofErr w:type="spellStart"/>
      <w:r>
        <w:t>PyBrain</w:t>
      </w:r>
      <w:proofErr w:type="spellEnd"/>
      <w:r>
        <w:t xml:space="preserve"> to train on all learning examples (and not reserve any for validation), and also completely resetting the policy network after each learning iteration fixed this problem. It turned out that the weights in the policy network had been growing without bound, which results in instability and strange overfitting problems.</w:t>
      </w:r>
    </w:p>
    <w:p w:rsidR="005E255F" w:rsidRDefault="005E255F" w:rsidP="005E255F">
      <w:r w:rsidRPr="004A014B">
        <w:rPr>
          <w:noProof/>
          <w:lang w:val="en-CA" w:eastAsia="en-CA"/>
        </w:rPr>
        <w:drawing>
          <wp:anchor distT="0" distB="0" distL="114300" distR="114300" simplePos="0" relativeHeight="251753984" behindDoc="0" locked="0" layoutInCell="1" allowOverlap="1" wp14:anchorId="5FD2FF89" wp14:editId="3CA220A2">
            <wp:simplePos x="0" y="0"/>
            <wp:positionH relativeFrom="margin">
              <wp:align>center</wp:align>
            </wp:positionH>
            <wp:positionV relativeFrom="paragraph">
              <wp:posOffset>1167765</wp:posOffset>
            </wp:positionV>
            <wp:extent cx="6699885" cy="3832225"/>
            <wp:effectExtent l="0" t="0" r="571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699885" cy="3832225"/>
                    </a:xfrm>
                    <a:prstGeom prst="rect">
                      <a:avLst/>
                    </a:prstGeom>
                  </pic:spPr>
                </pic:pic>
              </a:graphicData>
            </a:graphic>
            <wp14:sizeRelH relativeFrom="margin">
              <wp14:pctWidth>0</wp14:pctWidth>
            </wp14:sizeRelH>
            <wp14:sizeRelV relativeFrom="margin">
              <wp14:pctHeight>0</wp14:pctHeight>
            </wp14:sizeRelV>
          </wp:anchor>
        </w:drawing>
      </w:r>
      <w:r>
        <w:t xml:space="preserve">After these problems </w:t>
      </w:r>
      <w:proofErr w:type="gramStart"/>
      <w:r>
        <w:t>were fixed</w:t>
      </w:r>
      <w:proofErr w:type="gramEnd"/>
      <w:r>
        <w:t xml:space="preserve">, the value and policy networks in the same scenario appeared as shown in </w:t>
      </w:r>
      <w:r>
        <w:fldChar w:fldCharType="begin"/>
      </w:r>
      <w:r>
        <w:instrText xml:space="preserve"> REF _Ref449463384 \h </w:instrText>
      </w:r>
      <w:r>
        <w:fldChar w:fldCharType="separate"/>
      </w:r>
      <w:r w:rsidR="00DB2669">
        <w:t xml:space="preserve">Figure </w:t>
      </w:r>
      <w:r w:rsidR="00DB2669">
        <w:rPr>
          <w:noProof/>
        </w:rPr>
        <w:t>48</w:t>
      </w:r>
      <w:r>
        <w:fldChar w:fldCharType="end"/>
      </w:r>
      <w:r>
        <w:t xml:space="preserve">. Notice that the UAV moves towards the area with the greatest thermal strength (around a distance of 5), as it should. The different colored lines in the upper graph show the estimated value at different elevations. Notice that the highest elevation lines have the greatest value, as they should since we are rewarding the height of the UAV. </w:t>
      </w:r>
    </w:p>
    <w:p w:rsidR="005E255F" w:rsidRDefault="005E255F" w:rsidP="005E255F">
      <w:r>
        <w:rPr>
          <w:noProof/>
          <w:lang w:val="en-CA" w:eastAsia="en-CA"/>
        </w:rPr>
        <mc:AlternateContent>
          <mc:Choice Requires="wps">
            <w:drawing>
              <wp:anchor distT="0" distB="0" distL="114300" distR="114300" simplePos="0" relativeHeight="251755008" behindDoc="0" locked="0" layoutInCell="1" allowOverlap="1" wp14:anchorId="32CAB5FA" wp14:editId="25B40A78">
                <wp:simplePos x="0" y="0"/>
                <wp:positionH relativeFrom="margin">
                  <wp:align>center</wp:align>
                </wp:positionH>
                <wp:positionV relativeFrom="paragraph">
                  <wp:posOffset>4123690</wp:posOffset>
                </wp:positionV>
                <wp:extent cx="6699885" cy="635"/>
                <wp:effectExtent l="0" t="0" r="5715" b="0"/>
                <wp:wrapTopAndBottom/>
                <wp:docPr id="118" name="Text Box 118"/>
                <wp:cNvGraphicFramePr/>
                <a:graphic xmlns:a="http://schemas.openxmlformats.org/drawingml/2006/main">
                  <a:graphicData uri="http://schemas.microsoft.com/office/word/2010/wordprocessingShape">
                    <wps:wsp>
                      <wps:cNvSpPr txBox="1"/>
                      <wps:spPr>
                        <a:xfrm>
                          <a:off x="0" y="0"/>
                          <a:ext cx="6699885" cy="635"/>
                        </a:xfrm>
                        <a:prstGeom prst="rect">
                          <a:avLst/>
                        </a:prstGeom>
                        <a:solidFill>
                          <a:prstClr val="white"/>
                        </a:solidFill>
                        <a:ln>
                          <a:noFill/>
                        </a:ln>
                        <a:effectLst/>
                      </wps:spPr>
                      <wps:txbx>
                        <w:txbxContent>
                          <w:p w:rsidR="00DB2669" w:rsidRPr="0036139E" w:rsidRDefault="00DB2669" w:rsidP="005E255F">
                            <w:pPr>
                              <w:pStyle w:val="Caption"/>
                              <w:jc w:val="center"/>
                              <w:rPr>
                                <w:rFonts w:cs="Times New Roman"/>
                                <w:noProof/>
                              </w:rPr>
                            </w:pPr>
                            <w:bookmarkStart w:id="260" w:name="_Ref449463384"/>
                            <w:bookmarkStart w:id="261" w:name="_Toc452499242"/>
                            <w:r>
                              <w:t xml:space="preserve">Figure </w:t>
                            </w:r>
                            <w:fldSimple w:instr=" SEQ Figure \* ARABIC ">
                              <w:r>
                                <w:rPr>
                                  <w:noProof/>
                                </w:rPr>
                                <w:t>48</w:t>
                              </w:r>
                            </w:fldSimple>
                            <w:bookmarkEnd w:id="260"/>
                            <w:r>
                              <w:t>: Correct value and policy network training</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AB5FA" id="Text Box 118" o:spid="_x0000_s1049" type="#_x0000_t202" style="position:absolute;margin-left:0;margin-top:324.7pt;width:527.55pt;height:.05pt;z-index:251755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" stroked="f">
                <v:textbox style="mso-fit-shape-to-text:t" inset="0,0,0,0">
                  <w:txbxContent>
                    <w:p w:rsidR="00DB2669" w:rsidRPr="0036139E" w:rsidRDefault="00DB2669" w:rsidP="005E255F">
                      <w:pPr>
                        <w:pStyle w:val="Caption"/>
                        <w:jc w:val="center"/>
                        <w:rPr>
                          <w:rFonts w:cs="Times New Roman"/>
                          <w:noProof/>
                        </w:rPr>
                      </w:pPr>
                      <w:bookmarkStart w:id="262" w:name="_Ref449463384"/>
                      <w:bookmarkStart w:id="263" w:name="_Toc452499242"/>
                      <w:r>
                        <w:t xml:space="preserve">Figure </w:t>
                      </w:r>
                      <w:fldSimple w:instr=" SEQ Figure \* ARABIC ">
                        <w:r>
                          <w:rPr>
                            <w:noProof/>
                          </w:rPr>
                          <w:t>48</w:t>
                        </w:r>
                      </w:fldSimple>
                      <w:bookmarkEnd w:id="262"/>
                      <w:r>
                        <w:t>: Correct value and policy network training</w:t>
                      </w:r>
                      <w:bookmarkEnd w:id="263"/>
                    </w:p>
                  </w:txbxContent>
                </v:textbox>
                <w10:wrap type="topAndBottom" anchorx="margin"/>
              </v:shape>
            </w:pict>
          </mc:Fallback>
        </mc:AlternateConten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 xml:space="preserve">Finally, </w:t>
      </w:r>
      <w:r>
        <w:fldChar w:fldCharType="begin"/>
      </w:r>
      <w:r>
        <w:instrText xml:space="preserve"> REF _Ref449463486 \h </w:instrText>
      </w:r>
      <w:r>
        <w:fldChar w:fldCharType="separate"/>
      </w:r>
      <w:r w:rsidR="00DB2669">
        <w:t xml:space="preserve">Figure </w:t>
      </w:r>
      <w:r w:rsidR="00DB2669">
        <w:rPr>
          <w:noProof/>
        </w:rPr>
        <w:t>48</w:t>
      </w:r>
      <w:r>
        <w:fldChar w:fldCharType="end"/>
      </w:r>
      <w:r>
        <w:t xml:space="preserve"> shows the output of the most recent iteration of the learning algorithm. A penalty </w:t>
      </w:r>
      <w:proofErr w:type="gramStart"/>
      <w:r>
        <w:t>has been added</w:t>
      </w:r>
      <w:proofErr w:type="gramEnd"/>
      <w:r>
        <w:t xml:space="preserve"> for changing directions, since a real UAV cannot oscillate back and forth. The policy and value estimates if the UAV is facing the center of the thermal </w:t>
      </w:r>
      <w:proofErr w:type="gramStart"/>
      <w:r>
        <w:t>are shown</w:t>
      </w:r>
      <w:proofErr w:type="gramEnd"/>
      <w:r>
        <w:t xml:space="preserve"> below. Notice that the UAV chooses to approach the center of the thermal until it reaches the estimated point of maximum value, and then it begins to orbit. If it </w:t>
      </w:r>
      <w:proofErr w:type="gramStart"/>
      <w:r>
        <w:t>is placed</w:t>
      </w:r>
      <w:proofErr w:type="gramEnd"/>
      <w:r>
        <w:t xml:space="preserve"> closer to the center of the thermal facing inwards, it chooses to begin orbiting (this is to avoid the penalty associated with changing direction). This behavior seems moderately realistic and desirable.</w:t>
      </w:r>
    </w:p>
    <w:p w:rsidR="005E255F" w:rsidRDefault="005E255F" w:rsidP="005E255F">
      <w:pPr>
        <w:keepNext/>
      </w:pPr>
      <w:r w:rsidRPr="004A014B">
        <w:rPr>
          <w:noProof/>
          <w:lang w:val="en-CA" w:eastAsia="en-CA"/>
        </w:rPr>
        <w:drawing>
          <wp:inline distT="0" distB="0" distL="0" distR="0" wp14:anchorId="07025E7C" wp14:editId="00EF7A11">
            <wp:extent cx="5943600" cy="3399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99790"/>
                    </a:xfrm>
                    <a:prstGeom prst="rect">
                      <a:avLst/>
                    </a:prstGeom>
                  </pic:spPr>
                </pic:pic>
              </a:graphicData>
            </a:graphic>
          </wp:inline>
        </w:drawing>
      </w:r>
    </w:p>
    <w:p w:rsidR="005E255F" w:rsidRDefault="005E255F" w:rsidP="005E255F">
      <w:pPr>
        <w:pStyle w:val="Caption"/>
      </w:pPr>
      <w:bookmarkStart w:id="264" w:name="_Ref449463486"/>
      <w:bookmarkStart w:id="265" w:name="_Toc452499243"/>
      <w:r>
        <w:t xml:space="preserve">Figure </w:t>
      </w:r>
      <w:fldSimple w:instr=" SEQ Figure \* ARABIC ">
        <w:r w:rsidR="00DB2669">
          <w:rPr>
            <w:noProof/>
          </w:rPr>
          <w:t>48</w:t>
        </w:r>
      </w:fldSimple>
      <w:bookmarkEnd w:id="264"/>
      <w:r>
        <w:t>: Orbiting added</w:t>
      </w:r>
      <w:bookmarkEnd w:id="265"/>
    </w:p>
    <w:p w:rsidR="002D079C" w:rsidRDefault="002D079C" w:rsidP="005E255F">
      <w:pPr>
        <w:pStyle w:val="Caption"/>
      </w:pPr>
    </w:p>
    <w:p w:rsidR="002D079C" w:rsidRDefault="006314C7" w:rsidP="002D079C">
      <w:pPr>
        <w:pStyle w:val="Heading2"/>
      </w:pPr>
      <w:bookmarkStart w:id="266" w:name="_Toc452499168"/>
      <w:r>
        <w:t>Debugging with SSH and Linux</w:t>
      </w:r>
      <w:bookmarkEnd w:id="266"/>
    </w:p>
    <w:p w:rsidR="002D079C" w:rsidRDefault="002D079C" w:rsidP="002D079C">
      <w:r>
        <w:t>In order to facilitate faster debugging, we modified the program to run on Linux and to save regular debugging images instead of outputting them to the screen. As a result, we were able to run the program on several computers at once simultaneously by using SSH to access the computers in the Linux Lab.</w:t>
      </w:r>
    </w:p>
    <w:p w:rsidR="002D079C" w:rsidRDefault="002D079C" w:rsidP="002D079C">
      <w:r>
        <w:t>Using this greater debugging speed, we were able debug and test value and policy development to thermals in different locations, taking into account the following UAV states: distance from center of thermal, height of UAV, and direction of thermal (whether the UAV is facing the center of the thermal or not).</w:t>
      </w:r>
      <w:r w:rsidR="00BD5D76">
        <w:t xml:space="preserve"> While cleaning up and debugging the files, we corrected a number of dubious coding practices, and the speed of the algorithm increased by about a factor of 10x.</w:t>
      </w:r>
    </w:p>
    <w:p w:rsidR="002D079C" w:rsidRDefault="002D079C" w:rsidP="002D079C"/>
    <w:p w:rsidR="002D079C" w:rsidRDefault="002D079C" w:rsidP="002A61F0">
      <w:pPr>
        <w:pStyle w:val="Heading2"/>
      </w:pPr>
      <w:bookmarkStart w:id="267" w:name="_Toc452499169"/>
      <w:r>
        <w:rPr>
          <w:noProof/>
          <w:lang w:val="en-CA" w:eastAsia="en-CA"/>
        </w:rPr>
        <w:lastRenderedPageBreak/>
        <mc:AlternateContent>
          <mc:Choice Requires="wps">
            <w:drawing>
              <wp:anchor distT="0" distB="0" distL="114300" distR="114300" simplePos="0" relativeHeight="251759104" behindDoc="0" locked="0" layoutInCell="1" allowOverlap="1" wp14:anchorId="7E2A886F" wp14:editId="40C0F540">
                <wp:simplePos x="0" y="0"/>
                <wp:positionH relativeFrom="column">
                  <wp:posOffset>0</wp:posOffset>
                </wp:positionH>
                <wp:positionV relativeFrom="paragraph">
                  <wp:posOffset>4498340</wp:posOffset>
                </wp:positionV>
                <wp:extent cx="594360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B2669" w:rsidRDefault="00DB2669" w:rsidP="002D079C">
                            <w:pPr>
                              <w:pStyle w:val="Caption"/>
                            </w:pPr>
                            <w:bookmarkStart w:id="268" w:name="_Toc452499244"/>
                            <w:r>
                              <w:t xml:space="preserve">Figure </w:t>
                            </w:r>
                            <w:fldSimple w:instr=" SEQ Figure \* ARABIC ">
                              <w:r>
                                <w:rPr>
                                  <w:noProof/>
                                </w:rPr>
                                <w:t>50</w:t>
                              </w:r>
                            </w:fldSimple>
                            <w:r>
                              <w:t>: Example Linux debug image, with thermal center at Distance = 5</w:t>
                            </w:r>
                            <w:bookmarkEnd w:id="268"/>
                          </w:p>
                          <w:p w:rsidR="00DB2669" w:rsidRPr="005C5806" w:rsidRDefault="00DB2669" w:rsidP="002D079C">
                            <w:pPr>
                              <w:pStyle w:val="Caption"/>
                              <w:rPr>
                                <w:rFonts w:cs="Times New Roman"/>
                                <w:noProof/>
                              </w:rPr>
                            </w:pPr>
                            <w:r>
                              <w:t>In the policy, red = orbit, blue = go towards origin, and green = go away from origin.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A886F" id="Text Box 78" o:spid="_x0000_s1050" type="#_x0000_t202" style="position:absolute;left:0;text-align:left;margin-left:0;margin-top:354.2pt;width:468pt;height:.05pt;z-index:25175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" stroked="f">
                <v:textbox style="mso-fit-shape-to-text:t" inset="0,0,0,0">
                  <w:txbxContent>
                    <w:p w:rsidR="00DB2669" w:rsidRDefault="00DB2669" w:rsidP="002D079C">
                      <w:pPr>
                        <w:pStyle w:val="Caption"/>
                      </w:pPr>
                      <w:bookmarkStart w:id="269" w:name="_Toc452499244"/>
                      <w:r>
                        <w:t xml:space="preserve">Figure </w:t>
                      </w:r>
                      <w:fldSimple w:instr=" SEQ Figure \* ARABIC ">
                        <w:r>
                          <w:rPr>
                            <w:noProof/>
                          </w:rPr>
                          <w:t>50</w:t>
                        </w:r>
                      </w:fldSimple>
                      <w:r>
                        <w:t>: Example Linux debug image, with thermal center at Distance = 5</w:t>
                      </w:r>
                      <w:bookmarkEnd w:id="269"/>
                    </w:p>
                    <w:p w:rsidR="00DB2669" w:rsidRPr="005C5806" w:rsidRDefault="00DB2669" w:rsidP="002D079C">
                      <w:pPr>
                        <w:pStyle w:val="Caption"/>
                        <w:rPr>
                          <w:rFonts w:cs="Times New Roman"/>
                          <w:noProof/>
                        </w:rPr>
                      </w:pPr>
                      <w:r>
                        <w:t>In the policy, red = orbit, blue = go towards origin, and green = go away from origin.</w:t>
                      </w:r>
                    </w:p>
                  </w:txbxContent>
                </v:textbox>
                <w10:wrap type="topAndBottom"/>
              </v:shape>
            </w:pict>
          </mc:Fallback>
        </mc:AlternateContent>
      </w:r>
      <w:r w:rsidRPr="002A2173">
        <w:rPr>
          <w:noProof/>
          <w:lang w:val="en-CA" w:eastAsia="en-CA"/>
        </w:rPr>
        <w:drawing>
          <wp:anchor distT="0" distB="0" distL="114300" distR="114300" simplePos="0" relativeHeight="251757056" behindDoc="0" locked="0" layoutInCell="1" allowOverlap="1" wp14:anchorId="458D5F0F" wp14:editId="5B848EE0">
            <wp:simplePos x="0" y="0"/>
            <wp:positionH relativeFrom="margin">
              <wp:align>right</wp:align>
            </wp:positionH>
            <wp:positionV relativeFrom="paragraph">
              <wp:posOffset>474</wp:posOffset>
            </wp:positionV>
            <wp:extent cx="5943600" cy="44411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anchor>
        </w:drawing>
      </w:r>
      <w:r w:rsidR="002A61F0">
        <w:t xml:space="preserve">Transitioning to </w:t>
      </w:r>
      <w:proofErr w:type="spellStart"/>
      <w:r w:rsidR="002A61F0" w:rsidRPr="002A61F0">
        <w:t>crrcsim</w:t>
      </w:r>
      <w:bookmarkEnd w:id="267"/>
      <w:proofErr w:type="spellEnd"/>
    </w:p>
    <w:p w:rsidR="002A61F0" w:rsidRDefault="001E49D5" w:rsidP="002A61F0">
      <w:r>
        <w:t>We are in the process of getting the most recent algorithm to run using a much more sophisticated simulati</w:t>
      </w:r>
      <w:r w:rsidR="001440AB">
        <w:t xml:space="preserve">on environment called </w:t>
      </w:r>
      <w:proofErr w:type="spellStart"/>
      <w:r w:rsidR="001440AB">
        <w:t>crrcisim</w:t>
      </w:r>
      <w:proofErr w:type="spellEnd"/>
      <w:r w:rsidR="001440AB">
        <w:t xml:space="preserve">. This simulator is free and open source, which makes it appealing. </w:t>
      </w:r>
      <w:r w:rsidR="00D36921">
        <w:t xml:space="preserve">It runs most easily on Linux, and so I have installed Ubuntu in a virtual machine, and </w:t>
      </w:r>
      <w:r w:rsidR="000F2AE4">
        <w:t>have</w:t>
      </w:r>
      <w:r w:rsidR="00D36921">
        <w:t xml:space="preserve"> installed Python and all the required Python libraries. We are in the process of installing the simulator</w:t>
      </w:r>
      <w:r w:rsidR="00EF711E">
        <w:t xml:space="preserve"> on the Linux virtual machine.</w:t>
      </w:r>
    </w:p>
    <w:p w:rsidR="006314C7" w:rsidRDefault="006314C7" w:rsidP="002A61F0"/>
    <w:p w:rsidR="006314C7" w:rsidRDefault="006314C7" w:rsidP="002A61F0"/>
    <w:p w:rsidR="006314C7" w:rsidRDefault="006314C7" w:rsidP="002A61F0"/>
    <w:p w:rsidR="006314C7" w:rsidRPr="002A61F0" w:rsidRDefault="006314C7" w:rsidP="002A61F0"/>
    <w:p w:rsidR="005E255F" w:rsidRDefault="005E255F" w:rsidP="005E255F">
      <w:pPr>
        <w:pStyle w:val="Heading2"/>
      </w:pPr>
      <w:bookmarkStart w:id="270" w:name="_Toc449461744"/>
      <w:bookmarkStart w:id="271" w:name="_Toc452499170"/>
      <w:r>
        <w:lastRenderedPageBreak/>
        <w:t>Future Work</w:t>
      </w:r>
      <w:bookmarkEnd w:id="270"/>
      <w:bookmarkEnd w:id="271"/>
    </w:p>
    <w:p w:rsidR="005E255F" w:rsidRDefault="005E255F" w:rsidP="005E255F">
      <w:r>
        <w:t xml:space="preserve">Dynamic programming with function approximation seems to be working properly in a very simplified </w:t>
      </w:r>
      <w:r w:rsidR="002A61F0">
        <w:t>environment</w:t>
      </w:r>
      <w:r>
        <w:t>, where there is a very limited number of actions and an ideal (and completely known) thermal. The next step is to integrate with a simulator and observe the performance of the algorithm in a more complicated environment, and when the model of the system is estimated using Gaussian Process Regression instead of being known from the start.</w:t>
      </w:r>
    </w:p>
    <w:p w:rsidR="005E255F" w:rsidRDefault="005E255F" w:rsidP="005E255F">
      <w:r>
        <w:t xml:space="preserve">Currently neural networks </w:t>
      </w:r>
      <w:proofErr w:type="gramStart"/>
      <w:r>
        <w:t>are being used</w:t>
      </w:r>
      <w:proofErr w:type="gramEnd"/>
      <w:r>
        <w:t xml:space="preserve"> for function approximation. This is likely overkill – a linear combination of carefully selected features would likely be both faster and less prone to issues with interpolation. There are more standard model based reinforcement learning methods that use other methods of function approximation – these would be worth investigating.</w:t>
      </w:r>
      <w:r w:rsidR="00910AB2">
        <w:t xml:space="preserve"> For example, an adaptive tile based method (similar to the table based method discussed before) sounds very promising.</w:t>
      </w:r>
    </w:p>
    <w:p w:rsidR="005E255F" w:rsidRDefault="005E255F" w:rsidP="005E255F">
      <w:r>
        <w:t xml:space="preserve">We attempted to use neural fitted Q and did not get it to work. However, the method is very appealing due to its model free nature and its ability for scaling. </w:t>
      </w:r>
      <w:r w:rsidR="00D13851">
        <w:t>It would be worth returning to this method and at least understanding better why it was not working.</w:t>
      </w:r>
    </w:p>
    <w:p w:rsidR="00D13851" w:rsidRDefault="00D13851" w:rsidP="005E255F">
      <w:r>
        <w:t xml:space="preserve">The next step is to get the currently most successful algorithm working with </w:t>
      </w:r>
      <w:proofErr w:type="spellStart"/>
      <w:r>
        <w:t>crrcsim</w:t>
      </w:r>
      <w:proofErr w:type="spellEnd"/>
      <w:r>
        <w:t>. After evaluating the results of doing this, we will most likely seriously investigate a model free tile based method.</w:t>
      </w:r>
      <w:r w:rsidR="001E49D5">
        <w:t xml:space="preserve"> We hope</w:t>
      </w:r>
      <w:r>
        <w:t xml:space="preserve"> this method will not be over reliant on the GPR model, while at the same time being </w:t>
      </w:r>
      <w:r w:rsidR="00BF3FA9">
        <w:t xml:space="preserve">reasonably </w:t>
      </w:r>
      <w:r w:rsidR="000A01CF">
        <w:t>fast and flexible (due to its linear nature).</w:t>
      </w:r>
    </w:p>
    <w:p w:rsidR="00D13851" w:rsidRDefault="00D13851" w:rsidP="005E255F"/>
    <w:p w:rsidR="00D96A65" w:rsidRDefault="00D96A65" w:rsidP="00D96A65">
      <w:pPr>
        <w:pStyle w:val="Heading1"/>
      </w:pPr>
      <w:bookmarkStart w:id="272" w:name="_Toc452499171"/>
      <w:r>
        <w:lastRenderedPageBreak/>
        <w:t>Autopilot and Hardware</w:t>
      </w:r>
      <w:bookmarkEnd w:id="272"/>
    </w:p>
    <w:p w:rsidR="00D96A65" w:rsidRDefault="00D96A65" w:rsidP="00D96A65">
      <w:pPr>
        <w:pStyle w:val="Heading2"/>
      </w:pPr>
      <w:bookmarkStart w:id="273" w:name="_Toc452499172"/>
      <w:r>
        <w:t>The Plane</w:t>
      </w:r>
      <w:bookmarkEnd w:id="273"/>
    </w:p>
    <w:p w:rsidR="00AE0165" w:rsidRDefault="00241B2C" w:rsidP="00AE0165">
      <w:pPr>
        <w:keepNext/>
      </w:pPr>
      <w:r>
        <w:t xml:space="preserve">In </w:t>
      </w:r>
      <w:r w:rsidR="00AE0165">
        <w:fldChar w:fldCharType="begin"/>
      </w:r>
      <w:r w:rsidR="00AE0165">
        <w:instrText xml:space="preserve"> REF _Ref449338421 \h </w:instrText>
      </w:r>
      <w:r w:rsidR="00AE0165">
        <w:fldChar w:fldCharType="separate"/>
      </w:r>
      <w:proofErr w:type="gramStart"/>
      <w:r w:rsidR="00DB2669">
        <w:t xml:space="preserve">Figure </w:t>
      </w:r>
      <w:r w:rsidR="00DB2669">
        <w:rPr>
          <w:noProof/>
        </w:rPr>
        <w:t>50</w:t>
      </w:r>
      <w:proofErr w:type="gramEnd"/>
      <w:r w:rsidR="00AE0165">
        <w:fldChar w:fldCharType="end"/>
      </w:r>
      <w:r w:rsidR="00AE0165">
        <w:t xml:space="preserve"> you can see the </w:t>
      </w:r>
      <w:r w:rsidR="002B5F3C">
        <w:t xml:space="preserve">glider that will be used for thermal soaring. </w:t>
      </w:r>
      <w:r w:rsidR="00245A40">
        <w:t xml:space="preserve">The fuselage of the plane is hollow, so the autopilot </w:t>
      </w:r>
      <w:proofErr w:type="gramStart"/>
      <w:r w:rsidR="00245A40">
        <w:t>will be placed</w:t>
      </w:r>
      <w:proofErr w:type="gramEnd"/>
      <w:r w:rsidR="00245A40">
        <w:t xml:space="preserve"> beneath the black hatch, right behind the motor.</w:t>
      </w:r>
    </w:p>
    <w:p w:rsidR="00241B2C" w:rsidRDefault="00340C06" w:rsidP="00AE0165">
      <w:pPr>
        <w:keepNext/>
        <w:jc w:val="center"/>
      </w:pPr>
      <w:r>
        <w:pict>
          <v:shape id="_x0000_i1027" type="#_x0000_t75" style="width:467.5pt;height:398.15pt">
            <v:imagedata r:id="rId115" o:title="Picture2"/>
          </v:shape>
        </w:pict>
      </w:r>
    </w:p>
    <w:p w:rsidR="00D96A65" w:rsidRPr="006B4F45" w:rsidRDefault="00241B2C" w:rsidP="00241B2C">
      <w:pPr>
        <w:pStyle w:val="Caption"/>
        <w:jc w:val="center"/>
      </w:pPr>
      <w:bookmarkStart w:id="274" w:name="_Ref449338421"/>
      <w:bookmarkStart w:id="275" w:name="_Toc452499245"/>
      <w:r>
        <w:t xml:space="preserve">Figure </w:t>
      </w:r>
      <w:fldSimple w:instr=" SEQ Figure \* ARABIC ">
        <w:r w:rsidR="00DB2669">
          <w:rPr>
            <w:noProof/>
          </w:rPr>
          <w:t>50</w:t>
        </w:r>
      </w:fldSimple>
      <w:bookmarkEnd w:id="274"/>
      <w:r>
        <w:t>. Glider built by the mechanical team shown with all the seniors of the electrical/computer and mechanical team.</w:t>
      </w:r>
      <w:bookmarkEnd w:id="275"/>
    </w:p>
    <w:p w:rsidR="00D96A65" w:rsidRDefault="00D96A65" w:rsidP="00D96A65">
      <w:pPr>
        <w:pStyle w:val="Heading2"/>
      </w:pPr>
      <w:bookmarkStart w:id="276" w:name="_Toc452499173"/>
      <w:r>
        <w:t xml:space="preserve">Switching from Piccolo to </w:t>
      </w:r>
      <w:proofErr w:type="spellStart"/>
      <w:r>
        <w:t>Pixhawk</w:t>
      </w:r>
      <w:bookmarkEnd w:id="276"/>
      <w:proofErr w:type="spellEnd"/>
    </w:p>
    <w:p w:rsidR="00D96A65" w:rsidRDefault="00D96A65" w:rsidP="00D96A65">
      <w:r w:rsidRPr="001F50FA">
        <w:t xml:space="preserve">While we are using the Piccolo for simulation, we decided to go with the </w:t>
      </w:r>
      <w:proofErr w:type="spellStart"/>
      <w:r w:rsidRPr="001F50FA">
        <w:t>Pixhawk</w:t>
      </w:r>
      <w:proofErr w:type="spellEnd"/>
      <w:r w:rsidRPr="001F50FA">
        <w:t xml:space="preserve"> for actual flight. We have a Piccolo Nano, but after sending data to Michael at </w:t>
      </w:r>
      <w:proofErr w:type="spellStart"/>
      <w:r w:rsidRPr="001F50FA">
        <w:t>CloudCap</w:t>
      </w:r>
      <w:proofErr w:type="spellEnd"/>
      <w:r w:rsidRPr="001F50FA">
        <w:t xml:space="preserve"> during the 2014-2015 school year, he thought there might be hardware issues with it, and it </w:t>
      </w:r>
      <w:proofErr w:type="gramStart"/>
      <w:r w:rsidRPr="001F50FA">
        <w:t>is primarily designed</w:t>
      </w:r>
      <w:proofErr w:type="gramEnd"/>
      <w:r w:rsidRPr="001F50FA">
        <w:t xml:space="preserve"> </w:t>
      </w:r>
      <w:r w:rsidRPr="001F50FA">
        <w:lastRenderedPageBreak/>
        <w:t xml:space="preserve">for quadcopter flight anyway. We also have a Piccolo SL, which we got since for the 2014-2015 project with the Vertical Take-Off and Landing UAV, we needed to use version 2.1.4, which </w:t>
      </w:r>
      <w:proofErr w:type="gramStart"/>
      <w:r w:rsidRPr="001F50FA">
        <w:t>didn't</w:t>
      </w:r>
      <w:proofErr w:type="gramEnd"/>
      <w:r w:rsidRPr="001F50FA">
        <w:t xml:space="preserve"> run on the Nano. This </w:t>
      </w:r>
      <w:proofErr w:type="gramStart"/>
      <w:r w:rsidRPr="001F50FA">
        <w:t>can be used</w:t>
      </w:r>
      <w:proofErr w:type="gramEnd"/>
      <w:r w:rsidRPr="001F50FA">
        <w:t xml:space="preserve"> for fixed-wing flight. However, the wiring harness has very long wires (not ideal for a lightweight glider) </w:t>
      </w:r>
      <w:proofErr w:type="gramStart"/>
      <w:r w:rsidRPr="001F50FA">
        <w:t>and also</w:t>
      </w:r>
      <w:proofErr w:type="gramEnd"/>
      <w:r w:rsidRPr="001F50FA">
        <w:t xml:space="preserve"> doesn't bring out the CAN bus, which is needed for hardware-in-the-loop. In addition, for autonomous flight we might need to create an AVL model. In other words, getting the Piccolo up and running seems like it would be a lot more complex and time consuming than using the </w:t>
      </w:r>
      <w:proofErr w:type="spellStart"/>
      <w:r w:rsidRPr="001F50FA">
        <w:t>Pixhawk</w:t>
      </w:r>
      <w:proofErr w:type="spellEnd"/>
      <w:r w:rsidRPr="001F50FA">
        <w:t xml:space="preserve">, and we used the </w:t>
      </w:r>
      <w:proofErr w:type="spellStart"/>
      <w:r w:rsidRPr="001F50FA">
        <w:t>Pixhawk</w:t>
      </w:r>
      <w:proofErr w:type="spellEnd"/>
      <w:r w:rsidRPr="001F50FA">
        <w:t xml:space="preserve"> last year for similar reasons. </w:t>
      </w:r>
      <w:proofErr w:type="gramStart"/>
      <w:r w:rsidRPr="001F50FA">
        <w:t>It's</w:t>
      </w:r>
      <w:proofErr w:type="gramEnd"/>
      <w:r w:rsidRPr="001F50FA">
        <w:t xml:space="preserve"> really simple to set up.</w:t>
      </w:r>
    </w:p>
    <w:p w:rsidR="00D96A65" w:rsidRDefault="00D96A65" w:rsidP="00D96A65">
      <w:pPr>
        <w:pStyle w:val="Heading2"/>
      </w:pPr>
      <w:bookmarkStart w:id="277" w:name="_Toc452499174"/>
      <w:r>
        <w:t xml:space="preserve">Connecting with </w:t>
      </w:r>
      <w:r w:rsidR="002B1AF8">
        <w:t xml:space="preserve">the </w:t>
      </w:r>
      <w:r>
        <w:t>Piccolo Simulator</w:t>
      </w:r>
      <w:bookmarkEnd w:id="277"/>
    </w:p>
    <w:p w:rsidR="00D96A65" w:rsidRPr="00F67540" w:rsidRDefault="00D96A65" w:rsidP="00D96A65">
      <w:pPr>
        <w:pStyle w:val="Heading3"/>
      </w:pPr>
      <w:bookmarkStart w:id="278" w:name="_Toc452499175"/>
      <w:r>
        <w:t>Networking Motivation</w:t>
      </w:r>
      <w:bookmarkEnd w:id="278"/>
    </w:p>
    <w:p w:rsidR="00D96A65" w:rsidRDefault="00D96A65" w:rsidP="00D96A65">
      <w:r>
        <w:t xml:space="preserve">The Piccolo software includes libraries that </w:t>
      </w:r>
      <w:proofErr w:type="gramStart"/>
      <w:r>
        <w:t>can be linked</w:t>
      </w:r>
      <w:proofErr w:type="gramEnd"/>
      <w:r>
        <w:t xml:space="preserve">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t>
      </w:r>
      <w:proofErr w:type="gramStart"/>
      <w:r>
        <w:t>we’ll</w:t>
      </w:r>
      <w:proofErr w:type="gramEnd"/>
      <w:r>
        <w:t xml:space="preserve"> be limited to C++ functionality that was available in 2008.</w:t>
      </w:r>
    </w:p>
    <w:p w:rsidR="00D96A65" w:rsidRDefault="00D96A65" w:rsidP="00D96A65">
      <w:r>
        <w:t xml:space="preserve">Our higher-level algorithms </w:t>
      </w:r>
      <w:proofErr w:type="gramStart"/>
      <w:r>
        <w:t>have been developed</w:t>
      </w:r>
      <w:proofErr w:type="gramEnd"/>
      <w:r>
        <w:t xml:space="preserve">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w:t>
      </w:r>
      <w:proofErr w:type="gramStart"/>
      <w:r>
        <w:t>doesn’t</w:t>
      </w:r>
      <w:proofErr w:type="gramEnd"/>
      <w:r>
        <w:t xml:space="preserve">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279" w:name="_Toc452499176"/>
      <w:r>
        <w:t>Network Protocol</w:t>
      </w:r>
      <w:bookmarkEnd w:id="279"/>
    </w:p>
    <w:p w:rsidR="00D96A65" w:rsidRDefault="00D96A65" w:rsidP="00D96A65">
      <w:r>
        <w:t xml:space="preserve">On the </w:t>
      </w:r>
      <w:proofErr w:type="gramStart"/>
      <w:r>
        <w:t>C++</w:t>
      </w:r>
      <w:proofErr w:type="gramEnd"/>
      <w:r>
        <w:t xml:space="preserve"> side is the connection to the autopilot. We want the C++ side to send the data it receives from the autopilot to the Python side. We want the Python side </w:t>
      </w:r>
      <w:proofErr w:type="gramStart"/>
      <w:r>
        <w:t>to then send</w:t>
      </w:r>
      <w:proofErr w:type="gramEnd"/>
      <w:r>
        <w:t xml:space="preserve">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 xml:space="preserve">Both sides will have to agree on the format of data they are sending and receiving. A simple mechanism for doing this is to use JSON, which is a simple string-based format that supports working with objects, arrays, integers, floating-point numbers, etc. We </w:t>
      </w:r>
      <w:proofErr w:type="gramStart"/>
      <w:r>
        <w:t>are wanting</w:t>
      </w:r>
      <w:proofErr w:type="gramEnd"/>
      <w:r>
        <w:t xml:space="preserve">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DB2669">
        <w:t xml:space="preserve">Figure </w:t>
      </w:r>
      <w:r w:rsidR="00DB2669">
        <w:rPr>
          <w:noProof/>
        </w:rPr>
        <w:t>51</w:t>
      </w:r>
      <w:r>
        <w:fldChar w:fldCharType="end"/>
      </w:r>
      <w:r>
        <w:t xml:space="preserve">. After sending some data, the other side will have to know when a specific message </w:t>
      </w:r>
      <w:proofErr w:type="gramStart"/>
      <w:r>
        <w:t>has been completed</w:t>
      </w:r>
      <w:proofErr w:type="gramEnd"/>
      <w:r>
        <w:t xml:space="preserve">. One way to do this is by having a delimiter that </w:t>
      </w:r>
      <w:proofErr w:type="gramStart"/>
      <w:r>
        <w:t>is used</w:t>
      </w:r>
      <w:proofErr w:type="gramEnd"/>
      <w:r>
        <w:t xml:space="preserve"> to signal the end of a message. Since our strings will not be </w:t>
      </w:r>
      <w:r>
        <w:lastRenderedPageBreak/>
        <w:t>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 id="_x0000_i1028" type="#_x0000_t75" style="width:213.05pt;height:45pt" o:ole="">
            <v:imagedata r:id="rId116" o:title=""/>
          </v:shape>
          <o:OLEObject Type="Embed" ProgID="Visio.Drawing.15" ShapeID="_x0000_i1028" DrawAspect="Content" ObjectID="_1526242897" r:id="rId117"/>
        </w:object>
      </w:r>
    </w:p>
    <w:p w:rsidR="00D96A65" w:rsidRDefault="00D96A65" w:rsidP="00D96A65">
      <w:pPr>
        <w:pStyle w:val="Caption"/>
        <w:jc w:val="center"/>
      </w:pPr>
      <w:bookmarkStart w:id="280" w:name="_Ref449279736"/>
      <w:bookmarkStart w:id="281" w:name="_Toc452499246"/>
      <w:r>
        <w:t xml:space="preserve">Figure </w:t>
      </w:r>
      <w:fldSimple w:instr=" SEQ Figure \* ARABIC ">
        <w:r w:rsidR="00DB2669">
          <w:rPr>
            <w:noProof/>
          </w:rPr>
          <w:t>51</w:t>
        </w:r>
      </w:fldSimple>
      <w:bookmarkEnd w:id="280"/>
      <w:r>
        <w:t>. Network communication overview of C++/Python interface.</w:t>
      </w:r>
      <w:bookmarkEnd w:id="281"/>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w:t>
      </w:r>
      <w:proofErr w:type="gramStart"/>
      <w:r>
        <w:t>type</w:t>
      </w:r>
      <w:proofErr w:type="gramEnd"/>
      <w:r>
        <w:t>": "data",</w:t>
      </w:r>
    </w:p>
    <w:p w:rsidR="00D96A65" w:rsidRDefault="00D96A65" w:rsidP="00D96A65">
      <w:pPr>
        <w:pStyle w:val="NoSpacing"/>
      </w:pPr>
      <w:r>
        <w:t xml:space="preserve">  "</w:t>
      </w:r>
      <w:proofErr w:type="gramStart"/>
      <w:r>
        <w:t>time</w:t>
      </w:r>
      <w:proofErr w:type="gramEnd"/>
      <w:r>
        <w:t>": 1461537758,</w:t>
      </w:r>
    </w:p>
    <w:p w:rsidR="00D96A65" w:rsidRDefault="00D96A65" w:rsidP="00D96A65">
      <w:pPr>
        <w:pStyle w:val="NoSpacing"/>
      </w:pPr>
      <w:r>
        <w:t xml:space="preserve">  "</w:t>
      </w:r>
      <w:proofErr w:type="spellStart"/>
      <w:proofErr w:type="gramStart"/>
      <w:r>
        <w:t>lat</w:t>
      </w:r>
      <w:proofErr w:type="spellEnd"/>
      <w:proofErr w:type="gramEnd"/>
      <w:r>
        <w:t>": 0.803670378365061,</w:t>
      </w:r>
    </w:p>
    <w:p w:rsidR="00D96A65" w:rsidRDefault="00D96A65" w:rsidP="00D96A65">
      <w:pPr>
        <w:pStyle w:val="NoSpacing"/>
      </w:pPr>
      <w:r>
        <w:t xml:space="preserve">  "</w:t>
      </w:r>
      <w:proofErr w:type="spellStart"/>
      <w:proofErr w:type="gramStart"/>
      <w:r>
        <w:t>lon</w:t>
      </w:r>
      <w:proofErr w:type="spellEnd"/>
      <w:proofErr w:type="gramEnd"/>
      <w:r>
        <w:t>": -2.06629154723287,</w:t>
      </w:r>
    </w:p>
    <w:p w:rsidR="00D96A65" w:rsidRPr="007F26C8" w:rsidRDefault="00D96A65" w:rsidP="00D96A65">
      <w:pPr>
        <w:pStyle w:val="NoSpacing"/>
        <w:rPr>
          <w:lang w:val="es-MX"/>
        </w:rPr>
      </w:pPr>
      <w:r>
        <w:t xml:space="preserve">  </w:t>
      </w:r>
      <w:r w:rsidRPr="007F26C8">
        <w:rPr>
          <w:lang w:val="es-MX"/>
        </w:rPr>
        <w:t>"</w:t>
      </w:r>
      <w:proofErr w:type="spellStart"/>
      <w:r w:rsidRPr="007F26C8">
        <w:rPr>
          <w:lang w:val="es-MX"/>
        </w:rPr>
        <w:t>alt</w:t>
      </w:r>
      <w:proofErr w:type="spellEnd"/>
      <w:r w:rsidRPr="007F26C8">
        <w:rPr>
          <w:lang w:val="es-MX"/>
        </w:rPr>
        <w:t>": 500,</w:t>
      </w:r>
    </w:p>
    <w:p w:rsidR="00D96A65" w:rsidRPr="007F26C8" w:rsidRDefault="00D96A65" w:rsidP="00D96A65">
      <w:pPr>
        <w:pStyle w:val="NoSpacing"/>
        <w:rPr>
          <w:lang w:val="es-MX"/>
        </w:rPr>
      </w:pPr>
      <w:r w:rsidRPr="007F26C8">
        <w:rPr>
          <w:lang w:val="es-MX"/>
        </w:rPr>
        <w:t xml:space="preserve">  "</w:t>
      </w:r>
      <w:proofErr w:type="spellStart"/>
      <w:r w:rsidRPr="007F26C8">
        <w:rPr>
          <w:lang w:val="es-MX"/>
        </w:rPr>
        <w:t>velDown</w:t>
      </w:r>
      <w:proofErr w:type="spellEnd"/>
      <w:r w:rsidRPr="007F26C8">
        <w:rPr>
          <w:lang w:val="es-MX"/>
        </w:rPr>
        <w:t>":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w:t>
      </w:r>
      <w:proofErr w:type="spellStart"/>
      <w:r w:rsidRPr="007F26C8">
        <w:rPr>
          <w:lang w:val="es-MX"/>
        </w:rPr>
        <w:t>energy</w:t>
      </w:r>
      <w:proofErr w:type="spellEnd"/>
      <w:r w:rsidRPr="007F26C8">
        <w:rPr>
          <w:lang w:val="es-MX"/>
        </w:rPr>
        <w:t>":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w:t>
      </w:r>
      <w:proofErr w:type="gramStart"/>
      <w:r>
        <w:t>type</w:t>
      </w:r>
      <w:proofErr w:type="gramEnd"/>
      <w:r>
        <w:t>": "command",</w:t>
      </w:r>
    </w:p>
    <w:p w:rsidR="00D96A65" w:rsidRDefault="00D96A65" w:rsidP="00D96A65">
      <w:pPr>
        <w:pStyle w:val="NoSpacing"/>
      </w:pPr>
      <w:r>
        <w:t xml:space="preserve">  "</w:t>
      </w:r>
      <w:proofErr w:type="spellStart"/>
      <w:proofErr w:type="gramStart"/>
      <w:r>
        <w:t>lat</w:t>
      </w:r>
      <w:proofErr w:type="spellEnd"/>
      <w:proofErr w:type="gramEnd"/>
      <w:r>
        <w:t>": 0.803670378365061,</w:t>
      </w:r>
    </w:p>
    <w:p w:rsidR="00D96A65" w:rsidRDefault="00D96A65" w:rsidP="00D96A65">
      <w:pPr>
        <w:pStyle w:val="NoSpacing"/>
      </w:pPr>
      <w:r>
        <w:t xml:space="preserve">  "</w:t>
      </w:r>
      <w:proofErr w:type="spellStart"/>
      <w:proofErr w:type="gramStart"/>
      <w:r>
        <w:t>lon</w:t>
      </w:r>
      <w:proofErr w:type="spellEnd"/>
      <w:proofErr w:type="gramEnd"/>
      <w:r>
        <w:t>": -2.06629154723287,</w:t>
      </w:r>
    </w:p>
    <w:p w:rsidR="00D96A65" w:rsidRDefault="00D96A65" w:rsidP="00D96A65">
      <w:pPr>
        <w:pStyle w:val="NoSpacing"/>
      </w:pPr>
      <w:r>
        <w:t xml:space="preserve">  "</w:t>
      </w:r>
      <w:proofErr w:type="gramStart"/>
      <w:r>
        <w:t>alt</w:t>
      </w:r>
      <w:proofErr w:type="gramEnd"/>
      <w:r>
        <w:t>": 500,</w:t>
      </w:r>
    </w:p>
    <w:p w:rsidR="00D96A65" w:rsidRDefault="00D96A65" w:rsidP="00D96A65">
      <w:pPr>
        <w:pStyle w:val="NoSpacing"/>
      </w:pPr>
      <w:r>
        <w:t xml:space="preserve">   "</w:t>
      </w:r>
      <w:proofErr w:type="gramStart"/>
      <w:r>
        <w:t>radius</w:t>
      </w:r>
      <w:proofErr w:type="gramEnd"/>
      <w:r>
        <w:t>":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 xml:space="preserve">However, fields </w:t>
      </w:r>
      <w:proofErr w:type="gramStart"/>
      <w:r>
        <w:t>can easily be added or removed</w:t>
      </w:r>
      <w:proofErr w:type="gramEnd"/>
      <w:r>
        <w:t>.</w:t>
      </w:r>
    </w:p>
    <w:p w:rsidR="00D96A65" w:rsidRDefault="00D96A65" w:rsidP="00D96A65">
      <w:pPr>
        <w:pStyle w:val="Heading3"/>
      </w:pPr>
      <w:bookmarkStart w:id="282" w:name="_Toc452499177"/>
      <w:r>
        <w:t>C++ Server</w:t>
      </w:r>
      <w:bookmarkEnd w:id="282"/>
    </w:p>
    <w:p w:rsidR="00D96A65" w:rsidRDefault="00D96A65" w:rsidP="00D96A65">
      <w:r>
        <w:t xml:space="preserve">A </w:t>
      </w:r>
      <w:proofErr w:type="gramStart"/>
      <w:r>
        <w:t>commonly-used</w:t>
      </w:r>
      <w:proofErr w:type="gramEnd"/>
      <w:r>
        <w:t xml:space="preserve"> C++ networking library is </w:t>
      </w:r>
      <w:proofErr w:type="spellStart"/>
      <w:r>
        <w:t>Asio</w:t>
      </w:r>
      <w:proofErr w:type="spellEnd"/>
      <w:r>
        <w:t xml:space="preserve">. There is a Boost and non-Boost version of this library, which provide the same functionality but can use Boost’s version of threads, </w:t>
      </w:r>
      <w:proofErr w:type="spellStart"/>
      <w:r>
        <w:t>lamda</w:t>
      </w:r>
      <w:proofErr w:type="spellEnd"/>
      <w:r>
        <w:t xml:space="preserve"> expressions, etc. if not using C++11 (or later) or use C++11’s with the non-Boost version. Since we are using C++ functionality only from 2008, we will not be able to use C++11 threading and other features, so we will use </w:t>
      </w:r>
      <w:proofErr w:type="spellStart"/>
      <w:r>
        <w:t>Boost.Asio</w:t>
      </w:r>
      <w:proofErr w:type="spellEnd"/>
      <w:r>
        <w:t xml:space="preserve">. Using this library, the actions show in </w:t>
      </w:r>
      <w:r>
        <w:fldChar w:fldCharType="begin"/>
      </w:r>
      <w:r>
        <w:instrText xml:space="preserve"> REF _Ref449276682 \h </w:instrText>
      </w:r>
      <w:r>
        <w:fldChar w:fldCharType="separate"/>
      </w:r>
      <w:r w:rsidR="00DB2669">
        <w:t xml:space="preserve">Table </w:t>
      </w:r>
      <w:r w:rsidR="00DB2669">
        <w:rPr>
          <w:noProof/>
        </w:rPr>
        <w:t>3</w:t>
      </w:r>
      <w:r>
        <w:fldChar w:fldCharType="end"/>
      </w:r>
      <w:r>
        <w:t xml:space="preserve"> </w:t>
      </w:r>
      <w:proofErr w:type="gramStart"/>
      <w:r>
        <w:t>will be implemented</w:t>
      </w:r>
      <w:proofErr w:type="gramEnd"/>
      <w:r>
        <w:t>.</w:t>
      </w:r>
    </w:p>
    <w:p w:rsidR="000121DD" w:rsidRDefault="000121DD" w:rsidP="00D96A65"/>
    <w:p w:rsidR="00D96A65" w:rsidRDefault="00D96A65" w:rsidP="00D96A65">
      <w:pPr>
        <w:pStyle w:val="Caption"/>
      </w:pPr>
      <w:bookmarkStart w:id="283" w:name="_Ref449276682"/>
      <w:bookmarkStart w:id="284" w:name="_Toc452499255"/>
      <w:r>
        <w:lastRenderedPageBreak/>
        <w:t xml:space="preserve">Table </w:t>
      </w:r>
      <w:fldSimple w:instr=" SEQ Table \* ARABIC ">
        <w:r w:rsidR="00DB2669">
          <w:rPr>
            <w:noProof/>
          </w:rPr>
          <w:t>3</w:t>
        </w:r>
      </w:fldSimple>
      <w:bookmarkEnd w:id="283"/>
      <w:r>
        <w:t>. Server connection actions.</w:t>
      </w:r>
      <w:bookmarkEnd w:id="28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693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Open</w:t>
            </w:r>
          </w:p>
        </w:tc>
        <w:tc>
          <w:tcPr>
            <w:tcW w:w="6930" w:type="dxa"/>
          </w:tcPr>
          <w:p w:rsidR="00D96A65" w:rsidRDefault="00D96A65" w:rsidP="00AE0165">
            <w:r>
              <w:t xml:space="preserve">When a client connects, a TCP connection </w:t>
            </w:r>
            <w:proofErr w:type="gramStart"/>
            <w:r>
              <w:t>is opened</w:t>
            </w:r>
            <w:proofErr w:type="gramEnd"/>
            <w:r>
              <w:t>.</w:t>
            </w:r>
          </w:p>
        </w:tc>
      </w:tr>
      <w:tr w:rsidR="00D96A65" w:rsidTr="00AE0165">
        <w:trPr>
          <w:trHeight w:val="364"/>
        </w:trPr>
        <w:tc>
          <w:tcPr>
            <w:tcW w:w="1278" w:type="dxa"/>
          </w:tcPr>
          <w:p w:rsidR="00D96A65" w:rsidRDefault="00D96A65" w:rsidP="00AE0165">
            <w:r>
              <w:t>Send</w:t>
            </w:r>
          </w:p>
        </w:tc>
        <w:tc>
          <w:tcPr>
            <w:tcW w:w="6930" w:type="dxa"/>
          </w:tcPr>
          <w:p w:rsidR="00D96A65" w:rsidRDefault="00D96A65" w:rsidP="00AE0165">
            <w:r>
              <w:t xml:space="preserve">When new data is available, it </w:t>
            </w:r>
            <w:proofErr w:type="gramStart"/>
            <w:r>
              <w:t>is sent out</w:t>
            </w:r>
            <w:proofErr w:type="gramEnd"/>
            <w:r>
              <w:t xml:space="preserve"> to all connections.</w:t>
            </w:r>
          </w:p>
        </w:tc>
      </w:tr>
      <w:tr w:rsidR="00D96A65" w:rsidTr="00AE0165">
        <w:trPr>
          <w:trHeight w:val="364"/>
        </w:trPr>
        <w:tc>
          <w:tcPr>
            <w:tcW w:w="1278" w:type="dxa"/>
          </w:tcPr>
          <w:p w:rsidR="00D96A65" w:rsidRDefault="00D96A65" w:rsidP="00AE0165">
            <w:r>
              <w:t>Receive</w:t>
            </w:r>
          </w:p>
        </w:tc>
        <w:tc>
          <w:tcPr>
            <w:tcW w:w="6930" w:type="dxa"/>
          </w:tcPr>
          <w:p w:rsidR="00D96A65" w:rsidRDefault="00D96A65" w:rsidP="00AE0165">
            <w:r>
              <w:t xml:space="preserve">When the client sends commands back, they </w:t>
            </w:r>
            <w:proofErr w:type="gramStart"/>
            <w:r>
              <w:t>are sent</w:t>
            </w:r>
            <w:proofErr w:type="gramEnd"/>
            <w:r>
              <w:t xml:space="preserve"> to the autopilot.</w:t>
            </w:r>
          </w:p>
        </w:tc>
      </w:tr>
      <w:tr w:rsidR="00D96A65" w:rsidTr="00AE0165">
        <w:trPr>
          <w:trHeight w:val="364"/>
        </w:trPr>
        <w:tc>
          <w:tcPr>
            <w:tcW w:w="1278" w:type="dxa"/>
          </w:tcPr>
          <w:p w:rsidR="00D96A65" w:rsidRDefault="00D96A65" w:rsidP="00AE0165">
            <w:r>
              <w:t>Close</w:t>
            </w:r>
          </w:p>
        </w:tc>
        <w:tc>
          <w:tcPr>
            <w:tcW w:w="6930" w:type="dxa"/>
          </w:tcPr>
          <w:p w:rsidR="00D96A65" w:rsidRDefault="00D96A65" w:rsidP="00AE0165">
            <w:r>
              <w:t xml:space="preserve">The connection </w:t>
            </w:r>
            <w:proofErr w:type="gramStart"/>
            <w:r>
              <w:t>is closed</w:t>
            </w:r>
            <w:proofErr w:type="gramEnd"/>
            <w:r>
              <w:t xml:space="preserve">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also over the network. Two thread </w:t>
      </w:r>
      <w:proofErr w:type="gramStart"/>
      <w:r>
        <w:t>will be started</w:t>
      </w:r>
      <w:proofErr w:type="gramEnd"/>
      <w:r>
        <w:t xml:space="preserve"> to handle all the communication with the autopilot: one to send data to the autopilot and one to receive data from the autopilot. One more thread </w:t>
      </w:r>
      <w:proofErr w:type="gramStart"/>
      <w:r>
        <w:t>will be started</w:t>
      </w:r>
      <w:proofErr w:type="gramEnd"/>
      <w:r>
        <w:t xml:space="preserve"> for the C++/Python interface server. This </w:t>
      </w:r>
      <w:proofErr w:type="gramStart"/>
      <w:r>
        <w:t>is illustrated</w:t>
      </w:r>
      <w:proofErr w:type="gramEnd"/>
      <w:r>
        <w:t xml:space="preserve"> in </w:t>
      </w:r>
      <w:r>
        <w:fldChar w:fldCharType="begin"/>
      </w:r>
      <w:r>
        <w:instrText xml:space="preserve"> REF _Ref449279883 \h </w:instrText>
      </w:r>
      <w:r>
        <w:fldChar w:fldCharType="separate"/>
      </w:r>
      <w:r w:rsidR="00DB2669">
        <w:t xml:space="preserve">Figure </w:t>
      </w:r>
      <w:r w:rsidR="00DB2669">
        <w:rPr>
          <w:noProof/>
        </w:rPr>
        <w:t>52</w:t>
      </w:r>
      <w:r>
        <w:fldChar w:fldCharType="end"/>
      </w:r>
      <w:r>
        <w:t>.</w:t>
      </w:r>
    </w:p>
    <w:p w:rsidR="00D96A65" w:rsidRDefault="00D96A65" w:rsidP="00D96A65">
      <w:r>
        <w:t xml:space="preserve">A data structure with locking </w:t>
      </w:r>
      <w:proofErr w:type="gramStart"/>
      <w:r>
        <w:t>will be used</w:t>
      </w:r>
      <w:proofErr w:type="gramEnd"/>
      <w:r>
        <w:t xml:space="preserve"> to manage the data between all three of these threads. The autopilot receiving thread will add data to a queue in this data structure every time it receives new data from the autopilot. This data </w:t>
      </w:r>
      <w:proofErr w:type="gramStart"/>
      <w:r>
        <w:t>will be buffered up to a certain maximum number of entries and sent to new connections that connect so that new clients will immediately receive the most recent data upon connecting</w:t>
      </w:r>
      <w:proofErr w:type="gramEnd"/>
      <w:r>
        <w:t xml:space="preserve">. Then additional data </w:t>
      </w:r>
      <w:proofErr w:type="gramStart"/>
      <w:r>
        <w:t>will be sent</w:t>
      </w:r>
      <w:proofErr w:type="gramEnd"/>
      <w:r>
        <w:t xml:space="preserve"> </w:t>
      </w:r>
      <w:r w:rsidR="002E4C5D">
        <w:t>to</w:t>
      </w:r>
      <w:r>
        <w:t xml:space="preserve"> these connected clients as the autopilot receiving thread receives more data.</w:t>
      </w:r>
    </w:p>
    <w:p w:rsidR="00D96A65" w:rsidRDefault="00D96A65" w:rsidP="00D96A65">
      <w:r>
        <w:t xml:space="preserve">The encoding and decoding of the JSON will occur in this locking data structure. When data is written to the TCP connection it will be converted to JSON using the </w:t>
      </w:r>
      <w:proofErr w:type="spellStart"/>
      <w:r>
        <w:t>RapidJSON</w:t>
      </w:r>
      <w:proofErr w:type="spellEnd"/>
      <w:r>
        <w:t xml:space="preserve"> library, chosen since it does not require C++11 features. When data </w:t>
      </w:r>
      <w:proofErr w:type="gramStart"/>
      <w:r>
        <w:t>is read</w:t>
      </w:r>
      <w:proofErr w:type="gramEnd"/>
      <w:r>
        <w:t xml:space="preserve"> from the TCP connection, it will again use this library to decode the command.</w:t>
      </w:r>
    </w:p>
    <w:p w:rsidR="00D96A65" w:rsidRDefault="00D96A65" w:rsidP="00D96A65">
      <w:pPr>
        <w:keepNext/>
        <w:jc w:val="center"/>
      </w:pPr>
      <w:r>
        <w:object w:dxaOrig="8055" w:dyaOrig="2370">
          <v:shape id="_x0000_i1029" type="#_x0000_t75" style="width:401.95pt;height:118.5pt" o:ole="">
            <v:imagedata r:id="rId118" o:title=""/>
          </v:shape>
          <o:OLEObject Type="Embed" ProgID="Visio.Drawing.15" ShapeID="_x0000_i1029" DrawAspect="Content" ObjectID="_1526242898" r:id="rId119"/>
        </w:object>
      </w:r>
    </w:p>
    <w:p w:rsidR="00D96A65" w:rsidRDefault="00D96A65" w:rsidP="00D96A65">
      <w:pPr>
        <w:pStyle w:val="Caption"/>
        <w:jc w:val="center"/>
      </w:pPr>
      <w:bookmarkStart w:id="285" w:name="_Ref449279883"/>
      <w:bookmarkStart w:id="286" w:name="_Toc452499247"/>
      <w:r>
        <w:t xml:space="preserve">Figure </w:t>
      </w:r>
      <w:fldSimple w:instr=" SEQ Figure \* ARABIC ">
        <w:r w:rsidR="00DB2669">
          <w:rPr>
            <w:noProof/>
          </w:rPr>
          <w:t>52</w:t>
        </w:r>
      </w:fldSimple>
      <w:bookmarkEnd w:id="285"/>
      <w:r>
        <w:t>. Data and command flow through</w:t>
      </w:r>
      <w:r w:rsidR="002E4C5D">
        <w:t xml:space="preserve"> the</w:t>
      </w:r>
      <w:r>
        <w:t xml:space="preserve"> C++ server of the C++/Python interface.</w:t>
      </w:r>
      <w:bookmarkEnd w:id="286"/>
    </w:p>
    <w:p w:rsidR="00D96A65" w:rsidRDefault="00D96A65" w:rsidP="00D96A65">
      <w:pPr>
        <w:pStyle w:val="Heading3"/>
      </w:pPr>
      <w:bookmarkStart w:id="287" w:name="_Toc452499178"/>
      <w:r>
        <w:t>Python Client</w:t>
      </w:r>
      <w:bookmarkEnd w:id="287"/>
    </w:p>
    <w:p w:rsidR="00D96A65" w:rsidRDefault="00D96A65" w:rsidP="00D96A65">
      <w:r>
        <w:t xml:space="preserve">Python has networking modules, so we do not need to go looking for a library to use. We can import “socket” to connect to the server and import “select” to wait on a socket until it is ready to send or receive data. Finally, the JSON encoding and decoding </w:t>
      </w:r>
      <w:proofErr w:type="gramStart"/>
      <w:r>
        <w:t>can be done</w:t>
      </w:r>
      <w:proofErr w:type="gramEnd"/>
      <w:r>
        <w:t xml:space="preserve"> by importing “</w:t>
      </w:r>
      <w:proofErr w:type="spellStart"/>
      <w:r>
        <w:t>json</w:t>
      </w:r>
      <w:proofErr w:type="spellEnd"/>
      <w:r>
        <w:t xml:space="preserve">.” Using this built in </w:t>
      </w:r>
      <w:proofErr w:type="gramStart"/>
      <w:r>
        <w:t>functionality,</w:t>
      </w:r>
      <w:proofErr w:type="gramEnd"/>
      <w:r>
        <w:t xml:space="preserve"> the actions show in </w:t>
      </w:r>
      <w:r w:rsidR="00873681">
        <w:fldChar w:fldCharType="begin"/>
      </w:r>
      <w:r w:rsidR="00873681">
        <w:instrText xml:space="preserve"> REF _Ref449294530 \h </w:instrText>
      </w:r>
      <w:r w:rsidR="00873681">
        <w:fldChar w:fldCharType="separate"/>
      </w:r>
      <w:r w:rsidR="00DB2669">
        <w:t xml:space="preserve">Table </w:t>
      </w:r>
      <w:r w:rsidR="00DB2669">
        <w:rPr>
          <w:noProof/>
        </w:rPr>
        <w:t>4</w:t>
      </w:r>
      <w:r w:rsidR="00873681">
        <w:fldChar w:fldCharType="end"/>
      </w:r>
      <w:r w:rsidR="00873681">
        <w:t xml:space="preserve"> </w:t>
      </w:r>
      <w:r>
        <w:t>will be implemented.</w:t>
      </w:r>
    </w:p>
    <w:p w:rsidR="00D96A65" w:rsidRDefault="00D96A65" w:rsidP="00D96A65">
      <w:pPr>
        <w:pStyle w:val="Caption"/>
      </w:pPr>
      <w:bookmarkStart w:id="288" w:name="_Ref449294530"/>
      <w:bookmarkStart w:id="289" w:name="_Toc452499256"/>
      <w:r>
        <w:lastRenderedPageBreak/>
        <w:t xml:space="preserve">Table </w:t>
      </w:r>
      <w:fldSimple w:instr=" SEQ Table \* ARABIC ">
        <w:r w:rsidR="00DB2669">
          <w:rPr>
            <w:noProof/>
          </w:rPr>
          <w:t>4</w:t>
        </w:r>
      </w:fldSimple>
      <w:bookmarkEnd w:id="288"/>
      <w:r>
        <w:t>. Client connection actions.</w:t>
      </w:r>
      <w:bookmarkEnd w:id="28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792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Connect</w:t>
            </w:r>
          </w:p>
        </w:tc>
        <w:tc>
          <w:tcPr>
            <w:tcW w:w="7920" w:type="dxa"/>
          </w:tcPr>
          <w:p w:rsidR="00D96A65" w:rsidRDefault="00D96A65" w:rsidP="00AE0165">
            <w:r>
              <w:t xml:space="preserve">When the Python script </w:t>
            </w:r>
            <w:proofErr w:type="gramStart"/>
            <w:r>
              <w:t>is started</w:t>
            </w:r>
            <w:proofErr w:type="gramEnd"/>
            <w:r>
              <w:t>, it will try to connect to the server.</w:t>
            </w:r>
          </w:p>
        </w:tc>
      </w:tr>
      <w:tr w:rsidR="00D96A65" w:rsidTr="00AE0165">
        <w:trPr>
          <w:trHeight w:val="364"/>
        </w:trPr>
        <w:tc>
          <w:tcPr>
            <w:tcW w:w="1278" w:type="dxa"/>
          </w:tcPr>
          <w:p w:rsidR="00D96A65" w:rsidRDefault="00D96A65" w:rsidP="00AE0165">
            <w:r>
              <w:t>Receive</w:t>
            </w:r>
          </w:p>
        </w:tc>
        <w:tc>
          <w:tcPr>
            <w:tcW w:w="7920" w:type="dxa"/>
          </w:tcPr>
          <w:p w:rsidR="00D96A65" w:rsidRDefault="00D96A65" w:rsidP="00AE0165">
            <w:r>
              <w:t xml:space="preserve">When data </w:t>
            </w:r>
            <w:proofErr w:type="gramStart"/>
            <w:r>
              <w:t>is sent</w:t>
            </w:r>
            <w:proofErr w:type="gramEnd"/>
            <w:r>
              <w:t xml:space="preserve"> from the server, the Python client will receive this data into a queue.</w:t>
            </w:r>
          </w:p>
        </w:tc>
      </w:tr>
      <w:tr w:rsidR="00D96A65" w:rsidTr="00AE0165">
        <w:trPr>
          <w:trHeight w:val="364"/>
        </w:trPr>
        <w:tc>
          <w:tcPr>
            <w:tcW w:w="1278" w:type="dxa"/>
          </w:tcPr>
          <w:p w:rsidR="00D96A65" w:rsidRDefault="00D96A65" w:rsidP="00AE0165">
            <w:r>
              <w:t>Send</w:t>
            </w:r>
          </w:p>
        </w:tc>
        <w:tc>
          <w:tcPr>
            <w:tcW w:w="7920" w:type="dxa"/>
          </w:tcPr>
          <w:p w:rsidR="00D96A65" w:rsidRDefault="00D96A65" w:rsidP="00AE0165">
            <w:r>
              <w:t xml:space="preserve">When the client has new commands to send, they </w:t>
            </w:r>
            <w:proofErr w:type="gramStart"/>
            <w:r>
              <w:t>will be added</w:t>
            </w:r>
            <w:proofErr w:type="gramEnd"/>
            <w:r>
              <w:t xml:space="preserve"> to a queue that will be sent back to the server.</w:t>
            </w:r>
          </w:p>
        </w:tc>
      </w:tr>
      <w:tr w:rsidR="00D96A65" w:rsidTr="00AE0165">
        <w:trPr>
          <w:trHeight w:val="364"/>
        </w:trPr>
        <w:tc>
          <w:tcPr>
            <w:tcW w:w="1278" w:type="dxa"/>
          </w:tcPr>
          <w:p w:rsidR="00D96A65" w:rsidRDefault="00D96A65" w:rsidP="00AE0165">
            <w:r>
              <w:t>Close</w:t>
            </w:r>
          </w:p>
        </w:tc>
        <w:tc>
          <w:tcPr>
            <w:tcW w:w="7920" w:type="dxa"/>
          </w:tcPr>
          <w:p w:rsidR="00D96A65" w:rsidRDefault="00D96A65" w:rsidP="00AE0165">
            <w:r>
              <w:t xml:space="preserve">When the Python script </w:t>
            </w:r>
            <w:proofErr w:type="gramStart"/>
            <w:r>
              <w:t>is terminated</w:t>
            </w:r>
            <w:proofErr w:type="gramEnd"/>
            <w:r>
              <w:t>, the TCP connection will be closed.</w:t>
            </w:r>
          </w:p>
        </w:tc>
      </w:tr>
    </w:tbl>
    <w:p w:rsidR="00D96A65" w:rsidRPr="00B90ED8" w:rsidRDefault="00D96A65" w:rsidP="00D96A65"/>
    <w:p w:rsidR="00D96A65" w:rsidRDefault="00D96A65" w:rsidP="00D96A65">
      <w:r>
        <w:t xml:space="preserve">The Python client will run </w:t>
      </w:r>
      <w:proofErr w:type="gramStart"/>
      <w:r>
        <w:t>both in multiple processes and multiple</w:t>
      </w:r>
      <w:proofErr w:type="gramEnd"/>
      <w:r>
        <w:t xml:space="preserve"> threads. Because of the global interpreter lock (GIL) that is in Python, we will use multiple processes so that the data processing can run simultaneously with the sending/receiving of data in the C++/Python interface. </w:t>
      </w:r>
      <w:proofErr w:type="gramStart"/>
      <w:r>
        <w:t>As in the C++ server,</w:t>
      </w:r>
      <w:proofErr w:type="gramEnd"/>
      <w:r>
        <w:t xml:space="preserve"> </w:t>
      </w:r>
      <w:proofErr w:type="gramStart"/>
      <w:r>
        <w:t>a data structure with queues</w:t>
      </w:r>
      <w:proofErr w:type="gramEnd"/>
      <w:r>
        <w:t xml:space="preserve"> will be used to store the data received and the commands to send. This data structure will use </w:t>
      </w:r>
      <w:proofErr w:type="spellStart"/>
      <w:r>
        <w:t>deques</w:t>
      </w:r>
      <w:proofErr w:type="spellEnd"/>
      <w:r>
        <w:t xml:space="preserve"> created through a Python </w:t>
      </w:r>
      <w:proofErr w:type="spellStart"/>
      <w:r>
        <w:t>SyncManager</w:t>
      </w:r>
      <w:proofErr w:type="spellEnd"/>
      <w:r>
        <w:t xml:space="preserve"> that will handle sending the data between the two processes. One process will be started that will run all the data processing, which includes thermal identification and </w:t>
      </w:r>
      <w:proofErr w:type="gramStart"/>
      <w:r>
        <w:t>decision making</w:t>
      </w:r>
      <w:proofErr w:type="gramEnd"/>
      <w:r>
        <w:t xml:space="preserve">. Another process </w:t>
      </w:r>
      <w:proofErr w:type="gramStart"/>
      <w:r>
        <w:t>will be started</w:t>
      </w:r>
      <w:proofErr w:type="gramEnd"/>
      <w:r>
        <w:t xml:space="preserve"> that will start two threads: one to receive data from the C++ server and one to send commands to the C++ server. This </w:t>
      </w:r>
      <w:proofErr w:type="gramStart"/>
      <w:r>
        <w:t>is illustrated</w:t>
      </w:r>
      <w:proofErr w:type="gramEnd"/>
      <w:r>
        <w:t xml:space="preserve"> in </w:t>
      </w:r>
      <w:r>
        <w:fldChar w:fldCharType="begin"/>
      </w:r>
      <w:r>
        <w:instrText xml:space="preserve"> REF _Ref449281133 \h </w:instrText>
      </w:r>
      <w:r>
        <w:fldChar w:fldCharType="separate"/>
      </w:r>
      <w:r w:rsidR="00DB2669">
        <w:t xml:space="preserve">Figure </w:t>
      </w:r>
      <w:r w:rsidR="00DB2669">
        <w:rPr>
          <w:noProof/>
        </w:rPr>
        <w:t>53</w:t>
      </w:r>
      <w:r>
        <w:fldChar w:fldCharType="end"/>
      </w:r>
      <w:r>
        <w:t>.</w:t>
      </w:r>
    </w:p>
    <w:p w:rsidR="00D96A65" w:rsidRDefault="00D96A65" w:rsidP="00D96A65">
      <w:pPr>
        <w:keepNext/>
        <w:jc w:val="center"/>
      </w:pPr>
      <w:r>
        <w:object w:dxaOrig="10306" w:dyaOrig="2176">
          <v:shape id="_x0000_i1030" type="#_x0000_t75" style="width:466.35pt;height:99pt" o:ole="">
            <v:imagedata r:id="rId120" o:title=""/>
          </v:shape>
          <o:OLEObject Type="Embed" ProgID="Visio.Drawing.15" ShapeID="_x0000_i1030" DrawAspect="Content" ObjectID="_1526242899" r:id="rId121"/>
        </w:object>
      </w:r>
    </w:p>
    <w:p w:rsidR="00D96A65" w:rsidRDefault="00D96A65" w:rsidP="00D96A65">
      <w:pPr>
        <w:pStyle w:val="Caption"/>
        <w:jc w:val="center"/>
      </w:pPr>
      <w:bookmarkStart w:id="290" w:name="_Ref449281133"/>
      <w:bookmarkStart w:id="291" w:name="_Ref449283763"/>
      <w:bookmarkStart w:id="292" w:name="_Toc452499248"/>
      <w:r>
        <w:t xml:space="preserve">Figure </w:t>
      </w:r>
      <w:fldSimple w:instr=" SEQ Figure \* ARABIC ">
        <w:r w:rsidR="00DB2669">
          <w:rPr>
            <w:noProof/>
          </w:rPr>
          <w:t>53</w:t>
        </w:r>
      </w:fldSimple>
      <w:bookmarkEnd w:id="290"/>
      <w:r>
        <w:t xml:space="preserve">. Data and command flow through </w:t>
      </w:r>
      <w:r w:rsidR="00860798">
        <w:t xml:space="preserve">the </w:t>
      </w:r>
      <w:r>
        <w:t>Python client of the C++/Python interface.</w:t>
      </w:r>
      <w:bookmarkEnd w:id="291"/>
      <w:bookmarkEnd w:id="292"/>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293" w:name="_Toc452499179"/>
      <w:r>
        <w:lastRenderedPageBreak/>
        <w:t xml:space="preserve">Connecting with </w:t>
      </w:r>
      <w:r w:rsidR="002B1AF8">
        <w:t xml:space="preserve">the </w:t>
      </w:r>
      <w:proofErr w:type="spellStart"/>
      <w:r>
        <w:t>Pixhawk</w:t>
      </w:r>
      <w:proofErr w:type="spellEnd"/>
      <w:r>
        <w:t xml:space="preserve"> Simulator</w:t>
      </w:r>
      <w:bookmarkEnd w:id="293"/>
    </w:p>
    <w:p w:rsidR="00D96A65" w:rsidRDefault="00D96A65" w:rsidP="00D96A65">
      <w:r>
        <w:t xml:space="preserve">The </w:t>
      </w:r>
      <w:proofErr w:type="spellStart"/>
      <w:r>
        <w:t>Pixhawk</w:t>
      </w:r>
      <w:proofErr w:type="spellEnd"/>
      <w:r>
        <w:t xml:space="preserve"> and APM Plane use the </w:t>
      </w:r>
      <w:proofErr w:type="spellStart"/>
      <w:r>
        <w:t>MAVLink</w:t>
      </w:r>
      <w:proofErr w:type="spellEnd"/>
      <w:r>
        <w:t xml:space="preserve"> library to send and receive data. This library provides a Python script that will generate code to allow the library to work with languages such as Python, C, or C++. With this generated code and the </w:t>
      </w:r>
      <w:proofErr w:type="spellStart"/>
      <w:r>
        <w:t>MAVLink</w:t>
      </w:r>
      <w:proofErr w:type="spellEnd"/>
      <w:r>
        <w:t xml:space="preserve"> Python “</w:t>
      </w:r>
      <w:proofErr w:type="spellStart"/>
      <w:r>
        <w:t>pymavlink</w:t>
      </w:r>
      <w:proofErr w:type="spellEnd"/>
      <w:r>
        <w:t xml:space="preserve">” library, we can connect to the </w:t>
      </w:r>
      <w:proofErr w:type="spellStart"/>
      <w:r>
        <w:t>Pixhawk</w:t>
      </w:r>
      <w:proofErr w:type="spellEnd"/>
      <w:r>
        <w:t xml:space="preserve"> USB telemetry radio or the simulation.</w:t>
      </w:r>
    </w:p>
    <w:p w:rsidR="00D96A65" w:rsidRDefault="00D96A65" w:rsidP="00D96A65">
      <w:r>
        <w:t xml:space="preserve">The communication with the </w:t>
      </w:r>
      <w:proofErr w:type="spellStart"/>
      <w:r>
        <w:t>Pixhawk</w:t>
      </w:r>
      <w:proofErr w:type="spellEnd"/>
      <w:r>
        <w:t xml:space="preserve">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DB2669">
        <w:t xml:space="preserve">Figure </w:t>
      </w:r>
      <w:r w:rsidR="00DB2669">
        <w:rPr>
          <w:noProof/>
        </w:rPr>
        <w:t>53</w:t>
      </w:r>
      <w:r>
        <w:fldChar w:fldCharType="end"/>
      </w:r>
      <w:r>
        <w:t xml:space="preserve">. The only difference is the networking code is using the </w:t>
      </w:r>
      <w:proofErr w:type="spellStart"/>
      <w:r>
        <w:t>MAVLink</w:t>
      </w:r>
      <w:proofErr w:type="spellEnd"/>
      <w:r>
        <w:t xml:space="preserve"> library instead of the “socket” Python module. </w:t>
      </w:r>
      <w:r>
        <w:fldChar w:fldCharType="begin"/>
      </w:r>
      <w:r>
        <w:instrText xml:space="preserve"> REF _Ref449283943 \h </w:instrText>
      </w:r>
      <w:r>
        <w:fldChar w:fldCharType="separate"/>
      </w:r>
      <w:r w:rsidR="00DB2669">
        <w:t xml:space="preserve">Figure </w:t>
      </w:r>
      <w:r w:rsidR="00DB2669">
        <w:rPr>
          <w:noProof/>
        </w:rPr>
        <w:t>54</w:t>
      </w:r>
      <w:r>
        <w:fldChar w:fldCharType="end"/>
      </w:r>
      <w:r>
        <w:t xml:space="preserve"> shows the connection with the simulation, and </w:t>
      </w:r>
      <w:r>
        <w:fldChar w:fldCharType="begin"/>
      </w:r>
      <w:r>
        <w:instrText xml:space="preserve"> REF _Ref449283954 \h </w:instrText>
      </w:r>
      <w:r>
        <w:fldChar w:fldCharType="separate"/>
      </w:r>
      <w:r w:rsidR="00DB2669">
        <w:t xml:space="preserve">Figure </w:t>
      </w:r>
      <w:r w:rsidR="00DB2669">
        <w:rPr>
          <w:noProof/>
        </w:rPr>
        <w:t>55</w:t>
      </w:r>
      <w:r>
        <w:fldChar w:fldCharType="end"/>
      </w:r>
      <w:r>
        <w:t xml:space="preserve"> shows the connection with the live </w:t>
      </w:r>
      <w:proofErr w:type="spellStart"/>
      <w:r>
        <w:t>Pixhawk</w:t>
      </w:r>
      <w:proofErr w:type="spellEnd"/>
      <w:r>
        <w:t xml:space="preserve"> through the USB telemetry radio.</w:t>
      </w:r>
    </w:p>
    <w:p w:rsidR="00D96A65" w:rsidRDefault="00D96A65" w:rsidP="00D96A65">
      <w:pPr>
        <w:keepNext/>
        <w:jc w:val="center"/>
      </w:pPr>
      <w:r>
        <w:object w:dxaOrig="9526" w:dyaOrig="2940">
          <v:shape id="_x0000_i1031" type="#_x0000_t75" style="width:469.65pt;height:144.05pt" o:ole="">
            <v:imagedata r:id="rId122" o:title=""/>
          </v:shape>
          <o:OLEObject Type="Embed" ProgID="Visio.Drawing.15" ShapeID="_x0000_i1031" DrawAspect="Content" ObjectID="_1526242900" r:id="rId123"/>
        </w:object>
      </w:r>
    </w:p>
    <w:p w:rsidR="00D96A65" w:rsidRDefault="00D96A65" w:rsidP="00D96A65">
      <w:pPr>
        <w:pStyle w:val="Caption"/>
        <w:jc w:val="center"/>
        <w:rPr>
          <w:noProof/>
        </w:rPr>
      </w:pPr>
      <w:bookmarkStart w:id="294" w:name="_Ref449283943"/>
      <w:bookmarkStart w:id="295" w:name="_Toc452499249"/>
      <w:r>
        <w:t xml:space="preserve">Figure </w:t>
      </w:r>
      <w:fldSimple w:instr=" SEQ Figure \* ARABIC ">
        <w:r w:rsidR="00DB2669">
          <w:rPr>
            <w:noProof/>
          </w:rPr>
          <w:t>54</w:t>
        </w:r>
      </w:fldSimple>
      <w:bookmarkEnd w:id="294"/>
      <w:r>
        <w:t xml:space="preserve">. Data and command flow between </w:t>
      </w:r>
      <w:r w:rsidR="00FA615D">
        <w:t xml:space="preserve">the </w:t>
      </w:r>
      <w:r>
        <w:t xml:space="preserve">APM Plane simulation </w:t>
      </w:r>
      <w:r>
        <w:rPr>
          <w:noProof/>
        </w:rPr>
        <w:t xml:space="preserve">and </w:t>
      </w:r>
      <w:r w:rsidR="00FA615D">
        <w:rPr>
          <w:noProof/>
        </w:rPr>
        <w:t xml:space="preserve">the </w:t>
      </w:r>
      <w:r>
        <w:rPr>
          <w:noProof/>
        </w:rPr>
        <w:t>Python processing process.</w:t>
      </w:r>
      <w:bookmarkEnd w:id="295"/>
    </w:p>
    <w:p w:rsidR="00D96A65" w:rsidRDefault="00D96A65" w:rsidP="00D96A65">
      <w:pPr>
        <w:keepNext/>
        <w:jc w:val="center"/>
      </w:pPr>
      <w:r>
        <w:object w:dxaOrig="9916" w:dyaOrig="2581">
          <v:shape id="_x0000_i1032" type="#_x0000_t75" style="width:466.55pt;height:121.45pt" o:ole="">
            <v:imagedata r:id="rId124" o:title=""/>
          </v:shape>
          <o:OLEObject Type="Embed" ProgID="Visio.Drawing.15" ShapeID="_x0000_i1032" DrawAspect="Content" ObjectID="_1526242901" r:id="rId125"/>
        </w:object>
      </w:r>
    </w:p>
    <w:p w:rsidR="00D96A65" w:rsidRPr="0063242D" w:rsidRDefault="00D96A65" w:rsidP="00D96A65">
      <w:pPr>
        <w:pStyle w:val="Caption"/>
        <w:jc w:val="center"/>
      </w:pPr>
      <w:bookmarkStart w:id="296" w:name="_Ref449283954"/>
      <w:bookmarkStart w:id="297" w:name="_Toc452499250"/>
      <w:r>
        <w:t xml:space="preserve">Figure </w:t>
      </w:r>
      <w:fldSimple w:instr=" SEQ Figure \* ARABIC ">
        <w:r w:rsidR="00DB2669">
          <w:rPr>
            <w:noProof/>
          </w:rPr>
          <w:t>55</w:t>
        </w:r>
      </w:fldSimple>
      <w:bookmarkEnd w:id="296"/>
      <w:r>
        <w:t>. Data and command flow between</w:t>
      </w:r>
      <w:r w:rsidR="00FA615D">
        <w:t xml:space="preserve"> the</w:t>
      </w:r>
      <w:r>
        <w:t xml:space="preserve"> </w:t>
      </w:r>
      <w:proofErr w:type="spellStart"/>
      <w:r>
        <w:t>Pixhawk</w:t>
      </w:r>
      <w:proofErr w:type="spellEnd"/>
      <w:r>
        <w:t xml:space="preserve"> and</w:t>
      </w:r>
      <w:r w:rsidR="00FA615D">
        <w:t xml:space="preserve"> the</w:t>
      </w:r>
      <w:r>
        <w:t xml:space="preserve"> Python processing process.</w:t>
      </w:r>
      <w:bookmarkEnd w:id="297"/>
    </w:p>
    <w:p w:rsidR="00DA601A" w:rsidRDefault="00DA601A" w:rsidP="00DA601A"/>
    <w:p w:rsidR="001C4A17" w:rsidRPr="00515F05" w:rsidRDefault="001C4A17" w:rsidP="001C4A17">
      <w:pPr>
        <w:pStyle w:val="Heading1"/>
      </w:pPr>
      <w:bookmarkStart w:id="298" w:name="_Toc449298305"/>
      <w:bookmarkStart w:id="299" w:name="_Toc221643239"/>
      <w:bookmarkStart w:id="300" w:name="_Toc221968960"/>
      <w:bookmarkStart w:id="301" w:name="_Toc229153797"/>
      <w:bookmarkStart w:id="302" w:name="_Toc452499180"/>
      <w:r>
        <w:lastRenderedPageBreak/>
        <w:t>Conclusion</w:t>
      </w:r>
      <w:bookmarkEnd w:id="298"/>
      <w:bookmarkEnd w:id="302"/>
    </w:p>
    <w:p w:rsidR="001C4A17" w:rsidRDefault="001C4A17" w:rsidP="001C4A17">
      <w:pPr>
        <w:pStyle w:val="Heading2"/>
      </w:pPr>
      <w:bookmarkStart w:id="303" w:name="_Toc449298306"/>
      <w:bookmarkStart w:id="304" w:name="_Toc452499181"/>
      <w:r>
        <w:t>Ethical, Political, Sustainability, Manufacturability, Social, Health and Safety, Environmental, and Economic Concerns</w:t>
      </w:r>
      <w:bookmarkEnd w:id="303"/>
      <w:bookmarkEnd w:id="304"/>
    </w:p>
    <w:p w:rsidR="001C4A17" w:rsidRDefault="001C4A17" w:rsidP="001C4A17">
      <w:r>
        <w:t xml:space="preserve">While not a directly controversial project in most conceivable categories, there are some concerns to be aware of when considering potential application of our work this year. As with any project that increases the duration of glider flight, there are definite militaristic applications concerning the effectiveness of both surveillance and more direct interventions by UAV. More likely to be a concern for this particular project is the additional duration could allow hobbyists to go places they maybe should not be and invade the privacy of others. </w:t>
      </w:r>
    </w:p>
    <w:p w:rsidR="001C4A17" w:rsidRDefault="001C4A17" w:rsidP="001C4A17">
      <w:r>
        <w:t xml:space="preserve">These others could be a government project or other political organization, and with the recent laws regarding drone flight, having gliders circling autonomously in thermals could raise political concerns. In terms of manufacture, care must be taken when creating any fiberglass structure, but this part of the project does not impact that a great deal. </w:t>
      </w:r>
    </w:p>
    <w:p w:rsidR="001C4A17" w:rsidRDefault="001C4A17" w:rsidP="001C4A17">
      <w:r>
        <w:t>Social concerns are perhaps slightly more interesting. With the predator drones under the military’s control, a circling glider could be easily seen as either a surveillance vehicle or potentially lethal UAV by the general populace. Whenever an objects seems to be circling a person that person will feel a bit nervous, and that could potentially happen more often with this sort of thermal soaring approach.</w:t>
      </w:r>
    </w:p>
    <w:p w:rsidR="001C4A17" w:rsidRDefault="001C4A17" w:rsidP="001C4A17">
      <w:r>
        <w:t>This project should not have serious impact on the health and safety of individuals, beyond any normal autonomous glider precautions. The possible worries would be that the project would cause the failure of the autopilot system, or would allow it to soar out of range of signaling on a therma</w:t>
      </w:r>
      <w:r w:rsidR="009247E8">
        <w:t>l</w:t>
      </w:r>
      <w:r>
        <w:t xml:space="preserve"> and potentially crash at another location.</w:t>
      </w:r>
    </w:p>
    <w:p w:rsidR="001C4A17" w:rsidRDefault="001C4A17" w:rsidP="001C4A17">
      <w:r>
        <w:t xml:space="preserve">If a glider did crash at a location that was either inaccessible or not able to be located, that would cause some environmental damage. However most of the project was geared towards using less resources to further protect the environment. </w:t>
      </w:r>
      <w:r w:rsidR="007C00E1">
        <w:t>Likewise,</w:t>
      </w:r>
      <w:r w:rsidR="00461CB2">
        <w:t xml:space="preserve"> it is designed as a</w:t>
      </w:r>
      <w:r>
        <w:t xml:space="preserve"> more economical way to fly, and thus should not have significant economic impact besides perhaps increasing interest in glider production.</w:t>
      </w:r>
    </w:p>
    <w:p w:rsidR="001C4A17" w:rsidRDefault="001C4A17" w:rsidP="001C4A17">
      <w:pPr>
        <w:pStyle w:val="Heading2"/>
      </w:pPr>
      <w:bookmarkStart w:id="305" w:name="_Toc452499182"/>
      <w:r>
        <w:t>Concluding Remarks</w:t>
      </w:r>
      <w:bookmarkEnd w:id="305"/>
    </w:p>
    <w:p w:rsidR="001C4A17" w:rsidRDefault="001C4A17" w:rsidP="001C4A17">
      <w:r>
        <w:t xml:space="preserve">The initial goal for this project was an autonomous glider that could use thermals in the atmosphere to soar for longer periods of time and travel longer distances. While this goal has not yet been reached, it is we believe within grasp by the end of this school year. The steps that remain are to switch our code over to working with the </w:t>
      </w:r>
      <w:proofErr w:type="spellStart"/>
      <w:r>
        <w:t>Pixhawk</w:t>
      </w:r>
      <w:proofErr w:type="spellEnd"/>
      <w:r>
        <w:t xml:space="preserve">, and get the </w:t>
      </w:r>
      <w:proofErr w:type="spellStart"/>
      <w:r>
        <w:t>Pixhawk</w:t>
      </w:r>
      <w:proofErr w:type="spellEnd"/>
      <w:r>
        <w:t xml:space="preserve"> autonomously soaring with that code. While not simple steps in and of themselves, they are quite a bit more straightforward than the previous steps of this process and can be tackled in a forthright manner. </w:t>
      </w:r>
    </w:p>
    <w:p w:rsidR="001C4A17" w:rsidRDefault="001C4A17" w:rsidP="001C4A17">
      <w:r>
        <w:lastRenderedPageBreak/>
        <w:t>This project has been a great learning experience for all of the project members involved. At the start of the project, there was a great deal of discussion on what exactly to do this year. Planning out the project and then splitting it into parts that each member had an interest in took careful thought and consideration. The structure we eventually planned on has worked well for us, and next year’s group may want to consider something similar.</w:t>
      </w:r>
    </w:p>
    <w:p w:rsidR="001C4A17" w:rsidRDefault="001C4A17" w:rsidP="001C4A17">
      <w:r>
        <w:t xml:space="preserve">Starting off with a great deal of research let us make intelligent decisions regarding our initial project outline, and then starting one member on the task of implementing a basic version of what we were attempting provided a framework that let the other parts of the project quickly become integrated as the results of our research reached fruition. </w:t>
      </w:r>
    </w:p>
    <w:p w:rsidR="001C4A17" w:rsidRDefault="001C4A17" w:rsidP="001C4A17">
      <w:r>
        <w:t xml:space="preserve">This research and implementation of different methods provided us with a broad understanding of the field of thermal soaring and current autonomous methodologies. While none of our results are ground-breaking, the understanding they have provided us with of fascinating concepts such as machine learning could give us an advantage in our future roles in the industry and higher research. </w:t>
      </w:r>
    </w:p>
    <w:p w:rsidR="001C4A17" w:rsidRPr="009F2B9D" w:rsidRDefault="001C4A17" w:rsidP="001C4A17">
      <w:r>
        <w:t>Overall the project has expanded our horizons both academically and in terms of teamwork and project planning. While we do not currently have our full solution flying, our simulation results appear to confirm the validity of our work, and it should translate well to the glider the mechanical team has built. We have high hopes for the additional work we can complete before the end of the quarter, and we look forward to seeing how our theories perform in reality.</w:t>
      </w:r>
    </w:p>
    <w:p w:rsidR="009F4F23" w:rsidRPr="00AB390E" w:rsidRDefault="009F4F23" w:rsidP="00CB73ED">
      <w:pPr>
        <w:pStyle w:val="HeaderUnnumbered"/>
      </w:pPr>
      <w:bookmarkStart w:id="306" w:name="_Toc452499183"/>
      <w:r w:rsidRPr="00AB390E">
        <w:lastRenderedPageBreak/>
        <w:t>References</w:t>
      </w:r>
      <w:bookmarkEnd w:id="299"/>
      <w:bookmarkEnd w:id="300"/>
      <w:bookmarkEnd w:id="301"/>
      <w:bookmarkEnd w:id="306"/>
    </w:p>
    <w:p w:rsidR="008D10E2" w:rsidRDefault="008D10E2" w:rsidP="00943917">
      <w:pPr>
        <w:ind w:left="720" w:hanging="720"/>
      </w:pPr>
      <w:r w:rsidRPr="00173505">
        <w:t xml:space="preserve">Allen, Michael J. "Autonomous soaring for improved endurance of a small uninhabited air vehicle." </w:t>
      </w:r>
      <w:r w:rsidRPr="00173505">
        <w:rPr>
          <w:i/>
        </w:rPr>
        <w:t>Proceedings of the 43rd aerospace sciences meeting, AIAA</w:t>
      </w:r>
      <w:r w:rsidRPr="00173505">
        <w:t>. 2005.</w:t>
      </w:r>
    </w:p>
    <w:p w:rsidR="008D10E2" w:rsidRDefault="008D10E2" w:rsidP="00943917">
      <w:pPr>
        <w:ind w:left="720" w:hanging="720"/>
      </w:pPr>
      <w:proofErr w:type="spellStart"/>
      <w:r w:rsidRPr="00ED1FAA">
        <w:t>AnAj</w:t>
      </w:r>
      <w:proofErr w:type="spellEnd"/>
      <w:r w:rsidRPr="00ED1FAA">
        <w:t xml:space="preserve">. </w:t>
      </w:r>
      <w:r w:rsidRPr="00ED1FAA">
        <w:rPr>
          <w:i/>
        </w:rPr>
        <w:t>A Simple Bayesian Network</w:t>
      </w:r>
      <w:r w:rsidRPr="00ED1FAA">
        <w:t xml:space="preserve">. Digital image. </w:t>
      </w:r>
      <w:r w:rsidRPr="00ED1FAA">
        <w:rPr>
          <w:i/>
        </w:rPr>
        <w:t>Wikimedia Commons</w:t>
      </w:r>
      <w:r w:rsidRPr="00ED1FAA">
        <w:t>. 16 Sept. 2006. Web. 25 Apr. 2016. &lt;https://commons.wikimedia.org/wiki/File:SimpleBayesNet.svg&gt;.</w:t>
      </w:r>
    </w:p>
    <w:p w:rsidR="008D10E2" w:rsidRDefault="008D10E2" w:rsidP="00943917">
      <w:pPr>
        <w:ind w:left="720" w:hanging="720"/>
      </w:pPr>
      <w:proofErr w:type="spellStart"/>
      <w:r w:rsidRPr="00523039">
        <w:t>Andrianakis</w:t>
      </w:r>
      <w:proofErr w:type="spellEnd"/>
      <w:r w:rsidRPr="00523039">
        <w:t xml:space="preserve">, </w:t>
      </w:r>
      <w:proofErr w:type="spellStart"/>
      <w:r w:rsidRPr="00523039">
        <w:t>Ioannis</w:t>
      </w:r>
      <w:proofErr w:type="spellEnd"/>
      <w:r w:rsidRPr="00523039">
        <w:t xml:space="preserve">, and Peter G. </w:t>
      </w:r>
      <w:proofErr w:type="spellStart"/>
      <w:r w:rsidRPr="00523039">
        <w:t>Challenor</w:t>
      </w:r>
      <w:proofErr w:type="spellEnd"/>
      <w:r w:rsidRPr="00523039">
        <w:t xml:space="preserve">. "The effect of the nugget on Gaussian process emulators of computer models." </w:t>
      </w:r>
      <w:r w:rsidRPr="00523039">
        <w:rPr>
          <w:i/>
        </w:rPr>
        <w:t>Computational Statistics &amp; Data Analysis</w:t>
      </w:r>
      <w:r w:rsidRPr="00523039">
        <w:t xml:space="preserve"> 56.12 (2012): 4215-4228.</w:t>
      </w:r>
    </w:p>
    <w:p w:rsidR="008D10E2" w:rsidRDefault="008D10E2" w:rsidP="00943917">
      <w:pPr>
        <w:ind w:left="720" w:hanging="720"/>
      </w:pPr>
      <w:proofErr w:type="spellStart"/>
      <w:r w:rsidRPr="001844F4">
        <w:t>Charniak</w:t>
      </w:r>
      <w:proofErr w:type="spellEnd"/>
      <w:r w:rsidRPr="001844F4">
        <w:t xml:space="preserve">, Eugene. "Bayesian networks without tears." </w:t>
      </w:r>
      <w:r w:rsidRPr="001844F4">
        <w:rPr>
          <w:i/>
        </w:rPr>
        <w:t>AI magazine</w:t>
      </w:r>
      <w:r w:rsidRPr="001844F4">
        <w:t xml:space="preserve"> 12.4 (1991): 50.</w:t>
      </w:r>
    </w:p>
    <w:p w:rsidR="008D10E2" w:rsidRDefault="008D10E2" w:rsidP="00943917">
      <w:pPr>
        <w:ind w:left="720" w:hanging="720"/>
      </w:pPr>
      <w:r>
        <w:t>Childress, Christopher E., "An Empirical Model of Thermal Updrafts Using Data Obtained From a Manned Glider. " Master's Thesis, University of Tennessee, 2010.</w:t>
      </w:r>
    </w:p>
    <w:p w:rsidR="008D10E2" w:rsidRDefault="008D10E2" w:rsidP="00943917">
      <w:pPr>
        <w:ind w:left="720" w:hanging="720"/>
      </w:pPr>
      <w:r w:rsidRPr="006803CF">
        <w:t xml:space="preserve">Edwards, Daniel J. </w:t>
      </w:r>
      <w:r w:rsidRPr="006803CF">
        <w:rPr>
          <w:i/>
        </w:rPr>
        <w:t>Autonomous Locator of Thermals (ALOFT) Autonomous Soaring Algorithm</w:t>
      </w:r>
      <w:r w:rsidRPr="006803CF">
        <w:t>. No. NRL/FR/5712--15-10. NAVAL RESEARCH LAB WASHINGTON DC, 2015.</w:t>
      </w:r>
    </w:p>
    <w:p w:rsidR="008D10E2" w:rsidRDefault="008D10E2" w:rsidP="00943917">
      <w:pPr>
        <w:ind w:left="720" w:hanging="720"/>
      </w:pPr>
      <w:proofErr w:type="spellStart"/>
      <w:r w:rsidRPr="00983E40">
        <w:t>Korb</w:t>
      </w:r>
      <w:proofErr w:type="spellEnd"/>
      <w:r w:rsidRPr="00983E40">
        <w:t xml:space="preserve">, Kevin B., and Ann E. Nicholson. </w:t>
      </w:r>
      <w:r w:rsidRPr="00983E40">
        <w:rPr>
          <w:i/>
        </w:rPr>
        <w:t>Bayesian Artificial Intelligence</w:t>
      </w:r>
      <w:r w:rsidRPr="00983E40">
        <w:t>. Boca Raton, FL: CRC, 2010. Print.</w:t>
      </w:r>
    </w:p>
    <w:p w:rsidR="008D10E2" w:rsidRDefault="008D10E2" w:rsidP="00943917">
      <w:pPr>
        <w:ind w:left="720" w:hanging="720"/>
      </w:pPr>
      <w:proofErr w:type="spellStart"/>
      <w:r w:rsidRPr="003C75E4">
        <w:t>Lawrance</w:t>
      </w:r>
      <w:proofErr w:type="spellEnd"/>
      <w:r w:rsidRPr="003C75E4">
        <w:t xml:space="preserve">, Nicholas RJ. </w:t>
      </w:r>
      <w:r w:rsidRPr="003C75E4">
        <w:rPr>
          <w:i/>
        </w:rPr>
        <w:t>Autonomous soaring flight for unmanned aerial vehicles</w:t>
      </w:r>
      <w:r w:rsidRPr="003C75E4">
        <w:t>. Diss. University of Sydney, 2011.</w:t>
      </w:r>
    </w:p>
    <w:p w:rsidR="005C561B" w:rsidRDefault="005C561B" w:rsidP="00943917">
      <w:pPr>
        <w:ind w:left="720" w:hanging="720"/>
      </w:pPr>
      <w:r>
        <w:t>Wilson, Simon. “</w:t>
      </w:r>
      <w:r w:rsidRPr="005C561B">
        <w:t xml:space="preserve">Tutorial on Bayesian learning and related methods: A pre-seminar for Simon </w:t>
      </w:r>
      <w:proofErr w:type="spellStart"/>
      <w:r w:rsidRPr="005C561B">
        <w:t>Godsill’s</w:t>
      </w:r>
      <w:proofErr w:type="spellEnd"/>
      <w:r w:rsidRPr="005C561B">
        <w:t xml:space="preserve"> talk.</w:t>
      </w:r>
      <w:r>
        <w:t xml:space="preserve">” </w:t>
      </w:r>
      <w:r w:rsidR="00F97E94">
        <w:rPr>
          <w:i/>
        </w:rPr>
        <w:t>Trinity College Dublin</w:t>
      </w:r>
      <w:r w:rsidR="00F97E94">
        <w:t xml:space="preserve">. </w:t>
      </w:r>
      <w:proofErr w:type="spellStart"/>
      <w:r w:rsidR="00DB4452">
        <w:t>n.d.</w:t>
      </w:r>
      <w:proofErr w:type="spellEnd"/>
      <w:r w:rsidR="00DB4452">
        <w:t xml:space="preserve"> Web. 30 May 2016. </w:t>
      </w:r>
      <w:r w:rsidR="00966719">
        <w:t>&lt;https://cs.tcd.ie/disciplines/statistics/statica/statica_web/Wilson_Bayes_seminar.pdf&gt;</w:t>
      </w:r>
      <w:r w:rsidR="00F05D0C">
        <w:t>.</w:t>
      </w:r>
    </w:p>
    <w:p w:rsidR="00966719" w:rsidRPr="00F97E94" w:rsidRDefault="00966719" w:rsidP="00E2102B"/>
    <w:p w:rsidR="00317339" w:rsidRPr="00515F05" w:rsidRDefault="00A9059F" w:rsidP="00CB73ED">
      <w:pPr>
        <w:pStyle w:val="HeaderUnnumbered"/>
      </w:pPr>
      <w:r w:rsidRPr="00515F05">
        <w:lastRenderedPageBreak/>
        <w:br w:type="page"/>
      </w:r>
      <w:bookmarkStart w:id="307" w:name="_Toc221643238"/>
      <w:bookmarkStart w:id="308" w:name="_Toc221968959"/>
      <w:bookmarkStart w:id="309" w:name="_Toc221969366"/>
      <w:bookmarkStart w:id="310" w:name="_Toc221970002"/>
      <w:bookmarkStart w:id="311" w:name="_Toc229153798"/>
      <w:bookmarkStart w:id="312" w:name="_Toc452499184"/>
      <w:r w:rsidR="00317339" w:rsidRPr="00515F05">
        <w:lastRenderedPageBreak/>
        <w:t xml:space="preserve">Appendix A </w:t>
      </w:r>
      <w:r w:rsidR="006E1797">
        <w:t>–</w:t>
      </w:r>
      <w:bookmarkEnd w:id="307"/>
      <w:bookmarkEnd w:id="308"/>
      <w:bookmarkEnd w:id="309"/>
      <w:bookmarkEnd w:id="310"/>
      <w:bookmarkEnd w:id="311"/>
      <w:r w:rsidR="00A71508">
        <w:t xml:space="preserve"> Autopilot and Simulator Setup</w:t>
      </w:r>
      <w:bookmarkEnd w:id="312"/>
    </w:p>
    <w:p w:rsidR="007F26C8" w:rsidRDefault="007F26C8" w:rsidP="007F26C8">
      <w:pPr>
        <w:pStyle w:val="Heading2"/>
        <w:numPr>
          <w:ilvl w:val="0"/>
          <w:numId w:val="0"/>
        </w:numPr>
      </w:pPr>
      <w:bookmarkStart w:id="313" w:name="_Toc452499185"/>
      <w:r w:rsidRPr="00E37B77">
        <w:t xml:space="preserve">A.1 </w:t>
      </w:r>
      <w:proofErr w:type="spellStart"/>
      <w:r w:rsidRPr="00E37B77">
        <w:t>Pixhawk</w:t>
      </w:r>
      <w:proofErr w:type="spellEnd"/>
      <w:r w:rsidRPr="00E37B77">
        <w:t xml:space="preserve"> Simulator Setup</w:t>
      </w:r>
      <w:r>
        <w:t xml:space="preserve"> Guide</w:t>
      </w:r>
      <w:bookmarkEnd w:id="313"/>
    </w:p>
    <w:p w:rsidR="007F26C8" w:rsidRPr="00E37B77" w:rsidRDefault="007F26C8" w:rsidP="007F26C8">
      <w:pPr>
        <w:pStyle w:val="NormalWeb"/>
        <w:spacing w:before="0" w:beforeAutospacing="0" w:after="0"/>
        <w:rPr>
          <w:lang w:eastAsia="ja-JP"/>
        </w:rPr>
      </w:pPr>
      <w:r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I’m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Open a terminal (</w:t>
      </w:r>
      <w:proofErr w:type="spellStart"/>
      <w:r w:rsidRPr="00E37B77">
        <w:rPr>
          <w:color w:val="000000"/>
        </w:rPr>
        <w:t>Ctrl+Alt+T</w:t>
      </w:r>
      <w:proofErr w:type="spellEnd"/>
      <w:r w:rsidRPr="00E37B77">
        <w:rPr>
          <w:color w:val="000000"/>
        </w:rPr>
        <w:t xml:space="preserve">) and type: </w:t>
      </w:r>
    </w:p>
    <w:p w:rsidR="007F26C8" w:rsidRPr="00E37B77" w:rsidRDefault="007F26C8" w:rsidP="007F26C8">
      <w:pPr>
        <w:pStyle w:val="NormalWeb"/>
        <w:spacing w:before="0" w:beforeAutospacing="0" w:after="0"/>
      </w:pPr>
      <w:proofErr w:type="spellStart"/>
      <w:r w:rsidRPr="00E37B77">
        <w:rPr>
          <w:color w:val="000000"/>
        </w:rPr>
        <w:t>sudo</w:t>
      </w:r>
      <w:proofErr w:type="spellEnd"/>
      <w:r w:rsidRPr="00E37B77">
        <w:rPr>
          <w:color w:val="000000"/>
        </w:rPr>
        <w:t xml:space="preserve"> apt-get update //to update everything</w:t>
      </w:r>
    </w:p>
    <w:p w:rsidR="007F26C8" w:rsidRPr="00E37B77" w:rsidRDefault="007F26C8" w:rsidP="007F26C8">
      <w:pPr>
        <w:pStyle w:val="NormalWeb"/>
        <w:spacing w:before="0" w:beforeAutospacing="0" w:after="0"/>
      </w:pPr>
      <w:proofErr w:type="spellStart"/>
      <w:r w:rsidRPr="00E37B77">
        <w:rPr>
          <w:color w:val="000000"/>
        </w:rPr>
        <w:t>sudo</w:t>
      </w:r>
      <w:proofErr w:type="spellEnd"/>
      <w:r w:rsidRPr="00E37B77">
        <w:rPr>
          <w:color w:val="000000"/>
        </w:rPr>
        <w:t xml:space="preserve"> apt-get install python3</w:t>
      </w:r>
    </w:p>
    <w:p w:rsidR="007F26C8" w:rsidRPr="00E37B77" w:rsidRDefault="007F26C8" w:rsidP="007F26C8">
      <w:pPr>
        <w:pStyle w:val="NormalWeb"/>
        <w:spacing w:before="0" w:beforeAutospacing="0" w:after="0"/>
      </w:pPr>
      <w:proofErr w:type="spellStart"/>
      <w:r w:rsidRPr="00E37B77">
        <w:rPr>
          <w:color w:val="000000"/>
        </w:rPr>
        <w:t>sudo</w:t>
      </w:r>
      <w:proofErr w:type="spellEnd"/>
      <w:r w:rsidRPr="00E37B77">
        <w:rPr>
          <w:color w:val="000000"/>
        </w:rPr>
        <w:t xml:space="preserve"> apt-get install python2.7 // to make sure all the pythons are available to be tamed.</w:t>
      </w:r>
    </w:p>
    <w:p w:rsidR="007F26C8" w:rsidRPr="00E37B77" w:rsidRDefault="007F26C8" w:rsidP="007F26C8">
      <w:pPr>
        <w:pStyle w:val="NormalWeb"/>
        <w:spacing w:before="0" w:beforeAutospacing="0" w:after="0"/>
      </w:pPr>
      <w:proofErr w:type="spellStart"/>
      <w:r w:rsidRPr="00E37B77">
        <w:rPr>
          <w:color w:val="000000"/>
        </w:rPr>
        <w:t>sudo</w:t>
      </w:r>
      <w:proofErr w:type="spellEnd"/>
      <w:r w:rsidRPr="00E37B77">
        <w:rPr>
          <w:color w:val="000000"/>
        </w:rPr>
        <w:t xml:space="preserve"> apt-get install python-dev</w:t>
      </w:r>
    </w:p>
    <w:p w:rsidR="007F26C8" w:rsidRPr="00E37B77" w:rsidRDefault="007F26C8" w:rsidP="007F26C8">
      <w:pPr>
        <w:pStyle w:val="NormalWeb"/>
        <w:spacing w:before="0" w:beforeAutospacing="0" w:after="0"/>
      </w:pPr>
      <w:proofErr w:type="spellStart"/>
      <w:r w:rsidRPr="00E37B77">
        <w:rPr>
          <w:color w:val="000000"/>
        </w:rPr>
        <w:t>sudo</w:t>
      </w:r>
      <w:proofErr w:type="spellEnd"/>
      <w:r w:rsidRPr="00E37B77">
        <w:rPr>
          <w:color w:val="000000"/>
        </w:rPr>
        <w:t xml:space="preserve"> apt-get install python3-dev</w:t>
      </w:r>
    </w:p>
    <w:p w:rsidR="007F26C8" w:rsidRPr="00E37B77" w:rsidRDefault="007F26C8" w:rsidP="007F26C8">
      <w:pPr>
        <w:pStyle w:val="NormalWeb"/>
        <w:spacing w:before="0" w:beforeAutospacing="0" w:after="0"/>
      </w:pPr>
      <w:proofErr w:type="spellStart"/>
      <w:r w:rsidRPr="00E37B77">
        <w:rPr>
          <w:color w:val="000000"/>
        </w:rPr>
        <w:t>sudo</w:t>
      </w:r>
      <w:proofErr w:type="spellEnd"/>
      <w:r w:rsidRPr="00E37B77">
        <w:rPr>
          <w:color w:val="000000"/>
        </w:rPr>
        <w:t xml:space="preserve"> apt-get install </w:t>
      </w:r>
      <w:proofErr w:type="spellStart"/>
      <w:r w:rsidRPr="00E37B77">
        <w:rPr>
          <w:color w:val="000000"/>
        </w:rPr>
        <w:t>libevent</w:t>
      </w:r>
      <w:proofErr w:type="spellEnd"/>
      <w:r w:rsidRPr="00E37B77">
        <w:rPr>
          <w:color w:val="000000"/>
        </w:rPr>
        <w:t>-dev //Now we should be ready to develop too</w:t>
      </w:r>
    </w:p>
    <w:p w:rsidR="007F26C8" w:rsidRPr="00E37B77" w:rsidRDefault="007F26C8" w:rsidP="007F26C8"/>
    <w:p w:rsidR="007F26C8" w:rsidRPr="00E37B77" w:rsidRDefault="007F26C8" w:rsidP="007F26C8">
      <w:pPr>
        <w:pStyle w:val="NormalWeb"/>
        <w:spacing w:before="0" w:beforeAutospacing="0" w:after="0"/>
      </w:pPr>
      <w:proofErr w:type="spellStart"/>
      <w:r w:rsidRPr="00E37B77">
        <w:rPr>
          <w:color w:val="000000"/>
        </w:rPr>
        <w:t>sudo</w:t>
      </w:r>
      <w:proofErr w:type="spellEnd"/>
      <w:r w:rsidRPr="00E37B77">
        <w:rPr>
          <w:color w:val="000000"/>
        </w:rPr>
        <w:t xml:space="preserve"> apt-get install </w:t>
      </w:r>
      <w:proofErr w:type="spellStart"/>
      <w:r w:rsidRPr="00E37B77">
        <w:rPr>
          <w:color w:val="000000"/>
        </w:rPr>
        <w:t>pacman</w:t>
      </w:r>
      <w:proofErr w:type="spellEnd"/>
    </w:p>
    <w:p w:rsidR="007F26C8" w:rsidRPr="00E37B77" w:rsidRDefault="007F26C8" w:rsidP="007F26C8"/>
    <w:p w:rsidR="007F26C8" w:rsidRPr="00E37B77" w:rsidRDefault="007F26C8" w:rsidP="007F26C8">
      <w:pPr>
        <w:pStyle w:val="NormalWeb"/>
        <w:spacing w:before="0" w:beforeAutospacing="0" w:after="0"/>
      </w:pPr>
      <w:proofErr w:type="spellStart"/>
      <w:r w:rsidRPr="00E37B77">
        <w:rPr>
          <w:color w:val="000000"/>
        </w:rPr>
        <w:t>sudo</w:t>
      </w:r>
      <w:proofErr w:type="spellEnd"/>
      <w:r w:rsidRPr="00E37B77">
        <w:rPr>
          <w:color w:val="000000"/>
        </w:rPr>
        <w:t xml:space="preserve"> apt-get install </w:t>
      </w:r>
      <w:proofErr w:type="spellStart"/>
      <w:r w:rsidRPr="00E37B77">
        <w:rPr>
          <w:color w:val="000000"/>
        </w:rPr>
        <w:t>git</w:t>
      </w:r>
      <w:proofErr w:type="spellEnd"/>
    </w:p>
    <w:p w:rsidR="007F26C8" w:rsidRPr="00E37B77" w:rsidRDefault="007F26C8" w:rsidP="007F26C8">
      <w:pPr>
        <w:pStyle w:val="NormalWeb"/>
        <w:spacing w:before="0" w:beforeAutospacing="0" w:after="0"/>
      </w:pPr>
      <w:r w:rsidRPr="00E37B77">
        <w:rPr>
          <w:color w:val="000000"/>
        </w:rPr>
        <w:t xml:space="preserve">Go here: </w:t>
      </w:r>
      <w:hyperlink r:id="rId126" w:history="1">
        <w:r w:rsidRPr="00E37B77">
          <w:rPr>
            <w:rStyle w:val="Hyperlink"/>
            <w:color w:val="1155CC"/>
          </w:rPr>
          <w:t>https://github.com/thermalsoaring</w:t>
        </w:r>
      </w:hyperlink>
      <w:r w:rsidRPr="00E37B77">
        <w:rPr>
          <w:color w:val="000000"/>
        </w:rPr>
        <w:t xml:space="preserve"> and see if there are any changes that </w:t>
      </w:r>
      <w:proofErr w:type="gramStart"/>
      <w:r w:rsidRPr="00E37B77">
        <w:rPr>
          <w:color w:val="000000"/>
        </w:rPr>
        <w:t>have been made</w:t>
      </w:r>
      <w:proofErr w:type="gramEnd"/>
      <w:r w:rsidRPr="00E37B77">
        <w:rPr>
          <w:color w:val="000000"/>
        </w:rPr>
        <w:t xml:space="preserve"> since this guide was created</w:t>
      </w:r>
    </w:p>
    <w:p w:rsidR="007F26C8" w:rsidRPr="00E37B77" w:rsidRDefault="007F26C8" w:rsidP="007F26C8"/>
    <w:p w:rsidR="007F26C8" w:rsidRPr="00E37B77" w:rsidRDefault="007F26C8" w:rsidP="007F26C8">
      <w:pPr>
        <w:pStyle w:val="NormalWeb"/>
        <w:spacing w:before="0" w:beforeAutospacing="0" w:after="0"/>
      </w:pPr>
      <w:proofErr w:type="spellStart"/>
      <w:r w:rsidRPr="00E37B77">
        <w:rPr>
          <w:b/>
          <w:bCs/>
          <w:color w:val="000000"/>
        </w:rPr>
        <w:t>Git</w:t>
      </w:r>
      <w:proofErr w:type="spellEnd"/>
      <w:r w:rsidRPr="00E37B77">
        <w:rPr>
          <w:b/>
          <w:bCs/>
          <w:color w:val="000000"/>
        </w:rPr>
        <w:t xml:space="preserve"> setup: </w:t>
      </w:r>
    </w:p>
    <w:p w:rsidR="007F26C8" w:rsidRPr="00E37B77" w:rsidRDefault="007F26C8" w:rsidP="007F26C8">
      <w:pPr>
        <w:pStyle w:val="NormalWeb"/>
        <w:spacing w:before="0" w:beforeAutospacing="0" w:after="0"/>
      </w:pPr>
      <w:proofErr w:type="spellStart"/>
      <w:r w:rsidRPr="00E37B77">
        <w:rPr>
          <w:color w:val="000000"/>
        </w:rPr>
        <w:t>git</w:t>
      </w:r>
      <w:proofErr w:type="spellEnd"/>
      <w:r w:rsidRPr="00E37B77">
        <w:rPr>
          <w:color w:val="000000"/>
        </w:rPr>
        <w:t xml:space="preserve"> </w:t>
      </w:r>
      <w:proofErr w:type="spellStart"/>
      <w:r w:rsidRPr="00E37B77">
        <w:rPr>
          <w:color w:val="000000"/>
        </w:rPr>
        <w:t>config</w:t>
      </w:r>
      <w:proofErr w:type="spellEnd"/>
      <w:r w:rsidRPr="00E37B77">
        <w:rPr>
          <w:color w:val="000000"/>
        </w:rPr>
        <w:t xml:space="preserve"> --global user.name "John Doe"</w:t>
      </w:r>
      <w:r w:rsidRPr="00E37B77">
        <w:rPr>
          <w:color w:val="000000"/>
        </w:rPr>
        <w:br/>
      </w:r>
      <w:proofErr w:type="spellStart"/>
      <w:r w:rsidRPr="00E37B77">
        <w:rPr>
          <w:color w:val="000000"/>
        </w:rPr>
        <w:t>git</w:t>
      </w:r>
      <w:proofErr w:type="spellEnd"/>
      <w:r w:rsidRPr="00E37B77">
        <w:rPr>
          <w:color w:val="000000"/>
        </w:rPr>
        <w:t xml:space="preserve"> </w:t>
      </w:r>
      <w:proofErr w:type="spellStart"/>
      <w:r w:rsidRPr="00E37B77">
        <w:rPr>
          <w:color w:val="000000"/>
        </w:rPr>
        <w:t>config</w:t>
      </w:r>
      <w:proofErr w:type="spellEnd"/>
      <w:r w:rsidRPr="00E37B77">
        <w:rPr>
          <w:color w:val="000000"/>
        </w:rPr>
        <w:t xml:space="preserve"> --global </w:t>
      </w:r>
      <w:proofErr w:type="spellStart"/>
      <w:r w:rsidRPr="00E37B77">
        <w:rPr>
          <w:color w:val="000000"/>
        </w:rPr>
        <w:t>user.email</w:t>
      </w:r>
      <w:proofErr w:type="spellEnd"/>
      <w:r w:rsidRPr="00E37B77">
        <w:rPr>
          <w:color w:val="000000"/>
        </w:rPr>
        <w:t xml:space="preserve"> johndoe@example.com</w:t>
      </w:r>
    </w:p>
    <w:p w:rsidR="007F26C8" w:rsidRPr="00E37B77" w:rsidRDefault="007F26C8" w:rsidP="007F26C8">
      <w:pPr>
        <w:pStyle w:val="NormalWeb"/>
        <w:spacing w:before="0" w:beforeAutospacing="0" w:after="0"/>
      </w:pPr>
      <w:r w:rsidRPr="00E37B77">
        <w:rPr>
          <w:color w:val="000000"/>
        </w:rPr>
        <w:t xml:space="preserve">Except of course replace them with the actual </w:t>
      </w:r>
      <w:proofErr w:type="spellStart"/>
      <w:r w:rsidRPr="00E37B77">
        <w:rPr>
          <w:color w:val="000000"/>
        </w:rPr>
        <w:t>git</w:t>
      </w:r>
      <w:proofErr w:type="spellEnd"/>
      <w:r w:rsidRPr="00E37B77">
        <w:rPr>
          <w:color w:val="000000"/>
        </w:rPr>
        <w:t xml:space="preserve"> account you’re using</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Next we’re going to clone in the current thermal soaring repositories</w:t>
      </w:r>
    </w:p>
    <w:p w:rsidR="007F26C8" w:rsidRPr="00E37B77" w:rsidRDefault="007F26C8" w:rsidP="007F26C8">
      <w:pPr>
        <w:pStyle w:val="NormalWeb"/>
        <w:spacing w:before="0" w:beforeAutospacing="0" w:after="0"/>
      </w:pPr>
      <w:proofErr w:type="spellStart"/>
      <w:proofErr w:type="gramStart"/>
      <w:r w:rsidRPr="00E37B77">
        <w:rPr>
          <w:color w:val="000000"/>
        </w:rPr>
        <w:t>git</w:t>
      </w:r>
      <w:proofErr w:type="spellEnd"/>
      <w:proofErr w:type="gramEnd"/>
      <w:r w:rsidRPr="00E37B77">
        <w:rPr>
          <w:color w:val="000000"/>
        </w:rPr>
        <w:t xml:space="preserve"> clone </w:t>
      </w:r>
      <w:hyperlink r:id="rId127"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proofErr w:type="spellStart"/>
      <w:proofErr w:type="gramStart"/>
      <w:r w:rsidRPr="00E37B77">
        <w:rPr>
          <w:color w:val="000000"/>
        </w:rPr>
        <w:t>git</w:t>
      </w:r>
      <w:proofErr w:type="spellEnd"/>
      <w:proofErr w:type="gramEnd"/>
      <w:r w:rsidRPr="00E37B77">
        <w:rPr>
          <w:color w:val="000000"/>
        </w:rPr>
        <w:t xml:space="preserve"> clone </w:t>
      </w:r>
      <w:hyperlink r:id="rId128"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As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t>
      </w:r>
      <w:proofErr w:type="gramStart"/>
      <w:r w:rsidRPr="00E37B77">
        <w:rPr>
          <w:color w:val="000000"/>
        </w:rPr>
        <w:t>want:</w:t>
      </w:r>
      <w:proofErr w:type="gramEnd"/>
      <w:r w:rsidRPr="00E37B77">
        <w:rPr>
          <w:color w:val="000000"/>
        </w:rPr>
        <w:t xml:space="preserve"> </w:t>
      </w:r>
      <w:hyperlink r:id="rId129"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 xml:space="preserve">The slack for our team is </w:t>
      </w:r>
      <w:proofErr w:type="spellStart"/>
      <w:r w:rsidRPr="00E37B77">
        <w:rPr>
          <w:color w:val="000000"/>
        </w:rPr>
        <w:t>thermalsoaringuav</w:t>
      </w:r>
      <w:proofErr w:type="spellEnd"/>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So before more things happen, let’s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lastRenderedPageBreak/>
        <w:t>Add '~/.local/bin' to your PATH, so that APM's sim_vehicle.sh script and</w:t>
      </w:r>
    </w:p>
    <w:p w:rsidR="007F26C8" w:rsidRPr="00E37B77" w:rsidRDefault="007F26C8" w:rsidP="007F26C8">
      <w:pPr>
        <w:pStyle w:val="NormalWeb"/>
        <w:spacing w:before="0" w:beforeAutospacing="0" w:after="0"/>
      </w:pPr>
      <w:r w:rsidRPr="00E37B77">
        <w:rPr>
          <w:color w:val="000000"/>
        </w:rPr>
        <w:t>can find mavproxy.py.</w:t>
      </w:r>
    </w:p>
    <w:p w:rsidR="007F26C8" w:rsidRPr="00E37B77" w:rsidRDefault="007F26C8" w:rsidP="007F26C8">
      <w:pPr>
        <w:pStyle w:val="NormalWeb"/>
        <w:spacing w:before="0" w:beforeAutospacing="0" w:after="0"/>
      </w:pPr>
      <w:r w:rsidRPr="00E37B77">
        <w:rPr>
          <w:color w:val="000000"/>
        </w:rPr>
        <w:t>Do this with: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proofErr w:type="spellStart"/>
      <w:r w:rsidRPr="00E37B77">
        <w:rPr>
          <w:color w:val="000000"/>
        </w:rPr>
        <w:t>Mavlink</w:t>
      </w:r>
      <w:proofErr w:type="spellEnd"/>
      <w:r w:rsidRPr="00E37B77">
        <w:rPr>
          <w:color w:val="000000"/>
        </w:rPr>
        <w: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spellStart"/>
      <w:r w:rsidRPr="00E37B77">
        <w:rPr>
          <w:color w:val="000000"/>
        </w:rPr>
        <w:t>git</w:t>
      </w:r>
      <w:proofErr w:type="spellEnd"/>
      <w:r w:rsidRPr="00E37B77">
        <w:rPr>
          <w:color w:val="000000"/>
        </w:rPr>
        <w:t xml:space="preserve">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cd </w:t>
      </w:r>
      <w:proofErr w:type="spellStart"/>
      <w:r w:rsidRPr="00E37B77">
        <w:rPr>
          <w:color w:val="000000"/>
        </w:rPr>
        <w:t>mavlink</w:t>
      </w:r>
      <w:proofErr w:type="spellEnd"/>
      <w:r w:rsidRPr="00E37B77">
        <w:rPr>
          <w:color w:val="000000"/>
        </w:rPr>
        <w:t>/</w:t>
      </w:r>
      <w:proofErr w:type="spellStart"/>
      <w:r w:rsidRPr="00E37B77">
        <w:rPr>
          <w:color w:val="000000"/>
        </w:rPr>
        <w:t>pymavlink</w:t>
      </w:r>
      <w:proofErr w:type="spellEnd"/>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proofErr w:type="spellStart"/>
      <w:r w:rsidRPr="00E37B77">
        <w:rPr>
          <w:color w:val="000000"/>
        </w:rPr>
        <w:t>Mavproxy</w:t>
      </w:r>
      <w:proofErr w:type="spellEnd"/>
      <w:r w:rsidRPr="00E37B77">
        <w:rPr>
          <w:color w:val="000000"/>
        </w:rPr>
        <w: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spellStart"/>
      <w:r w:rsidRPr="00E37B77">
        <w:rPr>
          <w:color w:val="000000"/>
        </w:rPr>
        <w:t>sudo</w:t>
      </w:r>
      <w:proofErr w:type="spellEnd"/>
      <w:r w:rsidRPr="00E37B77">
        <w:rPr>
          <w:color w:val="000000"/>
        </w:rPr>
        <w:t xml:space="preserve"> apt-get install python-wxgtk2.8</w:t>
      </w:r>
    </w:p>
    <w:p w:rsidR="007F26C8" w:rsidRPr="00E37B77" w:rsidRDefault="007F26C8" w:rsidP="007F26C8">
      <w:pPr>
        <w:pStyle w:val="NormalWeb"/>
        <w:spacing w:before="0" w:beforeAutospacing="0" w:after="0"/>
        <w:ind w:firstLine="720"/>
      </w:pPr>
      <w:r w:rsidRPr="00E37B77">
        <w:rPr>
          <w:color w:val="000000"/>
        </w:rPr>
        <w:t xml:space="preserve">$ </w:t>
      </w:r>
      <w:proofErr w:type="spellStart"/>
      <w:r w:rsidRPr="00E37B77">
        <w:rPr>
          <w:color w:val="000000"/>
        </w:rPr>
        <w:t>sudo</w:t>
      </w:r>
      <w:proofErr w:type="spellEnd"/>
      <w:r w:rsidRPr="00E37B77">
        <w:rPr>
          <w:color w:val="000000"/>
        </w:rPr>
        <w:t xml:space="preserve"> apt-get install </w:t>
      </w:r>
      <w:proofErr w:type="spellStart"/>
      <w:r w:rsidRPr="00E37B77">
        <w:rPr>
          <w:color w:val="000000"/>
        </w:rPr>
        <w:t>libopencv</w:t>
      </w:r>
      <w:proofErr w:type="spellEnd"/>
      <w:r w:rsidRPr="00E37B77">
        <w:rPr>
          <w:color w:val="000000"/>
        </w:rPr>
        <w:t>-dev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spellStart"/>
      <w:r w:rsidRPr="00E37B77">
        <w:rPr>
          <w:color w:val="000000"/>
        </w:rPr>
        <w:t>git</w:t>
      </w:r>
      <w:proofErr w:type="spellEnd"/>
      <w:r w:rsidRPr="00E37B77">
        <w:rPr>
          <w:color w:val="000000"/>
        </w:rPr>
        <w:t xml:space="preserve"> clone https://github.com/Dronecode/MAVProxy </w:t>
      </w:r>
      <w:proofErr w:type="spellStart"/>
      <w:r w:rsidRPr="00E37B77">
        <w:rPr>
          <w:color w:val="000000"/>
        </w:rPr>
        <w:t>mavproxy</w:t>
      </w:r>
      <w:proofErr w:type="spellEnd"/>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cd </w:t>
      </w:r>
      <w:proofErr w:type="spellStart"/>
      <w:r w:rsidRPr="00E37B77">
        <w:rPr>
          <w:color w:val="000000"/>
        </w:rPr>
        <w:t>mavproxy</w:t>
      </w:r>
      <w:proofErr w:type="spellEnd"/>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proofErr w:type="spellStart"/>
      <w:r w:rsidRPr="00E37B77">
        <w:rPr>
          <w:color w:val="000000"/>
        </w:rPr>
        <w:t>Ardupilot</w:t>
      </w:r>
      <w:proofErr w:type="spellEnd"/>
      <w:r w:rsidRPr="00E37B77">
        <w:rPr>
          <w:color w:val="000000"/>
        </w:rPr>
        <w: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spellStart"/>
      <w:r w:rsidRPr="00E37B77">
        <w:rPr>
          <w:color w:val="000000"/>
        </w:rPr>
        <w:t>git</w:t>
      </w:r>
      <w:proofErr w:type="spellEnd"/>
      <w:r w:rsidRPr="00E37B77">
        <w:rPr>
          <w:color w:val="000000"/>
        </w:rPr>
        <w:t xml:space="preserve">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w:t>
      </w:r>
      <w:proofErr w:type="spellStart"/>
      <w:r w:rsidRPr="00E37B77">
        <w:rPr>
          <w:color w:val="000000"/>
        </w:rPr>
        <w:t>ardupilot</w:t>
      </w:r>
      <w:proofErr w:type="spellEnd"/>
      <w:r w:rsidRPr="00E37B77">
        <w:rPr>
          <w:color w:val="000000"/>
        </w:rPr>
        <w:t xml:space="preserve">. </w:t>
      </w:r>
    </w:p>
    <w:p w:rsidR="007F26C8" w:rsidRPr="00E37B77" w:rsidRDefault="007F26C8" w:rsidP="007F26C8">
      <w:pPr>
        <w:pStyle w:val="NormalWeb"/>
        <w:spacing w:before="0" w:beforeAutospacing="0" w:after="0"/>
        <w:ind w:firstLine="720"/>
      </w:pPr>
      <w:r w:rsidRPr="00E37B77">
        <w:rPr>
          <w:color w:val="000000"/>
        </w:rPr>
        <w:t xml:space="preserve">$ cd </w:t>
      </w:r>
      <w:proofErr w:type="spellStart"/>
      <w:r w:rsidRPr="00E37B77">
        <w:rPr>
          <w:color w:val="000000"/>
        </w:rPr>
        <w:t>crrcsim</w:t>
      </w:r>
      <w:proofErr w:type="spellEnd"/>
    </w:p>
    <w:p w:rsidR="007F26C8" w:rsidRPr="00E37B77" w:rsidRDefault="007F26C8" w:rsidP="007F26C8">
      <w:pPr>
        <w:pStyle w:val="NormalWeb"/>
        <w:spacing w:before="0" w:beforeAutospacing="0" w:after="0"/>
        <w:ind w:firstLine="720"/>
      </w:pPr>
      <w:r w:rsidRPr="00E37B77">
        <w:rPr>
          <w:color w:val="000000"/>
        </w:rPr>
        <w:t xml:space="preserve">$ </w:t>
      </w:r>
      <w:proofErr w:type="spellStart"/>
      <w:r w:rsidRPr="00E37B77">
        <w:rPr>
          <w:color w:val="000000"/>
        </w:rPr>
        <w:t>gedit</w:t>
      </w:r>
      <w:proofErr w:type="spellEnd"/>
      <w:r w:rsidRPr="00E37B77">
        <w:rPr>
          <w:color w:val="000000"/>
        </w:rPr>
        <w:t xml:space="preserve"> run_demo.sh (or vim, </w:t>
      </w:r>
      <w:proofErr w:type="spellStart"/>
      <w:r w:rsidRPr="00E37B77">
        <w:rPr>
          <w:color w:val="000000"/>
        </w:rPr>
        <w:t>etc</w:t>
      </w:r>
      <w:proofErr w:type="spellEnd"/>
      <w:r w:rsidRPr="00E37B77">
        <w:rPr>
          <w:color w:val="000000"/>
        </w:rPr>
        <w:t>)</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w:t>
      </w:r>
      <w:proofErr w:type="spellStart"/>
      <w:r w:rsidRPr="00E37B77">
        <w:rPr>
          <w:color w:val="000000"/>
        </w:rPr>
        <w:t>ardupilot</w:t>
      </w:r>
      <w:proofErr w:type="spellEnd"/>
      <w:r w:rsidRPr="00E37B77">
        <w:rPr>
          <w:color w:val="000000"/>
        </w:rPr>
        <w: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Now go up a level and install </w:t>
      </w:r>
      <w:proofErr w:type="spellStart"/>
      <w:r w:rsidRPr="00E37B77">
        <w:rPr>
          <w:color w:val="000000"/>
        </w:rPr>
        <w:t>crrcsim-apm</w:t>
      </w:r>
      <w:proofErr w:type="spellEnd"/>
      <w:r w:rsidRPr="00E37B77">
        <w:rPr>
          <w:color w:val="000000"/>
        </w:rPr>
        <w:t>:</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w:t>
      </w:r>
      <w:proofErr w:type="spellStart"/>
      <w:r w:rsidRPr="00E37B77">
        <w:rPr>
          <w:color w:val="000000"/>
        </w:rPr>
        <w:t>sudo</w:t>
      </w:r>
      <w:proofErr w:type="spellEnd"/>
      <w:r w:rsidRPr="00E37B77">
        <w:rPr>
          <w:color w:val="000000"/>
        </w:rPr>
        <w:t xml:space="preserve"> apt-get install build-essential </w:t>
      </w:r>
      <w:proofErr w:type="spellStart"/>
      <w:r w:rsidRPr="00E37B77">
        <w:rPr>
          <w:color w:val="000000"/>
        </w:rPr>
        <w:t>xorg</w:t>
      </w:r>
      <w:proofErr w:type="spellEnd"/>
      <w:r w:rsidRPr="00E37B77">
        <w:rPr>
          <w:color w:val="000000"/>
        </w:rPr>
        <w:t xml:space="preserve">-dev </w:t>
      </w:r>
      <w:proofErr w:type="spellStart"/>
      <w:r w:rsidRPr="00E37B77">
        <w:rPr>
          <w:color w:val="000000"/>
        </w:rPr>
        <w:t>libudev</w:t>
      </w:r>
      <w:proofErr w:type="spellEnd"/>
      <w:r w:rsidRPr="00E37B77">
        <w:rPr>
          <w:color w:val="000000"/>
        </w:rPr>
        <w:t xml:space="preserve">-dev </w:t>
      </w:r>
      <w:proofErr w:type="spellStart"/>
      <w:r w:rsidRPr="00E37B77">
        <w:rPr>
          <w:color w:val="000000"/>
        </w:rPr>
        <w:t>libts</w:t>
      </w:r>
      <w:proofErr w:type="spellEnd"/>
      <w:r w:rsidRPr="00E37B77">
        <w:rPr>
          <w:color w:val="000000"/>
        </w:rPr>
        <w:t xml:space="preserve">-dev libgl1-mesa-dev libglu1-mesa-dev libasound2-dev </w:t>
      </w:r>
      <w:proofErr w:type="spellStart"/>
      <w:r w:rsidRPr="00E37B77">
        <w:rPr>
          <w:color w:val="000000"/>
        </w:rPr>
        <w:t>libpulse</w:t>
      </w:r>
      <w:proofErr w:type="spellEnd"/>
      <w:r w:rsidRPr="00E37B77">
        <w:rPr>
          <w:color w:val="000000"/>
        </w:rPr>
        <w:t xml:space="preserve">-dev </w:t>
      </w:r>
      <w:proofErr w:type="spellStart"/>
      <w:r w:rsidRPr="00E37B77">
        <w:rPr>
          <w:color w:val="000000"/>
        </w:rPr>
        <w:t>libopenal</w:t>
      </w:r>
      <w:proofErr w:type="spellEnd"/>
      <w:r w:rsidRPr="00E37B77">
        <w:rPr>
          <w:color w:val="000000"/>
        </w:rPr>
        <w:t xml:space="preserve">-dev </w:t>
      </w:r>
      <w:proofErr w:type="spellStart"/>
      <w:r w:rsidRPr="00E37B77">
        <w:rPr>
          <w:color w:val="000000"/>
        </w:rPr>
        <w:t>libogg</w:t>
      </w:r>
      <w:proofErr w:type="spellEnd"/>
      <w:r w:rsidRPr="00E37B77">
        <w:rPr>
          <w:color w:val="000000"/>
        </w:rPr>
        <w:t xml:space="preserve">-dev </w:t>
      </w:r>
      <w:proofErr w:type="spellStart"/>
      <w:r w:rsidRPr="00E37B77">
        <w:rPr>
          <w:color w:val="000000"/>
        </w:rPr>
        <w:t>libvorbis</w:t>
      </w:r>
      <w:proofErr w:type="spellEnd"/>
      <w:r w:rsidRPr="00E37B77">
        <w:rPr>
          <w:color w:val="000000"/>
        </w:rPr>
        <w:t xml:space="preserve">-dev </w:t>
      </w:r>
      <w:proofErr w:type="spellStart"/>
      <w:r w:rsidRPr="00E37B77">
        <w:rPr>
          <w:color w:val="000000"/>
        </w:rPr>
        <w:t>libaudiofile</w:t>
      </w:r>
      <w:proofErr w:type="spellEnd"/>
      <w:r w:rsidRPr="00E37B77">
        <w:rPr>
          <w:color w:val="000000"/>
        </w:rPr>
        <w:t xml:space="preserve">-dev libpng12-dev libfreetype6-dev </w:t>
      </w:r>
      <w:proofErr w:type="spellStart"/>
      <w:r w:rsidRPr="00E37B77">
        <w:rPr>
          <w:color w:val="000000"/>
        </w:rPr>
        <w:t>libusb</w:t>
      </w:r>
      <w:proofErr w:type="spellEnd"/>
      <w:r w:rsidRPr="00E37B77">
        <w:rPr>
          <w:color w:val="000000"/>
        </w:rPr>
        <w:t xml:space="preserve">-dev libdbus-1-dev zlib1g-dev </w:t>
      </w:r>
      <w:proofErr w:type="spellStart"/>
      <w:r w:rsidRPr="00E37B77">
        <w:rPr>
          <w:color w:val="000000"/>
        </w:rPr>
        <w:t>libdirectfb</w:t>
      </w:r>
      <w:proofErr w:type="spellEnd"/>
      <w:r w:rsidRPr="00E37B77">
        <w:rPr>
          <w:color w:val="000000"/>
        </w:rPr>
        <w:t xml:space="preserve">-dev </w:t>
      </w:r>
    </w:p>
    <w:p w:rsidR="007F26C8" w:rsidRPr="00E37B77" w:rsidRDefault="007F26C8" w:rsidP="007F26C8">
      <w:pPr>
        <w:pStyle w:val="NormalWeb"/>
        <w:spacing w:before="0" w:beforeAutospacing="0" w:after="0"/>
        <w:ind w:firstLine="720"/>
      </w:pPr>
      <w:r w:rsidRPr="00E37B77">
        <w:rPr>
          <w:color w:val="000000"/>
        </w:rPr>
        <w:t xml:space="preserve">$ </w:t>
      </w:r>
      <w:proofErr w:type="spellStart"/>
      <w:r w:rsidRPr="00E37B77">
        <w:rPr>
          <w:color w:val="000000"/>
        </w:rPr>
        <w:t>sudo</w:t>
      </w:r>
      <w:proofErr w:type="spellEnd"/>
      <w:r w:rsidRPr="00E37B77">
        <w:rPr>
          <w:color w:val="000000"/>
        </w:rPr>
        <w:t xml:space="preserve"> apt-get install libsdl-image1.2-dev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r w:rsidRPr="00E37B77">
        <w:rPr>
          <w:color w:val="000000"/>
        </w:rPr>
        <w:t>sudo</w:t>
      </w:r>
      <w:proofErr w:type="spellEnd"/>
      <w:r w:rsidRPr="00E37B77">
        <w:rPr>
          <w:color w:val="000000"/>
        </w:rPr>
        <w:t xml:space="preserve"> apt-get install </w:t>
      </w:r>
      <w:proofErr w:type="spellStart"/>
      <w:r w:rsidRPr="00E37B77">
        <w:rPr>
          <w:color w:val="000000"/>
        </w:rPr>
        <w:t>libportaudio</w:t>
      </w:r>
      <w:proofErr w:type="spellEnd"/>
      <w:r w:rsidRPr="00E37B77">
        <w:rPr>
          <w:color w:val="000000"/>
        </w:rPr>
        <w:t>-dev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r w:rsidRPr="00E37B77">
        <w:rPr>
          <w:color w:val="000000"/>
        </w:rPr>
        <w:t>sudo</w:t>
      </w:r>
      <w:proofErr w:type="spellEnd"/>
      <w:r w:rsidRPr="00E37B77">
        <w:rPr>
          <w:color w:val="000000"/>
        </w:rPr>
        <w:t xml:space="preserve"> apt-get install </w:t>
      </w:r>
      <w:proofErr w:type="spellStart"/>
      <w:r w:rsidRPr="00E37B77">
        <w:rPr>
          <w:color w:val="000000"/>
        </w:rPr>
        <w:t>libplib</w:t>
      </w:r>
      <w:proofErr w:type="spellEnd"/>
      <w:r w:rsidRPr="00E37B77">
        <w:rPr>
          <w:color w:val="000000"/>
        </w:rPr>
        <w:t>-dev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r w:rsidRPr="00E37B77">
        <w:rPr>
          <w:color w:val="000000"/>
        </w:rPr>
        <w:t>sudo</w:t>
      </w:r>
      <w:proofErr w:type="spellEnd"/>
      <w:r w:rsidRPr="00E37B77">
        <w:rPr>
          <w:color w:val="000000"/>
        </w:rPr>
        <w:t xml:space="preserve"> apt-get install libjpeg62-dev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r w:rsidRPr="00E37B77">
        <w:rPr>
          <w:color w:val="000000"/>
        </w:rPr>
        <w:t>sudo</w:t>
      </w:r>
      <w:proofErr w:type="spellEnd"/>
      <w:r w:rsidRPr="00E37B77">
        <w:rPr>
          <w:color w:val="000000"/>
        </w:rPr>
        <w:t xml:space="preserve"> apt-get install </w:t>
      </w:r>
      <w:proofErr w:type="spellStart"/>
      <w:r w:rsidRPr="00E37B77">
        <w:rPr>
          <w:color w:val="000000"/>
        </w:rPr>
        <w:t>libboost</w:t>
      </w:r>
      <w:proofErr w:type="spellEnd"/>
      <w:r w:rsidRPr="00E37B77">
        <w:rPr>
          <w:color w:val="000000"/>
        </w:rPr>
        <w:t>-all-dev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r w:rsidRPr="00E37B77">
        <w:rPr>
          <w:color w:val="000000"/>
        </w:rPr>
        <w:t>sudo</w:t>
      </w:r>
      <w:proofErr w:type="spellEnd"/>
      <w:r w:rsidRPr="00E37B77">
        <w:rPr>
          <w:color w:val="000000"/>
        </w:rPr>
        <w:t xml:space="preserve"> apt-get install </w:t>
      </w:r>
      <w:proofErr w:type="spellStart"/>
      <w:r w:rsidRPr="00E37B77">
        <w:rPr>
          <w:color w:val="000000"/>
        </w:rPr>
        <w:t>libcgal</w:t>
      </w:r>
      <w:proofErr w:type="spellEnd"/>
      <w:r w:rsidRPr="00E37B77">
        <w:rPr>
          <w:color w:val="000000"/>
        </w:rPr>
        <w:t>-dev</w:t>
      </w:r>
    </w:p>
    <w:p w:rsidR="007F26C8" w:rsidRPr="00E37B77" w:rsidRDefault="007F26C8" w:rsidP="007F26C8">
      <w:pPr>
        <w:pStyle w:val="NormalWeb"/>
        <w:spacing w:before="0" w:beforeAutospacing="0" w:after="0"/>
        <w:ind w:firstLine="720"/>
      </w:pPr>
      <w:r w:rsidRPr="00E37B77">
        <w:rPr>
          <w:color w:val="000000"/>
        </w:rPr>
        <w:t>$ apt-get install python-software-properties</w:t>
      </w:r>
      <w:r w:rsidRPr="00E37B77">
        <w:rPr>
          <w:color w:val="000000"/>
        </w:rPr>
        <w:br/>
      </w:r>
      <w:r w:rsidRPr="00E37B77">
        <w:rPr>
          <w:rStyle w:val="apple-tab-span"/>
          <w:color w:val="000000"/>
        </w:rPr>
        <w:tab/>
      </w:r>
      <w:r w:rsidRPr="00E37B77">
        <w:rPr>
          <w:color w:val="000000"/>
        </w:rPr>
        <w:t xml:space="preserve">$ add-apt-repository </w:t>
      </w:r>
      <w:proofErr w:type="spellStart"/>
      <w:r w:rsidRPr="00E37B77">
        <w:rPr>
          <w:color w:val="000000"/>
        </w:rPr>
        <w:t>ppa:schot</w:t>
      </w:r>
      <w:proofErr w:type="spellEnd"/>
      <w:r w:rsidRPr="00E37B77">
        <w:rPr>
          <w:color w:val="000000"/>
        </w:rPr>
        <w: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w:t>
      </w:r>
      <w:proofErr w:type="spellStart"/>
      <w:proofErr w:type="gramStart"/>
      <w:r w:rsidRPr="00E37B77">
        <w:rPr>
          <w:color w:val="000000"/>
        </w:rPr>
        <w:t>git</w:t>
      </w:r>
      <w:proofErr w:type="spellEnd"/>
      <w:proofErr w:type="gramEnd"/>
      <w:r w:rsidRPr="00E37B77">
        <w:rPr>
          <w:color w:val="000000"/>
        </w:rPr>
        <w:t xml:space="preserve"> clone </w:t>
      </w:r>
      <w:hyperlink r:id="rId130"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w:t>
      </w:r>
      <w:proofErr w:type="spellStart"/>
      <w:r w:rsidRPr="00E37B77">
        <w:rPr>
          <w:color w:val="000000"/>
        </w:rPr>
        <w:t>crrcsim</w:t>
      </w:r>
      <w:proofErr w:type="spellEnd"/>
      <w:r w:rsidRPr="00E37B77">
        <w:rPr>
          <w:color w:val="000000"/>
        </w:rPr>
        <w:t>,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w:t>
      </w:r>
      <w:proofErr w:type="spellStart"/>
      <w:r w:rsidRPr="00E37B77">
        <w:rPr>
          <w:color w:val="000000"/>
        </w:rPr>
        <w:t>etc</w:t>
      </w:r>
      <w:proofErr w:type="spellEnd"/>
      <w:r w:rsidRPr="00E37B77">
        <w:rPr>
          <w:color w:val="000000"/>
        </w:rPr>
        <w:t xml:space="preserve"> that we’ll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Once it works you should see something like this</w:t>
      </w:r>
    </w:p>
    <w:p w:rsidR="007F26C8" w:rsidRPr="00E37B77" w:rsidRDefault="007F26C8" w:rsidP="007F26C8">
      <w:pPr>
        <w:pStyle w:val="NormalWeb"/>
        <w:spacing w:before="0" w:beforeAutospacing="0" w:after="0"/>
      </w:pPr>
      <w:r w:rsidRPr="00E37B77">
        <w:rPr>
          <w:noProof/>
          <w:color w:val="000000"/>
          <w:lang w:val="en-CA" w:eastAsia="en-CA"/>
        </w:rPr>
        <w:drawing>
          <wp:inline distT="0" distB="0" distL="0" distR="0" wp14:anchorId="076A0BB5" wp14:editId="0A4FDA8D">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It flies, crashes, then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p w:rsidR="00726BBE" w:rsidRDefault="00726BBE" w:rsidP="00726BBE">
      <w:pPr>
        <w:pStyle w:val="Heading2"/>
        <w:numPr>
          <w:ilvl w:val="0"/>
          <w:numId w:val="0"/>
        </w:numPr>
      </w:pPr>
      <w:bookmarkStart w:id="314" w:name="_Toc452499186"/>
      <w:r w:rsidRPr="00726BBE">
        <w:t>A.2 Piccolo Setup Guide</w:t>
      </w:r>
      <w:r w:rsidR="00400ED5">
        <w:t xml:space="preserve"> on Windows</w:t>
      </w:r>
      <w:r w:rsidRPr="00726BBE">
        <w:t xml:space="preserve"> for Thermal Soaring</w:t>
      </w:r>
      <w:bookmarkEnd w:id="314"/>
    </w:p>
    <w:p w:rsidR="00400ED5" w:rsidRPr="00400ED5" w:rsidRDefault="00400ED5" w:rsidP="00400ED5">
      <w:r w:rsidRPr="00400ED5">
        <w:t xml:space="preserve">This document will describe how to set up the Piccolo simulator, how to setup our C++ application, how to setup the Python side, and how to setup the </w:t>
      </w:r>
      <w:proofErr w:type="spellStart"/>
      <w:r w:rsidRPr="00400ED5">
        <w:t>Pixhawk</w:t>
      </w:r>
      <w:proofErr w:type="spellEnd"/>
      <w:r w:rsidRPr="00400ED5">
        <w:t>.</w:t>
      </w:r>
    </w:p>
    <w:p w:rsidR="00400ED5" w:rsidRPr="00400ED5" w:rsidRDefault="00400ED5" w:rsidP="00400ED5">
      <w:pPr>
        <w:pStyle w:val="Heading3"/>
        <w:numPr>
          <w:ilvl w:val="0"/>
          <w:numId w:val="0"/>
        </w:numPr>
      </w:pPr>
      <w:bookmarkStart w:id="315" w:name="_Toc452499187"/>
      <w:r>
        <w:lastRenderedPageBreak/>
        <w:t>A.2.1 Installation</w:t>
      </w:r>
      <w:bookmarkEnd w:id="315"/>
    </w:p>
    <w:p w:rsidR="00400ED5" w:rsidRPr="00400ED5" w:rsidRDefault="00400ED5" w:rsidP="00400ED5">
      <w:r w:rsidRPr="00400ED5">
        <w:t>The Piccolo simulator supports thermal simulation, which will be very useful for getting our project to work without the added complexity of testing it only in a real environment.</w:t>
      </w:r>
    </w:p>
    <w:p w:rsidR="00400ED5" w:rsidRPr="00400ED5" w:rsidRDefault="00400ED5" w:rsidP="00400ED5">
      <w:r w:rsidRPr="00400ED5">
        <w:t>On the Google drive you'll find two installers (you don't need the multirotor one since we're simulating a fixed-wing):</w:t>
      </w:r>
    </w:p>
    <w:p w:rsidR="00400ED5" w:rsidRPr="00400ED5" w:rsidRDefault="00400ED5" w:rsidP="00400ED5">
      <w:pPr>
        <w:rPr>
          <w:lang w:val="es-MX"/>
        </w:rPr>
      </w:pPr>
      <w:proofErr w:type="spellStart"/>
      <w:r w:rsidRPr="00400ED5">
        <w:rPr>
          <w:lang w:val="es-MX"/>
        </w:rPr>
        <w:t>Piccolo</w:t>
      </w:r>
      <w:proofErr w:type="spellEnd"/>
      <w:r w:rsidRPr="00400ED5">
        <w:rPr>
          <w:lang w:val="es-MX"/>
        </w:rPr>
        <w:t>/Piccolo-2.2.3.b.R19774/Piccolo-Installer.r19774.msi</w:t>
      </w:r>
    </w:p>
    <w:p w:rsidR="00400ED5" w:rsidRPr="00400ED5" w:rsidRDefault="00400ED5" w:rsidP="00400ED5">
      <w:r w:rsidRPr="00400ED5">
        <w:t>Piccolo/Piccolo-2.2.3.b.R19774/Piccolo-Installer-Developer.r19774.msi</w:t>
      </w:r>
    </w:p>
    <w:p w:rsidR="00400ED5" w:rsidRPr="00400ED5" w:rsidRDefault="00400ED5" w:rsidP="00400ED5">
      <w:pPr>
        <w:pStyle w:val="Heading3"/>
        <w:numPr>
          <w:ilvl w:val="0"/>
          <w:numId w:val="0"/>
        </w:numPr>
      </w:pPr>
      <w:bookmarkStart w:id="316" w:name="_Toc452499188"/>
      <w:r>
        <w:t xml:space="preserve">A.2.2 </w:t>
      </w:r>
      <w:r w:rsidRPr="00400ED5">
        <w:t>Running the Simulator with Thermals</w:t>
      </w:r>
      <w:bookmarkEnd w:id="316"/>
    </w:p>
    <w:p w:rsidR="00400ED5" w:rsidRPr="00400ED5" w:rsidRDefault="00400ED5" w:rsidP="00400ED5">
      <w:r w:rsidRPr="00400ED5">
        <w:t>Run Piccolo 2.2.3.b/SoftwareSimLauncher.bat</w:t>
      </w:r>
    </w:p>
    <w:p w:rsidR="00400ED5" w:rsidRPr="00400ED5" w:rsidRDefault="00400ED5" w:rsidP="00400ED5">
      <w:r w:rsidRPr="00400ED5">
        <w:t>When Piccolo Command Center (PCC) starts, go to File --&gt; License Manager and add a file. Use the </w:t>
      </w:r>
      <w:r w:rsidRPr="00400ED5">
        <w:rPr>
          <w:i/>
          <w:iCs/>
        </w:rPr>
        <w:t>Piccolo/WallaWalla-License.xml</w:t>
      </w:r>
      <w:r w:rsidRPr="00400ED5">
        <w:t> file.</w:t>
      </w:r>
    </w:p>
    <w:p w:rsidR="00400ED5" w:rsidRPr="00400ED5" w:rsidRDefault="00400ED5" w:rsidP="00400ED5">
      <w:pPr>
        <w:pStyle w:val="Heading4"/>
        <w:numPr>
          <w:ilvl w:val="0"/>
          <w:numId w:val="0"/>
        </w:numPr>
      </w:pPr>
      <w:r>
        <w:t>A.2.2.1</w:t>
      </w:r>
      <w:r w:rsidR="007B4882">
        <w:t xml:space="preserve"> </w:t>
      </w:r>
      <w:r w:rsidRPr="00400ED5">
        <w:t>Visual Studio Project Setup</w:t>
      </w:r>
    </w:p>
    <w:p w:rsidR="00400ED5" w:rsidRPr="00400ED5" w:rsidRDefault="00400ED5" w:rsidP="00400ED5">
      <w:r w:rsidRPr="00400ED5">
        <w:t>The Piccolo software includes libraries that can be linked against with the Visual Studio 2008 C++ compiler, but not any other. Thus, we need to use this old version of Visual Studio to work with the simulator. This means that we'll be limited to C++ functionality that was available in 2008.</w:t>
      </w:r>
    </w:p>
    <w:p w:rsidR="00400ED5" w:rsidRPr="00400ED5" w:rsidRDefault="00400ED5" w:rsidP="00400ED5">
      <w:pPr>
        <w:pStyle w:val="Heading4"/>
        <w:numPr>
          <w:ilvl w:val="0"/>
          <w:numId w:val="0"/>
        </w:numPr>
      </w:pPr>
      <w:r>
        <w:t xml:space="preserve">A.2.2.2 </w:t>
      </w:r>
      <w:r w:rsidRPr="00400ED5">
        <w:t>Download the C++ Thermal Soaring code</w:t>
      </w:r>
    </w:p>
    <w:p w:rsidR="00400ED5" w:rsidRPr="00400ED5" w:rsidRDefault="00400ED5" w:rsidP="00400ED5">
      <w:proofErr w:type="spellStart"/>
      <w:r w:rsidRPr="00400ED5">
        <w:t>git</w:t>
      </w:r>
      <w:proofErr w:type="spellEnd"/>
      <w:r w:rsidRPr="00400ED5">
        <w:t xml:space="preserve"> clone https://bitbucket.org/wwuthermalsoaring/thermal-soaring</w:t>
      </w:r>
    </w:p>
    <w:p w:rsidR="00400ED5" w:rsidRPr="00400ED5" w:rsidRDefault="00400ED5" w:rsidP="00400ED5">
      <w:pPr>
        <w:pStyle w:val="Heading4"/>
        <w:numPr>
          <w:ilvl w:val="0"/>
          <w:numId w:val="0"/>
        </w:numPr>
      </w:pPr>
      <w:r>
        <w:t xml:space="preserve">A.2.2.3 </w:t>
      </w:r>
      <w:r w:rsidRPr="00400ED5">
        <w:t>Install Visual C++ 2008 Express</w:t>
      </w:r>
    </w:p>
    <w:p w:rsidR="00400ED5" w:rsidRPr="00400ED5" w:rsidRDefault="00400ED5" w:rsidP="00400ED5">
      <w:r w:rsidRPr="00400ED5">
        <w:t xml:space="preserve">This </w:t>
      </w:r>
      <w:proofErr w:type="gramStart"/>
      <w:r w:rsidRPr="00400ED5">
        <w:t>is needed</w:t>
      </w:r>
      <w:proofErr w:type="gramEnd"/>
      <w:r w:rsidRPr="00400ED5">
        <w:t xml:space="preserve"> since the Piccolo's </w:t>
      </w:r>
      <w:proofErr w:type="spellStart"/>
      <w:r w:rsidRPr="00400ED5">
        <w:t>CommSDK</w:t>
      </w:r>
      <w:proofErr w:type="spellEnd"/>
      <w:r w:rsidRPr="00400ED5">
        <w:t xml:space="preserve"> </w:t>
      </w:r>
      <w:proofErr w:type="spellStart"/>
      <w:r w:rsidRPr="00400ED5">
        <w:t>dll's</w:t>
      </w:r>
      <w:proofErr w:type="spellEnd"/>
      <w:r w:rsidRPr="00400ED5">
        <w:t xml:space="preserve"> are compiled with Visual Studio 2008 and we need to use the same compiler so we can link against them.</w:t>
      </w:r>
      <w:r w:rsidRPr="00400ED5">
        <w:br/>
      </w:r>
      <w:hyperlink r:id="rId132" w:history="1">
        <w:r w:rsidRPr="00400ED5">
          <w:rPr>
            <w:rStyle w:val="Hyperlink"/>
          </w:rPr>
          <w:t>Visual Studio 2008 download</w:t>
        </w:r>
      </w:hyperlink>
    </w:p>
    <w:p w:rsidR="00400ED5" w:rsidRPr="00400ED5" w:rsidRDefault="00400ED5" w:rsidP="00400ED5">
      <w:r w:rsidRPr="00400ED5">
        <w:t>Then, since you can't register it anymore, crack it (????)</w:t>
      </w:r>
      <w:proofErr w:type="gramStart"/>
      <w:r w:rsidRPr="00400ED5">
        <w:t>:</w:t>
      </w:r>
      <w:proofErr w:type="gramEnd"/>
      <w:r w:rsidRPr="00400ED5">
        <w:br/>
      </w:r>
      <w:hyperlink r:id="rId133" w:history="1">
        <w:proofErr w:type="spellStart"/>
        <w:r w:rsidRPr="00400ED5">
          <w:rPr>
            <w:rStyle w:val="Hyperlink"/>
          </w:rPr>
          <w:t>Stackoverflow</w:t>
        </w:r>
        <w:proofErr w:type="spellEnd"/>
      </w:hyperlink>
    </w:p>
    <w:p w:rsidR="00400ED5" w:rsidRPr="00400ED5" w:rsidRDefault="00400ED5" w:rsidP="00400ED5">
      <w:pPr>
        <w:pStyle w:val="Heading4"/>
        <w:numPr>
          <w:ilvl w:val="0"/>
          <w:numId w:val="0"/>
        </w:numPr>
      </w:pPr>
      <w:r>
        <w:t xml:space="preserve">A.2.2.4 </w:t>
      </w:r>
      <w:r w:rsidRPr="00400ED5">
        <w:t>Download Boost for Boost threading, since we can't use C++11 thread as 2008 &lt; 2011</w:t>
      </w:r>
    </w:p>
    <w:p w:rsidR="00400ED5" w:rsidRPr="00400ED5" w:rsidRDefault="00400ED5" w:rsidP="00400ED5">
      <w:pPr>
        <w:rPr>
          <w:b/>
          <w:bCs/>
        </w:rPr>
      </w:pPr>
      <w:r w:rsidRPr="00400ED5">
        <w:rPr>
          <w:b/>
          <w:bCs/>
        </w:rPr>
        <w:t>Download the msvc-9.0-32.exe and install somewhere, e.g. C:\boost_1_60_0</w:t>
      </w:r>
    </w:p>
    <w:p w:rsidR="00400ED5" w:rsidRPr="00400ED5" w:rsidRDefault="00640056" w:rsidP="00400ED5">
      <w:hyperlink r:id="rId134" w:history="1">
        <w:r w:rsidR="00400ED5" w:rsidRPr="00400ED5">
          <w:rPr>
            <w:rStyle w:val="Hyperlink"/>
          </w:rPr>
          <w:t>Direct 32-bit download</w:t>
        </w:r>
      </w:hyperlink>
      <w:r w:rsidR="00400ED5" w:rsidRPr="00400ED5">
        <w:br/>
      </w:r>
      <w:hyperlink r:id="rId135" w:history="1">
        <w:proofErr w:type="spellStart"/>
        <w:r w:rsidR="00400ED5" w:rsidRPr="00400ED5">
          <w:rPr>
            <w:rStyle w:val="Hyperlink"/>
          </w:rPr>
          <w:t>Sourceforge</w:t>
        </w:r>
        <w:proofErr w:type="spellEnd"/>
        <w:r w:rsidR="00400ED5" w:rsidRPr="00400ED5">
          <w:rPr>
            <w:rStyle w:val="Hyperlink"/>
          </w:rPr>
          <w:t xml:space="preserve"> binaries</w:t>
        </w:r>
      </w:hyperlink>
    </w:p>
    <w:p w:rsidR="00400ED5" w:rsidRPr="00400ED5" w:rsidRDefault="00400ED5" w:rsidP="00400ED5">
      <w:pPr>
        <w:rPr>
          <w:b/>
          <w:bCs/>
        </w:rPr>
      </w:pPr>
      <w:r w:rsidRPr="00400ED5">
        <w:rPr>
          <w:b/>
          <w:bCs/>
        </w:rPr>
        <w:t xml:space="preserve">Downloading </w:t>
      </w:r>
      <w:proofErr w:type="spellStart"/>
      <w:r w:rsidRPr="00400ED5">
        <w:rPr>
          <w:b/>
          <w:bCs/>
        </w:rPr>
        <w:t>RapidJSON</w:t>
      </w:r>
      <w:proofErr w:type="spellEnd"/>
    </w:p>
    <w:p w:rsidR="00400ED5" w:rsidRPr="00400ED5" w:rsidRDefault="00400ED5" w:rsidP="00400ED5">
      <w:r w:rsidRPr="00400ED5">
        <w:lastRenderedPageBreak/>
        <w:t>Extract somewhere, e.g. to C:\rapidjson-1.0.2</w:t>
      </w:r>
      <w:r w:rsidRPr="00400ED5">
        <w:br/>
      </w:r>
      <w:hyperlink r:id="rId136" w:history="1">
        <w:r w:rsidRPr="00400ED5">
          <w:rPr>
            <w:rStyle w:val="Hyperlink"/>
          </w:rPr>
          <w:t>Rapid JSON 1.0.2</w:t>
        </w:r>
      </w:hyperlink>
      <w:r w:rsidRPr="00400ED5">
        <w:br/>
      </w:r>
      <w:hyperlink r:id="rId137" w:history="1">
        <w:r w:rsidRPr="00400ED5">
          <w:rPr>
            <w:rStyle w:val="Hyperlink"/>
          </w:rPr>
          <w:t>All Rapid JSON releases</w:t>
        </w:r>
      </w:hyperlink>
    </w:p>
    <w:p w:rsidR="00400ED5" w:rsidRPr="00400ED5" w:rsidRDefault="00400ED5" w:rsidP="00400ED5">
      <w:pPr>
        <w:pStyle w:val="Heading4"/>
        <w:numPr>
          <w:ilvl w:val="0"/>
          <w:numId w:val="0"/>
        </w:numPr>
      </w:pPr>
      <w:r>
        <w:t xml:space="preserve">A.2.2.5 </w:t>
      </w:r>
      <w:r w:rsidRPr="00400ED5">
        <w:t>Adding paths/libraries to Visual Studio</w:t>
      </w:r>
    </w:p>
    <w:p w:rsidR="00400ED5" w:rsidRPr="00400ED5" w:rsidRDefault="00400ED5" w:rsidP="00400ED5">
      <w:pPr>
        <w:rPr>
          <w:b/>
          <w:bCs/>
        </w:rPr>
      </w:pPr>
      <w:r w:rsidRPr="00400ED5">
        <w:rPr>
          <w:b/>
          <w:bCs/>
        </w:rPr>
        <w:t>Add environment variables:</w:t>
      </w:r>
    </w:p>
    <w:p w:rsidR="00400ED5" w:rsidRPr="00400ED5" w:rsidRDefault="00400ED5" w:rsidP="00400ED5">
      <w:r w:rsidRPr="00400ED5">
        <w:t>BOOST=C:\boost_1_60_0</w:t>
      </w:r>
    </w:p>
    <w:p w:rsidR="00400ED5" w:rsidRPr="00400ED5" w:rsidRDefault="00400ED5" w:rsidP="00400ED5">
      <w:r w:rsidRPr="00400ED5">
        <w:t>RAPIDJSON=C:\rapidjson-1.0.2</w:t>
      </w:r>
    </w:p>
    <w:p w:rsidR="00400ED5" w:rsidRPr="00400ED5" w:rsidRDefault="00400ED5" w:rsidP="00400ED5">
      <w:pPr>
        <w:rPr>
          <w:b/>
          <w:bCs/>
        </w:rPr>
      </w:pPr>
      <w:r w:rsidRPr="00400ED5">
        <w:rPr>
          <w:b/>
          <w:bCs/>
        </w:rPr>
        <w:t>Right click on the project --&gt; Properties --&gt; Configuration Properties --&gt; C/C++ --&gt; Additional Include Directories:</w:t>
      </w:r>
    </w:p>
    <w:p w:rsidR="00400ED5" w:rsidRPr="00400ED5" w:rsidRDefault="00400ED5" w:rsidP="00400ED5">
      <w:r w:rsidRPr="00400ED5">
        <w:t>$(BOOST);$(RAPIDJSON)\include;</w:t>
      </w:r>
    </w:p>
    <w:p w:rsidR="00400ED5" w:rsidRPr="00400ED5" w:rsidRDefault="00400ED5" w:rsidP="00400ED5">
      <w:pPr>
        <w:rPr>
          <w:b/>
          <w:bCs/>
        </w:rPr>
      </w:pPr>
      <w:r w:rsidRPr="00400ED5">
        <w:rPr>
          <w:b/>
          <w:bCs/>
        </w:rPr>
        <w:t>Right click on the project --&gt; Properties --&gt; Configuration Properties --&gt; Linker --&gt; Additional Library Directories:</w:t>
      </w:r>
    </w:p>
    <w:p w:rsidR="00400ED5" w:rsidRPr="00400ED5" w:rsidRDefault="00400ED5" w:rsidP="00400ED5">
      <w:r w:rsidRPr="00400ED5">
        <w:t xml:space="preserve">$(BOOST)\lib32-msvc-9.0; </w:t>
      </w:r>
    </w:p>
    <w:p w:rsidR="00400ED5" w:rsidRPr="00400ED5" w:rsidRDefault="00400ED5" w:rsidP="00400ED5">
      <w:pPr>
        <w:pStyle w:val="Heading3"/>
        <w:numPr>
          <w:ilvl w:val="0"/>
          <w:numId w:val="0"/>
        </w:numPr>
      </w:pPr>
      <w:bookmarkStart w:id="317" w:name="_Toc452499189"/>
      <w:r>
        <w:t xml:space="preserve">A.2.3 </w:t>
      </w:r>
      <w:r w:rsidRPr="00400ED5">
        <w:t>Python Setup</w:t>
      </w:r>
      <w:bookmarkEnd w:id="317"/>
    </w:p>
    <w:p w:rsidR="00400ED5" w:rsidRPr="00400ED5" w:rsidRDefault="00400ED5" w:rsidP="00400ED5">
      <w:r w:rsidRPr="00400ED5">
        <w:t>The GPR and Reinforcement Learning algorithms have been developed using Python, a higher-level language than C++ that allows for easier and faster development and prototyping. The easiest way to set this all up on Windows is using Anaconda as explained below.</w:t>
      </w:r>
    </w:p>
    <w:p w:rsidR="00400ED5" w:rsidRPr="00400ED5" w:rsidRDefault="00400ED5" w:rsidP="00400ED5">
      <w:pPr>
        <w:pStyle w:val="Heading4"/>
        <w:numPr>
          <w:ilvl w:val="0"/>
          <w:numId w:val="0"/>
        </w:numPr>
      </w:pPr>
      <w:r>
        <w:t xml:space="preserve">A.2.3.1 </w:t>
      </w:r>
      <w:r w:rsidRPr="00400ED5">
        <w:t>Setting up Anaconda for Python 3.5 and many Python libraries</w:t>
      </w:r>
    </w:p>
    <w:p w:rsidR="00400ED5" w:rsidRPr="00400ED5" w:rsidRDefault="00400ED5" w:rsidP="00400ED5">
      <w:pPr>
        <w:rPr>
          <w:b/>
          <w:bCs/>
        </w:rPr>
      </w:pPr>
      <w:r w:rsidRPr="00400ED5">
        <w:rPr>
          <w:b/>
          <w:bCs/>
        </w:rPr>
        <w:t>Download and install the Python 3.5 compiler for Windows 64-bit:</w:t>
      </w:r>
    </w:p>
    <w:p w:rsidR="00400ED5" w:rsidRPr="00400ED5" w:rsidRDefault="00640056" w:rsidP="00400ED5">
      <w:hyperlink r:id="rId138" w:history="1">
        <w:r w:rsidR="00400ED5" w:rsidRPr="00400ED5">
          <w:rPr>
            <w:rStyle w:val="Hyperlink"/>
          </w:rPr>
          <w:t>Download</w:t>
        </w:r>
      </w:hyperlink>
    </w:p>
    <w:p w:rsidR="00400ED5" w:rsidRPr="00400ED5" w:rsidRDefault="00400ED5" w:rsidP="00400ED5">
      <w:pPr>
        <w:rPr>
          <w:b/>
          <w:bCs/>
        </w:rPr>
      </w:pPr>
      <w:r w:rsidRPr="00400ED5">
        <w:rPr>
          <w:b/>
          <w:bCs/>
        </w:rPr>
        <w:t>Install additional packages:</w:t>
      </w:r>
    </w:p>
    <w:p w:rsidR="00400ED5" w:rsidRPr="00400ED5" w:rsidRDefault="00400ED5" w:rsidP="00400ED5">
      <w:proofErr w:type="spellStart"/>
      <w:r w:rsidRPr="00400ED5">
        <w:t>conda</w:t>
      </w:r>
      <w:proofErr w:type="spellEnd"/>
      <w:r w:rsidRPr="00400ED5">
        <w:t xml:space="preserve"> install </w:t>
      </w:r>
      <w:proofErr w:type="spellStart"/>
      <w:r w:rsidRPr="00400ED5">
        <w:t>seaborn</w:t>
      </w:r>
      <w:proofErr w:type="spellEnd"/>
    </w:p>
    <w:p w:rsidR="00400ED5" w:rsidRPr="00400ED5" w:rsidRDefault="00400ED5" w:rsidP="00400ED5">
      <w:pPr>
        <w:rPr>
          <w:b/>
          <w:bCs/>
        </w:rPr>
      </w:pPr>
      <w:r w:rsidRPr="00400ED5">
        <w:rPr>
          <w:b/>
          <w:bCs/>
        </w:rPr>
        <w:t>Getting the Python Thermal Soaring code</w:t>
      </w:r>
    </w:p>
    <w:p w:rsidR="00400ED5" w:rsidRPr="00400ED5" w:rsidRDefault="00400ED5" w:rsidP="00400ED5">
      <w:r w:rsidRPr="00400ED5">
        <w:t>After starting the Piccolo simulator and the C++ side of the C++/Python interface, which includes the server, you can start the Python client that will connect and run the GPR thermal identification:</w:t>
      </w:r>
    </w:p>
    <w:p w:rsidR="00400ED5" w:rsidRPr="00400ED5" w:rsidRDefault="00400ED5" w:rsidP="00400ED5">
      <w:proofErr w:type="spellStart"/>
      <w:r w:rsidRPr="00400ED5">
        <w:t>git</w:t>
      </w:r>
      <w:proofErr w:type="spellEnd"/>
      <w:r w:rsidRPr="00400ED5">
        <w:t xml:space="preserve"> clone https://github.com/ThermalSoaring/thermal-soaring</w:t>
      </w:r>
    </w:p>
    <w:p w:rsidR="00400ED5" w:rsidRPr="00400ED5" w:rsidRDefault="00400ED5" w:rsidP="00400ED5">
      <w:r w:rsidRPr="00400ED5">
        <w:t>cd thermal-soaring</w:t>
      </w:r>
    </w:p>
    <w:p w:rsidR="00400ED5" w:rsidRPr="00400ED5" w:rsidRDefault="00400ED5" w:rsidP="00400ED5">
      <w:r w:rsidRPr="00400ED5">
        <w:lastRenderedPageBreak/>
        <w:t xml:space="preserve">Next, in the Visual Studio project, change the arguments when running the program. Right click on the project --&gt; Properties --&gt; Configuration Properties --&gt; Debugging --&gt; Command Arguments: -a </w:t>
      </w:r>
      <w:proofErr w:type="spellStart"/>
      <w:r w:rsidRPr="00400ED5">
        <w:t>gpr</w:t>
      </w:r>
      <w:proofErr w:type="spellEnd"/>
      <w:r w:rsidRPr="00400ED5">
        <w:t>. This will then listen on a port that the Python code can connect to.</w:t>
      </w:r>
    </w:p>
    <w:p w:rsidR="00400ED5" w:rsidRPr="00400ED5" w:rsidRDefault="00400ED5" w:rsidP="00400ED5">
      <w:r w:rsidRPr="00400ED5">
        <w:t>Connect the Python code to the Visual Studio project by running:</w:t>
      </w:r>
    </w:p>
    <w:p w:rsidR="00400ED5" w:rsidRPr="00400ED5" w:rsidRDefault="00400ED5" w:rsidP="00400ED5">
      <w:r w:rsidRPr="00400ED5">
        <w:t>python soaring.py -p -d</w:t>
      </w:r>
    </w:p>
    <w:p w:rsidR="00400ED5" w:rsidRPr="00400ED5" w:rsidRDefault="00400ED5" w:rsidP="00400ED5">
      <w:r w:rsidRPr="00400ED5">
        <w:t>Not for use with the simulator, but if you want to see the notebook code in a browser in the </w:t>
      </w:r>
      <w:proofErr w:type="spellStart"/>
      <w:r w:rsidRPr="00400ED5">
        <w:rPr>
          <w:i/>
          <w:iCs/>
        </w:rPr>
        <w:t>bayesian</w:t>
      </w:r>
      <w:proofErr w:type="spellEnd"/>
      <w:r w:rsidRPr="00400ED5">
        <w:rPr>
          <w:i/>
          <w:iCs/>
        </w:rPr>
        <w:t>-learning</w:t>
      </w:r>
      <w:r w:rsidRPr="00400ED5">
        <w:t> </w:t>
      </w:r>
      <w:proofErr w:type="spellStart"/>
      <w:r w:rsidRPr="00400ED5">
        <w:t>git</w:t>
      </w:r>
      <w:proofErr w:type="spellEnd"/>
      <w:r w:rsidRPr="00400ED5">
        <w:t xml:space="preserve"> repository:</w:t>
      </w:r>
    </w:p>
    <w:p w:rsidR="00400ED5" w:rsidRPr="00400ED5" w:rsidRDefault="00400ED5" w:rsidP="00400ED5">
      <w:r w:rsidRPr="00400ED5">
        <w:t xml:space="preserve">cd </w:t>
      </w:r>
      <w:proofErr w:type="spellStart"/>
      <w:r w:rsidRPr="00400ED5">
        <w:t>bayesian</w:t>
      </w:r>
      <w:proofErr w:type="spellEnd"/>
      <w:r w:rsidRPr="00400ED5">
        <w:t>-learning</w:t>
      </w:r>
    </w:p>
    <w:p w:rsidR="00400ED5" w:rsidRPr="00400ED5" w:rsidRDefault="00400ED5" w:rsidP="00400ED5">
      <w:proofErr w:type="spellStart"/>
      <w:r w:rsidRPr="00400ED5">
        <w:t>jupyter</w:t>
      </w:r>
      <w:proofErr w:type="spellEnd"/>
      <w:r w:rsidRPr="00400ED5">
        <w:t xml:space="preserve"> notebook</w:t>
      </w:r>
    </w:p>
    <w:p w:rsidR="00400ED5" w:rsidRPr="00400ED5" w:rsidRDefault="00400ED5" w:rsidP="00400ED5">
      <w:pPr>
        <w:rPr>
          <w:b/>
          <w:bCs/>
        </w:rPr>
      </w:pPr>
      <w:r w:rsidRPr="00400ED5">
        <w:rPr>
          <w:b/>
          <w:bCs/>
        </w:rPr>
        <w:t>Making PyMC3 Work</w:t>
      </w:r>
    </w:p>
    <w:p w:rsidR="00400ED5" w:rsidRPr="00400ED5" w:rsidRDefault="00400ED5" w:rsidP="00400ED5">
      <w:r w:rsidRPr="00400ED5">
        <w:t>This is not required to run when using GPR live with the simulator, but it is required to run the GPR and Bayesian parameter estimation comparisons. If you are interested in that:</w:t>
      </w:r>
    </w:p>
    <w:p w:rsidR="00400ED5" w:rsidRPr="00400ED5" w:rsidRDefault="00400ED5" w:rsidP="00400ED5">
      <w:r w:rsidRPr="00400ED5">
        <w:t xml:space="preserve">pip install --process-dependency-links </w:t>
      </w:r>
      <w:proofErr w:type="spellStart"/>
      <w:r w:rsidRPr="00400ED5">
        <w:t>git+https</w:t>
      </w:r>
      <w:proofErr w:type="spellEnd"/>
      <w:r w:rsidRPr="00400ED5">
        <w:t>://github.com/</w:t>
      </w:r>
      <w:proofErr w:type="spellStart"/>
      <w:r w:rsidRPr="00400ED5">
        <w:t>pymc-devs</w:t>
      </w:r>
      <w:proofErr w:type="spellEnd"/>
      <w:r w:rsidRPr="00400ED5">
        <w:t>/pymc3</w:t>
      </w:r>
    </w:p>
    <w:p w:rsidR="00400ED5" w:rsidRPr="00400ED5" w:rsidRDefault="00400ED5" w:rsidP="00400ED5">
      <w:r w:rsidRPr="00400ED5">
        <w:t>cd thermal-soaring/identification</w:t>
      </w:r>
    </w:p>
    <w:p w:rsidR="00400ED5" w:rsidRPr="00400ED5" w:rsidRDefault="00400ED5" w:rsidP="00400ED5">
      <w:r w:rsidRPr="00400ED5">
        <w:t>python offline.py</w:t>
      </w:r>
    </w:p>
    <w:p w:rsidR="00400ED5" w:rsidRPr="00400ED5" w:rsidRDefault="00400ED5" w:rsidP="00400ED5">
      <w:r w:rsidRPr="00400ED5">
        <w:t xml:space="preserve">Note: </w:t>
      </w:r>
      <w:proofErr w:type="spellStart"/>
      <w:r w:rsidRPr="00400ED5">
        <w:t>Theano</w:t>
      </w:r>
      <w:proofErr w:type="spellEnd"/>
      <w:r w:rsidRPr="00400ED5">
        <w:t xml:space="preserve"> will be slow (it'll print a warning about this when you run it) since it needs g++ installed, but in order to build and link against Python it needs the same g++ that was used to compile Anaconda. Guess what? Anaconda used Visual Studio 2015 to compile Python, not g++.</w:t>
      </w:r>
    </w:p>
    <w:p w:rsidR="001C4A17" w:rsidRPr="00ED1551" w:rsidRDefault="001C4A17" w:rsidP="001C4A17">
      <w:pPr>
        <w:pStyle w:val="Heading2"/>
        <w:numPr>
          <w:ilvl w:val="0"/>
          <w:numId w:val="0"/>
        </w:numPr>
      </w:pPr>
      <w:bookmarkStart w:id="318" w:name="_Toc449298310"/>
      <w:bookmarkStart w:id="319" w:name="_Toc452499190"/>
      <w:r w:rsidRPr="00EA60C0">
        <w:t>A.</w:t>
      </w:r>
      <w:r w:rsidR="00400ED5">
        <w:t>3</w:t>
      </w:r>
      <w:r w:rsidRPr="00EA60C0">
        <w:t xml:space="preserve"> Piccolo Simulator Set Up Guide</w:t>
      </w:r>
      <w:bookmarkEnd w:id="318"/>
      <w:r w:rsidR="00726BBE">
        <w:t xml:space="preserve"> (General Application)</w:t>
      </w:r>
      <w:bookmarkEnd w:id="319"/>
    </w:p>
    <w:p w:rsidR="001C4A17" w:rsidRPr="00900DD0" w:rsidRDefault="001C4A17" w:rsidP="001C4A17">
      <w:pPr>
        <w:pStyle w:val="Heading3"/>
        <w:numPr>
          <w:ilvl w:val="0"/>
          <w:numId w:val="0"/>
        </w:numPr>
      </w:pPr>
      <w:bookmarkStart w:id="320" w:name="_Toc449298311"/>
      <w:bookmarkStart w:id="321" w:name="_Toc452499191"/>
      <w:r>
        <w:t>A.</w:t>
      </w:r>
      <w:r w:rsidR="00400ED5">
        <w:t>3</w:t>
      </w:r>
      <w:r>
        <w:t xml:space="preserve">.1 </w:t>
      </w:r>
      <w:r w:rsidRPr="00900DD0">
        <w:t>Getting Started with Piccolo</w:t>
      </w:r>
      <w:bookmarkEnd w:id="320"/>
      <w:bookmarkEnd w:id="321"/>
    </w:p>
    <w:p w:rsidR="001C4A17" w:rsidRDefault="001C4A17" w:rsidP="007B4FD5">
      <w:r>
        <w:t xml:space="preserve">Getting started can be quite the learning experience when using Piccolo hardware and software. While very powerful, top of the line equipment, for those with little experience it can also be quite intimidating. For this project, there are a number of </w:t>
      </w:r>
      <w:proofErr w:type="spellStart"/>
      <w:r>
        <w:t>addons</w:t>
      </w:r>
      <w:proofErr w:type="spellEnd"/>
      <w:r>
        <w:t xml:space="preserve"> and other special settings required to get </w:t>
      </w:r>
      <w:r>
        <w:rPr>
          <w:noProof/>
          <w:lang w:val="en-CA" w:eastAsia="en-CA"/>
        </w:rPr>
        <w:drawing>
          <wp:anchor distT="0" distB="0" distL="114300" distR="114300" simplePos="0" relativeHeight="251700736" behindDoc="1" locked="0" layoutInCell="1" allowOverlap="1" wp14:anchorId="348004C0" wp14:editId="2E431610">
            <wp:simplePos x="0" y="0"/>
            <wp:positionH relativeFrom="column">
              <wp:posOffset>-69539</wp:posOffset>
            </wp:positionH>
            <wp:positionV relativeFrom="paragraph">
              <wp:posOffset>120027</wp:posOffset>
            </wp:positionV>
            <wp:extent cx="1478915" cy="1526540"/>
            <wp:effectExtent l="0" t="0" r="6985" b="0"/>
            <wp:wrapTight wrapText="bothSides">
              <wp:wrapPolygon edited="0">
                <wp:start x="0" y="0"/>
                <wp:lineTo x="0" y="21295"/>
                <wp:lineTo x="21424" y="21295"/>
                <wp:lineTo x="21424" y="0"/>
                <wp:lineTo x="0" y="0"/>
              </wp:wrapPolygon>
            </wp:wrapTight>
            <wp:docPr id="36" name="Picture 36" descr="http://sypaq.com.au/sensorsandsurveillance/wp-content/uploads/2013/11/piccolo_ground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paq.com.au/sensorsandsurveillance/wp-content/uploads/2013/11/piccolo_groundstation.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78915" cy="1526540"/>
                    </a:xfrm>
                    <a:prstGeom prst="rect">
                      <a:avLst/>
                    </a:prstGeom>
                    <a:noFill/>
                    <a:ln>
                      <a:noFill/>
                    </a:ln>
                  </pic:spPr>
                </pic:pic>
              </a:graphicData>
            </a:graphic>
          </wp:anchor>
        </w:drawing>
      </w:r>
      <w:r>
        <w:t>things working. This adds additional complexity that must be sorted out. The following manual of sorts guides you through the process of setting up Piccolo hardware.</w:t>
      </w:r>
    </w:p>
    <w:p w:rsidR="001C4A17" w:rsidRPr="00900DD0" w:rsidRDefault="001C4A17" w:rsidP="001C4A17">
      <w:pPr>
        <w:rPr>
          <w:b/>
        </w:rPr>
      </w:pPr>
      <w:r w:rsidRPr="00900DD0">
        <w:rPr>
          <w:b/>
        </w:rPr>
        <w:t xml:space="preserve">The Ground Station </w:t>
      </w:r>
    </w:p>
    <w:p w:rsidR="001C4A17" w:rsidRDefault="001C4A17" w:rsidP="007B4FD5">
      <w:r>
        <w:rPr>
          <w:noProof/>
          <w:lang w:val="en-CA" w:eastAsia="en-CA"/>
        </w:rPr>
        <w:lastRenderedPageBreak/>
        <mc:AlternateContent>
          <mc:Choice Requires="wps">
            <w:drawing>
              <wp:anchor distT="0" distB="0" distL="114300" distR="114300" simplePos="0" relativeHeight="251701760" behindDoc="1" locked="0" layoutInCell="1" allowOverlap="1" wp14:anchorId="5EB23542" wp14:editId="75B20FD2">
                <wp:simplePos x="0" y="0"/>
                <wp:positionH relativeFrom="column">
                  <wp:posOffset>-104044</wp:posOffset>
                </wp:positionH>
                <wp:positionV relativeFrom="paragraph">
                  <wp:posOffset>721420</wp:posOffset>
                </wp:positionV>
                <wp:extent cx="147891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a:effectLst/>
                      </wps:spPr>
                      <wps:txbx>
                        <w:txbxContent>
                          <w:p w:rsidR="00DB2669" w:rsidRDefault="00DB2669" w:rsidP="001C4A17">
                            <w:pPr>
                              <w:pStyle w:val="Caption"/>
                            </w:pPr>
                            <w:bookmarkStart w:id="322" w:name="_Toc452499251"/>
                            <w:r>
                              <w:t xml:space="preserve">Figure </w:t>
                            </w:r>
                            <w:fldSimple w:instr=" SEQ Figure \* ARABIC ">
                              <w:r>
                                <w:rPr>
                                  <w:noProof/>
                                </w:rPr>
                                <w:t>57</w:t>
                              </w:r>
                            </w:fldSimple>
                            <w:r>
                              <w:t xml:space="preserve">- Taken from </w:t>
                            </w:r>
                            <w:r w:rsidRPr="00B100E8">
                              <w:t>http://sypaq.com.au/</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23542" id="Text Box 34" o:spid="_x0000_s1051" type="#_x0000_t202" style="position:absolute;margin-left:-8.2pt;margin-top:56.8pt;width:116.4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" stroked="f">
                <v:textbox style="mso-fit-shape-to-text:t" inset="0,0,0,0">
                  <w:txbxContent>
                    <w:p w:rsidR="00DB2669" w:rsidRDefault="00DB2669" w:rsidP="001C4A17">
                      <w:pPr>
                        <w:pStyle w:val="Caption"/>
                      </w:pPr>
                      <w:bookmarkStart w:id="323" w:name="_Toc452499251"/>
                      <w:r>
                        <w:t xml:space="preserve">Figure </w:t>
                      </w:r>
                      <w:fldSimple w:instr=" SEQ Figure \* ARABIC ">
                        <w:r>
                          <w:rPr>
                            <w:noProof/>
                          </w:rPr>
                          <w:t>57</w:t>
                        </w:r>
                      </w:fldSimple>
                      <w:r>
                        <w:t xml:space="preserve">- Taken from </w:t>
                      </w:r>
                      <w:r w:rsidRPr="00B100E8">
                        <w:t>http://sypaq.com.au/</w:t>
                      </w:r>
                      <w:bookmarkEnd w:id="323"/>
                    </w:p>
                  </w:txbxContent>
                </v:textbox>
                <w10:wrap type="tight"/>
              </v:shape>
            </w:pict>
          </mc:Fallback>
        </mc:AlternateContent>
      </w:r>
      <w:r>
        <w:rPr>
          <w:noProof/>
          <w:lang w:val="en-CA" w:eastAsia="en-CA"/>
        </w:rPr>
        <w:drawing>
          <wp:anchor distT="0" distB="0" distL="114300" distR="114300" simplePos="0" relativeHeight="251702784" behindDoc="1" locked="0" layoutInCell="1" allowOverlap="1" wp14:anchorId="4B15EC3E" wp14:editId="2314D13B">
            <wp:simplePos x="0" y="0"/>
            <wp:positionH relativeFrom="margin">
              <wp:align>right</wp:align>
            </wp:positionH>
            <wp:positionV relativeFrom="paragraph">
              <wp:posOffset>943765</wp:posOffset>
            </wp:positionV>
            <wp:extent cx="2371725" cy="1982470"/>
            <wp:effectExtent l="0" t="0" r="9525" b="0"/>
            <wp:wrapTight wrapText="bothSides">
              <wp:wrapPolygon edited="0">
                <wp:start x="0" y="0"/>
                <wp:lineTo x="0" y="21379"/>
                <wp:lineTo x="21513" y="21379"/>
                <wp:lineTo x="21513" y="0"/>
                <wp:lineTo x="0" y="0"/>
              </wp:wrapPolygon>
            </wp:wrapTight>
            <wp:docPr id="37" name="Picture 37" descr="http://www.cloudcaptech.com/images/uploads/product/_detail/CCT-Piccolo-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oudcaptech.com/images/uploads/product/_detail/CCT-Piccolo-SL.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14:sizeRelH relativeFrom="margin">
              <wp14:pctWidth>0</wp14:pctWidth>
            </wp14:sizeRelH>
            <wp14:sizeRelV relativeFrom="margin">
              <wp14:pctHeight>0</wp14:pctHeight>
            </wp14:sizeRelV>
          </wp:anchor>
        </w:drawing>
      </w:r>
      <w:r>
        <w:t>The Piccolo Ground Station is an integral part of the setup process. It basically serves as the relay between the computer and the piccolo.  While there are other options for this out there, the ground station is reliable and set up to do the job well. Its firmware can be easily reprogrammed, and for the most part it simply works. More information on it will be given in the relevant sections below.</w:t>
      </w:r>
    </w:p>
    <w:p w:rsidR="001C4A17" w:rsidRPr="00900DD0" w:rsidRDefault="001C4A17" w:rsidP="001C4A17">
      <w:pPr>
        <w:rPr>
          <w:b/>
        </w:rPr>
      </w:pPr>
      <w:r>
        <w:rPr>
          <w:noProof/>
          <w:lang w:val="en-CA" w:eastAsia="en-CA"/>
        </w:rPr>
        <mc:AlternateContent>
          <mc:Choice Requires="wps">
            <w:drawing>
              <wp:anchor distT="0" distB="0" distL="114300" distR="114300" simplePos="0" relativeHeight="251703808" behindDoc="1" locked="0" layoutInCell="1" allowOverlap="1" wp14:anchorId="70AB7B94" wp14:editId="7DB0D0FA">
                <wp:simplePos x="0" y="0"/>
                <wp:positionH relativeFrom="column">
                  <wp:posOffset>3338195</wp:posOffset>
                </wp:positionH>
                <wp:positionV relativeFrom="paragraph">
                  <wp:posOffset>2041525</wp:posOffset>
                </wp:positionV>
                <wp:extent cx="2371725" cy="635"/>
                <wp:effectExtent l="0" t="0" r="9525" b="9525"/>
                <wp:wrapTight wrapText="bothSides">
                  <wp:wrapPolygon edited="0">
                    <wp:start x="0" y="0"/>
                    <wp:lineTo x="0" y="21073"/>
                    <wp:lineTo x="21513" y="21073"/>
                    <wp:lineTo x="2151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DB2669" w:rsidRDefault="00DB2669" w:rsidP="001C4A17">
                            <w:pPr>
                              <w:pStyle w:val="Caption"/>
                              <w:rPr>
                                <w:noProof/>
                              </w:rPr>
                            </w:pPr>
                            <w:bookmarkStart w:id="324" w:name="_Toc452499252"/>
                            <w:r>
                              <w:t xml:space="preserve">Figure </w:t>
                            </w:r>
                            <w:fldSimple w:instr=" SEQ Figure \* ARABIC ">
                              <w:r>
                                <w:rPr>
                                  <w:noProof/>
                                </w:rPr>
                                <w:t>58</w:t>
                              </w:r>
                            </w:fldSimple>
                            <w:r>
                              <w:t xml:space="preserve"> - A Piccolo SL. Picture</w:t>
                            </w:r>
                            <w:r w:rsidRPr="005B4E33">
                              <w:t xml:space="preserve"> from cloudcaptech.com</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B7B94" id="Text Box 35" o:spid="_x0000_s1052" type="#_x0000_t202" style="position:absolute;margin-left:262.85pt;margin-top:160.75pt;width:186.7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9naNgIAAHUEAAAOAAAAZHJzL2Uyb0RvYy54bWysVE2P2jAQvVfqf7B8LwFW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" stroked="f">
                <v:textbox style="mso-fit-shape-to-text:t" inset="0,0,0,0">
                  <w:txbxContent>
                    <w:p w:rsidR="00DB2669" w:rsidRDefault="00DB2669" w:rsidP="001C4A17">
                      <w:pPr>
                        <w:pStyle w:val="Caption"/>
                        <w:rPr>
                          <w:noProof/>
                        </w:rPr>
                      </w:pPr>
                      <w:bookmarkStart w:id="325" w:name="_Toc452499252"/>
                      <w:r>
                        <w:t xml:space="preserve">Figure </w:t>
                      </w:r>
                      <w:fldSimple w:instr=" SEQ Figure \* ARABIC ">
                        <w:r>
                          <w:rPr>
                            <w:noProof/>
                          </w:rPr>
                          <w:t>58</w:t>
                        </w:r>
                      </w:fldSimple>
                      <w:r>
                        <w:t xml:space="preserve"> - A Piccolo SL. Picture</w:t>
                      </w:r>
                      <w:r w:rsidRPr="005B4E33">
                        <w:t xml:space="preserve"> from cloudcaptech.com</w:t>
                      </w:r>
                      <w:bookmarkEnd w:id="325"/>
                    </w:p>
                  </w:txbxContent>
                </v:textbox>
                <w10:wrap type="tight"/>
              </v:shape>
            </w:pict>
          </mc:Fallback>
        </mc:AlternateContent>
      </w:r>
      <w:r w:rsidRPr="00900DD0">
        <w:rPr>
          <w:b/>
        </w:rPr>
        <w:t xml:space="preserve">The Piccolo </w:t>
      </w:r>
    </w:p>
    <w:p w:rsidR="001C4A17" w:rsidRDefault="001C4A17" w:rsidP="007B4FD5">
      <w:r>
        <w:t>The Piccolo itself is the core of this entire endeavor. It’s a fully capable commercial auto-pilot designed by Cloud Cap Technology. There is a Piccolo Nano and a Piccolo SL here at Walla Walla. The Nano is designed for quadcopter use only, and does not have enough outputs to control a plane correctly. It also lately has had some data issues (it apparently thinks it’s on a moon base) that need to be debugged with Cloud Cap. This is where the SL comes in, though it adds some complexity, and a custom wiring harness had to be created for it last year.</w:t>
      </w:r>
    </w:p>
    <w:p w:rsidR="001C4A17" w:rsidRPr="00900DD0" w:rsidRDefault="001C4A17" w:rsidP="001C4A17">
      <w:pPr>
        <w:rPr>
          <w:b/>
        </w:rPr>
      </w:pPr>
      <w:r w:rsidRPr="00900DD0">
        <w:rPr>
          <w:b/>
        </w:rPr>
        <w:t>Needed Hardware</w:t>
      </w:r>
    </w:p>
    <w:p w:rsidR="001C4A17" w:rsidRDefault="001C4A17" w:rsidP="001C4A17">
      <w:r>
        <w:t xml:space="preserve">While the three main components are the </w:t>
      </w:r>
      <w:proofErr w:type="spellStart"/>
      <w:r>
        <w:t>Groundstation</w:t>
      </w:r>
      <w:proofErr w:type="spellEnd"/>
      <w:r>
        <w:t>, Piccolo, and a Computer, there are a number of different cables and other components that are required for correct use. For easy checking, they’re compiled in a list below:</w:t>
      </w:r>
    </w:p>
    <w:p w:rsidR="001C4A17" w:rsidRDefault="001C4A17" w:rsidP="001C4A17">
      <w:r>
        <w:t xml:space="preserve">Needed for </w:t>
      </w:r>
      <w:proofErr w:type="spellStart"/>
      <w:r>
        <w:t>Groundstation</w:t>
      </w:r>
      <w:proofErr w:type="spellEnd"/>
      <w:r>
        <w:t>:</w:t>
      </w:r>
    </w:p>
    <w:p w:rsidR="001C4A17" w:rsidRDefault="001C4A17" w:rsidP="001C4A17">
      <w:pPr>
        <w:pStyle w:val="NoSpacing"/>
        <w:numPr>
          <w:ilvl w:val="0"/>
          <w:numId w:val="20"/>
        </w:numPr>
        <w:suppressAutoHyphens w:val="0"/>
      </w:pPr>
      <w:r>
        <w:t>Antenna</w:t>
      </w:r>
    </w:p>
    <w:p w:rsidR="001C4A17" w:rsidRDefault="001C4A17" w:rsidP="001C4A17">
      <w:pPr>
        <w:pStyle w:val="NoSpacing"/>
        <w:numPr>
          <w:ilvl w:val="0"/>
          <w:numId w:val="20"/>
        </w:numPr>
        <w:suppressAutoHyphens w:val="0"/>
      </w:pPr>
      <w:r>
        <w:t>GPS</w:t>
      </w:r>
    </w:p>
    <w:p w:rsidR="001C4A17" w:rsidRDefault="001C4A17" w:rsidP="001C4A17">
      <w:pPr>
        <w:pStyle w:val="NoSpacing"/>
        <w:numPr>
          <w:ilvl w:val="0"/>
          <w:numId w:val="20"/>
        </w:numPr>
        <w:suppressAutoHyphens w:val="0"/>
      </w:pPr>
      <w:r>
        <w:t>USB to Serial Connector</w:t>
      </w:r>
    </w:p>
    <w:p w:rsidR="001C4A17" w:rsidRDefault="001C4A17" w:rsidP="001C4A17">
      <w:pPr>
        <w:pStyle w:val="NoSpacing"/>
        <w:numPr>
          <w:ilvl w:val="0"/>
          <w:numId w:val="20"/>
        </w:numPr>
        <w:suppressAutoHyphens w:val="0"/>
      </w:pPr>
      <w:r>
        <w:t>AC Power Cable</w:t>
      </w:r>
    </w:p>
    <w:p w:rsidR="001C4A17" w:rsidRDefault="001C4A17" w:rsidP="001C4A17">
      <w:pPr>
        <w:pStyle w:val="NoSpacing"/>
        <w:numPr>
          <w:ilvl w:val="0"/>
          <w:numId w:val="20"/>
        </w:numPr>
        <w:suppressAutoHyphens w:val="0"/>
      </w:pPr>
      <w:r>
        <w:t>RC Controller and cable</w:t>
      </w:r>
    </w:p>
    <w:p w:rsidR="001C4A17" w:rsidRDefault="001C4A17" w:rsidP="001C4A17">
      <w:pPr>
        <w:pStyle w:val="NoSpacing"/>
        <w:numPr>
          <w:ilvl w:val="0"/>
          <w:numId w:val="20"/>
        </w:numPr>
        <w:suppressAutoHyphens w:val="0"/>
      </w:pPr>
      <w:r>
        <w:t>Programming Cable</w:t>
      </w:r>
    </w:p>
    <w:p w:rsidR="001C4A17" w:rsidRDefault="001C4A17" w:rsidP="001C4A17">
      <w:pPr>
        <w:pStyle w:val="NoSpacing"/>
        <w:ind w:left="720"/>
      </w:pPr>
    </w:p>
    <w:p w:rsidR="001C4A17" w:rsidRDefault="001C4A17" w:rsidP="001C4A17">
      <w:pPr>
        <w:pStyle w:val="NoSpacing"/>
      </w:pPr>
      <w:r>
        <w:t>Needed for Piccolo:</w:t>
      </w:r>
    </w:p>
    <w:p w:rsidR="001C4A17" w:rsidRDefault="001C4A17" w:rsidP="001C4A17">
      <w:pPr>
        <w:pStyle w:val="NoSpacing"/>
        <w:numPr>
          <w:ilvl w:val="0"/>
          <w:numId w:val="21"/>
        </w:numPr>
        <w:suppressAutoHyphens w:val="0"/>
      </w:pPr>
      <w:r>
        <w:t>Wiring Harness</w:t>
      </w:r>
    </w:p>
    <w:p w:rsidR="001C4A17" w:rsidRDefault="001C4A17" w:rsidP="001C4A17">
      <w:pPr>
        <w:pStyle w:val="NoSpacing"/>
        <w:numPr>
          <w:ilvl w:val="0"/>
          <w:numId w:val="21"/>
        </w:numPr>
        <w:suppressAutoHyphens w:val="0"/>
      </w:pPr>
      <w:r>
        <w:t>Antenna</w:t>
      </w:r>
    </w:p>
    <w:p w:rsidR="001C4A17" w:rsidRDefault="001C4A17" w:rsidP="001C4A17">
      <w:pPr>
        <w:pStyle w:val="NoSpacing"/>
        <w:numPr>
          <w:ilvl w:val="0"/>
          <w:numId w:val="21"/>
        </w:numPr>
        <w:suppressAutoHyphens w:val="0"/>
      </w:pPr>
      <w:r>
        <w:t>GPS</w:t>
      </w:r>
    </w:p>
    <w:p w:rsidR="001C4A17" w:rsidRDefault="001C4A17" w:rsidP="001C4A17">
      <w:pPr>
        <w:pStyle w:val="NoSpacing"/>
        <w:numPr>
          <w:ilvl w:val="0"/>
          <w:numId w:val="21"/>
        </w:numPr>
        <w:suppressAutoHyphens w:val="0"/>
      </w:pPr>
      <w:r>
        <w:t>Static and Pitot Air Systems</w:t>
      </w:r>
    </w:p>
    <w:p w:rsidR="001C4A17" w:rsidRDefault="001C4A17" w:rsidP="001C4A17">
      <w:pPr>
        <w:pStyle w:val="NoSpacing"/>
        <w:numPr>
          <w:ilvl w:val="0"/>
          <w:numId w:val="21"/>
        </w:numPr>
        <w:suppressAutoHyphens w:val="0"/>
      </w:pPr>
      <w:r>
        <w:t>USB to CAN Cable (for Nano only)</w:t>
      </w:r>
    </w:p>
    <w:p w:rsidR="001C4A17" w:rsidRDefault="001C4A17" w:rsidP="001C4A17">
      <w:pPr>
        <w:pStyle w:val="NoSpacing"/>
        <w:numPr>
          <w:ilvl w:val="0"/>
          <w:numId w:val="21"/>
        </w:numPr>
        <w:suppressAutoHyphens w:val="0"/>
      </w:pPr>
      <w:r>
        <w:t xml:space="preserve">Programming Cable (same as for the </w:t>
      </w:r>
      <w:proofErr w:type="spellStart"/>
      <w:r>
        <w:t>Groundstation</w:t>
      </w:r>
      <w:proofErr w:type="spellEnd"/>
      <w:r>
        <w:t>)</w:t>
      </w:r>
    </w:p>
    <w:p w:rsidR="001C4A17" w:rsidRDefault="001C4A17" w:rsidP="001C4A17">
      <w:pPr>
        <w:pStyle w:val="NoSpacing"/>
        <w:numPr>
          <w:ilvl w:val="0"/>
          <w:numId w:val="21"/>
        </w:numPr>
        <w:suppressAutoHyphens w:val="0"/>
      </w:pPr>
      <w:r>
        <w:t xml:space="preserve">A computer capable of running Piccolo Command Center </w:t>
      </w:r>
    </w:p>
    <w:p w:rsidR="001C4A17" w:rsidRDefault="001C4A17" w:rsidP="001C4A17">
      <w:pPr>
        <w:pStyle w:val="NoSpacing"/>
        <w:ind w:left="720"/>
      </w:pPr>
    </w:p>
    <w:p w:rsidR="001C4A17" w:rsidRDefault="001C4A17" w:rsidP="007B4FD5">
      <w:r>
        <w:t>All of these components should be accounted for (except for the Air Systems at the time of writing), and a quick check to make sure everything is there should be all that is necessary.</w:t>
      </w:r>
    </w:p>
    <w:p w:rsidR="001C4A17" w:rsidRPr="00AE58CB" w:rsidRDefault="001C4A17" w:rsidP="001C4A17">
      <w:pPr>
        <w:rPr>
          <w:b/>
        </w:rPr>
      </w:pPr>
      <w:r w:rsidRPr="00AE58CB">
        <w:rPr>
          <w:b/>
        </w:rPr>
        <w:lastRenderedPageBreak/>
        <w:t>Installing the Piccolo Command Center</w:t>
      </w:r>
    </w:p>
    <w:p w:rsidR="001C4A17" w:rsidRDefault="001C4A17" w:rsidP="007B4FD5">
      <w:r>
        <w:t>The version used for this project was the 2.2.3 version of the Piccolo Command Center. All the files for installing this should be included in the attached CD to this project in the Software folder, or on the google drive folder for this project.</w:t>
      </w:r>
    </w:p>
    <w:p w:rsidR="001C4A17" w:rsidRDefault="001C4A17" w:rsidP="001C4A17">
      <w:r>
        <w:t>Once the PCC is installed, it will run in an unlicensed mode upon startup. There should be a file called WallaWalla-License.xml in the Software folder of the CD. In the PCC, go to File-&gt;License Key Manager. (Or File-&gt;Enter License Key) and Click Add Key From File. Then select the WallaWalla-License.xml file and click okay. If you go to the file menu, it should now let you change modes. For 2.2.3 and above, you’ll want to be in Integrator mode. Licenses do expire (and do not carry up to later versions), so if it gives an error at this step, you may have to contact Cloud Cap for a new one.</w:t>
      </w:r>
    </w:p>
    <w:p w:rsidR="001C4A17" w:rsidRPr="00407EC9" w:rsidRDefault="001C4A17" w:rsidP="001C4A17">
      <w:pPr>
        <w:pStyle w:val="Heading3"/>
        <w:numPr>
          <w:ilvl w:val="0"/>
          <w:numId w:val="0"/>
        </w:numPr>
      </w:pPr>
      <w:bookmarkStart w:id="326" w:name="_Toc449298312"/>
      <w:bookmarkStart w:id="327" w:name="_Toc452499192"/>
      <w:r>
        <w:t>A.</w:t>
      </w:r>
      <w:r w:rsidR="00400ED5">
        <w:t>3</w:t>
      </w:r>
      <w:r>
        <w:t xml:space="preserve">.2 </w:t>
      </w:r>
      <w:r w:rsidRPr="00407EC9">
        <w:t>Uses of Piccolo Software</w:t>
      </w:r>
      <w:bookmarkEnd w:id="326"/>
      <w:bookmarkEnd w:id="327"/>
    </w:p>
    <w:p w:rsidR="001C4A17" w:rsidRDefault="001C4A17" w:rsidP="001C4A17">
      <w:r>
        <w:t>The PCC and other Piccolo software can be used for a number of different types of simulation, as well as the expected real time flight control/mission planning.</w:t>
      </w:r>
    </w:p>
    <w:p w:rsidR="001C4A17" w:rsidRDefault="001C4A17" w:rsidP="001C4A17">
      <w:pPr>
        <w:rPr>
          <w:b/>
        </w:rPr>
      </w:pPr>
      <w:r>
        <w:rPr>
          <w:b/>
        </w:rPr>
        <w:t>Software in the Loop</w:t>
      </w:r>
    </w:p>
    <w:p w:rsidR="001C4A17" w:rsidRDefault="001C4A17" w:rsidP="001C4A17">
      <w:r>
        <w:t xml:space="preserve">One of the most useful methods of simulation is the “Software in the Loop” or </w:t>
      </w:r>
      <w:proofErr w:type="spellStart"/>
      <w:r>
        <w:t>SiL</w:t>
      </w:r>
      <w:proofErr w:type="spellEnd"/>
      <w:r>
        <w:t xml:space="preserve"> simulation method. This creates a virtual piccolo and (optionally) </w:t>
      </w:r>
      <w:proofErr w:type="spellStart"/>
      <w:r>
        <w:t>groundstation</w:t>
      </w:r>
      <w:proofErr w:type="spellEnd"/>
      <w:r>
        <w:t xml:space="preserve"> on the computer running the PCC, and allows quick testing of different simulation model characteristics. Most testing on model changes can be done in this mode of testing.</w:t>
      </w:r>
    </w:p>
    <w:p w:rsidR="001C4A17" w:rsidRDefault="001C4A17" w:rsidP="001C4A17">
      <w:pPr>
        <w:rPr>
          <w:b/>
        </w:rPr>
      </w:pPr>
      <w:r>
        <w:rPr>
          <w:b/>
        </w:rPr>
        <w:t>Hardware in the Loop</w:t>
      </w:r>
    </w:p>
    <w:p w:rsidR="001C4A17" w:rsidRDefault="001C4A17" w:rsidP="001C4A17">
      <w:r>
        <w:t xml:space="preserve">The next step in simulation is to hook up the physical piccolo to the computer and simulate using the piccolo hardware itself. This helps eliminate potential errors in the firmware of the piccolo, or any other hardware issues it might have with the model and setup used for </w:t>
      </w:r>
      <w:proofErr w:type="spellStart"/>
      <w:r>
        <w:t>SiL</w:t>
      </w:r>
      <w:proofErr w:type="spellEnd"/>
      <w:r>
        <w:t xml:space="preserve"> simulation. Unfortunately the wiring harness used for the Piccolo SL for the project used up one of the ports necessary for the Hardware in the Loop (</w:t>
      </w:r>
      <w:proofErr w:type="spellStart"/>
      <w:r>
        <w:t>HiL</w:t>
      </w:r>
      <w:proofErr w:type="spellEnd"/>
      <w:r>
        <w:t xml:space="preserve">) simulation. The Piccolo Nano, however, can be used in this mode by hooking up the USB to CAN cable and connecting it to the computer. </w:t>
      </w:r>
    </w:p>
    <w:p w:rsidR="001C4A17" w:rsidRPr="00424FBB" w:rsidRDefault="001C4A17" w:rsidP="001C4A17">
      <w:pPr>
        <w:rPr>
          <w:b/>
        </w:rPr>
      </w:pPr>
      <w:r w:rsidRPr="00424FBB">
        <w:rPr>
          <w:b/>
        </w:rPr>
        <w:t>Mission Control and Flight</w:t>
      </w:r>
    </w:p>
    <w:p w:rsidR="001C4A17" w:rsidRPr="00424FBB" w:rsidRDefault="001C4A17" w:rsidP="001C4A17">
      <w:r>
        <w:t xml:space="preserve">Once everything seems to be working, the next step is to start up the </w:t>
      </w:r>
      <w:proofErr w:type="spellStart"/>
      <w:r>
        <w:t>groundstation</w:t>
      </w:r>
      <w:proofErr w:type="spellEnd"/>
      <w:r>
        <w:t xml:space="preserve"> and piccolo with their batteries (an external affair for the Piccolo) and set up for real flight testing using antenna communication. The Piccolo has a great deal of very complex mission planning available to its autonomous flight, and this can be taken advantage of in this final stage. Of course failure in this stage means crashing whatever is flying, so careful testing is necessary to ensure good results.</w:t>
      </w:r>
    </w:p>
    <w:p w:rsidR="001C4A17" w:rsidRDefault="001C4A17" w:rsidP="001C4A17">
      <w:pPr>
        <w:pStyle w:val="Heading3"/>
        <w:numPr>
          <w:ilvl w:val="0"/>
          <w:numId w:val="0"/>
        </w:numPr>
      </w:pPr>
      <w:bookmarkStart w:id="328" w:name="_Toc449298313"/>
      <w:bookmarkStart w:id="329" w:name="_Toc452499193"/>
      <w:r>
        <w:t>A.</w:t>
      </w:r>
      <w:r w:rsidR="00400ED5">
        <w:t>3</w:t>
      </w:r>
      <w:r>
        <w:t xml:space="preserve">.3 </w:t>
      </w:r>
      <w:r w:rsidRPr="005D695D">
        <w:t>Creating a simulation model</w:t>
      </w:r>
      <w:bookmarkEnd w:id="328"/>
      <w:bookmarkEnd w:id="329"/>
    </w:p>
    <w:p w:rsidR="001C4A17" w:rsidRDefault="001C4A17" w:rsidP="001C4A17">
      <w:r>
        <w:t xml:space="preserve">Depending on what you’re doing with the Piccolo, you may want to either create or edit the simulation model used for piloting the aircraft. There are a number of steps to do so, and a great deal of complexity is involved in a model’s creation. The following is a brief overview of some </w:t>
      </w:r>
      <w:r>
        <w:lastRenderedPageBreak/>
        <w:t>of those steps, for more help on this it’s suggested you seek out Latitude Engineering’s assistance, as they have done this a number of times.</w:t>
      </w:r>
    </w:p>
    <w:p w:rsidR="001C4A17" w:rsidRDefault="001C4A17" w:rsidP="001C4A17">
      <w:pPr>
        <w:rPr>
          <w:b/>
        </w:rPr>
      </w:pPr>
      <w:r w:rsidRPr="00965396">
        <w:rPr>
          <w:b/>
        </w:rPr>
        <w:t>AVL model creation</w:t>
      </w:r>
    </w:p>
    <w:p w:rsidR="001C4A17" w:rsidRDefault="001C4A17" w:rsidP="001C4A17">
      <w:r>
        <w:t xml:space="preserve">One requirement for a simulator model is a representation of the physical craft itself, to do that a program called AVL is used. There should be some example files in the piccolo documentation. These can be </w:t>
      </w:r>
      <w:proofErr w:type="spellStart"/>
      <w:r>
        <w:t>modifiedin</w:t>
      </w:r>
      <w:proofErr w:type="spellEnd"/>
      <w:r>
        <w:t xml:space="preserve"> the  AVL Editor or edited in a text editor if you prefer (AVL was originally a command line interface so the GUI is optional). Most of the AVL creation is mechanical engineering, so I will not be going over it extensively here. Once the model is created, you can then export an alphasweep.xml file for use in the simulator.</w:t>
      </w:r>
    </w:p>
    <w:p w:rsidR="001C4A17" w:rsidRDefault="001C4A17" w:rsidP="001C4A17">
      <w:pPr>
        <w:rPr>
          <w:b/>
        </w:rPr>
      </w:pPr>
      <w:proofErr w:type="spellStart"/>
      <w:r>
        <w:rPr>
          <w:b/>
        </w:rPr>
        <w:t>Xfoil</w:t>
      </w:r>
      <w:proofErr w:type="spellEnd"/>
      <w:r>
        <w:rPr>
          <w:b/>
        </w:rPr>
        <w:t xml:space="preserve"> file generation</w:t>
      </w:r>
    </w:p>
    <w:p w:rsidR="001C4A17" w:rsidRPr="00965396" w:rsidRDefault="001C4A17" w:rsidP="001C4A17">
      <w:r>
        <w:t xml:space="preserve">The simulator needs to know the data on the airfoils being used, and as such </w:t>
      </w:r>
      <w:r>
        <w:rPr>
          <w:vanish/>
        </w:rPr>
        <w:t>was origianlly Quadcopter. iLatitude Engineering built a GUI for</w:t>
      </w:r>
      <w:proofErr w:type="spellStart"/>
      <w:r>
        <w:t>Xfoil</w:t>
      </w:r>
      <w:proofErr w:type="spellEnd"/>
      <w:r>
        <w:t xml:space="preserve"> data needs to be generated or found to use with the aircraft. While technically this can be specified in the AVL model and exported, the program seems to crash when attempting this so it is suggested that you find or create the desired airfoil in </w:t>
      </w:r>
      <w:proofErr w:type="spellStart"/>
      <w:r>
        <w:t>Xfoil</w:t>
      </w:r>
      <w:proofErr w:type="spellEnd"/>
      <w:r>
        <w:t xml:space="preserve"> itself. Once again this is not exactly in the scope of this guide and will not be covered here. </w:t>
      </w:r>
    </w:p>
    <w:p w:rsidR="001C4A17" w:rsidRDefault="001C4A17" w:rsidP="001C4A17">
      <w:pPr>
        <w:rPr>
          <w:b/>
        </w:rPr>
      </w:pPr>
      <w:r>
        <w:rPr>
          <w:b/>
        </w:rPr>
        <w:t>Modification of the .txt model file</w:t>
      </w:r>
    </w:p>
    <w:p w:rsidR="001C4A17" w:rsidRPr="00BF729A" w:rsidRDefault="001C4A17" w:rsidP="001C4A17">
      <w:r>
        <w:t>This file is where a lot of the actual specifics of the aircraft are specified, and it needs a large amount of aircraft data in order to be correct and used by the simulator. It is advised that you start with a base example model adjust their model as needed. Latitude Engineering is the expert on this process if you need assistance.</w:t>
      </w:r>
    </w:p>
    <w:p w:rsidR="001C4A17" w:rsidRDefault="001C4A17" w:rsidP="001C4A17">
      <w:pPr>
        <w:rPr>
          <w:b/>
        </w:rPr>
      </w:pPr>
      <w:r>
        <w:rPr>
          <w:b/>
        </w:rPr>
        <w:t>Modification of the .xml controller file</w:t>
      </w:r>
    </w:p>
    <w:p w:rsidR="001C4A17" w:rsidRDefault="001C4A17" w:rsidP="001C4A17">
      <w:r>
        <w:t>Just like the .txt model file, the controller file has some critical information (in XML format this time) that needs to be updated for a new model. A lot of it is identical to the .txt model, but it still needs updated. Once again Latitude Engineering is extremely helpful in assisting with this process.</w:t>
      </w:r>
    </w:p>
    <w:p w:rsidR="001C4A17" w:rsidRPr="00BF729A" w:rsidRDefault="001C4A17" w:rsidP="001C4A17">
      <w:r>
        <w:t xml:space="preserve">Once all of the model files needed have been created and checked by Latitude Engineering, you should be able to contact them and read the documentation for further steps. This process was not embarked on this year because of the inclusion of the </w:t>
      </w:r>
      <w:proofErr w:type="spellStart"/>
      <w:r>
        <w:t>Pixhawk</w:t>
      </w:r>
      <w:proofErr w:type="spellEnd"/>
      <w:r>
        <w:t xml:space="preserve"> in our project plan. However for full Piccolo use I believe it is required.</w:t>
      </w:r>
    </w:p>
    <w:p w:rsidR="001C4A17" w:rsidRDefault="001C4A17" w:rsidP="001C4A17">
      <w:pPr>
        <w:pStyle w:val="Heading3"/>
        <w:numPr>
          <w:ilvl w:val="0"/>
          <w:numId w:val="0"/>
        </w:numPr>
      </w:pPr>
      <w:bookmarkStart w:id="330" w:name="_Toc449298314"/>
      <w:bookmarkStart w:id="331" w:name="_Toc452499194"/>
      <w:r>
        <w:t>A.</w:t>
      </w:r>
      <w:r w:rsidR="00400ED5">
        <w:t>3</w:t>
      </w:r>
      <w:r>
        <w:t xml:space="preserve">.4 </w:t>
      </w:r>
      <w:r w:rsidRPr="0014722D">
        <w:t>Reprogramming the Piccolo/</w:t>
      </w:r>
      <w:proofErr w:type="spellStart"/>
      <w:r w:rsidRPr="0014722D">
        <w:t>Groundstation</w:t>
      </w:r>
      <w:bookmarkEnd w:id="330"/>
      <w:bookmarkEnd w:id="331"/>
      <w:proofErr w:type="spellEnd"/>
    </w:p>
    <w:p w:rsidR="001C4A17" w:rsidRDefault="001C4A17" w:rsidP="001C4A17">
      <w:r>
        <w:t xml:space="preserve">Sometimes the Piccolo or </w:t>
      </w:r>
      <w:proofErr w:type="spellStart"/>
      <w:r>
        <w:t>Groundstation</w:t>
      </w:r>
      <w:proofErr w:type="spellEnd"/>
      <w:r>
        <w:t xml:space="preserve"> need to be either upgraded or downgraded to a different firmware level. This can be done with the programming cable noted in the required hardware above. </w:t>
      </w:r>
    </w:p>
    <w:p w:rsidR="001C4A17" w:rsidRDefault="001C4A17" w:rsidP="001C4A17">
      <w:pPr>
        <w:rPr>
          <w:b/>
        </w:rPr>
      </w:pPr>
      <w:r w:rsidRPr="00730EF6">
        <w:rPr>
          <w:b/>
        </w:rPr>
        <w:t>Programming interface</w:t>
      </w:r>
      <w:r>
        <w:rPr>
          <w:b/>
        </w:rPr>
        <w:t xml:space="preserve"> and the Piccolo</w:t>
      </w:r>
    </w:p>
    <w:p w:rsidR="001C4A17" w:rsidRDefault="001C4A17" w:rsidP="001C4A17">
      <w:r>
        <w:t xml:space="preserve">In the folder where the Piccolo software was installed, there should be a PiccoloProgrammer.exe or something similar. This uses the programming cable on a certain COM Port on the computer. </w:t>
      </w:r>
      <w:r>
        <w:lastRenderedPageBreak/>
        <w:t>Note that in order to connect the programming cable to the computer it will require a serial to USB connector. Connect the programming cable to the computer and piccolo, then start the piccolo. Once it’s started, click the switch to program mode and press the reset switch, the piccolo is now in program mode. Now start up PiccoloProgrammer.exe, and it should recognize the piccolo. Here you can query the current firmware and update or downgrade it with files installed with the Piccolo software. Once you’re done programming it, switch back to user on the switch and hit reset again to go back to user mode.</w:t>
      </w:r>
    </w:p>
    <w:p w:rsidR="001C4A17" w:rsidRDefault="001C4A17" w:rsidP="001C4A17">
      <w:pPr>
        <w:rPr>
          <w:b/>
        </w:rPr>
      </w:pPr>
      <w:r w:rsidRPr="00B076DE">
        <w:rPr>
          <w:b/>
        </w:rPr>
        <w:t>Programming the Ground Station</w:t>
      </w:r>
    </w:p>
    <w:p w:rsidR="001C4A17" w:rsidRPr="00B076DE" w:rsidRDefault="001C4A17" w:rsidP="001C4A17">
      <w:r>
        <w:t>The ground station is very similar to the Piccolo in that the same program is used for programming. However for the Ground Station, simply hook the USB to Serial directly to the Link 2/</w:t>
      </w:r>
      <w:proofErr w:type="spellStart"/>
      <w:r>
        <w:t>Config</w:t>
      </w:r>
      <w:proofErr w:type="spellEnd"/>
      <w:r>
        <w:t xml:space="preserve"> serial port. Then hold the program button down while powering up the machine. It should be in programming mode now and you can adjust things. Power down and up again to be back into user mode. </w:t>
      </w:r>
    </w:p>
    <w:p w:rsidR="001C4A17" w:rsidRPr="00B076DE" w:rsidRDefault="001C4A17" w:rsidP="001C4A17">
      <w:pPr>
        <w:rPr>
          <w:b/>
        </w:rPr>
      </w:pPr>
      <w:r>
        <w:rPr>
          <w:b/>
        </w:rPr>
        <w:t>Nature of Serial Ports</w:t>
      </w:r>
    </w:p>
    <w:p w:rsidR="001C4A17" w:rsidRPr="00B076DE" w:rsidRDefault="001C4A17" w:rsidP="001C4A17">
      <w:r>
        <w:t>It should be noted that serial ports (at least in this case) seem to only handle one activity at a time. Thus if you’re running one program that uses the serial port (the PCC or Tera Term for example) it will prevent the programmer from seeing it. Make sure everything is closed down first before programming.</w:t>
      </w:r>
    </w:p>
    <w:p w:rsidR="001C4A17" w:rsidRPr="00BF6894" w:rsidRDefault="001C4A17" w:rsidP="001C4A17">
      <w:pPr>
        <w:pStyle w:val="Heading3"/>
        <w:numPr>
          <w:ilvl w:val="0"/>
          <w:numId w:val="0"/>
        </w:numPr>
      </w:pPr>
      <w:bookmarkStart w:id="332" w:name="_Toc449298315"/>
      <w:bookmarkStart w:id="333" w:name="_Toc452499195"/>
      <w:r>
        <w:t>A.</w:t>
      </w:r>
      <w:r w:rsidR="00400ED5">
        <w:t>3</w:t>
      </w:r>
      <w:r>
        <w:t xml:space="preserve">.5 </w:t>
      </w:r>
      <w:r w:rsidRPr="00BF6894">
        <w:t>Debugging</w:t>
      </w:r>
      <w:bookmarkEnd w:id="332"/>
      <w:bookmarkEnd w:id="333"/>
      <w:r w:rsidRPr="00BF6894">
        <w:t xml:space="preserve"> </w:t>
      </w:r>
    </w:p>
    <w:p w:rsidR="001C4A17" w:rsidRDefault="001C4A17" w:rsidP="001C4A17">
      <w:pPr>
        <w:rPr>
          <w:b/>
        </w:rPr>
      </w:pPr>
      <w:r>
        <w:rPr>
          <w:b/>
        </w:rPr>
        <w:t>Flight Gear</w:t>
      </w:r>
    </w:p>
    <w:p w:rsidR="001C4A17" w:rsidRDefault="001C4A17" w:rsidP="001C4A17">
      <w:r>
        <w:t xml:space="preserve">Flight Gear is a program that allows you to actually see what you’re doing when you use the PCC while simulating. The maps and compass are good for data crunching in the PCC but they don’t give a good feel for the actual flight </w:t>
      </w:r>
      <w:proofErr w:type="spellStart"/>
      <w:r>
        <w:t>occuring</w:t>
      </w:r>
      <w:proofErr w:type="spellEnd"/>
      <w:r>
        <w:t xml:space="preserve">. To use </w:t>
      </w:r>
      <w:proofErr w:type="spellStart"/>
      <w:r>
        <w:t>FlightGear</w:t>
      </w:r>
      <w:proofErr w:type="spellEnd"/>
      <w:r>
        <w:t xml:space="preserve"> with the PCC, first install version 0.9.10, a .exe file should be in Project Guide. Once it’s installed, copy the </w:t>
      </w:r>
      <w:proofErr w:type="spellStart"/>
      <w:r>
        <w:t>runfgfs</w:t>
      </w:r>
      <w:proofErr w:type="spellEnd"/>
      <w:r>
        <w:t xml:space="preserve"> batch file into </w:t>
      </w:r>
      <w:proofErr w:type="spellStart"/>
      <w:r>
        <w:t>FlightGear’s</w:t>
      </w:r>
      <w:proofErr w:type="spellEnd"/>
      <w:r>
        <w:t xml:space="preserve"> home directory. Then double click on that batch file to run it. Once it’s running in the simulator you can click on External-&gt;</w:t>
      </w:r>
      <w:proofErr w:type="spellStart"/>
      <w:r>
        <w:t>FlightGear</w:t>
      </w:r>
      <w:proofErr w:type="spellEnd"/>
      <w:r>
        <w:t>-&gt;0.9.10 and see a real time simulation of what you’re doing in the PCC.</w:t>
      </w:r>
    </w:p>
    <w:p w:rsidR="001C4A17" w:rsidRDefault="001C4A17" w:rsidP="001C4A17">
      <w:pPr>
        <w:rPr>
          <w:b/>
        </w:rPr>
      </w:pPr>
      <w:r w:rsidRPr="008A4A61">
        <w:rPr>
          <w:b/>
        </w:rPr>
        <w:t>Tera-Term</w:t>
      </w:r>
    </w:p>
    <w:p w:rsidR="001C4A17" w:rsidRPr="008A4A61" w:rsidRDefault="001C4A17" w:rsidP="001C4A17">
      <w:r>
        <w:t xml:space="preserve">If you have no idea if the Piccolo/Ground Station is sending you anything or not, one thing you can do is user Tera-Term to directly look at the input from the serial connector attached to said device. Tera-Term can be downloaded online and installed easily. Then run it in port configuration for whichever COM port the USB to Serial is attached to (COM 5 on my PC) and it should be able to pick up signals. They will be complete gibberish, but powering on the piccolo will send some data so you at least know it’s getting power and not a dead weight. </w:t>
      </w:r>
    </w:p>
    <w:p w:rsidR="001C4A17" w:rsidRDefault="001C4A17" w:rsidP="001C4A17">
      <w:pPr>
        <w:rPr>
          <w:b/>
        </w:rPr>
      </w:pPr>
      <w:r w:rsidRPr="008A4A61">
        <w:rPr>
          <w:b/>
        </w:rPr>
        <w:t>Checking the voltage of the batteries</w:t>
      </w:r>
    </w:p>
    <w:p w:rsidR="001C4A17" w:rsidRPr="001B1C7C" w:rsidRDefault="001C4A17" w:rsidP="001B1C7C">
      <w:r>
        <w:t xml:space="preserve">There is a small red chip of sorts with a black cylinder and some LEDs on it. This is used to check the battery voltage. Plug the four prongs into the small white four-input connector to a battery and it should make a (very) loud noise then light up its LEDs in accordance with the </w:t>
      </w:r>
      <w:r>
        <w:lastRenderedPageBreak/>
        <w:t>battery level. Battery care is very important to this project, and it would be wise to read up on it, improper care can cause explosi</w:t>
      </w:r>
      <w:r w:rsidR="001B1C7C">
        <w:t>ons and lots of dead batteries.</w:t>
      </w:r>
    </w:p>
    <w:sectPr w:rsidR="001C4A17" w:rsidRPr="001B1C7C" w:rsidSect="009F4F23">
      <w:footerReference w:type="default" r:id="rId141"/>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5EB5" w:rsidRDefault="00885EB5">
      <w:r>
        <w:separator/>
      </w:r>
    </w:p>
  </w:endnote>
  <w:endnote w:type="continuationSeparator" w:id="0">
    <w:p w:rsidR="00885EB5" w:rsidRDefault="00885E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669" w:rsidRDefault="00DB2669">
    <w:pPr>
      <w:pStyle w:val="Footer"/>
      <w:jc w:val="center"/>
      <w:rPr>
        <w:rStyle w:val="PageNumber"/>
      </w:rPr>
    </w:pPr>
    <w:r>
      <w:rPr>
        <w:rStyle w:val="PageNumber"/>
      </w:rPr>
      <w:fldChar w:fldCharType="begin"/>
    </w:r>
    <w:r>
      <w:rPr>
        <w:rStyle w:val="PageNumber"/>
      </w:rPr>
      <w:instrText xml:space="preserve"> PAGE \*Arabic </w:instrText>
    </w:r>
    <w:r>
      <w:rPr>
        <w:rStyle w:val="PageNumber"/>
      </w:rPr>
      <w:fldChar w:fldCharType="separate"/>
    </w:r>
    <w:r w:rsidR="00720597">
      <w:rPr>
        <w:rStyle w:val="PageNumber"/>
        <w:noProof/>
      </w:rPr>
      <w:t>57</w:t>
    </w:r>
    <w:r>
      <w:rPr>
        <w:rStyle w:val="PageNumber"/>
      </w:rPr>
      <w:fldChar w:fldCharType="end"/>
    </w:r>
  </w:p>
  <w:p w:rsidR="00DB2669" w:rsidRPr="002C766F" w:rsidRDefault="00DB2669" w:rsidP="002C766F">
    <w:pPr>
      <w:jc w:val="center"/>
      <w:rPr>
        <w:rStyle w:val="PageNumber"/>
      </w:rPr>
    </w:pPr>
    <w:r>
      <w:rPr>
        <w:rStyle w:val="PageNumber"/>
      </w:rPr>
      <w:t>Machine Learning for Thermal Soaring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5EB5" w:rsidRDefault="00885EB5">
      <w:r>
        <w:separator/>
      </w:r>
    </w:p>
  </w:footnote>
  <w:footnote w:type="continuationSeparator" w:id="0">
    <w:p w:rsidR="00885EB5" w:rsidRDefault="00885EB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4F56191"/>
    <w:multiLevelType w:val="hybridMultilevel"/>
    <w:tmpl w:val="62FC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33CF"/>
    <w:multiLevelType w:val="hybridMultilevel"/>
    <w:tmpl w:val="B5C0005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824687"/>
    <w:multiLevelType w:val="hybridMultilevel"/>
    <w:tmpl w:val="DD56D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975DFB"/>
    <w:multiLevelType w:val="hybridMultilevel"/>
    <w:tmpl w:val="8746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2"/>
  </w:num>
  <w:num w:numId="5">
    <w:abstractNumId w:val="16"/>
  </w:num>
  <w:num w:numId="6">
    <w:abstractNumId w:val="31"/>
  </w:num>
  <w:num w:numId="7">
    <w:abstractNumId w:val="26"/>
  </w:num>
  <w:num w:numId="8">
    <w:abstractNumId w:val="30"/>
  </w:num>
  <w:num w:numId="9">
    <w:abstractNumId w:val="24"/>
  </w:num>
  <w:num w:numId="10">
    <w:abstractNumId w:val="19"/>
  </w:num>
  <w:num w:numId="11">
    <w:abstractNumId w:val="15"/>
  </w:num>
  <w:num w:numId="12">
    <w:abstractNumId w:val="25"/>
  </w:num>
  <w:num w:numId="13">
    <w:abstractNumId w:val="34"/>
  </w:num>
  <w:num w:numId="14">
    <w:abstractNumId w:val="27"/>
  </w:num>
  <w:num w:numId="15">
    <w:abstractNumId w:val="28"/>
  </w:num>
  <w:num w:numId="16">
    <w:abstractNumId w:val="21"/>
  </w:num>
  <w:num w:numId="17">
    <w:abstractNumId w:val="18"/>
  </w:num>
  <w:num w:numId="18">
    <w:abstractNumId w:val="17"/>
  </w:num>
  <w:num w:numId="19">
    <w:abstractNumId w:val="20"/>
  </w:num>
  <w:num w:numId="20">
    <w:abstractNumId w:val="14"/>
  </w:num>
  <w:num w:numId="21">
    <w:abstractNumId w:val="33"/>
  </w:num>
  <w:num w:numId="22">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isplayBackgroundShape/>
  <w:activeWritingStyle w:appName="MSWord" w:lang="en-US" w:vendorID="64" w:dllVersion="131078" w:nlCheck="1" w:checkStyle="0"/>
  <w:activeWritingStyle w:appName="MSWord" w:lang="en-CA" w:vendorID="64" w:dllVersion="131078" w:nlCheck="1" w:checkStyle="0"/>
  <w:activeWritingStyle w:appName="MSWord" w:lang="es-MX"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52BD"/>
    <w:rsid w:val="00006578"/>
    <w:rsid w:val="00006A28"/>
    <w:rsid w:val="00006CFD"/>
    <w:rsid w:val="000101A5"/>
    <w:rsid w:val="00011712"/>
    <w:rsid w:val="000121DD"/>
    <w:rsid w:val="00014037"/>
    <w:rsid w:val="00015208"/>
    <w:rsid w:val="000156FA"/>
    <w:rsid w:val="0001702F"/>
    <w:rsid w:val="0001768B"/>
    <w:rsid w:val="00020535"/>
    <w:rsid w:val="00020D2F"/>
    <w:rsid w:val="00020F9E"/>
    <w:rsid w:val="000221DD"/>
    <w:rsid w:val="00022445"/>
    <w:rsid w:val="00023412"/>
    <w:rsid w:val="0002357C"/>
    <w:rsid w:val="00024D23"/>
    <w:rsid w:val="00026FCA"/>
    <w:rsid w:val="000272A5"/>
    <w:rsid w:val="00027A70"/>
    <w:rsid w:val="0003208A"/>
    <w:rsid w:val="00032D7C"/>
    <w:rsid w:val="000338AC"/>
    <w:rsid w:val="00035661"/>
    <w:rsid w:val="00036BBE"/>
    <w:rsid w:val="000372C7"/>
    <w:rsid w:val="00037AD8"/>
    <w:rsid w:val="00040183"/>
    <w:rsid w:val="0004089E"/>
    <w:rsid w:val="00040A1F"/>
    <w:rsid w:val="000434B0"/>
    <w:rsid w:val="00044494"/>
    <w:rsid w:val="00046CA3"/>
    <w:rsid w:val="00052810"/>
    <w:rsid w:val="00052978"/>
    <w:rsid w:val="00054CAD"/>
    <w:rsid w:val="00055345"/>
    <w:rsid w:val="00055614"/>
    <w:rsid w:val="00055961"/>
    <w:rsid w:val="000604D9"/>
    <w:rsid w:val="00062F43"/>
    <w:rsid w:val="000642B9"/>
    <w:rsid w:val="00064484"/>
    <w:rsid w:val="000645B1"/>
    <w:rsid w:val="000707C1"/>
    <w:rsid w:val="0007508B"/>
    <w:rsid w:val="000752AD"/>
    <w:rsid w:val="00076104"/>
    <w:rsid w:val="000772D1"/>
    <w:rsid w:val="0008034B"/>
    <w:rsid w:val="00081AB0"/>
    <w:rsid w:val="0008234D"/>
    <w:rsid w:val="000847A8"/>
    <w:rsid w:val="00084BB2"/>
    <w:rsid w:val="00084C8C"/>
    <w:rsid w:val="000904BB"/>
    <w:rsid w:val="00091481"/>
    <w:rsid w:val="00091F5D"/>
    <w:rsid w:val="00092C2E"/>
    <w:rsid w:val="00092FC3"/>
    <w:rsid w:val="00093788"/>
    <w:rsid w:val="00094F2B"/>
    <w:rsid w:val="00095055"/>
    <w:rsid w:val="000952AE"/>
    <w:rsid w:val="00095D64"/>
    <w:rsid w:val="000960A8"/>
    <w:rsid w:val="00096EBB"/>
    <w:rsid w:val="000973D0"/>
    <w:rsid w:val="0009748E"/>
    <w:rsid w:val="0009754B"/>
    <w:rsid w:val="000A01CF"/>
    <w:rsid w:val="000A15B9"/>
    <w:rsid w:val="000A3D35"/>
    <w:rsid w:val="000A55DE"/>
    <w:rsid w:val="000A66C0"/>
    <w:rsid w:val="000A792E"/>
    <w:rsid w:val="000A7D7B"/>
    <w:rsid w:val="000B0521"/>
    <w:rsid w:val="000B17F6"/>
    <w:rsid w:val="000B1D77"/>
    <w:rsid w:val="000B2BA3"/>
    <w:rsid w:val="000B3CD6"/>
    <w:rsid w:val="000B4872"/>
    <w:rsid w:val="000B517F"/>
    <w:rsid w:val="000B5A57"/>
    <w:rsid w:val="000B5E08"/>
    <w:rsid w:val="000B6A30"/>
    <w:rsid w:val="000B6C1E"/>
    <w:rsid w:val="000B752C"/>
    <w:rsid w:val="000C1CDA"/>
    <w:rsid w:val="000C3664"/>
    <w:rsid w:val="000C3FB5"/>
    <w:rsid w:val="000C466C"/>
    <w:rsid w:val="000C5605"/>
    <w:rsid w:val="000C5ADE"/>
    <w:rsid w:val="000C6B4C"/>
    <w:rsid w:val="000D007F"/>
    <w:rsid w:val="000D27B3"/>
    <w:rsid w:val="000D36F7"/>
    <w:rsid w:val="000D39A6"/>
    <w:rsid w:val="000D4933"/>
    <w:rsid w:val="000D60D8"/>
    <w:rsid w:val="000D66A0"/>
    <w:rsid w:val="000D6C36"/>
    <w:rsid w:val="000D6FB2"/>
    <w:rsid w:val="000D748F"/>
    <w:rsid w:val="000D75DC"/>
    <w:rsid w:val="000D7EA2"/>
    <w:rsid w:val="000E0DAB"/>
    <w:rsid w:val="000E143D"/>
    <w:rsid w:val="000E17CC"/>
    <w:rsid w:val="000E2C49"/>
    <w:rsid w:val="000E2FC5"/>
    <w:rsid w:val="000E3117"/>
    <w:rsid w:val="000E3773"/>
    <w:rsid w:val="000E39F8"/>
    <w:rsid w:val="000E46AC"/>
    <w:rsid w:val="000E5372"/>
    <w:rsid w:val="000E6958"/>
    <w:rsid w:val="000E7AA4"/>
    <w:rsid w:val="000E7E9F"/>
    <w:rsid w:val="000F284F"/>
    <w:rsid w:val="000F2AE4"/>
    <w:rsid w:val="000F307B"/>
    <w:rsid w:val="000F32D9"/>
    <w:rsid w:val="000F3871"/>
    <w:rsid w:val="000F400A"/>
    <w:rsid w:val="001025AF"/>
    <w:rsid w:val="00102E7C"/>
    <w:rsid w:val="00103238"/>
    <w:rsid w:val="001039F2"/>
    <w:rsid w:val="00103E04"/>
    <w:rsid w:val="00104290"/>
    <w:rsid w:val="00105DBE"/>
    <w:rsid w:val="00105F01"/>
    <w:rsid w:val="001074F4"/>
    <w:rsid w:val="0011371E"/>
    <w:rsid w:val="00114ED9"/>
    <w:rsid w:val="00115073"/>
    <w:rsid w:val="0011554A"/>
    <w:rsid w:val="00120404"/>
    <w:rsid w:val="00122DE4"/>
    <w:rsid w:val="00122F03"/>
    <w:rsid w:val="00123877"/>
    <w:rsid w:val="0012400E"/>
    <w:rsid w:val="001246D3"/>
    <w:rsid w:val="00127088"/>
    <w:rsid w:val="001278E0"/>
    <w:rsid w:val="0013149A"/>
    <w:rsid w:val="001328A8"/>
    <w:rsid w:val="00133378"/>
    <w:rsid w:val="00135146"/>
    <w:rsid w:val="00137633"/>
    <w:rsid w:val="00140E58"/>
    <w:rsid w:val="00141125"/>
    <w:rsid w:val="00143FF8"/>
    <w:rsid w:val="001440AB"/>
    <w:rsid w:val="00145919"/>
    <w:rsid w:val="001470C1"/>
    <w:rsid w:val="00147BC3"/>
    <w:rsid w:val="00150580"/>
    <w:rsid w:val="00151248"/>
    <w:rsid w:val="0015152A"/>
    <w:rsid w:val="00151D71"/>
    <w:rsid w:val="001520A7"/>
    <w:rsid w:val="001537D3"/>
    <w:rsid w:val="001554CF"/>
    <w:rsid w:val="00155D9A"/>
    <w:rsid w:val="00156550"/>
    <w:rsid w:val="001566E4"/>
    <w:rsid w:val="00161005"/>
    <w:rsid w:val="001624D1"/>
    <w:rsid w:val="00163F8E"/>
    <w:rsid w:val="00164320"/>
    <w:rsid w:val="001653A4"/>
    <w:rsid w:val="001657F9"/>
    <w:rsid w:val="0016659C"/>
    <w:rsid w:val="00166C16"/>
    <w:rsid w:val="001710A6"/>
    <w:rsid w:val="00171D5B"/>
    <w:rsid w:val="00171E33"/>
    <w:rsid w:val="0017239E"/>
    <w:rsid w:val="00172A7E"/>
    <w:rsid w:val="00173275"/>
    <w:rsid w:val="00173505"/>
    <w:rsid w:val="00173AAB"/>
    <w:rsid w:val="00173F6D"/>
    <w:rsid w:val="001755A0"/>
    <w:rsid w:val="00175BE2"/>
    <w:rsid w:val="00175D86"/>
    <w:rsid w:val="00176217"/>
    <w:rsid w:val="00176573"/>
    <w:rsid w:val="00176B97"/>
    <w:rsid w:val="00176F9E"/>
    <w:rsid w:val="00180898"/>
    <w:rsid w:val="001824F1"/>
    <w:rsid w:val="00183185"/>
    <w:rsid w:val="001834BA"/>
    <w:rsid w:val="001837F2"/>
    <w:rsid w:val="001844F4"/>
    <w:rsid w:val="00187693"/>
    <w:rsid w:val="00190693"/>
    <w:rsid w:val="00194D4D"/>
    <w:rsid w:val="00195F7B"/>
    <w:rsid w:val="001961E1"/>
    <w:rsid w:val="00197D0C"/>
    <w:rsid w:val="001A1869"/>
    <w:rsid w:val="001A3E7C"/>
    <w:rsid w:val="001A3EB0"/>
    <w:rsid w:val="001A45D8"/>
    <w:rsid w:val="001A6DDF"/>
    <w:rsid w:val="001B1634"/>
    <w:rsid w:val="001B1C7C"/>
    <w:rsid w:val="001B24A0"/>
    <w:rsid w:val="001B26BC"/>
    <w:rsid w:val="001B356C"/>
    <w:rsid w:val="001B38D9"/>
    <w:rsid w:val="001B3FAE"/>
    <w:rsid w:val="001B56B2"/>
    <w:rsid w:val="001B619E"/>
    <w:rsid w:val="001B6A19"/>
    <w:rsid w:val="001B6B06"/>
    <w:rsid w:val="001C1DDB"/>
    <w:rsid w:val="001C3121"/>
    <w:rsid w:val="001C3B85"/>
    <w:rsid w:val="001C3BC5"/>
    <w:rsid w:val="001C4A17"/>
    <w:rsid w:val="001C6846"/>
    <w:rsid w:val="001C70FC"/>
    <w:rsid w:val="001D17A9"/>
    <w:rsid w:val="001D1FCA"/>
    <w:rsid w:val="001D26B6"/>
    <w:rsid w:val="001D3255"/>
    <w:rsid w:val="001D41E5"/>
    <w:rsid w:val="001D50DA"/>
    <w:rsid w:val="001D5E7E"/>
    <w:rsid w:val="001D69FD"/>
    <w:rsid w:val="001D6B82"/>
    <w:rsid w:val="001E0E87"/>
    <w:rsid w:val="001E113F"/>
    <w:rsid w:val="001E4483"/>
    <w:rsid w:val="001E47AA"/>
    <w:rsid w:val="001E49D5"/>
    <w:rsid w:val="001E4B30"/>
    <w:rsid w:val="001E5729"/>
    <w:rsid w:val="001E7D49"/>
    <w:rsid w:val="001F01F1"/>
    <w:rsid w:val="001F3664"/>
    <w:rsid w:val="001F4688"/>
    <w:rsid w:val="001F50FA"/>
    <w:rsid w:val="001F6143"/>
    <w:rsid w:val="001F6512"/>
    <w:rsid w:val="001F687A"/>
    <w:rsid w:val="001F6FC3"/>
    <w:rsid w:val="0020277C"/>
    <w:rsid w:val="002029A5"/>
    <w:rsid w:val="00203D1E"/>
    <w:rsid w:val="00204E2C"/>
    <w:rsid w:val="00205009"/>
    <w:rsid w:val="0020654B"/>
    <w:rsid w:val="002065D6"/>
    <w:rsid w:val="002067FC"/>
    <w:rsid w:val="00206CBC"/>
    <w:rsid w:val="00207560"/>
    <w:rsid w:val="00207D91"/>
    <w:rsid w:val="00210390"/>
    <w:rsid w:val="00211596"/>
    <w:rsid w:val="00211746"/>
    <w:rsid w:val="00211EA1"/>
    <w:rsid w:val="002137BD"/>
    <w:rsid w:val="0021581E"/>
    <w:rsid w:val="00216656"/>
    <w:rsid w:val="002167BE"/>
    <w:rsid w:val="00217E6F"/>
    <w:rsid w:val="002204DA"/>
    <w:rsid w:val="00220DDC"/>
    <w:rsid w:val="0022170D"/>
    <w:rsid w:val="002218E2"/>
    <w:rsid w:val="00223C72"/>
    <w:rsid w:val="002241B6"/>
    <w:rsid w:val="002246E3"/>
    <w:rsid w:val="00225E4D"/>
    <w:rsid w:val="00230351"/>
    <w:rsid w:val="0023170A"/>
    <w:rsid w:val="002320F2"/>
    <w:rsid w:val="002325C9"/>
    <w:rsid w:val="00232DC7"/>
    <w:rsid w:val="00236375"/>
    <w:rsid w:val="002368B1"/>
    <w:rsid w:val="002379B9"/>
    <w:rsid w:val="00240093"/>
    <w:rsid w:val="002409AF"/>
    <w:rsid w:val="00241B2C"/>
    <w:rsid w:val="00241B3C"/>
    <w:rsid w:val="002423F7"/>
    <w:rsid w:val="0024520F"/>
    <w:rsid w:val="00245A40"/>
    <w:rsid w:val="00250484"/>
    <w:rsid w:val="0025094E"/>
    <w:rsid w:val="00250975"/>
    <w:rsid w:val="00251304"/>
    <w:rsid w:val="00252807"/>
    <w:rsid w:val="0025715A"/>
    <w:rsid w:val="002605C5"/>
    <w:rsid w:val="0026155D"/>
    <w:rsid w:val="00262353"/>
    <w:rsid w:val="0026285D"/>
    <w:rsid w:val="00262961"/>
    <w:rsid w:val="00262C3B"/>
    <w:rsid w:val="00263F32"/>
    <w:rsid w:val="002640DD"/>
    <w:rsid w:val="00264250"/>
    <w:rsid w:val="00264C46"/>
    <w:rsid w:val="00265B80"/>
    <w:rsid w:val="00265BF3"/>
    <w:rsid w:val="00265C10"/>
    <w:rsid w:val="00266513"/>
    <w:rsid w:val="002667A1"/>
    <w:rsid w:val="00267869"/>
    <w:rsid w:val="00271801"/>
    <w:rsid w:val="002724FB"/>
    <w:rsid w:val="00273780"/>
    <w:rsid w:val="00273C7F"/>
    <w:rsid w:val="00275832"/>
    <w:rsid w:val="00275A7E"/>
    <w:rsid w:val="00277B4C"/>
    <w:rsid w:val="00285C79"/>
    <w:rsid w:val="0028699F"/>
    <w:rsid w:val="00286E19"/>
    <w:rsid w:val="00290352"/>
    <w:rsid w:val="00291D94"/>
    <w:rsid w:val="002930B3"/>
    <w:rsid w:val="00293CEA"/>
    <w:rsid w:val="002940C2"/>
    <w:rsid w:val="002943C5"/>
    <w:rsid w:val="002953CE"/>
    <w:rsid w:val="002954C8"/>
    <w:rsid w:val="00296E2F"/>
    <w:rsid w:val="002A0E2A"/>
    <w:rsid w:val="002A257F"/>
    <w:rsid w:val="002A2B5A"/>
    <w:rsid w:val="002A2F58"/>
    <w:rsid w:val="002A354B"/>
    <w:rsid w:val="002A59FD"/>
    <w:rsid w:val="002A61F0"/>
    <w:rsid w:val="002A6D32"/>
    <w:rsid w:val="002A6DAC"/>
    <w:rsid w:val="002B0C06"/>
    <w:rsid w:val="002B10A4"/>
    <w:rsid w:val="002B1AF8"/>
    <w:rsid w:val="002B2125"/>
    <w:rsid w:val="002B2FB1"/>
    <w:rsid w:val="002B3294"/>
    <w:rsid w:val="002B413D"/>
    <w:rsid w:val="002B51AD"/>
    <w:rsid w:val="002B5F3C"/>
    <w:rsid w:val="002B6185"/>
    <w:rsid w:val="002B75F7"/>
    <w:rsid w:val="002B7719"/>
    <w:rsid w:val="002B77E0"/>
    <w:rsid w:val="002C0093"/>
    <w:rsid w:val="002C12FE"/>
    <w:rsid w:val="002C14A6"/>
    <w:rsid w:val="002C2423"/>
    <w:rsid w:val="002C2B31"/>
    <w:rsid w:val="002C51FA"/>
    <w:rsid w:val="002C6ACB"/>
    <w:rsid w:val="002C71EF"/>
    <w:rsid w:val="002C766F"/>
    <w:rsid w:val="002D079C"/>
    <w:rsid w:val="002D0C02"/>
    <w:rsid w:val="002D0CEA"/>
    <w:rsid w:val="002D2C7A"/>
    <w:rsid w:val="002D3077"/>
    <w:rsid w:val="002D3861"/>
    <w:rsid w:val="002D5645"/>
    <w:rsid w:val="002D5ACD"/>
    <w:rsid w:val="002D5EF8"/>
    <w:rsid w:val="002D6D17"/>
    <w:rsid w:val="002D73A8"/>
    <w:rsid w:val="002D7879"/>
    <w:rsid w:val="002E392B"/>
    <w:rsid w:val="002E4A63"/>
    <w:rsid w:val="002E4C5D"/>
    <w:rsid w:val="002E4D36"/>
    <w:rsid w:val="002E55A2"/>
    <w:rsid w:val="002E5801"/>
    <w:rsid w:val="002E683B"/>
    <w:rsid w:val="002E6B80"/>
    <w:rsid w:val="002F27B8"/>
    <w:rsid w:val="002F2A1E"/>
    <w:rsid w:val="002F3FF6"/>
    <w:rsid w:val="002F4138"/>
    <w:rsid w:val="002F4C1B"/>
    <w:rsid w:val="002F5412"/>
    <w:rsid w:val="002F59AA"/>
    <w:rsid w:val="002F5E2F"/>
    <w:rsid w:val="002F65F7"/>
    <w:rsid w:val="002F6A94"/>
    <w:rsid w:val="002F6A9B"/>
    <w:rsid w:val="002F7D70"/>
    <w:rsid w:val="00300100"/>
    <w:rsid w:val="00300E56"/>
    <w:rsid w:val="00301303"/>
    <w:rsid w:val="003013F7"/>
    <w:rsid w:val="00301968"/>
    <w:rsid w:val="003022DA"/>
    <w:rsid w:val="00303259"/>
    <w:rsid w:val="00304528"/>
    <w:rsid w:val="003068DB"/>
    <w:rsid w:val="003070A5"/>
    <w:rsid w:val="003116B6"/>
    <w:rsid w:val="003118F8"/>
    <w:rsid w:val="00312294"/>
    <w:rsid w:val="00313994"/>
    <w:rsid w:val="00314FF8"/>
    <w:rsid w:val="00315442"/>
    <w:rsid w:val="003163CB"/>
    <w:rsid w:val="00316551"/>
    <w:rsid w:val="00316AA9"/>
    <w:rsid w:val="00317165"/>
    <w:rsid w:val="00317339"/>
    <w:rsid w:val="0032093B"/>
    <w:rsid w:val="00322750"/>
    <w:rsid w:val="0032278D"/>
    <w:rsid w:val="00322C8A"/>
    <w:rsid w:val="00322E1D"/>
    <w:rsid w:val="00324E51"/>
    <w:rsid w:val="003256E8"/>
    <w:rsid w:val="00326B5A"/>
    <w:rsid w:val="00327C21"/>
    <w:rsid w:val="00327DE8"/>
    <w:rsid w:val="003301AA"/>
    <w:rsid w:val="0033139E"/>
    <w:rsid w:val="00332912"/>
    <w:rsid w:val="00335FDC"/>
    <w:rsid w:val="003366FB"/>
    <w:rsid w:val="003377D7"/>
    <w:rsid w:val="00340C06"/>
    <w:rsid w:val="00341F40"/>
    <w:rsid w:val="0034361A"/>
    <w:rsid w:val="00344305"/>
    <w:rsid w:val="00345B70"/>
    <w:rsid w:val="00346B60"/>
    <w:rsid w:val="00346C33"/>
    <w:rsid w:val="00351715"/>
    <w:rsid w:val="00352AE9"/>
    <w:rsid w:val="00352BF0"/>
    <w:rsid w:val="00352C2B"/>
    <w:rsid w:val="00353A1D"/>
    <w:rsid w:val="00354090"/>
    <w:rsid w:val="00354302"/>
    <w:rsid w:val="00355097"/>
    <w:rsid w:val="003553B1"/>
    <w:rsid w:val="00355B17"/>
    <w:rsid w:val="00355FB4"/>
    <w:rsid w:val="00355FD0"/>
    <w:rsid w:val="003600D0"/>
    <w:rsid w:val="00361331"/>
    <w:rsid w:val="00362BD2"/>
    <w:rsid w:val="003630C9"/>
    <w:rsid w:val="00364AB7"/>
    <w:rsid w:val="00370DBF"/>
    <w:rsid w:val="003719A5"/>
    <w:rsid w:val="00371B79"/>
    <w:rsid w:val="0037252F"/>
    <w:rsid w:val="00373146"/>
    <w:rsid w:val="00373FC7"/>
    <w:rsid w:val="003759C4"/>
    <w:rsid w:val="00375EC0"/>
    <w:rsid w:val="003764DE"/>
    <w:rsid w:val="00380966"/>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97CC5"/>
    <w:rsid w:val="003A0D70"/>
    <w:rsid w:val="003A17CA"/>
    <w:rsid w:val="003A19B7"/>
    <w:rsid w:val="003A1C14"/>
    <w:rsid w:val="003A2744"/>
    <w:rsid w:val="003A289D"/>
    <w:rsid w:val="003A3814"/>
    <w:rsid w:val="003A3CC7"/>
    <w:rsid w:val="003A4308"/>
    <w:rsid w:val="003A44B7"/>
    <w:rsid w:val="003A5806"/>
    <w:rsid w:val="003B04CF"/>
    <w:rsid w:val="003B0A3E"/>
    <w:rsid w:val="003B18AA"/>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513F"/>
    <w:rsid w:val="003C63F8"/>
    <w:rsid w:val="003C69B9"/>
    <w:rsid w:val="003C75E4"/>
    <w:rsid w:val="003D0AA3"/>
    <w:rsid w:val="003D2F1E"/>
    <w:rsid w:val="003D35C3"/>
    <w:rsid w:val="003D5AC1"/>
    <w:rsid w:val="003D6162"/>
    <w:rsid w:val="003D683F"/>
    <w:rsid w:val="003D771C"/>
    <w:rsid w:val="003D7745"/>
    <w:rsid w:val="003D7FE7"/>
    <w:rsid w:val="003E2079"/>
    <w:rsid w:val="003E2BB0"/>
    <w:rsid w:val="003E301C"/>
    <w:rsid w:val="003E3912"/>
    <w:rsid w:val="003E3A90"/>
    <w:rsid w:val="003E3BE2"/>
    <w:rsid w:val="003E3F08"/>
    <w:rsid w:val="003E50E6"/>
    <w:rsid w:val="003E63A4"/>
    <w:rsid w:val="003E6526"/>
    <w:rsid w:val="003F0707"/>
    <w:rsid w:val="003F19E0"/>
    <w:rsid w:val="003F2120"/>
    <w:rsid w:val="003F31E1"/>
    <w:rsid w:val="003F443A"/>
    <w:rsid w:val="003F5AE5"/>
    <w:rsid w:val="003F6D54"/>
    <w:rsid w:val="003F7593"/>
    <w:rsid w:val="003F7BB5"/>
    <w:rsid w:val="003F7EAC"/>
    <w:rsid w:val="00400ED5"/>
    <w:rsid w:val="004011CB"/>
    <w:rsid w:val="00401439"/>
    <w:rsid w:val="0040162E"/>
    <w:rsid w:val="0040293E"/>
    <w:rsid w:val="00402A00"/>
    <w:rsid w:val="00402F8B"/>
    <w:rsid w:val="004037CE"/>
    <w:rsid w:val="0040568E"/>
    <w:rsid w:val="004069C3"/>
    <w:rsid w:val="004111B2"/>
    <w:rsid w:val="004117B2"/>
    <w:rsid w:val="004118AC"/>
    <w:rsid w:val="00417750"/>
    <w:rsid w:val="00420429"/>
    <w:rsid w:val="00420D92"/>
    <w:rsid w:val="004214EE"/>
    <w:rsid w:val="00422B36"/>
    <w:rsid w:val="00422BE4"/>
    <w:rsid w:val="00423E34"/>
    <w:rsid w:val="004305B8"/>
    <w:rsid w:val="00431316"/>
    <w:rsid w:val="00431B47"/>
    <w:rsid w:val="00431ECB"/>
    <w:rsid w:val="0043249F"/>
    <w:rsid w:val="0043475C"/>
    <w:rsid w:val="00434790"/>
    <w:rsid w:val="00436D99"/>
    <w:rsid w:val="00442999"/>
    <w:rsid w:val="004430C2"/>
    <w:rsid w:val="00443440"/>
    <w:rsid w:val="00443D46"/>
    <w:rsid w:val="0044413C"/>
    <w:rsid w:val="00445B67"/>
    <w:rsid w:val="004461AB"/>
    <w:rsid w:val="004473BD"/>
    <w:rsid w:val="00447A32"/>
    <w:rsid w:val="0045181F"/>
    <w:rsid w:val="0045298D"/>
    <w:rsid w:val="00452B4B"/>
    <w:rsid w:val="00452D2F"/>
    <w:rsid w:val="00453795"/>
    <w:rsid w:val="004551FD"/>
    <w:rsid w:val="00456369"/>
    <w:rsid w:val="00456432"/>
    <w:rsid w:val="00461CB2"/>
    <w:rsid w:val="00462570"/>
    <w:rsid w:val="004645E0"/>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6832"/>
    <w:rsid w:val="00496B10"/>
    <w:rsid w:val="00496C03"/>
    <w:rsid w:val="00497B02"/>
    <w:rsid w:val="004A1C04"/>
    <w:rsid w:val="004A233B"/>
    <w:rsid w:val="004A75C5"/>
    <w:rsid w:val="004B13F6"/>
    <w:rsid w:val="004B207A"/>
    <w:rsid w:val="004B2201"/>
    <w:rsid w:val="004B2A5B"/>
    <w:rsid w:val="004B3655"/>
    <w:rsid w:val="004B3C59"/>
    <w:rsid w:val="004B3F5B"/>
    <w:rsid w:val="004B60C2"/>
    <w:rsid w:val="004B72ED"/>
    <w:rsid w:val="004C1563"/>
    <w:rsid w:val="004C2428"/>
    <w:rsid w:val="004C29D3"/>
    <w:rsid w:val="004C3B79"/>
    <w:rsid w:val="004C3C6E"/>
    <w:rsid w:val="004C3F4E"/>
    <w:rsid w:val="004C4A22"/>
    <w:rsid w:val="004C5A64"/>
    <w:rsid w:val="004C69F5"/>
    <w:rsid w:val="004C6A4E"/>
    <w:rsid w:val="004C6BA5"/>
    <w:rsid w:val="004D0054"/>
    <w:rsid w:val="004D12CD"/>
    <w:rsid w:val="004D16E7"/>
    <w:rsid w:val="004D19FF"/>
    <w:rsid w:val="004D1C64"/>
    <w:rsid w:val="004D362C"/>
    <w:rsid w:val="004D43DA"/>
    <w:rsid w:val="004D5526"/>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9E3"/>
    <w:rsid w:val="00500D0C"/>
    <w:rsid w:val="005022F4"/>
    <w:rsid w:val="00502475"/>
    <w:rsid w:val="00503CD4"/>
    <w:rsid w:val="00504A77"/>
    <w:rsid w:val="00504B0C"/>
    <w:rsid w:val="005058BC"/>
    <w:rsid w:val="005074AC"/>
    <w:rsid w:val="00510232"/>
    <w:rsid w:val="0051038C"/>
    <w:rsid w:val="00512842"/>
    <w:rsid w:val="00512988"/>
    <w:rsid w:val="005131AF"/>
    <w:rsid w:val="0051365F"/>
    <w:rsid w:val="00514823"/>
    <w:rsid w:val="00514D48"/>
    <w:rsid w:val="005154D2"/>
    <w:rsid w:val="0051550A"/>
    <w:rsid w:val="00515F05"/>
    <w:rsid w:val="005164A8"/>
    <w:rsid w:val="00517B39"/>
    <w:rsid w:val="005206FF"/>
    <w:rsid w:val="005213FE"/>
    <w:rsid w:val="00521587"/>
    <w:rsid w:val="00521D45"/>
    <w:rsid w:val="0052263C"/>
    <w:rsid w:val="005237A1"/>
    <w:rsid w:val="005238F1"/>
    <w:rsid w:val="00525A73"/>
    <w:rsid w:val="00525E2D"/>
    <w:rsid w:val="00526480"/>
    <w:rsid w:val="005266BA"/>
    <w:rsid w:val="005309FA"/>
    <w:rsid w:val="00535858"/>
    <w:rsid w:val="0053588B"/>
    <w:rsid w:val="0053636A"/>
    <w:rsid w:val="00536635"/>
    <w:rsid w:val="0053697B"/>
    <w:rsid w:val="0053786A"/>
    <w:rsid w:val="00537A77"/>
    <w:rsid w:val="00540648"/>
    <w:rsid w:val="00540E45"/>
    <w:rsid w:val="00541C99"/>
    <w:rsid w:val="00543171"/>
    <w:rsid w:val="00544143"/>
    <w:rsid w:val="005441CC"/>
    <w:rsid w:val="00544650"/>
    <w:rsid w:val="005452EB"/>
    <w:rsid w:val="00545EE4"/>
    <w:rsid w:val="00550008"/>
    <w:rsid w:val="005508FC"/>
    <w:rsid w:val="005509B7"/>
    <w:rsid w:val="00550EBB"/>
    <w:rsid w:val="00551A64"/>
    <w:rsid w:val="00553D1B"/>
    <w:rsid w:val="00554C80"/>
    <w:rsid w:val="0055531C"/>
    <w:rsid w:val="00556240"/>
    <w:rsid w:val="005564E0"/>
    <w:rsid w:val="00556829"/>
    <w:rsid w:val="00556F28"/>
    <w:rsid w:val="0055741C"/>
    <w:rsid w:val="00557CE9"/>
    <w:rsid w:val="00560AEC"/>
    <w:rsid w:val="00561535"/>
    <w:rsid w:val="005621F5"/>
    <w:rsid w:val="005628A3"/>
    <w:rsid w:val="00562AE7"/>
    <w:rsid w:val="0056312F"/>
    <w:rsid w:val="005638F9"/>
    <w:rsid w:val="00564950"/>
    <w:rsid w:val="005673EF"/>
    <w:rsid w:val="005677A3"/>
    <w:rsid w:val="00570F58"/>
    <w:rsid w:val="00571B6E"/>
    <w:rsid w:val="0057268B"/>
    <w:rsid w:val="00572FB9"/>
    <w:rsid w:val="00574358"/>
    <w:rsid w:val="00574556"/>
    <w:rsid w:val="0057459D"/>
    <w:rsid w:val="00574B8C"/>
    <w:rsid w:val="00575E53"/>
    <w:rsid w:val="00575EBA"/>
    <w:rsid w:val="005802B0"/>
    <w:rsid w:val="00581442"/>
    <w:rsid w:val="00581CB5"/>
    <w:rsid w:val="0058225A"/>
    <w:rsid w:val="0058254D"/>
    <w:rsid w:val="005837B7"/>
    <w:rsid w:val="0058513C"/>
    <w:rsid w:val="00585D54"/>
    <w:rsid w:val="00585F9A"/>
    <w:rsid w:val="00586A2D"/>
    <w:rsid w:val="00590A73"/>
    <w:rsid w:val="005927E3"/>
    <w:rsid w:val="00592E82"/>
    <w:rsid w:val="00593190"/>
    <w:rsid w:val="00594A0F"/>
    <w:rsid w:val="00596AE3"/>
    <w:rsid w:val="005A2AA9"/>
    <w:rsid w:val="005A2F83"/>
    <w:rsid w:val="005A6E3D"/>
    <w:rsid w:val="005A711A"/>
    <w:rsid w:val="005A7F56"/>
    <w:rsid w:val="005B0B99"/>
    <w:rsid w:val="005B0C6E"/>
    <w:rsid w:val="005B0EEA"/>
    <w:rsid w:val="005B1602"/>
    <w:rsid w:val="005B1C2B"/>
    <w:rsid w:val="005B3AE3"/>
    <w:rsid w:val="005B435C"/>
    <w:rsid w:val="005B4B65"/>
    <w:rsid w:val="005B5811"/>
    <w:rsid w:val="005B6000"/>
    <w:rsid w:val="005B6357"/>
    <w:rsid w:val="005C1165"/>
    <w:rsid w:val="005C561B"/>
    <w:rsid w:val="005C6D17"/>
    <w:rsid w:val="005C76B5"/>
    <w:rsid w:val="005C7C5A"/>
    <w:rsid w:val="005C7CC7"/>
    <w:rsid w:val="005D1D6A"/>
    <w:rsid w:val="005D3954"/>
    <w:rsid w:val="005D3A84"/>
    <w:rsid w:val="005D5121"/>
    <w:rsid w:val="005D6878"/>
    <w:rsid w:val="005D7ECF"/>
    <w:rsid w:val="005E0ADE"/>
    <w:rsid w:val="005E239E"/>
    <w:rsid w:val="005E255F"/>
    <w:rsid w:val="005E2736"/>
    <w:rsid w:val="005E31CB"/>
    <w:rsid w:val="005E3E83"/>
    <w:rsid w:val="005E40C5"/>
    <w:rsid w:val="005E5175"/>
    <w:rsid w:val="005E5417"/>
    <w:rsid w:val="005E7E70"/>
    <w:rsid w:val="005F0993"/>
    <w:rsid w:val="005F21C3"/>
    <w:rsid w:val="005F21DB"/>
    <w:rsid w:val="005F34AD"/>
    <w:rsid w:val="005F3B02"/>
    <w:rsid w:val="005F3C79"/>
    <w:rsid w:val="005F4A0B"/>
    <w:rsid w:val="005F4C9F"/>
    <w:rsid w:val="005F6D23"/>
    <w:rsid w:val="005F7706"/>
    <w:rsid w:val="005F7912"/>
    <w:rsid w:val="00600181"/>
    <w:rsid w:val="00601614"/>
    <w:rsid w:val="006041DF"/>
    <w:rsid w:val="006062D0"/>
    <w:rsid w:val="00606BFC"/>
    <w:rsid w:val="00610172"/>
    <w:rsid w:val="00610308"/>
    <w:rsid w:val="00613572"/>
    <w:rsid w:val="00613E64"/>
    <w:rsid w:val="00614225"/>
    <w:rsid w:val="00614DF0"/>
    <w:rsid w:val="006155AA"/>
    <w:rsid w:val="00615D5B"/>
    <w:rsid w:val="00616626"/>
    <w:rsid w:val="0061742A"/>
    <w:rsid w:val="00617821"/>
    <w:rsid w:val="006179A9"/>
    <w:rsid w:val="00617AE1"/>
    <w:rsid w:val="00617F18"/>
    <w:rsid w:val="00620E2E"/>
    <w:rsid w:val="00621231"/>
    <w:rsid w:val="0062210E"/>
    <w:rsid w:val="006230A5"/>
    <w:rsid w:val="00624F7B"/>
    <w:rsid w:val="00625BAC"/>
    <w:rsid w:val="00627636"/>
    <w:rsid w:val="00627BE1"/>
    <w:rsid w:val="006302CF"/>
    <w:rsid w:val="006314C7"/>
    <w:rsid w:val="0063242D"/>
    <w:rsid w:val="00632EFD"/>
    <w:rsid w:val="00636328"/>
    <w:rsid w:val="006374AE"/>
    <w:rsid w:val="00640056"/>
    <w:rsid w:val="0064238C"/>
    <w:rsid w:val="00642AF0"/>
    <w:rsid w:val="00643944"/>
    <w:rsid w:val="00643CC6"/>
    <w:rsid w:val="0064441B"/>
    <w:rsid w:val="0064457F"/>
    <w:rsid w:val="00645075"/>
    <w:rsid w:val="00645C2B"/>
    <w:rsid w:val="00646DC7"/>
    <w:rsid w:val="006479DA"/>
    <w:rsid w:val="0065161A"/>
    <w:rsid w:val="006537CD"/>
    <w:rsid w:val="006547ED"/>
    <w:rsid w:val="006555D6"/>
    <w:rsid w:val="00655C39"/>
    <w:rsid w:val="00655D4A"/>
    <w:rsid w:val="00656252"/>
    <w:rsid w:val="006601D1"/>
    <w:rsid w:val="006603C9"/>
    <w:rsid w:val="0066199E"/>
    <w:rsid w:val="00662167"/>
    <w:rsid w:val="006640D3"/>
    <w:rsid w:val="00664123"/>
    <w:rsid w:val="00664358"/>
    <w:rsid w:val="006657C3"/>
    <w:rsid w:val="00667194"/>
    <w:rsid w:val="00670F36"/>
    <w:rsid w:val="00671800"/>
    <w:rsid w:val="00671F81"/>
    <w:rsid w:val="00673665"/>
    <w:rsid w:val="00673A4D"/>
    <w:rsid w:val="0067656A"/>
    <w:rsid w:val="00677CE1"/>
    <w:rsid w:val="00677D2F"/>
    <w:rsid w:val="006803CF"/>
    <w:rsid w:val="006848EF"/>
    <w:rsid w:val="0068495B"/>
    <w:rsid w:val="00684BF2"/>
    <w:rsid w:val="00686E3F"/>
    <w:rsid w:val="0069020A"/>
    <w:rsid w:val="0069211B"/>
    <w:rsid w:val="00693163"/>
    <w:rsid w:val="00693E9B"/>
    <w:rsid w:val="00694043"/>
    <w:rsid w:val="006959C8"/>
    <w:rsid w:val="006A0407"/>
    <w:rsid w:val="006A0A48"/>
    <w:rsid w:val="006A10BD"/>
    <w:rsid w:val="006A37F3"/>
    <w:rsid w:val="006A6DDD"/>
    <w:rsid w:val="006A70F7"/>
    <w:rsid w:val="006B058A"/>
    <w:rsid w:val="006B1C1C"/>
    <w:rsid w:val="006B1FDE"/>
    <w:rsid w:val="006B3838"/>
    <w:rsid w:val="006B4647"/>
    <w:rsid w:val="006B48CD"/>
    <w:rsid w:val="006B4F45"/>
    <w:rsid w:val="006B50FF"/>
    <w:rsid w:val="006B5583"/>
    <w:rsid w:val="006B5805"/>
    <w:rsid w:val="006B6299"/>
    <w:rsid w:val="006B641B"/>
    <w:rsid w:val="006B7664"/>
    <w:rsid w:val="006C0300"/>
    <w:rsid w:val="006C0489"/>
    <w:rsid w:val="006C2C60"/>
    <w:rsid w:val="006C321E"/>
    <w:rsid w:val="006C576B"/>
    <w:rsid w:val="006C5C02"/>
    <w:rsid w:val="006C6162"/>
    <w:rsid w:val="006C697B"/>
    <w:rsid w:val="006C6A0C"/>
    <w:rsid w:val="006C6C12"/>
    <w:rsid w:val="006C7B36"/>
    <w:rsid w:val="006C7D52"/>
    <w:rsid w:val="006D0114"/>
    <w:rsid w:val="006D432F"/>
    <w:rsid w:val="006D528B"/>
    <w:rsid w:val="006D5B98"/>
    <w:rsid w:val="006D5DDB"/>
    <w:rsid w:val="006D5E60"/>
    <w:rsid w:val="006D7549"/>
    <w:rsid w:val="006D79A8"/>
    <w:rsid w:val="006D7CD3"/>
    <w:rsid w:val="006E0390"/>
    <w:rsid w:val="006E103B"/>
    <w:rsid w:val="006E1797"/>
    <w:rsid w:val="006E1FAD"/>
    <w:rsid w:val="006E25C2"/>
    <w:rsid w:val="006E42AE"/>
    <w:rsid w:val="006E4980"/>
    <w:rsid w:val="006E54E3"/>
    <w:rsid w:val="006E583C"/>
    <w:rsid w:val="006E6543"/>
    <w:rsid w:val="006E7B8D"/>
    <w:rsid w:val="006F08C9"/>
    <w:rsid w:val="006F259B"/>
    <w:rsid w:val="006F2EE9"/>
    <w:rsid w:val="006F361F"/>
    <w:rsid w:val="006F481C"/>
    <w:rsid w:val="006F5519"/>
    <w:rsid w:val="006F5720"/>
    <w:rsid w:val="006F61A6"/>
    <w:rsid w:val="006F644C"/>
    <w:rsid w:val="006F7061"/>
    <w:rsid w:val="006F7097"/>
    <w:rsid w:val="00700A3A"/>
    <w:rsid w:val="00702883"/>
    <w:rsid w:val="00703AC6"/>
    <w:rsid w:val="0070405E"/>
    <w:rsid w:val="0070453E"/>
    <w:rsid w:val="007047AD"/>
    <w:rsid w:val="00705404"/>
    <w:rsid w:val="0070666A"/>
    <w:rsid w:val="00706BBB"/>
    <w:rsid w:val="007073DA"/>
    <w:rsid w:val="007105C8"/>
    <w:rsid w:val="00710ABF"/>
    <w:rsid w:val="00711052"/>
    <w:rsid w:val="00711935"/>
    <w:rsid w:val="00712328"/>
    <w:rsid w:val="00713B39"/>
    <w:rsid w:val="0071538C"/>
    <w:rsid w:val="0072019C"/>
    <w:rsid w:val="00720597"/>
    <w:rsid w:val="0072267B"/>
    <w:rsid w:val="00722850"/>
    <w:rsid w:val="0072393B"/>
    <w:rsid w:val="00724E5C"/>
    <w:rsid w:val="00726604"/>
    <w:rsid w:val="00726BBE"/>
    <w:rsid w:val="00726C4E"/>
    <w:rsid w:val="00726CB2"/>
    <w:rsid w:val="00727C32"/>
    <w:rsid w:val="00727D31"/>
    <w:rsid w:val="0073010A"/>
    <w:rsid w:val="00731388"/>
    <w:rsid w:val="0073150E"/>
    <w:rsid w:val="00731E2E"/>
    <w:rsid w:val="00731F83"/>
    <w:rsid w:val="00734AEA"/>
    <w:rsid w:val="00735316"/>
    <w:rsid w:val="0073637D"/>
    <w:rsid w:val="00736BD6"/>
    <w:rsid w:val="00741A30"/>
    <w:rsid w:val="00742731"/>
    <w:rsid w:val="007429F8"/>
    <w:rsid w:val="00742E91"/>
    <w:rsid w:val="00742FF8"/>
    <w:rsid w:val="00744564"/>
    <w:rsid w:val="0074537C"/>
    <w:rsid w:val="00745E54"/>
    <w:rsid w:val="00746725"/>
    <w:rsid w:val="007475BC"/>
    <w:rsid w:val="00747787"/>
    <w:rsid w:val="0075191B"/>
    <w:rsid w:val="00751FD1"/>
    <w:rsid w:val="0075200F"/>
    <w:rsid w:val="00752553"/>
    <w:rsid w:val="00752D20"/>
    <w:rsid w:val="00761234"/>
    <w:rsid w:val="007613B0"/>
    <w:rsid w:val="00761EA6"/>
    <w:rsid w:val="00761F81"/>
    <w:rsid w:val="0076397B"/>
    <w:rsid w:val="00766369"/>
    <w:rsid w:val="00766ABC"/>
    <w:rsid w:val="00771691"/>
    <w:rsid w:val="00773329"/>
    <w:rsid w:val="00774561"/>
    <w:rsid w:val="0077511C"/>
    <w:rsid w:val="00775EDB"/>
    <w:rsid w:val="007804D6"/>
    <w:rsid w:val="00781FE9"/>
    <w:rsid w:val="00782A42"/>
    <w:rsid w:val="007831BC"/>
    <w:rsid w:val="0078328D"/>
    <w:rsid w:val="00786D7D"/>
    <w:rsid w:val="0078779D"/>
    <w:rsid w:val="007902A8"/>
    <w:rsid w:val="00790A15"/>
    <w:rsid w:val="0079190E"/>
    <w:rsid w:val="00791A5E"/>
    <w:rsid w:val="007937A0"/>
    <w:rsid w:val="00794C7E"/>
    <w:rsid w:val="00794D68"/>
    <w:rsid w:val="007A1FC5"/>
    <w:rsid w:val="007A28CF"/>
    <w:rsid w:val="007A31A7"/>
    <w:rsid w:val="007A4780"/>
    <w:rsid w:val="007A4B78"/>
    <w:rsid w:val="007A52D4"/>
    <w:rsid w:val="007B046C"/>
    <w:rsid w:val="007B369F"/>
    <w:rsid w:val="007B3941"/>
    <w:rsid w:val="007B3B9F"/>
    <w:rsid w:val="007B4882"/>
    <w:rsid w:val="007B4FD5"/>
    <w:rsid w:val="007B77A7"/>
    <w:rsid w:val="007C00E1"/>
    <w:rsid w:val="007C0FA7"/>
    <w:rsid w:val="007C117D"/>
    <w:rsid w:val="007C1422"/>
    <w:rsid w:val="007C143A"/>
    <w:rsid w:val="007C1ABB"/>
    <w:rsid w:val="007C4728"/>
    <w:rsid w:val="007C5350"/>
    <w:rsid w:val="007C5A43"/>
    <w:rsid w:val="007C62DC"/>
    <w:rsid w:val="007C742B"/>
    <w:rsid w:val="007C74AF"/>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24F7"/>
    <w:rsid w:val="007E49D9"/>
    <w:rsid w:val="007E62E0"/>
    <w:rsid w:val="007E65FA"/>
    <w:rsid w:val="007E6EFC"/>
    <w:rsid w:val="007E7544"/>
    <w:rsid w:val="007F0F05"/>
    <w:rsid w:val="007F1810"/>
    <w:rsid w:val="007F26C5"/>
    <w:rsid w:val="007F26C8"/>
    <w:rsid w:val="007F2D70"/>
    <w:rsid w:val="007F35AC"/>
    <w:rsid w:val="007F628A"/>
    <w:rsid w:val="007F650E"/>
    <w:rsid w:val="007F7FE1"/>
    <w:rsid w:val="008005DC"/>
    <w:rsid w:val="008006DF"/>
    <w:rsid w:val="00802331"/>
    <w:rsid w:val="00802516"/>
    <w:rsid w:val="008026BF"/>
    <w:rsid w:val="008026F9"/>
    <w:rsid w:val="008028A2"/>
    <w:rsid w:val="008035EB"/>
    <w:rsid w:val="00804A2C"/>
    <w:rsid w:val="00807521"/>
    <w:rsid w:val="00811737"/>
    <w:rsid w:val="008133EE"/>
    <w:rsid w:val="008135A0"/>
    <w:rsid w:val="00813ACD"/>
    <w:rsid w:val="0081546F"/>
    <w:rsid w:val="0081608C"/>
    <w:rsid w:val="0081614F"/>
    <w:rsid w:val="008166F7"/>
    <w:rsid w:val="00816F48"/>
    <w:rsid w:val="008176EC"/>
    <w:rsid w:val="0082037A"/>
    <w:rsid w:val="008203CF"/>
    <w:rsid w:val="008205A0"/>
    <w:rsid w:val="00821ACC"/>
    <w:rsid w:val="00822C68"/>
    <w:rsid w:val="00823228"/>
    <w:rsid w:val="00823906"/>
    <w:rsid w:val="0082560C"/>
    <w:rsid w:val="008261F5"/>
    <w:rsid w:val="0082747D"/>
    <w:rsid w:val="00827CD9"/>
    <w:rsid w:val="008302DD"/>
    <w:rsid w:val="008305FB"/>
    <w:rsid w:val="00830E13"/>
    <w:rsid w:val="00831054"/>
    <w:rsid w:val="00832913"/>
    <w:rsid w:val="00832CA6"/>
    <w:rsid w:val="00833106"/>
    <w:rsid w:val="008356CA"/>
    <w:rsid w:val="008370C8"/>
    <w:rsid w:val="00837A21"/>
    <w:rsid w:val="008412D2"/>
    <w:rsid w:val="0084247E"/>
    <w:rsid w:val="00842A1A"/>
    <w:rsid w:val="0084480B"/>
    <w:rsid w:val="008467D3"/>
    <w:rsid w:val="008468BC"/>
    <w:rsid w:val="0084690A"/>
    <w:rsid w:val="00847692"/>
    <w:rsid w:val="008476AA"/>
    <w:rsid w:val="00847C0D"/>
    <w:rsid w:val="00847D2A"/>
    <w:rsid w:val="00847F58"/>
    <w:rsid w:val="008506BA"/>
    <w:rsid w:val="00850ACD"/>
    <w:rsid w:val="00850FC7"/>
    <w:rsid w:val="0085200B"/>
    <w:rsid w:val="0085218C"/>
    <w:rsid w:val="00852EC1"/>
    <w:rsid w:val="00853029"/>
    <w:rsid w:val="0085323E"/>
    <w:rsid w:val="0085379B"/>
    <w:rsid w:val="008539B0"/>
    <w:rsid w:val="00855C0C"/>
    <w:rsid w:val="00855D6B"/>
    <w:rsid w:val="00856AC0"/>
    <w:rsid w:val="00856C45"/>
    <w:rsid w:val="00857E2C"/>
    <w:rsid w:val="00860798"/>
    <w:rsid w:val="00861247"/>
    <w:rsid w:val="00862019"/>
    <w:rsid w:val="0086384B"/>
    <w:rsid w:val="00863995"/>
    <w:rsid w:val="00863D86"/>
    <w:rsid w:val="00865FB1"/>
    <w:rsid w:val="00867823"/>
    <w:rsid w:val="00871270"/>
    <w:rsid w:val="008712C0"/>
    <w:rsid w:val="00873681"/>
    <w:rsid w:val="0087383A"/>
    <w:rsid w:val="008748BE"/>
    <w:rsid w:val="00877CB3"/>
    <w:rsid w:val="00882631"/>
    <w:rsid w:val="00882950"/>
    <w:rsid w:val="00882FF5"/>
    <w:rsid w:val="00885EB5"/>
    <w:rsid w:val="00886C73"/>
    <w:rsid w:val="008872C9"/>
    <w:rsid w:val="008952C9"/>
    <w:rsid w:val="0089568B"/>
    <w:rsid w:val="00895ABB"/>
    <w:rsid w:val="00896E79"/>
    <w:rsid w:val="00897471"/>
    <w:rsid w:val="008A085A"/>
    <w:rsid w:val="008A1B52"/>
    <w:rsid w:val="008A2072"/>
    <w:rsid w:val="008A24B1"/>
    <w:rsid w:val="008A3BB0"/>
    <w:rsid w:val="008A4A99"/>
    <w:rsid w:val="008A5A5D"/>
    <w:rsid w:val="008A5B03"/>
    <w:rsid w:val="008A6421"/>
    <w:rsid w:val="008A6815"/>
    <w:rsid w:val="008B0401"/>
    <w:rsid w:val="008B1E3A"/>
    <w:rsid w:val="008B2080"/>
    <w:rsid w:val="008B3534"/>
    <w:rsid w:val="008B3F2D"/>
    <w:rsid w:val="008B54A0"/>
    <w:rsid w:val="008B5AB6"/>
    <w:rsid w:val="008B671B"/>
    <w:rsid w:val="008B6A0A"/>
    <w:rsid w:val="008C05E5"/>
    <w:rsid w:val="008C0897"/>
    <w:rsid w:val="008C103E"/>
    <w:rsid w:val="008C1353"/>
    <w:rsid w:val="008C1E9E"/>
    <w:rsid w:val="008C456F"/>
    <w:rsid w:val="008C4EF8"/>
    <w:rsid w:val="008C5A16"/>
    <w:rsid w:val="008C5A85"/>
    <w:rsid w:val="008C6306"/>
    <w:rsid w:val="008C6679"/>
    <w:rsid w:val="008C797A"/>
    <w:rsid w:val="008C7C6F"/>
    <w:rsid w:val="008D0812"/>
    <w:rsid w:val="008D10E2"/>
    <w:rsid w:val="008D22D0"/>
    <w:rsid w:val="008D3465"/>
    <w:rsid w:val="008D390E"/>
    <w:rsid w:val="008D3C37"/>
    <w:rsid w:val="008D50B8"/>
    <w:rsid w:val="008D5995"/>
    <w:rsid w:val="008D59E1"/>
    <w:rsid w:val="008D5F21"/>
    <w:rsid w:val="008E31B3"/>
    <w:rsid w:val="008E496D"/>
    <w:rsid w:val="008E52B9"/>
    <w:rsid w:val="008E6520"/>
    <w:rsid w:val="008E6EF1"/>
    <w:rsid w:val="008E7D26"/>
    <w:rsid w:val="008F149D"/>
    <w:rsid w:val="008F2B16"/>
    <w:rsid w:val="008F32B6"/>
    <w:rsid w:val="008F3917"/>
    <w:rsid w:val="008F4FD5"/>
    <w:rsid w:val="008F580D"/>
    <w:rsid w:val="008F6A2D"/>
    <w:rsid w:val="008F717C"/>
    <w:rsid w:val="008F7493"/>
    <w:rsid w:val="009005E1"/>
    <w:rsid w:val="009029C4"/>
    <w:rsid w:val="00903B11"/>
    <w:rsid w:val="009045CD"/>
    <w:rsid w:val="00904824"/>
    <w:rsid w:val="0090513F"/>
    <w:rsid w:val="00905CF2"/>
    <w:rsid w:val="00907DA9"/>
    <w:rsid w:val="00907F11"/>
    <w:rsid w:val="00910AB2"/>
    <w:rsid w:val="009111FC"/>
    <w:rsid w:val="0091270C"/>
    <w:rsid w:val="009133F2"/>
    <w:rsid w:val="0091428C"/>
    <w:rsid w:val="00914FEB"/>
    <w:rsid w:val="00915AC3"/>
    <w:rsid w:val="00916012"/>
    <w:rsid w:val="00916AB1"/>
    <w:rsid w:val="00917F8E"/>
    <w:rsid w:val="00920620"/>
    <w:rsid w:val="009219EF"/>
    <w:rsid w:val="00921E96"/>
    <w:rsid w:val="00922413"/>
    <w:rsid w:val="009227B9"/>
    <w:rsid w:val="009247E8"/>
    <w:rsid w:val="00927BC5"/>
    <w:rsid w:val="00931315"/>
    <w:rsid w:val="00933003"/>
    <w:rsid w:val="00933127"/>
    <w:rsid w:val="00936682"/>
    <w:rsid w:val="009366F7"/>
    <w:rsid w:val="00937969"/>
    <w:rsid w:val="009408E1"/>
    <w:rsid w:val="00941A68"/>
    <w:rsid w:val="00942A1D"/>
    <w:rsid w:val="00943420"/>
    <w:rsid w:val="00943917"/>
    <w:rsid w:val="00944458"/>
    <w:rsid w:val="00946976"/>
    <w:rsid w:val="00946A2C"/>
    <w:rsid w:val="009504D7"/>
    <w:rsid w:val="00950602"/>
    <w:rsid w:val="0095086D"/>
    <w:rsid w:val="009508D2"/>
    <w:rsid w:val="0095094C"/>
    <w:rsid w:val="0095125D"/>
    <w:rsid w:val="0095286D"/>
    <w:rsid w:val="00953117"/>
    <w:rsid w:val="00953133"/>
    <w:rsid w:val="00955D7D"/>
    <w:rsid w:val="009579A9"/>
    <w:rsid w:val="00957B0A"/>
    <w:rsid w:val="009608D9"/>
    <w:rsid w:val="009630C6"/>
    <w:rsid w:val="009633AA"/>
    <w:rsid w:val="00963890"/>
    <w:rsid w:val="00964A93"/>
    <w:rsid w:val="00964ADE"/>
    <w:rsid w:val="009655E0"/>
    <w:rsid w:val="0096606C"/>
    <w:rsid w:val="00966719"/>
    <w:rsid w:val="0096671C"/>
    <w:rsid w:val="009667BD"/>
    <w:rsid w:val="00966D63"/>
    <w:rsid w:val="00967108"/>
    <w:rsid w:val="00967345"/>
    <w:rsid w:val="00967F3B"/>
    <w:rsid w:val="009709EF"/>
    <w:rsid w:val="00971123"/>
    <w:rsid w:val="009759CD"/>
    <w:rsid w:val="009759D4"/>
    <w:rsid w:val="0097714E"/>
    <w:rsid w:val="0097734F"/>
    <w:rsid w:val="00977795"/>
    <w:rsid w:val="009816E7"/>
    <w:rsid w:val="00981ADB"/>
    <w:rsid w:val="009835B6"/>
    <w:rsid w:val="00983E40"/>
    <w:rsid w:val="00986F63"/>
    <w:rsid w:val="009872EC"/>
    <w:rsid w:val="00987F7E"/>
    <w:rsid w:val="00991986"/>
    <w:rsid w:val="00993DD4"/>
    <w:rsid w:val="00994DC4"/>
    <w:rsid w:val="00995395"/>
    <w:rsid w:val="009957FD"/>
    <w:rsid w:val="0099643C"/>
    <w:rsid w:val="00996788"/>
    <w:rsid w:val="009A0D73"/>
    <w:rsid w:val="009A149C"/>
    <w:rsid w:val="009A1A74"/>
    <w:rsid w:val="009A21F8"/>
    <w:rsid w:val="009A4C74"/>
    <w:rsid w:val="009A6279"/>
    <w:rsid w:val="009A6C85"/>
    <w:rsid w:val="009B05EE"/>
    <w:rsid w:val="009B0C4C"/>
    <w:rsid w:val="009B1DB8"/>
    <w:rsid w:val="009B32EC"/>
    <w:rsid w:val="009B3650"/>
    <w:rsid w:val="009B5327"/>
    <w:rsid w:val="009B5DE5"/>
    <w:rsid w:val="009C09FF"/>
    <w:rsid w:val="009C0FF0"/>
    <w:rsid w:val="009C21E1"/>
    <w:rsid w:val="009C3852"/>
    <w:rsid w:val="009C5086"/>
    <w:rsid w:val="009C51E0"/>
    <w:rsid w:val="009C557A"/>
    <w:rsid w:val="009C5B82"/>
    <w:rsid w:val="009C5CE7"/>
    <w:rsid w:val="009C6B0C"/>
    <w:rsid w:val="009D0A90"/>
    <w:rsid w:val="009D323F"/>
    <w:rsid w:val="009D4F99"/>
    <w:rsid w:val="009D5D2C"/>
    <w:rsid w:val="009D6151"/>
    <w:rsid w:val="009E1EE7"/>
    <w:rsid w:val="009E2933"/>
    <w:rsid w:val="009E40BF"/>
    <w:rsid w:val="009E7AE0"/>
    <w:rsid w:val="009F0CC8"/>
    <w:rsid w:val="009F2F4C"/>
    <w:rsid w:val="009F4F23"/>
    <w:rsid w:val="009F768D"/>
    <w:rsid w:val="009F7E10"/>
    <w:rsid w:val="009F7F17"/>
    <w:rsid w:val="00A0081B"/>
    <w:rsid w:val="00A011D8"/>
    <w:rsid w:val="00A021F1"/>
    <w:rsid w:val="00A03163"/>
    <w:rsid w:val="00A041B1"/>
    <w:rsid w:val="00A04B17"/>
    <w:rsid w:val="00A0541E"/>
    <w:rsid w:val="00A05BA8"/>
    <w:rsid w:val="00A1053F"/>
    <w:rsid w:val="00A106DF"/>
    <w:rsid w:val="00A1311A"/>
    <w:rsid w:val="00A13B17"/>
    <w:rsid w:val="00A15FC0"/>
    <w:rsid w:val="00A164A8"/>
    <w:rsid w:val="00A17317"/>
    <w:rsid w:val="00A20D02"/>
    <w:rsid w:val="00A20E4D"/>
    <w:rsid w:val="00A21BF2"/>
    <w:rsid w:val="00A21F2E"/>
    <w:rsid w:val="00A22069"/>
    <w:rsid w:val="00A232E4"/>
    <w:rsid w:val="00A23791"/>
    <w:rsid w:val="00A247B3"/>
    <w:rsid w:val="00A273C1"/>
    <w:rsid w:val="00A273D6"/>
    <w:rsid w:val="00A27436"/>
    <w:rsid w:val="00A3135B"/>
    <w:rsid w:val="00A32AD7"/>
    <w:rsid w:val="00A33BCA"/>
    <w:rsid w:val="00A364C9"/>
    <w:rsid w:val="00A36753"/>
    <w:rsid w:val="00A40963"/>
    <w:rsid w:val="00A421F3"/>
    <w:rsid w:val="00A42A08"/>
    <w:rsid w:val="00A4308B"/>
    <w:rsid w:val="00A4384A"/>
    <w:rsid w:val="00A43D1A"/>
    <w:rsid w:val="00A444CD"/>
    <w:rsid w:val="00A44707"/>
    <w:rsid w:val="00A44766"/>
    <w:rsid w:val="00A45575"/>
    <w:rsid w:val="00A473DA"/>
    <w:rsid w:val="00A50FF6"/>
    <w:rsid w:val="00A510CB"/>
    <w:rsid w:val="00A52105"/>
    <w:rsid w:val="00A52540"/>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1508"/>
    <w:rsid w:val="00A71570"/>
    <w:rsid w:val="00A77C3D"/>
    <w:rsid w:val="00A80B49"/>
    <w:rsid w:val="00A81F44"/>
    <w:rsid w:val="00A82CBF"/>
    <w:rsid w:val="00A834E3"/>
    <w:rsid w:val="00A836CF"/>
    <w:rsid w:val="00A8445B"/>
    <w:rsid w:val="00A84751"/>
    <w:rsid w:val="00A8556A"/>
    <w:rsid w:val="00A859F9"/>
    <w:rsid w:val="00A85B18"/>
    <w:rsid w:val="00A86B41"/>
    <w:rsid w:val="00A86F53"/>
    <w:rsid w:val="00A8704D"/>
    <w:rsid w:val="00A9059F"/>
    <w:rsid w:val="00A938C4"/>
    <w:rsid w:val="00A93C69"/>
    <w:rsid w:val="00A95962"/>
    <w:rsid w:val="00A95C72"/>
    <w:rsid w:val="00AA0DF7"/>
    <w:rsid w:val="00AA1A85"/>
    <w:rsid w:val="00AA318F"/>
    <w:rsid w:val="00AA5816"/>
    <w:rsid w:val="00AA626F"/>
    <w:rsid w:val="00AA657D"/>
    <w:rsid w:val="00AA665F"/>
    <w:rsid w:val="00AA6D5A"/>
    <w:rsid w:val="00AA7C03"/>
    <w:rsid w:val="00AB07B6"/>
    <w:rsid w:val="00AB0BAF"/>
    <w:rsid w:val="00AB1FFD"/>
    <w:rsid w:val="00AB23DF"/>
    <w:rsid w:val="00AB2AA1"/>
    <w:rsid w:val="00AB2F55"/>
    <w:rsid w:val="00AB390E"/>
    <w:rsid w:val="00AB3D86"/>
    <w:rsid w:val="00AB4CCA"/>
    <w:rsid w:val="00AB4F1E"/>
    <w:rsid w:val="00AB58F1"/>
    <w:rsid w:val="00AB6634"/>
    <w:rsid w:val="00AB6806"/>
    <w:rsid w:val="00AC0E0B"/>
    <w:rsid w:val="00AC2472"/>
    <w:rsid w:val="00AC5734"/>
    <w:rsid w:val="00AC6ACB"/>
    <w:rsid w:val="00AC7606"/>
    <w:rsid w:val="00AC77DA"/>
    <w:rsid w:val="00AD0B57"/>
    <w:rsid w:val="00AD1665"/>
    <w:rsid w:val="00AD1E28"/>
    <w:rsid w:val="00AD24D8"/>
    <w:rsid w:val="00AD2936"/>
    <w:rsid w:val="00AD29E5"/>
    <w:rsid w:val="00AD2EC4"/>
    <w:rsid w:val="00AD5A5F"/>
    <w:rsid w:val="00AD62D9"/>
    <w:rsid w:val="00AD7627"/>
    <w:rsid w:val="00AD7DC4"/>
    <w:rsid w:val="00AE0165"/>
    <w:rsid w:val="00AE0D96"/>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259E"/>
    <w:rsid w:val="00B042B9"/>
    <w:rsid w:val="00B04534"/>
    <w:rsid w:val="00B04EDB"/>
    <w:rsid w:val="00B065FC"/>
    <w:rsid w:val="00B067CD"/>
    <w:rsid w:val="00B103BC"/>
    <w:rsid w:val="00B1240B"/>
    <w:rsid w:val="00B13E8E"/>
    <w:rsid w:val="00B1559B"/>
    <w:rsid w:val="00B16486"/>
    <w:rsid w:val="00B16EFC"/>
    <w:rsid w:val="00B175EC"/>
    <w:rsid w:val="00B213C0"/>
    <w:rsid w:val="00B21C0F"/>
    <w:rsid w:val="00B22C12"/>
    <w:rsid w:val="00B2496F"/>
    <w:rsid w:val="00B24AB5"/>
    <w:rsid w:val="00B267D2"/>
    <w:rsid w:val="00B3021C"/>
    <w:rsid w:val="00B34521"/>
    <w:rsid w:val="00B356C3"/>
    <w:rsid w:val="00B36C7F"/>
    <w:rsid w:val="00B36CA2"/>
    <w:rsid w:val="00B40BC4"/>
    <w:rsid w:val="00B420BD"/>
    <w:rsid w:val="00B42255"/>
    <w:rsid w:val="00B426C6"/>
    <w:rsid w:val="00B42E54"/>
    <w:rsid w:val="00B43241"/>
    <w:rsid w:val="00B4390C"/>
    <w:rsid w:val="00B4554F"/>
    <w:rsid w:val="00B4658C"/>
    <w:rsid w:val="00B46ED2"/>
    <w:rsid w:val="00B46F05"/>
    <w:rsid w:val="00B47C90"/>
    <w:rsid w:val="00B544B8"/>
    <w:rsid w:val="00B55197"/>
    <w:rsid w:val="00B55A0F"/>
    <w:rsid w:val="00B56159"/>
    <w:rsid w:val="00B57E78"/>
    <w:rsid w:val="00B608AF"/>
    <w:rsid w:val="00B61030"/>
    <w:rsid w:val="00B61A61"/>
    <w:rsid w:val="00B61E48"/>
    <w:rsid w:val="00B64694"/>
    <w:rsid w:val="00B64D56"/>
    <w:rsid w:val="00B65BF9"/>
    <w:rsid w:val="00B6666D"/>
    <w:rsid w:val="00B66D27"/>
    <w:rsid w:val="00B67097"/>
    <w:rsid w:val="00B67199"/>
    <w:rsid w:val="00B67420"/>
    <w:rsid w:val="00B67AF4"/>
    <w:rsid w:val="00B70678"/>
    <w:rsid w:val="00B70F11"/>
    <w:rsid w:val="00B74BDA"/>
    <w:rsid w:val="00B74E47"/>
    <w:rsid w:val="00B76E44"/>
    <w:rsid w:val="00B779D9"/>
    <w:rsid w:val="00B77B39"/>
    <w:rsid w:val="00B77D76"/>
    <w:rsid w:val="00B800D7"/>
    <w:rsid w:val="00B804B8"/>
    <w:rsid w:val="00B80D4C"/>
    <w:rsid w:val="00B81BD8"/>
    <w:rsid w:val="00B836AE"/>
    <w:rsid w:val="00B87C62"/>
    <w:rsid w:val="00B90ED8"/>
    <w:rsid w:val="00B9100C"/>
    <w:rsid w:val="00B91271"/>
    <w:rsid w:val="00B91DA2"/>
    <w:rsid w:val="00B92058"/>
    <w:rsid w:val="00B923CA"/>
    <w:rsid w:val="00B93E88"/>
    <w:rsid w:val="00B95D02"/>
    <w:rsid w:val="00B96943"/>
    <w:rsid w:val="00B97A02"/>
    <w:rsid w:val="00BA07C3"/>
    <w:rsid w:val="00BA0FE4"/>
    <w:rsid w:val="00BA2A2D"/>
    <w:rsid w:val="00BA32A1"/>
    <w:rsid w:val="00BA3683"/>
    <w:rsid w:val="00BA586A"/>
    <w:rsid w:val="00BA6A30"/>
    <w:rsid w:val="00BA6F04"/>
    <w:rsid w:val="00BA73D6"/>
    <w:rsid w:val="00BA7FB8"/>
    <w:rsid w:val="00BB0D6C"/>
    <w:rsid w:val="00BB2195"/>
    <w:rsid w:val="00BB2683"/>
    <w:rsid w:val="00BB6648"/>
    <w:rsid w:val="00BB6A02"/>
    <w:rsid w:val="00BB724E"/>
    <w:rsid w:val="00BB75B7"/>
    <w:rsid w:val="00BC17A5"/>
    <w:rsid w:val="00BC1BA7"/>
    <w:rsid w:val="00BC2417"/>
    <w:rsid w:val="00BC332E"/>
    <w:rsid w:val="00BC334E"/>
    <w:rsid w:val="00BC3ADA"/>
    <w:rsid w:val="00BC56B2"/>
    <w:rsid w:val="00BC5AC4"/>
    <w:rsid w:val="00BC6BA6"/>
    <w:rsid w:val="00BD017C"/>
    <w:rsid w:val="00BD1304"/>
    <w:rsid w:val="00BD2693"/>
    <w:rsid w:val="00BD2BAC"/>
    <w:rsid w:val="00BD3485"/>
    <w:rsid w:val="00BD4431"/>
    <w:rsid w:val="00BD55D3"/>
    <w:rsid w:val="00BD5CCF"/>
    <w:rsid w:val="00BD5D76"/>
    <w:rsid w:val="00BD7E06"/>
    <w:rsid w:val="00BE01E6"/>
    <w:rsid w:val="00BE049F"/>
    <w:rsid w:val="00BE74B9"/>
    <w:rsid w:val="00BE77B3"/>
    <w:rsid w:val="00BF0B3E"/>
    <w:rsid w:val="00BF1AD6"/>
    <w:rsid w:val="00BF3236"/>
    <w:rsid w:val="00BF3631"/>
    <w:rsid w:val="00BF3FA9"/>
    <w:rsid w:val="00BF46D4"/>
    <w:rsid w:val="00BF4A30"/>
    <w:rsid w:val="00BF6351"/>
    <w:rsid w:val="00BF7DA8"/>
    <w:rsid w:val="00C022F0"/>
    <w:rsid w:val="00C028A9"/>
    <w:rsid w:val="00C02B3D"/>
    <w:rsid w:val="00C058A8"/>
    <w:rsid w:val="00C071EE"/>
    <w:rsid w:val="00C078FF"/>
    <w:rsid w:val="00C07B0C"/>
    <w:rsid w:val="00C07DD3"/>
    <w:rsid w:val="00C11082"/>
    <w:rsid w:val="00C11BBB"/>
    <w:rsid w:val="00C13085"/>
    <w:rsid w:val="00C131B4"/>
    <w:rsid w:val="00C131F5"/>
    <w:rsid w:val="00C13D94"/>
    <w:rsid w:val="00C14AE9"/>
    <w:rsid w:val="00C1571F"/>
    <w:rsid w:val="00C20049"/>
    <w:rsid w:val="00C20D04"/>
    <w:rsid w:val="00C21CAD"/>
    <w:rsid w:val="00C21CDF"/>
    <w:rsid w:val="00C2320F"/>
    <w:rsid w:val="00C23444"/>
    <w:rsid w:val="00C23BA5"/>
    <w:rsid w:val="00C23C81"/>
    <w:rsid w:val="00C2546E"/>
    <w:rsid w:val="00C25682"/>
    <w:rsid w:val="00C27527"/>
    <w:rsid w:val="00C27552"/>
    <w:rsid w:val="00C33C25"/>
    <w:rsid w:val="00C341F5"/>
    <w:rsid w:val="00C34442"/>
    <w:rsid w:val="00C34BC8"/>
    <w:rsid w:val="00C3602A"/>
    <w:rsid w:val="00C361DA"/>
    <w:rsid w:val="00C36456"/>
    <w:rsid w:val="00C364FA"/>
    <w:rsid w:val="00C36BBA"/>
    <w:rsid w:val="00C374AC"/>
    <w:rsid w:val="00C41754"/>
    <w:rsid w:val="00C43252"/>
    <w:rsid w:val="00C43DF6"/>
    <w:rsid w:val="00C448BA"/>
    <w:rsid w:val="00C44AAE"/>
    <w:rsid w:val="00C45982"/>
    <w:rsid w:val="00C464D5"/>
    <w:rsid w:val="00C47A37"/>
    <w:rsid w:val="00C506B7"/>
    <w:rsid w:val="00C507A6"/>
    <w:rsid w:val="00C51853"/>
    <w:rsid w:val="00C523F2"/>
    <w:rsid w:val="00C52685"/>
    <w:rsid w:val="00C52D1A"/>
    <w:rsid w:val="00C53078"/>
    <w:rsid w:val="00C56477"/>
    <w:rsid w:val="00C57C31"/>
    <w:rsid w:val="00C602F2"/>
    <w:rsid w:val="00C61D0B"/>
    <w:rsid w:val="00C62DB9"/>
    <w:rsid w:val="00C6403B"/>
    <w:rsid w:val="00C655CF"/>
    <w:rsid w:val="00C65CE8"/>
    <w:rsid w:val="00C667BF"/>
    <w:rsid w:val="00C67257"/>
    <w:rsid w:val="00C6769A"/>
    <w:rsid w:val="00C67A8B"/>
    <w:rsid w:val="00C70A71"/>
    <w:rsid w:val="00C716FF"/>
    <w:rsid w:val="00C734A7"/>
    <w:rsid w:val="00C750E9"/>
    <w:rsid w:val="00C75E2B"/>
    <w:rsid w:val="00C77071"/>
    <w:rsid w:val="00C77117"/>
    <w:rsid w:val="00C801A2"/>
    <w:rsid w:val="00C81626"/>
    <w:rsid w:val="00C8389F"/>
    <w:rsid w:val="00C84CC5"/>
    <w:rsid w:val="00C8614A"/>
    <w:rsid w:val="00C8678B"/>
    <w:rsid w:val="00C871D7"/>
    <w:rsid w:val="00C8748E"/>
    <w:rsid w:val="00C8792B"/>
    <w:rsid w:val="00C92647"/>
    <w:rsid w:val="00C92A02"/>
    <w:rsid w:val="00C92C5B"/>
    <w:rsid w:val="00C92F62"/>
    <w:rsid w:val="00C940C3"/>
    <w:rsid w:val="00C95125"/>
    <w:rsid w:val="00C957E6"/>
    <w:rsid w:val="00C95953"/>
    <w:rsid w:val="00C96414"/>
    <w:rsid w:val="00CA0103"/>
    <w:rsid w:val="00CA0D83"/>
    <w:rsid w:val="00CA0E05"/>
    <w:rsid w:val="00CA2F71"/>
    <w:rsid w:val="00CA337C"/>
    <w:rsid w:val="00CA36A8"/>
    <w:rsid w:val="00CA41E2"/>
    <w:rsid w:val="00CA47D4"/>
    <w:rsid w:val="00CA56FF"/>
    <w:rsid w:val="00CA57B5"/>
    <w:rsid w:val="00CA5E27"/>
    <w:rsid w:val="00CB1053"/>
    <w:rsid w:val="00CB151E"/>
    <w:rsid w:val="00CB2F49"/>
    <w:rsid w:val="00CB3038"/>
    <w:rsid w:val="00CB34C1"/>
    <w:rsid w:val="00CB4373"/>
    <w:rsid w:val="00CB47AC"/>
    <w:rsid w:val="00CB4C70"/>
    <w:rsid w:val="00CB5FB4"/>
    <w:rsid w:val="00CB61EB"/>
    <w:rsid w:val="00CB73ED"/>
    <w:rsid w:val="00CC056E"/>
    <w:rsid w:val="00CC07B3"/>
    <w:rsid w:val="00CC1042"/>
    <w:rsid w:val="00CC15D4"/>
    <w:rsid w:val="00CC1FA3"/>
    <w:rsid w:val="00CC21B2"/>
    <w:rsid w:val="00CC26C8"/>
    <w:rsid w:val="00CC38FB"/>
    <w:rsid w:val="00CC5CFD"/>
    <w:rsid w:val="00CC5DC2"/>
    <w:rsid w:val="00CC5E83"/>
    <w:rsid w:val="00CC5F67"/>
    <w:rsid w:val="00CC62BB"/>
    <w:rsid w:val="00CC7E69"/>
    <w:rsid w:val="00CD0494"/>
    <w:rsid w:val="00CD11AF"/>
    <w:rsid w:val="00CD1323"/>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4EE1"/>
    <w:rsid w:val="00CE611A"/>
    <w:rsid w:val="00CE6ED4"/>
    <w:rsid w:val="00CE7D3E"/>
    <w:rsid w:val="00CF0717"/>
    <w:rsid w:val="00CF1935"/>
    <w:rsid w:val="00CF2A75"/>
    <w:rsid w:val="00CF4567"/>
    <w:rsid w:val="00CF5F3F"/>
    <w:rsid w:val="00CF60AF"/>
    <w:rsid w:val="00D003F2"/>
    <w:rsid w:val="00D025A0"/>
    <w:rsid w:val="00D025A2"/>
    <w:rsid w:val="00D02D58"/>
    <w:rsid w:val="00D04276"/>
    <w:rsid w:val="00D05671"/>
    <w:rsid w:val="00D0700A"/>
    <w:rsid w:val="00D11E36"/>
    <w:rsid w:val="00D123F2"/>
    <w:rsid w:val="00D13851"/>
    <w:rsid w:val="00D14D28"/>
    <w:rsid w:val="00D15278"/>
    <w:rsid w:val="00D17AEE"/>
    <w:rsid w:val="00D213E6"/>
    <w:rsid w:val="00D215C7"/>
    <w:rsid w:val="00D21EF6"/>
    <w:rsid w:val="00D226EA"/>
    <w:rsid w:val="00D22B6D"/>
    <w:rsid w:val="00D24A70"/>
    <w:rsid w:val="00D24D60"/>
    <w:rsid w:val="00D26FC9"/>
    <w:rsid w:val="00D30938"/>
    <w:rsid w:val="00D30E95"/>
    <w:rsid w:val="00D31786"/>
    <w:rsid w:val="00D31858"/>
    <w:rsid w:val="00D3250C"/>
    <w:rsid w:val="00D352A0"/>
    <w:rsid w:val="00D36921"/>
    <w:rsid w:val="00D37255"/>
    <w:rsid w:val="00D40639"/>
    <w:rsid w:val="00D40879"/>
    <w:rsid w:val="00D40E1D"/>
    <w:rsid w:val="00D4105F"/>
    <w:rsid w:val="00D412BF"/>
    <w:rsid w:val="00D4174F"/>
    <w:rsid w:val="00D41821"/>
    <w:rsid w:val="00D41DEB"/>
    <w:rsid w:val="00D43176"/>
    <w:rsid w:val="00D4491A"/>
    <w:rsid w:val="00D4608A"/>
    <w:rsid w:val="00D50DD7"/>
    <w:rsid w:val="00D527D0"/>
    <w:rsid w:val="00D52AFB"/>
    <w:rsid w:val="00D55ECF"/>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73F6C"/>
    <w:rsid w:val="00D76643"/>
    <w:rsid w:val="00D808FE"/>
    <w:rsid w:val="00D834B2"/>
    <w:rsid w:val="00D842CF"/>
    <w:rsid w:val="00D8460C"/>
    <w:rsid w:val="00D84CA2"/>
    <w:rsid w:val="00D85E98"/>
    <w:rsid w:val="00D861B3"/>
    <w:rsid w:val="00D86EE9"/>
    <w:rsid w:val="00D86FC8"/>
    <w:rsid w:val="00D87716"/>
    <w:rsid w:val="00D87C32"/>
    <w:rsid w:val="00D922F4"/>
    <w:rsid w:val="00D93207"/>
    <w:rsid w:val="00D93891"/>
    <w:rsid w:val="00D93A21"/>
    <w:rsid w:val="00D954F0"/>
    <w:rsid w:val="00D9555D"/>
    <w:rsid w:val="00D956CE"/>
    <w:rsid w:val="00D96A65"/>
    <w:rsid w:val="00D976C1"/>
    <w:rsid w:val="00DA04C5"/>
    <w:rsid w:val="00DA0916"/>
    <w:rsid w:val="00DA1687"/>
    <w:rsid w:val="00DA1DA2"/>
    <w:rsid w:val="00DA5542"/>
    <w:rsid w:val="00DA5ED5"/>
    <w:rsid w:val="00DA601A"/>
    <w:rsid w:val="00DA74A7"/>
    <w:rsid w:val="00DA7F68"/>
    <w:rsid w:val="00DB03CC"/>
    <w:rsid w:val="00DB091C"/>
    <w:rsid w:val="00DB169A"/>
    <w:rsid w:val="00DB1B95"/>
    <w:rsid w:val="00DB20FE"/>
    <w:rsid w:val="00DB22FB"/>
    <w:rsid w:val="00DB25CF"/>
    <w:rsid w:val="00DB2669"/>
    <w:rsid w:val="00DB2A96"/>
    <w:rsid w:val="00DB421B"/>
    <w:rsid w:val="00DB4452"/>
    <w:rsid w:val="00DB5350"/>
    <w:rsid w:val="00DB5B04"/>
    <w:rsid w:val="00DB5F0B"/>
    <w:rsid w:val="00DB644B"/>
    <w:rsid w:val="00DB65A4"/>
    <w:rsid w:val="00DB69B3"/>
    <w:rsid w:val="00DB719D"/>
    <w:rsid w:val="00DC016C"/>
    <w:rsid w:val="00DC1282"/>
    <w:rsid w:val="00DC1B9A"/>
    <w:rsid w:val="00DC2939"/>
    <w:rsid w:val="00DC3073"/>
    <w:rsid w:val="00DD02B4"/>
    <w:rsid w:val="00DD0D26"/>
    <w:rsid w:val="00DD0F83"/>
    <w:rsid w:val="00DD17A3"/>
    <w:rsid w:val="00DD1F34"/>
    <w:rsid w:val="00DD204F"/>
    <w:rsid w:val="00DD3794"/>
    <w:rsid w:val="00DD463D"/>
    <w:rsid w:val="00DD4FC4"/>
    <w:rsid w:val="00DD5A8E"/>
    <w:rsid w:val="00DD5AB2"/>
    <w:rsid w:val="00DD7176"/>
    <w:rsid w:val="00DE1A1B"/>
    <w:rsid w:val="00DE1BEF"/>
    <w:rsid w:val="00DE2429"/>
    <w:rsid w:val="00DE3345"/>
    <w:rsid w:val="00DE3DDA"/>
    <w:rsid w:val="00DE41F2"/>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2DB0"/>
    <w:rsid w:val="00E03B1D"/>
    <w:rsid w:val="00E0434B"/>
    <w:rsid w:val="00E056B1"/>
    <w:rsid w:val="00E07490"/>
    <w:rsid w:val="00E07A62"/>
    <w:rsid w:val="00E1064D"/>
    <w:rsid w:val="00E108D6"/>
    <w:rsid w:val="00E10C34"/>
    <w:rsid w:val="00E13294"/>
    <w:rsid w:val="00E13E3C"/>
    <w:rsid w:val="00E1457E"/>
    <w:rsid w:val="00E15CC6"/>
    <w:rsid w:val="00E15E17"/>
    <w:rsid w:val="00E16C7B"/>
    <w:rsid w:val="00E17BF8"/>
    <w:rsid w:val="00E17DB8"/>
    <w:rsid w:val="00E2029F"/>
    <w:rsid w:val="00E20761"/>
    <w:rsid w:val="00E2102B"/>
    <w:rsid w:val="00E22BCF"/>
    <w:rsid w:val="00E24BF5"/>
    <w:rsid w:val="00E25E3C"/>
    <w:rsid w:val="00E3224E"/>
    <w:rsid w:val="00E332F3"/>
    <w:rsid w:val="00E33378"/>
    <w:rsid w:val="00E351FC"/>
    <w:rsid w:val="00E35FC5"/>
    <w:rsid w:val="00E36AD8"/>
    <w:rsid w:val="00E4021B"/>
    <w:rsid w:val="00E41289"/>
    <w:rsid w:val="00E414D1"/>
    <w:rsid w:val="00E41C6D"/>
    <w:rsid w:val="00E42125"/>
    <w:rsid w:val="00E42831"/>
    <w:rsid w:val="00E42BED"/>
    <w:rsid w:val="00E42DD7"/>
    <w:rsid w:val="00E43CB9"/>
    <w:rsid w:val="00E443FB"/>
    <w:rsid w:val="00E4463E"/>
    <w:rsid w:val="00E45896"/>
    <w:rsid w:val="00E45D2F"/>
    <w:rsid w:val="00E47AE4"/>
    <w:rsid w:val="00E47DCB"/>
    <w:rsid w:val="00E5009A"/>
    <w:rsid w:val="00E503CA"/>
    <w:rsid w:val="00E5163F"/>
    <w:rsid w:val="00E52A11"/>
    <w:rsid w:val="00E52DC2"/>
    <w:rsid w:val="00E52EBE"/>
    <w:rsid w:val="00E53167"/>
    <w:rsid w:val="00E53442"/>
    <w:rsid w:val="00E535AC"/>
    <w:rsid w:val="00E53A0A"/>
    <w:rsid w:val="00E54B07"/>
    <w:rsid w:val="00E54DC2"/>
    <w:rsid w:val="00E556F3"/>
    <w:rsid w:val="00E55D17"/>
    <w:rsid w:val="00E56139"/>
    <w:rsid w:val="00E603FA"/>
    <w:rsid w:val="00E60D4D"/>
    <w:rsid w:val="00E62451"/>
    <w:rsid w:val="00E63F1C"/>
    <w:rsid w:val="00E65485"/>
    <w:rsid w:val="00E6568C"/>
    <w:rsid w:val="00E6584C"/>
    <w:rsid w:val="00E662C0"/>
    <w:rsid w:val="00E663BF"/>
    <w:rsid w:val="00E674D1"/>
    <w:rsid w:val="00E7098D"/>
    <w:rsid w:val="00E70A3F"/>
    <w:rsid w:val="00E75D77"/>
    <w:rsid w:val="00E763F4"/>
    <w:rsid w:val="00E7647A"/>
    <w:rsid w:val="00E76E03"/>
    <w:rsid w:val="00E77A1B"/>
    <w:rsid w:val="00E806AD"/>
    <w:rsid w:val="00E80D22"/>
    <w:rsid w:val="00E8257E"/>
    <w:rsid w:val="00E83629"/>
    <w:rsid w:val="00E844D8"/>
    <w:rsid w:val="00E84559"/>
    <w:rsid w:val="00E852A9"/>
    <w:rsid w:val="00E866C7"/>
    <w:rsid w:val="00E91A96"/>
    <w:rsid w:val="00E93731"/>
    <w:rsid w:val="00E96E6E"/>
    <w:rsid w:val="00EA07AE"/>
    <w:rsid w:val="00EA0A23"/>
    <w:rsid w:val="00EA0B44"/>
    <w:rsid w:val="00EA0C48"/>
    <w:rsid w:val="00EA10BA"/>
    <w:rsid w:val="00EA25C7"/>
    <w:rsid w:val="00EA2F29"/>
    <w:rsid w:val="00EA4432"/>
    <w:rsid w:val="00EA5E77"/>
    <w:rsid w:val="00EA741C"/>
    <w:rsid w:val="00EB0198"/>
    <w:rsid w:val="00EB1CE3"/>
    <w:rsid w:val="00EB2B0E"/>
    <w:rsid w:val="00EB3BBF"/>
    <w:rsid w:val="00EB557A"/>
    <w:rsid w:val="00EB5667"/>
    <w:rsid w:val="00EB5F21"/>
    <w:rsid w:val="00EB63CD"/>
    <w:rsid w:val="00EB67E8"/>
    <w:rsid w:val="00EC008A"/>
    <w:rsid w:val="00EC0AA7"/>
    <w:rsid w:val="00EC14FE"/>
    <w:rsid w:val="00EC1597"/>
    <w:rsid w:val="00EC264A"/>
    <w:rsid w:val="00EC2679"/>
    <w:rsid w:val="00EC5554"/>
    <w:rsid w:val="00EC5C1B"/>
    <w:rsid w:val="00EC5D02"/>
    <w:rsid w:val="00EC67FF"/>
    <w:rsid w:val="00EC7485"/>
    <w:rsid w:val="00EC7F09"/>
    <w:rsid w:val="00ED0FCC"/>
    <w:rsid w:val="00ED1FAA"/>
    <w:rsid w:val="00ED3581"/>
    <w:rsid w:val="00ED746E"/>
    <w:rsid w:val="00ED7E58"/>
    <w:rsid w:val="00EE04C9"/>
    <w:rsid w:val="00EE04E9"/>
    <w:rsid w:val="00EE0A40"/>
    <w:rsid w:val="00EE1C22"/>
    <w:rsid w:val="00EE2ABE"/>
    <w:rsid w:val="00EE3319"/>
    <w:rsid w:val="00EE6AB1"/>
    <w:rsid w:val="00EE6D19"/>
    <w:rsid w:val="00EF06A2"/>
    <w:rsid w:val="00EF1A56"/>
    <w:rsid w:val="00EF208F"/>
    <w:rsid w:val="00EF2300"/>
    <w:rsid w:val="00EF2498"/>
    <w:rsid w:val="00EF2E73"/>
    <w:rsid w:val="00EF38CC"/>
    <w:rsid w:val="00EF3AB8"/>
    <w:rsid w:val="00EF4127"/>
    <w:rsid w:val="00EF4EBC"/>
    <w:rsid w:val="00EF6077"/>
    <w:rsid w:val="00EF678F"/>
    <w:rsid w:val="00EF711E"/>
    <w:rsid w:val="00F00B01"/>
    <w:rsid w:val="00F00BA8"/>
    <w:rsid w:val="00F02D99"/>
    <w:rsid w:val="00F02DF7"/>
    <w:rsid w:val="00F03F7A"/>
    <w:rsid w:val="00F04EE5"/>
    <w:rsid w:val="00F05D0C"/>
    <w:rsid w:val="00F06D20"/>
    <w:rsid w:val="00F11211"/>
    <w:rsid w:val="00F11802"/>
    <w:rsid w:val="00F11EC5"/>
    <w:rsid w:val="00F1396F"/>
    <w:rsid w:val="00F13DF8"/>
    <w:rsid w:val="00F146A4"/>
    <w:rsid w:val="00F1491C"/>
    <w:rsid w:val="00F15BEB"/>
    <w:rsid w:val="00F15CEC"/>
    <w:rsid w:val="00F165D1"/>
    <w:rsid w:val="00F17103"/>
    <w:rsid w:val="00F2015D"/>
    <w:rsid w:val="00F210C9"/>
    <w:rsid w:val="00F2130F"/>
    <w:rsid w:val="00F22F31"/>
    <w:rsid w:val="00F232A9"/>
    <w:rsid w:val="00F2335C"/>
    <w:rsid w:val="00F25CE4"/>
    <w:rsid w:val="00F25D73"/>
    <w:rsid w:val="00F261E0"/>
    <w:rsid w:val="00F2754D"/>
    <w:rsid w:val="00F307AF"/>
    <w:rsid w:val="00F3201D"/>
    <w:rsid w:val="00F32299"/>
    <w:rsid w:val="00F32358"/>
    <w:rsid w:val="00F3282E"/>
    <w:rsid w:val="00F360E6"/>
    <w:rsid w:val="00F368C7"/>
    <w:rsid w:val="00F37E05"/>
    <w:rsid w:val="00F4014C"/>
    <w:rsid w:val="00F40491"/>
    <w:rsid w:val="00F408E2"/>
    <w:rsid w:val="00F421FC"/>
    <w:rsid w:val="00F4248F"/>
    <w:rsid w:val="00F4262C"/>
    <w:rsid w:val="00F426D8"/>
    <w:rsid w:val="00F4324F"/>
    <w:rsid w:val="00F45ACE"/>
    <w:rsid w:val="00F45E2D"/>
    <w:rsid w:val="00F47548"/>
    <w:rsid w:val="00F4763C"/>
    <w:rsid w:val="00F50250"/>
    <w:rsid w:val="00F50383"/>
    <w:rsid w:val="00F51056"/>
    <w:rsid w:val="00F51291"/>
    <w:rsid w:val="00F53F95"/>
    <w:rsid w:val="00F553B4"/>
    <w:rsid w:val="00F57E95"/>
    <w:rsid w:val="00F61E24"/>
    <w:rsid w:val="00F62548"/>
    <w:rsid w:val="00F6258A"/>
    <w:rsid w:val="00F63C69"/>
    <w:rsid w:val="00F6403E"/>
    <w:rsid w:val="00F65167"/>
    <w:rsid w:val="00F662C2"/>
    <w:rsid w:val="00F66463"/>
    <w:rsid w:val="00F67491"/>
    <w:rsid w:val="00F67540"/>
    <w:rsid w:val="00F676BD"/>
    <w:rsid w:val="00F717A7"/>
    <w:rsid w:val="00F7298A"/>
    <w:rsid w:val="00F7324F"/>
    <w:rsid w:val="00F752A5"/>
    <w:rsid w:val="00F75AEE"/>
    <w:rsid w:val="00F77615"/>
    <w:rsid w:val="00F806A0"/>
    <w:rsid w:val="00F813A0"/>
    <w:rsid w:val="00F82DF7"/>
    <w:rsid w:val="00F82E0C"/>
    <w:rsid w:val="00F84550"/>
    <w:rsid w:val="00F859B5"/>
    <w:rsid w:val="00F86420"/>
    <w:rsid w:val="00F87020"/>
    <w:rsid w:val="00F87C85"/>
    <w:rsid w:val="00F90111"/>
    <w:rsid w:val="00F90619"/>
    <w:rsid w:val="00F91ECD"/>
    <w:rsid w:val="00F92B44"/>
    <w:rsid w:val="00F9453B"/>
    <w:rsid w:val="00F95559"/>
    <w:rsid w:val="00F967DF"/>
    <w:rsid w:val="00F977DD"/>
    <w:rsid w:val="00F97E94"/>
    <w:rsid w:val="00FA10F2"/>
    <w:rsid w:val="00FA156A"/>
    <w:rsid w:val="00FA15B8"/>
    <w:rsid w:val="00FA1D41"/>
    <w:rsid w:val="00FA2747"/>
    <w:rsid w:val="00FA2BC5"/>
    <w:rsid w:val="00FA454E"/>
    <w:rsid w:val="00FA4FF8"/>
    <w:rsid w:val="00FA5E8F"/>
    <w:rsid w:val="00FA615D"/>
    <w:rsid w:val="00FA72DA"/>
    <w:rsid w:val="00FA76CD"/>
    <w:rsid w:val="00FA7CCF"/>
    <w:rsid w:val="00FB00E9"/>
    <w:rsid w:val="00FB0F3C"/>
    <w:rsid w:val="00FB1043"/>
    <w:rsid w:val="00FB2639"/>
    <w:rsid w:val="00FB3AB4"/>
    <w:rsid w:val="00FB5359"/>
    <w:rsid w:val="00FB760C"/>
    <w:rsid w:val="00FB7DCB"/>
    <w:rsid w:val="00FC0428"/>
    <w:rsid w:val="00FC05FB"/>
    <w:rsid w:val="00FC2A43"/>
    <w:rsid w:val="00FC4859"/>
    <w:rsid w:val="00FC5D4E"/>
    <w:rsid w:val="00FC695A"/>
    <w:rsid w:val="00FC70D0"/>
    <w:rsid w:val="00FD0912"/>
    <w:rsid w:val="00FD2A1D"/>
    <w:rsid w:val="00FD2B5F"/>
    <w:rsid w:val="00FD3905"/>
    <w:rsid w:val="00FD4557"/>
    <w:rsid w:val="00FD475D"/>
    <w:rsid w:val="00FD5B80"/>
    <w:rsid w:val="00FD6658"/>
    <w:rsid w:val="00FD6B5A"/>
    <w:rsid w:val="00FE02F3"/>
    <w:rsid w:val="00FE1DD8"/>
    <w:rsid w:val="00FE3D35"/>
    <w:rsid w:val="00FE5603"/>
    <w:rsid w:val="00FE6E79"/>
    <w:rsid w:val="00FE7134"/>
    <w:rsid w:val="00FF24E6"/>
    <w:rsid w:val="00FF2D26"/>
    <w:rsid w:val="00FF456B"/>
    <w:rsid w:val="00FF4681"/>
    <w:rsid w:val="00FF57CE"/>
    <w:rsid w:val="00FF66A1"/>
    <w:rsid w:val="00FF67B7"/>
    <w:rsid w:val="00FF6A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409891382">
      <w:bodyDiv w:val="1"/>
      <w:marLeft w:val="0"/>
      <w:marRight w:val="0"/>
      <w:marTop w:val="0"/>
      <w:marBottom w:val="0"/>
      <w:divBdr>
        <w:top w:val="none" w:sz="0" w:space="0" w:color="auto"/>
        <w:left w:val="none" w:sz="0" w:space="0" w:color="auto"/>
        <w:bottom w:val="none" w:sz="0" w:space="0" w:color="auto"/>
        <w:right w:val="none" w:sz="0" w:space="0" w:color="auto"/>
      </w:divBdr>
    </w:div>
    <w:div w:id="622812958">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721443666">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1838841304">
      <w:bodyDiv w:val="1"/>
      <w:marLeft w:val="0"/>
      <w:marRight w:val="0"/>
      <w:marTop w:val="0"/>
      <w:marBottom w:val="0"/>
      <w:divBdr>
        <w:top w:val="none" w:sz="0" w:space="0" w:color="auto"/>
        <w:left w:val="none" w:sz="0" w:space="0" w:color="auto"/>
        <w:bottom w:val="none" w:sz="0" w:space="0" w:color="auto"/>
        <w:right w:val="none" w:sz="0" w:space="0" w:color="auto"/>
      </w:divBdr>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avid\Documents\Course%20Related\Senior%20Project\Report\Report.docx" TargetMode="External"/><Relationship Id="rId117" Type="http://schemas.openxmlformats.org/officeDocument/2006/relationships/package" Target="embeddings/Microsoft_Visio_Drawing1.vsdx"/><Relationship Id="rId21" Type="http://schemas.openxmlformats.org/officeDocument/2006/relationships/hyperlink" Target="file:///C:\Users\David\Documents\Course%20Related\Senior%20Project\Report\Report.docx" TargetMode="External"/><Relationship Id="rId42" Type="http://schemas.openxmlformats.org/officeDocument/2006/relationships/diagramQuickStyle" Target="diagrams/quickStyle1.xml"/><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wmf"/><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hyperlink" Target="http://stackoverflow.com/a/30540370" TargetMode="External"/><Relationship Id="rId138" Type="http://schemas.openxmlformats.org/officeDocument/2006/relationships/hyperlink" Target="https://www.continuum.io/downloads" TargetMode="External"/><Relationship Id="rId16" Type="http://schemas.openxmlformats.org/officeDocument/2006/relationships/hyperlink" Target="file:///C:\Users\David\Documents\Course%20Related\Senior%20Project\Report\Report.docx" TargetMode="External"/><Relationship Id="rId107" Type="http://schemas.openxmlformats.org/officeDocument/2006/relationships/image" Target="media/image68.png"/><Relationship Id="rId11" Type="http://schemas.openxmlformats.org/officeDocument/2006/relationships/hyperlink" Target="file:///C:\Users\David\Documents\Course%20Related\Senior%20Project\Report\Report.docx" TargetMode="External"/><Relationship Id="rId32" Type="http://schemas.openxmlformats.org/officeDocument/2006/relationships/hyperlink" Target="file:///C:\Users\David\Documents\Course%20Related\Senior%20Project\Report\Report.docx" TargetMode="External"/><Relationship Id="rId37" Type="http://schemas.openxmlformats.org/officeDocument/2006/relationships/image" Target="media/image3.png"/><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wmf"/><Relationship Id="rId79" Type="http://schemas.openxmlformats.org/officeDocument/2006/relationships/image" Target="media/image40.wmf"/><Relationship Id="rId102" Type="http://schemas.openxmlformats.org/officeDocument/2006/relationships/image" Target="media/image63.png"/><Relationship Id="rId123" Type="http://schemas.openxmlformats.org/officeDocument/2006/relationships/package" Target="embeddings/Microsoft_Visio_Drawing4.vsdx"/><Relationship Id="rId128" Type="http://schemas.openxmlformats.org/officeDocument/2006/relationships/hyperlink" Target="https://github.com/ThermalSoaring/autopilot-communication.git" TargetMode="External"/><Relationship Id="rId5" Type="http://schemas.openxmlformats.org/officeDocument/2006/relationships/webSettings" Target="webSettings.xml"/><Relationship Id="rId90" Type="http://schemas.openxmlformats.org/officeDocument/2006/relationships/image" Target="media/image51.wmf"/><Relationship Id="rId95" Type="http://schemas.openxmlformats.org/officeDocument/2006/relationships/image" Target="media/image56.png"/><Relationship Id="rId22" Type="http://schemas.openxmlformats.org/officeDocument/2006/relationships/hyperlink" Target="file:///C:\Users\David\Documents\Course%20Related\Senior%20Project\Report\Report.docx" TargetMode="External"/><Relationship Id="rId27" Type="http://schemas.openxmlformats.org/officeDocument/2006/relationships/hyperlink" Target="file:///C:\Users\David\Documents\Course%20Related\Senior%20Project\Report\Report.docx" TargetMode="External"/><Relationship Id="rId43" Type="http://schemas.openxmlformats.org/officeDocument/2006/relationships/diagramColors" Target="diagrams/colors1.xml"/><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gif"/><Relationship Id="rId113" Type="http://schemas.openxmlformats.org/officeDocument/2006/relationships/image" Target="media/image74.png"/><Relationship Id="rId118" Type="http://schemas.openxmlformats.org/officeDocument/2006/relationships/image" Target="media/image78.emf"/><Relationship Id="rId134" Type="http://schemas.openxmlformats.org/officeDocument/2006/relationships/hyperlink" Target="https://sourceforge.net/projects/boost/files/boost-binaries/1.60.0/boost_1_60_0-msvc-9.0-32.exe/download" TargetMode="External"/><Relationship Id="rId139" Type="http://schemas.openxmlformats.org/officeDocument/2006/relationships/image" Target="media/image83.jpeg"/><Relationship Id="rId8" Type="http://schemas.openxmlformats.org/officeDocument/2006/relationships/image" Target="media/image1.jpeg"/><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image" Target="media/image41.wmf"/><Relationship Id="rId85" Type="http://schemas.openxmlformats.org/officeDocument/2006/relationships/image" Target="media/image46.wmf"/><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package" Target="embeddings/Microsoft_Visio_Drawing3.vsdx"/><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David\Documents\Course%20Related\Senior%20Project\Report\Report.docx" TargetMode="External"/><Relationship Id="rId17" Type="http://schemas.openxmlformats.org/officeDocument/2006/relationships/hyperlink" Target="file:///C:\Users\David\Documents\Course%20Related\Senior%20Project\Report\Report.docx" TargetMode="External"/><Relationship Id="rId25" Type="http://schemas.openxmlformats.org/officeDocument/2006/relationships/hyperlink" Target="file:///C:\Users\David\Documents\Course%20Related\Senior%20Project\Report\Report.docx" TargetMode="External"/><Relationship Id="rId33" Type="http://schemas.openxmlformats.org/officeDocument/2006/relationships/hyperlink" Target="file:///C:\Users\David\Documents\Course%20Related\Senior%20Project\Report\Report.docx" TargetMode="External"/><Relationship Id="rId38" Type="http://schemas.openxmlformats.org/officeDocument/2006/relationships/image" Target="media/image4.png"/><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image" Target="media/image77.emf"/><Relationship Id="rId124" Type="http://schemas.openxmlformats.org/officeDocument/2006/relationships/image" Target="media/image81.emf"/><Relationship Id="rId129" Type="http://schemas.openxmlformats.org/officeDocument/2006/relationships/hyperlink" Target="https://slack.com/downloads" TargetMode="External"/><Relationship Id="rId137" Type="http://schemas.openxmlformats.org/officeDocument/2006/relationships/hyperlink" Target="https://github.com/miloyip/rapidjson/releases" TargetMode="External"/><Relationship Id="rId20" Type="http://schemas.openxmlformats.org/officeDocument/2006/relationships/hyperlink" Target="file:///C:\Users\David\Documents\Course%20Related\Senior%20Project\Report\Report.docx" TargetMode="External"/><Relationship Id="rId41" Type="http://schemas.openxmlformats.org/officeDocument/2006/relationships/diagramLayout" Target="diagrams/layout1.xm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wmf"/><Relationship Id="rId83" Type="http://schemas.openxmlformats.org/officeDocument/2006/relationships/image" Target="media/image44.wmf"/><Relationship Id="rId88" Type="http://schemas.openxmlformats.org/officeDocument/2006/relationships/image" Target="media/image49.wmf"/><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hyperlink" Target="https://go.microsoft.com/?linkid=7729279" TargetMode="External"/><Relationship Id="rId140"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avid\Documents\Course%20Related\Senior%20Project\Report\Report.docx" TargetMode="External"/><Relationship Id="rId23" Type="http://schemas.openxmlformats.org/officeDocument/2006/relationships/hyperlink" Target="file:///C:\Users\David\Documents\Course%20Related\Senior%20Project\Report\Report.docx" TargetMode="External"/><Relationship Id="rId28" Type="http://schemas.openxmlformats.org/officeDocument/2006/relationships/hyperlink" Target="file:///C:\Users\David\Documents\Course%20Related\Senior%20Project\Report\Report.docx" TargetMode="External"/><Relationship Id="rId36" Type="http://schemas.openxmlformats.org/officeDocument/2006/relationships/image" Target="media/image2.png"/><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package" Target="embeddings/Microsoft_Visio_Drawing2.vsdx"/><Relationship Id="rId127" Type="http://schemas.openxmlformats.org/officeDocument/2006/relationships/hyperlink" Target="https://github.com/ThermalSoaring/bayesian-learning.git" TargetMode="External"/><Relationship Id="rId10" Type="http://schemas.openxmlformats.org/officeDocument/2006/relationships/hyperlink" Target="file:///C:\Users\David\Documents\Course%20Related\Senior%20Project\Report\Report.docx" TargetMode="External"/><Relationship Id="rId31" Type="http://schemas.openxmlformats.org/officeDocument/2006/relationships/hyperlink" Target="file:///C:\Users\David\Documents\Course%20Related\Senior%20Project\Report\Report.docx" TargetMode="External"/><Relationship Id="rId44" Type="http://schemas.microsoft.com/office/2007/relationships/diagramDrawing" Target="diagrams/drawing1.xm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wmf"/><Relationship Id="rId81" Type="http://schemas.openxmlformats.org/officeDocument/2006/relationships/image" Target="media/image42.wmf"/><Relationship Id="rId86" Type="http://schemas.openxmlformats.org/officeDocument/2006/relationships/image" Target="media/image47.wmf"/><Relationship Id="rId94" Type="http://schemas.openxmlformats.org/officeDocument/2006/relationships/image" Target="media/image55.wmf"/><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0.emf"/><Relationship Id="rId130" Type="http://schemas.openxmlformats.org/officeDocument/2006/relationships/hyperlink" Target="https://github.com/tridge/crrcsim-ardupilot.git" TargetMode="External"/><Relationship Id="rId135" Type="http://schemas.openxmlformats.org/officeDocument/2006/relationships/hyperlink" Target="https://sourceforge.net/projects/boost/files/boost-binaries/1.60.0/"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David\Documents\Course%20Related\Senior%20Project\Report\Report.docx" TargetMode="External"/><Relationship Id="rId13" Type="http://schemas.openxmlformats.org/officeDocument/2006/relationships/hyperlink" Target="file:///C:\Users\David\Documents\Course%20Related\Senior%20Project\Report\Report.docx" TargetMode="External"/><Relationship Id="rId18" Type="http://schemas.openxmlformats.org/officeDocument/2006/relationships/hyperlink" Target="file:///C:\Users\David\Documents\Course%20Related\Senior%20Project\Report\Report.docx" TargetMode="External"/><Relationship Id="rId39" Type="http://schemas.openxmlformats.org/officeDocument/2006/relationships/image" Target="media/image5.png"/><Relationship Id="rId109" Type="http://schemas.openxmlformats.org/officeDocument/2006/relationships/image" Target="media/image70.png"/><Relationship Id="rId34" Type="http://schemas.openxmlformats.org/officeDocument/2006/relationships/hyperlink" Target="file:///C:\Users\David\Documents\Course%20Related\Senior%20Project\Report\Report.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wmf"/><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79.emf"/><Relationship Id="rId125" Type="http://schemas.openxmlformats.org/officeDocument/2006/relationships/package" Target="embeddings/Microsoft_Visio_Drawing5.vsdx"/><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file:///C:\Users\David\Documents\Course%20Related\Senior%20Project\Report\Report.docx" TargetMode="External"/><Relationship Id="rId24" Type="http://schemas.openxmlformats.org/officeDocument/2006/relationships/hyperlink" Target="file:///C:\Users\David\Documents\Course%20Related\Senior%20Project\Report\Report.docx" TargetMode="External"/><Relationship Id="rId40" Type="http://schemas.openxmlformats.org/officeDocument/2006/relationships/diagramData" Target="diagrams/data1.xm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wmf"/><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82.png"/><Relationship Id="rId136" Type="http://schemas.openxmlformats.org/officeDocument/2006/relationships/hyperlink" Target="https://github.com/miloyip/rapidjson/archive/v1.0.2.zip" TargetMode="External"/><Relationship Id="rId61" Type="http://schemas.openxmlformats.org/officeDocument/2006/relationships/image" Target="media/image22.png"/><Relationship Id="rId82" Type="http://schemas.openxmlformats.org/officeDocument/2006/relationships/image" Target="media/image43.wmf"/><Relationship Id="rId19" Type="http://schemas.openxmlformats.org/officeDocument/2006/relationships/hyperlink" Target="file:///C:\Users\David\Documents\Course%20Related\Senior%20Project\Report\Report.docx" TargetMode="External"/><Relationship Id="rId14" Type="http://schemas.openxmlformats.org/officeDocument/2006/relationships/hyperlink" Target="file:///C:\Users\David\Documents\Course%20Related\Senior%20Project\Report\Report.docx" TargetMode="External"/><Relationship Id="rId30" Type="http://schemas.openxmlformats.org/officeDocument/2006/relationships/hyperlink" Target="file:///C:\Users\David\Documents\Course%20Related\Senior%20Project\Report\Report.docx" TargetMode="External"/><Relationship Id="rId35" Type="http://schemas.openxmlformats.org/officeDocument/2006/relationships/hyperlink" Target="file:///C:\Users\David\Documents\Course%20Related\Senior%20Project\Report\Report.docx" TargetMode="External"/><Relationship Id="rId56" Type="http://schemas.openxmlformats.org/officeDocument/2006/relationships/image" Target="media/image17.png"/><Relationship Id="rId77" Type="http://schemas.openxmlformats.org/officeDocument/2006/relationships/image" Target="media/image38.wmf"/><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hyperlink" Target="https://github.com/thermalsoarin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E2DA7CF6-86FB-4169-B877-D6F5F692D687}" type="presOf" srcId="{93725E0F-FBA2-43EB-91A0-53B644754C55}" destId="{B3495ED1-BDBE-4ED5-B47A-FAFAA29E5A4F}" srcOrd="0" destOrd="0" presId="urn:microsoft.com/office/officeart/2005/8/layout/cycle3"/>
    <dgm:cxn modelId="{64C0DD62-DB2B-4072-B69E-ABEC52CD8FA0}" type="presOf" srcId="{7E64D4E4-4E58-417C-8AF2-359776ADACF3}" destId="{D02FCE58-4A73-42FC-BB49-93584A94378C}" srcOrd="0" destOrd="0" presId="urn:microsoft.com/office/officeart/2005/8/layout/cycle3"/>
    <dgm:cxn modelId="{99D51A33-D1B7-40AD-AFB8-887BF8E63FF8}" srcId="{93725E0F-FBA2-43EB-91A0-53B644754C55}" destId="{5776C578-D7AF-4CE0-8545-94C0BB5A1B5B}" srcOrd="1" destOrd="0" parTransId="{F7B8055B-B11A-41ED-8767-2748C8531F21}" sibTransId="{CB29BFA0-692F-4448-93F6-2AC1D6E3F851}"/>
    <dgm:cxn modelId="{41C78C95-1A04-4A9A-B569-F517780F6F02}" type="presOf" srcId="{6FA12806-86B1-461B-957A-9920A3D29260}" destId="{A2C9E7BF-42A3-4AD5-B831-16E7AB8A48D9}" srcOrd="0" destOrd="0" presId="urn:microsoft.com/office/officeart/2005/8/layout/cycle3"/>
    <dgm:cxn modelId="{1FF358F3-29B5-47A8-A1B2-E5C3406F1753}" type="presOf" srcId="{E85D747B-AE63-4E56-BB3D-E7B4DE6F5549}" destId="{B766B482-3477-4065-AB18-CBA46098911C}" srcOrd="0" destOrd="0" presId="urn:microsoft.com/office/officeart/2005/8/layout/cycle3"/>
    <dgm:cxn modelId="{7B1397F8-86B2-4091-BAB8-35114BF63B22}" srcId="{93725E0F-FBA2-43EB-91A0-53B644754C55}" destId="{A6E46103-DE04-4191-8396-C718B143D3CE}" srcOrd="3" destOrd="0" parTransId="{5F0CA5C4-B649-43D4-BDE7-E89F2659EE97}" sibTransId="{514737CD-261A-43BF-A506-8A632305B6BE}"/>
    <dgm:cxn modelId="{C3FA2695-7375-4F83-912E-5F519E351A1A}" srcId="{93725E0F-FBA2-43EB-91A0-53B644754C55}" destId="{7E64D4E4-4E58-417C-8AF2-359776ADACF3}" srcOrd="0" destOrd="0" parTransId="{5CC6DC2D-5954-4838-B6B2-1BB123DC5D6A}" sibTransId="{D8B2A28B-78A5-42E1-9D93-77B1B84A577A}"/>
    <dgm:cxn modelId="{E1E33452-F8F4-460A-A555-DA158D992D01}" type="presOf" srcId="{D8B2A28B-78A5-42E1-9D93-77B1B84A577A}" destId="{B5FDDA07-846B-491B-A297-B619DDE96430}" srcOrd="0" destOrd="0" presId="urn:microsoft.com/office/officeart/2005/8/layout/cycle3"/>
    <dgm:cxn modelId="{9192B0E6-9CFE-4A4D-9C11-D901037B169B}" srcId="{93725E0F-FBA2-43EB-91A0-53B644754C55}" destId="{E85D747B-AE63-4E56-BB3D-E7B4DE6F5549}" srcOrd="4" destOrd="0" parTransId="{796AAABB-7E7A-4ADC-9B4C-4A970EC97EC2}" sibTransId="{48D1DB60-3406-4B95-8654-E46C6D8C1509}"/>
    <dgm:cxn modelId="{125065E8-CD53-4F6D-B770-7AF3436D41B3}" type="presOf" srcId="{5776C578-D7AF-4CE0-8545-94C0BB5A1B5B}" destId="{7F3B695F-74A2-4905-8291-CB1ABC201385}" srcOrd="0" destOrd="0" presId="urn:microsoft.com/office/officeart/2005/8/layout/cycle3"/>
    <dgm:cxn modelId="{B9F3F42E-5E78-438B-8E85-EAEF7852EDD0}" srcId="{93725E0F-FBA2-43EB-91A0-53B644754C55}" destId="{6FA12806-86B1-461B-957A-9920A3D29260}" srcOrd="2" destOrd="0" parTransId="{28020F85-A6C2-4220-998B-574362A5AA30}" sibTransId="{18F32FF3-5AC6-4123-96B8-7E882B05D918}"/>
    <dgm:cxn modelId="{984D9226-DF52-4E3A-9864-BF62ED841A48}" type="presOf" srcId="{A6E46103-DE04-4191-8396-C718B143D3CE}" destId="{C7A4CBF4-8ECE-4C7B-A84D-928BF88934B2}" srcOrd="0" destOrd="0" presId="urn:microsoft.com/office/officeart/2005/8/layout/cycle3"/>
    <dgm:cxn modelId="{D7E06265-B97A-4ACC-B09A-F528DAB61B38}" type="presParOf" srcId="{B3495ED1-BDBE-4ED5-B47A-FAFAA29E5A4F}" destId="{5ADFCFC8-33AB-4A46-8C07-89F6315A6CBB}" srcOrd="0" destOrd="0" presId="urn:microsoft.com/office/officeart/2005/8/layout/cycle3"/>
    <dgm:cxn modelId="{AA818035-5131-4062-8AE0-4F97C535EFA3}" type="presParOf" srcId="{5ADFCFC8-33AB-4A46-8C07-89F6315A6CBB}" destId="{D02FCE58-4A73-42FC-BB49-93584A94378C}" srcOrd="0" destOrd="0" presId="urn:microsoft.com/office/officeart/2005/8/layout/cycle3"/>
    <dgm:cxn modelId="{DA5326D4-060E-4673-88CA-D92A4BA328C9}" type="presParOf" srcId="{5ADFCFC8-33AB-4A46-8C07-89F6315A6CBB}" destId="{B5FDDA07-846B-491B-A297-B619DDE96430}" srcOrd="1" destOrd="0" presId="urn:microsoft.com/office/officeart/2005/8/layout/cycle3"/>
    <dgm:cxn modelId="{85199172-1119-405A-86E5-50111A7C6885}" type="presParOf" srcId="{5ADFCFC8-33AB-4A46-8C07-89F6315A6CBB}" destId="{7F3B695F-74A2-4905-8291-CB1ABC201385}" srcOrd="2" destOrd="0" presId="urn:microsoft.com/office/officeart/2005/8/layout/cycle3"/>
    <dgm:cxn modelId="{799A74FC-A6FE-40A6-8DC7-2AD4FB17EF41}" type="presParOf" srcId="{5ADFCFC8-33AB-4A46-8C07-89F6315A6CBB}" destId="{A2C9E7BF-42A3-4AD5-B831-16E7AB8A48D9}" srcOrd="3" destOrd="0" presId="urn:microsoft.com/office/officeart/2005/8/layout/cycle3"/>
    <dgm:cxn modelId="{F75E5C52-8F44-4487-A3D0-38B64052C39A}" type="presParOf" srcId="{5ADFCFC8-33AB-4A46-8C07-89F6315A6CBB}" destId="{C7A4CBF4-8ECE-4C7B-A84D-928BF88934B2}" srcOrd="4" destOrd="0" presId="urn:microsoft.com/office/officeart/2005/8/layout/cycle3"/>
    <dgm:cxn modelId="{351781C6-A1EA-45E2-B5E1-262C05F286CD}"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276C4B-0801-49D2-B642-618D3A69B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Template>
  <TotalTime>519</TotalTime>
  <Pages>1</Pages>
  <Words>24832</Words>
  <Characters>141549</Characters>
  <Application>Microsoft Office Word</Application>
  <DocSecurity>0</DocSecurity>
  <Lines>1179</Lines>
  <Paragraphs>332</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166049</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David</cp:lastModifiedBy>
  <cp:revision>318</cp:revision>
  <cp:lastPrinted>2009-02-11T20:41:00Z</cp:lastPrinted>
  <dcterms:created xsi:type="dcterms:W3CDTF">2016-04-25T02:36:00Z</dcterms:created>
  <dcterms:modified xsi:type="dcterms:W3CDTF">2016-06-01T06:33:00Z</dcterms:modified>
</cp:coreProperties>
</file>