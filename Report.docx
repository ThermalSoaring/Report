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ja-JP"/>
        </w:rPr>
        <w:drawing>
          <wp:inline distT="0" distB="0" distL="0" distR="0" wp14:anchorId="4C7D8290" wp14:editId="0606AD2D">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532E6F" w:rsidP="002C766F">
      <w:pPr>
        <w:pStyle w:val="Subtitle"/>
      </w:pPr>
      <w:r>
        <w:t>6/</w:t>
      </w:r>
      <w:r w:rsidR="00590457">
        <w:t>6</w:t>
      </w:r>
      <w:r w:rsidR="005F7912">
        <w:t>/2016</w:t>
      </w:r>
    </w:p>
    <w:p w:rsidR="0062210E" w:rsidRDefault="0062210E" w:rsidP="002C766F">
      <w:pPr>
        <w:pStyle w:val="Subtitle"/>
      </w:pPr>
    </w:p>
    <w:p w:rsidR="0062210E" w:rsidRDefault="0062210E" w:rsidP="002C766F">
      <w:pPr>
        <w:pStyle w:val="Subtitle"/>
      </w:pPr>
    </w:p>
    <w:p w:rsidR="0062210E" w:rsidRPr="00AB390E" w:rsidRDefault="00E847DB" w:rsidP="00702883">
      <w:pPr>
        <w:pStyle w:val="Subtitle"/>
      </w:pPr>
      <w:r>
        <w:t>Advisor</w:t>
      </w:r>
      <w:r w:rsidR="0062210E" w:rsidRPr="00AB390E">
        <w:t>:</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963887"/>
      <w:r>
        <w:lastRenderedPageBreak/>
        <w:t>Abstract</w:t>
      </w:r>
      <w:bookmarkEnd w:id="0"/>
      <w:bookmarkEnd w:id="1"/>
      <w:bookmarkEnd w:id="2"/>
      <w:bookmarkEnd w:id="3"/>
      <w:bookmarkEnd w:id="4"/>
    </w:p>
    <w:p w:rsidR="00094427" w:rsidRDefault="00037C5D" w:rsidP="003F2120">
      <w:bookmarkStart w:id="5" w:name="_Toc221643170"/>
      <w:r w:rsidRPr="00037C5D">
        <w:t>Our goal was to increase glider flight time by writing software for autonomously finding and using thermal updrafts. We split our work into three parts: basic implementation of an existing algorithm, exploration of thermal identification methods, and exploration of machine learning methods for more flexible decision making.</w:t>
      </w:r>
    </w:p>
    <w:p w:rsidR="00192044" w:rsidRDefault="00726BBE" w:rsidP="003F2120">
      <w:r>
        <w:t>The basic implementati</w:t>
      </w:r>
      <w:r w:rsidR="00037C5D">
        <w:t xml:space="preserve">on </w:t>
      </w:r>
      <w:r w:rsidR="003711D6">
        <w:t>incorporated</w:t>
      </w:r>
      <w:r w:rsidR="00037C5D">
        <w:t xml:space="preserve"> results from Edwards and Allen</w:t>
      </w:r>
      <w:r>
        <w:t xml:space="preserve"> into a simple </w:t>
      </w:r>
      <w:r w:rsidR="003711D6">
        <w:t>algorithm</w:t>
      </w:r>
      <w:r>
        <w:t xml:space="preserve"> that could be easily tested and deployed. </w:t>
      </w:r>
      <w:r w:rsidR="00A25922">
        <w:t>We successfully implemented this method in the Piccolo autopilot simulator.</w:t>
      </w:r>
    </w:p>
    <w:p w:rsidR="00192044" w:rsidRDefault="00192044" w:rsidP="003F2120">
      <w:r>
        <w:t>In order to improve</w:t>
      </w:r>
      <w:r w:rsidR="00726BBE">
        <w:t xml:space="preserve"> thermal identification, </w:t>
      </w:r>
      <w:r w:rsidR="00AC6B2E">
        <w:t xml:space="preserve">we examined </w:t>
      </w:r>
      <w:r w:rsidR="00726BBE">
        <w:t xml:space="preserve">both </w:t>
      </w:r>
      <w:r w:rsidR="00092C2E">
        <w:t>B</w:t>
      </w:r>
      <w:r w:rsidR="00726BBE">
        <w:t xml:space="preserve">ayesian parameter estimation and </w:t>
      </w:r>
      <w:r w:rsidR="00092C2E">
        <w:t>G</w:t>
      </w:r>
      <w:r w:rsidR="00AC6B2E">
        <w:t>aussian process regression</w:t>
      </w:r>
      <w:r w:rsidR="00726BBE">
        <w:t xml:space="preserve">. </w:t>
      </w:r>
      <w:r w:rsidR="00037C5D">
        <w:t>We then tested</w:t>
      </w:r>
      <w:r w:rsidR="00AC6B2E">
        <w:t xml:space="preserve"> and explored</w:t>
      </w:r>
      <w:r w:rsidR="00037C5D">
        <w:t xml:space="preserve"> </w:t>
      </w:r>
      <w:r w:rsidR="00726BBE">
        <w:t xml:space="preserve">Gaussian process regression </w:t>
      </w:r>
      <w:r w:rsidR="00037C5D">
        <w:t>further, since it proved to be the most promising.</w:t>
      </w:r>
      <w:r>
        <w:t xml:space="preserve"> Using Gaussian process regression, the glider successfully identifies and orbits thermals in simulation.</w:t>
      </w:r>
    </w:p>
    <w:p w:rsidR="00A25922" w:rsidRDefault="00037C5D" w:rsidP="003F2120">
      <w:r>
        <w:t>To increase the flexibility of decision-making, we investigated several machine learning</w:t>
      </w:r>
      <w:r w:rsidR="00094427">
        <w:t xml:space="preserve"> methods for policy development: </w:t>
      </w:r>
      <w:r w:rsidR="00094427" w:rsidRPr="00094427">
        <w:t>table-based Q-learning, neural fitted Q-learning, and dynamic programming with neural interpolation</w:t>
      </w:r>
      <w:r w:rsidR="00094427">
        <w:t>.</w:t>
      </w:r>
      <w:r>
        <w:t xml:space="preserve"> </w:t>
      </w:r>
      <w:r w:rsidR="00A25922" w:rsidRPr="00A25922">
        <w:t xml:space="preserve">Using dynamic programming with neural interpolation, the glider learns a plausible and adaptive </w:t>
      </w:r>
      <w:r w:rsidR="00192044" w:rsidRPr="00A25922">
        <w:t>policy that</w:t>
      </w:r>
      <w:r w:rsidR="00A25922" w:rsidRPr="00A25922">
        <w:t xml:space="preserve"> adjusts in response to thermal position and shape.</w:t>
      </w:r>
      <w:r w:rsidR="003711D6">
        <w:t xml:space="preserve"> </w:t>
      </w:r>
      <w:r w:rsidR="0024633B">
        <w:t>We investigated these</w:t>
      </w:r>
      <w:r w:rsidR="003711D6">
        <w:t xml:space="preserve"> machine learning methods in a highly idealized environment, and current work is focused on transitioning to the more sophisticated CRRCSim simulator.</w:t>
      </w:r>
    </w:p>
    <w:p w:rsidR="008C4EF8" w:rsidRPr="00DB091C" w:rsidRDefault="002C766F" w:rsidP="00C47A37">
      <w:pPr>
        <w:pStyle w:val="HeaderUnnumbered"/>
      </w:pPr>
      <w:bookmarkStart w:id="6" w:name="_Toc452963888"/>
      <w:r>
        <w:lastRenderedPageBreak/>
        <w:t>Table of C</w:t>
      </w:r>
      <w:r w:rsidR="008C4EF8" w:rsidRPr="00DB091C">
        <w:t>ontents</w:t>
      </w:r>
      <w:bookmarkEnd w:id="6"/>
    </w:p>
    <w:p w:rsidR="00A425E5" w:rsidRDefault="00E53442">
      <w:pPr>
        <w:pStyle w:val="TOC1"/>
        <w:tabs>
          <w:tab w:val="right" w:leader="dot" w:pos="9350"/>
        </w:tabs>
        <w:rPr>
          <w:rFonts w:asciiTheme="minorHAnsi" w:eastAsiaTheme="minorEastAsia" w:hAnsiTheme="minorHAnsi" w:cstheme="minorBidi"/>
          <w:b w:val="0"/>
          <w:bCs w:val="0"/>
          <w:caps w:val="0"/>
          <w:noProof/>
          <w:sz w:val="22"/>
          <w:szCs w:val="22"/>
          <w:lang w:eastAsia="en-US"/>
        </w:rPr>
      </w:pPr>
      <w:r>
        <w:fldChar w:fldCharType="begin"/>
      </w:r>
      <w:r w:rsidR="00313994">
        <w:instrText xml:space="preserve"> TOC \o "3-3" \h \z \t "Heading 1,1,Heading 2,2,Header Unnumbered,1,Contents Heading,1" </w:instrText>
      </w:r>
      <w:r>
        <w:fldChar w:fldCharType="separate"/>
      </w:r>
      <w:hyperlink w:anchor="_Toc452963887" w:history="1">
        <w:r w:rsidR="00A425E5" w:rsidRPr="00DA6485">
          <w:rPr>
            <w:rStyle w:val="Hyperlink"/>
            <w:noProof/>
          </w:rPr>
          <w:t>Abstract</w:t>
        </w:r>
        <w:r w:rsidR="00A425E5">
          <w:rPr>
            <w:noProof/>
            <w:webHidden/>
          </w:rPr>
          <w:tab/>
        </w:r>
        <w:r w:rsidR="00A425E5">
          <w:rPr>
            <w:noProof/>
            <w:webHidden/>
          </w:rPr>
          <w:fldChar w:fldCharType="begin"/>
        </w:r>
        <w:r w:rsidR="00A425E5">
          <w:rPr>
            <w:noProof/>
            <w:webHidden/>
          </w:rPr>
          <w:instrText xml:space="preserve"> PAGEREF _Toc452963887 \h </w:instrText>
        </w:r>
        <w:r w:rsidR="00A425E5">
          <w:rPr>
            <w:noProof/>
            <w:webHidden/>
          </w:rPr>
        </w:r>
        <w:r w:rsidR="00A425E5">
          <w:rPr>
            <w:noProof/>
            <w:webHidden/>
          </w:rPr>
          <w:fldChar w:fldCharType="separate"/>
        </w:r>
        <w:r w:rsidR="00A425E5">
          <w:rPr>
            <w:noProof/>
            <w:webHidden/>
          </w:rPr>
          <w:t>2</w:t>
        </w:r>
        <w:r w:rsidR="00A425E5">
          <w:rPr>
            <w:noProof/>
            <w:webHidden/>
          </w:rPr>
          <w:fldChar w:fldCharType="end"/>
        </w:r>
      </w:hyperlink>
    </w:p>
    <w:p w:rsidR="00A425E5" w:rsidRDefault="00377E3B">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88" w:history="1">
        <w:r w:rsidR="00A425E5" w:rsidRPr="00DA6485">
          <w:rPr>
            <w:rStyle w:val="Hyperlink"/>
            <w:noProof/>
          </w:rPr>
          <w:t>Table of Contents</w:t>
        </w:r>
        <w:r w:rsidR="00A425E5">
          <w:rPr>
            <w:noProof/>
            <w:webHidden/>
          </w:rPr>
          <w:tab/>
        </w:r>
        <w:r w:rsidR="00A425E5">
          <w:rPr>
            <w:noProof/>
            <w:webHidden/>
          </w:rPr>
          <w:fldChar w:fldCharType="begin"/>
        </w:r>
        <w:r w:rsidR="00A425E5">
          <w:rPr>
            <w:noProof/>
            <w:webHidden/>
          </w:rPr>
          <w:instrText xml:space="preserve"> PAGEREF _Toc452963888 \h </w:instrText>
        </w:r>
        <w:r w:rsidR="00A425E5">
          <w:rPr>
            <w:noProof/>
            <w:webHidden/>
          </w:rPr>
        </w:r>
        <w:r w:rsidR="00A425E5">
          <w:rPr>
            <w:noProof/>
            <w:webHidden/>
          </w:rPr>
          <w:fldChar w:fldCharType="separate"/>
        </w:r>
        <w:r w:rsidR="00A425E5">
          <w:rPr>
            <w:noProof/>
            <w:webHidden/>
          </w:rPr>
          <w:t>3</w:t>
        </w:r>
        <w:r w:rsidR="00A425E5">
          <w:rPr>
            <w:noProof/>
            <w:webHidden/>
          </w:rPr>
          <w:fldChar w:fldCharType="end"/>
        </w:r>
      </w:hyperlink>
    </w:p>
    <w:p w:rsidR="00A425E5" w:rsidRDefault="00377E3B">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89" w:history="1">
        <w:r w:rsidR="00A425E5" w:rsidRPr="00DA6485">
          <w:rPr>
            <w:rStyle w:val="Hyperlink"/>
            <w:noProof/>
          </w:rPr>
          <w:t>Table of Figures</w:t>
        </w:r>
        <w:r w:rsidR="00A425E5">
          <w:rPr>
            <w:noProof/>
            <w:webHidden/>
          </w:rPr>
          <w:tab/>
        </w:r>
        <w:r w:rsidR="00A425E5">
          <w:rPr>
            <w:noProof/>
            <w:webHidden/>
          </w:rPr>
          <w:fldChar w:fldCharType="begin"/>
        </w:r>
        <w:r w:rsidR="00A425E5">
          <w:rPr>
            <w:noProof/>
            <w:webHidden/>
          </w:rPr>
          <w:instrText xml:space="preserve"> PAGEREF _Toc452963889 \h </w:instrText>
        </w:r>
        <w:r w:rsidR="00A425E5">
          <w:rPr>
            <w:noProof/>
            <w:webHidden/>
          </w:rPr>
        </w:r>
        <w:r w:rsidR="00A425E5">
          <w:rPr>
            <w:noProof/>
            <w:webHidden/>
          </w:rPr>
          <w:fldChar w:fldCharType="separate"/>
        </w:r>
        <w:r w:rsidR="00A425E5">
          <w:rPr>
            <w:noProof/>
            <w:webHidden/>
          </w:rPr>
          <w:t>7</w:t>
        </w:r>
        <w:r w:rsidR="00A425E5">
          <w:rPr>
            <w:noProof/>
            <w:webHidden/>
          </w:rPr>
          <w:fldChar w:fldCharType="end"/>
        </w:r>
      </w:hyperlink>
    </w:p>
    <w:p w:rsidR="00A425E5" w:rsidRDefault="00377E3B">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90" w:history="1">
        <w:r w:rsidR="00A425E5" w:rsidRPr="00DA6485">
          <w:rPr>
            <w:rStyle w:val="Hyperlink"/>
            <w:noProof/>
          </w:rPr>
          <w:t>List of Tables</w:t>
        </w:r>
        <w:r w:rsidR="00A425E5">
          <w:rPr>
            <w:noProof/>
            <w:webHidden/>
          </w:rPr>
          <w:tab/>
        </w:r>
        <w:r w:rsidR="00A425E5">
          <w:rPr>
            <w:noProof/>
            <w:webHidden/>
          </w:rPr>
          <w:fldChar w:fldCharType="begin"/>
        </w:r>
        <w:r w:rsidR="00A425E5">
          <w:rPr>
            <w:noProof/>
            <w:webHidden/>
          </w:rPr>
          <w:instrText xml:space="preserve"> PAGEREF _Toc452963890 \h </w:instrText>
        </w:r>
        <w:r w:rsidR="00A425E5">
          <w:rPr>
            <w:noProof/>
            <w:webHidden/>
          </w:rPr>
        </w:r>
        <w:r w:rsidR="00A425E5">
          <w:rPr>
            <w:noProof/>
            <w:webHidden/>
          </w:rPr>
          <w:fldChar w:fldCharType="separate"/>
        </w:r>
        <w:r w:rsidR="00A425E5">
          <w:rPr>
            <w:noProof/>
            <w:webHidden/>
          </w:rPr>
          <w:t>10</w:t>
        </w:r>
        <w:r w:rsidR="00A425E5">
          <w:rPr>
            <w:noProof/>
            <w:webHidden/>
          </w:rPr>
          <w:fldChar w:fldCharType="end"/>
        </w:r>
      </w:hyperlink>
    </w:p>
    <w:p w:rsidR="00A425E5" w:rsidRDefault="00377E3B">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91" w:history="1">
        <w:r w:rsidR="00A425E5" w:rsidRPr="00DA6485">
          <w:rPr>
            <w:rStyle w:val="Hyperlink"/>
            <w:noProof/>
          </w:rPr>
          <w:t>Acknowledgements</w:t>
        </w:r>
        <w:r w:rsidR="00A425E5">
          <w:rPr>
            <w:noProof/>
            <w:webHidden/>
          </w:rPr>
          <w:tab/>
        </w:r>
        <w:r w:rsidR="00A425E5">
          <w:rPr>
            <w:noProof/>
            <w:webHidden/>
          </w:rPr>
          <w:fldChar w:fldCharType="begin"/>
        </w:r>
        <w:r w:rsidR="00A425E5">
          <w:rPr>
            <w:noProof/>
            <w:webHidden/>
          </w:rPr>
          <w:instrText xml:space="preserve"> PAGEREF _Toc452963891 \h </w:instrText>
        </w:r>
        <w:r w:rsidR="00A425E5">
          <w:rPr>
            <w:noProof/>
            <w:webHidden/>
          </w:rPr>
        </w:r>
        <w:r w:rsidR="00A425E5">
          <w:rPr>
            <w:noProof/>
            <w:webHidden/>
          </w:rPr>
          <w:fldChar w:fldCharType="separate"/>
        </w:r>
        <w:r w:rsidR="00A425E5">
          <w:rPr>
            <w:noProof/>
            <w:webHidden/>
          </w:rPr>
          <w:t>11</w:t>
        </w:r>
        <w:r w:rsidR="00A425E5">
          <w:rPr>
            <w:noProof/>
            <w:webHidden/>
          </w:rPr>
          <w:fldChar w:fldCharType="end"/>
        </w:r>
      </w:hyperlink>
    </w:p>
    <w:p w:rsidR="00A425E5" w:rsidRDefault="00377E3B">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892" w:history="1">
        <w:r w:rsidR="00A425E5" w:rsidRPr="00DA6485">
          <w:rPr>
            <w:rStyle w:val="Hyperlink"/>
            <w:noProof/>
          </w:rPr>
          <w:t>1</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Introduction and Objectives</w:t>
        </w:r>
        <w:r w:rsidR="00A425E5">
          <w:rPr>
            <w:noProof/>
            <w:webHidden/>
          </w:rPr>
          <w:tab/>
        </w:r>
        <w:r w:rsidR="00A425E5">
          <w:rPr>
            <w:noProof/>
            <w:webHidden/>
          </w:rPr>
          <w:fldChar w:fldCharType="begin"/>
        </w:r>
        <w:r w:rsidR="00A425E5">
          <w:rPr>
            <w:noProof/>
            <w:webHidden/>
          </w:rPr>
          <w:instrText xml:space="preserve"> PAGEREF _Toc452963892 \h </w:instrText>
        </w:r>
        <w:r w:rsidR="00A425E5">
          <w:rPr>
            <w:noProof/>
            <w:webHidden/>
          </w:rPr>
        </w:r>
        <w:r w:rsidR="00A425E5">
          <w:rPr>
            <w:noProof/>
            <w:webHidden/>
          </w:rPr>
          <w:fldChar w:fldCharType="separate"/>
        </w:r>
        <w:r w:rsidR="00A425E5">
          <w:rPr>
            <w:noProof/>
            <w:webHidden/>
          </w:rPr>
          <w:t>12</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3" w:history="1">
        <w:r w:rsidR="00A425E5" w:rsidRPr="00DA6485">
          <w:rPr>
            <w:rStyle w:val="Hyperlink"/>
            <w:noProof/>
          </w:rPr>
          <w:t>1.1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Introduction</w:t>
        </w:r>
        <w:r w:rsidR="00A425E5">
          <w:rPr>
            <w:noProof/>
            <w:webHidden/>
          </w:rPr>
          <w:tab/>
        </w:r>
        <w:r w:rsidR="00A425E5">
          <w:rPr>
            <w:noProof/>
            <w:webHidden/>
          </w:rPr>
          <w:fldChar w:fldCharType="begin"/>
        </w:r>
        <w:r w:rsidR="00A425E5">
          <w:rPr>
            <w:noProof/>
            <w:webHidden/>
          </w:rPr>
          <w:instrText xml:space="preserve"> PAGEREF _Toc452963893 \h </w:instrText>
        </w:r>
        <w:r w:rsidR="00A425E5">
          <w:rPr>
            <w:noProof/>
            <w:webHidden/>
          </w:rPr>
        </w:r>
        <w:r w:rsidR="00A425E5">
          <w:rPr>
            <w:noProof/>
            <w:webHidden/>
          </w:rPr>
          <w:fldChar w:fldCharType="separate"/>
        </w:r>
        <w:r w:rsidR="00A425E5">
          <w:rPr>
            <w:noProof/>
            <w:webHidden/>
          </w:rPr>
          <w:t>12</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4" w:history="1">
        <w:r w:rsidR="00A425E5" w:rsidRPr="00DA6485">
          <w:rPr>
            <w:rStyle w:val="Hyperlink"/>
            <w:noProof/>
          </w:rPr>
          <w:t>1.2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Project Objectives and Requirements</w:t>
        </w:r>
        <w:r w:rsidR="00A425E5">
          <w:rPr>
            <w:noProof/>
            <w:webHidden/>
          </w:rPr>
          <w:tab/>
        </w:r>
        <w:r w:rsidR="00A425E5">
          <w:rPr>
            <w:noProof/>
            <w:webHidden/>
          </w:rPr>
          <w:fldChar w:fldCharType="begin"/>
        </w:r>
        <w:r w:rsidR="00A425E5">
          <w:rPr>
            <w:noProof/>
            <w:webHidden/>
          </w:rPr>
          <w:instrText xml:space="preserve"> PAGEREF _Toc452963894 \h </w:instrText>
        </w:r>
        <w:r w:rsidR="00A425E5">
          <w:rPr>
            <w:noProof/>
            <w:webHidden/>
          </w:rPr>
        </w:r>
        <w:r w:rsidR="00A425E5">
          <w:rPr>
            <w:noProof/>
            <w:webHidden/>
          </w:rPr>
          <w:fldChar w:fldCharType="separate"/>
        </w:r>
        <w:r w:rsidR="00A425E5">
          <w:rPr>
            <w:noProof/>
            <w:webHidden/>
          </w:rPr>
          <w:t>12</w:t>
        </w:r>
        <w:r w:rsidR="00A425E5">
          <w:rPr>
            <w:noProof/>
            <w:webHidden/>
          </w:rPr>
          <w:fldChar w:fldCharType="end"/>
        </w:r>
      </w:hyperlink>
    </w:p>
    <w:p w:rsidR="00A425E5" w:rsidRDefault="00377E3B">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895" w:history="1">
        <w:r w:rsidR="00A425E5" w:rsidRPr="00DA6485">
          <w:rPr>
            <w:rStyle w:val="Hyperlink"/>
            <w:noProof/>
          </w:rPr>
          <w:t>2</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Basic Implementation</w:t>
        </w:r>
        <w:r w:rsidR="00A425E5">
          <w:rPr>
            <w:noProof/>
            <w:webHidden/>
          </w:rPr>
          <w:tab/>
        </w:r>
        <w:r w:rsidR="00A425E5">
          <w:rPr>
            <w:noProof/>
            <w:webHidden/>
          </w:rPr>
          <w:fldChar w:fldCharType="begin"/>
        </w:r>
        <w:r w:rsidR="00A425E5">
          <w:rPr>
            <w:noProof/>
            <w:webHidden/>
          </w:rPr>
          <w:instrText xml:space="preserve"> PAGEREF _Toc452963895 \h </w:instrText>
        </w:r>
        <w:r w:rsidR="00A425E5">
          <w:rPr>
            <w:noProof/>
            <w:webHidden/>
          </w:rPr>
        </w:r>
        <w:r w:rsidR="00A425E5">
          <w:rPr>
            <w:noProof/>
            <w:webHidden/>
          </w:rPr>
          <w:fldChar w:fldCharType="separate"/>
        </w:r>
        <w:r w:rsidR="00A425E5">
          <w:rPr>
            <w:noProof/>
            <w:webHidden/>
          </w:rPr>
          <w:t>13</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6" w:history="1">
        <w:r w:rsidR="00A425E5" w:rsidRPr="00DA6485">
          <w:rPr>
            <w:rStyle w:val="Hyperlink"/>
            <w:noProof/>
          </w:rPr>
          <w:t>2.1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Overview</w:t>
        </w:r>
        <w:r w:rsidR="00A425E5">
          <w:rPr>
            <w:noProof/>
            <w:webHidden/>
          </w:rPr>
          <w:tab/>
        </w:r>
        <w:r w:rsidR="00A425E5">
          <w:rPr>
            <w:noProof/>
            <w:webHidden/>
          </w:rPr>
          <w:fldChar w:fldCharType="begin"/>
        </w:r>
        <w:r w:rsidR="00A425E5">
          <w:rPr>
            <w:noProof/>
            <w:webHidden/>
          </w:rPr>
          <w:instrText xml:space="preserve"> PAGEREF _Toc452963896 \h </w:instrText>
        </w:r>
        <w:r w:rsidR="00A425E5">
          <w:rPr>
            <w:noProof/>
            <w:webHidden/>
          </w:rPr>
        </w:r>
        <w:r w:rsidR="00A425E5">
          <w:rPr>
            <w:noProof/>
            <w:webHidden/>
          </w:rPr>
          <w:fldChar w:fldCharType="separate"/>
        </w:r>
        <w:r w:rsidR="00A425E5">
          <w:rPr>
            <w:noProof/>
            <w:webHidden/>
          </w:rPr>
          <w:t>13</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7" w:history="1">
        <w:r w:rsidR="00A425E5" w:rsidRPr="00DA6485">
          <w:rPr>
            <w:rStyle w:val="Hyperlink"/>
            <w:noProof/>
          </w:rPr>
          <w:t>2.2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Research</w:t>
        </w:r>
        <w:r w:rsidR="00A425E5">
          <w:rPr>
            <w:noProof/>
            <w:webHidden/>
          </w:rPr>
          <w:tab/>
        </w:r>
        <w:r w:rsidR="00A425E5">
          <w:rPr>
            <w:noProof/>
            <w:webHidden/>
          </w:rPr>
          <w:fldChar w:fldCharType="begin"/>
        </w:r>
        <w:r w:rsidR="00A425E5">
          <w:rPr>
            <w:noProof/>
            <w:webHidden/>
          </w:rPr>
          <w:instrText xml:space="preserve"> PAGEREF _Toc452963897 \h </w:instrText>
        </w:r>
        <w:r w:rsidR="00A425E5">
          <w:rPr>
            <w:noProof/>
            <w:webHidden/>
          </w:rPr>
        </w:r>
        <w:r w:rsidR="00A425E5">
          <w:rPr>
            <w:noProof/>
            <w:webHidden/>
          </w:rPr>
          <w:fldChar w:fldCharType="separate"/>
        </w:r>
        <w:r w:rsidR="00A425E5">
          <w:rPr>
            <w:noProof/>
            <w:webHidden/>
          </w:rPr>
          <w:t>13</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8" w:history="1">
        <w:r w:rsidR="00A425E5" w:rsidRPr="00DA6485">
          <w:rPr>
            <w:rStyle w:val="Hyperlink"/>
            <w:noProof/>
          </w:rPr>
          <w:t>2.3</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Finding Thermals</w:t>
        </w:r>
        <w:r w:rsidR="00A425E5">
          <w:rPr>
            <w:noProof/>
            <w:webHidden/>
          </w:rPr>
          <w:tab/>
        </w:r>
        <w:r w:rsidR="00A425E5">
          <w:rPr>
            <w:noProof/>
            <w:webHidden/>
          </w:rPr>
          <w:fldChar w:fldCharType="begin"/>
        </w:r>
        <w:r w:rsidR="00A425E5">
          <w:rPr>
            <w:noProof/>
            <w:webHidden/>
          </w:rPr>
          <w:instrText xml:space="preserve"> PAGEREF _Toc452963898 \h </w:instrText>
        </w:r>
        <w:r w:rsidR="00A425E5">
          <w:rPr>
            <w:noProof/>
            <w:webHidden/>
          </w:rPr>
        </w:r>
        <w:r w:rsidR="00A425E5">
          <w:rPr>
            <w:noProof/>
            <w:webHidden/>
          </w:rPr>
          <w:fldChar w:fldCharType="separate"/>
        </w:r>
        <w:r w:rsidR="00A425E5">
          <w:rPr>
            <w:noProof/>
            <w:webHidden/>
          </w:rPr>
          <w:t>14</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9" w:history="1">
        <w:r w:rsidR="00A425E5" w:rsidRPr="00DA6485">
          <w:rPr>
            <w:rStyle w:val="Hyperlink"/>
            <w:noProof/>
          </w:rPr>
          <w:t>2.4</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Simulation</w:t>
        </w:r>
        <w:r w:rsidR="00A425E5">
          <w:rPr>
            <w:noProof/>
            <w:webHidden/>
          </w:rPr>
          <w:tab/>
        </w:r>
        <w:r w:rsidR="00A425E5">
          <w:rPr>
            <w:noProof/>
            <w:webHidden/>
          </w:rPr>
          <w:fldChar w:fldCharType="begin"/>
        </w:r>
        <w:r w:rsidR="00A425E5">
          <w:rPr>
            <w:noProof/>
            <w:webHidden/>
          </w:rPr>
          <w:instrText xml:space="preserve"> PAGEREF _Toc452963899 \h </w:instrText>
        </w:r>
        <w:r w:rsidR="00A425E5">
          <w:rPr>
            <w:noProof/>
            <w:webHidden/>
          </w:rPr>
        </w:r>
        <w:r w:rsidR="00A425E5">
          <w:rPr>
            <w:noProof/>
            <w:webHidden/>
          </w:rPr>
          <w:fldChar w:fldCharType="separate"/>
        </w:r>
        <w:r w:rsidR="00A425E5">
          <w:rPr>
            <w:noProof/>
            <w:webHidden/>
          </w:rPr>
          <w:t>14</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0" w:history="1">
        <w:r w:rsidR="00A425E5" w:rsidRPr="00DA6485">
          <w:rPr>
            <w:rStyle w:val="Hyperlink"/>
            <w:noProof/>
          </w:rPr>
          <w:t>2.5</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Energy Estimation</w:t>
        </w:r>
        <w:r w:rsidR="00A425E5">
          <w:rPr>
            <w:noProof/>
            <w:webHidden/>
          </w:rPr>
          <w:tab/>
        </w:r>
        <w:r w:rsidR="00A425E5">
          <w:rPr>
            <w:noProof/>
            <w:webHidden/>
          </w:rPr>
          <w:fldChar w:fldCharType="begin"/>
        </w:r>
        <w:r w:rsidR="00A425E5">
          <w:rPr>
            <w:noProof/>
            <w:webHidden/>
          </w:rPr>
          <w:instrText xml:space="preserve"> PAGEREF _Toc452963900 \h </w:instrText>
        </w:r>
        <w:r w:rsidR="00A425E5">
          <w:rPr>
            <w:noProof/>
            <w:webHidden/>
          </w:rPr>
        </w:r>
        <w:r w:rsidR="00A425E5">
          <w:rPr>
            <w:noProof/>
            <w:webHidden/>
          </w:rPr>
          <w:fldChar w:fldCharType="separate"/>
        </w:r>
        <w:r w:rsidR="00A425E5">
          <w:rPr>
            <w:noProof/>
            <w:webHidden/>
          </w:rPr>
          <w:t>15</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1" w:history="1">
        <w:r w:rsidR="00A425E5" w:rsidRPr="00DA6485">
          <w:rPr>
            <w:rStyle w:val="Hyperlink"/>
            <w:noProof/>
          </w:rPr>
          <w:t>2.6</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Using the Data</w:t>
        </w:r>
        <w:r w:rsidR="00A425E5">
          <w:rPr>
            <w:noProof/>
            <w:webHidden/>
          </w:rPr>
          <w:tab/>
        </w:r>
        <w:r w:rsidR="00A425E5">
          <w:rPr>
            <w:noProof/>
            <w:webHidden/>
          </w:rPr>
          <w:fldChar w:fldCharType="begin"/>
        </w:r>
        <w:r w:rsidR="00A425E5">
          <w:rPr>
            <w:noProof/>
            <w:webHidden/>
          </w:rPr>
          <w:instrText xml:space="preserve"> PAGEREF _Toc452963901 \h </w:instrText>
        </w:r>
        <w:r w:rsidR="00A425E5">
          <w:rPr>
            <w:noProof/>
            <w:webHidden/>
          </w:rPr>
        </w:r>
        <w:r w:rsidR="00A425E5">
          <w:rPr>
            <w:noProof/>
            <w:webHidden/>
          </w:rPr>
          <w:fldChar w:fldCharType="separate"/>
        </w:r>
        <w:r w:rsidR="00A425E5">
          <w:rPr>
            <w:noProof/>
            <w:webHidden/>
          </w:rPr>
          <w:t>17</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2" w:history="1">
        <w:r w:rsidR="00A425E5" w:rsidRPr="00DA6485">
          <w:rPr>
            <w:rStyle w:val="Hyperlink"/>
            <w:noProof/>
          </w:rPr>
          <w:t>2.7</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The Centroid Method</w:t>
        </w:r>
        <w:r w:rsidR="00A425E5">
          <w:rPr>
            <w:noProof/>
            <w:webHidden/>
          </w:rPr>
          <w:tab/>
        </w:r>
        <w:r w:rsidR="00A425E5">
          <w:rPr>
            <w:noProof/>
            <w:webHidden/>
          </w:rPr>
          <w:fldChar w:fldCharType="begin"/>
        </w:r>
        <w:r w:rsidR="00A425E5">
          <w:rPr>
            <w:noProof/>
            <w:webHidden/>
          </w:rPr>
          <w:instrText xml:space="preserve"> PAGEREF _Toc452963902 \h </w:instrText>
        </w:r>
        <w:r w:rsidR="00A425E5">
          <w:rPr>
            <w:noProof/>
            <w:webHidden/>
          </w:rPr>
        </w:r>
        <w:r w:rsidR="00A425E5">
          <w:rPr>
            <w:noProof/>
            <w:webHidden/>
          </w:rPr>
          <w:fldChar w:fldCharType="separate"/>
        </w:r>
        <w:r w:rsidR="00A425E5">
          <w:rPr>
            <w:noProof/>
            <w:webHidden/>
          </w:rPr>
          <w:t>17</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3" w:history="1">
        <w:r w:rsidR="00A425E5" w:rsidRPr="00DA6485">
          <w:rPr>
            <w:rStyle w:val="Hyperlink"/>
            <w:noProof/>
          </w:rPr>
          <w:t>2.8</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Future Work</w:t>
        </w:r>
        <w:r w:rsidR="00A425E5">
          <w:rPr>
            <w:noProof/>
            <w:webHidden/>
          </w:rPr>
          <w:tab/>
        </w:r>
        <w:r w:rsidR="00A425E5">
          <w:rPr>
            <w:noProof/>
            <w:webHidden/>
          </w:rPr>
          <w:fldChar w:fldCharType="begin"/>
        </w:r>
        <w:r w:rsidR="00A425E5">
          <w:rPr>
            <w:noProof/>
            <w:webHidden/>
          </w:rPr>
          <w:instrText xml:space="preserve"> PAGEREF _Toc452963903 \h </w:instrText>
        </w:r>
        <w:r w:rsidR="00A425E5">
          <w:rPr>
            <w:noProof/>
            <w:webHidden/>
          </w:rPr>
        </w:r>
        <w:r w:rsidR="00A425E5">
          <w:rPr>
            <w:noProof/>
            <w:webHidden/>
          </w:rPr>
          <w:fldChar w:fldCharType="separate"/>
        </w:r>
        <w:r w:rsidR="00A425E5">
          <w:rPr>
            <w:noProof/>
            <w:webHidden/>
          </w:rPr>
          <w:t>19</w:t>
        </w:r>
        <w:r w:rsidR="00A425E5">
          <w:rPr>
            <w:noProof/>
            <w:webHidden/>
          </w:rPr>
          <w:fldChar w:fldCharType="end"/>
        </w:r>
      </w:hyperlink>
    </w:p>
    <w:p w:rsidR="00A425E5" w:rsidRDefault="00377E3B">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04" w:history="1">
        <w:r w:rsidR="00A425E5" w:rsidRPr="00DA6485">
          <w:rPr>
            <w:rStyle w:val="Hyperlink"/>
            <w:noProof/>
          </w:rPr>
          <w:t>3</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Thermal Identification</w:t>
        </w:r>
        <w:r w:rsidR="00A425E5">
          <w:rPr>
            <w:noProof/>
            <w:webHidden/>
          </w:rPr>
          <w:tab/>
        </w:r>
        <w:r w:rsidR="00A425E5">
          <w:rPr>
            <w:noProof/>
            <w:webHidden/>
          </w:rPr>
          <w:fldChar w:fldCharType="begin"/>
        </w:r>
        <w:r w:rsidR="00A425E5">
          <w:rPr>
            <w:noProof/>
            <w:webHidden/>
          </w:rPr>
          <w:instrText xml:space="preserve"> PAGEREF _Toc452963904 \h </w:instrText>
        </w:r>
        <w:r w:rsidR="00A425E5">
          <w:rPr>
            <w:noProof/>
            <w:webHidden/>
          </w:rPr>
        </w:r>
        <w:r w:rsidR="00A425E5">
          <w:rPr>
            <w:noProof/>
            <w:webHidden/>
          </w:rPr>
          <w:fldChar w:fldCharType="separate"/>
        </w:r>
        <w:r w:rsidR="00A425E5">
          <w:rPr>
            <w:noProof/>
            <w:webHidden/>
          </w:rPr>
          <w:t>20</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5" w:history="1">
        <w:r w:rsidR="00A425E5" w:rsidRPr="00DA6485">
          <w:rPr>
            <w:rStyle w:val="Hyperlink"/>
            <w:noProof/>
          </w:rPr>
          <w:t>3.1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Overview</w:t>
        </w:r>
        <w:r w:rsidR="00A425E5">
          <w:rPr>
            <w:noProof/>
            <w:webHidden/>
          </w:rPr>
          <w:tab/>
        </w:r>
        <w:r w:rsidR="00A425E5">
          <w:rPr>
            <w:noProof/>
            <w:webHidden/>
          </w:rPr>
          <w:fldChar w:fldCharType="begin"/>
        </w:r>
        <w:r w:rsidR="00A425E5">
          <w:rPr>
            <w:noProof/>
            <w:webHidden/>
          </w:rPr>
          <w:instrText xml:space="preserve"> PAGEREF _Toc452963905 \h </w:instrText>
        </w:r>
        <w:r w:rsidR="00A425E5">
          <w:rPr>
            <w:noProof/>
            <w:webHidden/>
          </w:rPr>
        </w:r>
        <w:r w:rsidR="00A425E5">
          <w:rPr>
            <w:noProof/>
            <w:webHidden/>
          </w:rPr>
          <w:fldChar w:fldCharType="separate"/>
        </w:r>
        <w:r w:rsidR="00A425E5">
          <w:rPr>
            <w:noProof/>
            <w:webHidden/>
          </w:rPr>
          <w:t>20</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6" w:history="1">
        <w:r w:rsidR="00A425E5" w:rsidRPr="00DA6485">
          <w:rPr>
            <w:rStyle w:val="Hyperlink"/>
            <w:noProof/>
          </w:rPr>
          <w:t>3.2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Introduction to Bayesian Probabilistic Methods</w:t>
        </w:r>
        <w:r w:rsidR="00A425E5">
          <w:rPr>
            <w:noProof/>
            <w:webHidden/>
          </w:rPr>
          <w:tab/>
        </w:r>
        <w:r w:rsidR="00A425E5">
          <w:rPr>
            <w:noProof/>
            <w:webHidden/>
          </w:rPr>
          <w:fldChar w:fldCharType="begin"/>
        </w:r>
        <w:r w:rsidR="00A425E5">
          <w:rPr>
            <w:noProof/>
            <w:webHidden/>
          </w:rPr>
          <w:instrText xml:space="preserve"> PAGEREF _Toc452963906 \h </w:instrText>
        </w:r>
        <w:r w:rsidR="00A425E5">
          <w:rPr>
            <w:noProof/>
            <w:webHidden/>
          </w:rPr>
        </w:r>
        <w:r w:rsidR="00A425E5">
          <w:rPr>
            <w:noProof/>
            <w:webHidden/>
          </w:rPr>
          <w:fldChar w:fldCharType="separate"/>
        </w:r>
        <w:r w:rsidR="00A425E5">
          <w:rPr>
            <w:noProof/>
            <w:webHidden/>
          </w:rPr>
          <w:t>21</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07" w:history="1">
        <w:r w:rsidR="00A425E5" w:rsidRPr="00DA6485">
          <w:rPr>
            <w:rStyle w:val="Hyperlink"/>
            <w:noProof/>
          </w:rPr>
          <w:t>3.2.1</w:t>
        </w:r>
        <w:r w:rsidR="00A425E5">
          <w:rPr>
            <w:rFonts w:asciiTheme="minorHAnsi" w:eastAsiaTheme="minorEastAsia" w:hAnsiTheme="minorHAnsi" w:cstheme="minorBidi"/>
            <w:noProof/>
            <w:sz w:val="22"/>
            <w:szCs w:val="22"/>
            <w:lang w:eastAsia="en-US"/>
          </w:rPr>
          <w:tab/>
        </w:r>
        <w:r w:rsidR="00A425E5" w:rsidRPr="00DA6485">
          <w:rPr>
            <w:rStyle w:val="Hyperlink"/>
            <w:noProof/>
          </w:rPr>
          <w:t>Review of Probability</w:t>
        </w:r>
        <w:r w:rsidR="00A425E5">
          <w:rPr>
            <w:noProof/>
            <w:webHidden/>
          </w:rPr>
          <w:tab/>
        </w:r>
        <w:r w:rsidR="00A425E5">
          <w:rPr>
            <w:noProof/>
            <w:webHidden/>
          </w:rPr>
          <w:fldChar w:fldCharType="begin"/>
        </w:r>
        <w:r w:rsidR="00A425E5">
          <w:rPr>
            <w:noProof/>
            <w:webHidden/>
          </w:rPr>
          <w:instrText xml:space="preserve"> PAGEREF _Toc452963907 \h </w:instrText>
        </w:r>
        <w:r w:rsidR="00A425E5">
          <w:rPr>
            <w:noProof/>
            <w:webHidden/>
          </w:rPr>
        </w:r>
        <w:r w:rsidR="00A425E5">
          <w:rPr>
            <w:noProof/>
            <w:webHidden/>
          </w:rPr>
          <w:fldChar w:fldCharType="separate"/>
        </w:r>
        <w:r w:rsidR="00A425E5">
          <w:rPr>
            <w:noProof/>
            <w:webHidden/>
          </w:rPr>
          <w:t>21</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08" w:history="1">
        <w:r w:rsidR="00A425E5" w:rsidRPr="00DA6485">
          <w:rPr>
            <w:rStyle w:val="Hyperlink"/>
            <w:noProof/>
          </w:rPr>
          <w:t>3.2.2</w:t>
        </w:r>
        <w:r w:rsidR="00A425E5">
          <w:rPr>
            <w:rFonts w:asciiTheme="minorHAnsi" w:eastAsiaTheme="minorEastAsia" w:hAnsiTheme="minorHAnsi" w:cstheme="minorBidi"/>
            <w:noProof/>
            <w:sz w:val="22"/>
            <w:szCs w:val="22"/>
            <w:lang w:eastAsia="en-US"/>
          </w:rPr>
          <w:tab/>
        </w:r>
        <w:r w:rsidR="00A425E5" w:rsidRPr="00DA6485">
          <w:rPr>
            <w:rStyle w:val="Hyperlink"/>
            <w:noProof/>
          </w:rPr>
          <w:t>Bayesian Inference</w:t>
        </w:r>
        <w:r w:rsidR="00A425E5">
          <w:rPr>
            <w:noProof/>
            <w:webHidden/>
          </w:rPr>
          <w:tab/>
        </w:r>
        <w:r w:rsidR="00A425E5">
          <w:rPr>
            <w:noProof/>
            <w:webHidden/>
          </w:rPr>
          <w:fldChar w:fldCharType="begin"/>
        </w:r>
        <w:r w:rsidR="00A425E5">
          <w:rPr>
            <w:noProof/>
            <w:webHidden/>
          </w:rPr>
          <w:instrText xml:space="preserve"> PAGEREF _Toc452963908 \h </w:instrText>
        </w:r>
        <w:r w:rsidR="00A425E5">
          <w:rPr>
            <w:noProof/>
            <w:webHidden/>
          </w:rPr>
        </w:r>
        <w:r w:rsidR="00A425E5">
          <w:rPr>
            <w:noProof/>
            <w:webHidden/>
          </w:rPr>
          <w:fldChar w:fldCharType="separate"/>
        </w:r>
        <w:r w:rsidR="00A425E5">
          <w:rPr>
            <w:noProof/>
            <w:webHidden/>
          </w:rPr>
          <w:t>22</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9" w:history="1">
        <w:r w:rsidR="00A425E5" w:rsidRPr="00DA6485">
          <w:rPr>
            <w:rStyle w:val="Hyperlink"/>
            <w:noProof/>
          </w:rPr>
          <w:t>3.3</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Bayesian Parameter Estimation</w:t>
        </w:r>
        <w:r w:rsidR="00A425E5">
          <w:rPr>
            <w:noProof/>
            <w:webHidden/>
          </w:rPr>
          <w:tab/>
        </w:r>
        <w:r w:rsidR="00A425E5">
          <w:rPr>
            <w:noProof/>
            <w:webHidden/>
          </w:rPr>
          <w:fldChar w:fldCharType="begin"/>
        </w:r>
        <w:r w:rsidR="00A425E5">
          <w:rPr>
            <w:noProof/>
            <w:webHidden/>
          </w:rPr>
          <w:instrText xml:space="preserve"> PAGEREF _Toc452963909 \h </w:instrText>
        </w:r>
        <w:r w:rsidR="00A425E5">
          <w:rPr>
            <w:noProof/>
            <w:webHidden/>
          </w:rPr>
        </w:r>
        <w:r w:rsidR="00A425E5">
          <w:rPr>
            <w:noProof/>
            <w:webHidden/>
          </w:rPr>
          <w:fldChar w:fldCharType="separate"/>
        </w:r>
        <w:r w:rsidR="00A425E5">
          <w:rPr>
            <w:noProof/>
            <w:webHidden/>
          </w:rPr>
          <w:t>24</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0" w:history="1">
        <w:r w:rsidR="00A425E5" w:rsidRPr="00DA6485">
          <w:rPr>
            <w:rStyle w:val="Hyperlink"/>
            <w:noProof/>
          </w:rPr>
          <w:t>3.3.1</w:t>
        </w:r>
        <w:r w:rsidR="00A425E5">
          <w:rPr>
            <w:rFonts w:asciiTheme="minorHAnsi" w:eastAsiaTheme="minorEastAsia" w:hAnsiTheme="minorHAnsi" w:cstheme="minorBidi"/>
            <w:noProof/>
            <w:sz w:val="22"/>
            <w:szCs w:val="22"/>
            <w:lang w:eastAsia="en-US"/>
          </w:rPr>
          <w:tab/>
        </w:r>
        <w:r w:rsidR="00A425E5" w:rsidRPr="00DA6485">
          <w:rPr>
            <w:rStyle w:val="Hyperlink"/>
            <w:noProof/>
          </w:rPr>
          <w:t>Square Thermals</w:t>
        </w:r>
        <w:r w:rsidR="00A425E5">
          <w:rPr>
            <w:noProof/>
            <w:webHidden/>
          </w:rPr>
          <w:tab/>
        </w:r>
        <w:r w:rsidR="00A425E5">
          <w:rPr>
            <w:noProof/>
            <w:webHidden/>
          </w:rPr>
          <w:fldChar w:fldCharType="begin"/>
        </w:r>
        <w:r w:rsidR="00A425E5">
          <w:rPr>
            <w:noProof/>
            <w:webHidden/>
          </w:rPr>
          <w:instrText xml:space="preserve"> PAGEREF _Toc452963910 \h </w:instrText>
        </w:r>
        <w:r w:rsidR="00A425E5">
          <w:rPr>
            <w:noProof/>
            <w:webHidden/>
          </w:rPr>
        </w:r>
        <w:r w:rsidR="00A425E5">
          <w:rPr>
            <w:noProof/>
            <w:webHidden/>
          </w:rPr>
          <w:fldChar w:fldCharType="separate"/>
        </w:r>
        <w:r w:rsidR="00A425E5">
          <w:rPr>
            <w:noProof/>
            <w:webHidden/>
          </w:rPr>
          <w:t>24</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1" w:history="1">
        <w:r w:rsidR="00A425E5" w:rsidRPr="00DA6485">
          <w:rPr>
            <w:rStyle w:val="Hyperlink"/>
            <w:noProof/>
          </w:rPr>
          <w:t>3.3.2</w:t>
        </w:r>
        <w:r w:rsidR="00A425E5">
          <w:rPr>
            <w:rFonts w:asciiTheme="minorHAnsi" w:eastAsiaTheme="minorEastAsia" w:hAnsiTheme="minorHAnsi" w:cstheme="minorBidi"/>
            <w:noProof/>
            <w:sz w:val="22"/>
            <w:szCs w:val="22"/>
            <w:lang w:eastAsia="en-US"/>
          </w:rPr>
          <w:tab/>
        </w:r>
        <w:r w:rsidR="00A425E5" w:rsidRPr="00DA6485">
          <w:rPr>
            <w:rStyle w:val="Hyperlink"/>
            <w:noProof/>
          </w:rPr>
          <w:t>Square Thermals with Partial Knowledge</w:t>
        </w:r>
        <w:r w:rsidR="00A425E5">
          <w:rPr>
            <w:noProof/>
            <w:webHidden/>
          </w:rPr>
          <w:tab/>
        </w:r>
        <w:r w:rsidR="00A425E5">
          <w:rPr>
            <w:noProof/>
            <w:webHidden/>
          </w:rPr>
          <w:fldChar w:fldCharType="begin"/>
        </w:r>
        <w:r w:rsidR="00A425E5">
          <w:rPr>
            <w:noProof/>
            <w:webHidden/>
          </w:rPr>
          <w:instrText xml:space="preserve"> PAGEREF _Toc452963911 \h </w:instrText>
        </w:r>
        <w:r w:rsidR="00A425E5">
          <w:rPr>
            <w:noProof/>
            <w:webHidden/>
          </w:rPr>
        </w:r>
        <w:r w:rsidR="00A425E5">
          <w:rPr>
            <w:noProof/>
            <w:webHidden/>
          </w:rPr>
          <w:fldChar w:fldCharType="separate"/>
        </w:r>
        <w:r w:rsidR="00A425E5">
          <w:rPr>
            <w:noProof/>
            <w:webHidden/>
          </w:rPr>
          <w:t>25</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2" w:history="1">
        <w:r w:rsidR="00A425E5" w:rsidRPr="00DA6485">
          <w:rPr>
            <w:rStyle w:val="Hyperlink"/>
            <w:noProof/>
          </w:rPr>
          <w:t>3.3.3</w:t>
        </w:r>
        <w:r w:rsidR="00A425E5">
          <w:rPr>
            <w:rFonts w:asciiTheme="minorHAnsi" w:eastAsiaTheme="minorEastAsia" w:hAnsiTheme="minorHAnsi" w:cstheme="minorBidi"/>
            <w:noProof/>
            <w:sz w:val="22"/>
            <w:szCs w:val="22"/>
            <w:lang w:eastAsia="en-US"/>
          </w:rPr>
          <w:tab/>
        </w:r>
        <w:r w:rsidR="00A425E5" w:rsidRPr="00DA6485">
          <w:rPr>
            <w:rStyle w:val="Hyperlink"/>
            <w:noProof/>
          </w:rPr>
          <w:t>Gaussian-shaped Thermals</w:t>
        </w:r>
        <w:r w:rsidR="00A425E5">
          <w:rPr>
            <w:noProof/>
            <w:webHidden/>
          </w:rPr>
          <w:tab/>
        </w:r>
        <w:r w:rsidR="00A425E5">
          <w:rPr>
            <w:noProof/>
            <w:webHidden/>
          </w:rPr>
          <w:fldChar w:fldCharType="begin"/>
        </w:r>
        <w:r w:rsidR="00A425E5">
          <w:rPr>
            <w:noProof/>
            <w:webHidden/>
          </w:rPr>
          <w:instrText xml:space="preserve"> PAGEREF _Toc452963912 \h </w:instrText>
        </w:r>
        <w:r w:rsidR="00A425E5">
          <w:rPr>
            <w:noProof/>
            <w:webHidden/>
          </w:rPr>
        </w:r>
        <w:r w:rsidR="00A425E5">
          <w:rPr>
            <w:noProof/>
            <w:webHidden/>
          </w:rPr>
          <w:fldChar w:fldCharType="separate"/>
        </w:r>
        <w:r w:rsidR="00A425E5">
          <w:rPr>
            <w:noProof/>
            <w:webHidden/>
          </w:rPr>
          <w:t>26</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3" w:history="1">
        <w:r w:rsidR="00A425E5" w:rsidRPr="00DA6485">
          <w:rPr>
            <w:rStyle w:val="Hyperlink"/>
            <w:noProof/>
          </w:rPr>
          <w:t>3.4</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Gaussian Process Regression</w:t>
        </w:r>
        <w:r w:rsidR="00A425E5">
          <w:rPr>
            <w:noProof/>
            <w:webHidden/>
          </w:rPr>
          <w:tab/>
        </w:r>
        <w:r w:rsidR="00A425E5">
          <w:rPr>
            <w:noProof/>
            <w:webHidden/>
          </w:rPr>
          <w:fldChar w:fldCharType="begin"/>
        </w:r>
        <w:r w:rsidR="00A425E5">
          <w:rPr>
            <w:noProof/>
            <w:webHidden/>
          </w:rPr>
          <w:instrText xml:space="preserve"> PAGEREF _Toc452963913 \h </w:instrText>
        </w:r>
        <w:r w:rsidR="00A425E5">
          <w:rPr>
            <w:noProof/>
            <w:webHidden/>
          </w:rPr>
        </w:r>
        <w:r w:rsidR="00A425E5">
          <w:rPr>
            <w:noProof/>
            <w:webHidden/>
          </w:rPr>
          <w:fldChar w:fldCharType="separate"/>
        </w:r>
        <w:r w:rsidR="00A425E5">
          <w:rPr>
            <w:noProof/>
            <w:webHidden/>
          </w:rPr>
          <w:t>27</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4" w:history="1">
        <w:r w:rsidR="00A425E5" w:rsidRPr="00DA6485">
          <w:rPr>
            <w:rStyle w:val="Hyperlink"/>
            <w:noProof/>
          </w:rPr>
          <w:t>3.5</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Comparison of Gaussian Process Regression and Bayesian Parameter Estimation</w:t>
        </w:r>
        <w:r w:rsidR="00A425E5">
          <w:rPr>
            <w:noProof/>
            <w:webHidden/>
          </w:rPr>
          <w:tab/>
        </w:r>
        <w:r w:rsidR="00A425E5">
          <w:rPr>
            <w:noProof/>
            <w:webHidden/>
          </w:rPr>
          <w:fldChar w:fldCharType="begin"/>
        </w:r>
        <w:r w:rsidR="00A425E5">
          <w:rPr>
            <w:noProof/>
            <w:webHidden/>
          </w:rPr>
          <w:instrText xml:space="preserve"> PAGEREF _Toc452963914 \h </w:instrText>
        </w:r>
        <w:r w:rsidR="00A425E5">
          <w:rPr>
            <w:noProof/>
            <w:webHidden/>
          </w:rPr>
        </w:r>
        <w:r w:rsidR="00A425E5">
          <w:rPr>
            <w:noProof/>
            <w:webHidden/>
          </w:rPr>
          <w:fldChar w:fldCharType="separate"/>
        </w:r>
        <w:r w:rsidR="00A425E5">
          <w:rPr>
            <w:noProof/>
            <w:webHidden/>
          </w:rPr>
          <w:t>31</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5" w:history="1">
        <w:r w:rsidR="00A425E5" w:rsidRPr="00DA6485">
          <w:rPr>
            <w:rStyle w:val="Hyperlink"/>
            <w:noProof/>
          </w:rPr>
          <w:t>3.6</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Gaussian Process Regression in Simulation</w:t>
        </w:r>
        <w:r w:rsidR="00A425E5">
          <w:rPr>
            <w:noProof/>
            <w:webHidden/>
          </w:rPr>
          <w:tab/>
        </w:r>
        <w:r w:rsidR="00A425E5">
          <w:rPr>
            <w:noProof/>
            <w:webHidden/>
          </w:rPr>
          <w:fldChar w:fldCharType="begin"/>
        </w:r>
        <w:r w:rsidR="00A425E5">
          <w:rPr>
            <w:noProof/>
            <w:webHidden/>
          </w:rPr>
          <w:instrText xml:space="preserve"> PAGEREF _Toc452963915 \h </w:instrText>
        </w:r>
        <w:r w:rsidR="00A425E5">
          <w:rPr>
            <w:noProof/>
            <w:webHidden/>
          </w:rPr>
        </w:r>
        <w:r w:rsidR="00A425E5">
          <w:rPr>
            <w:noProof/>
            <w:webHidden/>
          </w:rPr>
          <w:fldChar w:fldCharType="separate"/>
        </w:r>
        <w:r w:rsidR="00A425E5">
          <w:rPr>
            <w:noProof/>
            <w:webHidden/>
          </w:rPr>
          <w:t>35</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6" w:history="1">
        <w:r w:rsidR="00A425E5" w:rsidRPr="00DA6485">
          <w:rPr>
            <w:rStyle w:val="Hyperlink"/>
            <w:noProof/>
          </w:rPr>
          <w:t>3.7</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Bayesian Networks</w:t>
        </w:r>
        <w:r w:rsidR="00A425E5">
          <w:rPr>
            <w:noProof/>
            <w:webHidden/>
          </w:rPr>
          <w:tab/>
        </w:r>
        <w:r w:rsidR="00A425E5">
          <w:rPr>
            <w:noProof/>
            <w:webHidden/>
          </w:rPr>
          <w:fldChar w:fldCharType="begin"/>
        </w:r>
        <w:r w:rsidR="00A425E5">
          <w:rPr>
            <w:noProof/>
            <w:webHidden/>
          </w:rPr>
          <w:instrText xml:space="preserve"> PAGEREF _Toc452963916 \h </w:instrText>
        </w:r>
        <w:r w:rsidR="00A425E5">
          <w:rPr>
            <w:noProof/>
            <w:webHidden/>
          </w:rPr>
        </w:r>
        <w:r w:rsidR="00A425E5">
          <w:rPr>
            <w:noProof/>
            <w:webHidden/>
          </w:rPr>
          <w:fldChar w:fldCharType="separate"/>
        </w:r>
        <w:r w:rsidR="00A425E5">
          <w:rPr>
            <w:noProof/>
            <w:webHidden/>
          </w:rPr>
          <w:t>37</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7" w:history="1">
        <w:r w:rsidR="00A425E5" w:rsidRPr="00DA6485">
          <w:rPr>
            <w:rStyle w:val="Hyperlink"/>
            <w:noProof/>
          </w:rPr>
          <w:t>3.7.1</w:t>
        </w:r>
        <w:r w:rsidR="00A425E5">
          <w:rPr>
            <w:rFonts w:asciiTheme="minorHAnsi" w:eastAsiaTheme="minorEastAsia" w:hAnsiTheme="minorHAnsi" w:cstheme="minorBidi"/>
            <w:noProof/>
            <w:sz w:val="22"/>
            <w:szCs w:val="22"/>
            <w:lang w:eastAsia="en-US"/>
          </w:rPr>
          <w:tab/>
        </w:r>
        <w:r w:rsidR="00A425E5" w:rsidRPr="00DA6485">
          <w:rPr>
            <w:rStyle w:val="Hyperlink"/>
            <w:noProof/>
          </w:rPr>
          <w:t>Overview</w:t>
        </w:r>
        <w:r w:rsidR="00A425E5">
          <w:rPr>
            <w:noProof/>
            <w:webHidden/>
          </w:rPr>
          <w:tab/>
        </w:r>
        <w:r w:rsidR="00A425E5">
          <w:rPr>
            <w:noProof/>
            <w:webHidden/>
          </w:rPr>
          <w:fldChar w:fldCharType="begin"/>
        </w:r>
        <w:r w:rsidR="00A425E5">
          <w:rPr>
            <w:noProof/>
            <w:webHidden/>
          </w:rPr>
          <w:instrText xml:space="preserve"> PAGEREF _Toc452963917 \h </w:instrText>
        </w:r>
        <w:r w:rsidR="00A425E5">
          <w:rPr>
            <w:noProof/>
            <w:webHidden/>
          </w:rPr>
        </w:r>
        <w:r w:rsidR="00A425E5">
          <w:rPr>
            <w:noProof/>
            <w:webHidden/>
          </w:rPr>
          <w:fldChar w:fldCharType="separate"/>
        </w:r>
        <w:r w:rsidR="00A425E5">
          <w:rPr>
            <w:noProof/>
            <w:webHidden/>
          </w:rPr>
          <w:t>37</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8" w:history="1">
        <w:r w:rsidR="00A425E5" w:rsidRPr="00DA6485">
          <w:rPr>
            <w:rStyle w:val="Hyperlink"/>
            <w:noProof/>
          </w:rPr>
          <w:t>3.7.2</w:t>
        </w:r>
        <w:r w:rsidR="00A425E5">
          <w:rPr>
            <w:rFonts w:asciiTheme="minorHAnsi" w:eastAsiaTheme="minorEastAsia" w:hAnsiTheme="minorHAnsi" w:cstheme="minorBidi"/>
            <w:noProof/>
            <w:sz w:val="22"/>
            <w:szCs w:val="22"/>
            <w:lang w:eastAsia="en-US"/>
          </w:rPr>
          <w:tab/>
        </w:r>
        <w:r w:rsidR="00A425E5" w:rsidRPr="00DA6485">
          <w:rPr>
            <w:rStyle w:val="Hyperlink"/>
            <w:noProof/>
          </w:rPr>
          <w:t>Advantages of Bayesian Networks</w:t>
        </w:r>
        <w:r w:rsidR="00A425E5">
          <w:rPr>
            <w:noProof/>
            <w:webHidden/>
          </w:rPr>
          <w:tab/>
        </w:r>
        <w:r w:rsidR="00A425E5">
          <w:rPr>
            <w:noProof/>
            <w:webHidden/>
          </w:rPr>
          <w:fldChar w:fldCharType="begin"/>
        </w:r>
        <w:r w:rsidR="00A425E5">
          <w:rPr>
            <w:noProof/>
            <w:webHidden/>
          </w:rPr>
          <w:instrText xml:space="preserve"> PAGEREF _Toc452963918 \h </w:instrText>
        </w:r>
        <w:r w:rsidR="00A425E5">
          <w:rPr>
            <w:noProof/>
            <w:webHidden/>
          </w:rPr>
        </w:r>
        <w:r w:rsidR="00A425E5">
          <w:rPr>
            <w:noProof/>
            <w:webHidden/>
          </w:rPr>
          <w:fldChar w:fldCharType="separate"/>
        </w:r>
        <w:r w:rsidR="00A425E5">
          <w:rPr>
            <w:noProof/>
            <w:webHidden/>
          </w:rPr>
          <w:t>38</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9" w:history="1">
        <w:r w:rsidR="00A425E5" w:rsidRPr="00DA6485">
          <w:rPr>
            <w:rStyle w:val="Hyperlink"/>
            <w:noProof/>
          </w:rPr>
          <w:t>3.7.3</w:t>
        </w:r>
        <w:r w:rsidR="00A425E5">
          <w:rPr>
            <w:rFonts w:asciiTheme="minorHAnsi" w:eastAsiaTheme="minorEastAsia" w:hAnsiTheme="minorHAnsi" w:cstheme="minorBidi"/>
            <w:noProof/>
            <w:sz w:val="22"/>
            <w:szCs w:val="22"/>
            <w:lang w:eastAsia="en-US"/>
          </w:rPr>
          <w:tab/>
        </w:r>
        <w:r w:rsidR="00A425E5" w:rsidRPr="00DA6485">
          <w:rPr>
            <w:rStyle w:val="Hyperlink"/>
            <w:noProof/>
          </w:rPr>
          <w:t>Simple Example: Learning Conditional Probability Tables</w:t>
        </w:r>
        <w:r w:rsidR="00A425E5">
          <w:rPr>
            <w:noProof/>
            <w:webHidden/>
          </w:rPr>
          <w:tab/>
        </w:r>
        <w:r w:rsidR="00A425E5">
          <w:rPr>
            <w:noProof/>
            <w:webHidden/>
          </w:rPr>
          <w:fldChar w:fldCharType="begin"/>
        </w:r>
        <w:r w:rsidR="00A425E5">
          <w:rPr>
            <w:noProof/>
            <w:webHidden/>
          </w:rPr>
          <w:instrText xml:space="preserve"> PAGEREF _Toc452963919 \h </w:instrText>
        </w:r>
        <w:r w:rsidR="00A425E5">
          <w:rPr>
            <w:noProof/>
            <w:webHidden/>
          </w:rPr>
        </w:r>
        <w:r w:rsidR="00A425E5">
          <w:rPr>
            <w:noProof/>
            <w:webHidden/>
          </w:rPr>
          <w:fldChar w:fldCharType="separate"/>
        </w:r>
        <w:r w:rsidR="00A425E5">
          <w:rPr>
            <w:noProof/>
            <w:webHidden/>
          </w:rPr>
          <w:t>39</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20" w:history="1">
        <w:r w:rsidR="00A425E5" w:rsidRPr="00DA6485">
          <w:rPr>
            <w:rStyle w:val="Hyperlink"/>
            <w:noProof/>
          </w:rPr>
          <w:t>3.7.4</w:t>
        </w:r>
        <w:r w:rsidR="00A425E5">
          <w:rPr>
            <w:rFonts w:asciiTheme="minorHAnsi" w:eastAsiaTheme="minorEastAsia" w:hAnsiTheme="minorHAnsi" w:cstheme="minorBidi"/>
            <w:noProof/>
            <w:sz w:val="22"/>
            <w:szCs w:val="22"/>
            <w:lang w:eastAsia="en-US"/>
          </w:rPr>
          <w:tab/>
        </w:r>
        <w:r w:rsidR="00A425E5" w:rsidRPr="00DA6485">
          <w:rPr>
            <w:rStyle w:val="Hyperlink"/>
            <w:noProof/>
          </w:rPr>
          <w:t>Thermal Soaring: Learning the Network</w:t>
        </w:r>
        <w:r w:rsidR="00A425E5">
          <w:rPr>
            <w:noProof/>
            <w:webHidden/>
          </w:rPr>
          <w:tab/>
        </w:r>
        <w:r w:rsidR="00A425E5">
          <w:rPr>
            <w:noProof/>
            <w:webHidden/>
          </w:rPr>
          <w:fldChar w:fldCharType="begin"/>
        </w:r>
        <w:r w:rsidR="00A425E5">
          <w:rPr>
            <w:noProof/>
            <w:webHidden/>
          </w:rPr>
          <w:instrText xml:space="preserve"> PAGEREF _Toc452963920 \h </w:instrText>
        </w:r>
        <w:r w:rsidR="00A425E5">
          <w:rPr>
            <w:noProof/>
            <w:webHidden/>
          </w:rPr>
        </w:r>
        <w:r w:rsidR="00A425E5">
          <w:rPr>
            <w:noProof/>
            <w:webHidden/>
          </w:rPr>
          <w:fldChar w:fldCharType="separate"/>
        </w:r>
        <w:r w:rsidR="00A425E5">
          <w:rPr>
            <w:noProof/>
            <w:webHidden/>
          </w:rPr>
          <w:t>41</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1" w:history="1">
        <w:r w:rsidR="00A425E5" w:rsidRPr="00DA6485">
          <w:rPr>
            <w:rStyle w:val="Hyperlink"/>
            <w:noProof/>
          </w:rPr>
          <w:t>3.8</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Future Work</w:t>
        </w:r>
        <w:r w:rsidR="00A425E5">
          <w:rPr>
            <w:noProof/>
            <w:webHidden/>
          </w:rPr>
          <w:tab/>
        </w:r>
        <w:r w:rsidR="00A425E5">
          <w:rPr>
            <w:noProof/>
            <w:webHidden/>
          </w:rPr>
          <w:fldChar w:fldCharType="begin"/>
        </w:r>
        <w:r w:rsidR="00A425E5">
          <w:rPr>
            <w:noProof/>
            <w:webHidden/>
          </w:rPr>
          <w:instrText xml:space="preserve"> PAGEREF _Toc452963921 \h </w:instrText>
        </w:r>
        <w:r w:rsidR="00A425E5">
          <w:rPr>
            <w:noProof/>
            <w:webHidden/>
          </w:rPr>
        </w:r>
        <w:r w:rsidR="00A425E5">
          <w:rPr>
            <w:noProof/>
            <w:webHidden/>
          </w:rPr>
          <w:fldChar w:fldCharType="separate"/>
        </w:r>
        <w:r w:rsidR="00A425E5">
          <w:rPr>
            <w:noProof/>
            <w:webHidden/>
          </w:rPr>
          <w:t>42</w:t>
        </w:r>
        <w:r w:rsidR="00A425E5">
          <w:rPr>
            <w:noProof/>
            <w:webHidden/>
          </w:rPr>
          <w:fldChar w:fldCharType="end"/>
        </w:r>
      </w:hyperlink>
    </w:p>
    <w:p w:rsidR="00A425E5" w:rsidRDefault="00377E3B">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22" w:history="1">
        <w:r w:rsidR="00A425E5" w:rsidRPr="00DA6485">
          <w:rPr>
            <w:rStyle w:val="Hyperlink"/>
            <w:noProof/>
          </w:rPr>
          <w:t>4</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Creating a Policy</w:t>
        </w:r>
        <w:r w:rsidR="00A425E5">
          <w:rPr>
            <w:noProof/>
            <w:webHidden/>
          </w:rPr>
          <w:tab/>
        </w:r>
        <w:r w:rsidR="00A425E5">
          <w:rPr>
            <w:noProof/>
            <w:webHidden/>
          </w:rPr>
          <w:fldChar w:fldCharType="begin"/>
        </w:r>
        <w:r w:rsidR="00A425E5">
          <w:rPr>
            <w:noProof/>
            <w:webHidden/>
          </w:rPr>
          <w:instrText xml:space="preserve"> PAGEREF _Toc452963922 \h </w:instrText>
        </w:r>
        <w:r w:rsidR="00A425E5">
          <w:rPr>
            <w:noProof/>
            <w:webHidden/>
          </w:rPr>
        </w:r>
        <w:r w:rsidR="00A425E5">
          <w:rPr>
            <w:noProof/>
            <w:webHidden/>
          </w:rPr>
          <w:fldChar w:fldCharType="separate"/>
        </w:r>
        <w:r w:rsidR="00A425E5">
          <w:rPr>
            <w:noProof/>
            <w:webHidden/>
          </w:rPr>
          <w:t>43</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3" w:history="1">
        <w:r w:rsidR="00A425E5" w:rsidRPr="00DA6485">
          <w:rPr>
            <w:rStyle w:val="Hyperlink"/>
            <w:noProof/>
          </w:rPr>
          <w:t>4.1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What is a Policy?</w:t>
        </w:r>
        <w:r w:rsidR="00A425E5">
          <w:rPr>
            <w:noProof/>
            <w:webHidden/>
          </w:rPr>
          <w:tab/>
        </w:r>
        <w:r w:rsidR="00A425E5">
          <w:rPr>
            <w:noProof/>
            <w:webHidden/>
          </w:rPr>
          <w:fldChar w:fldCharType="begin"/>
        </w:r>
        <w:r w:rsidR="00A425E5">
          <w:rPr>
            <w:noProof/>
            <w:webHidden/>
          </w:rPr>
          <w:instrText xml:space="preserve"> PAGEREF _Toc452963923 \h </w:instrText>
        </w:r>
        <w:r w:rsidR="00A425E5">
          <w:rPr>
            <w:noProof/>
            <w:webHidden/>
          </w:rPr>
        </w:r>
        <w:r w:rsidR="00A425E5">
          <w:rPr>
            <w:noProof/>
            <w:webHidden/>
          </w:rPr>
          <w:fldChar w:fldCharType="separate"/>
        </w:r>
        <w:r w:rsidR="00A425E5">
          <w:rPr>
            <w:noProof/>
            <w:webHidden/>
          </w:rPr>
          <w:t>43</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4" w:history="1">
        <w:r w:rsidR="00A425E5" w:rsidRPr="00DA6485">
          <w:rPr>
            <w:rStyle w:val="Hyperlink"/>
            <w:noProof/>
          </w:rPr>
          <w:t>4.2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Using the Policy: States and Actions</w:t>
        </w:r>
        <w:r w:rsidR="00A425E5">
          <w:rPr>
            <w:noProof/>
            <w:webHidden/>
          </w:rPr>
          <w:tab/>
        </w:r>
        <w:r w:rsidR="00A425E5">
          <w:rPr>
            <w:noProof/>
            <w:webHidden/>
          </w:rPr>
          <w:fldChar w:fldCharType="begin"/>
        </w:r>
        <w:r w:rsidR="00A425E5">
          <w:rPr>
            <w:noProof/>
            <w:webHidden/>
          </w:rPr>
          <w:instrText xml:space="preserve"> PAGEREF _Toc452963924 \h </w:instrText>
        </w:r>
        <w:r w:rsidR="00A425E5">
          <w:rPr>
            <w:noProof/>
            <w:webHidden/>
          </w:rPr>
        </w:r>
        <w:r w:rsidR="00A425E5">
          <w:rPr>
            <w:noProof/>
            <w:webHidden/>
          </w:rPr>
          <w:fldChar w:fldCharType="separate"/>
        </w:r>
        <w:r w:rsidR="00A425E5">
          <w:rPr>
            <w:noProof/>
            <w:webHidden/>
          </w:rPr>
          <w:t>44</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5" w:history="1">
        <w:r w:rsidR="00A425E5" w:rsidRPr="00DA6485">
          <w:rPr>
            <w:rStyle w:val="Hyperlink"/>
            <w:noProof/>
          </w:rPr>
          <w:t>4.3</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How to Form a Policy?</w:t>
        </w:r>
        <w:r w:rsidR="00A425E5">
          <w:rPr>
            <w:noProof/>
            <w:webHidden/>
          </w:rPr>
          <w:tab/>
        </w:r>
        <w:r w:rsidR="00A425E5">
          <w:rPr>
            <w:noProof/>
            <w:webHidden/>
          </w:rPr>
          <w:fldChar w:fldCharType="begin"/>
        </w:r>
        <w:r w:rsidR="00A425E5">
          <w:rPr>
            <w:noProof/>
            <w:webHidden/>
          </w:rPr>
          <w:instrText xml:space="preserve"> PAGEREF _Toc452963925 \h </w:instrText>
        </w:r>
        <w:r w:rsidR="00A425E5">
          <w:rPr>
            <w:noProof/>
            <w:webHidden/>
          </w:rPr>
        </w:r>
        <w:r w:rsidR="00A425E5">
          <w:rPr>
            <w:noProof/>
            <w:webHidden/>
          </w:rPr>
          <w:fldChar w:fldCharType="separate"/>
        </w:r>
        <w:r w:rsidR="00A425E5">
          <w:rPr>
            <w:noProof/>
            <w:webHidden/>
          </w:rPr>
          <w:t>45</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6" w:history="1">
        <w:r w:rsidR="00A425E5" w:rsidRPr="00DA6485">
          <w:rPr>
            <w:rStyle w:val="Hyperlink"/>
            <w:noProof/>
          </w:rPr>
          <w:t>4.4</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Learning about Machine Learning</w:t>
        </w:r>
        <w:r w:rsidR="00A425E5">
          <w:rPr>
            <w:noProof/>
            <w:webHidden/>
          </w:rPr>
          <w:tab/>
        </w:r>
        <w:r w:rsidR="00A425E5">
          <w:rPr>
            <w:noProof/>
            <w:webHidden/>
          </w:rPr>
          <w:fldChar w:fldCharType="begin"/>
        </w:r>
        <w:r w:rsidR="00A425E5">
          <w:rPr>
            <w:noProof/>
            <w:webHidden/>
          </w:rPr>
          <w:instrText xml:space="preserve"> PAGEREF _Toc452963926 \h </w:instrText>
        </w:r>
        <w:r w:rsidR="00A425E5">
          <w:rPr>
            <w:noProof/>
            <w:webHidden/>
          </w:rPr>
        </w:r>
        <w:r w:rsidR="00A425E5">
          <w:rPr>
            <w:noProof/>
            <w:webHidden/>
          </w:rPr>
          <w:fldChar w:fldCharType="separate"/>
        </w:r>
        <w:r w:rsidR="00A425E5">
          <w:rPr>
            <w:noProof/>
            <w:webHidden/>
          </w:rPr>
          <w:t>46</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7" w:history="1">
        <w:r w:rsidR="00A425E5" w:rsidRPr="00DA6485">
          <w:rPr>
            <w:rStyle w:val="Hyperlink"/>
            <w:noProof/>
          </w:rPr>
          <w:t>4.5</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Choosing a Machine Learning Method</w:t>
        </w:r>
        <w:r w:rsidR="00A425E5">
          <w:rPr>
            <w:noProof/>
            <w:webHidden/>
          </w:rPr>
          <w:tab/>
        </w:r>
        <w:r w:rsidR="00A425E5">
          <w:rPr>
            <w:noProof/>
            <w:webHidden/>
          </w:rPr>
          <w:fldChar w:fldCharType="begin"/>
        </w:r>
        <w:r w:rsidR="00A425E5">
          <w:rPr>
            <w:noProof/>
            <w:webHidden/>
          </w:rPr>
          <w:instrText xml:space="preserve"> PAGEREF _Toc452963927 \h </w:instrText>
        </w:r>
        <w:r w:rsidR="00A425E5">
          <w:rPr>
            <w:noProof/>
            <w:webHidden/>
          </w:rPr>
        </w:r>
        <w:r w:rsidR="00A425E5">
          <w:rPr>
            <w:noProof/>
            <w:webHidden/>
          </w:rPr>
          <w:fldChar w:fldCharType="separate"/>
        </w:r>
        <w:r w:rsidR="00A425E5">
          <w:rPr>
            <w:noProof/>
            <w:webHidden/>
          </w:rPr>
          <w:t>47</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8" w:history="1">
        <w:r w:rsidR="00A425E5" w:rsidRPr="00DA6485">
          <w:rPr>
            <w:rStyle w:val="Hyperlink"/>
            <w:noProof/>
          </w:rPr>
          <w:t>4.6</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Implementing Machine Learning Methods: Overview</w:t>
        </w:r>
        <w:r w:rsidR="00A425E5">
          <w:rPr>
            <w:noProof/>
            <w:webHidden/>
          </w:rPr>
          <w:tab/>
        </w:r>
        <w:r w:rsidR="00A425E5">
          <w:rPr>
            <w:noProof/>
            <w:webHidden/>
          </w:rPr>
          <w:fldChar w:fldCharType="begin"/>
        </w:r>
        <w:r w:rsidR="00A425E5">
          <w:rPr>
            <w:noProof/>
            <w:webHidden/>
          </w:rPr>
          <w:instrText xml:space="preserve"> PAGEREF _Toc452963928 \h </w:instrText>
        </w:r>
        <w:r w:rsidR="00A425E5">
          <w:rPr>
            <w:noProof/>
            <w:webHidden/>
          </w:rPr>
        </w:r>
        <w:r w:rsidR="00A425E5">
          <w:rPr>
            <w:noProof/>
            <w:webHidden/>
          </w:rPr>
          <w:fldChar w:fldCharType="separate"/>
        </w:r>
        <w:r w:rsidR="00A425E5">
          <w:rPr>
            <w:noProof/>
            <w:webHidden/>
          </w:rPr>
          <w:t>48</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9" w:history="1">
        <w:r w:rsidR="00A425E5" w:rsidRPr="00DA6485">
          <w:rPr>
            <w:rStyle w:val="Hyperlink"/>
            <w:noProof/>
          </w:rPr>
          <w:t>4.7</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What is Dynamic Programming?</w:t>
        </w:r>
        <w:r w:rsidR="00A425E5">
          <w:rPr>
            <w:noProof/>
            <w:webHidden/>
          </w:rPr>
          <w:tab/>
        </w:r>
        <w:r w:rsidR="00A425E5">
          <w:rPr>
            <w:noProof/>
            <w:webHidden/>
          </w:rPr>
          <w:fldChar w:fldCharType="begin"/>
        </w:r>
        <w:r w:rsidR="00A425E5">
          <w:rPr>
            <w:noProof/>
            <w:webHidden/>
          </w:rPr>
          <w:instrText xml:space="preserve"> PAGEREF _Toc452963929 \h </w:instrText>
        </w:r>
        <w:r w:rsidR="00A425E5">
          <w:rPr>
            <w:noProof/>
            <w:webHidden/>
          </w:rPr>
        </w:r>
        <w:r w:rsidR="00A425E5">
          <w:rPr>
            <w:noProof/>
            <w:webHidden/>
          </w:rPr>
          <w:fldChar w:fldCharType="separate"/>
        </w:r>
        <w:r w:rsidR="00A425E5">
          <w:rPr>
            <w:noProof/>
            <w:webHidden/>
          </w:rPr>
          <w:t>49</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30" w:history="1">
        <w:r w:rsidR="00A425E5" w:rsidRPr="00DA6485">
          <w:rPr>
            <w:rStyle w:val="Hyperlink"/>
            <w:noProof/>
          </w:rPr>
          <w:t>4.8</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What is Temporal Difference Learning?</w:t>
        </w:r>
        <w:r w:rsidR="00A425E5">
          <w:rPr>
            <w:noProof/>
            <w:webHidden/>
          </w:rPr>
          <w:tab/>
        </w:r>
        <w:r w:rsidR="00A425E5">
          <w:rPr>
            <w:noProof/>
            <w:webHidden/>
          </w:rPr>
          <w:fldChar w:fldCharType="begin"/>
        </w:r>
        <w:r w:rsidR="00A425E5">
          <w:rPr>
            <w:noProof/>
            <w:webHidden/>
          </w:rPr>
          <w:instrText xml:space="preserve"> PAGEREF _Toc452963930 \h </w:instrText>
        </w:r>
        <w:r w:rsidR="00A425E5">
          <w:rPr>
            <w:noProof/>
            <w:webHidden/>
          </w:rPr>
        </w:r>
        <w:r w:rsidR="00A425E5">
          <w:rPr>
            <w:noProof/>
            <w:webHidden/>
          </w:rPr>
          <w:fldChar w:fldCharType="separate"/>
        </w:r>
        <w:r w:rsidR="00A425E5">
          <w:rPr>
            <w:noProof/>
            <w:webHidden/>
          </w:rPr>
          <w:t>50</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1" w:history="1">
        <w:r w:rsidR="00A425E5" w:rsidRPr="00DA6485">
          <w:rPr>
            <w:rStyle w:val="Hyperlink"/>
            <w:noProof/>
          </w:rPr>
          <w:t>4.8.1</w:t>
        </w:r>
        <w:r w:rsidR="00A425E5">
          <w:rPr>
            <w:rFonts w:asciiTheme="minorHAnsi" w:eastAsiaTheme="minorEastAsia" w:hAnsiTheme="minorHAnsi" w:cstheme="minorBidi"/>
            <w:noProof/>
            <w:sz w:val="22"/>
            <w:szCs w:val="22"/>
            <w:lang w:eastAsia="en-US"/>
          </w:rPr>
          <w:tab/>
        </w:r>
        <w:r w:rsidR="00A425E5" w:rsidRPr="00DA6485">
          <w:rPr>
            <w:rStyle w:val="Hyperlink"/>
            <w:noProof/>
          </w:rPr>
          <w:t>Interacting with the Environment</w:t>
        </w:r>
        <w:r w:rsidR="00A425E5">
          <w:rPr>
            <w:noProof/>
            <w:webHidden/>
          </w:rPr>
          <w:tab/>
        </w:r>
        <w:r w:rsidR="00A425E5">
          <w:rPr>
            <w:noProof/>
            <w:webHidden/>
          </w:rPr>
          <w:fldChar w:fldCharType="begin"/>
        </w:r>
        <w:r w:rsidR="00A425E5">
          <w:rPr>
            <w:noProof/>
            <w:webHidden/>
          </w:rPr>
          <w:instrText xml:space="preserve"> PAGEREF _Toc452963931 \h </w:instrText>
        </w:r>
        <w:r w:rsidR="00A425E5">
          <w:rPr>
            <w:noProof/>
            <w:webHidden/>
          </w:rPr>
        </w:r>
        <w:r w:rsidR="00A425E5">
          <w:rPr>
            <w:noProof/>
            <w:webHidden/>
          </w:rPr>
          <w:fldChar w:fldCharType="separate"/>
        </w:r>
        <w:r w:rsidR="00A425E5">
          <w:rPr>
            <w:noProof/>
            <w:webHidden/>
          </w:rPr>
          <w:t>50</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2" w:history="1">
        <w:r w:rsidR="00A425E5" w:rsidRPr="00DA6485">
          <w:rPr>
            <w:rStyle w:val="Hyperlink"/>
            <w:noProof/>
          </w:rPr>
          <w:t>4.8.2</w:t>
        </w:r>
        <w:r w:rsidR="00A425E5">
          <w:rPr>
            <w:rFonts w:asciiTheme="minorHAnsi" w:eastAsiaTheme="minorEastAsia" w:hAnsiTheme="minorHAnsi" w:cstheme="minorBidi"/>
            <w:noProof/>
            <w:sz w:val="22"/>
            <w:szCs w:val="22"/>
            <w:lang w:eastAsia="en-US"/>
          </w:rPr>
          <w:tab/>
        </w:r>
        <w:r w:rsidR="00A425E5" w:rsidRPr="00DA6485">
          <w:rPr>
            <w:rStyle w:val="Hyperlink"/>
            <w:noProof/>
          </w:rPr>
          <w:t>Learning from Interactions: Q Values</w:t>
        </w:r>
        <w:r w:rsidR="00A425E5">
          <w:rPr>
            <w:noProof/>
            <w:webHidden/>
          </w:rPr>
          <w:tab/>
        </w:r>
        <w:r w:rsidR="00A425E5">
          <w:rPr>
            <w:noProof/>
            <w:webHidden/>
          </w:rPr>
          <w:fldChar w:fldCharType="begin"/>
        </w:r>
        <w:r w:rsidR="00A425E5">
          <w:rPr>
            <w:noProof/>
            <w:webHidden/>
          </w:rPr>
          <w:instrText xml:space="preserve"> PAGEREF _Toc452963932 \h </w:instrText>
        </w:r>
        <w:r w:rsidR="00A425E5">
          <w:rPr>
            <w:noProof/>
            <w:webHidden/>
          </w:rPr>
        </w:r>
        <w:r w:rsidR="00A425E5">
          <w:rPr>
            <w:noProof/>
            <w:webHidden/>
          </w:rPr>
          <w:fldChar w:fldCharType="separate"/>
        </w:r>
        <w:r w:rsidR="00A425E5">
          <w:rPr>
            <w:noProof/>
            <w:webHidden/>
          </w:rPr>
          <w:t>52</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3" w:history="1">
        <w:r w:rsidR="00A425E5" w:rsidRPr="00DA6485">
          <w:rPr>
            <w:rStyle w:val="Hyperlink"/>
            <w:noProof/>
            <w:lang w:val="en-CA" w:eastAsia="en-US"/>
          </w:rPr>
          <w:t>4.8.3</w:t>
        </w:r>
        <w:r w:rsidR="00A425E5">
          <w:rPr>
            <w:rFonts w:asciiTheme="minorHAnsi" w:eastAsiaTheme="minorEastAsia" w:hAnsiTheme="minorHAnsi" w:cstheme="minorBidi"/>
            <w:noProof/>
            <w:sz w:val="22"/>
            <w:szCs w:val="22"/>
            <w:lang w:eastAsia="en-US"/>
          </w:rPr>
          <w:tab/>
        </w:r>
        <w:r w:rsidR="00A425E5" w:rsidRPr="00DA6485">
          <w:rPr>
            <w:rStyle w:val="Hyperlink"/>
            <w:noProof/>
            <w:lang w:val="en-CA" w:eastAsia="en-US"/>
          </w:rPr>
          <w:t>Discounting</w:t>
        </w:r>
        <w:r w:rsidR="00A425E5">
          <w:rPr>
            <w:noProof/>
            <w:webHidden/>
          </w:rPr>
          <w:tab/>
        </w:r>
        <w:r w:rsidR="00A425E5">
          <w:rPr>
            <w:noProof/>
            <w:webHidden/>
          </w:rPr>
          <w:fldChar w:fldCharType="begin"/>
        </w:r>
        <w:r w:rsidR="00A425E5">
          <w:rPr>
            <w:noProof/>
            <w:webHidden/>
          </w:rPr>
          <w:instrText xml:space="preserve"> PAGEREF _Toc452963933 \h </w:instrText>
        </w:r>
        <w:r w:rsidR="00A425E5">
          <w:rPr>
            <w:noProof/>
            <w:webHidden/>
          </w:rPr>
        </w:r>
        <w:r w:rsidR="00A425E5">
          <w:rPr>
            <w:noProof/>
            <w:webHidden/>
          </w:rPr>
          <w:fldChar w:fldCharType="separate"/>
        </w:r>
        <w:r w:rsidR="00A425E5">
          <w:rPr>
            <w:noProof/>
            <w:webHidden/>
          </w:rPr>
          <w:t>53</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4" w:history="1">
        <w:r w:rsidR="00A425E5" w:rsidRPr="00DA6485">
          <w:rPr>
            <w:rStyle w:val="Hyperlink"/>
            <w:noProof/>
            <w:lang w:val="en-CA" w:eastAsia="en-US"/>
          </w:rPr>
          <w:t>4.8.4</w:t>
        </w:r>
        <w:r w:rsidR="00A425E5">
          <w:rPr>
            <w:rFonts w:asciiTheme="minorHAnsi" w:eastAsiaTheme="minorEastAsia" w:hAnsiTheme="minorHAnsi" w:cstheme="minorBidi"/>
            <w:noProof/>
            <w:sz w:val="22"/>
            <w:szCs w:val="22"/>
            <w:lang w:eastAsia="en-US"/>
          </w:rPr>
          <w:tab/>
        </w:r>
        <w:r w:rsidR="00A425E5" w:rsidRPr="00DA6485">
          <w:rPr>
            <w:rStyle w:val="Hyperlink"/>
            <w:noProof/>
            <w:lang w:val="en-CA" w:eastAsia="en-US"/>
          </w:rPr>
          <w:t>Learning Rate</w:t>
        </w:r>
        <w:r w:rsidR="00A425E5">
          <w:rPr>
            <w:noProof/>
            <w:webHidden/>
          </w:rPr>
          <w:tab/>
        </w:r>
        <w:r w:rsidR="00A425E5">
          <w:rPr>
            <w:noProof/>
            <w:webHidden/>
          </w:rPr>
          <w:fldChar w:fldCharType="begin"/>
        </w:r>
        <w:r w:rsidR="00A425E5">
          <w:rPr>
            <w:noProof/>
            <w:webHidden/>
          </w:rPr>
          <w:instrText xml:space="preserve"> PAGEREF _Toc452963934 \h </w:instrText>
        </w:r>
        <w:r w:rsidR="00A425E5">
          <w:rPr>
            <w:noProof/>
            <w:webHidden/>
          </w:rPr>
        </w:r>
        <w:r w:rsidR="00A425E5">
          <w:rPr>
            <w:noProof/>
            <w:webHidden/>
          </w:rPr>
          <w:fldChar w:fldCharType="separate"/>
        </w:r>
        <w:r w:rsidR="00A425E5">
          <w:rPr>
            <w:noProof/>
            <w:webHidden/>
          </w:rPr>
          <w:t>53</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5" w:history="1">
        <w:r w:rsidR="00A425E5" w:rsidRPr="00DA6485">
          <w:rPr>
            <w:rStyle w:val="Hyperlink"/>
            <w:noProof/>
            <w:lang w:val="en-CA" w:eastAsia="en-US"/>
          </w:rPr>
          <w:t>4.8.5</w:t>
        </w:r>
        <w:r w:rsidR="00A425E5">
          <w:rPr>
            <w:rFonts w:asciiTheme="minorHAnsi" w:eastAsiaTheme="minorEastAsia" w:hAnsiTheme="minorHAnsi" w:cstheme="minorBidi"/>
            <w:noProof/>
            <w:sz w:val="22"/>
            <w:szCs w:val="22"/>
            <w:lang w:eastAsia="en-US"/>
          </w:rPr>
          <w:tab/>
        </w:r>
        <w:r w:rsidR="00A425E5" w:rsidRPr="00DA6485">
          <w:rPr>
            <w:rStyle w:val="Hyperlink"/>
            <w:noProof/>
            <w:lang w:val="en-CA" w:eastAsia="en-US"/>
          </w:rPr>
          <w:t>A Temporal Difference Learning Algorithm: SARSA Learning</w:t>
        </w:r>
        <w:r w:rsidR="00A425E5">
          <w:rPr>
            <w:noProof/>
            <w:webHidden/>
          </w:rPr>
          <w:tab/>
        </w:r>
        <w:r w:rsidR="00A425E5">
          <w:rPr>
            <w:noProof/>
            <w:webHidden/>
          </w:rPr>
          <w:fldChar w:fldCharType="begin"/>
        </w:r>
        <w:r w:rsidR="00A425E5">
          <w:rPr>
            <w:noProof/>
            <w:webHidden/>
          </w:rPr>
          <w:instrText xml:space="preserve"> PAGEREF _Toc452963935 \h </w:instrText>
        </w:r>
        <w:r w:rsidR="00A425E5">
          <w:rPr>
            <w:noProof/>
            <w:webHidden/>
          </w:rPr>
        </w:r>
        <w:r w:rsidR="00A425E5">
          <w:rPr>
            <w:noProof/>
            <w:webHidden/>
          </w:rPr>
          <w:fldChar w:fldCharType="separate"/>
        </w:r>
        <w:r w:rsidR="00A425E5">
          <w:rPr>
            <w:noProof/>
            <w:webHidden/>
          </w:rPr>
          <w:t>54</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6" w:history="1">
        <w:r w:rsidR="00A425E5" w:rsidRPr="00DA6485">
          <w:rPr>
            <w:rStyle w:val="Hyperlink"/>
            <w:noProof/>
          </w:rPr>
          <w:t>4.8.6</w:t>
        </w:r>
        <w:r w:rsidR="00A425E5">
          <w:rPr>
            <w:rFonts w:asciiTheme="minorHAnsi" w:eastAsiaTheme="minorEastAsia" w:hAnsiTheme="minorHAnsi" w:cstheme="minorBidi"/>
            <w:noProof/>
            <w:sz w:val="22"/>
            <w:szCs w:val="22"/>
            <w:lang w:eastAsia="en-US"/>
          </w:rPr>
          <w:tab/>
        </w:r>
        <w:r w:rsidR="00A425E5" w:rsidRPr="00DA6485">
          <w:rPr>
            <w:rStyle w:val="Hyperlink"/>
            <w:noProof/>
            <w:lang w:val="en-CA" w:eastAsia="en-US"/>
          </w:rPr>
          <w:t>Another Temporal Difference Learning Algorithm</w:t>
        </w:r>
        <w:r w:rsidR="00A425E5" w:rsidRPr="00DA6485">
          <w:rPr>
            <w:rStyle w:val="Hyperlink"/>
            <w:noProof/>
          </w:rPr>
          <w:t>: Q-Learning</w:t>
        </w:r>
        <w:r w:rsidR="00A425E5">
          <w:rPr>
            <w:noProof/>
            <w:webHidden/>
          </w:rPr>
          <w:tab/>
        </w:r>
        <w:r w:rsidR="00A425E5">
          <w:rPr>
            <w:noProof/>
            <w:webHidden/>
          </w:rPr>
          <w:fldChar w:fldCharType="begin"/>
        </w:r>
        <w:r w:rsidR="00A425E5">
          <w:rPr>
            <w:noProof/>
            <w:webHidden/>
          </w:rPr>
          <w:instrText xml:space="preserve"> PAGEREF _Toc452963936 \h </w:instrText>
        </w:r>
        <w:r w:rsidR="00A425E5">
          <w:rPr>
            <w:noProof/>
            <w:webHidden/>
          </w:rPr>
        </w:r>
        <w:r w:rsidR="00A425E5">
          <w:rPr>
            <w:noProof/>
            <w:webHidden/>
          </w:rPr>
          <w:fldChar w:fldCharType="separate"/>
        </w:r>
        <w:r w:rsidR="00A425E5">
          <w:rPr>
            <w:noProof/>
            <w:webHidden/>
          </w:rPr>
          <w:t>55</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37" w:history="1">
        <w:r w:rsidR="00A425E5" w:rsidRPr="00DA6485">
          <w:rPr>
            <w:rStyle w:val="Hyperlink"/>
            <w:noProof/>
          </w:rPr>
          <w:t>4.9</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Initial Model Generation and Hill Climbing</w:t>
        </w:r>
        <w:r w:rsidR="00A425E5">
          <w:rPr>
            <w:noProof/>
            <w:webHidden/>
          </w:rPr>
          <w:tab/>
        </w:r>
        <w:r w:rsidR="00A425E5">
          <w:rPr>
            <w:noProof/>
            <w:webHidden/>
          </w:rPr>
          <w:fldChar w:fldCharType="begin"/>
        </w:r>
        <w:r w:rsidR="00A425E5">
          <w:rPr>
            <w:noProof/>
            <w:webHidden/>
          </w:rPr>
          <w:instrText xml:space="preserve"> PAGEREF _Toc452963937 \h </w:instrText>
        </w:r>
        <w:r w:rsidR="00A425E5">
          <w:rPr>
            <w:noProof/>
            <w:webHidden/>
          </w:rPr>
        </w:r>
        <w:r w:rsidR="00A425E5">
          <w:rPr>
            <w:noProof/>
            <w:webHidden/>
          </w:rPr>
          <w:fldChar w:fldCharType="separate"/>
        </w:r>
        <w:r w:rsidR="00A425E5">
          <w:rPr>
            <w:noProof/>
            <w:webHidden/>
          </w:rPr>
          <w:t>56</w:t>
        </w:r>
        <w:r w:rsidR="00A425E5">
          <w:rPr>
            <w:noProof/>
            <w:webHidden/>
          </w:rPr>
          <w:fldChar w:fldCharType="end"/>
        </w:r>
      </w:hyperlink>
    </w:p>
    <w:p w:rsidR="00A425E5" w:rsidRDefault="00377E3B">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38" w:history="1">
        <w:r w:rsidR="00A425E5" w:rsidRPr="00DA6485">
          <w:rPr>
            <w:rStyle w:val="Hyperlink"/>
            <w:noProof/>
          </w:rPr>
          <w:t>4.10</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Initial Classification and Regression</w:t>
        </w:r>
        <w:r w:rsidR="00A425E5">
          <w:rPr>
            <w:noProof/>
            <w:webHidden/>
          </w:rPr>
          <w:tab/>
        </w:r>
        <w:r w:rsidR="00A425E5">
          <w:rPr>
            <w:noProof/>
            <w:webHidden/>
          </w:rPr>
          <w:fldChar w:fldCharType="begin"/>
        </w:r>
        <w:r w:rsidR="00A425E5">
          <w:rPr>
            <w:noProof/>
            <w:webHidden/>
          </w:rPr>
          <w:instrText xml:space="preserve"> PAGEREF _Toc452963938 \h </w:instrText>
        </w:r>
        <w:r w:rsidR="00A425E5">
          <w:rPr>
            <w:noProof/>
            <w:webHidden/>
          </w:rPr>
        </w:r>
        <w:r w:rsidR="00A425E5">
          <w:rPr>
            <w:noProof/>
            <w:webHidden/>
          </w:rPr>
          <w:fldChar w:fldCharType="separate"/>
        </w:r>
        <w:r w:rsidR="00A425E5">
          <w:rPr>
            <w:noProof/>
            <w:webHidden/>
          </w:rPr>
          <w:t>57</w:t>
        </w:r>
        <w:r w:rsidR="00A425E5">
          <w:rPr>
            <w:noProof/>
            <w:webHidden/>
          </w:rPr>
          <w:fldChar w:fldCharType="end"/>
        </w:r>
      </w:hyperlink>
    </w:p>
    <w:p w:rsidR="00A425E5" w:rsidRDefault="00377E3B">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39" w:history="1">
        <w:r w:rsidR="00A425E5" w:rsidRPr="00DA6485">
          <w:rPr>
            <w:rStyle w:val="Hyperlink"/>
            <w:noProof/>
          </w:rPr>
          <w:t>4.11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Understanding PyBrain’s Structure</w:t>
        </w:r>
        <w:r w:rsidR="00A425E5">
          <w:rPr>
            <w:noProof/>
            <w:webHidden/>
          </w:rPr>
          <w:tab/>
        </w:r>
        <w:r w:rsidR="00A425E5">
          <w:rPr>
            <w:noProof/>
            <w:webHidden/>
          </w:rPr>
          <w:fldChar w:fldCharType="begin"/>
        </w:r>
        <w:r w:rsidR="00A425E5">
          <w:rPr>
            <w:noProof/>
            <w:webHidden/>
          </w:rPr>
          <w:instrText xml:space="preserve"> PAGEREF _Toc452963939 \h </w:instrText>
        </w:r>
        <w:r w:rsidR="00A425E5">
          <w:rPr>
            <w:noProof/>
            <w:webHidden/>
          </w:rPr>
        </w:r>
        <w:r w:rsidR="00A425E5">
          <w:rPr>
            <w:noProof/>
            <w:webHidden/>
          </w:rPr>
          <w:fldChar w:fldCharType="separate"/>
        </w:r>
        <w:r w:rsidR="00A425E5">
          <w:rPr>
            <w:noProof/>
            <w:webHidden/>
          </w:rPr>
          <w:t>61</w:t>
        </w:r>
        <w:r w:rsidR="00A425E5">
          <w:rPr>
            <w:noProof/>
            <w:webHidden/>
          </w:rPr>
          <w:fldChar w:fldCharType="end"/>
        </w:r>
      </w:hyperlink>
    </w:p>
    <w:p w:rsidR="00A425E5" w:rsidRDefault="00377E3B">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0" w:history="1">
        <w:r w:rsidR="00A425E5" w:rsidRPr="00DA6485">
          <w:rPr>
            <w:rStyle w:val="Hyperlink"/>
            <w:noProof/>
            <w:lang w:val="en-CA" w:eastAsia="en-CA"/>
          </w:rPr>
          <w:t>4.12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lang w:val="en-CA" w:eastAsia="en-CA"/>
          </w:rPr>
          <w:t>Using PyBrain: Table-Based SARSA</w:t>
        </w:r>
        <w:r w:rsidR="00A425E5">
          <w:rPr>
            <w:noProof/>
            <w:webHidden/>
          </w:rPr>
          <w:tab/>
        </w:r>
        <w:r w:rsidR="00A425E5">
          <w:rPr>
            <w:noProof/>
            <w:webHidden/>
          </w:rPr>
          <w:fldChar w:fldCharType="begin"/>
        </w:r>
        <w:r w:rsidR="00A425E5">
          <w:rPr>
            <w:noProof/>
            <w:webHidden/>
          </w:rPr>
          <w:instrText xml:space="preserve"> PAGEREF _Toc452963940 \h </w:instrText>
        </w:r>
        <w:r w:rsidR="00A425E5">
          <w:rPr>
            <w:noProof/>
            <w:webHidden/>
          </w:rPr>
        </w:r>
        <w:r w:rsidR="00A425E5">
          <w:rPr>
            <w:noProof/>
            <w:webHidden/>
          </w:rPr>
          <w:fldChar w:fldCharType="separate"/>
        </w:r>
        <w:r w:rsidR="00A425E5">
          <w:rPr>
            <w:noProof/>
            <w:webHidden/>
          </w:rPr>
          <w:t>62</w:t>
        </w:r>
        <w:r w:rsidR="00A425E5">
          <w:rPr>
            <w:noProof/>
            <w:webHidden/>
          </w:rPr>
          <w:fldChar w:fldCharType="end"/>
        </w:r>
      </w:hyperlink>
    </w:p>
    <w:p w:rsidR="00A425E5" w:rsidRDefault="00377E3B">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1" w:history="1">
        <w:r w:rsidR="00A425E5" w:rsidRPr="00DA6485">
          <w:rPr>
            <w:rStyle w:val="Hyperlink"/>
            <w:noProof/>
          </w:rPr>
          <w:t>4.13</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Function Approximation with Neural Fitted Q</w:t>
        </w:r>
        <w:r w:rsidR="00A425E5">
          <w:rPr>
            <w:noProof/>
            <w:webHidden/>
          </w:rPr>
          <w:tab/>
        </w:r>
        <w:r w:rsidR="00A425E5">
          <w:rPr>
            <w:noProof/>
            <w:webHidden/>
          </w:rPr>
          <w:fldChar w:fldCharType="begin"/>
        </w:r>
        <w:r w:rsidR="00A425E5">
          <w:rPr>
            <w:noProof/>
            <w:webHidden/>
          </w:rPr>
          <w:instrText xml:space="preserve"> PAGEREF _Toc452963941 \h </w:instrText>
        </w:r>
        <w:r w:rsidR="00A425E5">
          <w:rPr>
            <w:noProof/>
            <w:webHidden/>
          </w:rPr>
        </w:r>
        <w:r w:rsidR="00A425E5">
          <w:rPr>
            <w:noProof/>
            <w:webHidden/>
          </w:rPr>
          <w:fldChar w:fldCharType="separate"/>
        </w:r>
        <w:r w:rsidR="00A425E5">
          <w:rPr>
            <w:noProof/>
            <w:webHidden/>
          </w:rPr>
          <w:t>64</w:t>
        </w:r>
        <w:r w:rsidR="00A425E5">
          <w:rPr>
            <w:noProof/>
            <w:webHidden/>
          </w:rPr>
          <w:fldChar w:fldCharType="end"/>
        </w:r>
      </w:hyperlink>
    </w:p>
    <w:p w:rsidR="00A425E5" w:rsidRDefault="00377E3B">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2" w:history="1">
        <w:r w:rsidR="00A425E5" w:rsidRPr="00DA6485">
          <w:rPr>
            <w:rStyle w:val="Hyperlink"/>
            <w:noProof/>
          </w:rPr>
          <w:t>4.14</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Dynamic Programming with Function Approximation</w:t>
        </w:r>
        <w:r w:rsidR="00A425E5">
          <w:rPr>
            <w:noProof/>
            <w:webHidden/>
          </w:rPr>
          <w:tab/>
        </w:r>
        <w:r w:rsidR="00A425E5">
          <w:rPr>
            <w:noProof/>
            <w:webHidden/>
          </w:rPr>
          <w:fldChar w:fldCharType="begin"/>
        </w:r>
        <w:r w:rsidR="00A425E5">
          <w:rPr>
            <w:noProof/>
            <w:webHidden/>
          </w:rPr>
          <w:instrText xml:space="preserve"> PAGEREF _Toc452963942 \h </w:instrText>
        </w:r>
        <w:r w:rsidR="00A425E5">
          <w:rPr>
            <w:noProof/>
            <w:webHidden/>
          </w:rPr>
        </w:r>
        <w:r w:rsidR="00A425E5">
          <w:rPr>
            <w:noProof/>
            <w:webHidden/>
          </w:rPr>
          <w:fldChar w:fldCharType="separate"/>
        </w:r>
        <w:r w:rsidR="00A425E5">
          <w:rPr>
            <w:noProof/>
            <w:webHidden/>
          </w:rPr>
          <w:t>65</w:t>
        </w:r>
        <w:r w:rsidR="00A425E5">
          <w:rPr>
            <w:noProof/>
            <w:webHidden/>
          </w:rPr>
          <w:fldChar w:fldCharType="end"/>
        </w:r>
      </w:hyperlink>
    </w:p>
    <w:p w:rsidR="00A425E5" w:rsidRDefault="00377E3B">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3" w:history="1">
        <w:r w:rsidR="00A425E5" w:rsidRPr="00DA6485">
          <w:rPr>
            <w:rStyle w:val="Hyperlink"/>
            <w:noProof/>
          </w:rPr>
          <w:t>4.15</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Adding Direction Information; Debugging with Linux</w:t>
        </w:r>
        <w:r w:rsidR="00A425E5">
          <w:rPr>
            <w:noProof/>
            <w:webHidden/>
          </w:rPr>
          <w:tab/>
        </w:r>
        <w:r w:rsidR="00A425E5">
          <w:rPr>
            <w:noProof/>
            <w:webHidden/>
          </w:rPr>
          <w:fldChar w:fldCharType="begin"/>
        </w:r>
        <w:r w:rsidR="00A425E5">
          <w:rPr>
            <w:noProof/>
            <w:webHidden/>
          </w:rPr>
          <w:instrText xml:space="preserve"> PAGEREF _Toc452963943 \h </w:instrText>
        </w:r>
        <w:r w:rsidR="00A425E5">
          <w:rPr>
            <w:noProof/>
            <w:webHidden/>
          </w:rPr>
        </w:r>
        <w:r w:rsidR="00A425E5">
          <w:rPr>
            <w:noProof/>
            <w:webHidden/>
          </w:rPr>
          <w:fldChar w:fldCharType="separate"/>
        </w:r>
        <w:r w:rsidR="00A425E5">
          <w:rPr>
            <w:noProof/>
            <w:webHidden/>
          </w:rPr>
          <w:t>69</w:t>
        </w:r>
        <w:r w:rsidR="00A425E5">
          <w:rPr>
            <w:noProof/>
            <w:webHidden/>
          </w:rPr>
          <w:fldChar w:fldCharType="end"/>
        </w:r>
      </w:hyperlink>
    </w:p>
    <w:p w:rsidR="00A425E5" w:rsidRDefault="00377E3B">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4" w:history="1">
        <w:r w:rsidR="00A425E5" w:rsidRPr="00DA6485">
          <w:rPr>
            <w:rStyle w:val="Hyperlink"/>
            <w:noProof/>
          </w:rPr>
          <w:t>4.16</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Transitioning to CRRCSim</w:t>
        </w:r>
        <w:r w:rsidR="00A425E5">
          <w:rPr>
            <w:noProof/>
            <w:webHidden/>
          </w:rPr>
          <w:tab/>
        </w:r>
        <w:r w:rsidR="00A425E5">
          <w:rPr>
            <w:noProof/>
            <w:webHidden/>
          </w:rPr>
          <w:fldChar w:fldCharType="begin"/>
        </w:r>
        <w:r w:rsidR="00A425E5">
          <w:rPr>
            <w:noProof/>
            <w:webHidden/>
          </w:rPr>
          <w:instrText xml:space="preserve"> PAGEREF _Toc452963944 \h </w:instrText>
        </w:r>
        <w:r w:rsidR="00A425E5">
          <w:rPr>
            <w:noProof/>
            <w:webHidden/>
          </w:rPr>
        </w:r>
        <w:r w:rsidR="00A425E5">
          <w:rPr>
            <w:noProof/>
            <w:webHidden/>
          </w:rPr>
          <w:fldChar w:fldCharType="separate"/>
        </w:r>
        <w:r w:rsidR="00A425E5">
          <w:rPr>
            <w:noProof/>
            <w:webHidden/>
          </w:rPr>
          <w:t>70</w:t>
        </w:r>
        <w:r w:rsidR="00A425E5">
          <w:rPr>
            <w:noProof/>
            <w:webHidden/>
          </w:rPr>
          <w:fldChar w:fldCharType="end"/>
        </w:r>
      </w:hyperlink>
    </w:p>
    <w:p w:rsidR="00A425E5" w:rsidRDefault="00377E3B">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5" w:history="1">
        <w:r w:rsidR="00A425E5" w:rsidRPr="00DA6485">
          <w:rPr>
            <w:rStyle w:val="Hyperlink"/>
            <w:noProof/>
          </w:rPr>
          <w:t>4.17</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Future Work</w:t>
        </w:r>
        <w:r w:rsidR="00A425E5">
          <w:rPr>
            <w:noProof/>
            <w:webHidden/>
          </w:rPr>
          <w:tab/>
        </w:r>
        <w:r w:rsidR="00A425E5">
          <w:rPr>
            <w:noProof/>
            <w:webHidden/>
          </w:rPr>
          <w:fldChar w:fldCharType="begin"/>
        </w:r>
        <w:r w:rsidR="00A425E5">
          <w:rPr>
            <w:noProof/>
            <w:webHidden/>
          </w:rPr>
          <w:instrText xml:space="preserve"> PAGEREF _Toc452963945 \h </w:instrText>
        </w:r>
        <w:r w:rsidR="00A425E5">
          <w:rPr>
            <w:noProof/>
            <w:webHidden/>
          </w:rPr>
        </w:r>
        <w:r w:rsidR="00A425E5">
          <w:rPr>
            <w:noProof/>
            <w:webHidden/>
          </w:rPr>
          <w:fldChar w:fldCharType="separate"/>
        </w:r>
        <w:r w:rsidR="00A425E5">
          <w:rPr>
            <w:noProof/>
            <w:webHidden/>
          </w:rPr>
          <w:t>70</w:t>
        </w:r>
        <w:r w:rsidR="00A425E5">
          <w:rPr>
            <w:noProof/>
            <w:webHidden/>
          </w:rPr>
          <w:fldChar w:fldCharType="end"/>
        </w:r>
      </w:hyperlink>
    </w:p>
    <w:p w:rsidR="00A425E5" w:rsidRDefault="00377E3B">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46" w:history="1">
        <w:r w:rsidR="00A425E5" w:rsidRPr="00DA6485">
          <w:rPr>
            <w:rStyle w:val="Hyperlink"/>
            <w:noProof/>
          </w:rPr>
          <w:t>5</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Autopilot and Hardware</w:t>
        </w:r>
        <w:r w:rsidR="00A425E5">
          <w:rPr>
            <w:noProof/>
            <w:webHidden/>
          </w:rPr>
          <w:tab/>
        </w:r>
        <w:r w:rsidR="00A425E5">
          <w:rPr>
            <w:noProof/>
            <w:webHidden/>
          </w:rPr>
          <w:fldChar w:fldCharType="begin"/>
        </w:r>
        <w:r w:rsidR="00A425E5">
          <w:rPr>
            <w:noProof/>
            <w:webHidden/>
          </w:rPr>
          <w:instrText xml:space="preserve"> PAGEREF _Toc452963946 \h </w:instrText>
        </w:r>
        <w:r w:rsidR="00A425E5">
          <w:rPr>
            <w:noProof/>
            <w:webHidden/>
          </w:rPr>
        </w:r>
        <w:r w:rsidR="00A425E5">
          <w:rPr>
            <w:noProof/>
            <w:webHidden/>
          </w:rPr>
          <w:fldChar w:fldCharType="separate"/>
        </w:r>
        <w:r w:rsidR="00A425E5">
          <w:rPr>
            <w:noProof/>
            <w:webHidden/>
          </w:rPr>
          <w:t>71</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47" w:history="1">
        <w:r w:rsidR="00A425E5" w:rsidRPr="00DA6485">
          <w:rPr>
            <w:rStyle w:val="Hyperlink"/>
            <w:noProof/>
          </w:rPr>
          <w:t>5.1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The Plane</w:t>
        </w:r>
        <w:r w:rsidR="00A425E5">
          <w:rPr>
            <w:noProof/>
            <w:webHidden/>
          </w:rPr>
          <w:tab/>
        </w:r>
        <w:r w:rsidR="00A425E5">
          <w:rPr>
            <w:noProof/>
            <w:webHidden/>
          </w:rPr>
          <w:fldChar w:fldCharType="begin"/>
        </w:r>
        <w:r w:rsidR="00A425E5">
          <w:rPr>
            <w:noProof/>
            <w:webHidden/>
          </w:rPr>
          <w:instrText xml:space="preserve"> PAGEREF _Toc452963947 \h </w:instrText>
        </w:r>
        <w:r w:rsidR="00A425E5">
          <w:rPr>
            <w:noProof/>
            <w:webHidden/>
          </w:rPr>
        </w:r>
        <w:r w:rsidR="00A425E5">
          <w:rPr>
            <w:noProof/>
            <w:webHidden/>
          </w:rPr>
          <w:fldChar w:fldCharType="separate"/>
        </w:r>
        <w:r w:rsidR="00A425E5">
          <w:rPr>
            <w:noProof/>
            <w:webHidden/>
          </w:rPr>
          <w:t>71</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48" w:history="1">
        <w:r w:rsidR="00A425E5" w:rsidRPr="00DA6485">
          <w:rPr>
            <w:rStyle w:val="Hyperlink"/>
            <w:noProof/>
          </w:rPr>
          <w:t>5.2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Switching from Piccolo to Pixhawk</w:t>
        </w:r>
        <w:r w:rsidR="00A425E5">
          <w:rPr>
            <w:noProof/>
            <w:webHidden/>
          </w:rPr>
          <w:tab/>
        </w:r>
        <w:r w:rsidR="00A425E5">
          <w:rPr>
            <w:noProof/>
            <w:webHidden/>
          </w:rPr>
          <w:fldChar w:fldCharType="begin"/>
        </w:r>
        <w:r w:rsidR="00A425E5">
          <w:rPr>
            <w:noProof/>
            <w:webHidden/>
          </w:rPr>
          <w:instrText xml:space="preserve"> PAGEREF _Toc452963948 \h </w:instrText>
        </w:r>
        <w:r w:rsidR="00A425E5">
          <w:rPr>
            <w:noProof/>
            <w:webHidden/>
          </w:rPr>
        </w:r>
        <w:r w:rsidR="00A425E5">
          <w:rPr>
            <w:noProof/>
            <w:webHidden/>
          </w:rPr>
          <w:fldChar w:fldCharType="separate"/>
        </w:r>
        <w:r w:rsidR="00A425E5">
          <w:rPr>
            <w:noProof/>
            <w:webHidden/>
          </w:rPr>
          <w:t>71</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49" w:history="1">
        <w:r w:rsidR="00A425E5" w:rsidRPr="00DA6485">
          <w:rPr>
            <w:rStyle w:val="Hyperlink"/>
            <w:noProof/>
          </w:rPr>
          <w:t>5.3</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Connecting with the Piccolo Simulator</w:t>
        </w:r>
        <w:r w:rsidR="00A425E5">
          <w:rPr>
            <w:noProof/>
            <w:webHidden/>
          </w:rPr>
          <w:tab/>
        </w:r>
        <w:r w:rsidR="00A425E5">
          <w:rPr>
            <w:noProof/>
            <w:webHidden/>
          </w:rPr>
          <w:fldChar w:fldCharType="begin"/>
        </w:r>
        <w:r w:rsidR="00A425E5">
          <w:rPr>
            <w:noProof/>
            <w:webHidden/>
          </w:rPr>
          <w:instrText xml:space="preserve"> PAGEREF _Toc452963949 \h </w:instrText>
        </w:r>
        <w:r w:rsidR="00A425E5">
          <w:rPr>
            <w:noProof/>
            <w:webHidden/>
          </w:rPr>
        </w:r>
        <w:r w:rsidR="00A425E5">
          <w:rPr>
            <w:noProof/>
            <w:webHidden/>
          </w:rPr>
          <w:fldChar w:fldCharType="separate"/>
        </w:r>
        <w:r w:rsidR="00A425E5">
          <w:rPr>
            <w:noProof/>
            <w:webHidden/>
          </w:rPr>
          <w:t>72</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0" w:history="1">
        <w:r w:rsidR="00A425E5" w:rsidRPr="00DA6485">
          <w:rPr>
            <w:rStyle w:val="Hyperlink"/>
            <w:noProof/>
          </w:rPr>
          <w:t>5.3.1</w:t>
        </w:r>
        <w:r w:rsidR="00A425E5">
          <w:rPr>
            <w:rFonts w:asciiTheme="minorHAnsi" w:eastAsiaTheme="minorEastAsia" w:hAnsiTheme="minorHAnsi" w:cstheme="minorBidi"/>
            <w:noProof/>
            <w:sz w:val="22"/>
            <w:szCs w:val="22"/>
            <w:lang w:eastAsia="en-US"/>
          </w:rPr>
          <w:tab/>
        </w:r>
        <w:r w:rsidR="00A425E5" w:rsidRPr="00DA6485">
          <w:rPr>
            <w:rStyle w:val="Hyperlink"/>
            <w:noProof/>
          </w:rPr>
          <w:t>Networking Motivation</w:t>
        </w:r>
        <w:r w:rsidR="00A425E5">
          <w:rPr>
            <w:noProof/>
            <w:webHidden/>
          </w:rPr>
          <w:tab/>
        </w:r>
        <w:r w:rsidR="00A425E5">
          <w:rPr>
            <w:noProof/>
            <w:webHidden/>
          </w:rPr>
          <w:fldChar w:fldCharType="begin"/>
        </w:r>
        <w:r w:rsidR="00A425E5">
          <w:rPr>
            <w:noProof/>
            <w:webHidden/>
          </w:rPr>
          <w:instrText xml:space="preserve"> PAGEREF _Toc452963950 \h </w:instrText>
        </w:r>
        <w:r w:rsidR="00A425E5">
          <w:rPr>
            <w:noProof/>
            <w:webHidden/>
          </w:rPr>
        </w:r>
        <w:r w:rsidR="00A425E5">
          <w:rPr>
            <w:noProof/>
            <w:webHidden/>
          </w:rPr>
          <w:fldChar w:fldCharType="separate"/>
        </w:r>
        <w:r w:rsidR="00A425E5">
          <w:rPr>
            <w:noProof/>
            <w:webHidden/>
          </w:rPr>
          <w:t>72</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1" w:history="1">
        <w:r w:rsidR="00A425E5" w:rsidRPr="00DA6485">
          <w:rPr>
            <w:rStyle w:val="Hyperlink"/>
            <w:noProof/>
          </w:rPr>
          <w:t>5.3.2</w:t>
        </w:r>
        <w:r w:rsidR="00A425E5">
          <w:rPr>
            <w:rFonts w:asciiTheme="minorHAnsi" w:eastAsiaTheme="minorEastAsia" w:hAnsiTheme="minorHAnsi" w:cstheme="minorBidi"/>
            <w:noProof/>
            <w:sz w:val="22"/>
            <w:szCs w:val="22"/>
            <w:lang w:eastAsia="en-US"/>
          </w:rPr>
          <w:tab/>
        </w:r>
        <w:r w:rsidR="00A425E5" w:rsidRPr="00DA6485">
          <w:rPr>
            <w:rStyle w:val="Hyperlink"/>
            <w:noProof/>
          </w:rPr>
          <w:t>Network Protocol</w:t>
        </w:r>
        <w:r w:rsidR="00A425E5">
          <w:rPr>
            <w:noProof/>
            <w:webHidden/>
          </w:rPr>
          <w:tab/>
        </w:r>
        <w:r w:rsidR="00A425E5">
          <w:rPr>
            <w:noProof/>
            <w:webHidden/>
          </w:rPr>
          <w:fldChar w:fldCharType="begin"/>
        </w:r>
        <w:r w:rsidR="00A425E5">
          <w:rPr>
            <w:noProof/>
            <w:webHidden/>
          </w:rPr>
          <w:instrText xml:space="preserve"> PAGEREF _Toc452963951 \h </w:instrText>
        </w:r>
        <w:r w:rsidR="00A425E5">
          <w:rPr>
            <w:noProof/>
            <w:webHidden/>
          </w:rPr>
        </w:r>
        <w:r w:rsidR="00A425E5">
          <w:rPr>
            <w:noProof/>
            <w:webHidden/>
          </w:rPr>
          <w:fldChar w:fldCharType="separate"/>
        </w:r>
        <w:r w:rsidR="00A425E5">
          <w:rPr>
            <w:noProof/>
            <w:webHidden/>
          </w:rPr>
          <w:t>72</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2" w:history="1">
        <w:r w:rsidR="00A425E5" w:rsidRPr="00DA6485">
          <w:rPr>
            <w:rStyle w:val="Hyperlink"/>
            <w:noProof/>
          </w:rPr>
          <w:t>5.3.3</w:t>
        </w:r>
        <w:r w:rsidR="00A425E5">
          <w:rPr>
            <w:rFonts w:asciiTheme="minorHAnsi" w:eastAsiaTheme="minorEastAsia" w:hAnsiTheme="minorHAnsi" w:cstheme="minorBidi"/>
            <w:noProof/>
            <w:sz w:val="22"/>
            <w:szCs w:val="22"/>
            <w:lang w:eastAsia="en-US"/>
          </w:rPr>
          <w:tab/>
        </w:r>
        <w:r w:rsidR="00A425E5" w:rsidRPr="00DA6485">
          <w:rPr>
            <w:rStyle w:val="Hyperlink"/>
            <w:noProof/>
          </w:rPr>
          <w:t>C++ Server</w:t>
        </w:r>
        <w:r w:rsidR="00A425E5">
          <w:rPr>
            <w:noProof/>
            <w:webHidden/>
          </w:rPr>
          <w:tab/>
        </w:r>
        <w:r w:rsidR="00A425E5">
          <w:rPr>
            <w:noProof/>
            <w:webHidden/>
          </w:rPr>
          <w:fldChar w:fldCharType="begin"/>
        </w:r>
        <w:r w:rsidR="00A425E5">
          <w:rPr>
            <w:noProof/>
            <w:webHidden/>
          </w:rPr>
          <w:instrText xml:space="preserve"> PAGEREF _Toc452963952 \h </w:instrText>
        </w:r>
        <w:r w:rsidR="00A425E5">
          <w:rPr>
            <w:noProof/>
            <w:webHidden/>
          </w:rPr>
        </w:r>
        <w:r w:rsidR="00A425E5">
          <w:rPr>
            <w:noProof/>
            <w:webHidden/>
          </w:rPr>
          <w:fldChar w:fldCharType="separate"/>
        </w:r>
        <w:r w:rsidR="00A425E5">
          <w:rPr>
            <w:noProof/>
            <w:webHidden/>
          </w:rPr>
          <w:t>73</w:t>
        </w:r>
        <w:r w:rsidR="00A425E5">
          <w:rPr>
            <w:noProof/>
            <w:webHidden/>
          </w:rPr>
          <w:fldChar w:fldCharType="end"/>
        </w:r>
      </w:hyperlink>
    </w:p>
    <w:p w:rsidR="00A425E5" w:rsidRDefault="00377E3B">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3" w:history="1">
        <w:r w:rsidR="00A425E5" w:rsidRPr="00DA6485">
          <w:rPr>
            <w:rStyle w:val="Hyperlink"/>
            <w:noProof/>
          </w:rPr>
          <w:t>5.3.4</w:t>
        </w:r>
        <w:r w:rsidR="00A425E5">
          <w:rPr>
            <w:rFonts w:asciiTheme="minorHAnsi" w:eastAsiaTheme="minorEastAsia" w:hAnsiTheme="minorHAnsi" w:cstheme="minorBidi"/>
            <w:noProof/>
            <w:sz w:val="22"/>
            <w:szCs w:val="22"/>
            <w:lang w:eastAsia="en-US"/>
          </w:rPr>
          <w:tab/>
        </w:r>
        <w:r w:rsidR="00A425E5" w:rsidRPr="00DA6485">
          <w:rPr>
            <w:rStyle w:val="Hyperlink"/>
            <w:noProof/>
          </w:rPr>
          <w:t>Python Client</w:t>
        </w:r>
        <w:r w:rsidR="00A425E5">
          <w:rPr>
            <w:noProof/>
            <w:webHidden/>
          </w:rPr>
          <w:tab/>
        </w:r>
        <w:r w:rsidR="00A425E5">
          <w:rPr>
            <w:noProof/>
            <w:webHidden/>
          </w:rPr>
          <w:fldChar w:fldCharType="begin"/>
        </w:r>
        <w:r w:rsidR="00A425E5">
          <w:rPr>
            <w:noProof/>
            <w:webHidden/>
          </w:rPr>
          <w:instrText xml:space="preserve"> PAGEREF _Toc452963953 \h </w:instrText>
        </w:r>
        <w:r w:rsidR="00A425E5">
          <w:rPr>
            <w:noProof/>
            <w:webHidden/>
          </w:rPr>
        </w:r>
        <w:r w:rsidR="00A425E5">
          <w:rPr>
            <w:noProof/>
            <w:webHidden/>
          </w:rPr>
          <w:fldChar w:fldCharType="separate"/>
        </w:r>
        <w:r w:rsidR="00A425E5">
          <w:rPr>
            <w:noProof/>
            <w:webHidden/>
          </w:rPr>
          <w:t>74</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54" w:history="1">
        <w:r w:rsidR="00A425E5" w:rsidRPr="00DA6485">
          <w:rPr>
            <w:rStyle w:val="Hyperlink"/>
            <w:noProof/>
          </w:rPr>
          <w:t>5.4</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Connecting with the Pixhawk Simulator</w:t>
        </w:r>
        <w:r w:rsidR="00A425E5">
          <w:rPr>
            <w:noProof/>
            <w:webHidden/>
          </w:rPr>
          <w:tab/>
        </w:r>
        <w:r w:rsidR="00A425E5">
          <w:rPr>
            <w:noProof/>
            <w:webHidden/>
          </w:rPr>
          <w:fldChar w:fldCharType="begin"/>
        </w:r>
        <w:r w:rsidR="00A425E5">
          <w:rPr>
            <w:noProof/>
            <w:webHidden/>
          </w:rPr>
          <w:instrText xml:space="preserve"> PAGEREF _Toc452963954 \h </w:instrText>
        </w:r>
        <w:r w:rsidR="00A425E5">
          <w:rPr>
            <w:noProof/>
            <w:webHidden/>
          </w:rPr>
        </w:r>
        <w:r w:rsidR="00A425E5">
          <w:rPr>
            <w:noProof/>
            <w:webHidden/>
          </w:rPr>
          <w:fldChar w:fldCharType="separate"/>
        </w:r>
        <w:r w:rsidR="00A425E5">
          <w:rPr>
            <w:noProof/>
            <w:webHidden/>
          </w:rPr>
          <w:t>76</w:t>
        </w:r>
        <w:r w:rsidR="00A425E5">
          <w:rPr>
            <w:noProof/>
            <w:webHidden/>
          </w:rPr>
          <w:fldChar w:fldCharType="end"/>
        </w:r>
      </w:hyperlink>
    </w:p>
    <w:p w:rsidR="00A425E5" w:rsidRDefault="00377E3B">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55" w:history="1">
        <w:r w:rsidR="00A425E5" w:rsidRPr="00DA6485">
          <w:rPr>
            <w:rStyle w:val="Hyperlink"/>
            <w:noProof/>
          </w:rPr>
          <w:t>6</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Conclusion</w:t>
        </w:r>
        <w:r w:rsidR="00A425E5">
          <w:rPr>
            <w:noProof/>
            <w:webHidden/>
          </w:rPr>
          <w:tab/>
        </w:r>
        <w:r w:rsidR="00A425E5">
          <w:rPr>
            <w:noProof/>
            <w:webHidden/>
          </w:rPr>
          <w:fldChar w:fldCharType="begin"/>
        </w:r>
        <w:r w:rsidR="00A425E5">
          <w:rPr>
            <w:noProof/>
            <w:webHidden/>
          </w:rPr>
          <w:instrText xml:space="preserve"> PAGEREF _Toc452963955 \h </w:instrText>
        </w:r>
        <w:r w:rsidR="00A425E5">
          <w:rPr>
            <w:noProof/>
            <w:webHidden/>
          </w:rPr>
        </w:r>
        <w:r w:rsidR="00A425E5">
          <w:rPr>
            <w:noProof/>
            <w:webHidden/>
          </w:rPr>
          <w:fldChar w:fldCharType="separate"/>
        </w:r>
        <w:r w:rsidR="00A425E5">
          <w:rPr>
            <w:noProof/>
            <w:webHidden/>
          </w:rPr>
          <w:t>77</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56" w:history="1">
        <w:r w:rsidR="00A425E5" w:rsidRPr="00DA6485">
          <w:rPr>
            <w:rStyle w:val="Hyperlink"/>
            <w:noProof/>
          </w:rPr>
          <w:t>6.1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Ethical, Political, Sustainability, Manufacturability, Social, Health and Safety, Environmental, and Economic Concerns</w:t>
        </w:r>
        <w:r w:rsidR="00A425E5">
          <w:rPr>
            <w:noProof/>
            <w:webHidden/>
          </w:rPr>
          <w:tab/>
        </w:r>
        <w:r w:rsidR="00A425E5">
          <w:rPr>
            <w:noProof/>
            <w:webHidden/>
          </w:rPr>
          <w:fldChar w:fldCharType="begin"/>
        </w:r>
        <w:r w:rsidR="00A425E5">
          <w:rPr>
            <w:noProof/>
            <w:webHidden/>
          </w:rPr>
          <w:instrText xml:space="preserve"> PAGEREF _Toc452963956 \h </w:instrText>
        </w:r>
        <w:r w:rsidR="00A425E5">
          <w:rPr>
            <w:noProof/>
            <w:webHidden/>
          </w:rPr>
        </w:r>
        <w:r w:rsidR="00A425E5">
          <w:rPr>
            <w:noProof/>
            <w:webHidden/>
          </w:rPr>
          <w:fldChar w:fldCharType="separate"/>
        </w:r>
        <w:r w:rsidR="00A425E5">
          <w:rPr>
            <w:noProof/>
            <w:webHidden/>
          </w:rPr>
          <w:t>77</w:t>
        </w:r>
        <w:r w:rsidR="00A425E5">
          <w:rPr>
            <w:noProof/>
            <w:webHidden/>
          </w:rPr>
          <w:fldChar w:fldCharType="end"/>
        </w:r>
      </w:hyperlink>
    </w:p>
    <w:p w:rsidR="00A425E5" w:rsidRDefault="00377E3B">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57" w:history="1">
        <w:r w:rsidR="00A425E5" w:rsidRPr="00DA6485">
          <w:rPr>
            <w:rStyle w:val="Hyperlink"/>
            <w:noProof/>
          </w:rPr>
          <w:t>6.2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Concluding Remarks</w:t>
        </w:r>
        <w:r w:rsidR="00A425E5">
          <w:rPr>
            <w:noProof/>
            <w:webHidden/>
          </w:rPr>
          <w:tab/>
        </w:r>
        <w:r w:rsidR="00A425E5">
          <w:rPr>
            <w:noProof/>
            <w:webHidden/>
          </w:rPr>
          <w:fldChar w:fldCharType="begin"/>
        </w:r>
        <w:r w:rsidR="00A425E5">
          <w:rPr>
            <w:noProof/>
            <w:webHidden/>
          </w:rPr>
          <w:instrText xml:space="preserve"> PAGEREF _Toc452963957 \h </w:instrText>
        </w:r>
        <w:r w:rsidR="00A425E5">
          <w:rPr>
            <w:noProof/>
            <w:webHidden/>
          </w:rPr>
        </w:r>
        <w:r w:rsidR="00A425E5">
          <w:rPr>
            <w:noProof/>
            <w:webHidden/>
          </w:rPr>
          <w:fldChar w:fldCharType="separate"/>
        </w:r>
        <w:r w:rsidR="00A425E5">
          <w:rPr>
            <w:noProof/>
            <w:webHidden/>
          </w:rPr>
          <w:t>77</w:t>
        </w:r>
        <w:r w:rsidR="00A425E5">
          <w:rPr>
            <w:noProof/>
            <w:webHidden/>
          </w:rPr>
          <w:fldChar w:fldCharType="end"/>
        </w:r>
      </w:hyperlink>
    </w:p>
    <w:p w:rsidR="00A425E5" w:rsidRDefault="00377E3B">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958" w:history="1">
        <w:r w:rsidR="00A425E5" w:rsidRPr="00DA6485">
          <w:rPr>
            <w:rStyle w:val="Hyperlink"/>
            <w:noProof/>
          </w:rPr>
          <w:t>References</w:t>
        </w:r>
        <w:r w:rsidR="00A425E5">
          <w:rPr>
            <w:noProof/>
            <w:webHidden/>
          </w:rPr>
          <w:tab/>
        </w:r>
        <w:r w:rsidR="00A425E5">
          <w:rPr>
            <w:noProof/>
            <w:webHidden/>
          </w:rPr>
          <w:fldChar w:fldCharType="begin"/>
        </w:r>
        <w:r w:rsidR="00A425E5">
          <w:rPr>
            <w:noProof/>
            <w:webHidden/>
          </w:rPr>
          <w:instrText xml:space="preserve"> PAGEREF _Toc452963958 \h </w:instrText>
        </w:r>
        <w:r w:rsidR="00A425E5">
          <w:rPr>
            <w:noProof/>
            <w:webHidden/>
          </w:rPr>
        </w:r>
        <w:r w:rsidR="00A425E5">
          <w:rPr>
            <w:noProof/>
            <w:webHidden/>
          </w:rPr>
          <w:fldChar w:fldCharType="separate"/>
        </w:r>
        <w:r w:rsidR="00A425E5">
          <w:rPr>
            <w:noProof/>
            <w:webHidden/>
          </w:rPr>
          <w:t>79</w:t>
        </w:r>
        <w:r w:rsidR="00A425E5">
          <w:rPr>
            <w:noProof/>
            <w:webHidden/>
          </w:rPr>
          <w:fldChar w:fldCharType="end"/>
        </w:r>
      </w:hyperlink>
    </w:p>
    <w:p w:rsidR="00A425E5" w:rsidRDefault="00377E3B">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959" w:history="1">
        <w:r w:rsidR="00A425E5" w:rsidRPr="00DA6485">
          <w:rPr>
            <w:rStyle w:val="Hyperlink"/>
            <w:noProof/>
          </w:rPr>
          <w:t>Appendix A – Autopilot and Simulator Setup</w:t>
        </w:r>
        <w:r w:rsidR="00A425E5">
          <w:rPr>
            <w:noProof/>
            <w:webHidden/>
          </w:rPr>
          <w:tab/>
        </w:r>
        <w:r w:rsidR="00A425E5">
          <w:rPr>
            <w:noProof/>
            <w:webHidden/>
          </w:rPr>
          <w:fldChar w:fldCharType="begin"/>
        </w:r>
        <w:r w:rsidR="00A425E5">
          <w:rPr>
            <w:noProof/>
            <w:webHidden/>
          </w:rPr>
          <w:instrText xml:space="preserve"> PAGEREF _Toc452963959 \h </w:instrText>
        </w:r>
        <w:r w:rsidR="00A425E5">
          <w:rPr>
            <w:noProof/>
            <w:webHidden/>
          </w:rPr>
        </w:r>
        <w:r w:rsidR="00A425E5">
          <w:rPr>
            <w:noProof/>
            <w:webHidden/>
          </w:rPr>
          <w:fldChar w:fldCharType="separate"/>
        </w:r>
        <w:r w:rsidR="00A425E5">
          <w:rPr>
            <w:noProof/>
            <w:webHidden/>
          </w:rPr>
          <w:t>81</w:t>
        </w:r>
        <w:r w:rsidR="00A425E5">
          <w:rPr>
            <w:noProof/>
            <w:webHidden/>
          </w:rPr>
          <w:fldChar w:fldCharType="end"/>
        </w:r>
      </w:hyperlink>
    </w:p>
    <w:p w:rsidR="00A425E5" w:rsidRDefault="00377E3B">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63960" w:history="1">
        <w:r w:rsidR="00A425E5" w:rsidRPr="00DA6485">
          <w:rPr>
            <w:rStyle w:val="Hyperlink"/>
            <w:noProof/>
          </w:rPr>
          <w:t>A.1 Pixhawk Simulator Setup Guide</w:t>
        </w:r>
        <w:r w:rsidR="00A425E5">
          <w:rPr>
            <w:noProof/>
            <w:webHidden/>
          </w:rPr>
          <w:tab/>
        </w:r>
        <w:r w:rsidR="00A425E5">
          <w:rPr>
            <w:noProof/>
            <w:webHidden/>
          </w:rPr>
          <w:fldChar w:fldCharType="begin"/>
        </w:r>
        <w:r w:rsidR="00A425E5">
          <w:rPr>
            <w:noProof/>
            <w:webHidden/>
          </w:rPr>
          <w:instrText xml:space="preserve"> PAGEREF _Toc452963960 \h </w:instrText>
        </w:r>
        <w:r w:rsidR="00A425E5">
          <w:rPr>
            <w:noProof/>
            <w:webHidden/>
          </w:rPr>
        </w:r>
        <w:r w:rsidR="00A425E5">
          <w:rPr>
            <w:noProof/>
            <w:webHidden/>
          </w:rPr>
          <w:fldChar w:fldCharType="separate"/>
        </w:r>
        <w:r w:rsidR="00A425E5">
          <w:rPr>
            <w:noProof/>
            <w:webHidden/>
          </w:rPr>
          <w:t>81</w:t>
        </w:r>
        <w:r w:rsidR="00A425E5">
          <w:rPr>
            <w:noProof/>
            <w:webHidden/>
          </w:rPr>
          <w:fldChar w:fldCharType="end"/>
        </w:r>
      </w:hyperlink>
    </w:p>
    <w:p w:rsidR="00A425E5" w:rsidRDefault="00377E3B">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63961" w:history="1">
        <w:r w:rsidR="00A425E5" w:rsidRPr="00DA6485">
          <w:rPr>
            <w:rStyle w:val="Hyperlink"/>
            <w:noProof/>
          </w:rPr>
          <w:t>A.2 Piccolo Setup Guide on Windows for Thermal Soaring</w:t>
        </w:r>
        <w:r w:rsidR="00A425E5">
          <w:rPr>
            <w:noProof/>
            <w:webHidden/>
          </w:rPr>
          <w:tab/>
        </w:r>
        <w:r w:rsidR="00A425E5">
          <w:rPr>
            <w:noProof/>
            <w:webHidden/>
          </w:rPr>
          <w:fldChar w:fldCharType="begin"/>
        </w:r>
        <w:r w:rsidR="00A425E5">
          <w:rPr>
            <w:noProof/>
            <w:webHidden/>
          </w:rPr>
          <w:instrText xml:space="preserve"> PAGEREF _Toc452963961 \h </w:instrText>
        </w:r>
        <w:r w:rsidR="00A425E5">
          <w:rPr>
            <w:noProof/>
            <w:webHidden/>
          </w:rPr>
        </w:r>
        <w:r w:rsidR="00A425E5">
          <w:rPr>
            <w:noProof/>
            <w:webHidden/>
          </w:rPr>
          <w:fldChar w:fldCharType="separate"/>
        </w:r>
        <w:r w:rsidR="00A425E5">
          <w:rPr>
            <w:noProof/>
            <w:webHidden/>
          </w:rPr>
          <w:t>83</w:t>
        </w:r>
        <w:r w:rsidR="00A425E5">
          <w:rPr>
            <w:noProof/>
            <w:webHidden/>
          </w:rPr>
          <w:fldChar w:fldCharType="end"/>
        </w:r>
      </w:hyperlink>
    </w:p>
    <w:p w:rsidR="00A425E5" w:rsidRDefault="00377E3B">
      <w:pPr>
        <w:pStyle w:val="TOC3"/>
        <w:tabs>
          <w:tab w:val="right" w:leader="dot" w:pos="9350"/>
        </w:tabs>
        <w:rPr>
          <w:rFonts w:asciiTheme="minorHAnsi" w:eastAsiaTheme="minorEastAsia" w:hAnsiTheme="minorHAnsi" w:cstheme="minorBidi"/>
          <w:noProof/>
          <w:sz w:val="22"/>
          <w:szCs w:val="22"/>
          <w:lang w:eastAsia="en-US"/>
        </w:rPr>
      </w:pPr>
      <w:hyperlink w:anchor="_Toc452963962" w:history="1">
        <w:r w:rsidR="00A425E5" w:rsidRPr="00DA6485">
          <w:rPr>
            <w:rStyle w:val="Hyperlink"/>
            <w:noProof/>
          </w:rPr>
          <w:t>A.2.1 Installation</w:t>
        </w:r>
        <w:r w:rsidR="00A425E5">
          <w:rPr>
            <w:noProof/>
            <w:webHidden/>
          </w:rPr>
          <w:tab/>
        </w:r>
        <w:r w:rsidR="00A425E5">
          <w:rPr>
            <w:noProof/>
            <w:webHidden/>
          </w:rPr>
          <w:fldChar w:fldCharType="begin"/>
        </w:r>
        <w:r w:rsidR="00A425E5">
          <w:rPr>
            <w:noProof/>
            <w:webHidden/>
          </w:rPr>
          <w:instrText xml:space="preserve"> PAGEREF _Toc452963962 \h </w:instrText>
        </w:r>
        <w:r w:rsidR="00A425E5">
          <w:rPr>
            <w:noProof/>
            <w:webHidden/>
          </w:rPr>
        </w:r>
        <w:r w:rsidR="00A425E5">
          <w:rPr>
            <w:noProof/>
            <w:webHidden/>
          </w:rPr>
          <w:fldChar w:fldCharType="separate"/>
        </w:r>
        <w:r w:rsidR="00A425E5">
          <w:rPr>
            <w:noProof/>
            <w:webHidden/>
          </w:rPr>
          <w:t>84</w:t>
        </w:r>
        <w:r w:rsidR="00A425E5">
          <w:rPr>
            <w:noProof/>
            <w:webHidden/>
          </w:rPr>
          <w:fldChar w:fldCharType="end"/>
        </w:r>
      </w:hyperlink>
    </w:p>
    <w:p w:rsidR="00A425E5" w:rsidRDefault="00377E3B">
      <w:pPr>
        <w:pStyle w:val="TOC3"/>
        <w:tabs>
          <w:tab w:val="right" w:leader="dot" w:pos="9350"/>
        </w:tabs>
        <w:rPr>
          <w:rFonts w:asciiTheme="minorHAnsi" w:eastAsiaTheme="minorEastAsia" w:hAnsiTheme="minorHAnsi" w:cstheme="minorBidi"/>
          <w:noProof/>
          <w:sz w:val="22"/>
          <w:szCs w:val="22"/>
          <w:lang w:eastAsia="en-US"/>
        </w:rPr>
      </w:pPr>
      <w:hyperlink w:anchor="_Toc452963963" w:history="1">
        <w:r w:rsidR="00A425E5" w:rsidRPr="00DA6485">
          <w:rPr>
            <w:rStyle w:val="Hyperlink"/>
            <w:noProof/>
          </w:rPr>
          <w:t>A.2.2 Running the Simulator with Thermals</w:t>
        </w:r>
        <w:r w:rsidR="00A425E5">
          <w:rPr>
            <w:noProof/>
            <w:webHidden/>
          </w:rPr>
          <w:tab/>
        </w:r>
        <w:r w:rsidR="00A425E5">
          <w:rPr>
            <w:noProof/>
            <w:webHidden/>
          </w:rPr>
          <w:fldChar w:fldCharType="begin"/>
        </w:r>
        <w:r w:rsidR="00A425E5">
          <w:rPr>
            <w:noProof/>
            <w:webHidden/>
          </w:rPr>
          <w:instrText xml:space="preserve"> PAGEREF _Toc452963963 \h </w:instrText>
        </w:r>
        <w:r w:rsidR="00A425E5">
          <w:rPr>
            <w:noProof/>
            <w:webHidden/>
          </w:rPr>
        </w:r>
        <w:r w:rsidR="00A425E5">
          <w:rPr>
            <w:noProof/>
            <w:webHidden/>
          </w:rPr>
          <w:fldChar w:fldCharType="separate"/>
        </w:r>
        <w:r w:rsidR="00A425E5">
          <w:rPr>
            <w:noProof/>
            <w:webHidden/>
          </w:rPr>
          <w:t>84</w:t>
        </w:r>
        <w:r w:rsidR="00A425E5">
          <w:rPr>
            <w:noProof/>
            <w:webHidden/>
          </w:rPr>
          <w:fldChar w:fldCharType="end"/>
        </w:r>
      </w:hyperlink>
    </w:p>
    <w:p w:rsidR="00A425E5" w:rsidRDefault="00377E3B">
      <w:pPr>
        <w:pStyle w:val="TOC3"/>
        <w:tabs>
          <w:tab w:val="right" w:leader="dot" w:pos="9350"/>
        </w:tabs>
        <w:rPr>
          <w:rFonts w:asciiTheme="minorHAnsi" w:eastAsiaTheme="minorEastAsia" w:hAnsiTheme="minorHAnsi" w:cstheme="minorBidi"/>
          <w:noProof/>
          <w:sz w:val="22"/>
          <w:szCs w:val="22"/>
          <w:lang w:eastAsia="en-US"/>
        </w:rPr>
      </w:pPr>
      <w:hyperlink w:anchor="_Toc452963964" w:history="1">
        <w:r w:rsidR="00A425E5" w:rsidRPr="00DA6485">
          <w:rPr>
            <w:rStyle w:val="Hyperlink"/>
            <w:noProof/>
          </w:rPr>
          <w:t>A.2.3 Python Setup</w:t>
        </w:r>
        <w:r w:rsidR="00A425E5">
          <w:rPr>
            <w:noProof/>
            <w:webHidden/>
          </w:rPr>
          <w:tab/>
        </w:r>
        <w:r w:rsidR="00A425E5">
          <w:rPr>
            <w:noProof/>
            <w:webHidden/>
          </w:rPr>
          <w:fldChar w:fldCharType="begin"/>
        </w:r>
        <w:r w:rsidR="00A425E5">
          <w:rPr>
            <w:noProof/>
            <w:webHidden/>
          </w:rPr>
          <w:instrText xml:space="preserve"> PAGEREF _Toc452963964 \h </w:instrText>
        </w:r>
        <w:r w:rsidR="00A425E5">
          <w:rPr>
            <w:noProof/>
            <w:webHidden/>
          </w:rPr>
        </w:r>
        <w:r w:rsidR="00A425E5">
          <w:rPr>
            <w:noProof/>
            <w:webHidden/>
          </w:rPr>
          <w:fldChar w:fldCharType="separate"/>
        </w:r>
        <w:r w:rsidR="00A425E5">
          <w:rPr>
            <w:noProof/>
            <w:webHidden/>
          </w:rPr>
          <w:t>85</w:t>
        </w:r>
        <w:r w:rsidR="00A425E5">
          <w:rPr>
            <w:noProof/>
            <w:webHidden/>
          </w:rPr>
          <w:fldChar w:fldCharType="end"/>
        </w:r>
      </w:hyperlink>
    </w:p>
    <w:p w:rsidR="00A425E5" w:rsidRDefault="00377E3B">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63965" w:history="1">
        <w:r w:rsidR="00A425E5" w:rsidRPr="00DA6485">
          <w:rPr>
            <w:rStyle w:val="Hyperlink"/>
            <w:noProof/>
          </w:rPr>
          <w:t>A.3 Piccolo Simulator Set Up Guide (General Application)</w:t>
        </w:r>
        <w:r w:rsidR="00A425E5">
          <w:rPr>
            <w:noProof/>
            <w:webHidden/>
          </w:rPr>
          <w:tab/>
        </w:r>
        <w:r w:rsidR="00A425E5">
          <w:rPr>
            <w:noProof/>
            <w:webHidden/>
          </w:rPr>
          <w:fldChar w:fldCharType="begin"/>
        </w:r>
        <w:r w:rsidR="00A425E5">
          <w:rPr>
            <w:noProof/>
            <w:webHidden/>
          </w:rPr>
          <w:instrText xml:space="preserve"> PAGEREF _Toc452963965 \h </w:instrText>
        </w:r>
        <w:r w:rsidR="00A425E5">
          <w:rPr>
            <w:noProof/>
            <w:webHidden/>
          </w:rPr>
        </w:r>
        <w:r w:rsidR="00A425E5">
          <w:rPr>
            <w:noProof/>
            <w:webHidden/>
          </w:rPr>
          <w:fldChar w:fldCharType="separate"/>
        </w:r>
        <w:r w:rsidR="00A425E5">
          <w:rPr>
            <w:noProof/>
            <w:webHidden/>
          </w:rPr>
          <w:t>86</w:t>
        </w:r>
        <w:r w:rsidR="00A425E5">
          <w:rPr>
            <w:noProof/>
            <w:webHidden/>
          </w:rPr>
          <w:fldChar w:fldCharType="end"/>
        </w:r>
      </w:hyperlink>
    </w:p>
    <w:p w:rsidR="00A425E5" w:rsidRDefault="00377E3B">
      <w:pPr>
        <w:pStyle w:val="TOC3"/>
        <w:tabs>
          <w:tab w:val="right" w:leader="dot" w:pos="9350"/>
        </w:tabs>
        <w:rPr>
          <w:rFonts w:asciiTheme="minorHAnsi" w:eastAsiaTheme="minorEastAsia" w:hAnsiTheme="minorHAnsi" w:cstheme="minorBidi"/>
          <w:noProof/>
          <w:sz w:val="22"/>
          <w:szCs w:val="22"/>
          <w:lang w:eastAsia="en-US"/>
        </w:rPr>
      </w:pPr>
      <w:hyperlink w:anchor="_Toc452963966" w:history="1">
        <w:r w:rsidR="00A425E5" w:rsidRPr="00DA6485">
          <w:rPr>
            <w:rStyle w:val="Hyperlink"/>
            <w:noProof/>
          </w:rPr>
          <w:t>A.3.1 Getting Started with Piccolo</w:t>
        </w:r>
        <w:r w:rsidR="00A425E5">
          <w:rPr>
            <w:noProof/>
            <w:webHidden/>
          </w:rPr>
          <w:tab/>
        </w:r>
        <w:r w:rsidR="00A425E5">
          <w:rPr>
            <w:noProof/>
            <w:webHidden/>
          </w:rPr>
          <w:fldChar w:fldCharType="begin"/>
        </w:r>
        <w:r w:rsidR="00A425E5">
          <w:rPr>
            <w:noProof/>
            <w:webHidden/>
          </w:rPr>
          <w:instrText xml:space="preserve"> PAGEREF _Toc452963966 \h </w:instrText>
        </w:r>
        <w:r w:rsidR="00A425E5">
          <w:rPr>
            <w:noProof/>
            <w:webHidden/>
          </w:rPr>
        </w:r>
        <w:r w:rsidR="00A425E5">
          <w:rPr>
            <w:noProof/>
            <w:webHidden/>
          </w:rPr>
          <w:fldChar w:fldCharType="separate"/>
        </w:r>
        <w:r w:rsidR="00A425E5">
          <w:rPr>
            <w:noProof/>
            <w:webHidden/>
          </w:rPr>
          <w:t>86</w:t>
        </w:r>
        <w:r w:rsidR="00A425E5">
          <w:rPr>
            <w:noProof/>
            <w:webHidden/>
          </w:rPr>
          <w:fldChar w:fldCharType="end"/>
        </w:r>
      </w:hyperlink>
    </w:p>
    <w:p w:rsidR="00A425E5" w:rsidRDefault="00377E3B">
      <w:pPr>
        <w:pStyle w:val="TOC3"/>
        <w:tabs>
          <w:tab w:val="right" w:leader="dot" w:pos="9350"/>
        </w:tabs>
        <w:rPr>
          <w:rFonts w:asciiTheme="minorHAnsi" w:eastAsiaTheme="minorEastAsia" w:hAnsiTheme="minorHAnsi" w:cstheme="minorBidi"/>
          <w:noProof/>
          <w:sz w:val="22"/>
          <w:szCs w:val="22"/>
          <w:lang w:eastAsia="en-US"/>
        </w:rPr>
      </w:pPr>
      <w:hyperlink w:anchor="_Toc452963967" w:history="1">
        <w:r w:rsidR="00A425E5" w:rsidRPr="00DA6485">
          <w:rPr>
            <w:rStyle w:val="Hyperlink"/>
            <w:noProof/>
          </w:rPr>
          <w:t>A.3.2 Uses of Piccolo Software</w:t>
        </w:r>
        <w:r w:rsidR="00A425E5">
          <w:rPr>
            <w:noProof/>
            <w:webHidden/>
          </w:rPr>
          <w:tab/>
        </w:r>
        <w:r w:rsidR="00A425E5">
          <w:rPr>
            <w:noProof/>
            <w:webHidden/>
          </w:rPr>
          <w:fldChar w:fldCharType="begin"/>
        </w:r>
        <w:r w:rsidR="00A425E5">
          <w:rPr>
            <w:noProof/>
            <w:webHidden/>
          </w:rPr>
          <w:instrText xml:space="preserve"> PAGEREF _Toc452963967 \h </w:instrText>
        </w:r>
        <w:r w:rsidR="00A425E5">
          <w:rPr>
            <w:noProof/>
            <w:webHidden/>
          </w:rPr>
        </w:r>
        <w:r w:rsidR="00A425E5">
          <w:rPr>
            <w:noProof/>
            <w:webHidden/>
          </w:rPr>
          <w:fldChar w:fldCharType="separate"/>
        </w:r>
        <w:r w:rsidR="00A425E5">
          <w:rPr>
            <w:noProof/>
            <w:webHidden/>
          </w:rPr>
          <w:t>88</w:t>
        </w:r>
        <w:r w:rsidR="00A425E5">
          <w:rPr>
            <w:noProof/>
            <w:webHidden/>
          </w:rPr>
          <w:fldChar w:fldCharType="end"/>
        </w:r>
      </w:hyperlink>
    </w:p>
    <w:p w:rsidR="00A425E5" w:rsidRDefault="00377E3B">
      <w:pPr>
        <w:pStyle w:val="TOC3"/>
        <w:tabs>
          <w:tab w:val="right" w:leader="dot" w:pos="9350"/>
        </w:tabs>
        <w:rPr>
          <w:rFonts w:asciiTheme="minorHAnsi" w:eastAsiaTheme="minorEastAsia" w:hAnsiTheme="minorHAnsi" w:cstheme="minorBidi"/>
          <w:noProof/>
          <w:sz w:val="22"/>
          <w:szCs w:val="22"/>
          <w:lang w:eastAsia="en-US"/>
        </w:rPr>
      </w:pPr>
      <w:hyperlink w:anchor="_Toc452963968" w:history="1">
        <w:r w:rsidR="00A425E5" w:rsidRPr="00DA6485">
          <w:rPr>
            <w:rStyle w:val="Hyperlink"/>
            <w:noProof/>
          </w:rPr>
          <w:t>A.3.3 Creating a simulation model</w:t>
        </w:r>
        <w:r w:rsidR="00A425E5">
          <w:rPr>
            <w:noProof/>
            <w:webHidden/>
          </w:rPr>
          <w:tab/>
        </w:r>
        <w:r w:rsidR="00A425E5">
          <w:rPr>
            <w:noProof/>
            <w:webHidden/>
          </w:rPr>
          <w:fldChar w:fldCharType="begin"/>
        </w:r>
        <w:r w:rsidR="00A425E5">
          <w:rPr>
            <w:noProof/>
            <w:webHidden/>
          </w:rPr>
          <w:instrText xml:space="preserve"> PAGEREF _Toc452963968 \h </w:instrText>
        </w:r>
        <w:r w:rsidR="00A425E5">
          <w:rPr>
            <w:noProof/>
            <w:webHidden/>
          </w:rPr>
        </w:r>
        <w:r w:rsidR="00A425E5">
          <w:rPr>
            <w:noProof/>
            <w:webHidden/>
          </w:rPr>
          <w:fldChar w:fldCharType="separate"/>
        </w:r>
        <w:r w:rsidR="00A425E5">
          <w:rPr>
            <w:noProof/>
            <w:webHidden/>
          </w:rPr>
          <w:t>88</w:t>
        </w:r>
        <w:r w:rsidR="00A425E5">
          <w:rPr>
            <w:noProof/>
            <w:webHidden/>
          </w:rPr>
          <w:fldChar w:fldCharType="end"/>
        </w:r>
      </w:hyperlink>
    </w:p>
    <w:p w:rsidR="00A425E5" w:rsidRDefault="00377E3B">
      <w:pPr>
        <w:pStyle w:val="TOC3"/>
        <w:tabs>
          <w:tab w:val="right" w:leader="dot" w:pos="9350"/>
        </w:tabs>
        <w:rPr>
          <w:rFonts w:asciiTheme="minorHAnsi" w:eastAsiaTheme="minorEastAsia" w:hAnsiTheme="minorHAnsi" w:cstheme="minorBidi"/>
          <w:noProof/>
          <w:sz w:val="22"/>
          <w:szCs w:val="22"/>
          <w:lang w:eastAsia="en-US"/>
        </w:rPr>
      </w:pPr>
      <w:hyperlink w:anchor="_Toc452963969" w:history="1">
        <w:r w:rsidR="00A425E5" w:rsidRPr="00DA6485">
          <w:rPr>
            <w:rStyle w:val="Hyperlink"/>
            <w:noProof/>
          </w:rPr>
          <w:t>A.3.4 Reprogramming the Piccolo/Groundstation</w:t>
        </w:r>
        <w:r w:rsidR="00A425E5">
          <w:rPr>
            <w:noProof/>
            <w:webHidden/>
          </w:rPr>
          <w:tab/>
        </w:r>
        <w:r w:rsidR="00A425E5">
          <w:rPr>
            <w:noProof/>
            <w:webHidden/>
          </w:rPr>
          <w:fldChar w:fldCharType="begin"/>
        </w:r>
        <w:r w:rsidR="00A425E5">
          <w:rPr>
            <w:noProof/>
            <w:webHidden/>
          </w:rPr>
          <w:instrText xml:space="preserve"> PAGEREF _Toc452963969 \h </w:instrText>
        </w:r>
        <w:r w:rsidR="00A425E5">
          <w:rPr>
            <w:noProof/>
            <w:webHidden/>
          </w:rPr>
        </w:r>
        <w:r w:rsidR="00A425E5">
          <w:rPr>
            <w:noProof/>
            <w:webHidden/>
          </w:rPr>
          <w:fldChar w:fldCharType="separate"/>
        </w:r>
        <w:r w:rsidR="00A425E5">
          <w:rPr>
            <w:noProof/>
            <w:webHidden/>
          </w:rPr>
          <w:t>89</w:t>
        </w:r>
        <w:r w:rsidR="00A425E5">
          <w:rPr>
            <w:noProof/>
            <w:webHidden/>
          </w:rPr>
          <w:fldChar w:fldCharType="end"/>
        </w:r>
      </w:hyperlink>
    </w:p>
    <w:p w:rsidR="00A425E5" w:rsidRDefault="00377E3B">
      <w:pPr>
        <w:pStyle w:val="TOC3"/>
        <w:tabs>
          <w:tab w:val="right" w:leader="dot" w:pos="9350"/>
        </w:tabs>
        <w:rPr>
          <w:rFonts w:asciiTheme="minorHAnsi" w:eastAsiaTheme="minorEastAsia" w:hAnsiTheme="minorHAnsi" w:cstheme="minorBidi"/>
          <w:noProof/>
          <w:sz w:val="22"/>
          <w:szCs w:val="22"/>
          <w:lang w:eastAsia="en-US"/>
        </w:rPr>
      </w:pPr>
      <w:hyperlink w:anchor="_Toc452963970" w:history="1">
        <w:r w:rsidR="00A425E5" w:rsidRPr="00DA6485">
          <w:rPr>
            <w:rStyle w:val="Hyperlink"/>
            <w:noProof/>
          </w:rPr>
          <w:t>A.3.5 Debugging</w:t>
        </w:r>
        <w:r w:rsidR="00A425E5">
          <w:rPr>
            <w:noProof/>
            <w:webHidden/>
          </w:rPr>
          <w:tab/>
        </w:r>
        <w:r w:rsidR="00A425E5">
          <w:rPr>
            <w:noProof/>
            <w:webHidden/>
          </w:rPr>
          <w:fldChar w:fldCharType="begin"/>
        </w:r>
        <w:r w:rsidR="00A425E5">
          <w:rPr>
            <w:noProof/>
            <w:webHidden/>
          </w:rPr>
          <w:instrText xml:space="preserve"> PAGEREF _Toc452963970 \h </w:instrText>
        </w:r>
        <w:r w:rsidR="00A425E5">
          <w:rPr>
            <w:noProof/>
            <w:webHidden/>
          </w:rPr>
        </w:r>
        <w:r w:rsidR="00A425E5">
          <w:rPr>
            <w:noProof/>
            <w:webHidden/>
          </w:rPr>
          <w:fldChar w:fldCharType="separate"/>
        </w:r>
        <w:r w:rsidR="00A425E5">
          <w:rPr>
            <w:noProof/>
            <w:webHidden/>
          </w:rPr>
          <w:t>90</w:t>
        </w:r>
        <w:r w:rsidR="00A425E5">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2963889"/>
      <w:r>
        <w:lastRenderedPageBreak/>
        <w:t>Table</w:t>
      </w:r>
      <w:r w:rsidR="00CB73ED">
        <w:t xml:space="preserve"> of Figures</w:t>
      </w:r>
      <w:bookmarkEnd w:id="7"/>
    </w:p>
    <w:p w:rsidR="00A425E5"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52963971" w:history="1">
        <w:r w:rsidR="00A425E5" w:rsidRPr="00C342FB">
          <w:rPr>
            <w:rStyle w:val="Hyperlink"/>
            <w:noProof/>
          </w:rPr>
          <w:t>Figure 1- General Loop From Edwards’s Paper</w:t>
        </w:r>
        <w:r w:rsidR="00A425E5">
          <w:rPr>
            <w:noProof/>
            <w:webHidden/>
          </w:rPr>
          <w:tab/>
        </w:r>
        <w:r w:rsidR="00A425E5">
          <w:rPr>
            <w:noProof/>
            <w:webHidden/>
          </w:rPr>
          <w:fldChar w:fldCharType="begin"/>
        </w:r>
        <w:r w:rsidR="00A425E5">
          <w:rPr>
            <w:noProof/>
            <w:webHidden/>
          </w:rPr>
          <w:instrText xml:space="preserve"> PAGEREF _Toc452963971 \h </w:instrText>
        </w:r>
        <w:r w:rsidR="00A425E5">
          <w:rPr>
            <w:noProof/>
            <w:webHidden/>
          </w:rPr>
        </w:r>
        <w:r w:rsidR="00A425E5">
          <w:rPr>
            <w:noProof/>
            <w:webHidden/>
          </w:rPr>
          <w:fldChar w:fldCharType="separate"/>
        </w:r>
        <w:r w:rsidR="00A425E5">
          <w:rPr>
            <w:noProof/>
            <w:webHidden/>
          </w:rPr>
          <w:t>13</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72" w:history="1">
        <w:r w:rsidR="00A425E5" w:rsidRPr="00C342FB">
          <w:rPr>
            <w:rStyle w:val="Hyperlink"/>
            <w:noProof/>
          </w:rPr>
          <w:t>Figure 2- Latching Method from Edwards's Paper</w:t>
        </w:r>
        <w:r w:rsidR="00A425E5">
          <w:rPr>
            <w:noProof/>
            <w:webHidden/>
          </w:rPr>
          <w:tab/>
        </w:r>
        <w:r w:rsidR="00A425E5">
          <w:rPr>
            <w:noProof/>
            <w:webHidden/>
          </w:rPr>
          <w:fldChar w:fldCharType="begin"/>
        </w:r>
        <w:r w:rsidR="00A425E5">
          <w:rPr>
            <w:noProof/>
            <w:webHidden/>
          </w:rPr>
          <w:instrText xml:space="preserve"> PAGEREF _Toc452963972 \h </w:instrText>
        </w:r>
        <w:r w:rsidR="00A425E5">
          <w:rPr>
            <w:noProof/>
            <w:webHidden/>
          </w:rPr>
        </w:r>
        <w:r w:rsidR="00A425E5">
          <w:rPr>
            <w:noProof/>
            <w:webHidden/>
          </w:rPr>
          <w:fldChar w:fldCharType="separate"/>
        </w:r>
        <w:r w:rsidR="00A425E5">
          <w:rPr>
            <w:noProof/>
            <w:webHidden/>
          </w:rPr>
          <w:t>14</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73" w:history="1">
        <w:r w:rsidR="00A425E5" w:rsidRPr="00C342FB">
          <w:rPr>
            <w:rStyle w:val="Hyperlink"/>
            <w:noProof/>
          </w:rPr>
          <w:t>Figure 3- Processing Cycle</w:t>
        </w:r>
        <w:r w:rsidR="00A425E5">
          <w:rPr>
            <w:noProof/>
            <w:webHidden/>
          </w:rPr>
          <w:tab/>
        </w:r>
        <w:r w:rsidR="00A425E5">
          <w:rPr>
            <w:noProof/>
            <w:webHidden/>
          </w:rPr>
          <w:fldChar w:fldCharType="begin"/>
        </w:r>
        <w:r w:rsidR="00A425E5">
          <w:rPr>
            <w:noProof/>
            <w:webHidden/>
          </w:rPr>
          <w:instrText xml:space="preserve"> PAGEREF _Toc452963973 \h </w:instrText>
        </w:r>
        <w:r w:rsidR="00A425E5">
          <w:rPr>
            <w:noProof/>
            <w:webHidden/>
          </w:rPr>
        </w:r>
        <w:r w:rsidR="00A425E5">
          <w:rPr>
            <w:noProof/>
            <w:webHidden/>
          </w:rPr>
          <w:fldChar w:fldCharType="separate"/>
        </w:r>
        <w:r w:rsidR="00A425E5">
          <w:rPr>
            <w:noProof/>
            <w:webHidden/>
          </w:rPr>
          <w:t>17</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74" w:history="1">
        <w:r w:rsidR="00A425E5" w:rsidRPr="00C342FB">
          <w:rPr>
            <w:rStyle w:val="Hyperlink"/>
            <w:noProof/>
          </w:rPr>
          <w:t>Figure 4 - Centroid Method Flowchart from Allen's Paper</w:t>
        </w:r>
        <w:r w:rsidR="00A425E5">
          <w:rPr>
            <w:noProof/>
            <w:webHidden/>
          </w:rPr>
          <w:tab/>
        </w:r>
        <w:r w:rsidR="00A425E5">
          <w:rPr>
            <w:noProof/>
            <w:webHidden/>
          </w:rPr>
          <w:fldChar w:fldCharType="begin"/>
        </w:r>
        <w:r w:rsidR="00A425E5">
          <w:rPr>
            <w:noProof/>
            <w:webHidden/>
          </w:rPr>
          <w:instrText xml:space="preserve"> PAGEREF _Toc452963974 \h </w:instrText>
        </w:r>
        <w:r w:rsidR="00A425E5">
          <w:rPr>
            <w:noProof/>
            <w:webHidden/>
          </w:rPr>
        </w:r>
        <w:r w:rsidR="00A425E5">
          <w:rPr>
            <w:noProof/>
            <w:webHidden/>
          </w:rPr>
          <w:fldChar w:fldCharType="separate"/>
        </w:r>
        <w:r w:rsidR="00A425E5">
          <w:rPr>
            <w:noProof/>
            <w:webHidden/>
          </w:rPr>
          <w:t>18</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75" w:history="1">
        <w:r w:rsidR="00A425E5" w:rsidRPr="00C342FB">
          <w:rPr>
            <w:rStyle w:val="Hyperlink"/>
            <w:noProof/>
          </w:rPr>
          <w:t>Figure 5. Thermal position probability distribution from Bayesian parameter estimation</w:t>
        </w:r>
        <w:r w:rsidR="00A425E5">
          <w:rPr>
            <w:noProof/>
            <w:webHidden/>
          </w:rPr>
          <w:tab/>
        </w:r>
        <w:r w:rsidR="00A425E5">
          <w:rPr>
            <w:noProof/>
            <w:webHidden/>
          </w:rPr>
          <w:fldChar w:fldCharType="begin"/>
        </w:r>
        <w:r w:rsidR="00A425E5">
          <w:rPr>
            <w:noProof/>
            <w:webHidden/>
          </w:rPr>
          <w:instrText xml:space="preserve"> PAGEREF _Toc452963975 \h </w:instrText>
        </w:r>
        <w:r w:rsidR="00A425E5">
          <w:rPr>
            <w:noProof/>
            <w:webHidden/>
          </w:rPr>
        </w:r>
        <w:r w:rsidR="00A425E5">
          <w:rPr>
            <w:noProof/>
            <w:webHidden/>
          </w:rPr>
          <w:fldChar w:fldCharType="separate"/>
        </w:r>
        <w:r w:rsidR="00A425E5">
          <w:rPr>
            <w:noProof/>
            <w:webHidden/>
          </w:rPr>
          <w:t>21</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76" w:history="1">
        <w:r w:rsidR="00A425E5" w:rsidRPr="00C342FB">
          <w:rPr>
            <w:rStyle w:val="Hyperlink"/>
            <w:noProof/>
          </w:rPr>
          <w:t>Figure 6. Bayesian inference for temperature measurements</w:t>
        </w:r>
        <w:r w:rsidR="00A425E5">
          <w:rPr>
            <w:noProof/>
            <w:webHidden/>
          </w:rPr>
          <w:tab/>
        </w:r>
        <w:r w:rsidR="00A425E5">
          <w:rPr>
            <w:noProof/>
            <w:webHidden/>
          </w:rPr>
          <w:fldChar w:fldCharType="begin"/>
        </w:r>
        <w:r w:rsidR="00A425E5">
          <w:rPr>
            <w:noProof/>
            <w:webHidden/>
          </w:rPr>
          <w:instrText xml:space="preserve"> PAGEREF _Toc452963976 \h </w:instrText>
        </w:r>
        <w:r w:rsidR="00A425E5">
          <w:rPr>
            <w:noProof/>
            <w:webHidden/>
          </w:rPr>
        </w:r>
        <w:r w:rsidR="00A425E5">
          <w:rPr>
            <w:noProof/>
            <w:webHidden/>
          </w:rPr>
          <w:fldChar w:fldCharType="separate"/>
        </w:r>
        <w:r w:rsidR="00A425E5">
          <w:rPr>
            <w:noProof/>
            <w:webHidden/>
          </w:rPr>
          <w:t>23</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77" w:history="1">
        <w:r w:rsidR="00A425E5" w:rsidRPr="00C342FB">
          <w:rPr>
            <w:rStyle w:val="Hyperlink"/>
            <w:noProof/>
          </w:rPr>
          <w:t>Figure 7. Bayesian inference for flipping a coin</w:t>
        </w:r>
        <w:r w:rsidR="00A425E5">
          <w:rPr>
            <w:noProof/>
            <w:webHidden/>
          </w:rPr>
          <w:tab/>
        </w:r>
        <w:r w:rsidR="00A425E5">
          <w:rPr>
            <w:noProof/>
            <w:webHidden/>
          </w:rPr>
          <w:fldChar w:fldCharType="begin"/>
        </w:r>
        <w:r w:rsidR="00A425E5">
          <w:rPr>
            <w:noProof/>
            <w:webHidden/>
          </w:rPr>
          <w:instrText xml:space="preserve"> PAGEREF _Toc452963977 \h </w:instrText>
        </w:r>
        <w:r w:rsidR="00A425E5">
          <w:rPr>
            <w:noProof/>
            <w:webHidden/>
          </w:rPr>
        </w:r>
        <w:r w:rsidR="00A425E5">
          <w:rPr>
            <w:noProof/>
            <w:webHidden/>
          </w:rPr>
          <w:fldChar w:fldCharType="separate"/>
        </w:r>
        <w:r w:rsidR="00A425E5">
          <w:rPr>
            <w:noProof/>
            <w:webHidden/>
          </w:rPr>
          <w:t>23</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9" w:anchor="_Toc452963978" w:history="1">
        <w:r w:rsidR="00A425E5" w:rsidRPr="00C342FB">
          <w:rPr>
            <w:rStyle w:val="Hyperlink"/>
            <w:noProof/>
          </w:rPr>
          <w:t>Figure 8. Square Thermal with All Knowledge</w:t>
        </w:r>
        <w:r w:rsidR="00A425E5">
          <w:rPr>
            <w:noProof/>
            <w:webHidden/>
          </w:rPr>
          <w:tab/>
        </w:r>
        <w:r w:rsidR="00A425E5">
          <w:rPr>
            <w:noProof/>
            <w:webHidden/>
          </w:rPr>
          <w:fldChar w:fldCharType="begin"/>
        </w:r>
        <w:r w:rsidR="00A425E5">
          <w:rPr>
            <w:noProof/>
            <w:webHidden/>
          </w:rPr>
          <w:instrText xml:space="preserve"> PAGEREF _Toc452963978 \h </w:instrText>
        </w:r>
        <w:r w:rsidR="00A425E5">
          <w:rPr>
            <w:noProof/>
            <w:webHidden/>
          </w:rPr>
        </w:r>
        <w:r w:rsidR="00A425E5">
          <w:rPr>
            <w:noProof/>
            <w:webHidden/>
          </w:rPr>
          <w:fldChar w:fldCharType="separate"/>
        </w:r>
        <w:r w:rsidR="00A425E5">
          <w:rPr>
            <w:noProof/>
            <w:webHidden/>
          </w:rPr>
          <w:t>24</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10" w:anchor="_Toc452963979" w:history="1">
        <w:r w:rsidR="00A425E5" w:rsidRPr="00C342FB">
          <w:rPr>
            <w:rStyle w:val="Hyperlink"/>
            <w:noProof/>
          </w:rPr>
          <w:t>Figure 9. Square Thermal Parameter Estimation with All Knowledge</w:t>
        </w:r>
        <w:r w:rsidR="00A425E5">
          <w:rPr>
            <w:noProof/>
            <w:webHidden/>
          </w:rPr>
          <w:tab/>
        </w:r>
        <w:r w:rsidR="00A425E5">
          <w:rPr>
            <w:noProof/>
            <w:webHidden/>
          </w:rPr>
          <w:fldChar w:fldCharType="begin"/>
        </w:r>
        <w:r w:rsidR="00A425E5">
          <w:rPr>
            <w:noProof/>
            <w:webHidden/>
          </w:rPr>
          <w:instrText xml:space="preserve"> PAGEREF _Toc452963979 \h </w:instrText>
        </w:r>
        <w:r w:rsidR="00A425E5">
          <w:rPr>
            <w:noProof/>
            <w:webHidden/>
          </w:rPr>
        </w:r>
        <w:r w:rsidR="00A425E5">
          <w:rPr>
            <w:noProof/>
            <w:webHidden/>
          </w:rPr>
          <w:fldChar w:fldCharType="separate"/>
        </w:r>
        <w:r w:rsidR="00A425E5">
          <w:rPr>
            <w:noProof/>
            <w:webHidden/>
          </w:rPr>
          <w:t>24</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11" w:anchor="_Toc452963980" w:history="1">
        <w:r w:rsidR="00A425E5" w:rsidRPr="00C342FB">
          <w:rPr>
            <w:rStyle w:val="Hyperlink"/>
            <w:noProof/>
          </w:rPr>
          <w:t>Figure 10. Square Thermals Positions with Partial Knowledge</w:t>
        </w:r>
        <w:r w:rsidR="00A425E5">
          <w:rPr>
            <w:noProof/>
            <w:webHidden/>
          </w:rPr>
          <w:tab/>
        </w:r>
        <w:r w:rsidR="00A425E5">
          <w:rPr>
            <w:noProof/>
            <w:webHidden/>
          </w:rPr>
          <w:fldChar w:fldCharType="begin"/>
        </w:r>
        <w:r w:rsidR="00A425E5">
          <w:rPr>
            <w:noProof/>
            <w:webHidden/>
          </w:rPr>
          <w:instrText xml:space="preserve"> PAGEREF _Toc452963980 \h </w:instrText>
        </w:r>
        <w:r w:rsidR="00A425E5">
          <w:rPr>
            <w:noProof/>
            <w:webHidden/>
          </w:rPr>
        </w:r>
        <w:r w:rsidR="00A425E5">
          <w:rPr>
            <w:noProof/>
            <w:webHidden/>
          </w:rPr>
          <w:fldChar w:fldCharType="separate"/>
        </w:r>
        <w:r w:rsidR="00A425E5">
          <w:rPr>
            <w:noProof/>
            <w:webHidden/>
          </w:rPr>
          <w:t>25</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12" w:anchor="_Toc452963981" w:history="1">
        <w:r w:rsidR="00A425E5" w:rsidRPr="00C342FB">
          <w:rPr>
            <w:rStyle w:val="Hyperlink"/>
            <w:noProof/>
          </w:rPr>
          <w:t>Figure 11. Square Thermal Parameter Estimation with Partial Knowledge</w:t>
        </w:r>
        <w:r w:rsidR="00A425E5">
          <w:rPr>
            <w:noProof/>
            <w:webHidden/>
          </w:rPr>
          <w:tab/>
        </w:r>
        <w:r w:rsidR="00A425E5">
          <w:rPr>
            <w:noProof/>
            <w:webHidden/>
          </w:rPr>
          <w:fldChar w:fldCharType="begin"/>
        </w:r>
        <w:r w:rsidR="00A425E5">
          <w:rPr>
            <w:noProof/>
            <w:webHidden/>
          </w:rPr>
          <w:instrText xml:space="preserve"> PAGEREF _Toc452963981 \h </w:instrText>
        </w:r>
        <w:r w:rsidR="00A425E5">
          <w:rPr>
            <w:noProof/>
            <w:webHidden/>
          </w:rPr>
        </w:r>
        <w:r w:rsidR="00A425E5">
          <w:rPr>
            <w:noProof/>
            <w:webHidden/>
          </w:rPr>
          <w:fldChar w:fldCharType="separate"/>
        </w:r>
        <w:r w:rsidR="00A425E5">
          <w:rPr>
            <w:noProof/>
            <w:webHidden/>
          </w:rPr>
          <w:t>25</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82" w:history="1">
        <w:r w:rsidR="00A425E5" w:rsidRPr="00C342FB">
          <w:rPr>
            <w:rStyle w:val="Hyperlink"/>
            <w:noProof/>
          </w:rPr>
          <w:t>Figure 12. Gaussian-shaped Thermal Position</w:t>
        </w:r>
        <w:r w:rsidR="00A425E5">
          <w:rPr>
            <w:noProof/>
            <w:webHidden/>
          </w:rPr>
          <w:tab/>
        </w:r>
        <w:r w:rsidR="00A425E5">
          <w:rPr>
            <w:noProof/>
            <w:webHidden/>
          </w:rPr>
          <w:fldChar w:fldCharType="begin"/>
        </w:r>
        <w:r w:rsidR="00A425E5">
          <w:rPr>
            <w:noProof/>
            <w:webHidden/>
          </w:rPr>
          <w:instrText xml:space="preserve"> PAGEREF _Toc452963982 \h </w:instrText>
        </w:r>
        <w:r w:rsidR="00A425E5">
          <w:rPr>
            <w:noProof/>
            <w:webHidden/>
          </w:rPr>
        </w:r>
        <w:r w:rsidR="00A425E5">
          <w:rPr>
            <w:noProof/>
            <w:webHidden/>
          </w:rPr>
          <w:fldChar w:fldCharType="separate"/>
        </w:r>
        <w:r w:rsidR="00A425E5">
          <w:rPr>
            <w:noProof/>
            <w:webHidden/>
          </w:rPr>
          <w:t>26</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83" w:history="1">
        <w:r w:rsidR="00A425E5" w:rsidRPr="00C342FB">
          <w:rPr>
            <w:rStyle w:val="Hyperlink"/>
            <w:noProof/>
          </w:rPr>
          <w:t>Figure 13. Gaussian-shaped Thermal Parameter Estimation</w:t>
        </w:r>
        <w:r w:rsidR="00A425E5">
          <w:rPr>
            <w:noProof/>
            <w:webHidden/>
          </w:rPr>
          <w:tab/>
        </w:r>
        <w:r w:rsidR="00A425E5">
          <w:rPr>
            <w:noProof/>
            <w:webHidden/>
          </w:rPr>
          <w:fldChar w:fldCharType="begin"/>
        </w:r>
        <w:r w:rsidR="00A425E5">
          <w:rPr>
            <w:noProof/>
            <w:webHidden/>
          </w:rPr>
          <w:instrText xml:space="preserve"> PAGEREF _Toc452963983 \h </w:instrText>
        </w:r>
        <w:r w:rsidR="00A425E5">
          <w:rPr>
            <w:noProof/>
            <w:webHidden/>
          </w:rPr>
        </w:r>
        <w:r w:rsidR="00A425E5">
          <w:rPr>
            <w:noProof/>
            <w:webHidden/>
          </w:rPr>
          <w:fldChar w:fldCharType="separate"/>
        </w:r>
        <w:r w:rsidR="00A425E5">
          <w:rPr>
            <w:noProof/>
            <w:webHidden/>
          </w:rPr>
          <w:t>27</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84" w:history="1">
        <w:r w:rsidR="00A425E5" w:rsidRPr="00C342FB">
          <w:rPr>
            <w:rStyle w:val="Hyperlink"/>
            <w:noProof/>
          </w:rPr>
          <w:t>Figure 14. Changes in Uncertainty with Number of Data Points in Gaussian Process Regression</w:t>
        </w:r>
        <w:r w:rsidR="00A425E5">
          <w:rPr>
            <w:noProof/>
            <w:webHidden/>
          </w:rPr>
          <w:tab/>
        </w:r>
        <w:r w:rsidR="00A425E5">
          <w:rPr>
            <w:noProof/>
            <w:webHidden/>
          </w:rPr>
          <w:fldChar w:fldCharType="begin"/>
        </w:r>
        <w:r w:rsidR="00A425E5">
          <w:rPr>
            <w:noProof/>
            <w:webHidden/>
          </w:rPr>
          <w:instrText xml:space="preserve"> PAGEREF _Toc452963984 \h </w:instrText>
        </w:r>
        <w:r w:rsidR="00A425E5">
          <w:rPr>
            <w:noProof/>
            <w:webHidden/>
          </w:rPr>
        </w:r>
        <w:r w:rsidR="00A425E5">
          <w:rPr>
            <w:noProof/>
            <w:webHidden/>
          </w:rPr>
          <w:fldChar w:fldCharType="separate"/>
        </w:r>
        <w:r w:rsidR="00A425E5">
          <w:rPr>
            <w:noProof/>
            <w:webHidden/>
          </w:rPr>
          <w:t>28</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85" w:history="1">
        <w:r w:rsidR="00A425E5" w:rsidRPr="00C342FB">
          <w:rPr>
            <w:rStyle w:val="Hyperlink"/>
            <w:noProof/>
          </w:rPr>
          <w:t>Figure 15. Comparison of Gaussian process regression with a nugget value of 1e-10 (left) and 1 (right) for three different flight paths through a Gaussian-shaped thermal</w:t>
        </w:r>
        <w:r w:rsidR="00A425E5">
          <w:rPr>
            <w:noProof/>
            <w:webHidden/>
          </w:rPr>
          <w:tab/>
        </w:r>
        <w:r w:rsidR="00A425E5">
          <w:rPr>
            <w:noProof/>
            <w:webHidden/>
          </w:rPr>
          <w:fldChar w:fldCharType="begin"/>
        </w:r>
        <w:r w:rsidR="00A425E5">
          <w:rPr>
            <w:noProof/>
            <w:webHidden/>
          </w:rPr>
          <w:instrText xml:space="preserve"> PAGEREF _Toc452963985 \h </w:instrText>
        </w:r>
        <w:r w:rsidR="00A425E5">
          <w:rPr>
            <w:noProof/>
            <w:webHidden/>
          </w:rPr>
        </w:r>
        <w:r w:rsidR="00A425E5">
          <w:rPr>
            <w:noProof/>
            <w:webHidden/>
          </w:rPr>
          <w:fldChar w:fldCharType="separate"/>
        </w:r>
        <w:r w:rsidR="00A425E5">
          <w:rPr>
            <w:noProof/>
            <w:webHidden/>
          </w:rPr>
          <w:t>30</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86" w:history="1">
        <w:r w:rsidR="00A425E5" w:rsidRPr="00C342FB">
          <w:rPr>
            <w:rStyle w:val="Hyperlink"/>
            <w:noProof/>
          </w:rPr>
          <w:t>Figure 16. Picking nugget of Gaussian process regression through observing the smoothing of a simulated thermal. Nugget of 1e-10 (top left), 0.01 (top right), 1 (bottom left), and 10 (bottom right).</w:t>
        </w:r>
        <w:r w:rsidR="00A425E5">
          <w:rPr>
            <w:noProof/>
            <w:webHidden/>
          </w:rPr>
          <w:tab/>
        </w:r>
        <w:r w:rsidR="00A425E5">
          <w:rPr>
            <w:noProof/>
            <w:webHidden/>
          </w:rPr>
          <w:fldChar w:fldCharType="begin"/>
        </w:r>
        <w:r w:rsidR="00A425E5">
          <w:rPr>
            <w:noProof/>
            <w:webHidden/>
          </w:rPr>
          <w:instrText xml:space="preserve"> PAGEREF _Toc452963986 \h </w:instrText>
        </w:r>
        <w:r w:rsidR="00A425E5">
          <w:rPr>
            <w:noProof/>
            <w:webHidden/>
          </w:rPr>
        </w:r>
        <w:r w:rsidR="00A425E5">
          <w:rPr>
            <w:noProof/>
            <w:webHidden/>
          </w:rPr>
          <w:fldChar w:fldCharType="separate"/>
        </w:r>
        <w:r w:rsidR="00A425E5">
          <w:rPr>
            <w:noProof/>
            <w:webHidden/>
          </w:rPr>
          <w:t>31</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87" w:history="1">
        <w:r w:rsidR="00A425E5" w:rsidRPr="00C342FB">
          <w:rPr>
            <w:rStyle w:val="Hyperlink"/>
            <w:noProof/>
          </w:rPr>
          <w:t>Figure 17. Gaussian process regression compared with Bayesian parameter estimation flying in a circular pattern around a thermal</w:t>
        </w:r>
        <w:r w:rsidR="00A425E5">
          <w:rPr>
            <w:noProof/>
            <w:webHidden/>
          </w:rPr>
          <w:tab/>
        </w:r>
        <w:r w:rsidR="00A425E5">
          <w:rPr>
            <w:noProof/>
            <w:webHidden/>
          </w:rPr>
          <w:fldChar w:fldCharType="begin"/>
        </w:r>
        <w:r w:rsidR="00A425E5">
          <w:rPr>
            <w:noProof/>
            <w:webHidden/>
          </w:rPr>
          <w:instrText xml:space="preserve"> PAGEREF _Toc452963987 \h </w:instrText>
        </w:r>
        <w:r w:rsidR="00A425E5">
          <w:rPr>
            <w:noProof/>
            <w:webHidden/>
          </w:rPr>
        </w:r>
        <w:r w:rsidR="00A425E5">
          <w:rPr>
            <w:noProof/>
            <w:webHidden/>
          </w:rPr>
          <w:fldChar w:fldCharType="separate"/>
        </w:r>
        <w:r w:rsidR="00A425E5">
          <w:rPr>
            <w:noProof/>
            <w:webHidden/>
          </w:rPr>
          <w:t>32</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88" w:history="1">
        <w:r w:rsidR="00A425E5" w:rsidRPr="00C342FB">
          <w:rPr>
            <w:rStyle w:val="Hyperlink"/>
            <w:noProof/>
          </w:rPr>
          <w:t>Figure 18. Gaussian process regression compared with Bayesian parameter estimation flying in a straight line near the center of a thermal</w:t>
        </w:r>
        <w:r w:rsidR="00A425E5">
          <w:rPr>
            <w:noProof/>
            <w:webHidden/>
          </w:rPr>
          <w:tab/>
        </w:r>
        <w:r w:rsidR="00A425E5">
          <w:rPr>
            <w:noProof/>
            <w:webHidden/>
          </w:rPr>
          <w:fldChar w:fldCharType="begin"/>
        </w:r>
        <w:r w:rsidR="00A425E5">
          <w:rPr>
            <w:noProof/>
            <w:webHidden/>
          </w:rPr>
          <w:instrText xml:space="preserve"> PAGEREF _Toc452963988 \h </w:instrText>
        </w:r>
        <w:r w:rsidR="00A425E5">
          <w:rPr>
            <w:noProof/>
            <w:webHidden/>
          </w:rPr>
        </w:r>
        <w:r w:rsidR="00A425E5">
          <w:rPr>
            <w:noProof/>
            <w:webHidden/>
          </w:rPr>
          <w:fldChar w:fldCharType="separate"/>
        </w:r>
        <w:r w:rsidR="00A425E5">
          <w:rPr>
            <w:noProof/>
            <w:webHidden/>
          </w:rPr>
          <w:t>33</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89" w:history="1">
        <w:r w:rsidR="00A425E5" w:rsidRPr="00C342FB">
          <w:rPr>
            <w:rStyle w:val="Hyperlink"/>
            <w:noProof/>
          </w:rPr>
          <w:t>Figure 19. Gaussian process regression compared with Bayesian parameter estimation on Piccolo simulation data</w:t>
        </w:r>
        <w:r w:rsidR="00A425E5">
          <w:rPr>
            <w:noProof/>
            <w:webHidden/>
          </w:rPr>
          <w:tab/>
        </w:r>
        <w:r w:rsidR="00A425E5">
          <w:rPr>
            <w:noProof/>
            <w:webHidden/>
          </w:rPr>
          <w:fldChar w:fldCharType="begin"/>
        </w:r>
        <w:r w:rsidR="00A425E5">
          <w:rPr>
            <w:noProof/>
            <w:webHidden/>
          </w:rPr>
          <w:instrText xml:space="preserve"> PAGEREF _Toc452963989 \h </w:instrText>
        </w:r>
        <w:r w:rsidR="00A425E5">
          <w:rPr>
            <w:noProof/>
            <w:webHidden/>
          </w:rPr>
        </w:r>
        <w:r w:rsidR="00A425E5">
          <w:rPr>
            <w:noProof/>
            <w:webHidden/>
          </w:rPr>
          <w:fldChar w:fldCharType="separate"/>
        </w:r>
        <w:r w:rsidR="00A425E5">
          <w:rPr>
            <w:noProof/>
            <w:webHidden/>
          </w:rPr>
          <w:t>34</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90" w:history="1">
        <w:r w:rsidR="00A425E5" w:rsidRPr="00C342FB">
          <w:rPr>
            <w:rStyle w:val="Hyperlink"/>
            <w:noProof/>
          </w:rPr>
          <w:t>Figure 20. CRRCSim thermal model showing vertical velocity</w:t>
        </w:r>
        <w:r w:rsidR="00A425E5">
          <w:rPr>
            <w:noProof/>
            <w:webHidden/>
          </w:rPr>
          <w:tab/>
        </w:r>
        <w:r w:rsidR="00A425E5">
          <w:rPr>
            <w:noProof/>
            <w:webHidden/>
          </w:rPr>
          <w:fldChar w:fldCharType="begin"/>
        </w:r>
        <w:r w:rsidR="00A425E5">
          <w:rPr>
            <w:noProof/>
            <w:webHidden/>
          </w:rPr>
          <w:instrText xml:space="preserve"> PAGEREF _Toc452963990 \h </w:instrText>
        </w:r>
        <w:r w:rsidR="00A425E5">
          <w:rPr>
            <w:noProof/>
            <w:webHidden/>
          </w:rPr>
        </w:r>
        <w:r w:rsidR="00A425E5">
          <w:rPr>
            <w:noProof/>
            <w:webHidden/>
          </w:rPr>
          <w:fldChar w:fldCharType="separate"/>
        </w:r>
        <w:r w:rsidR="00A425E5">
          <w:rPr>
            <w:noProof/>
            <w:webHidden/>
          </w:rPr>
          <w:t>35</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91" w:history="1">
        <w:r w:rsidR="00A425E5" w:rsidRPr="00C342FB">
          <w:rPr>
            <w:rStyle w:val="Hyperlink"/>
            <w:noProof/>
          </w:rPr>
          <w:t>Figure 21. Gaussian process regression identifying a thermal in the CRRCSim simulator</w:t>
        </w:r>
        <w:r w:rsidR="00A425E5">
          <w:rPr>
            <w:noProof/>
            <w:webHidden/>
          </w:rPr>
          <w:tab/>
        </w:r>
        <w:r w:rsidR="00A425E5">
          <w:rPr>
            <w:noProof/>
            <w:webHidden/>
          </w:rPr>
          <w:fldChar w:fldCharType="begin"/>
        </w:r>
        <w:r w:rsidR="00A425E5">
          <w:rPr>
            <w:noProof/>
            <w:webHidden/>
          </w:rPr>
          <w:instrText xml:space="preserve"> PAGEREF _Toc452963991 \h </w:instrText>
        </w:r>
        <w:r w:rsidR="00A425E5">
          <w:rPr>
            <w:noProof/>
            <w:webHidden/>
          </w:rPr>
        </w:r>
        <w:r w:rsidR="00A425E5">
          <w:rPr>
            <w:noProof/>
            <w:webHidden/>
          </w:rPr>
          <w:fldChar w:fldCharType="separate"/>
        </w:r>
        <w:r w:rsidR="00A425E5">
          <w:rPr>
            <w:noProof/>
            <w:webHidden/>
          </w:rPr>
          <w:t>36</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92" w:history="1">
        <w:r w:rsidR="00A425E5" w:rsidRPr="00C342FB">
          <w:rPr>
            <w:rStyle w:val="Hyperlink"/>
            <w:noProof/>
          </w:rPr>
          <w:t>Figure 22. Gaussian process regression identifying two thermals in the CRRCSim simulator</w:t>
        </w:r>
        <w:r w:rsidR="00A425E5">
          <w:rPr>
            <w:noProof/>
            <w:webHidden/>
          </w:rPr>
          <w:tab/>
        </w:r>
        <w:r w:rsidR="00A425E5">
          <w:rPr>
            <w:noProof/>
            <w:webHidden/>
          </w:rPr>
          <w:fldChar w:fldCharType="begin"/>
        </w:r>
        <w:r w:rsidR="00A425E5">
          <w:rPr>
            <w:noProof/>
            <w:webHidden/>
          </w:rPr>
          <w:instrText xml:space="preserve"> PAGEREF _Toc452963992 \h </w:instrText>
        </w:r>
        <w:r w:rsidR="00A425E5">
          <w:rPr>
            <w:noProof/>
            <w:webHidden/>
          </w:rPr>
        </w:r>
        <w:r w:rsidR="00A425E5">
          <w:rPr>
            <w:noProof/>
            <w:webHidden/>
          </w:rPr>
          <w:fldChar w:fldCharType="separate"/>
        </w:r>
        <w:r w:rsidR="00A425E5">
          <w:rPr>
            <w:noProof/>
            <w:webHidden/>
          </w:rPr>
          <w:t>36</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93" w:history="1">
        <w:r w:rsidR="00A425E5" w:rsidRPr="00C342FB">
          <w:rPr>
            <w:rStyle w:val="Hyperlink"/>
            <w:noProof/>
          </w:rPr>
          <w:t>Figure 23. Bayesian network</w:t>
        </w:r>
        <w:r w:rsidR="00A425E5">
          <w:rPr>
            <w:noProof/>
            <w:webHidden/>
          </w:rPr>
          <w:tab/>
        </w:r>
        <w:r w:rsidR="00A425E5">
          <w:rPr>
            <w:noProof/>
            <w:webHidden/>
          </w:rPr>
          <w:fldChar w:fldCharType="begin"/>
        </w:r>
        <w:r w:rsidR="00A425E5">
          <w:rPr>
            <w:noProof/>
            <w:webHidden/>
          </w:rPr>
          <w:instrText xml:space="preserve"> PAGEREF _Toc452963993 \h </w:instrText>
        </w:r>
        <w:r w:rsidR="00A425E5">
          <w:rPr>
            <w:noProof/>
            <w:webHidden/>
          </w:rPr>
        </w:r>
        <w:r w:rsidR="00A425E5">
          <w:rPr>
            <w:noProof/>
            <w:webHidden/>
          </w:rPr>
          <w:fldChar w:fldCharType="separate"/>
        </w:r>
        <w:r w:rsidR="00A425E5">
          <w:rPr>
            <w:noProof/>
            <w:webHidden/>
          </w:rPr>
          <w:t>37</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94" w:history="1">
        <w:r w:rsidR="00A425E5" w:rsidRPr="00C342FB">
          <w:rPr>
            <w:rStyle w:val="Hyperlink"/>
            <w:noProof/>
          </w:rPr>
          <w:t>Figure 24. A dynamic Bayesian network (DBN) learned with CaMML from CRRCSim simulation data</w:t>
        </w:r>
        <w:r w:rsidR="00A425E5">
          <w:rPr>
            <w:noProof/>
            <w:webHidden/>
          </w:rPr>
          <w:tab/>
        </w:r>
        <w:r w:rsidR="00A425E5">
          <w:rPr>
            <w:noProof/>
            <w:webHidden/>
          </w:rPr>
          <w:fldChar w:fldCharType="begin"/>
        </w:r>
        <w:r w:rsidR="00A425E5">
          <w:rPr>
            <w:noProof/>
            <w:webHidden/>
          </w:rPr>
          <w:instrText xml:space="preserve"> PAGEREF _Toc452963994 \h </w:instrText>
        </w:r>
        <w:r w:rsidR="00A425E5">
          <w:rPr>
            <w:noProof/>
            <w:webHidden/>
          </w:rPr>
        </w:r>
        <w:r w:rsidR="00A425E5">
          <w:rPr>
            <w:noProof/>
            <w:webHidden/>
          </w:rPr>
          <w:fldChar w:fldCharType="separate"/>
        </w:r>
        <w:r w:rsidR="00A425E5">
          <w:rPr>
            <w:noProof/>
            <w:webHidden/>
          </w:rPr>
          <w:t>38</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95" w:history="1">
        <w:r w:rsidR="00A425E5" w:rsidRPr="00C342FB">
          <w:rPr>
            <w:rStyle w:val="Hyperlink"/>
            <w:noProof/>
          </w:rPr>
          <w:t>Figure 25. The BN used to predict the next word of a message for the case where n=3</w:t>
        </w:r>
        <w:r w:rsidR="00A425E5">
          <w:rPr>
            <w:noProof/>
            <w:webHidden/>
          </w:rPr>
          <w:tab/>
        </w:r>
        <w:r w:rsidR="00A425E5">
          <w:rPr>
            <w:noProof/>
            <w:webHidden/>
          </w:rPr>
          <w:fldChar w:fldCharType="begin"/>
        </w:r>
        <w:r w:rsidR="00A425E5">
          <w:rPr>
            <w:noProof/>
            <w:webHidden/>
          </w:rPr>
          <w:instrText xml:space="preserve"> PAGEREF _Toc452963995 \h </w:instrText>
        </w:r>
        <w:r w:rsidR="00A425E5">
          <w:rPr>
            <w:noProof/>
            <w:webHidden/>
          </w:rPr>
        </w:r>
        <w:r w:rsidR="00A425E5">
          <w:rPr>
            <w:noProof/>
            <w:webHidden/>
          </w:rPr>
          <w:fldChar w:fldCharType="separate"/>
        </w:r>
        <w:r w:rsidR="00A425E5">
          <w:rPr>
            <w:noProof/>
            <w:webHidden/>
          </w:rPr>
          <w:t>39</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96" w:history="1">
        <w:r w:rsidR="00A425E5" w:rsidRPr="00C342FB">
          <w:rPr>
            <w:rStyle w:val="Hyperlink"/>
            <w:noProof/>
          </w:rPr>
          <w:t>Figure 26: The structure of our solution</w:t>
        </w:r>
        <w:r w:rsidR="00A425E5">
          <w:rPr>
            <w:noProof/>
            <w:webHidden/>
          </w:rPr>
          <w:tab/>
        </w:r>
        <w:r w:rsidR="00A425E5">
          <w:rPr>
            <w:noProof/>
            <w:webHidden/>
          </w:rPr>
          <w:fldChar w:fldCharType="begin"/>
        </w:r>
        <w:r w:rsidR="00A425E5">
          <w:rPr>
            <w:noProof/>
            <w:webHidden/>
          </w:rPr>
          <w:instrText xml:space="preserve"> PAGEREF _Toc452963996 \h </w:instrText>
        </w:r>
        <w:r w:rsidR="00A425E5">
          <w:rPr>
            <w:noProof/>
            <w:webHidden/>
          </w:rPr>
        </w:r>
        <w:r w:rsidR="00A425E5">
          <w:rPr>
            <w:noProof/>
            <w:webHidden/>
          </w:rPr>
          <w:fldChar w:fldCharType="separate"/>
        </w:r>
        <w:r w:rsidR="00A425E5">
          <w:rPr>
            <w:noProof/>
            <w:webHidden/>
          </w:rPr>
          <w:t>44</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13" w:anchor="_Toc452963997" w:history="1">
        <w:r w:rsidR="00A425E5" w:rsidRPr="00C342FB">
          <w:rPr>
            <w:rStyle w:val="Hyperlink"/>
            <w:noProof/>
          </w:rPr>
          <w:t>Figure 27: Machine Learning Course Certificate</w:t>
        </w:r>
        <w:r w:rsidR="00A425E5">
          <w:rPr>
            <w:noProof/>
            <w:webHidden/>
          </w:rPr>
          <w:tab/>
        </w:r>
        <w:r w:rsidR="00A425E5">
          <w:rPr>
            <w:noProof/>
            <w:webHidden/>
          </w:rPr>
          <w:fldChar w:fldCharType="begin"/>
        </w:r>
        <w:r w:rsidR="00A425E5">
          <w:rPr>
            <w:noProof/>
            <w:webHidden/>
          </w:rPr>
          <w:instrText xml:space="preserve"> PAGEREF _Toc452963997 \h </w:instrText>
        </w:r>
        <w:r w:rsidR="00A425E5">
          <w:rPr>
            <w:noProof/>
            <w:webHidden/>
          </w:rPr>
        </w:r>
        <w:r w:rsidR="00A425E5">
          <w:rPr>
            <w:noProof/>
            <w:webHidden/>
          </w:rPr>
          <w:fldChar w:fldCharType="separate"/>
        </w:r>
        <w:r w:rsidR="00A425E5">
          <w:rPr>
            <w:noProof/>
            <w:webHidden/>
          </w:rPr>
          <w:t>46</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3998" w:history="1">
        <w:r w:rsidR="00A425E5" w:rsidRPr="00C342FB">
          <w:rPr>
            <w:rStyle w:val="Hyperlink"/>
            <w:noProof/>
          </w:rPr>
          <w:t>Figure 28: Maze solved using dynamic programming (below: value function, right: policy)</w:t>
        </w:r>
        <w:r w:rsidR="00A425E5">
          <w:rPr>
            <w:noProof/>
            <w:webHidden/>
          </w:rPr>
          <w:tab/>
        </w:r>
        <w:r w:rsidR="00A425E5">
          <w:rPr>
            <w:noProof/>
            <w:webHidden/>
          </w:rPr>
          <w:fldChar w:fldCharType="begin"/>
        </w:r>
        <w:r w:rsidR="00A425E5">
          <w:rPr>
            <w:noProof/>
            <w:webHidden/>
          </w:rPr>
          <w:instrText xml:space="preserve"> PAGEREF _Toc452963998 \h </w:instrText>
        </w:r>
        <w:r w:rsidR="00A425E5">
          <w:rPr>
            <w:noProof/>
            <w:webHidden/>
          </w:rPr>
        </w:r>
        <w:r w:rsidR="00A425E5">
          <w:rPr>
            <w:noProof/>
            <w:webHidden/>
          </w:rPr>
          <w:fldChar w:fldCharType="separate"/>
        </w:r>
        <w:r w:rsidR="00A425E5">
          <w:rPr>
            <w:noProof/>
            <w:webHidden/>
          </w:rPr>
          <w:t>49</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14" w:anchor="_Toc452963999" w:history="1">
        <w:r w:rsidR="00A425E5" w:rsidRPr="00C342FB">
          <w:rPr>
            <w:rStyle w:val="Hyperlink"/>
            <w:noProof/>
          </w:rPr>
          <w:t>Figure 30: Effect of exploration on average performance</w:t>
        </w:r>
        <w:r w:rsidR="00A425E5">
          <w:rPr>
            <w:noProof/>
            <w:webHidden/>
          </w:rPr>
          <w:tab/>
        </w:r>
        <w:r w:rsidR="00A425E5">
          <w:rPr>
            <w:noProof/>
            <w:webHidden/>
          </w:rPr>
          <w:fldChar w:fldCharType="begin"/>
        </w:r>
        <w:r w:rsidR="00A425E5">
          <w:rPr>
            <w:noProof/>
            <w:webHidden/>
          </w:rPr>
          <w:instrText xml:space="preserve"> PAGEREF _Toc452963999 \h </w:instrText>
        </w:r>
        <w:r w:rsidR="00A425E5">
          <w:rPr>
            <w:noProof/>
            <w:webHidden/>
          </w:rPr>
        </w:r>
        <w:r w:rsidR="00A425E5">
          <w:rPr>
            <w:noProof/>
            <w:webHidden/>
          </w:rPr>
          <w:fldChar w:fldCharType="separate"/>
        </w:r>
        <w:r w:rsidR="00A425E5">
          <w:rPr>
            <w:noProof/>
            <w:webHidden/>
          </w:rPr>
          <w:t>52</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15" w:anchor="_Toc452964000" w:history="1">
        <w:r w:rsidR="00A425E5" w:rsidRPr="00C342FB">
          <w:rPr>
            <w:rStyle w:val="Hyperlink"/>
            <w:noProof/>
          </w:rPr>
          <w:t xml:space="preserve">Figure 31: Summary of SARSA Learning Algorithm </w:t>
        </w:r>
        <w:r w:rsidR="00A425E5" w:rsidRPr="00C342FB">
          <w:rPr>
            <w:rStyle w:val="Hyperlink"/>
            <w:noProof/>
            <w:lang w:val="en-CA" w:eastAsia="en-US"/>
          </w:rPr>
          <w:t>(Sutton 6.5)</w:t>
        </w:r>
        <w:r w:rsidR="00A425E5">
          <w:rPr>
            <w:noProof/>
            <w:webHidden/>
          </w:rPr>
          <w:tab/>
        </w:r>
        <w:r w:rsidR="00A425E5">
          <w:rPr>
            <w:noProof/>
            <w:webHidden/>
          </w:rPr>
          <w:fldChar w:fldCharType="begin"/>
        </w:r>
        <w:r w:rsidR="00A425E5">
          <w:rPr>
            <w:noProof/>
            <w:webHidden/>
          </w:rPr>
          <w:instrText xml:space="preserve"> PAGEREF _Toc452964000 \h </w:instrText>
        </w:r>
        <w:r w:rsidR="00A425E5">
          <w:rPr>
            <w:noProof/>
            <w:webHidden/>
          </w:rPr>
        </w:r>
        <w:r w:rsidR="00A425E5">
          <w:rPr>
            <w:noProof/>
            <w:webHidden/>
          </w:rPr>
          <w:fldChar w:fldCharType="separate"/>
        </w:r>
        <w:r w:rsidR="00A425E5">
          <w:rPr>
            <w:noProof/>
            <w:webHidden/>
          </w:rPr>
          <w:t>54</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16" w:anchor="_Toc452964001" w:history="1">
        <w:r w:rsidR="00A425E5" w:rsidRPr="00C342FB">
          <w:rPr>
            <w:rStyle w:val="Hyperlink"/>
            <w:noProof/>
          </w:rPr>
          <w:t>Figure 32: Summary of Q Learning Algorithm (Sutton 6.5)</w:t>
        </w:r>
        <w:r w:rsidR="00A425E5">
          <w:rPr>
            <w:noProof/>
            <w:webHidden/>
          </w:rPr>
          <w:tab/>
        </w:r>
        <w:r w:rsidR="00A425E5">
          <w:rPr>
            <w:noProof/>
            <w:webHidden/>
          </w:rPr>
          <w:fldChar w:fldCharType="begin"/>
        </w:r>
        <w:r w:rsidR="00A425E5">
          <w:rPr>
            <w:noProof/>
            <w:webHidden/>
          </w:rPr>
          <w:instrText xml:space="preserve"> PAGEREF _Toc452964001 \h </w:instrText>
        </w:r>
        <w:r w:rsidR="00A425E5">
          <w:rPr>
            <w:noProof/>
            <w:webHidden/>
          </w:rPr>
        </w:r>
        <w:r w:rsidR="00A425E5">
          <w:rPr>
            <w:noProof/>
            <w:webHidden/>
          </w:rPr>
          <w:fldChar w:fldCharType="separate"/>
        </w:r>
        <w:r w:rsidR="00A425E5">
          <w:rPr>
            <w:noProof/>
            <w:webHidden/>
          </w:rPr>
          <w:t>55</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17" w:anchor="_Toc452964002" w:history="1">
        <w:r w:rsidR="00A425E5" w:rsidRPr="00C342FB">
          <w:rPr>
            <w:rStyle w:val="Hyperlink"/>
            <w:noProof/>
          </w:rPr>
          <w:t>Figure 32: Three thermals with hill climbing. The black line show the path of the UAV as it moves to an area of higher thermal strength.</w:t>
        </w:r>
        <w:r w:rsidR="00A425E5">
          <w:rPr>
            <w:noProof/>
            <w:webHidden/>
          </w:rPr>
          <w:tab/>
        </w:r>
        <w:r w:rsidR="00A425E5">
          <w:rPr>
            <w:noProof/>
            <w:webHidden/>
          </w:rPr>
          <w:fldChar w:fldCharType="begin"/>
        </w:r>
        <w:r w:rsidR="00A425E5">
          <w:rPr>
            <w:noProof/>
            <w:webHidden/>
          </w:rPr>
          <w:instrText xml:space="preserve"> PAGEREF _Toc452964002 \h </w:instrText>
        </w:r>
        <w:r w:rsidR="00A425E5">
          <w:rPr>
            <w:noProof/>
            <w:webHidden/>
          </w:rPr>
        </w:r>
        <w:r w:rsidR="00A425E5">
          <w:rPr>
            <w:noProof/>
            <w:webHidden/>
          </w:rPr>
          <w:fldChar w:fldCharType="separate"/>
        </w:r>
        <w:r w:rsidR="00A425E5">
          <w:rPr>
            <w:noProof/>
            <w:webHidden/>
          </w:rPr>
          <w:t>56</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18" w:anchor="_Toc452964003" w:history="1">
        <w:r w:rsidR="00A425E5" w:rsidRPr="00C342FB">
          <w:rPr>
            <w:rStyle w:val="Hyperlink"/>
            <w:noProof/>
          </w:rPr>
          <w:t>Figure 34: Training examples for hill climbing policy</w:t>
        </w:r>
        <w:r w:rsidR="00A425E5">
          <w:rPr>
            <w:noProof/>
            <w:webHidden/>
          </w:rPr>
          <w:tab/>
        </w:r>
        <w:r w:rsidR="00A425E5">
          <w:rPr>
            <w:noProof/>
            <w:webHidden/>
          </w:rPr>
          <w:fldChar w:fldCharType="begin"/>
        </w:r>
        <w:r w:rsidR="00A425E5">
          <w:rPr>
            <w:noProof/>
            <w:webHidden/>
          </w:rPr>
          <w:instrText xml:space="preserve"> PAGEREF _Toc452964003 \h </w:instrText>
        </w:r>
        <w:r w:rsidR="00A425E5">
          <w:rPr>
            <w:noProof/>
            <w:webHidden/>
          </w:rPr>
        </w:r>
        <w:r w:rsidR="00A425E5">
          <w:rPr>
            <w:noProof/>
            <w:webHidden/>
          </w:rPr>
          <w:fldChar w:fldCharType="separate"/>
        </w:r>
        <w:r w:rsidR="00A425E5">
          <w:rPr>
            <w:noProof/>
            <w:webHidden/>
          </w:rPr>
          <w:t>57</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19" w:anchor="_Toc452964004" w:history="1">
        <w:r w:rsidR="00A425E5" w:rsidRPr="00C342FB">
          <w:rPr>
            <w:rStyle w:val="Hyperlink"/>
            <w:noProof/>
          </w:rPr>
          <w:t>Figure 35: The form of a neural network  By Glosser.ca - Own work, Derivative of File:Artificial neural network.svg, CC BY-SA 3.0, https://commons.wikimedia.org/w/index.php?curid=24913461</w:t>
        </w:r>
        <w:r w:rsidR="00A425E5">
          <w:rPr>
            <w:noProof/>
            <w:webHidden/>
          </w:rPr>
          <w:tab/>
        </w:r>
        <w:r w:rsidR="00A425E5">
          <w:rPr>
            <w:noProof/>
            <w:webHidden/>
          </w:rPr>
          <w:fldChar w:fldCharType="begin"/>
        </w:r>
        <w:r w:rsidR="00A425E5">
          <w:rPr>
            <w:noProof/>
            <w:webHidden/>
          </w:rPr>
          <w:instrText xml:space="preserve"> PAGEREF _Toc452964004 \h </w:instrText>
        </w:r>
        <w:r w:rsidR="00A425E5">
          <w:rPr>
            <w:noProof/>
            <w:webHidden/>
          </w:rPr>
        </w:r>
        <w:r w:rsidR="00A425E5">
          <w:rPr>
            <w:noProof/>
            <w:webHidden/>
          </w:rPr>
          <w:fldChar w:fldCharType="separate"/>
        </w:r>
        <w:r w:rsidR="00A425E5">
          <w:rPr>
            <w:noProof/>
            <w:webHidden/>
          </w:rPr>
          <w:t>58</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20" w:anchor="_Toc452964005" w:history="1">
        <w:r w:rsidR="00A425E5" w:rsidRPr="00C342FB">
          <w:rPr>
            <w:rStyle w:val="Hyperlink"/>
            <w:noProof/>
          </w:rPr>
          <w:t>Figure 36: Poor neural network classification results</w:t>
        </w:r>
        <w:r w:rsidR="00A425E5">
          <w:rPr>
            <w:noProof/>
            <w:webHidden/>
          </w:rPr>
          <w:tab/>
        </w:r>
        <w:r w:rsidR="00A425E5">
          <w:rPr>
            <w:noProof/>
            <w:webHidden/>
          </w:rPr>
          <w:fldChar w:fldCharType="begin"/>
        </w:r>
        <w:r w:rsidR="00A425E5">
          <w:rPr>
            <w:noProof/>
            <w:webHidden/>
          </w:rPr>
          <w:instrText xml:space="preserve"> PAGEREF _Toc452964005 \h </w:instrText>
        </w:r>
        <w:r w:rsidR="00A425E5">
          <w:rPr>
            <w:noProof/>
            <w:webHidden/>
          </w:rPr>
        </w:r>
        <w:r w:rsidR="00A425E5">
          <w:rPr>
            <w:noProof/>
            <w:webHidden/>
          </w:rPr>
          <w:fldChar w:fldCharType="separate"/>
        </w:r>
        <w:r w:rsidR="00A425E5">
          <w:rPr>
            <w:noProof/>
            <w:webHidden/>
          </w:rPr>
          <w:t>59</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21" w:anchor="_Toc452964006" w:history="1">
        <w:r w:rsidR="00A425E5" w:rsidRPr="00C342FB">
          <w:rPr>
            <w:rStyle w:val="Hyperlink"/>
            <w:noProof/>
          </w:rPr>
          <w:t>Figure 37: Successful neural regression.</w:t>
        </w:r>
        <w:r w:rsidR="00A425E5">
          <w:rPr>
            <w:noProof/>
            <w:webHidden/>
          </w:rPr>
          <w:tab/>
        </w:r>
        <w:r w:rsidR="00A425E5">
          <w:rPr>
            <w:noProof/>
            <w:webHidden/>
          </w:rPr>
          <w:fldChar w:fldCharType="begin"/>
        </w:r>
        <w:r w:rsidR="00A425E5">
          <w:rPr>
            <w:noProof/>
            <w:webHidden/>
          </w:rPr>
          <w:instrText xml:space="preserve"> PAGEREF _Toc452964006 \h </w:instrText>
        </w:r>
        <w:r w:rsidR="00A425E5">
          <w:rPr>
            <w:noProof/>
            <w:webHidden/>
          </w:rPr>
        </w:r>
        <w:r w:rsidR="00A425E5">
          <w:rPr>
            <w:noProof/>
            <w:webHidden/>
          </w:rPr>
          <w:fldChar w:fldCharType="separate"/>
        </w:r>
        <w:r w:rsidR="00A425E5">
          <w:rPr>
            <w:noProof/>
            <w:webHidden/>
          </w:rPr>
          <w:t>60</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22" w:anchor="_Toc452964007" w:history="1">
        <w:r w:rsidR="00A425E5" w:rsidRPr="00C342FB">
          <w:rPr>
            <w:rStyle w:val="Hyperlink"/>
            <w:noProof/>
          </w:rPr>
          <w:t>Figure 38: XOR regression example</w:t>
        </w:r>
        <w:r w:rsidR="00A425E5">
          <w:rPr>
            <w:noProof/>
            <w:webHidden/>
          </w:rPr>
          <w:tab/>
        </w:r>
        <w:r w:rsidR="00A425E5">
          <w:rPr>
            <w:noProof/>
            <w:webHidden/>
          </w:rPr>
          <w:fldChar w:fldCharType="begin"/>
        </w:r>
        <w:r w:rsidR="00A425E5">
          <w:rPr>
            <w:noProof/>
            <w:webHidden/>
          </w:rPr>
          <w:instrText xml:space="preserve"> PAGEREF _Toc452964007 \h </w:instrText>
        </w:r>
        <w:r w:rsidR="00A425E5">
          <w:rPr>
            <w:noProof/>
            <w:webHidden/>
          </w:rPr>
        </w:r>
        <w:r w:rsidR="00A425E5">
          <w:rPr>
            <w:noProof/>
            <w:webHidden/>
          </w:rPr>
          <w:fldChar w:fldCharType="separate"/>
        </w:r>
        <w:r w:rsidR="00A425E5">
          <w:rPr>
            <w:noProof/>
            <w:webHidden/>
          </w:rPr>
          <w:t>60</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23" w:anchor="_Toc452964008" w:history="1">
        <w:r w:rsidR="00A425E5" w:rsidRPr="00C342FB">
          <w:rPr>
            <w:rStyle w:val="Hyperlink"/>
            <w:noProof/>
          </w:rPr>
          <w:t>Figure 39: PyBrain learning structure (http://pybrain.org/docs/tutorial/reinforcement-learning.html)</w:t>
        </w:r>
        <w:r w:rsidR="00A425E5">
          <w:rPr>
            <w:noProof/>
            <w:webHidden/>
          </w:rPr>
          <w:tab/>
        </w:r>
        <w:r w:rsidR="00A425E5">
          <w:rPr>
            <w:noProof/>
            <w:webHidden/>
          </w:rPr>
          <w:fldChar w:fldCharType="begin"/>
        </w:r>
        <w:r w:rsidR="00A425E5">
          <w:rPr>
            <w:noProof/>
            <w:webHidden/>
          </w:rPr>
          <w:instrText xml:space="preserve"> PAGEREF _Toc452964008 \h </w:instrText>
        </w:r>
        <w:r w:rsidR="00A425E5">
          <w:rPr>
            <w:noProof/>
            <w:webHidden/>
          </w:rPr>
        </w:r>
        <w:r w:rsidR="00A425E5">
          <w:rPr>
            <w:noProof/>
            <w:webHidden/>
          </w:rPr>
          <w:fldChar w:fldCharType="separate"/>
        </w:r>
        <w:r w:rsidR="00A425E5">
          <w:rPr>
            <w:noProof/>
            <w:webHidden/>
          </w:rPr>
          <w:t>61</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24" w:anchor="_Toc452964009" w:history="1">
        <w:r w:rsidR="00A425E5" w:rsidRPr="00C342FB">
          <w:rPr>
            <w:rStyle w:val="Hyperlink"/>
            <w:noProof/>
          </w:rPr>
          <w:t>Figure 41: Table-based SARSA learner succeeds in a highly simplified environment</w:t>
        </w:r>
        <w:r w:rsidR="00A425E5">
          <w:rPr>
            <w:noProof/>
            <w:webHidden/>
          </w:rPr>
          <w:tab/>
        </w:r>
        <w:r w:rsidR="00A425E5">
          <w:rPr>
            <w:noProof/>
            <w:webHidden/>
          </w:rPr>
          <w:fldChar w:fldCharType="begin"/>
        </w:r>
        <w:r w:rsidR="00A425E5">
          <w:rPr>
            <w:noProof/>
            <w:webHidden/>
          </w:rPr>
          <w:instrText xml:space="preserve"> PAGEREF _Toc452964009 \h </w:instrText>
        </w:r>
        <w:r w:rsidR="00A425E5">
          <w:rPr>
            <w:noProof/>
            <w:webHidden/>
          </w:rPr>
        </w:r>
        <w:r w:rsidR="00A425E5">
          <w:rPr>
            <w:noProof/>
            <w:webHidden/>
          </w:rPr>
          <w:fldChar w:fldCharType="separate"/>
        </w:r>
        <w:r w:rsidR="00A425E5">
          <w:rPr>
            <w:noProof/>
            <w:webHidden/>
          </w:rPr>
          <w:t>62</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25" w:anchor="_Toc452964010" w:history="1">
        <w:r w:rsidR="00A425E5" w:rsidRPr="00C342FB">
          <w:rPr>
            <w:rStyle w:val="Hyperlink"/>
            <w:noProof/>
          </w:rPr>
          <w:t>Figure 40: Reward function for Gaussian shaped thermal at origin</w:t>
        </w:r>
        <w:r w:rsidR="00A425E5">
          <w:rPr>
            <w:noProof/>
            <w:webHidden/>
          </w:rPr>
          <w:tab/>
        </w:r>
        <w:r w:rsidR="00A425E5">
          <w:rPr>
            <w:noProof/>
            <w:webHidden/>
          </w:rPr>
          <w:fldChar w:fldCharType="begin"/>
        </w:r>
        <w:r w:rsidR="00A425E5">
          <w:rPr>
            <w:noProof/>
            <w:webHidden/>
          </w:rPr>
          <w:instrText xml:space="preserve"> PAGEREF _Toc452964010 \h </w:instrText>
        </w:r>
        <w:r w:rsidR="00A425E5">
          <w:rPr>
            <w:noProof/>
            <w:webHidden/>
          </w:rPr>
        </w:r>
        <w:r w:rsidR="00A425E5">
          <w:rPr>
            <w:noProof/>
            <w:webHidden/>
          </w:rPr>
          <w:fldChar w:fldCharType="separate"/>
        </w:r>
        <w:r w:rsidR="00A425E5">
          <w:rPr>
            <w:noProof/>
            <w:webHidden/>
          </w:rPr>
          <w:t>62</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26" w:anchor="_Toc452964011" w:history="1">
        <w:r w:rsidR="00A425E5" w:rsidRPr="00C342FB">
          <w:rPr>
            <w:rStyle w:val="Hyperlink"/>
            <w:noProof/>
          </w:rPr>
          <w:t>Figure 42: Large state space scaling difficulties with table-based SARSA</w:t>
        </w:r>
        <w:r w:rsidR="00A425E5">
          <w:rPr>
            <w:noProof/>
            <w:webHidden/>
          </w:rPr>
          <w:tab/>
        </w:r>
        <w:r w:rsidR="00A425E5">
          <w:rPr>
            <w:noProof/>
            <w:webHidden/>
          </w:rPr>
          <w:fldChar w:fldCharType="begin"/>
        </w:r>
        <w:r w:rsidR="00A425E5">
          <w:rPr>
            <w:noProof/>
            <w:webHidden/>
          </w:rPr>
          <w:instrText xml:space="preserve"> PAGEREF _Toc452964011 \h </w:instrText>
        </w:r>
        <w:r w:rsidR="00A425E5">
          <w:rPr>
            <w:noProof/>
            <w:webHidden/>
          </w:rPr>
        </w:r>
        <w:r w:rsidR="00A425E5">
          <w:rPr>
            <w:noProof/>
            <w:webHidden/>
          </w:rPr>
          <w:fldChar w:fldCharType="separate"/>
        </w:r>
        <w:r w:rsidR="00A425E5">
          <w:rPr>
            <w:noProof/>
            <w:webHidden/>
          </w:rPr>
          <w:t>63</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27" w:anchor="_Toc452964012" w:history="1">
        <w:r w:rsidR="00A425E5" w:rsidRPr="00C342FB">
          <w:rPr>
            <w:rStyle w:val="Hyperlink"/>
            <w:noProof/>
          </w:rPr>
          <w:t>Figure 43: Neural network successfully trained on Q values table</w:t>
        </w:r>
        <w:r w:rsidR="00A425E5">
          <w:rPr>
            <w:noProof/>
            <w:webHidden/>
          </w:rPr>
          <w:tab/>
        </w:r>
        <w:r w:rsidR="00A425E5">
          <w:rPr>
            <w:noProof/>
            <w:webHidden/>
          </w:rPr>
          <w:fldChar w:fldCharType="begin"/>
        </w:r>
        <w:r w:rsidR="00A425E5">
          <w:rPr>
            <w:noProof/>
            <w:webHidden/>
          </w:rPr>
          <w:instrText xml:space="preserve"> PAGEREF _Toc452964012 \h </w:instrText>
        </w:r>
        <w:r w:rsidR="00A425E5">
          <w:rPr>
            <w:noProof/>
            <w:webHidden/>
          </w:rPr>
        </w:r>
        <w:r w:rsidR="00A425E5">
          <w:rPr>
            <w:noProof/>
            <w:webHidden/>
          </w:rPr>
          <w:fldChar w:fldCharType="separate"/>
        </w:r>
        <w:r w:rsidR="00A425E5">
          <w:rPr>
            <w:noProof/>
            <w:webHidden/>
          </w:rPr>
          <w:t>64</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28" w:anchor="_Toc452964013" w:history="1">
        <w:r w:rsidR="00A425E5" w:rsidRPr="00C342FB">
          <w:rPr>
            <w:rStyle w:val="Hyperlink"/>
            <w:noProof/>
          </w:rPr>
          <w:t>Figure 44: Baffling neural fitted Q learning simulation results</w:t>
        </w:r>
        <w:r w:rsidR="00A425E5">
          <w:rPr>
            <w:noProof/>
            <w:webHidden/>
          </w:rPr>
          <w:tab/>
        </w:r>
        <w:r w:rsidR="00A425E5">
          <w:rPr>
            <w:noProof/>
            <w:webHidden/>
          </w:rPr>
          <w:fldChar w:fldCharType="begin"/>
        </w:r>
        <w:r w:rsidR="00A425E5">
          <w:rPr>
            <w:noProof/>
            <w:webHidden/>
          </w:rPr>
          <w:instrText xml:space="preserve"> PAGEREF _Toc452964013 \h </w:instrText>
        </w:r>
        <w:r w:rsidR="00A425E5">
          <w:rPr>
            <w:noProof/>
            <w:webHidden/>
          </w:rPr>
        </w:r>
        <w:r w:rsidR="00A425E5">
          <w:rPr>
            <w:noProof/>
            <w:webHidden/>
          </w:rPr>
          <w:fldChar w:fldCharType="separate"/>
        </w:r>
        <w:r w:rsidR="00A425E5">
          <w:rPr>
            <w:noProof/>
            <w:webHidden/>
          </w:rPr>
          <w:t>65</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29" w:anchor="_Toc452964014" w:history="1">
        <w:r w:rsidR="00A425E5" w:rsidRPr="00C342FB">
          <w:rPr>
            <w:rStyle w:val="Hyperlink"/>
            <w:noProof/>
          </w:rPr>
          <w:t>Figure 45: The value network and policy network update each other</w:t>
        </w:r>
        <w:r w:rsidR="00A425E5">
          <w:rPr>
            <w:noProof/>
            <w:webHidden/>
          </w:rPr>
          <w:tab/>
        </w:r>
        <w:r w:rsidR="00A425E5">
          <w:rPr>
            <w:noProof/>
            <w:webHidden/>
          </w:rPr>
          <w:fldChar w:fldCharType="begin"/>
        </w:r>
        <w:r w:rsidR="00A425E5">
          <w:rPr>
            <w:noProof/>
            <w:webHidden/>
          </w:rPr>
          <w:instrText xml:space="preserve"> PAGEREF _Toc452964014 \h </w:instrText>
        </w:r>
        <w:r w:rsidR="00A425E5">
          <w:rPr>
            <w:noProof/>
            <w:webHidden/>
          </w:rPr>
        </w:r>
        <w:r w:rsidR="00A425E5">
          <w:rPr>
            <w:noProof/>
            <w:webHidden/>
          </w:rPr>
          <w:fldChar w:fldCharType="separate"/>
        </w:r>
        <w:r w:rsidR="00A425E5">
          <w:rPr>
            <w:noProof/>
            <w:webHidden/>
          </w:rPr>
          <w:t>66</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30" w:anchor="_Toc452964015" w:history="1">
        <w:r w:rsidR="00A425E5" w:rsidRPr="00C342FB">
          <w:rPr>
            <w:rStyle w:val="Hyperlink"/>
            <w:noProof/>
          </w:rPr>
          <w:t>Figure 46: Policy network not training properly</w:t>
        </w:r>
        <w:r w:rsidR="00A425E5">
          <w:rPr>
            <w:noProof/>
            <w:webHidden/>
          </w:rPr>
          <w:tab/>
        </w:r>
        <w:r w:rsidR="00A425E5">
          <w:rPr>
            <w:noProof/>
            <w:webHidden/>
          </w:rPr>
          <w:fldChar w:fldCharType="begin"/>
        </w:r>
        <w:r w:rsidR="00A425E5">
          <w:rPr>
            <w:noProof/>
            <w:webHidden/>
          </w:rPr>
          <w:instrText xml:space="preserve"> PAGEREF _Toc452964015 \h </w:instrText>
        </w:r>
        <w:r w:rsidR="00A425E5">
          <w:rPr>
            <w:noProof/>
            <w:webHidden/>
          </w:rPr>
        </w:r>
        <w:r w:rsidR="00A425E5">
          <w:rPr>
            <w:noProof/>
            <w:webHidden/>
          </w:rPr>
          <w:fldChar w:fldCharType="separate"/>
        </w:r>
        <w:r w:rsidR="00A425E5">
          <w:rPr>
            <w:noProof/>
            <w:webHidden/>
          </w:rPr>
          <w:t>67</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31" w:anchor="_Toc452964016" w:history="1">
        <w:r w:rsidR="00A425E5" w:rsidRPr="00C342FB">
          <w:rPr>
            <w:rStyle w:val="Hyperlink"/>
            <w:noProof/>
          </w:rPr>
          <w:t>Figure 47: Reasonable value and policy network results</w:t>
        </w:r>
        <w:r w:rsidR="00A425E5">
          <w:rPr>
            <w:noProof/>
            <w:webHidden/>
          </w:rPr>
          <w:tab/>
        </w:r>
        <w:r w:rsidR="00A425E5">
          <w:rPr>
            <w:noProof/>
            <w:webHidden/>
          </w:rPr>
          <w:fldChar w:fldCharType="begin"/>
        </w:r>
        <w:r w:rsidR="00A425E5">
          <w:rPr>
            <w:noProof/>
            <w:webHidden/>
          </w:rPr>
          <w:instrText xml:space="preserve"> PAGEREF _Toc452964016 \h </w:instrText>
        </w:r>
        <w:r w:rsidR="00A425E5">
          <w:rPr>
            <w:noProof/>
            <w:webHidden/>
          </w:rPr>
        </w:r>
        <w:r w:rsidR="00A425E5">
          <w:rPr>
            <w:noProof/>
            <w:webHidden/>
          </w:rPr>
          <w:fldChar w:fldCharType="separate"/>
        </w:r>
        <w:r w:rsidR="00A425E5">
          <w:rPr>
            <w:noProof/>
            <w:webHidden/>
          </w:rPr>
          <w:t>68</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32" w:anchor="_Toc452964017" w:history="1">
        <w:r w:rsidR="00A425E5" w:rsidRPr="00C342FB">
          <w:rPr>
            <w:rStyle w:val="Hyperlink"/>
            <w:noProof/>
          </w:rPr>
          <w:t>Figure 49: Example debug image output by algorithm running by SSH on Linux lab computer.</w:t>
        </w:r>
        <w:r w:rsidR="00A425E5">
          <w:rPr>
            <w:noProof/>
            <w:webHidden/>
          </w:rPr>
          <w:tab/>
        </w:r>
        <w:r w:rsidR="00A425E5">
          <w:rPr>
            <w:noProof/>
            <w:webHidden/>
          </w:rPr>
          <w:fldChar w:fldCharType="begin"/>
        </w:r>
        <w:r w:rsidR="00A425E5">
          <w:rPr>
            <w:noProof/>
            <w:webHidden/>
          </w:rPr>
          <w:instrText xml:space="preserve"> PAGEREF _Toc452964017 \h </w:instrText>
        </w:r>
        <w:r w:rsidR="00A425E5">
          <w:rPr>
            <w:noProof/>
            <w:webHidden/>
          </w:rPr>
        </w:r>
        <w:r w:rsidR="00A425E5">
          <w:rPr>
            <w:noProof/>
            <w:webHidden/>
          </w:rPr>
          <w:fldChar w:fldCharType="separate"/>
        </w:r>
        <w:r w:rsidR="00A425E5">
          <w:rPr>
            <w:noProof/>
            <w:webHidden/>
          </w:rPr>
          <w:t>69</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4018" w:history="1">
        <w:r w:rsidR="00A425E5" w:rsidRPr="00C342FB">
          <w:rPr>
            <w:rStyle w:val="Hyperlink"/>
            <w:noProof/>
          </w:rPr>
          <w:t>Figure 48. Glider built by the mechanical team shown with all the seniors of the electrical/computer and mechanical team.</w:t>
        </w:r>
        <w:r w:rsidR="00A425E5">
          <w:rPr>
            <w:noProof/>
            <w:webHidden/>
          </w:rPr>
          <w:tab/>
        </w:r>
        <w:r w:rsidR="00A425E5">
          <w:rPr>
            <w:noProof/>
            <w:webHidden/>
          </w:rPr>
          <w:fldChar w:fldCharType="begin"/>
        </w:r>
        <w:r w:rsidR="00A425E5">
          <w:rPr>
            <w:noProof/>
            <w:webHidden/>
          </w:rPr>
          <w:instrText xml:space="preserve"> PAGEREF _Toc452964018 \h </w:instrText>
        </w:r>
        <w:r w:rsidR="00A425E5">
          <w:rPr>
            <w:noProof/>
            <w:webHidden/>
          </w:rPr>
        </w:r>
        <w:r w:rsidR="00A425E5">
          <w:rPr>
            <w:noProof/>
            <w:webHidden/>
          </w:rPr>
          <w:fldChar w:fldCharType="separate"/>
        </w:r>
        <w:r w:rsidR="00A425E5">
          <w:rPr>
            <w:noProof/>
            <w:webHidden/>
          </w:rPr>
          <w:t>71</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4019" w:history="1">
        <w:r w:rsidR="00A425E5" w:rsidRPr="00C342FB">
          <w:rPr>
            <w:rStyle w:val="Hyperlink"/>
            <w:noProof/>
          </w:rPr>
          <w:t>Figure 49. Network communication overview of C++/Python interface.</w:t>
        </w:r>
        <w:r w:rsidR="00A425E5">
          <w:rPr>
            <w:noProof/>
            <w:webHidden/>
          </w:rPr>
          <w:tab/>
        </w:r>
        <w:r w:rsidR="00A425E5">
          <w:rPr>
            <w:noProof/>
            <w:webHidden/>
          </w:rPr>
          <w:fldChar w:fldCharType="begin"/>
        </w:r>
        <w:r w:rsidR="00A425E5">
          <w:rPr>
            <w:noProof/>
            <w:webHidden/>
          </w:rPr>
          <w:instrText xml:space="preserve"> PAGEREF _Toc452964019 \h </w:instrText>
        </w:r>
        <w:r w:rsidR="00A425E5">
          <w:rPr>
            <w:noProof/>
            <w:webHidden/>
          </w:rPr>
        </w:r>
        <w:r w:rsidR="00A425E5">
          <w:rPr>
            <w:noProof/>
            <w:webHidden/>
          </w:rPr>
          <w:fldChar w:fldCharType="separate"/>
        </w:r>
        <w:r w:rsidR="00A425E5">
          <w:rPr>
            <w:noProof/>
            <w:webHidden/>
          </w:rPr>
          <w:t>73</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4020" w:history="1">
        <w:r w:rsidR="00A425E5" w:rsidRPr="00C342FB">
          <w:rPr>
            <w:rStyle w:val="Hyperlink"/>
            <w:noProof/>
          </w:rPr>
          <w:t>Figure 50. Data and command flow through the C++ server of the C++/Python interface.</w:t>
        </w:r>
        <w:r w:rsidR="00A425E5">
          <w:rPr>
            <w:noProof/>
            <w:webHidden/>
          </w:rPr>
          <w:tab/>
        </w:r>
        <w:r w:rsidR="00A425E5">
          <w:rPr>
            <w:noProof/>
            <w:webHidden/>
          </w:rPr>
          <w:fldChar w:fldCharType="begin"/>
        </w:r>
        <w:r w:rsidR="00A425E5">
          <w:rPr>
            <w:noProof/>
            <w:webHidden/>
          </w:rPr>
          <w:instrText xml:space="preserve"> PAGEREF _Toc452964020 \h </w:instrText>
        </w:r>
        <w:r w:rsidR="00A425E5">
          <w:rPr>
            <w:noProof/>
            <w:webHidden/>
          </w:rPr>
        </w:r>
        <w:r w:rsidR="00A425E5">
          <w:rPr>
            <w:noProof/>
            <w:webHidden/>
          </w:rPr>
          <w:fldChar w:fldCharType="separate"/>
        </w:r>
        <w:r w:rsidR="00A425E5">
          <w:rPr>
            <w:noProof/>
            <w:webHidden/>
          </w:rPr>
          <w:t>74</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4021" w:history="1">
        <w:r w:rsidR="00A425E5" w:rsidRPr="00C342FB">
          <w:rPr>
            <w:rStyle w:val="Hyperlink"/>
            <w:noProof/>
          </w:rPr>
          <w:t>Figure 51. Data and command flow through the Python client of the C++/Python interface.</w:t>
        </w:r>
        <w:r w:rsidR="00A425E5">
          <w:rPr>
            <w:noProof/>
            <w:webHidden/>
          </w:rPr>
          <w:tab/>
        </w:r>
        <w:r w:rsidR="00A425E5">
          <w:rPr>
            <w:noProof/>
            <w:webHidden/>
          </w:rPr>
          <w:fldChar w:fldCharType="begin"/>
        </w:r>
        <w:r w:rsidR="00A425E5">
          <w:rPr>
            <w:noProof/>
            <w:webHidden/>
          </w:rPr>
          <w:instrText xml:space="preserve"> PAGEREF _Toc452964021 \h </w:instrText>
        </w:r>
        <w:r w:rsidR="00A425E5">
          <w:rPr>
            <w:noProof/>
            <w:webHidden/>
          </w:rPr>
        </w:r>
        <w:r w:rsidR="00A425E5">
          <w:rPr>
            <w:noProof/>
            <w:webHidden/>
          </w:rPr>
          <w:fldChar w:fldCharType="separate"/>
        </w:r>
        <w:r w:rsidR="00A425E5">
          <w:rPr>
            <w:noProof/>
            <w:webHidden/>
          </w:rPr>
          <w:t>75</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4022" w:history="1">
        <w:r w:rsidR="00A425E5" w:rsidRPr="00C342FB">
          <w:rPr>
            <w:rStyle w:val="Hyperlink"/>
            <w:noProof/>
          </w:rPr>
          <w:t>Figure 52. Data and command flow between the APM Plane simulation and the Python processing process.</w:t>
        </w:r>
        <w:r w:rsidR="00A425E5">
          <w:rPr>
            <w:noProof/>
            <w:webHidden/>
          </w:rPr>
          <w:tab/>
        </w:r>
        <w:r w:rsidR="00A425E5">
          <w:rPr>
            <w:noProof/>
            <w:webHidden/>
          </w:rPr>
          <w:fldChar w:fldCharType="begin"/>
        </w:r>
        <w:r w:rsidR="00A425E5">
          <w:rPr>
            <w:noProof/>
            <w:webHidden/>
          </w:rPr>
          <w:instrText xml:space="preserve"> PAGEREF _Toc452964022 \h </w:instrText>
        </w:r>
        <w:r w:rsidR="00A425E5">
          <w:rPr>
            <w:noProof/>
            <w:webHidden/>
          </w:rPr>
        </w:r>
        <w:r w:rsidR="00A425E5">
          <w:rPr>
            <w:noProof/>
            <w:webHidden/>
          </w:rPr>
          <w:fldChar w:fldCharType="separate"/>
        </w:r>
        <w:r w:rsidR="00A425E5">
          <w:rPr>
            <w:noProof/>
            <w:webHidden/>
          </w:rPr>
          <w:t>76</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4023" w:history="1">
        <w:r w:rsidR="00A425E5" w:rsidRPr="00C342FB">
          <w:rPr>
            <w:rStyle w:val="Hyperlink"/>
            <w:noProof/>
          </w:rPr>
          <w:t>Figure 53. Data and command flow between the Pixhawk and the Python processing process.</w:t>
        </w:r>
        <w:r w:rsidR="00A425E5">
          <w:rPr>
            <w:noProof/>
            <w:webHidden/>
          </w:rPr>
          <w:tab/>
        </w:r>
        <w:r w:rsidR="00A425E5">
          <w:rPr>
            <w:noProof/>
            <w:webHidden/>
          </w:rPr>
          <w:fldChar w:fldCharType="begin"/>
        </w:r>
        <w:r w:rsidR="00A425E5">
          <w:rPr>
            <w:noProof/>
            <w:webHidden/>
          </w:rPr>
          <w:instrText xml:space="preserve"> PAGEREF _Toc452964023 \h </w:instrText>
        </w:r>
        <w:r w:rsidR="00A425E5">
          <w:rPr>
            <w:noProof/>
            <w:webHidden/>
          </w:rPr>
        </w:r>
        <w:r w:rsidR="00A425E5">
          <w:rPr>
            <w:noProof/>
            <w:webHidden/>
          </w:rPr>
          <w:fldChar w:fldCharType="separate"/>
        </w:r>
        <w:r w:rsidR="00A425E5">
          <w:rPr>
            <w:noProof/>
            <w:webHidden/>
          </w:rPr>
          <w:t>76</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33" w:anchor="_Toc452964024" w:history="1">
        <w:r w:rsidR="00A425E5" w:rsidRPr="00C342FB">
          <w:rPr>
            <w:rStyle w:val="Hyperlink"/>
            <w:noProof/>
          </w:rPr>
          <w:t>Figure 56- Taken from http://sypaq.com.au/</w:t>
        </w:r>
        <w:r w:rsidR="00A425E5">
          <w:rPr>
            <w:noProof/>
            <w:webHidden/>
          </w:rPr>
          <w:tab/>
        </w:r>
        <w:r w:rsidR="00A425E5">
          <w:rPr>
            <w:noProof/>
            <w:webHidden/>
          </w:rPr>
          <w:fldChar w:fldCharType="begin"/>
        </w:r>
        <w:r w:rsidR="00A425E5">
          <w:rPr>
            <w:noProof/>
            <w:webHidden/>
          </w:rPr>
          <w:instrText xml:space="preserve"> PAGEREF _Toc452964024 \h </w:instrText>
        </w:r>
        <w:r w:rsidR="00A425E5">
          <w:rPr>
            <w:noProof/>
            <w:webHidden/>
          </w:rPr>
        </w:r>
        <w:r w:rsidR="00A425E5">
          <w:rPr>
            <w:noProof/>
            <w:webHidden/>
          </w:rPr>
          <w:fldChar w:fldCharType="separate"/>
        </w:r>
        <w:r w:rsidR="00A425E5">
          <w:rPr>
            <w:noProof/>
            <w:webHidden/>
          </w:rPr>
          <w:t>87</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r:id="rId34" w:anchor="_Toc452964025" w:history="1">
        <w:r w:rsidR="00A425E5" w:rsidRPr="00C342FB">
          <w:rPr>
            <w:rStyle w:val="Hyperlink"/>
            <w:noProof/>
          </w:rPr>
          <w:t>Figure 57 - A Piccolo SL. Picture from cloudcaptech.com</w:t>
        </w:r>
        <w:r w:rsidR="00A425E5">
          <w:rPr>
            <w:noProof/>
            <w:webHidden/>
          </w:rPr>
          <w:tab/>
        </w:r>
        <w:r w:rsidR="00A425E5">
          <w:rPr>
            <w:noProof/>
            <w:webHidden/>
          </w:rPr>
          <w:fldChar w:fldCharType="begin"/>
        </w:r>
        <w:r w:rsidR="00A425E5">
          <w:rPr>
            <w:noProof/>
            <w:webHidden/>
          </w:rPr>
          <w:instrText xml:space="preserve"> PAGEREF _Toc452964025 \h </w:instrText>
        </w:r>
        <w:r w:rsidR="00A425E5">
          <w:rPr>
            <w:noProof/>
            <w:webHidden/>
          </w:rPr>
        </w:r>
        <w:r w:rsidR="00A425E5">
          <w:rPr>
            <w:noProof/>
            <w:webHidden/>
          </w:rPr>
          <w:fldChar w:fldCharType="separate"/>
        </w:r>
        <w:r w:rsidR="00A425E5">
          <w:rPr>
            <w:noProof/>
            <w:webHidden/>
          </w:rPr>
          <w:t>87</w:t>
        </w:r>
        <w:r w:rsidR="00A425E5">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2963890"/>
      <w:r>
        <w:lastRenderedPageBreak/>
        <w:t>List of Tables</w:t>
      </w:r>
      <w:bookmarkEnd w:id="8"/>
    </w:p>
    <w:p w:rsidR="00A425E5"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52964026" w:history="1">
        <w:r w:rsidR="00A425E5" w:rsidRPr="0024007B">
          <w:rPr>
            <w:rStyle w:val="Hyperlink"/>
            <w:noProof/>
          </w:rPr>
          <w:t>Table 1- Simulator Parameters for Piccolo Simulator</w:t>
        </w:r>
        <w:r w:rsidR="00A425E5">
          <w:rPr>
            <w:noProof/>
            <w:webHidden/>
          </w:rPr>
          <w:tab/>
        </w:r>
        <w:r w:rsidR="00A425E5">
          <w:rPr>
            <w:noProof/>
            <w:webHidden/>
          </w:rPr>
          <w:fldChar w:fldCharType="begin"/>
        </w:r>
        <w:r w:rsidR="00A425E5">
          <w:rPr>
            <w:noProof/>
            <w:webHidden/>
          </w:rPr>
          <w:instrText xml:space="preserve"> PAGEREF _Toc452964026 \h </w:instrText>
        </w:r>
        <w:r w:rsidR="00A425E5">
          <w:rPr>
            <w:noProof/>
            <w:webHidden/>
          </w:rPr>
        </w:r>
        <w:r w:rsidR="00A425E5">
          <w:rPr>
            <w:noProof/>
            <w:webHidden/>
          </w:rPr>
          <w:fldChar w:fldCharType="separate"/>
        </w:r>
        <w:r w:rsidR="00A425E5">
          <w:rPr>
            <w:noProof/>
            <w:webHidden/>
          </w:rPr>
          <w:t>15</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4027" w:history="1">
        <w:r w:rsidR="00A425E5" w:rsidRPr="0024007B">
          <w:rPr>
            <w:rStyle w:val="Hyperlink"/>
            <w:noProof/>
          </w:rPr>
          <w:t>Table 2- Energy Equation Parameters</w:t>
        </w:r>
        <w:r w:rsidR="00A425E5">
          <w:rPr>
            <w:noProof/>
            <w:webHidden/>
          </w:rPr>
          <w:tab/>
        </w:r>
        <w:r w:rsidR="00A425E5">
          <w:rPr>
            <w:noProof/>
            <w:webHidden/>
          </w:rPr>
          <w:fldChar w:fldCharType="begin"/>
        </w:r>
        <w:r w:rsidR="00A425E5">
          <w:rPr>
            <w:noProof/>
            <w:webHidden/>
          </w:rPr>
          <w:instrText xml:space="preserve"> PAGEREF _Toc452964027 \h </w:instrText>
        </w:r>
        <w:r w:rsidR="00A425E5">
          <w:rPr>
            <w:noProof/>
            <w:webHidden/>
          </w:rPr>
        </w:r>
        <w:r w:rsidR="00A425E5">
          <w:rPr>
            <w:noProof/>
            <w:webHidden/>
          </w:rPr>
          <w:fldChar w:fldCharType="separate"/>
        </w:r>
        <w:r w:rsidR="00A425E5">
          <w:rPr>
            <w:noProof/>
            <w:webHidden/>
          </w:rPr>
          <w:t>16</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4028" w:history="1">
        <w:r w:rsidR="00A425E5" w:rsidRPr="0024007B">
          <w:rPr>
            <w:rStyle w:val="Hyperlink"/>
            <w:noProof/>
          </w:rPr>
          <w:t>Table 3. Server connection actions.</w:t>
        </w:r>
        <w:r w:rsidR="00A425E5">
          <w:rPr>
            <w:noProof/>
            <w:webHidden/>
          </w:rPr>
          <w:tab/>
        </w:r>
        <w:r w:rsidR="00A425E5">
          <w:rPr>
            <w:noProof/>
            <w:webHidden/>
          </w:rPr>
          <w:fldChar w:fldCharType="begin"/>
        </w:r>
        <w:r w:rsidR="00A425E5">
          <w:rPr>
            <w:noProof/>
            <w:webHidden/>
          </w:rPr>
          <w:instrText xml:space="preserve"> PAGEREF _Toc452964028 \h </w:instrText>
        </w:r>
        <w:r w:rsidR="00A425E5">
          <w:rPr>
            <w:noProof/>
            <w:webHidden/>
          </w:rPr>
        </w:r>
        <w:r w:rsidR="00A425E5">
          <w:rPr>
            <w:noProof/>
            <w:webHidden/>
          </w:rPr>
          <w:fldChar w:fldCharType="separate"/>
        </w:r>
        <w:r w:rsidR="00A425E5">
          <w:rPr>
            <w:noProof/>
            <w:webHidden/>
          </w:rPr>
          <w:t>74</w:t>
        </w:r>
        <w:r w:rsidR="00A425E5">
          <w:rPr>
            <w:noProof/>
            <w:webHidden/>
          </w:rPr>
          <w:fldChar w:fldCharType="end"/>
        </w:r>
      </w:hyperlink>
    </w:p>
    <w:p w:rsidR="00A425E5" w:rsidRDefault="00377E3B">
      <w:pPr>
        <w:pStyle w:val="TableofFigures"/>
        <w:tabs>
          <w:tab w:val="right" w:leader="dot" w:pos="9350"/>
        </w:tabs>
        <w:rPr>
          <w:rFonts w:asciiTheme="minorHAnsi" w:eastAsiaTheme="minorEastAsia" w:hAnsiTheme="minorHAnsi" w:cstheme="minorBidi"/>
          <w:noProof/>
          <w:sz w:val="22"/>
          <w:szCs w:val="22"/>
          <w:lang w:eastAsia="en-US"/>
        </w:rPr>
      </w:pPr>
      <w:hyperlink w:anchor="_Toc452964029" w:history="1">
        <w:r w:rsidR="00A425E5" w:rsidRPr="0024007B">
          <w:rPr>
            <w:rStyle w:val="Hyperlink"/>
            <w:noProof/>
          </w:rPr>
          <w:t>Table 4. Client connection actions.</w:t>
        </w:r>
        <w:r w:rsidR="00A425E5">
          <w:rPr>
            <w:noProof/>
            <w:webHidden/>
          </w:rPr>
          <w:tab/>
        </w:r>
        <w:r w:rsidR="00A425E5">
          <w:rPr>
            <w:noProof/>
            <w:webHidden/>
          </w:rPr>
          <w:fldChar w:fldCharType="begin"/>
        </w:r>
        <w:r w:rsidR="00A425E5">
          <w:rPr>
            <w:noProof/>
            <w:webHidden/>
          </w:rPr>
          <w:instrText xml:space="preserve"> PAGEREF _Toc452964029 \h </w:instrText>
        </w:r>
        <w:r w:rsidR="00A425E5">
          <w:rPr>
            <w:noProof/>
            <w:webHidden/>
          </w:rPr>
        </w:r>
        <w:r w:rsidR="00A425E5">
          <w:rPr>
            <w:noProof/>
            <w:webHidden/>
          </w:rPr>
          <w:fldChar w:fldCharType="separate"/>
        </w:r>
        <w:r w:rsidR="00A425E5">
          <w:rPr>
            <w:noProof/>
            <w:webHidden/>
          </w:rPr>
          <w:t>75</w:t>
        </w:r>
        <w:r w:rsidR="00A425E5">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2963891"/>
      <w:r w:rsidRPr="003D6162">
        <w:lastRenderedPageBreak/>
        <w:t>Acknowledgements</w:t>
      </w:r>
      <w:bookmarkEnd w:id="5"/>
      <w:bookmarkEnd w:id="9"/>
      <w:bookmarkEnd w:id="10"/>
      <w:bookmarkEnd w:id="11"/>
      <w:bookmarkEnd w:id="12"/>
    </w:p>
    <w:p w:rsidR="00317339" w:rsidRDefault="00FF3557">
      <w:r>
        <w:t>Thank you</w:t>
      </w:r>
      <w:r w:rsidR="00B420BD">
        <w:t xml:space="preserve"> Dr. Brian Roth and Prof</w:t>
      </w:r>
      <w:r w:rsidR="0024633B">
        <w:t>essor</w:t>
      </w:r>
      <w:r w:rsidR="00B420BD">
        <w:t xml:space="preserve"> Ralph Stirling for </w:t>
      </w:r>
      <w:r>
        <w:t>your</w:t>
      </w:r>
      <w:r w:rsidR="00B420BD">
        <w:t xml:space="preserve"> </w:t>
      </w:r>
      <w:r w:rsidR="005837B7">
        <w:t>assistance</w:t>
      </w:r>
      <w:r w:rsidR="00540648">
        <w:t xml:space="preserve"> and advice throughout </w:t>
      </w:r>
      <w:r>
        <w:t xml:space="preserve">our </w:t>
      </w:r>
      <w:r w:rsidR="00540648">
        <w:t>project. Dr. Roth</w:t>
      </w:r>
      <w:r w:rsidR="0024633B">
        <w:t xml:space="preserve"> played a crucial role in shaping our </w:t>
      </w:r>
      <w:r w:rsidR="00540648">
        <w:t>project vision and</w:t>
      </w:r>
      <w:r w:rsidR="0024633B">
        <w:t xml:space="preserve"> organizing the resources necessary for our work.</w:t>
      </w:r>
      <w:r w:rsidR="00540648">
        <w:t xml:space="preserve"> Professor Stirling </w:t>
      </w:r>
      <w:r w:rsidR="0024633B">
        <w:t>was a</w:t>
      </w:r>
      <w:r w:rsidR="00540648">
        <w:t xml:space="preserve"> constant source of excellent technical knowledge and </w:t>
      </w:r>
      <w:r w:rsidR="0024633B">
        <w:t xml:space="preserve">he </w:t>
      </w:r>
      <w:r w:rsidR="00540648">
        <w:t xml:space="preserve">helped us focus on the practical application of </w:t>
      </w:r>
      <w:r w:rsidR="0024633B">
        <w:t>our work</w:t>
      </w:r>
      <w:r w:rsidR="00540648">
        <w:t>.</w:t>
      </w:r>
    </w:p>
    <w:p w:rsidR="00A359E7" w:rsidRDefault="00FF3557">
      <w:r>
        <w:t xml:space="preserve">Thank you </w:t>
      </w:r>
      <w:r w:rsidR="00276082">
        <w:t xml:space="preserve">Michael Allen and </w:t>
      </w:r>
      <w:r w:rsidR="00B420BD">
        <w:t>Leo Wilson</w:t>
      </w:r>
      <w:r>
        <w:t xml:space="preserve"> for being our industry sponsors. We appreciated both</w:t>
      </w:r>
      <w:r w:rsidR="00A359E7">
        <w:t xml:space="preserve"> </w:t>
      </w:r>
      <w:r w:rsidR="00540648">
        <w:t>their</w:t>
      </w:r>
      <w:r w:rsidR="00A359E7">
        <w:t xml:space="preserve"> wealth of knowledge in the field</w:t>
      </w:r>
      <w:r>
        <w:t xml:space="preserve"> as well as </w:t>
      </w:r>
      <w:r w:rsidR="00A359E7">
        <w:t>their</w:t>
      </w:r>
      <w:r w:rsidR="00540648">
        <w:t xml:space="preserve"> </w:t>
      </w:r>
      <w:r w:rsidR="00A359E7">
        <w:t>monetary support</w:t>
      </w:r>
      <w:r w:rsidR="00540648">
        <w:t xml:space="preserve">. They helped </w:t>
      </w:r>
      <w:r w:rsidR="00112533">
        <w:t>set</w:t>
      </w:r>
      <w:r w:rsidR="00540648">
        <w:t xml:space="preserve"> </w:t>
      </w:r>
      <w:r w:rsidR="00A359E7">
        <w:t>our project direction</w:t>
      </w:r>
      <w:r w:rsidR="00540648">
        <w:t xml:space="preserve"> and gave </w:t>
      </w:r>
      <w:r w:rsidR="00A359E7">
        <w:t xml:space="preserve">us </w:t>
      </w:r>
      <w:r w:rsidR="00540648">
        <w:t>cons</w:t>
      </w:r>
      <w:r w:rsidR="00A359E7">
        <w:t>istent encouragement and advice.</w:t>
      </w:r>
    </w:p>
    <w:p w:rsidR="00540648" w:rsidRDefault="00112533">
      <w:r>
        <w:t xml:space="preserve">Thank you Jeremy Gaines and Robert Berglund for taking time from your classes to help with our project. </w:t>
      </w:r>
      <w:r w:rsidR="00540648">
        <w:t xml:space="preserve">Jeremy Gaines helped us research thermals and was an active participant in our weekly discussions on project direction and progress. Robert Berglund </w:t>
      </w:r>
      <w:r w:rsidR="00FF3557">
        <w:t xml:space="preserve">played an important role </w:t>
      </w:r>
      <w:r w:rsidR="00540648">
        <w:t xml:space="preserve">in implementing our data collection library, and </w:t>
      </w:r>
      <w:r w:rsidR="00FF3557">
        <w:t>he was</w:t>
      </w:r>
      <w:r w:rsidR="00540648">
        <w:t xml:space="preserve"> </w:t>
      </w:r>
      <w:r w:rsidR="00FF3557">
        <w:t xml:space="preserve">also </w:t>
      </w:r>
      <w:r w:rsidR="00540648">
        <w:t xml:space="preserve">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2963892"/>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2963893"/>
      <w:r w:rsidRPr="00CE0ED0">
        <w:t>Introduction</w:t>
      </w:r>
      <w:bookmarkEnd w:id="18"/>
      <w:bookmarkEnd w:id="19"/>
    </w:p>
    <w:p w:rsidR="00BB6648" w:rsidRDefault="00795710" w:rsidP="00BB6648">
      <w:r>
        <w:t>Our project</w:t>
      </w:r>
      <w:r w:rsidR="00BB6648">
        <w:t xml:space="preserve"> </w:t>
      </w:r>
      <w:r w:rsidR="00BB6648" w:rsidRPr="00E25E3C">
        <w:t xml:space="preserve">is part of an ongoing collaboration with </w:t>
      </w:r>
      <w:r w:rsidR="00340199">
        <w:t>two</w:t>
      </w:r>
      <w:r w:rsidR="00BB6648" w:rsidRPr="00E25E3C">
        <w:t xml:space="preserve"> industry veterans</w:t>
      </w:r>
      <w:r w:rsidR="00340199">
        <w:t xml:space="preserve"> (Michael Allen and </w:t>
      </w:r>
      <w:r w:rsidR="0087653A">
        <w:t>Leo Wilson)</w:t>
      </w:r>
      <w:r w:rsidR="00BB6648" w:rsidRPr="00E25E3C">
        <w:t xml:space="preserve"> and</w:t>
      </w:r>
      <w:r>
        <w:t xml:space="preserve"> engineering professor</w:t>
      </w:r>
      <w:r w:rsidR="00BB6648" w:rsidRPr="00E25E3C">
        <w:t xml:space="preserve"> Dr. Roth to promote interest in unmanned aerial vehicles. Travis and Garrett assisted with last year</w:t>
      </w:r>
      <w:r w:rsidR="00BB6648">
        <w:t>’</w:t>
      </w:r>
      <w:r w:rsidR="00BB6648" w:rsidRPr="00E25E3C">
        <w:t xml:space="preserve">s senior project team, and decided to try </w:t>
      </w:r>
      <w:r w:rsidRPr="00E25E3C">
        <w:t>to</w:t>
      </w:r>
      <w:r w:rsidR="00BB6648" w:rsidRPr="00E25E3C">
        <w:t xml:space="preserve"> make one of the unmet </w:t>
      </w:r>
      <w:r>
        <w:t>goals of that project a reality: thermal soaring. The potential of this project for interesting mathematics</w:t>
      </w:r>
      <w:r w:rsidR="00BB6648" w:rsidRPr="00E25E3C">
        <w:t xml:space="preserve"> sparked </w:t>
      </w:r>
      <w:r>
        <w:t xml:space="preserve">David’s interest </w:t>
      </w:r>
      <w:r w:rsidR="00BB6648" w:rsidRPr="00E25E3C">
        <w:t xml:space="preserve">and he joined the team. David and Garrett decided to research </w:t>
      </w:r>
      <w:r>
        <w:t xml:space="preserve">Bayesian methods and machine learning methods </w:t>
      </w:r>
      <w:r w:rsidR="00BB6648" w:rsidRPr="00E25E3C">
        <w:t xml:space="preserve">to improve current soaring methods, while Travis implemented an established solution </w:t>
      </w:r>
      <w:r>
        <w:t>as a baseline.</w:t>
      </w:r>
    </w:p>
    <w:p w:rsidR="004151EB" w:rsidRDefault="00BB6648" w:rsidP="00BB6648">
      <w:r w:rsidRPr="00E25E3C">
        <w:t xml:space="preserve">Our goal </w:t>
      </w:r>
      <w:r w:rsidR="00795710">
        <w:t>was</w:t>
      </w:r>
      <w:r w:rsidRPr="00E25E3C">
        <w:t xml:space="preserve"> to </w:t>
      </w:r>
      <w:r w:rsidR="00795710">
        <w:t xml:space="preserve">program a glider to </w:t>
      </w:r>
      <w:r w:rsidRPr="00E25E3C">
        <w:t xml:space="preserve">autonomously mimic the soaring habits of birds, in particular their aptitude for finding </w:t>
      </w:r>
      <w:r w:rsidR="00795710">
        <w:t>and using thermals. T</w:t>
      </w:r>
      <w:r w:rsidRPr="00E25E3C">
        <w:t>hermals are locations where warm air is rising, and</w:t>
      </w:r>
      <w:r w:rsidR="00795710">
        <w:t xml:space="preserve"> so</w:t>
      </w:r>
      <w:r w:rsidRPr="00E25E3C">
        <w:t xml:space="preserve"> </w:t>
      </w:r>
      <w:r w:rsidR="00795710">
        <w:t xml:space="preserve">orbiting inside a thermal </w:t>
      </w:r>
      <w:r w:rsidRPr="00E25E3C">
        <w:t>allow</w:t>
      </w:r>
      <w:r w:rsidR="00795710">
        <w:t>s</w:t>
      </w:r>
      <w:r w:rsidRPr="00E25E3C">
        <w:t xml:space="preserve"> a bird or glider to gain altitude without flapping its wings or using its motor. To complete this task</w:t>
      </w:r>
      <w:r>
        <w:t>,</w:t>
      </w:r>
      <w:r w:rsidRPr="00E25E3C">
        <w:t xml:space="preserve"> we separated into two teams: one mechanical oriented team to create a </w:t>
      </w:r>
      <w:r w:rsidR="00AA36A9">
        <w:t xml:space="preserve">light and robust </w:t>
      </w:r>
      <w:r w:rsidRPr="00E25E3C">
        <w:t xml:space="preserve">glider to find and take advantage of these thermals, and a second more </w:t>
      </w:r>
      <w:r w:rsidR="004151EB" w:rsidRPr="00E25E3C">
        <w:t>computer-oriented</w:t>
      </w:r>
      <w:r w:rsidRPr="00E25E3C">
        <w:t xml:space="preserve"> team to add thermal soaring capability to current autopilots. </w:t>
      </w:r>
    </w:p>
    <w:p w:rsidR="00BB6648" w:rsidRDefault="004151EB" w:rsidP="00BB6648">
      <w:r>
        <w:t>The mechanically oriented team has constructed and tested</w:t>
      </w:r>
      <w:r w:rsidR="00BB6648" w:rsidRPr="00E25E3C">
        <w:t xml:space="preserve"> the first iteration of our glider, and </w:t>
      </w:r>
      <w:r>
        <w:t xml:space="preserve">our team has </w:t>
      </w:r>
      <w:r w:rsidR="00BB6648" w:rsidRPr="00E25E3C">
        <w:t xml:space="preserve">had success with thermal detection </w:t>
      </w:r>
      <w:r>
        <w:t xml:space="preserve">and usage </w:t>
      </w:r>
      <w:r w:rsidR="00BB6648" w:rsidRPr="00E25E3C">
        <w:t xml:space="preserve">in simulation. </w:t>
      </w:r>
      <w:r w:rsidR="001C77BE">
        <w:t>Current work is focused on refining each of these parts and putting them together.</w:t>
      </w:r>
      <w:r w:rsidR="00643CC6">
        <w:t xml:space="preserve"> This report </w:t>
      </w:r>
      <w:r w:rsidR="00AA36A9">
        <w:t>presents</w:t>
      </w:r>
      <w:r w:rsidR="00643CC6">
        <w:t xml:space="preserve"> the progress</w:t>
      </w:r>
      <w:r w:rsidR="00AA36A9">
        <w:t xml:space="preserve"> of the computer-oriented team.</w:t>
      </w:r>
    </w:p>
    <w:p w:rsidR="00BB6648" w:rsidRDefault="00BB6648" w:rsidP="00BB6648">
      <w:pPr>
        <w:pStyle w:val="Heading2"/>
      </w:pPr>
      <w:bookmarkStart w:id="20" w:name="_Toc221643178"/>
      <w:bookmarkStart w:id="21" w:name="_Toc221969939"/>
      <w:bookmarkStart w:id="22" w:name="_Toc229153796"/>
      <w:bookmarkStart w:id="23" w:name="_Toc452963894"/>
      <w:r>
        <w:t>Project Objectives and Requirements</w:t>
      </w:r>
      <w:bookmarkEnd w:id="20"/>
      <w:bookmarkEnd w:id="21"/>
      <w:bookmarkEnd w:id="22"/>
      <w:bookmarkEnd w:id="23"/>
    </w:p>
    <w:p w:rsidR="006D0DE8" w:rsidRDefault="006D0DE8" w:rsidP="006D0DE8">
      <w:bookmarkStart w:id="24" w:name="_Toc449273376"/>
      <w:bookmarkStart w:id="25" w:name="_Toc449298265"/>
      <w:bookmarkStart w:id="26" w:name="_Toc448954866"/>
      <w:r w:rsidRPr="00037C5D">
        <w:t>We split our work into three parts: basic implementation of an existing algorithm, exploration of thermal identification methods, and exploration of machine learning methods for more flexible decision making.</w:t>
      </w:r>
      <w:r w:rsidR="00C902DB">
        <w:t xml:space="preserve"> Each part had its own set of objectives.</w:t>
      </w:r>
    </w:p>
    <w:p w:rsidR="0080744A" w:rsidRDefault="006D0DE8" w:rsidP="006D0DE8">
      <w:r>
        <w:t>The objective of the basic implementation was to create a baseline method to be compared with and extended by the remainder of our work.</w:t>
      </w:r>
      <w:r w:rsidR="00865F32">
        <w:t xml:space="preserve"> This baseline method needed to be relatively simple, while allowing the glider to successfully locate and orbit a thermal.</w:t>
      </w:r>
      <w:r w:rsidR="00C902DB">
        <w:t xml:space="preserve"> With respect to our thermal identification work, our objectives were to create an algorithm that could estimate the size, strength, and shape of a thermal in real time. With respect to decision-making work,</w:t>
      </w:r>
      <w:r w:rsidR="003E11E0">
        <w:t xml:space="preserve"> our objective</w:t>
      </w:r>
      <w:r w:rsidR="00C902DB">
        <w:t xml:space="preserve"> </w:t>
      </w:r>
      <w:r w:rsidR="003E11E0">
        <w:t>was</w:t>
      </w:r>
      <w:r w:rsidR="00C902DB">
        <w:t xml:space="preserve"> to create </w:t>
      </w:r>
      <w:r w:rsidR="00C75209">
        <w:t xml:space="preserve">an algorithm that could </w:t>
      </w:r>
      <w:r w:rsidR="003E11E0">
        <w:t>devise a</w:t>
      </w:r>
      <w:r w:rsidR="00C75209">
        <w:t xml:space="preserve"> flexible </w:t>
      </w:r>
      <w:r w:rsidR="003E11E0">
        <w:t xml:space="preserve">strategy </w:t>
      </w:r>
      <w:r w:rsidR="00C75209">
        <w:t>for thermal energy extraction in real time.</w:t>
      </w:r>
    </w:p>
    <w:p w:rsidR="00643CC6" w:rsidRDefault="003E11E0" w:rsidP="00643CC6">
      <w:r>
        <w:t xml:space="preserve">We also had a </w:t>
      </w:r>
      <w:r w:rsidR="00706ECE">
        <w:t xml:space="preserve">couple </w:t>
      </w:r>
      <w:r>
        <w:t>major secondary objective</w:t>
      </w:r>
      <w:r w:rsidR="00706ECE">
        <w:t xml:space="preserve">s: to learn as much as we could, and to </w:t>
      </w:r>
      <w:r w:rsidR="00941F94">
        <w:t xml:space="preserve">make the learning </w:t>
      </w:r>
      <w:r w:rsidR="00327075">
        <w:t>process</w:t>
      </w:r>
      <w:r w:rsidR="00941F94">
        <w:t xml:space="preserve"> enjoyable</w:t>
      </w:r>
      <w:r w:rsidR="00706ECE">
        <w:t>.</w:t>
      </w:r>
      <w:r w:rsidR="006B6B08">
        <w:t xml:space="preserve"> Throu</w:t>
      </w:r>
      <w:r w:rsidR="00941F94">
        <w:t>ghout the course of the project,</w:t>
      </w:r>
      <w:r w:rsidR="006B6B08">
        <w:t xml:space="preserve"> we worked to achieve these goals by using unfamiliar methods, software, and software languages. </w:t>
      </w:r>
      <w:r w:rsidR="00941F94">
        <w:t>Choosing to work with machine learning methods also helped fulfill these objectives.</w:t>
      </w:r>
    </w:p>
    <w:p w:rsidR="001C4A17" w:rsidRPr="00240B77" w:rsidRDefault="001C4A17" w:rsidP="001C4A17">
      <w:pPr>
        <w:pStyle w:val="Heading1"/>
      </w:pPr>
      <w:bookmarkStart w:id="27" w:name="_Toc452963895"/>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52963896"/>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w:t>
      </w:r>
      <w:r w:rsidR="00340199">
        <w:t>,</w:t>
      </w:r>
      <w:r w:rsidRPr="00240B77">
        <w:t xml:space="preserve"> and implement something similar to test our tools and</w:t>
      </w:r>
      <w:r w:rsidR="00340199">
        <w:t xml:space="preserve"> provide a baseline to compare against</w:t>
      </w:r>
      <w:r w:rsidRPr="00240B77">
        <w:t xml:space="preserve">. The three primary steps to this process were to research a number of established papers in the field, find a combination of techniques that should fit </w:t>
      </w:r>
      <w:r w:rsidR="007358EB">
        <w:t>our</w:t>
      </w:r>
      <w:r w:rsidRPr="00240B77">
        <w:t xml:space="preserve"> needs, and then implement that combination.</w:t>
      </w:r>
    </w:p>
    <w:p w:rsidR="001C4A17" w:rsidRPr="00240B77" w:rsidRDefault="001C4A17" w:rsidP="001C4A17">
      <w:pPr>
        <w:pStyle w:val="Heading2"/>
      </w:pPr>
      <w:bookmarkStart w:id="31" w:name="_Toc449273378"/>
      <w:bookmarkStart w:id="32" w:name="_Toc449298267"/>
      <w:bookmarkStart w:id="33" w:name="_Toc452963897"/>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(Lawrance,</w:t>
      </w:r>
      <w:r w:rsidR="009408E1">
        <w:t xml:space="preserve"> Ng</w:t>
      </w:r>
      <w:r w:rsidR="00CF4C69">
        <w:t xml:space="preserve"> 2011</w:t>
      </w:r>
      <w:r w:rsidR="009408E1">
        <w:t>)</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00CF4C69">
        <w:t xml:space="preserve"> 2015</w:t>
      </w:r>
      <w:r w:rsidR="009408E1">
        <w:t>)</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00340199">
        <w:t xml:space="preserve"> of the autopilot</w:t>
      </w:r>
      <w:r w:rsidRPr="00240B77">
        <w:t xml:space="preserve">.   </w:t>
      </w:r>
    </w:p>
    <w:p w:rsidR="001C4A17" w:rsidRPr="00240B77" w:rsidRDefault="001C4A17" w:rsidP="001C4A17">
      <w:pPr>
        <w:keepNext/>
        <w:ind w:firstLine="576"/>
        <w:jc w:val="center"/>
      </w:pPr>
      <w:r w:rsidRPr="00240B77">
        <w:rPr>
          <w:noProof/>
          <w:lang w:eastAsia="ja-JP"/>
        </w:rPr>
        <w:drawing>
          <wp:inline distT="0" distB="0" distL="0" distR="0" wp14:anchorId="4DE95694" wp14:editId="0BAB51D2">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52963971"/>
      <w:r w:rsidRPr="00240B77">
        <w:t xml:space="preserve">Figure </w:t>
      </w:r>
      <w:r w:rsidR="00377E3B">
        <w:fldChar w:fldCharType="begin"/>
      </w:r>
      <w:r w:rsidR="00377E3B">
        <w:instrText xml:space="preserve"> SEQ Figure </w:instrText>
      </w:r>
      <w:r w:rsidR="00377E3B">
        <w:instrText xml:space="preserve">\* ARABIC </w:instrText>
      </w:r>
      <w:r w:rsidR="00377E3B">
        <w:fldChar w:fldCharType="separate"/>
      </w:r>
      <w:r w:rsidR="00A425E5">
        <w:rPr>
          <w:noProof/>
        </w:rPr>
        <w:t>1</w:t>
      </w:r>
      <w:r w:rsidR="00377E3B">
        <w:rPr>
          <w:noProof/>
        </w:rPr>
        <w:fldChar w:fldCharType="end"/>
      </w:r>
      <w:r w:rsidRPr="00240B77">
        <w:t>- General Loop</w:t>
      </w:r>
      <w:bookmarkEnd w:id="34"/>
      <w:r w:rsidRPr="00240B77">
        <w:t xml:space="preserve"> From Edwards’s Paper</w:t>
      </w:r>
      <w:bookmarkEnd w:id="35"/>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200</w:t>
      </w:r>
      <w:r w:rsidR="00CF4C69">
        <w:t>5</w:t>
      </w:r>
      <w:r w:rsidR="009408E1">
        <w:t xml:space="preserve"> </w:t>
      </w:r>
      <w:r w:rsidRPr="00240B77">
        <w:t>paper to find the center of the thermals</w:t>
      </w:r>
      <w:r w:rsidR="009408E1">
        <w:t xml:space="preserve"> (Allen</w:t>
      </w:r>
      <w:r w:rsidR="00CF4C69">
        <w:t xml:space="preserve"> 2005</w:t>
      </w:r>
      <w:r w:rsidR="009408E1">
        <w:t>)</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ja-JP"/>
        </w:rPr>
        <w:drawing>
          <wp:inline distT="0" distB="0" distL="0" distR="0" wp14:anchorId="466EA7E6" wp14:editId="1E2C0EC1">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52963972"/>
      <w:r w:rsidRPr="00240B77">
        <w:t xml:space="preserve">Figure </w:t>
      </w:r>
      <w:r w:rsidR="00377E3B">
        <w:fldChar w:fldCharType="begin"/>
      </w:r>
      <w:r w:rsidR="00377E3B">
        <w:instrText xml:space="preserve"> SEQ Figure \* ARABIC </w:instrText>
      </w:r>
      <w:r w:rsidR="00377E3B">
        <w:fldChar w:fldCharType="separate"/>
      </w:r>
      <w:r w:rsidR="00A425E5">
        <w:rPr>
          <w:noProof/>
        </w:rPr>
        <w:t>2</w:t>
      </w:r>
      <w:r w:rsidR="00377E3B">
        <w:rPr>
          <w:noProof/>
        </w:rPr>
        <w:fldChar w:fldCharType="end"/>
      </w:r>
      <w:r w:rsidRPr="00240B77">
        <w:t>- Latching Method from Edwards's Paper</w:t>
      </w:r>
      <w:bookmarkEnd w:id="36"/>
    </w:p>
    <w:p w:rsidR="001C4A17" w:rsidRPr="00240B77" w:rsidRDefault="001C4A17" w:rsidP="001C4A17">
      <w:r w:rsidRPr="00240B77">
        <w:t xml:space="preserve">Mode logic in this instance is simply selecting between two different modes of aircraft operation based on current data. Those two modes for this application are soaring within a thermal or searching for a new thermal. </w:t>
      </w:r>
      <w:r w:rsidR="00BD7AA4">
        <w:t>Every cycle, the current lift is tested and if the lift is sufficient, the orbiting process begins. If at any time the lift is below the needed amount, it will continue on the original path, searching for a better thermal.</w:t>
      </w:r>
      <w:bookmarkStart w:id="37" w:name="_GoBack"/>
      <w:bookmarkEnd w:id="37"/>
      <w:r w:rsidRPr="00240B77">
        <w:t xml:space="preserve">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8" w:name="_Toc452963898"/>
      <w:r>
        <w:t>Finding Thermals</w:t>
      </w:r>
      <w:bookmarkEnd w:id="38"/>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 xml:space="preserve">We used an </w:t>
      </w:r>
      <w:r w:rsidR="00981603">
        <w:t xml:space="preserve">equation to simulate the energy </w:t>
      </w:r>
      <w:r w:rsidR="00340199">
        <w:t>in the surrounding atmosphere</w:t>
      </w:r>
      <w:r w:rsidR="00981603">
        <w:t>,</w:t>
      </w:r>
      <w:r w:rsidR="009408E1">
        <w:t xml:space="preserve"> </w:t>
      </w:r>
      <w:r w:rsidR="00981603">
        <w:t>and used knowledge about the glider’s power output to account for an energy change as a result of powered flight</w:t>
      </w:r>
      <w:r w:rsidR="009408E1">
        <w:t>.</w:t>
      </w:r>
      <w:r w:rsidR="00981603">
        <w:t xml:space="preserve"> When the surrounding air has a great deal of energy, it is likely we’re in a thermal, and we used the differential of this equation to help detect the right moment to latch on to the thermal.</w:t>
      </w:r>
    </w:p>
    <w:p w:rsidR="001C4A17" w:rsidRPr="00240B77" w:rsidRDefault="001C4A17" w:rsidP="001C4A17">
      <w:pPr>
        <w:pStyle w:val="Heading2"/>
      </w:pPr>
      <w:bookmarkStart w:id="39" w:name="_Toc449298268"/>
      <w:bookmarkStart w:id="40" w:name="_Toc452963899"/>
      <w:r w:rsidRPr="00240B77">
        <w:lastRenderedPageBreak/>
        <w:t>Simulation</w:t>
      </w:r>
      <w:bookmarkEnd w:id="39"/>
      <w:bookmarkEnd w:id="40"/>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r w:rsidR="00CF4C69">
        <w:t xml:space="preserve"> 2011</w:t>
      </w:r>
      <w:r w:rsidR="009408E1">
        <w:t>).</w:t>
      </w:r>
    </w:p>
    <w:p w:rsidR="001C4A17" w:rsidRPr="00240B77" w:rsidRDefault="001C4A17" w:rsidP="001C4A17">
      <w:r w:rsidRPr="00240B77">
        <w:t xml:space="preserve"> </w:t>
      </w:r>
    </w:p>
    <w:p w:rsidR="001C4A17" w:rsidRDefault="001C4A17" w:rsidP="001C4A17">
      <w:pPr>
        <w:keepNext/>
        <w:jc w:val="center"/>
      </w:pPr>
      <w:r w:rsidRPr="00240B77">
        <w:rPr>
          <w:noProof/>
          <w:lang w:eastAsia="ja-JP"/>
        </w:rPr>
        <w:drawing>
          <wp:inline distT="0" distB="0" distL="0" distR="0" wp14:anchorId="1B3EC0AE" wp14:editId="5172A063">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1" w:name="_Toc452964026"/>
      <w:r>
        <w:t xml:space="preserve">Table </w:t>
      </w:r>
      <w:r w:rsidR="00377E3B">
        <w:fldChar w:fldCharType="begin"/>
      </w:r>
      <w:r w:rsidR="00377E3B">
        <w:instrText xml:space="preserve"> SEQ Table \* ARABIC </w:instrText>
      </w:r>
      <w:r w:rsidR="00377E3B">
        <w:fldChar w:fldCharType="separate"/>
      </w:r>
      <w:r w:rsidR="00A425E5">
        <w:rPr>
          <w:noProof/>
        </w:rPr>
        <w:t>1</w:t>
      </w:r>
      <w:r w:rsidR="00377E3B">
        <w:rPr>
          <w:noProof/>
        </w:rPr>
        <w:fldChar w:fldCharType="end"/>
      </w:r>
      <w:r w:rsidRPr="00256E3E">
        <w:rPr>
          <w:noProof/>
        </w:rPr>
        <w:t>- Simulator Parameters for Piccolo Simulator</w:t>
      </w:r>
      <w:bookmarkEnd w:id="41"/>
    </w:p>
    <w:p w:rsidR="001C4A17" w:rsidRPr="00240B77" w:rsidRDefault="001C4A17" w:rsidP="001C4A17">
      <w:pPr>
        <w:pStyle w:val="Heading2"/>
      </w:pPr>
      <w:bookmarkStart w:id="42" w:name="_Toc449298269"/>
      <w:bookmarkStart w:id="43" w:name="_Toc452963900"/>
      <w:r w:rsidRPr="00240B77">
        <w:t>Energy Estimation</w:t>
      </w:r>
      <w:bookmarkEnd w:id="42"/>
      <w:bookmarkEnd w:id="43"/>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ja-JP"/>
        </w:rPr>
        <w:drawing>
          <wp:inline distT="0" distB="0" distL="0" distR="0" wp14:anchorId="357FD340" wp14:editId="03D81D90">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r w:rsidR="00377E3B">
        <w:fldChar w:fldCharType="begin"/>
      </w:r>
      <w:r w:rsidR="00377E3B">
        <w:instrText xml:space="preserve"> SEQ Equation \* ARABIC </w:instrText>
      </w:r>
      <w:r w:rsidR="00377E3B">
        <w:fldChar w:fldCharType="separate"/>
      </w:r>
      <w:r w:rsidR="00A425E5">
        <w:rPr>
          <w:noProof/>
        </w:rPr>
        <w:t>1</w:t>
      </w:r>
      <w:r w:rsidR="00377E3B">
        <w:rPr>
          <w:noProof/>
        </w:rPr>
        <w:fldChar w:fldCharType="end"/>
      </w:r>
      <w:r w:rsidRPr="00240B77">
        <w:t>- Energy Estimation from Edwards's Paper</w:t>
      </w:r>
    </w:p>
    <w:p w:rsidR="001C4A17" w:rsidRDefault="001C4A17" w:rsidP="001C4A17">
      <w:pPr>
        <w:pStyle w:val="Caption"/>
        <w:rPr>
          <w:i w:val="0"/>
        </w:rPr>
      </w:pPr>
      <w:r>
        <w:rPr>
          <w:i w:val="0"/>
        </w:rPr>
        <w:lastRenderedPageBreak/>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77E3B"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377E3B"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377E3B"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77E3B"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377E3B"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77E3B"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77E3B"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77E3B"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377E3B"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77E3B"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377E3B"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77E3B"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377E3B"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77E3B"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377E3B"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77E3B"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77E3B"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4" w:name="_Toc452964027"/>
      <w:r>
        <w:t xml:space="preserve">Table </w:t>
      </w:r>
      <w:r w:rsidR="00377E3B">
        <w:fldChar w:fldCharType="begin"/>
      </w:r>
      <w:r w:rsidR="00377E3B">
        <w:instrText xml:space="preserve"> SEQ Table \* ARABIC </w:instrText>
      </w:r>
      <w:r w:rsidR="00377E3B">
        <w:fldChar w:fldCharType="separate"/>
      </w:r>
      <w:r w:rsidR="00A425E5">
        <w:rPr>
          <w:noProof/>
        </w:rPr>
        <w:t>2</w:t>
      </w:r>
      <w:r w:rsidR="00377E3B">
        <w:rPr>
          <w:noProof/>
        </w:rPr>
        <w:fldChar w:fldCharType="end"/>
      </w:r>
      <w:r>
        <w:t>- Energy Equation Parameters</w:t>
      </w:r>
      <w:bookmarkEnd w:id="44"/>
    </w:p>
    <w:p w:rsidR="001C4A17" w:rsidRDefault="001C4A17" w:rsidP="001C4A17">
      <w:pPr>
        <w:pStyle w:val="Heading2"/>
      </w:pPr>
      <w:r>
        <w:lastRenderedPageBreak/>
        <w:tab/>
      </w:r>
      <w:bookmarkStart w:id="45" w:name="_Toc449298270"/>
      <w:bookmarkStart w:id="46" w:name="_Toc452963901"/>
      <w:r>
        <w:t>Using the Data</w:t>
      </w:r>
      <w:bookmarkEnd w:id="45"/>
      <w:bookmarkEnd w:id="46"/>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process can be seen in Figure 3. </w:t>
      </w:r>
      <w:r>
        <w:rPr>
          <w:noProof/>
          <w:lang w:eastAsia="ja-JP"/>
        </w:rPr>
        <w:drawing>
          <wp:inline distT="0" distB="0" distL="0" distR="0" wp14:anchorId="14F2D297" wp14:editId="4285A3F3">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C4A17" w:rsidRDefault="001C4A17" w:rsidP="001C4A17">
      <w:pPr>
        <w:pStyle w:val="Caption"/>
        <w:jc w:val="center"/>
      </w:pPr>
      <w:bookmarkStart w:id="47" w:name="_Toc452963973"/>
      <w:r>
        <w:t xml:space="preserve">Figure </w:t>
      </w:r>
      <w:r w:rsidR="00377E3B">
        <w:fldChar w:fldCharType="begin"/>
      </w:r>
      <w:r w:rsidR="00377E3B">
        <w:instrText xml:space="preserve"> SEQ Figure \* ARABIC </w:instrText>
      </w:r>
      <w:r w:rsidR="00377E3B">
        <w:fldChar w:fldCharType="separate"/>
      </w:r>
      <w:r w:rsidR="00A425E5">
        <w:rPr>
          <w:noProof/>
        </w:rPr>
        <w:t>3</w:t>
      </w:r>
      <w:r w:rsidR="00377E3B">
        <w:rPr>
          <w:noProof/>
        </w:rPr>
        <w:fldChar w:fldCharType="end"/>
      </w:r>
      <w:r>
        <w:t>- Processing Cycle</w:t>
      </w:r>
      <w:bookmarkEnd w:id="47"/>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5009E3" w:rsidRDefault="005009E3" w:rsidP="005009E3">
      <w:pPr>
        <w:pStyle w:val="Heading2"/>
      </w:pPr>
      <w:bookmarkStart w:id="48" w:name="_Toc452963902"/>
      <w:r>
        <w:t>The Centroid Method</w:t>
      </w:r>
      <w:bookmarkEnd w:id="48"/>
    </w:p>
    <w:p w:rsidR="005009E3" w:rsidRDefault="005009E3" w:rsidP="005009E3">
      <w:r>
        <w:t>One of the options for estimating the center of a thermal is a method pioneered by one of our sponsors, Michael Allen, back in 200</w:t>
      </w:r>
      <w:r w:rsidR="00981603">
        <w:t>5</w:t>
      </w:r>
      <w:r>
        <w:t xml:space="preserve">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eastAsia="ja-JP"/>
        </w:rPr>
        <w:lastRenderedPageBreak/>
        <w:drawing>
          <wp:inline distT="0" distB="0" distL="0" distR="0" wp14:anchorId="1BEF8ADB" wp14:editId="4FAEA469">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4"/>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9" w:name="_Toc452963974"/>
      <w:r>
        <w:t xml:space="preserve">Figure </w:t>
      </w:r>
      <w:r w:rsidR="00377E3B">
        <w:fldChar w:fldCharType="begin"/>
      </w:r>
      <w:r w:rsidR="00377E3B">
        <w:instrText xml:space="preserve"> SEQ Figure \* ARABIC </w:instrText>
      </w:r>
      <w:r w:rsidR="00377E3B">
        <w:fldChar w:fldCharType="separate"/>
      </w:r>
      <w:r w:rsidR="00A425E5">
        <w:rPr>
          <w:noProof/>
        </w:rPr>
        <w:t>4</w:t>
      </w:r>
      <w:r w:rsidR="00377E3B">
        <w:rPr>
          <w:noProof/>
        </w:rPr>
        <w:fldChar w:fldCharType="end"/>
      </w:r>
      <w:r>
        <w:t xml:space="preserve"> - Centroid Method Flowchart from Allen's Paper</w:t>
      </w:r>
      <w:bookmarkEnd w:id="49"/>
    </w:p>
    <w:p w:rsidR="005009E3" w:rsidRDefault="005009E3" w:rsidP="005009E3">
      <w:r>
        <w:t>Allen’s method is composed of some preliminary</w:t>
      </w:r>
      <w:r w:rsidR="00981603">
        <w:t xml:space="preserve"> </w:t>
      </w:r>
      <w:r>
        <w:t xml:space="preserve">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This process is done for each half of the queue, resulting in two different center points</w:t>
      </w:r>
      <w:r w:rsidR="00847F58">
        <w:t xml:space="preserve"> (these centerpoints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This drift is then used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The resulting queues then use a very similar process to the first section to estimate the final center point, which is then orbited.</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 xml:space="preserve">This is currently implemented in the C++ version of the code that uses the Piccolo </w:t>
      </w:r>
      <w:r w:rsidR="00981603">
        <w:t>s</w:t>
      </w:r>
      <w:r>
        <w:t xml:space="preserve">imulator. </w:t>
      </w:r>
    </w:p>
    <w:p w:rsidR="001C4A17" w:rsidRDefault="001C4A17" w:rsidP="001C4A17">
      <w:pPr>
        <w:pStyle w:val="Heading2"/>
      </w:pPr>
      <w:bookmarkStart w:id="50" w:name="_Toc452963903"/>
      <w:r>
        <w:t>Future Work</w:t>
      </w:r>
      <w:bookmarkEnd w:id="50"/>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r w:rsidR="00847F58">
        <w:t xml:space="preserve"> Currently we are in the process (which will continue this summer) of translating this algorithm into Python to run on the Pixhawk autopilot and simulator setup.</w:t>
      </w:r>
    </w:p>
    <w:p w:rsidR="00FA72DA" w:rsidRDefault="00FA72DA" w:rsidP="00FA72DA">
      <w:pPr>
        <w:pStyle w:val="Heading1"/>
      </w:pPr>
      <w:bookmarkStart w:id="51" w:name="_Toc452963904"/>
      <w:r>
        <w:lastRenderedPageBreak/>
        <w:t>Thermal Identification</w:t>
      </w:r>
      <w:bookmarkEnd w:id="26"/>
      <w:bookmarkEnd w:id="51"/>
    </w:p>
    <w:p w:rsidR="00FA72DA" w:rsidRPr="000A3A5B" w:rsidRDefault="00FA72DA" w:rsidP="00FA72DA">
      <w:pPr>
        <w:pStyle w:val="Heading2"/>
      </w:pPr>
      <w:bookmarkStart w:id="52" w:name="_Toc448954867"/>
      <w:bookmarkStart w:id="53" w:name="_Toc452963905"/>
      <w:r>
        <w:t>Overview</w:t>
      </w:r>
      <w:bookmarkEnd w:id="52"/>
      <w:bookmarkEnd w:id="53"/>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 xml:space="preserve">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w:t>
      </w:r>
      <w:r w:rsidR="00A70DFF">
        <w:t>vertical velocity</w:t>
      </w:r>
      <w:r>
        <w:t xml:space="preserve"> </w:t>
      </w:r>
      <w:r w:rsidR="004056AE">
        <w:t>at</w:t>
      </w:r>
      <w:r>
        <w:t xml:space="preserve"> discrete points along the flight path and from those estimates the </w:t>
      </w:r>
      <w:r w:rsidR="00A70DFF">
        <w:t xml:space="preserve">vertical velocity </w:t>
      </w:r>
      <w:r>
        <w:t>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whether or not the plane has entered a thermal, we can incorporate additional sensor data so that we’re making use of all the information we have available. Vertical velocity </w:t>
      </w:r>
      <w:r w:rsidR="00FA72DA" w:rsidRPr="0069020A">
        <w:t>seems like an important factor in thermals, since</w:t>
      </w:r>
      <w:r w:rsidR="00836088">
        <w:t xml:space="preserve"> air rises</w:t>
      </w:r>
      <w:r w:rsidR="00FA72DA" w:rsidRPr="0069020A">
        <w:t xml:space="preserve"> in thermals.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w:t>
      </w:r>
      <w:r w:rsidR="001F33D1">
        <w:t>.</w:t>
      </w:r>
    </w:p>
    <w:p w:rsidR="00FA72DA" w:rsidRDefault="00FA72DA" w:rsidP="00FA72DA">
      <w:pPr>
        <w:pStyle w:val="Heading2"/>
      </w:pPr>
      <w:bookmarkStart w:id="54" w:name="_Toc448954868"/>
      <w:bookmarkStart w:id="55" w:name="_Toc452963906"/>
      <w:r>
        <w:lastRenderedPageBreak/>
        <w:t>Introduction to Bayesian Probabilistic Methods</w:t>
      </w:r>
      <w:bookmarkEnd w:id="54"/>
      <w:bookmarkEnd w:id="55"/>
    </w:p>
    <w:p w:rsidR="00FA72DA" w:rsidRDefault="00FA72DA" w:rsidP="00FA72DA">
      <w:pPr>
        <w:pStyle w:val="Heading3"/>
      </w:pPr>
      <w:bookmarkStart w:id="56" w:name="_Toc448954869"/>
      <w:bookmarkStart w:id="57" w:name="_Toc452963907"/>
      <w:r>
        <w:t>Review of Probability</w:t>
      </w:r>
      <w:bookmarkEnd w:id="56"/>
      <w:bookmarkEnd w:id="57"/>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r w:rsidRPr="00BF7DA8">
        <w:t>Korb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377E3B"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377E3B"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377E3B"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ja-JP"/>
        </w:rPr>
        <w:drawing>
          <wp:inline distT="0" distB="0" distL="0" distR="0" wp14:anchorId="79E63A77" wp14:editId="105DDDC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8" w:name="_Ref448858381"/>
      <w:bookmarkStart w:id="59" w:name="_Toc452963975"/>
      <w:r>
        <w:t xml:space="preserve">Figure </w:t>
      </w:r>
      <w:r w:rsidR="00377E3B">
        <w:fldChar w:fldCharType="begin"/>
      </w:r>
      <w:r w:rsidR="00377E3B">
        <w:instrText xml:space="preserve"> SEQ Figure \* ARABIC </w:instrText>
      </w:r>
      <w:r w:rsidR="00377E3B">
        <w:fldChar w:fldCharType="separate"/>
      </w:r>
      <w:r w:rsidR="00A425E5">
        <w:rPr>
          <w:noProof/>
        </w:rPr>
        <w:t>5</w:t>
      </w:r>
      <w:r w:rsidR="00377E3B">
        <w:rPr>
          <w:noProof/>
        </w:rPr>
        <w:fldChar w:fldCharType="end"/>
      </w:r>
      <w:bookmarkEnd w:id="58"/>
      <w:r>
        <w:t xml:space="preserve">. </w:t>
      </w:r>
      <w:r w:rsidRPr="000E47E1">
        <w:t>Thermal position probability distribution from Bayesian parameter estimation</w:t>
      </w:r>
      <w:bookmarkEnd w:id="59"/>
    </w:p>
    <w:p w:rsidR="00FA72DA" w:rsidRDefault="00FA72DA" w:rsidP="00FA72DA">
      <w:r>
        <w:fldChar w:fldCharType="begin"/>
      </w:r>
      <w:r>
        <w:instrText xml:space="preserve"> REF _Ref448858381 \h </w:instrText>
      </w:r>
      <w:r>
        <w:fldChar w:fldCharType="separate"/>
      </w:r>
      <w:r w:rsidR="00A425E5">
        <w:t xml:space="preserve">Figure </w:t>
      </w:r>
      <w:r w:rsidR="00A425E5">
        <w:rPr>
          <w:noProof/>
        </w:rPr>
        <w:t>5</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A425E5">
        <w:t>3.7.4</w:t>
      </w:r>
      <w:r>
        <w:fldChar w:fldCharType="end"/>
      </w:r>
      <w:r>
        <w:t xml:space="preserve"> to learn a Bayesian network.</w:t>
      </w:r>
    </w:p>
    <w:p w:rsidR="00FA72DA" w:rsidRDefault="00FA72DA" w:rsidP="00FA72DA">
      <w:r>
        <w:t xml:space="preserve">In Bayesian networks the following definitions are important. The definition of conditional probability states how likely something is to occur given we know something else happened. </w:t>
      </w:r>
      <w:r w:rsidR="005309FA">
        <w:t>(</w:t>
      </w:r>
      <w:r>
        <w:t>Korb 7, 201</w:t>
      </w:r>
      <w:r w:rsidR="00517B39">
        <w:t>0</w:t>
      </w:r>
      <w:r w:rsidR="005309FA">
        <w:t>)</w:t>
      </w:r>
      <w:r>
        <w:t xml:space="preserve">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r>
        <w:t>Korb 7, 201</w:t>
      </w:r>
      <w:r w:rsidR="00517B39">
        <w:t>0</w:t>
      </w:r>
      <w:r w:rsidR="00CC62BB">
        <w:t>)</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r>
        <w:t>Korb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60" w:name="_Toc448954870"/>
      <w:bookmarkStart w:id="61" w:name="_Toc452963908"/>
      <w:r>
        <w:t>Bayesian Inference</w:t>
      </w:r>
      <w:bookmarkEnd w:id="60"/>
      <w:bookmarkEnd w:id="61"/>
    </w:p>
    <w:p w:rsidR="00FA72DA" w:rsidRDefault="00FA72DA" w:rsidP="00FA72DA">
      <w:r>
        <w:t xml:space="preserve">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w:t>
      </w:r>
      <w:r w:rsidR="00EF5006">
        <w:t>moving a glider through space where we collect data at its new location</w:t>
      </w:r>
      <w:r>
        <w:t xml:space="preserve">)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w:t>
      </w:r>
      <w:r w:rsidR="00CD1323">
        <w:t>(</w:t>
      </w:r>
      <w:r>
        <w:t>Korb 29, 201</w:t>
      </w:r>
      <w:r w:rsidR="00517B39">
        <w:t>0</w:t>
      </w:r>
      <w:r w:rsidR="00CD1323">
        <w:t>)</w:t>
      </w:r>
      <w:r>
        <w:t xml:space="preserve"> The mathematics behind this inference is based on Bayes' theorem.</w:t>
      </w:r>
    </w:p>
    <w:p w:rsidR="00FA72DA" w:rsidRDefault="00FA72DA" w:rsidP="00FA72DA">
      <w:r>
        <w:t>Let's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A425E5">
        <w:t xml:space="preserve">Figure </w:t>
      </w:r>
      <w:r w:rsidR="00A425E5">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A425E5">
        <w:t xml:space="preserve">Figure </w:t>
      </w:r>
      <w:r w:rsidR="00A425E5">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eastAsia="ja-JP"/>
        </w:rPr>
        <w:lastRenderedPageBreak/>
        <w:drawing>
          <wp:inline distT="0" distB="0" distL="0" distR="0" wp14:anchorId="7C118FD3" wp14:editId="48C799DF">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2" w:name="_Ref448859078"/>
      <w:bookmarkStart w:id="63" w:name="_Toc452963976"/>
      <w:r>
        <w:t xml:space="preserve">Figure </w:t>
      </w:r>
      <w:r w:rsidR="00377E3B">
        <w:fldChar w:fldCharType="begin"/>
      </w:r>
      <w:r w:rsidR="00377E3B">
        <w:instrText xml:space="preserve"> SEQ Figure \* ARABIC </w:instrText>
      </w:r>
      <w:r w:rsidR="00377E3B">
        <w:fldChar w:fldCharType="separate"/>
      </w:r>
      <w:r w:rsidR="00A425E5">
        <w:rPr>
          <w:noProof/>
        </w:rPr>
        <w:t>6</w:t>
      </w:r>
      <w:r w:rsidR="00377E3B">
        <w:rPr>
          <w:noProof/>
        </w:rPr>
        <w:fldChar w:fldCharType="end"/>
      </w:r>
      <w:bookmarkEnd w:id="62"/>
      <w:r>
        <w:t xml:space="preserve">. </w:t>
      </w:r>
      <w:r w:rsidRPr="005E527A">
        <w:t>Bayesian inference</w:t>
      </w:r>
      <w:r>
        <w:t xml:space="preserve"> for temperature measurements</w:t>
      </w:r>
      <w:bookmarkEnd w:id="63"/>
    </w:p>
    <w:p w:rsidR="00FA72DA" w:rsidRDefault="00FA72DA" w:rsidP="00FA72DA">
      <w:pPr>
        <w:keepNext/>
        <w:jc w:val="center"/>
      </w:pPr>
      <w:r>
        <w:rPr>
          <w:noProof/>
          <w:lang w:eastAsia="ja-JP"/>
        </w:rPr>
        <w:drawing>
          <wp:inline distT="0" distB="0" distL="0" distR="0" wp14:anchorId="2C66E28B" wp14:editId="020DC2DF">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4" w:name="_Ref448859294"/>
      <w:bookmarkStart w:id="65" w:name="_Toc452963977"/>
      <w:r>
        <w:t xml:space="preserve">Figure </w:t>
      </w:r>
      <w:r w:rsidR="00377E3B">
        <w:fldChar w:fldCharType="begin"/>
      </w:r>
      <w:r w:rsidR="00377E3B">
        <w:instrText xml:space="preserve"> SEQ Figure \* ARABIC </w:instrText>
      </w:r>
      <w:r w:rsidR="00377E3B">
        <w:fldChar w:fldCharType="separate"/>
      </w:r>
      <w:r w:rsidR="00A425E5">
        <w:rPr>
          <w:noProof/>
        </w:rPr>
        <w:t>7</w:t>
      </w:r>
      <w:r w:rsidR="00377E3B">
        <w:rPr>
          <w:noProof/>
        </w:rPr>
        <w:fldChar w:fldCharType="end"/>
      </w:r>
      <w:bookmarkEnd w:id="64"/>
      <w:r>
        <w:t>. Bayesian inference for flipping a coin</w:t>
      </w:r>
      <w:bookmarkEnd w:id="65"/>
    </w:p>
    <w:p w:rsidR="00FA72DA" w:rsidRDefault="00FA72DA" w:rsidP="00FA72DA">
      <w:r>
        <w:t xml:space="preserve">To see how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A425E5">
        <w:t xml:space="preserve">Figure </w:t>
      </w:r>
      <w:r w:rsidR="00A425E5">
        <w:rPr>
          <w:noProof/>
        </w:rPr>
        <w:t>7</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6" w:name="_Toc448954871"/>
      <w:bookmarkStart w:id="67" w:name="_Ref449015259"/>
      <w:bookmarkStart w:id="68" w:name="_Toc452963909"/>
      <w:r>
        <w:lastRenderedPageBreak/>
        <w:t>Bayesian Parameter Estimation</w:t>
      </w:r>
      <w:bookmarkEnd w:id="66"/>
      <w:bookmarkEnd w:id="67"/>
      <w:bookmarkEnd w:id="68"/>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9" w:name="_Toc448954872"/>
      <w:bookmarkStart w:id="70" w:name="_Toc452963910"/>
      <w:r>
        <w:t>Square Thermals</w:t>
      </w:r>
      <w:bookmarkEnd w:id="69"/>
      <w:bookmarkEnd w:id="70"/>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ertical velocities can take on a value of either 0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pPr>
        <w:pStyle w:val="ListParagraph"/>
      </w:pPr>
      <w:r>
        <w:rPr>
          <w:noProof/>
          <w:lang w:eastAsia="ja-JP"/>
        </w:rPr>
        <mc:AlternateContent>
          <mc:Choice Requires="wps">
            <w:drawing>
              <wp:anchor distT="0" distB="0" distL="114300" distR="114300" simplePos="0" relativeHeight="251693568" behindDoc="0" locked="0" layoutInCell="1" allowOverlap="1" wp14:anchorId="64F9865A" wp14:editId="53A42461">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0B37C6" w:rsidRPr="005C5550" w:rsidRDefault="000B37C6" w:rsidP="00FA72DA">
                            <w:pPr>
                              <w:pStyle w:val="Caption"/>
                              <w:jc w:val="center"/>
                              <w:rPr>
                                <w:rFonts w:cs="Times New Roman"/>
                                <w:noProof/>
                              </w:rPr>
                            </w:pPr>
                            <w:bookmarkStart w:id="71" w:name="_Ref448864057"/>
                            <w:bookmarkStart w:id="72" w:name="_Toc452963978"/>
                            <w:r>
                              <w:t xml:space="preserve">Figure </w:t>
                            </w:r>
                            <w:r w:rsidR="00377E3B">
                              <w:fldChar w:fldCharType="begin"/>
                            </w:r>
                            <w:r w:rsidR="00377E3B">
                              <w:instrText xml:space="preserve"> SEQ Figure \* ARABIC </w:instrText>
                            </w:r>
                            <w:r w:rsidR="00377E3B">
                              <w:fldChar w:fldCharType="separate"/>
                            </w:r>
                            <w:r>
                              <w:rPr>
                                <w:noProof/>
                              </w:rPr>
                              <w:t>8</w:t>
                            </w:r>
                            <w:r w:rsidR="00377E3B">
                              <w:rPr>
                                <w:noProof/>
                              </w:rPr>
                              <w:fldChar w:fldCharType="end"/>
                            </w:r>
                            <w:bookmarkEnd w:id="71"/>
                            <w:r>
                              <w:t>. Square Thermal with All Knowledge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F9865A"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0B37C6" w:rsidRPr="005C5550" w:rsidRDefault="000B37C6" w:rsidP="00FA72DA">
                      <w:pPr>
                        <w:pStyle w:val="Caption"/>
                        <w:jc w:val="center"/>
                        <w:rPr>
                          <w:rFonts w:cs="Times New Roman"/>
                          <w:noProof/>
                        </w:rPr>
                      </w:pPr>
                      <w:bookmarkStart w:id="72" w:name="_Ref448864057"/>
                      <w:bookmarkStart w:id="73" w:name="_Toc452963978"/>
                      <w:r>
                        <w:t xml:space="preserve">Figure </w:t>
                      </w:r>
                      <w:fldSimple w:instr=" SEQ Figure \* ARABIC ">
                        <w:r>
                          <w:rPr>
                            <w:noProof/>
                          </w:rPr>
                          <w:t>8</w:t>
                        </w:r>
                      </w:fldSimple>
                      <w:bookmarkEnd w:id="72"/>
                      <w:r>
                        <w:t>. Square Thermal with All Knowledge</w:t>
                      </w:r>
                      <w:bookmarkEnd w:id="73"/>
                    </w:p>
                  </w:txbxContent>
                </v:textbox>
                <w10:wrap type="square"/>
              </v:shape>
            </w:pict>
          </mc:Fallback>
        </mc:AlternateContent>
      </w:r>
      <w:r>
        <w:rPr>
          <w:noProof/>
          <w:lang w:eastAsia="ja-JP"/>
        </w:rPr>
        <mc:AlternateContent>
          <mc:Choice Requires="wps">
            <w:drawing>
              <wp:anchor distT="0" distB="0" distL="114300" distR="114300" simplePos="0" relativeHeight="251695616" behindDoc="0" locked="0" layoutInCell="1" allowOverlap="1" wp14:anchorId="5B148D7B" wp14:editId="3E848545">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0B37C6" w:rsidRPr="0076074A" w:rsidRDefault="000B37C6" w:rsidP="00FA72DA">
                            <w:pPr>
                              <w:pStyle w:val="Caption"/>
                              <w:jc w:val="center"/>
                              <w:rPr>
                                <w:rFonts w:cs="Times New Roman"/>
                                <w:noProof/>
                              </w:rPr>
                            </w:pPr>
                            <w:bookmarkStart w:id="73" w:name="_Ref448863924"/>
                            <w:bookmarkStart w:id="74" w:name="_Toc452963979"/>
                            <w:r>
                              <w:t xml:space="preserve">Figure </w:t>
                            </w:r>
                            <w:r w:rsidR="00377E3B">
                              <w:fldChar w:fldCharType="begin"/>
                            </w:r>
                            <w:r w:rsidR="00377E3B">
                              <w:instrText xml:space="preserve"> SEQ Figure \* ARABIC </w:instrText>
                            </w:r>
                            <w:r w:rsidR="00377E3B">
                              <w:fldChar w:fldCharType="separate"/>
                            </w:r>
                            <w:r>
                              <w:rPr>
                                <w:noProof/>
                              </w:rPr>
                              <w:t>9</w:t>
                            </w:r>
                            <w:r w:rsidR="00377E3B">
                              <w:rPr>
                                <w:noProof/>
                              </w:rPr>
                              <w:fldChar w:fldCharType="end"/>
                            </w:r>
                            <w:bookmarkEnd w:id="73"/>
                            <w:r>
                              <w:t>. Square Thermal Parameter Estimation with All Knowledge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48D7B"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0B37C6" w:rsidRPr="0076074A" w:rsidRDefault="000B37C6" w:rsidP="00FA72DA">
                      <w:pPr>
                        <w:pStyle w:val="Caption"/>
                        <w:jc w:val="center"/>
                        <w:rPr>
                          <w:rFonts w:cs="Times New Roman"/>
                          <w:noProof/>
                        </w:rPr>
                      </w:pPr>
                      <w:bookmarkStart w:id="76" w:name="_Ref448863924"/>
                      <w:bookmarkStart w:id="77" w:name="_Toc452963979"/>
                      <w:r>
                        <w:t xml:space="preserve">Figure </w:t>
                      </w:r>
                      <w:fldSimple w:instr=" SEQ Figure \* ARABIC ">
                        <w:r>
                          <w:rPr>
                            <w:noProof/>
                          </w:rPr>
                          <w:t>9</w:t>
                        </w:r>
                      </w:fldSimple>
                      <w:bookmarkEnd w:id="76"/>
                      <w:r>
                        <w:t>. Square Thermal Parameter Estimation with All Knowledge</w:t>
                      </w:r>
                      <w:bookmarkEnd w:id="77"/>
                    </w:p>
                  </w:txbxContent>
                </v:textbox>
                <w10:wrap type="topAndBottom"/>
              </v:shape>
            </w:pict>
          </mc:Fallback>
        </mc:AlternateContent>
      </w:r>
      <w:r>
        <w:rPr>
          <w:noProof/>
          <w:lang w:eastAsia="ja-JP"/>
        </w:rPr>
        <w:drawing>
          <wp:anchor distT="0" distB="0" distL="114300" distR="114300" simplePos="0" relativeHeight="251692544" behindDoc="0" locked="0" layoutInCell="1" allowOverlap="1" wp14:anchorId="7CF97CE2" wp14:editId="0A38DB9F">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8">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ja-JP"/>
        </w:rPr>
        <w:drawing>
          <wp:anchor distT="0" distB="0" distL="114300" distR="114300" simplePos="0" relativeHeight="251698688" behindDoc="0" locked="0" layoutInCell="1" allowOverlap="1" wp14:anchorId="424E1D6E" wp14:editId="49CBE76B">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A425E5">
        <w:t xml:space="preserve">Figure </w:t>
      </w:r>
      <w:r w:rsidR="00A425E5">
        <w:rPr>
          <w:noProof/>
        </w:rPr>
        <w:t>8</w:t>
      </w:r>
      <w:r>
        <w:fldChar w:fldCharType="end"/>
      </w:r>
      <w:r>
        <w:t xml:space="preserve">, where the vertical velocity is one in these squares and zero in all other squares. </w:t>
      </w:r>
      <w:r w:rsidR="006504BF">
        <w:t>From this data w</w:t>
      </w:r>
      <w:r>
        <w:t xml:space="preserve">e will try to find the position and width of </w:t>
      </w:r>
      <w:r w:rsidR="006504BF">
        <w:t xml:space="preserve">a thermal </w:t>
      </w:r>
      <w:r>
        <w:t>with Bayesian parameter estimation.</w:t>
      </w:r>
      <w:r w:rsidR="004C52B8">
        <w:t xml:space="preserve"> These will be the parameters </w:t>
      </w:r>
      <w:r w:rsidR="00760548">
        <w:t xml:space="preserve">of </w:t>
      </w:r>
      <w:r w:rsidR="004C52B8">
        <w:t xml:space="preserve">the larger of the two </w:t>
      </w:r>
      <w:r w:rsidR="009236BA">
        <w:t xml:space="preserve">thermals </w:t>
      </w:r>
      <w:r w:rsidR="004C52B8">
        <w:t>in this data. The smaller thermal will just increase our uncertainty in the larger thermal’s parameters.</w:t>
      </w:r>
      <w:r w:rsidR="006504BF">
        <w:t xml:space="preserve"> </w:t>
      </w:r>
      <w:r>
        <w:t xml:space="preserve">In </w:t>
      </w:r>
      <w:r>
        <w:fldChar w:fldCharType="begin"/>
      </w:r>
      <w:r>
        <w:instrText xml:space="preserve"> REF _Ref448863924 \h </w:instrText>
      </w:r>
      <w:r>
        <w:fldChar w:fldCharType="separate"/>
      </w:r>
      <w:r w:rsidR="00A425E5">
        <w:t xml:space="preserve">Figure </w:t>
      </w:r>
      <w:r w:rsidR="00A425E5">
        <w:rPr>
          <w:noProof/>
        </w:rPr>
        <w:t>9</w:t>
      </w:r>
      <w:r>
        <w:fldChar w:fldCharType="end"/>
      </w:r>
      <w:r>
        <w:t xml:space="preserve"> you can see the resulting probability distributions for the parameters. Individual samples </w:t>
      </w:r>
      <w:r>
        <w:lastRenderedPageBreak/>
        <w:t xml:space="preserve">from the probability distribution of the thermal position are displayed as semi-transparent red dots in </w:t>
      </w:r>
      <w:r>
        <w:fldChar w:fldCharType="begin"/>
      </w:r>
      <w:r>
        <w:instrText xml:space="preserve"> REF _Ref448864057 \h </w:instrText>
      </w:r>
      <w:r>
        <w:fldChar w:fldCharType="separate"/>
      </w:r>
      <w:r w:rsidR="00A425E5">
        <w:t xml:space="preserve">Figure </w:t>
      </w:r>
      <w:r w:rsidR="00A425E5">
        <w:rPr>
          <w:noProof/>
        </w:rPr>
        <w:t>8</w:t>
      </w:r>
      <w:r>
        <w:fldChar w:fldCharType="end"/>
      </w:r>
      <w:r>
        <w:t>, indicating that a thermal is most likely centered in the region with the darkest red.</w:t>
      </w:r>
    </w:p>
    <w:p w:rsidR="00FA72DA" w:rsidRDefault="00FA72DA" w:rsidP="00FA72DA">
      <w:r>
        <w:t>This is promising, showing that we can perform parameter estimation when dealing with very simple thermals. Though, one of our assumptions was not valid even in this example since there were two thermals. The parameter estimation found the larger thermal.</w:t>
      </w:r>
      <w:r w:rsidR="00B71F61">
        <w:t xml:space="preserve"> </w:t>
      </w:r>
      <w:r w:rsidR="00AB1A28">
        <w:t xml:space="preserve">An even larger issue is that we </w:t>
      </w:r>
      <w:r>
        <w:t>assume we know everything about the environment.</w:t>
      </w:r>
    </w:p>
    <w:p w:rsidR="00FA72DA" w:rsidRDefault="00FA72DA" w:rsidP="00FA72DA">
      <w:pPr>
        <w:pStyle w:val="Heading3"/>
      </w:pPr>
      <w:bookmarkStart w:id="75" w:name="_Toc448954873"/>
      <w:bookmarkStart w:id="76" w:name="_Toc452963911"/>
      <w:r>
        <w:t>Square Thermals with Partial Knowledge</w:t>
      </w:r>
      <w:bookmarkEnd w:id="75"/>
      <w:bookmarkEnd w:id="76"/>
    </w:p>
    <w:p w:rsidR="00FA72DA" w:rsidRDefault="00FA72DA" w:rsidP="00FA72DA">
      <w:r>
        <w:t>Let’s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ertical velocities can take on a value of either 0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r>
        <w:rPr>
          <w:noProof/>
          <w:lang w:eastAsia="ja-JP"/>
        </w:rPr>
        <mc:AlternateContent>
          <mc:Choice Requires="wps">
            <w:drawing>
              <wp:anchor distT="0" distB="0" distL="114300" distR="114300" simplePos="0" relativeHeight="251691520" behindDoc="0" locked="0" layoutInCell="1" allowOverlap="1" wp14:anchorId="2E79C146" wp14:editId="0FF8664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0B37C6" w:rsidRPr="00B112A9" w:rsidRDefault="000B37C6" w:rsidP="00FA72DA">
                            <w:pPr>
                              <w:pStyle w:val="Caption"/>
                              <w:jc w:val="center"/>
                              <w:rPr>
                                <w:rFonts w:cs="Times New Roman"/>
                                <w:noProof/>
                              </w:rPr>
                            </w:pPr>
                            <w:bookmarkStart w:id="77" w:name="_Ref448864698"/>
                            <w:bookmarkStart w:id="78" w:name="_Toc452963980"/>
                            <w:r>
                              <w:t xml:space="preserve">Figure </w:t>
                            </w:r>
                            <w:r w:rsidR="00377E3B">
                              <w:fldChar w:fldCharType="begin"/>
                            </w:r>
                            <w:r w:rsidR="00377E3B">
                              <w:instrText xml:space="preserve"> SEQ Figure \* ARABIC </w:instrText>
                            </w:r>
                            <w:r w:rsidR="00377E3B">
                              <w:fldChar w:fldCharType="separate"/>
                            </w:r>
                            <w:r>
                              <w:rPr>
                                <w:noProof/>
                              </w:rPr>
                              <w:t>10</w:t>
                            </w:r>
                            <w:r w:rsidR="00377E3B">
                              <w:rPr>
                                <w:noProof/>
                              </w:rPr>
                              <w:fldChar w:fldCharType="end"/>
                            </w:r>
                            <w:bookmarkEnd w:id="77"/>
                            <w:r>
                              <w:t>. Square Thermals Positions with Partial Knowledge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9C146"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0B37C6" w:rsidRPr="00B112A9" w:rsidRDefault="000B37C6" w:rsidP="00FA72DA">
                      <w:pPr>
                        <w:pStyle w:val="Caption"/>
                        <w:jc w:val="center"/>
                        <w:rPr>
                          <w:rFonts w:cs="Times New Roman"/>
                          <w:noProof/>
                        </w:rPr>
                      </w:pPr>
                      <w:bookmarkStart w:id="82" w:name="_Ref448864698"/>
                      <w:bookmarkStart w:id="83" w:name="_Toc452963980"/>
                      <w:r>
                        <w:t xml:space="preserve">Figure </w:t>
                      </w:r>
                      <w:fldSimple w:instr=" SEQ Figure \* ARABIC ">
                        <w:r>
                          <w:rPr>
                            <w:noProof/>
                          </w:rPr>
                          <w:t>10</w:t>
                        </w:r>
                      </w:fldSimple>
                      <w:bookmarkEnd w:id="82"/>
                      <w:r>
                        <w:t>. Square Thermals Positions with Partial Knowledge</w:t>
                      </w:r>
                      <w:bookmarkEnd w:id="83"/>
                    </w:p>
                  </w:txbxContent>
                </v:textbox>
                <w10:wrap type="topAndBottom"/>
              </v:shape>
            </w:pict>
          </mc:Fallback>
        </mc:AlternateContent>
      </w:r>
      <w:r>
        <w:rPr>
          <w:noProof/>
          <w:lang w:eastAsia="ja-JP"/>
        </w:rPr>
        <w:drawing>
          <wp:anchor distT="0" distB="0" distL="114300" distR="114300" simplePos="0" relativeHeight="251697664" behindDoc="0" locked="0" layoutInCell="1" allowOverlap="1" wp14:anchorId="4777C4EC" wp14:editId="58CA6E7F">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ja-JP"/>
        </w:rPr>
        <w:drawing>
          <wp:anchor distT="0" distB="0" distL="114300" distR="114300" simplePos="0" relativeHeight="251696640" behindDoc="0" locked="0" layoutInCell="1" allowOverlap="1" wp14:anchorId="68FDD307" wp14:editId="6C95AC0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1">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ja-JP"/>
        </w:rPr>
        <mc:AlternateContent>
          <mc:Choice Requires="wps">
            <w:drawing>
              <wp:anchor distT="0" distB="0" distL="114300" distR="114300" simplePos="0" relativeHeight="251694592" behindDoc="0" locked="0" layoutInCell="1" allowOverlap="1" wp14:anchorId="44F56561" wp14:editId="153F162E">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0B37C6" w:rsidRPr="00225F8B" w:rsidRDefault="000B37C6" w:rsidP="00FA72DA">
                            <w:pPr>
                              <w:pStyle w:val="Caption"/>
                              <w:jc w:val="center"/>
                              <w:rPr>
                                <w:rFonts w:cs="Times New Roman"/>
                                <w:noProof/>
                              </w:rPr>
                            </w:pPr>
                            <w:bookmarkStart w:id="79" w:name="_Ref448866036"/>
                            <w:bookmarkStart w:id="80" w:name="_Toc452963981"/>
                            <w:r>
                              <w:t xml:space="preserve">Figure </w:t>
                            </w:r>
                            <w:r w:rsidR="00377E3B">
                              <w:fldChar w:fldCharType="begin"/>
                            </w:r>
                            <w:r w:rsidR="00377E3B">
                              <w:instrText xml:space="preserve"> SEQ Figure \* ARABIC </w:instrText>
                            </w:r>
                            <w:r w:rsidR="00377E3B">
                              <w:fldChar w:fldCharType="separate"/>
                            </w:r>
                            <w:r>
                              <w:rPr>
                                <w:noProof/>
                              </w:rPr>
                              <w:t>11</w:t>
                            </w:r>
                            <w:r w:rsidR="00377E3B">
                              <w:rPr>
                                <w:noProof/>
                              </w:rPr>
                              <w:fldChar w:fldCharType="end"/>
                            </w:r>
                            <w:bookmarkEnd w:id="79"/>
                            <w:r>
                              <w:t>. Square Thermal Parameter Estimation with Partial Knowledge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56561"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0B37C6" w:rsidRPr="00225F8B" w:rsidRDefault="000B37C6" w:rsidP="00FA72DA">
                      <w:pPr>
                        <w:pStyle w:val="Caption"/>
                        <w:jc w:val="center"/>
                        <w:rPr>
                          <w:rFonts w:cs="Times New Roman"/>
                          <w:noProof/>
                        </w:rPr>
                      </w:pPr>
                      <w:bookmarkStart w:id="86" w:name="_Ref448866036"/>
                      <w:bookmarkStart w:id="87" w:name="_Toc452963981"/>
                      <w:r>
                        <w:t xml:space="preserve">Figure </w:t>
                      </w:r>
                      <w:fldSimple w:instr=" SEQ Figure \* ARABIC ">
                        <w:r>
                          <w:rPr>
                            <w:noProof/>
                          </w:rPr>
                          <w:t>11</w:t>
                        </w:r>
                      </w:fldSimple>
                      <w:bookmarkEnd w:id="86"/>
                      <w:r>
                        <w:t>. Square Thermal Parameter Estimation with Partial Knowledge</w:t>
                      </w:r>
                      <w:bookmarkEnd w:id="87"/>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r w:rsidR="00A425E5">
        <w:t xml:space="preserve">Figure </w:t>
      </w:r>
      <w:r w:rsidR="00A425E5">
        <w:rPr>
          <w:noProof/>
        </w:rPr>
        <w:t>10</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A425E5">
        <w:t xml:space="preserve">Figure </w:t>
      </w:r>
      <w:r w:rsidR="00A425E5">
        <w:rPr>
          <w:noProof/>
        </w:rPr>
        <w:t>11</w:t>
      </w:r>
      <w:r>
        <w:fldChar w:fldCharType="end"/>
      </w:r>
      <w:r>
        <w:t xml:space="preserve">. In </w:t>
      </w:r>
      <w:r>
        <w:fldChar w:fldCharType="begin"/>
      </w:r>
      <w:r>
        <w:instrText xml:space="preserve"> REF _Ref448864698 \h </w:instrText>
      </w:r>
      <w:r>
        <w:fldChar w:fldCharType="separate"/>
      </w:r>
      <w:r w:rsidR="00A425E5">
        <w:t xml:space="preserve">Figure </w:t>
      </w:r>
      <w:r w:rsidR="00A425E5">
        <w:rPr>
          <w:noProof/>
        </w:rPr>
        <w:t>10</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1" w:name="_Toc448954874"/>
      <w:bookmarkStart w:id="82" w:name="_Toc452963912"/>
      <w:r>
        <w:t>Gaussian-shaped Thermals</w:t>
      </w:r>
      <w:bookmarkEnd w:id="81"/>
      <w:bookmarkEnd w:id="82"/>
    </w:p>
    <w:p w:rsidR="00FA72DA" w:rsidRDefault="00FA72DA" w:rsidP="00FA72DA">
      <w:r>
        <w:t>Let us change our assumptions to:</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ja-JP"/>
        </w:rPr>
        <w:drawing>
          <wp:inline distT="0" distB="0" distL="0" distR="0" wp14:anchorId="30429151" wp14:editId="04CDA985">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83" w:name="_Ref448866714"/>
      <w:bookmarkStart w:id="84" w:name="_Toc452963982"/>
      <w:r>
        <w:t xml:space="preserve">Figure </w:t>
      </w:r>
      <w:r w:rsidR="00377E3B">
        <w:fldChar w:fldCharType="begin"/>
      </w:r>
      <w:r w:rsidR="00377E3B">
        <w:instrText xml:space="preserve"> SEQ Figure \* ARABIC </w:instrText>
      </w:r>
      <w:r w:rsidR="00377E3B">
        <w:fldChar w:fldCharType="separate"/>
      </w:r>
      <w:r w:rsidR="00A425E5">
        <w:rPr>
          <w:noProof/>
        </w:rPr>
        <w:t>12</w:t>
      </w:r>
      <w:r w:rsidR="00377E3B">
        <w:rPr>
          <w:noProof/>
        </w:rPr>
        <w:fldChar w:fldCharType="end"/>
      </w:r>
      <w:bookmarkEnd w:id="83"/>
      <w:r>
        <w:t>. Gaussian-shaped Thermal Position</w:t>
      </w:r>
      <w:bookmarkEnd w:id="84"/>
    </w:p>
    <w:p w:rsidR="00FA72DA" w:rsidRDefault="00FA72DA" w:rsidP="00FA72DA">
      <w:r>
        <w:t xml:space="preserve">In </w:t>
      </w:r>
      <w:r>
        <w:fldChar w:fldCharType="begin"/>
      </w:r>
      <w:r>
        <w:instrText xml:space="preserve"> REF _Ref448866714 \h </w:instrText>
      </w:r>
      <w:r>
        <w:fldChar w:fldCharType="separate"/>
      </w:r>
      <w:r w:rsidR="00A425E5">
        <w:t xml:space="preserve">Figure </w:t>
      </w:r>
      <w:r w:rsidR="00A425E5">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A425E5">
        <w:t xml:space="preserve">Figure </w:t>
      </w:r>
      <w:r w:rsidR="00A425E5">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ja-JP"/>
        </w:rPr>
        <w:lastRenderedPageBreak/>
        <w:drawing>
          <wp:inline distT="0" distB="0" distL="0" distR="0" wp14:anchorId="60ED05AB" wp14:editId="7FFF4D5B">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3">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85" w:name="_Ref448866775"/>
      <w:bookmarkStart w:id="86" w:name="_Toc452963983"/>
      <w:r>
        <w:t xml:space="preserve">Figure </w:t>
      </w:r>
      <w:r w:rsidR="00377E3B">
        <w:fldChar w:fldCharType="begin"/>
      </w:r>
      <w:r w:rsidR="00377E3B">
        <w:instrText xml:space="preserve"> </w:instrText>
      </w:r>
      <w:r w:rsidR="00377E3B">
        <w:instrText xml:space="preserve">SEQ Figure \* ARABIC </w:instrText>
      </w:r>
      <w:r w:rsidR="00377E3B">
        <w:fldChar w:fldCharType="separate"/>
      </w:r>
      <w:r w:rsidR="00A425E5">
        <w:rPr>
          <w:noProof/>
        </w:rPr>
        <w:t>13</w:t>
      </w:r>
      <w:r w:rsidR="00377E3B">
        <w:rPr>
          <w:noProof/>
        </w:rPr>
        <w:fldChar w:fldCharType="end"/>
      </w:r>
      <w:bookmarkEnd w:id="85"/>
      <w:r>
        <w:t>. Gaussian-shaped Thermal Parameter Estimation</w:t>
      </w:r>
      <w:bookmarkEnd w:id="86"/>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can be used to choose the next sample, with the </w:t>
      </w:r>
      <w:r w:rsidR="00747787">
        <w:t>goal</w:t>
      </w:r>
      <w:r w:rsidR="003377D7">
        <w:t xml:space="preserve"> of fast convergence. The algorithm used here was the Metropolis-Hastings algorithm.</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87" w:name="_Toc448954875"/>
      <w:bookmarkStart w:id="88" w:name="_Ref449015268"/>
      <w:bookmarkStart w:id="89" w:name="_Toc452963913"/>
      <w:r>
        <w:t>Gaussian Process Regression</w:t>
      </w:r>
      <w:bookmarkEnd w:id="87"/>
      <w:bookmarkEnd w:id="88"/>
      <w:bookmarkEnd w:id="89"/>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A425E5">
        <w:t xml:space="preserve">Figure </w:t>
      </w:r>
      <w:r w:rsidR="00A425E5">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is provided to the regression, discrete samples of the function. Then, on the right is shown the results of Gaussian process regression done, trying to approximate the vertical velocity as a function of the </w:t>
      </w:r>
      <m:oMath>
        <m:r>
          <w:rPr>
            <w:rFonts w:ascii="Cambria Math" w:hAnsi="Cambria Math"/>
          </w:rPr>
          <m:t>x</m:t>
        </m:r>
      </m:oMath>
      <w:r>
        <w:t xml:space="preserve"> and </w:t>
      </w:r>
      <m:oMath>
        <m:r>
          <w:rPr>
            <w:rFonts w:ascii="Cambria Math" w:hAnsi="Cambria Math"/>
          </w:rPr>
          <m:t>y</m:t>
        </m:r>
      </m:oMath>
      <w:r>
        <w:t xml:space="preserve"> position.</w:t>
      </w:r>
    </w:p>
    <w:p w:rsidR="00FA72DA" w:rsidRDefault="00FA72DA" w:rsidP="00FA72DA">
      <w:pPr>
        <w:keepNext/>
        <w:jc w:val="center"/>
      </w:pPr>
      <w:r>
        <w:rPr>
          <w:noProof/>
          <w:lang w:eastAsia="ja-JP"/>
        </w:rPr>
        <w:drawing>
          <wp:inline distT="0" distB="0" distL="0" distR="0" wp14:anchorId="00478CE8" wp14:editId="53F542AC">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0" w:name="_Ref448952828"/>
      <w:bookmarkStart w:id="91" w:name="_Toc452963984"/>
      <w:r>
        <w:t xml:space="preserve">Figure </w:t>
      </w:r>
      <w:r w:rsidR="00377E3B">
        <w:fldChar w:fldCharType="begin"/>
      </w:r>
      <w:r w:rsidR="00377E3B">
        <w:instrText xml:space="preserve"> SEQ Figure \* ARABIC </w:instrText>
      </w:r>
      <w:r w:rsidR="00377E3B">
        <w:fldChar w:fldCharType="separate"/>
      </w:r>
      <w:r w:rsidR="00A425E5">
        <w:rPr>
          <w:noProof/>
        </w:rPr>
        <w:t>14</w:t>
      </w:r>
      <w:r w:rsidR="00377E3B">
        <w:rPr>
          <w:noProof/>
        </w:rPr>
        <w:fldChar w:fldCharType="end"/>
      </w:r>
      <w:bookmarkEnd w:id="90"/>
      <w:r>
        <w:t>. Changes in Uncertainty with Number of Data Points in Gaussian Process Regression</w:t>
      </w:r>
      <w:bookmarkEnd w:id="91"/>
    </w:p>
    <w:p w:rsidR="00FA72DA" w:rsidRDefault="00FA72DA" w:rsidP="00FA72DA">
      <w:r>
        <w:lastRenderedPageBreak/>
        <w:t>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 xml:space="preserve">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is </w:t>
      </w:r>
      <w:r w:rsidR="00EC008A">
        <w:t xml:space="preserve">also </w:t>
      </w:r>
      <w:r>
        <w:t xml:space="preserve">used to deal with numerical issues in performing the regression. Whatever nugget value is chosen, it is then added to the diagonal of the correlation matrix when used in calculations. </w:t>
      </w:r>
      <w:r w:rsidR="004D5526">
        <w:t>(</w:t>
      </w:r>
      <w:r w:rsidRPr="00AF3995">
        <w:t>Andrianakis</w:t>
      </w:r>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A425E5">
        <w:t xml:space="preserve">Figure </w:t>
      </w:r>
      <w:r w:rsidR="00A425E5">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ja-JP"/>
        </w:rPr>
        <w:lastRenderedPageBreak/>
        <w:drawing>
          <wp:inline distT="0" distB="0" distL="0" distR="0" wp14:anchorId="030BA8A4" wp14:editId="7151498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2" w:name="_Ref448955320"/>
      <w:bookmarkStart w:id="93" w:name="_Toc452963985"/>
      <w:r>
        <w:t xml:space="preserve">Figure </w:t>
      </w:r>
      <w:r w:rsidR="00377E3B">
        <w:fldChar w:fldCharType="begin"/>
      </w:r>
      <w:r w:rsidR="00377E3B">
        <w:instrText xml:space="preserve"> SEQ Figure \* ARABIC </w:instrText>
      </w:r>
      <w:r w:rsidR="00377E3B">
        <w:fldChar w:fldCharType="separate"/>
      </w:r>
      <w:r w:rsidR="00A425E5">
        <w:rPr>
          <w:noProof/>
        </w:rPr>
        <w:t>15</w:t>
      </w:r>
      <w:r w:rsidR="00377E3B">
        <w:rPr>
          <w:noProof/>
        </w:rPr>
        <w:fldChar w:fldCharType="end"/>
      </w:r>
      <w:bookmarkEnd w:id="92"/>
      <w:r>
        <w:t>. Comparison of Gaussian process regression with a nugget value of 1e-10 (left) and 1 (right) for three different flight paths through a Gaussian-shaped thermal</w:t>
      </w:r>
      <w:bookmarkEnd w:id="93"/>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6B089D">
        <w:t>,</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A425E5">
        <w:t xml:space="preserve">Figure </w:t>
      </w:r>
      <w:r w:rsidR="00A425E5">
        <w:rPr>
          <w:noProof/>
        </w:rPr>
        <w:t>16</w:t>
      </w:r>
      <w:r>
        <w:fldChar w:fldCharType="end"/>
      </w:r>
      <w:r>
        <w:t>.</w:t>
      </w:r>
    </w:p>
    <w:p w:rsidR="00FA72DA" w:rsidRDefault="00FA72DA" w:rsidP="00FA72DA">
      <w:pPr>
        <w:keepNext/>
        <w:jc w:val="center"/>
      </w:pPr>
      <w:r>
        <w:rPr>
          <w:noProof/>
          <w:lang w:eastAsia="ja-JP"/>
        </w:rPr>
        <w:lastRenderedPageBreak/>
        <w:drawing>
          <wp:inline distT="0" distB="0" distL="0" distR="0" wp14:anchorId="567DE754" wp14:editId="37207009">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94" w:name="_Ref448956067"/>
      <w:bookmarkStart w:id="95" w:name="_Toc452963986"/>
      <w:r>
        <w:t xml:space="preserve">Figure </w:t>
      </w:r>
      <w:r w:rsidR="00377E3B">
        <w:fldChar w:fldCharType="begin"/>
      </w:r>
      <w:r w:rsidR="00377E3B">
        <w:instrText xml:space="preserve"> SEQ Figure \* ARABIC </w:instrText>
      </w:r>
      <w:r w:rsidR="00377E3B">
        <w:fldChar w:fldCharType="separate"/>
      </w:r>
      <w:r w:rsidR="00A425E5">
        <w:rPr>
          <w:noProof/>
        </w:rPr>
        <w:t>16</w:t>
      </w:r>
      <w:r w:rsidR="00377E3B">
        <w:rPr>
          <w:noProof/>
        </w:rPr>
        <w:fldChar w:fldCharType="end"/>
      </w:r>
      <w:bookmarkEnd w:id="94"/>
      <w:r>
        <w:t>. Picking nugget of Gaussian process regression</w:t>
      </w:r>
      <w:r>
        <w:rPr>
          <w:noProof/>
        </w:rPr>
        <w:t xml:space="preserve"> through observing the smoothing of a simulated thermal. Nugget of 1e-10 (top left), 0.01 (top right), 1 (bottom left), and 10 (bottom right).</w:t>
      </w:r>
      <w:bookmarkEnd w:id="95"/>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A425E5">
        <w:t xml:space="preserve">Figure </w:t>
      </w:r>
      <w:r w:rsidR="00A425E5">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96" w:name="_Toc448954876"/>
      <w:bookmarkStart w:id="97" w:name="_Ref452373126"/>
      <w:bookmarkStart w:id="98" w:name="_Toc452963914"/>
      <w:r>
        <w:t>Comparison of Gaussian Process Regression and Bayesian Parameter Estimation</w:t>
      </w:r>
      <w:bookmarkEnd w:id="96"/>
      <w:bookmarkEnd w:id="97"/>
      <w:bookmarkEnd w:id="98"/>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A425E5">
        <w:t>3.3</w:t>
      </w:r>
      <w:r>
        <w:fldChar w:fldCharType="end"/>
      </w:r>
      <w:r>
        <w:t xml:space="preserve"> and </w:t>
      </w:r>
      <w:r>
        <w:fldChar w:fldCharType="begin"/>
      </w:r>
      <w:r>
        <w:instrText xml:space="preserve"> REF _Ref449015268 \r \h </w:instrText>
      </w:r>
      <w:r>
        <w:fldChar w:fldCharType="separate"/>
      </w:r>
      <w:r w:rsidR="00A425E5">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not over an infinite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was done in Lawrance’s thesis (Lawrance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isn’t representative of the entire probability distribution</w:t>
      </w:r>
      <w:r>
        <w:t>.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A425E5">
        <w:t xml:space="preserve">Figure </w:t>
      </w:r>
      <w:r w:rsidR="00A425E5">
        <w:rPr>
          <w:noProof/>
        </w:rPr>
        <w:t>17</w:t>
      </w:r>
      <w:r>
        <w:fldChar w:fldCharType="end"/>
      </w:r>
      <w:r>
        <w:t>, a circular flight path around a thermal is shown.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ja-JP"/>
        </w:rPr>
        <w:drawing>
          <wp:inline distT="0" distB="0" distL="0" distR="0" wp14:anchorId="7276E009" wp14:editId="557DA025">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7">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99" w:name="_Ref449017410"/>
      <w:bookmarkStart w:id="100" w:name="_Toc452963987"/>
      <w:r>
        <w:t xml:space="preserve">Figure </w:t>
      </w:r>
      <w:r w:rsidR="00377E3B">
        <w:fldChar w:fldCharType="begin"/>
      </w:r>
      <w:r w:rsidR="00377E3B">
        <w:instrText xml:space="preserve"> SEQ Figure \* ARABIC </w:instrText>
      </w:r>
      <w:r w:rsidR="00377E3B">
        <w:fldChar w:fldCharType="separate"/>
      </w:r>
      <w:r w:rsidR="00A425E5">
        <w:rPr>
          <w:noProof/>
        </w:rPr>
        <w:t>17</w:t>
      </w:r>
      <w:r w:rsidR="00377E3B">
        <w:rPr>
          <w:noProof/>
        </w:rPr>
        <w:fldChar w:fldCharType="end"/>
      </w:r>
      <w:bookmarkEnd w:id="99"/>
      <w:r>
        <w:t>. Gaussian process regression compared with Bayesian parameter estimation flying in a circular pattern around a thermal</w:t>
      </w:r>
      <w:bookmarkEnd w:id="100"/>
    </w:p>
    <w:p w:rsidR="00FA72DA" w:rsidRDefault="00FA72DA" w:rsidP="00FA72DA">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A425E5">
        <w:t xml:space="preserve">Figure </w:t>
      </w:r>
      <w:r w:rsidR="00A425E5">
        <w:rPr>
          <w:noProof/>
        </w:rPr>
        <w:t>18</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w:t>
      </w:r>
      <w:r w:rsidR="00E80D22">
        <w:t>(</w:t>
      </w:r>
      <w:r>
        <w:t>Edwards 2015, 24</w:t>
      </w:r>
      <w:r w:rsidR="00E80D22">
        <w:t>)</w:t>
      </w:r>
      <w:r>
        <w:t xml:space="preserve">.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A425E5">
        <w:t xml:space="preserve">Figure </w:t>
      </w:r>
      <w:r w:rsidR="00A425E5">
        <w:rPr>
          <w:noProof/>
        </w:rPr>
        <w:t>17</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Though,</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eastAsia="ja-JP"/>
        </w:rPr>
        <w:drawing>
          <wp:inline distT="0" distB="0" distL="0" distR="0" wp14:anchorId="4F75946A" wp14:editId="6CCB92B4">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8">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1" w:name="_Ref449018029"/>
      <w:bookmarkStart w:id="102" w:name="_Toc452963988"/>
      <w:r>
        <w:t xml:space="preserve">Figure </w:t>
      </w:r>
      <w:r w:rsidR="00377E3B">
        <w:fldChar w:fldCharType="begin"/>
      </w:r>
      <w:r w:rsidR="00377E3B">
        <w:instrText xml:space="preserve"> SEQ Figure \* ARABIC </w:instrText>
      </w:r>
      <w:r w:rsidR="00377E3B">
        <w:fldChar w:fldCharType="separate"/>
      </w:r>
      <w:r w:rsidR="00A425E5">
        <w:rPr>
          <w:noProof/>
        </w:rPr>
        <w:t>18</w:t>
      </w:r>
      <w:r w:rsidR="00377E3B">
        <w:rPr>
          <w:noProof/>
        </w:rPr>
        <w:fldChar w:fldCharType="end"/>
      </w:r>
      <w:bookmarkEnd w:id="101"/>
      <w:r>
        <w:t>. Gaussian process regression compared with Bayesian parameter estimation flying in a straight line near the center of a thermal</w:t>
      </w:r>
      <w:bookmarkEnd w:id="102"/>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A425E5">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does not matter.</w:t>
      </w:r>
    </w:p>
    <w:p w:rsidR="00FA72DA" w:rsidRDefault="00FA72DA" w:rsidP="00FA72DA">
      <w:r>
        <w:t xml:space="preserve">In </w:t>
      </w:r>
      <w:r>
        <w:fldChar w:fldCharType="begin"/>
      </w:r>
      <w:r>
        <w:instrText xml:space="preserve"> REF _Ref449021062 \h </w:instrText>
      </w:r>
      <w:r>
        <w:fldChar w:fldCharType="separate"/>
      </w:r>
      <w:r w:rsidR="00A425E5">
        <w:t xml:space="preserve">Figure </w:t>
      </w:r>
      <w:r w:rsidR="00A425E5">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ja-JP"/>
        </w:rPr>
        <w:drawing>
          <wp:inline distT="0" distB="0" distL="0" distR="0" wp14:anchorId="58C7E851" wp14:editId="08285F0B">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9">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03" w:name="_Ref449021062"/>
      <w:bookmarkStart w:id="104" w:name="_Toc452963989"/>
      <w:r>
        <w:t xml:space="preserve">Figure </w:t>
      </w:r>
      <w:r w:rsidR="00377E3B">
        <w:fldChar w:fldCharType="begin"/>
      </w:r>
      <w:r w:rsidR="00377E3B">
        <w:instrText xml:space="preserve"> SEQ Figure \* ARABIC </w:instrText>
      </w:r>
      <w:r w:rsidR="00377E3B">
        <w:fldChar w:fldCharType="separate"/>
      </w:r>
      <w:r w:rsidR="00A425E5">
        <w:rPr>
          <w:noProof/>
        </w:rPr>
        <w:t>19</w:t>
      </w:r>
      <w:r w:rsidR="00377E3B">
        <w:rPr>
          <w:noProof/>
        </w:rPr>
        <w:fldChar w:fldCharType="end"/>
      </w:r>
      <w:bookmarkEnd w:id="103"/>
      <w:r>
        <w:t>. Gaussian process regression compared with Bayesian parameter estimation on Piccolo simulation data</w:t>
      </w:r>
      <w:bookmarkEnd w:id="104"/>
    </w:p>
    <w:p w:rsidR="00FA72DA" w:rsidRDefault="00FA72DA" w:rsidP="00FA72DA">
      <w:r>
        <w:t>The parameter estimation appears to have picked up</w:t>
      </w:r>
      <w:r w:rsidR="00A85893">
        <w:t xml:space="preserve"> </w:t>
      </w:r>
      <w:r>
        <w:t>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
    <w:p w:rsidR="00F752A5" w:rsidRDefault="00F752A5" w:rsidP="00F752A5">
      <w:pPr>
        <w:pStyle w:val="Heading2"/>
      </w:pPr>
      <w:bookmarkStart w:id="105" w:name="_Ref452371824"/>
      <w:bookmarkStart w:id="106" w:name="_Toc452963915"/>
      <w:r>
        <w:t>Gaussian Process Regression in Simulation</w:t>
      </w:r>
      <w:bookmarkEnd w:id="105"/>
      <w:bookmarkEnd w:id="106"/>
    </w:p>
    <w:p w:rsidR="004C29D3" w:rsidRDefault="009957FD" w:rsidP="00C734A7">
      <w:r>
        <w:t xml:space="preserve">Now, let’s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model used in both the Piccolo simulator and the CRRCSim simulator.</w:t>
      </w:r>
    </w:p>
    <w:p w:rsidR="00917F8E" w:rsidRDefault="00BD7AA4"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pt;height:222.75pt">
            <v:imagedata r:id="rId60" o:title="thermals_new"/>
          </v:shape>
        </w:pict>
      </w:r>
    </w:p>
    <w:p w:rsidR="00C734A7" w:rsidRPr="00C734A7" w:rsidRDefault="00917F8E" w:rsidP="00917F8E">
      <w:pPr>
        <w:pStyle w:val="Caption"/>
        <w:jc w:val="center"/>
      </w:pPr>
      <w:bookmarkStart w:id="107" w:name="_Toc452963990"/>
      <w:r>
        <w:t xml:space="preserve">Figure </w:t>
      </w:r>
      <w:r w:rsidR="00377E3B">
        <w:fldChar w:fldCharType="begin"/>
      </w:r>
      <w:r w:rsidR="00377E3B">
        <w:instrText xml:space="preserve"> SEQ Figure \* ARABIC </w:instrText>
      </w:r>
      <w:r w:rsidR="00377E3B">
        <w:fldChar w:fldCharType="separate"/>
      </w:r>
      <w:r w:rsidR="00A425E5">
        <w:rPr>
          <w:noProof/>
        </w:rPr>
        <w:t>20</w:t>
      </w:r>
      <w:r w:rsidR="00377E3B">
        <w:rPr>
          <w:noProof/>
        </w:rPr>
        <w:fldChar w:fldCharType="end"/>
      </w:r>
      <w:r>
        <w:t>. CRRCSim thermal model</w:t>
      </w:r>
      <w:r w:rsidR="005452EB">
        <w:t xml:space="preserve"> showing vertical velocity</w:t>
      </w:r>
      <w:bookmarkEnd w:id="107"/>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A425E5">
        <w:t xml:space="preserve">Figure </w:t>
      </w:r>
      <w:r w:rsidR="00A425E5">
        <w:rPr>
          <w:noProof/>
        </w:rPr>
        <w:t>21</w:t>
      </w:r>
      <w:r>
        <w:rPr>
          <w:noProof/>
          <w:lang w:eastAsia="en-US"/>
        </w:rPr>
        <w:fldChar w:fldCharType="end"/>
      </w:r>
      <w:r w:rsidR="00164320">
        <w:rPr>
          <w:noProof/>
          <w:lang w:eastAsia="en-US"/>
        </w:rPr>
        <w:t xml:space="preserve"> gaining altitude until it reaches an altitude of 200 meters above the starting </w:t>
      </w:r>
      <w:r w:rsidR="00BA03A3">
        <w:rPr>
          <w:noProof/>
          <w:lang w:eastAsia="en-US"/>
        </w:rPr>
        <w:t>altitude</w:t>
      </w:r>
      <w:r w:rsidR="00164320">
        <w:rPr>
          <w:noProof/>
          <w:lang w:eastAsia="en-US"/>
        </w:rPr>
        <w:t xml:space="preserv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A425E5">
        <w:t xml:space="preserve">Figure </w:t>
      </w:r>
      <w:r w:rsidR="00A425E5">
        <w:rPr>
          <w:noProof/>
        </w:rPr>
        <w:t>21</w:t>
      </w:r>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w:t>
      </w:r>
      <w:r w:rsidR="007A220F">
        <w:rPr>
          <w:noProof/>
          <w:lang w:eastAsia="en-US"/>
        </w:rPr>
        <w:t xml:space="preserve">in </w:t>
      </w:r>
      <w:r w:rsidR="00F17103">
        <w:rPr>
          <w:noProof/>
          <w:lang w:eastAsia="en-US"/>
        </w:rPr>
        <w:t xml:space="preserve">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On the left you can see the red dots on the bott</w:t>
      </w:r>
      <w:r w:rsidR="00611337">
        <w:rPr>
          <w:noProof/>
          <w:lang w:eastAsia="en-US"/>
        </w:rPr>
        <w:t>om of the plot, which represent</w:t>
      </w:r>
      <w:r w:rsidR="000E2C49">
        <w:rPr>
          <w:noProof/>
          <w:lang w:eastAsia="en-US"/>
        </w:rPr>
        <w:t xml:space="preserve"> the points the regression is being run on. </w:t>
      </w:r>
      <w:r w:rsidR="00BA0FE4">
        <w:rPr>
          <w:noProof/>
          <w:lang w:eastAsia="en-US"/>
        </w:rPr>
        <w:t>It has so far orbited this thermal twice.</w:t>
      </w:r>
    </w:p>
    <w:p w:rsidR="000E39F8" w:rsidRDefault="00BD7AA4" w:rsidP="000E39F8">
      <w:pPr>
        <w:keepNext/>
        <w:jc w:val="center"/>
      </w:pPr>
      <w:r>
        <w:rPr>
          <w:noProof/>
          <w:lang w:eastAsia="en-US"/>
        </w:rPr>
        <w:lastRenderedPageBreak/>
        <w:pict>
          <v:shape id="_x0000_i1026" type="#_x0000_t75" style="width:467.6pt;height:186.15pt">
            <v:imagedata r:id="rId61" o:title="gpr_live2_total"/>
          </v:shape>
        </w:pict>
      </w:r>
    </w:p>
    <w:p w:rsidR="000E39F8" w:rsidRDefault="000E39F8" w:rsidP="000E39F8">
      <w:pPr>
        <w:pStyle w:val="Caption"/>
        <w:jc w:val="center"/>
        <w:rPr>
          <w:noProof/>
          <w:lang w:eastAsia="en-US"/>
        </w:rPr>
      </w:pPr>
      <w:bookmarkStart w:id="108" w:name="_Ref451238809"/>
      <w:bookmarkStart w:id="109" w:name="_Toc452963991"/>
      <w:r>
        <w:t xml:space="preserve">Figure </w:t>
      </w:r>
      <w:r w:rsidR="00377E3B">
        <w:fldChar w:fldCharType="begin"/>
      </w:r>
      <w:r w:rsidR="00377E3B">
        <w:instrText xml:space="preserve"> SEQ Figure \* ARABIC </w:instrText>
      </w:r>
      <w:r w:rsidR="00377E3B">
        <w:fldChar w:fldCharType="separate"/>
      </w:r>
      <w:r w:rsidR="00A425E5">
        <w:rPr>
          <w:noProof/>
        </w:rPr>
        <w:t>21</w:t>
      </w:r>
      <w:r w:rsidR="00377E3B">
        <w:rPr>
          <w:noProof/>
        </w:rPr>
        <w:fldChar w:fldCharType="end"/>
      </w:r>
      <w:bookmarkEnd w:id="108"/>
      <w:r>
        <w:t xml:space="preserve">. Gaussian process regression identifying </w:t>
      </w:r>
      <w:r w:rsidR="002423F7">
        <w:t xml:space="preserve">a </w:t>
      </w:r>
      <w:r>
        <w:t xml:space="preserve">thermal in </w:t>
      </w:r>
      <w:r w:rsidR="00996788">
        <w:t xml:space="preserve">the </w:t>
      </w:r>
      <w:r>
        <w:t xml:space="preserve">CRRCSim </w:t>
      </w:r>
      <w:r w:rsidR="00996788">
        <w:t>simulator</w:t>
      </w:r>
      <w:bookmarkEnd w:id="109"/>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A425E5">
        <w:t xml:space="preserve">Figure </w:t>
      </w:r>
      <w:r w:rsidR="00A425E5">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eastAsia="ja-JP"/>
        </w:rPr>
        <w:drawing>
          <wp:inline distT="0" distB="0" distL="0" distR="0" wp14:anchorId="0FD2E6E4" wp14:editId="28F06DA8">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0" w:name="_Ref451239137"/>
      <w:bookmarkStart w:id="111" w:name="_Toc452963992"/>
      <w:r>
        <w:t xml:space="preserve">Figure </w:t>
      </w:r>
      <w:r w:rsidR="00377E3B">
        <w:fldChar w:fldCharType="begin"/>
      </w:r>
      <w:r w:rsidR="00377E3B">
        <w:instrText xml:space="preserve"> SEQ Figure \* ARABIC </w:instrText>
      </w:r>
      <w:r w:rsidR="00377E3B">
        <w:fldChar w:fldCharType="separate"/>
      </w:r>
      <w:r w:rsidR="00A425E5">
        <w:rPr>
          <w:noProof/>
        </w:rPr>
        <w:t>22</w:t>
      </w:r>
      <w:r w:rsidR="00377E3B">
        <w:rPr>
          <w:noProof/>
        </w:rPr>
        <w:fldChar w:fldCharType="end"/>
      </w:r>
      <w:bookmarkEnd w:id="110"/>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r w:rsidRPr="00EA4955">
        <w:t xml:space="preserve">CRRCSim </w:t>
      </w:r>
      <w:r w:rsidR="00996788">
        <w:t>simulator</w:t>
      </w:r>
      <w:bookmarkEnd w:id="111"/>
    </w:p>
    <w:p w:rsidR="000E39F8" w:rsidRDefault="000E39F8" w:rsidP="00A42A08">
      <w:pPr>
        <w:rPr>
          <w:noProof/>
          <w:lang w:eastAsia="en-US"/>
        </w:rPr>
      </w:pPr>
    </w:p>
    <w:p w:rsidR="00FA72DA" w:rsidRDefault="00FA72DA" w:rsidP="00FA72DA">
      <w:pPr>
        <w:pStyle w:val="Heading2"/>
      </w:pPr>
      <w:bookmarkStart w:id="112" w:name="_Toc448954877"/>
      <w:bookmarkStart w:id="113" w:name="_Ref452374752"/>
      <w:bookmarkStart w:id="114" w:name="_Toc452963916"/>
      <w:r>
        <w:lastRenderedPageBreak/>
        <w:t>Bayesian Networks</w:t>
      </w:r>
      <w:bookmarkEnd w:id="112"/>
      <w:bookmarkEnd w:id="113"/>
      <w:bookmarkEnd w:id="114"/>
    </w:p>
    <w:p w:rsidR="00FA72DA" w:rsidRPr="005F3B02" w:rsidRDefault="00FA72DA" w:rsidP="00FA72DA">
      <w:pPr>
        <w:pStyle w:val="Heading3"/>
      </w:pPr>
      <w:bookmarkStart w:id="115" w:name="_Toc448954878"/>
      <w:bookmarkStart w:id="116" w:name="_Ref452374524"/>
      <w:bookmarkStart w:id="117" w:name="_Toc452963917"/>
      <w:r>
        <w:t>Overview</w:t>
      </w:r>
      <w:bookmarkEnd w:id="115"/>
      <w:bookmarkEnd w:id="116"/>
      <w:bookmarkEnd w:id="117"/>
    </w:p>
    <w:p w:rsidR="00FA72DA" w:rsidRDefault="00FA72DA" w:rsidP="00FA72DA">
      <w:r>
        <w:t xml:space="preserve">Up to this point we have been looking only at single variables. When we are interested in more than one variable and want to use the relationships between these variables, a Bayesian network </w:t>
      </w:r>
      <w:r w:rsidR="005A7F56">
        <w:t>can be used.</w:t>
      </w:r>
    </w:p>
    <w:p w:rsidR="00FA72DA" w:rsidRDefault="00FA72DA" w:rsidP="00FA72DA">
      <w:r>
        <w:t xml:space="preserve">A Bayesian network is a graphical means to help you reason, i.e. perform inference, in the face of uncertainty. </w:t>
      </w:r>
      <w:r w:rsidR="009C5CE7">
        <w:t>(</w:t>
      </w:r>
      <w:r>
        <w:t>Korb 29, 201</w:t>
      </w:r>
      <w:r w:rsidR="00517B39">
        <w:t>0</w:t>
      </w:r>
      <w:r w:rsidR="009C5CE7">
        <w:t>)</w:t>
      </w:r>
      <w:r>
        <w:t xml:space="preserve"> In the network we will have many nodes, which are random variables, with arrows going be</w:t>
      </w:r>
      <w:r w:rsidR="009C5CE7">
        <w:t>tween them. (</w:t>
      </w:r>
      <w:r>
        <w:t>Korb 29, 201</w:t>
      </w:r>
      <w:r w:rsidR="00517B39">
        <w:t>0</w:t>
      </w:r>
      <w:r w:rsidR="009C5CE7">
        <w:t>)</w:t>
      </w:r>
      <w:r>
        <w:t xml:space="preserve">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w:t>
      </w:r>
      <w:r w:rsidR="009C5CE7">
        <w:t>(</w:t>
      </w:r>
      <w:r>
        <w:t>Charniak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ja-JP"/>
        </w:rPr>
        <w:drawing>
          <wp:inline distT="0" distB="0" distL="0" distR="0" wp14:anchorId="2AAB7BAE" wp14:editId="0FB49E2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18" w:name="_Ref448859687"/>
      <w:bookmarkStart w:id="119" w:name="_Toc452963993"/>
      <w:r>
        <w:t xml:space="preserve">Figure </w:t>
      </w:r>
      <w:r w:rsidR="00377E3B">
        <w:fldChar w:fldCharType="begin"/>
      </w:r>
      <w:r w:rsidR="00377E3B">
        <w:instrText xml:space="preserve"> SEQ Figure \* ARABIC </w:instrText>
      </w:r>
      <w:r w:rsidR="00377E3B">
        <w:fldChar w:fldCharType="separate"/>
      </w:r>
      <w:r w:rsidR="00A425E5">
        <w:rPr>
          <w:noProof/>
        </w:rPr>
        <w:t>23</w:t>
      </w:r>
      <w:r w:rsidR="00377E3B">
        <w:rPr>
          <w:noProof/>
        </w:rPr>
        <w:fldChar w:fldCharType="end"/>
      </w:r>
      <w:bookmarkEnd w:id="118"/>
      <w:r>
        <w:t xml:space="preserve">. </w:t>
      </w:r>
      <w:r w:rsidR="009C5CE7">
        <w:t>Bayesian network</w:t>
      </w:r>
      <w:bookmarkEnd w:id="119"/>
    </w:p>
    <w:p w:rsidR="00FA72DA" w:rsidRDefault="00FA72DA" w:rsidP="00FA72DA">
      <w:r>
        <w:fldChar w:fldCharType="begin"/>
      </w:r>
      <w:r>
        <w:instrText xml:space="preserve"> REF _Ref448859687 \h </w:instrText>
      </w:r>
      <w:r>
        <w:fldChar w:fldCharType="separate"/>
      </w:r>
      <w:r w:rsidR="00A425E5">
        <w:t xml:space="preserve">Figure </w:t>
      </w:r>
      <w:r w:rsidR="00A425E5">
        <w:rPr>
          <w:noProof/>
        </w:rPr>
        <w:t>23</w:t>
      </w:r>
      <w:r>
        <w:fldChar w:fldCharType="end"/>
      </w:r>
      <w:r>
        <w:t xml:space="preserve"> shows an example Bayesian network with three variables</w:t>
      </w:r>
      <w:r w:rsidR="009C5CE7">
        <w:t xml:space="preserve"> (AnAj)</w:t>
      </w:r>
      <w:r>
        <w:t>.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 xml:space="preserve">nodes you observe. </w:t>
      </w:r>
      <w:r w:rsidR="00C81626">
        <w:t>(</w:t>
      </w:r>
      <w:r>
        <w:t>Charniak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eastAsia="ja-JP"/>
        </w:rPr>
        <w:drawing>
          <wp:inline distT="0" distB="0" distL="0" distR="0" wp14:anchorId="1F23ECC7" wp14:editId="403F4105">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0" w:name="_Ref448859799"/>
      <w:bookmarkStart w:id="121" w:name="_Toc452963994"/>
      <w:r>
        <w:t xml:space="preserve">Figure </w:t>
      </w:r>
      <w:r w:rsidR="00377E3B">
        <w:fldChar w:fldCharType="begin"/>
      </w:r>
      <w:r w:rsidR="00377E3B">
        <w:instrText xml:space="preserve"> SEQ Figure \* ARABIC </w:instrText>
      </w:r>
      <w:r w:rsidR="00377E3B">
        <w:fldChar w:fldCharType="separate"/>
      </w:r>
      <w:r w:rsidR="00A425E5">
        <w:rPr>
          <w:noProof/>
        </w:rPr>
        <w:t>24</w:t>
      </w:r>
      <w:r w:rsidR="00377E3B">
        <w:rPr>
          <w:noProof/>
        </w:rPr>
        <w:fldChar w:fldCharType="end"/>
      </w:r>
      <w:bookmarkEnd w:id="120"/>
      <w:r>
        <w:t xml:space="preserve">. </w:t>
      </w:r>
      <w:r w:rsidR="000A66C0">
        <w:t>A d</w:t>
      </w:r>
      <w:r w:rsidRPr="003B3A7D">
        <w:t xml:space="preserve">ynamic Bayesian network (DBN) learned with CaMML from </w:t>
      </w:r>
      <w:r w:rsidR="00C81626">
        <w:t>CRRCSim</w:t>
      </w:r>
      <w:r w:rsidRPr="003B3A7D">
        <w:t xml:space="preserve"> simulation data</w:t>
      </w:r>
      <w:bookmarkEnd w:id="121"/>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A425E5">
        <w:t xml:space="preserve">Figure </w:t>
      </w:r>
      <w:r w:rsidR="00A425E5">
        <w:rPr>
          <w:noProof/>
        </w:rPr>
        <w:t>24</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A425E5">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22" w:name="_Toc448954879"/>
      <w:bookmarkStart w:id="123" w:name="_Toc452963918"/>
      <w:r>
        <w:t>Advantages of Bayesian Networks</w:t>
      </w:r>
      <w:bookmarkEnd w:id="122"/>
      <w:bookmarkEnd w:id="123"/>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A425E5">
        <w:t xml:space="preserve">Figure </w:t>
      </w:r>
      <w:r w:rsidR="00A425E5">
        <w:rPr>
          <w:noProof/>
        </w:rPr>
        <w:t>23</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A425E5">
        <w:t xml:space="preserve">Figure </w:t>
      </w:r>
      <w:r w:rsidR="00A425E5">
        <w:rPr>
          <w:noProof/>
        </w:rPr>
        <w:t>24</w:t>
      </w:r>
      <w:r>
        <w:fldChar w:fldCharType="end"/>
      </w:r>
      <w:r>
        <w:t xml:space="preserve">. </w:t>
      </w:r>
      <w:r w:rsidR="00462570">
        <w:t>(</w:t>
      </w:r>
      <w:r>
        <w:t>Korb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A425E5">
        <w:t xml:space="preserve">Figure </w:t>
      </w:r>
      <w:r w:rsidR="00A425E5">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to better predict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A425E5">
        <w:t>3.5</w:t>
      </w:r>
      <w:r w:rsidR="001B1634">
        <w:fldChar w:fldCharType="end"/>
      </w:r>
      <w:r w:rsidR="004011CB">
        <w:t>.</w:t>
      </w:r>
    </w:p>
    <w:p w:rsidR="00FA72DA" w:rsidRDefault="00FA72DA" w:rsidP="00FA72DA">
      <w:pPr>
        <w:pStyle w:val="Heading3"/>
      </w:pPr>
      <w:bookmarkStart w:id="124" w:name="_Toc448954880"/>
      <w:bookmarkStart w:id="125" w:name="_Toc452963919"/>
      <w:r>
        <w:t>Simple Example: Learning Conditional Probability Tables</w:t>
      </w:r>
      <w:bookmarkEnd w:id="124"/>
      <w:bookmarkEnd w:id="125"/>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ja-JP"/>
        </w:rPr>
        <w:drawing>
          <wp:inline distT="0" distB="0" distL="0" distR="0" wp14:anchorId="55AE3588" wp14:editId="17487EA5">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26" w:name="_Ref448860479"/>
      <w:bookmarkStart w:id="127" w:name="_Toc452963995"/>
      <w:r>
        <w:t xml:space="preserve">Figure </w:t>
      </w:r>
      <w:r w:rsidR="00377E3B">
        <w:fldChar w:fldCharType="begin"/>
      </w:r>
      <w:r w:rsidR="00377E3B">
        <w:instrText xml:space="preserve"> SEQ Figure \* ARABIC </w:instrText>
      </w:r>
      <w:r w:rsidR="00377E3B">
        <w:fldChar w:fldCharType="separate"/>
      </w:r>
      <w:r w:rsidR="00A425E5">
        <w:rPr>
          <w:noProof/>
        </w:rPr>
        <w:t>25</w:t>
      </w:r>
      <w:r w:rsidR="00377E3B">
        <w:rPr>
          <w:noProof/>
        </w:rPr>
        <w:fldChar w:fldCharType="end"/>
      </w:r>
      <w:bookmarkEnd w:id="126"/>
      <w:r>
        <w:t xml:space="preserve">. </w:t>
      </w:r>
      <w:r w:rsidRPr="00910EC4">
        <w:t xml:space="preserve">The </w:t>
      </w:r>
      <w:r>
        <w:t xml:space="preserve">BN </w:t>
      </w:r>
      <w:r w:rsidRPr="00910EC4">
        <w:t xml:space="preserve">used to predict the next word of a </w:t>
      </w:r>
      <w:r>
        <w:t>message for the case where n=3</w:t>
      </w:r>
      <w:bookmarkEnd w:id="127"/>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A425E5">
        <w:t xml:space="preserve">Figure </w:t>
      </w:r>
      <w:r w:rsidR="00A425E5">
        <w:rPr>
          <w:noProof/>
        </w:rPr>
        <w:t>25</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A425E5">
        <w:t xml:space="preserve">Figure </w:t>
      </w:r>
      <w:r w:rsidR="00A425E5">
        <w:rPr>
          <w:noProof/>
        </w:rPr>
        <w:t>25</w:t>
      </w:r>
      <w:r>
        <w:fldChar w:fldCharType="end"/>
      </w:r>
      <w:r>
        <w:t xml:space="preserve"> you can see that Word 3 has arrows pointing to it from each of the other words. It is </w:t>
      </w:r>
      <w:r>
        <w:lastRenderedPageBreak/>
        <w:t>dependent on both the first and second words. The second node is dependent only on the first node. And, the first node is not dependent on any other nodes.</w:t>
      </w:r>
    </w:p>
    <w:p w:rsidR="00FA72DA" w:rsidRDefault="00FA72DA" w:rsidP="00FA72DA">
      <w:r>
        <w:t xml:space="preserve">Here we will not be worrying about execution speed. If this was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since even </w:t>
      </w:r>
      <w:r w:rsidR="00173F6D">
        <w:t xml:space="preserve">just using </w:t>
      </w:r>
      <w:r w:rsidR="008E6EF1">
        <w:t>Bayesian parameter estimation was too slow to use live in the simulator.</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w:t>
      </w:r>
    </w:p>
    <w:p w:rsidR="00FA72DA" w:rsidRDefault="00FA72DA" w:rsidP="00FA72DA">
      <w:pPr>
        <w:pStyle w:val="NoSpacing"/>
      </w:pPr>
      <w:r>
        <w:t xml:space="preserve"> ('your', 0.066)</w:t>
      </w:r>
    </w:p>
    <w:p w:rsidR="00FA72DA" w:rsidRDefault="00FA72DA" w:rsidP="00FA72DA">
      <w:pPr>
        <w:pStyle w:val="NoSpacing"/>
      </w:pPr>
      <w:r>
        <w:t xml:space="preserve"> ('to', 0.066)</w:t>
      </w:r>
    </w:p>
    <w:p w:rsidR="00FA72DA" w:rsidRDefault="00FA72DA" w:rsidP="00FA72DA">
      <w:pPr>
        <w:pStyle w:val="NoSpacing"/>
      </w:pPr>
      <w:r>
        <w:t xml:space="preserve"> ('no', 0.066)</w:t>
      </w:r>
    </w:p>
    <w:p w:rsidR="00FA72DA" w:rsidRDefault="00FA72DA" w:rsidP="00FA72DA">
      <w:pPr>
        <w:pStyle w:val="NoSpacing"/>
      </w:pPr>
      <w:r>
        <w:t xml:space="preserve"> ('he', 0.066)</w:t>
      </w:r>
    </w:p>
    <w:p w:rsidR="00FA72DA" w:rsidRDefault="00FA72DA" w:rsidP="00FA72DA">
      <w:pPr>
        <w:pStyle w:val="NoSpacing"/>
      </w:pPr>
      <w:r>
        <w:t xml:space="preserve"> ('the', 0.066)</w:t>
      </w:r>
    </w:p>
    <w:p w:rsidR="00FA72DA" w:rsidRDefault="00FA72DA" w:rsidP="00FA72DA">
      <w:pPr>
        <w:pStyle w:val="NoSpacing"/>
      </w:pPr>
      <w:r>
        <w:t xml:space="preserve"> ('I', 0.066)</w:t>
      </w:r>
    </w:p>
    <w:p w:rsidR="00FA72DA" w:rsidRDefault="00FA72DA" w:rsidP="00FA72DA">
      <w:pPr>
        <w:pStyle w:val="NoSpacing"/>
      </w:pPr>
      <w:r>
        <w:lastRenderedPageBreak/>
        <w:t xml:space="preserve"> ('in', 0.016)</w:t>
      </w:r>
    </w:p>
    <w:p w:rsidR="00FA72DA" w:rsidRDefault="00FA72DA" w:rsidP="00FA72DA">
      <w:pPr>
        <w:pStyle w:val="NoSpacing"/>
      </w:pPr>
      <w:r>
        <w:t xml:space="preserve"> ('at', 0.016)</w:t>
      </w:r>
    </w:p>
    <w:p w:rsidR="00FA72DA" w:rsidRDefault="00FA72DA" w:rsidP="00FA72DA">
      <w:pPr>
        <w:pStyle w:val="NoSpacing"/>
      </w:pPr>
      <w:r>
        <w:t xml:space="preserve"> ('you', 0.016)</w:t>
      </w:r>
    </w:p>
    <w:p w:rsidR="00FA72DA" w:rsidRDefault="00FA72DA" w:rsidP="00FA72DA">
      <w:pPr>
        <w:pStyle w:val="NoSpacing"/>
      </w:pPr>
      <w:r>
        <w:t xml:space="preserve"> ('either', 0.016)</w:t>
      </w:r>
    </w:p>
    <w:p w:rsidR="00FA72DA" w:rsidRDefault="00FA72DA" w:rsidP="00FA72DA">
      <w:pPr>
        <w:pStyle w:val="NoSpacing"/>
      </w:pPr>
      <w:r>
        <w:t xml:space="preserve"> ('while', 0.016)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28" w:name="_Ref448948291"/>
      <w:bookmarkStart w:id="129" w:name="_Toc448954881"/>
      <w:bookmarkStart w:id="130" w:name="_Toc452963920"/>
      <w:r>
        <w:t>Thermal Soaring: Learning the Network</w:t>
      </w:r>
      <w:bookmarkEnd w:id="128"/>
      <w:bookmarkEnd w:id="129"/>
      <w:bookmarkEnd w:id="130"/>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A425E5">
        <w:t xml:space="preserve">Figure </w:t>
      </w:r>
      <w:r w:rsidR="00A425E5">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A425E5">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w:t>
      </w:r>
      <w:r w:rsidRPr="00E1064D">
        <w:lastRenderedPageBreak/>
        <w:t>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31" w:name="_Toc452963921"/>
      <w:r>
        <w:t>Future Work</w:t>
      </w:r>
      <w:bookmarkEnd w:id="131"/>
    </w:p>
    <w:p w:rsidR="00FA72DA" w:rsidRDefault="00E056B1" w:rsidP="00355FB4">
      <w:r>
        <w:t xml:space="preserve">Thermals are not stationary. </w:t>
      </w:r>
      <w:r w:rsidR="00FE3D35">
        <w:t xml:space="preserve">This means that data collected in the last 5 seconds and 45 seconds ago should not </w:t>
      </w:r>
      <w:r w:rsidR="00096EBB">
        <w:t xml:space="preserve">be looked upon </w:t>
      </w:r>
      <w:r w:rsidR="00DE1BEF">
        <w:t>as having the same value</w:t>
      </w:r>
      <w:r w:rsidR="00FE3D35">
        <w:t xml:space="preserve">. </w:t>
      </w:r>
      <w:r w:rsidR="00791A5E">
        <w:t xml:space="preserve">One possible way to incorporate how more recent data is more relevant is through using </w:t>
      </w:r>
      <w:r w:rsidR="00FA72DA">
        <w:t>Lawrance’s separable squared-e</w:t>
      </w:r>
      <w:r w:rsidR="00761234">
        <w:t xml:space="preserve">xponential covariance function for Gaussian process regression. </w:t>
      </w:r>
      <w:r w:rsidR="003E3BE2">
        <w:t xml:space="preserve">In addition, </w:t>
      </w:r>
      <w:r w:rsidR="00FA72DA">
        <w:t xml:space="preserve">scikit-learn </w:t>
      </w:r>
      <w:r w:rsidR="006A6DDD">
        <w:t xml:space="preserve">does not allow for </w:t>
      </w:r>
      <w:r w:rsidR="00EC2679">
        <w:t xml:space="preserve">Gaussian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decision making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decision making is to integrate with the policy creation code described in section </w:t>
      </w:r>
      <w:r w:rsidR="00F32299">
        <w:fldChar w:fldCharType="begin"/>
      </w:r>
      <w:r w:rsidR="00F32299">
        <w:instrText xml:space="preserve"> REF _Ref452375316 \r \h </w:instrText>
      </w:r>
      <w:r w:rsidR="00F32299">
        <w:fldChar w:fldCharType="separate"/>
      </w:r>
      <w:r w:rsidR="00A425E5">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If this were to be done,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A425E5">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2" w:name="_Toc449461723"/>
      <w:bookmarkStart w:id="133" w:name="_Ref452375316"/>
      <w:bookmarkStart w:id="134" w:name="_Toc452963922"/>
      <w:r>
        <w:lastRenderedPageBreak/>
        <w:t>Creating a Policy</w:t>
      </w:r>
      <w:bookmarkEnd w:id="132"/>
      <w:bookmarkEnd w:id="133"/>
      <w:bookmarkEnd w:id="134"/>
    </w:p>
    <w:p w:rsidR="005E255F" w:rsidRDefault="005E255F" w:rsidP="005E255F">
      <w:pPr>
        <w:pStyle w:val="Heading2"/>
      </w:pPr>
      <w:bookmarkStart w:id="135" w:name="_Toc449461724"/>
      <w:bookmarkStart w:id="136" w:name="_Toc452963923"/>
      <w:r>
        <w:t xml:space="preserve">What is </w:t>
      </w:r>
      <w:r w:rsidR="00340C06">
        <w:t>a Policy</w:t>
      </w:r>
      <w:r>
        <w:t>?</w:t>
      </w:r>
      <w:bookmarkEnd w:id="135"/>
      <w:bookmarkEnd w:id="136"/>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Some policies are better than others. For example, it would be useless to implement a policy that tells the UAV to always nosedive and crash-land! To capture thi</w:t>
      </w:r>
      <w:r w:rsidR="006C3B6A">
        <w:t xml:space="preserve">s idea, we use the notion of a </w:t>
      </w:r>
      <w:r>
        <w:t>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37" w:name="_Toc449461725"/>
      <w:bookmarkStart w:id="138" w:name="_Toc452963924"/>
      <w:r>
        <w:lastRenderedPageBreak/>
        <w:t xml:space="preserve">Using the </w:t>
      </w:r>
      <w:r w:rsidR="005E255F">
        <w:t>Policy: States and Actions</w:t>
      </w:r>
      <w:bookmarkEnd w:id="137"/>
      <w:bookmarkEnd w:id="138"/>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A425E5">
        <w:t xml:space="preserve">Figure </w:t>
      </w:r>
      <w:r w:rsidR="00A425E5">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w:t>
      </w:r>
      <w:r w:rsidR="006C3B6A">
        <w:t>details</w:t>
      </w:r>
      <w:r w:rsidR="00CA57B5">
        <w:t xml:space="preserve">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(x,y</w:t>
      </w:r>
      <w:r>
        <w:t>,z</w:t>
      </w:r>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w:t>
      </w:r>
      <w:r w:rsidR="00E36EDB">
        <w:t>A</w:t>
      </w:r>
      <w:r>
        <w:t xml:space="preserve">n aspect of current work </w:t>
      </w:r>
      <w:r w:rsidR="00E36EDB">
        <w:t xml:space="preserve">is </w:t>
      </w:r>
      <w:r>
        <w:t>to increase the number of actions that the UAV can choose from, allowing the UAV to take full advantage of the flexibility in policy formation offered by machine learning techniques.</w:t>
      </w:r>
    </w:p>
    <w:p w:rsidR="00CA0E05" w:rsidRDefault="00CA0E05" w:rsidP="005E255F"/>
    <w:p w:rsidR="00E36EDB" w:rsidRDefault="00E36EDB" w:rsidP="005E255F"/>
    <w:p w:rsidR="00E36EDB" w:rsidRDefault="00E36EDB" w:rsidP="005E255F"/>
    <w:p w:rsidR="005E255F" w:rsidRDefault="00EB405D" w:rsidP="005E255F">
      <w:r>
        <w:rPr>
          <w:noProof/>
          <w:lang w:eastAsia="ja-JP"/>
        </w:rPr>
        <w:drawing>
          <wp:anchor distT="0" distB="0" distL="114300" distR="114300" simplePos="0" relativeHeight="251712000" behindDoc="1" locked="0" layoutInCell="1" allowOverlap="1" wp14:anchorId="532F4A6B" wp14:editId="5846D9D7">
            <wp:simplePos x="0" y="0"/>
            <wp:positionH relativeFrom="margin">
              <wp:align>right</wp:align>
            </wp:positionH>
            <wp:positionV relativeFrom="paragraph">
              <wp:posOffset>478790</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keepNext/>
      </w:pPr>
    </w:p>
    <w:p w:rsidR="005E255F" w:rsidRDefault="005E255F" w:rsidP="005E255F">
      <w:pPr>
        <w:pStyle w:val="Caption"/>
      </w:pPr>
      <w:bookmarkStart w:id="139" w:name="_Ref449273823"/>
      <w:bookmarkStart w:id="140" w:name="_Ref449273812"/>
      <w:bookmarkStart w:id="141" w:name="_Toc452963996"/>
      <w:r>
        <w:t xml:space="preserve">Figure </w:t>
      </w:r>
      <w:r w:rsidR="00377E3B">
        <w:fldChar w:fldCharType="begin"/>
      </w:r>
      <w:r w:rsidR="00377E3B">
        <w:instrText xml:space="preserve"> SEQ Figure \* ARABIC </w:instrText>
      </w:r>
      <w:r w:rsidR="00377E3B">
        <w:fldChar w:fldCharType="separate"/>
      </w:r>
      <w:r w:rsidR="00A425E5">
        <w:rPr>
          <w:noProof/>
        </w:rPr>
        <w:t>26</w:t>
      </w:r>
      <w:r w:rsidR="00377E3B">
        <w:rPr>
          <w:noProof/>
        </w:rPr>
        <w:fldChar w:fldCharType="end"/>
      </w:r>
      <w:bookmarkEnd w:id="139"/>
      <w:r>
        <w:t>: The structure of our solution</w:t>
      </w:r>
      <w:bookmarkEnd w:id="140"/>
      <w:bookmarkEnd w:id="141"/>
    </w:p>
    <w:p w:rsidR="005E255F" w:rsidRDefault="005E255F" w:rsidP="005E255F">
      <w:pPr>
        <w:pStyle w:val="Heading2"/>
      </w:pPr>
      <w:bookmarkStart w:id="142" w:name="_Toc449461726"/>
      <w:bookmarkStart w:id="143" w:name="_Toc452963925"/>
      <w:r>
        <w:lastRenderedPageBreak/>
        <w:t>How to Form a Policy?</w:t>
      </w:r>
      <w:bookmarkEnd w:id="142"/>
      <w:bookmarkEnd w:id="143"/>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w:t>
      </w:r>
      <w:r w:rsidR="00AD20B9">
        <w:t xml:space="preserve">implemented as our baseline method </w:t>
      </w:r>
      <w:r>
        <w:t xml:space="preserve">works </w:t>
      </w:r>
      <w:r w:rsidR="005F21C3">
        <w:t xml:space="preserve">pretty </w:t>
      </w:r>
      <w:r>
        <w:t xml:space="preserve">well. For this senior project, </w:t>
      </w:r>
      <w:r w:rsidR="00F701CA">
        <w:t>we were</w:t>
      </w:r>
      <w:r>
        <w:t xml:space="preserve"> was int</w:t>
      </w:r>
      <w:r w:rsidR="005F21C3">
        <w:t>erested in learning how to use machine learning</w:t>
      </w:r>
      <w:r w:rsidR="00F701CA">
        <w:t xml:space="preserve">. Therefore, we </w:t>
      </w:r>
      <w:r>
        <w:t xml:space="preserve">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we mean one or more of the following: the behavior of the algorithm can change over time, the algorithm can find patterns or structure unanticipated by the programmer,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w:t>
      </w:r>
      <w:r w:rsidR="002B1CDC">
        <w:t>express</w:t>
      </w:r>
      <w:r w:rsidR="00B67199">
        <w:t xml:space="preserve"> the desired behavior of the UAV in the language of rewards. </w:t>
      </w:r>
      <w:r>
        <w:t xml:space="preserve">We simply reward the height of the UAV after each interaction with the environment. In many other design </w:t>
      </w:r>
      <w:r w:rsidR="00B67199">
        <w:t xml:space="preserve">problems – </w:t>
      </w:r>
      <w:r w:rsidR="000377C4">
        <w:t>such as</w:t>
      </w:r>
      <w:r w:rsidR="00B67199">
        <w:t xml:space="preserve"> designing a submarine</w:t>
      </w:r>
      <w:r w:rsidR="000377C4">
        <w:t xml:space="preserve"> </w:t>
      </w:r>
      <w:r w:rsidR="00B67199">
        <w:t xml:space="preserve">–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4" w:name="_Toc449461727"/>
      <w:bookmarkStart w:id="145" w:name="_Toc452963926"/>
      <w:r>
        <w:lastRenderedPageBreak/>
        <w:t>Learning about Machine Learning</w:t>
      </w:r>
      <w:bookmarkEnd w:id="144"/>
      <w:bookmarkEnd w:id="145"/>
    </w:p>
    <w:p w:rsidR="005E255F" w:rsidRPr="00C12C5E" w:rsidRDefault="000377C4" w:rsidP="005E255F">
      <w:r>
        <w:t>W</w:t>
      </w:r>
      <w:r w:rsidR="005E255F" w:rsidRPr="00C12C5E">
        <w:t>e decided to using machine learning to develop a policy for our UAV. Unfortunately, there are no classes on machine learning offered here at Walla Walla University. In order to use machine learning, that mean</w:t>
      </w:r>
      <w:r>
        <w:t>t</w:t>
      </w:r>
      <w:r w:rsidR="00F411F0">
        <w:t xml:space="preserve"> we had to do a lot of work.</w:t>
      </w:r>
    </w:p>
    <w:p w:rsidR="005E255F" w:rsidRPr="00C12C5E" w:rsidRDefault="00F701CA" w:rsidP="005E255F">
      <w:r>
        <w:t>We</w:t>
      </w:r>
      <w:r w:rsidR="005E255F" w:rsidRPr="00C12C5E">
        <w:t xml:space="preserve"> took two steps </w:t>
      </w:r>
      <w:r w:rsidR="00A15150">
        <w:t xml:space="preserve">to </w:t>
      </w:r>
      <w:r w:rsidR="005E255F" w:rsidRPr="00C12C5E">
        <w:t>become</w:t>
      </w:r>
      <w:r w:rsidR="00B67199">
        <w:t xml:space="preserve"> somewhat</w:t>
      </w:r>
      <w:r w:rsidR="005E255F" w:rsidRPr="00C12C5E">
        <w:t xml:space="preserve"> familiar with </w:t>
      </w:r>
      <w:r w:rsidR="00B67199">
        <w:t xml:space="preserve">a few </w:t>
      </w:r>
      <w:r w:rsidR="005E255F" w:rsidRPr="00C12C5E">
        <w:t>machine learning</w:t>
      </w:r>
      <w:r w:rsidR="00B67199">
        <w:t xml:space="preserve"> methods</w:t>
      </w:r>
      <w:r w:rsidR="005E255F" w:rsidRPr="00C12C5E">
        <w:t xml:space="preserve">: </w:t>
      </w:r>
    </w:p>
    <w:p w:rsidR="005E255F" w:rsidRPr="00C12C5E" w:rsidRDefault="00F701CA" w:rsidP="005E255F">
      <w:r>
        <w:t xml:space="preserve">First, </w:t>
      </w:r>
      <w:r w:rsidR="000B37C6">
        <w:t>one member of our team</w:t>
      </w:r>
      <w:r w:rsidR="009C46DB">
        <w:t xml:space="preserve"> worked through </w:t>
      </w:r>
      <w:r w:rsidR="005E255F" w:rsidRPr="009C46DB">
        <w:rPr>
          <w:i/>
        </w:rPr>
        <w:t>Reinforc</w:t>
      </w:r>
      <w:r w:rsidR="009C46DB" w:rsidRPr="009C46DB">
        <w:rPr>
          <w:i/>
        </w:rPr>
        <w:t>ement Learning: An Introduction</w:t>
      </w:r>
      <w:r w:rsidR="005E255F" w:rsidRPr="00C12C5E">
        <w:t xml:space="preserve">, by Sutton and Barto. This is a </w:t>
      </w:r>
      <w:r w:rsidR="00B67199">
        <w:t>commonly referenced</w:t>
      </w:r>
      <w:r w:rsidR="005E255F" w:rsidRPr="00C12C5E">
        <w:t xml:space="preserve"> text on reinforcement learning</w:t>
      </w:r>
      <w:r w:rsidR="00B67199">
        <w:t>, and is freely available online</w:t>
      </w:r>
      <w:r w:rsidR="005E255F" w:rsidRPr="00C12C5E">
        <w:t xml:space="preserve">. </w:t>
      </w:r>
      <w:r>
        <w:t>We</w:t>
      </w:r>
      <w:r w:rsidR="005E255F" w:rsidRPr="00C12C5E">
        <w:t xml:space="preserve"> chose to work throug</w:t>
      </w:r>
      <w:r w:rsidR="00675836">
        <w:t xml:space="preserve">h this book because Lawrance uses </w:t>
      </w:r>
      <w:r w:rsidR="00675836" w:rsidRPr="00C12C5E">
        <w:t>a form of reinforcement learning</w:t>
      </w:r>
      <w:r w:rsidR="00675836">
        <w:t xml:space="preserve"> </w:t>
      </w:r>
      <w:r w:rsidR="005E255F" w:rsidRPr="00C12C5E">
        <w:t>for the thermal soaring problem</w:t>
      </w:r>
      <w:r w:rsidR="00675836">
        <w:t>.</w:t>
      </w:r>
      <w:r w:rsidR="005E255F" w:rsidRPr="00C12C5E">
        <w:t xml:space="preserve"> Further, reinforcement learning uses a </w:t>
      </w:r>
      <w:r w:rsidR="00B67199" w:rsidRPr="00C12C5E">
        <w:t>reward-based</w:t>
      </w:r>
      <w:r w:rsidR="005E255F" w:rsidRPr="00C12C5E">
        <w:t xml:space="preserve"> approach, which </w:t>
      </w:r>
      <w:r w:rsidR="00B67199">
        <w:t>work</w:t>
      </w:r>
      <w:r w:rsidR="005E6659">
        <w:t>s</w:t>
      </w:r>
      <w:r w:rsidR="00B67199">
        <w:t xml:space="preserve"> naturally with </w:t>
      </w:r>
      <w:r w:rsidR="005E255F" w:rsidRPr="00C12C5E">
        <w:t>our thermal soaring problem.</w:t>
      </w:r>
    </w:p>
    <w:p w:rsidR="005E255F" w:rsidRDefault="00F701CA" w:rsidP="005E255F">
      <w:pPr>
        <w:rPr>
          <w:i/>
          <w:noProof/>
          <w:lang w:val="en-CA" w:eastAsia="en-CA"/>
        </w:rPr>
      </w:pPr>
      <w:r>
        <w:rPr>
          <w:noProof/>
          <w:lang w:val="en-CA" w:eastAsia="en-CA"/>
        </w:rPr>
        <w:t xml:space="preserve">Second, </w:t>
      </w:r>
      <w:r w:rsidR="000B37C6">
        <w:rPr>
          <w:noProof/>
          <w:lang w:val="en-CA" w:eastAsia="en-CA"/>
        </w:rPr>
        <w:t>one member of our team</w:t>
      </w:r>
      <w:r w:rsidR="00605901">
        <w:rPr>
          <w:noProof/>
          <w:lang w:val="en-CA" w:eastAsia="en-CA"/>
        </w:rPr>
        <w:t xml:space="preserve"> took an online class</w:t>
      </w:r>
      <w:r w:rsidR="005E255F" w:rsidRPr="00C12C5E">
        <w:rPr>
          <w:noProof/>
          <w:lang w:val="en-CA" w:eastAsia="en-CA"/>
        </w:rPr>
        <w:t xml:space="preserve"> called “Machine Learning</w:t>
      </w:r>
      <w:r w:rsidR="00B67199">
        <w:rPr>
          <w:noProof/>
          <w:lang w:val="en-CA" w:eastAsia="en-CA"/>
        </w:rPr>
        <w:t>”</w:t>
      </w:r>
      <w:r w:rsidR="005E255F" w:rsidRPr="00C12C5E">
        <w:rPr>
          <w:noProof/>
          <w:lang w:val="en-CA" w:eastAsia="en-CA"/>
        </w:rPr>
        <w:t xml:space="preserve"> offered by Stanford online. This course consits of 11 weeks of material. Each week has about an hour of lecture, a quiz</w:t>
      </w:r>
      <w:r>
        <w:rPr>
          <w:noProof/>
          <w:lang w:val="en-CA" w:eastAsia="en-CA"/>
        </w:rPr>
        <w:t xml:space="preserve">, and a three hour assignment. </w:t>
      </w:r>
      <w:r w:rsidR="000B37C6">
        <w:rPr>
          <w:noProof/>
          <w:lang w:val="en-CA" w:eastAsia="en-CA"/>
        </w:rPr>
        <w:t>One member of our team</w:t>
      </w:r>
      <w:r w:rsidR="005E255F" w:rsidRPr="00C12C5E">
        <w:rPr>
          <w:noProof/>
          <w:lang w:val="en-CA" w:eastAsia="en-CA"/>
        </w:rPr>
        <w:t xml:space="preserve"> entirely completed the class and received the certificate for it. The class covered a number of fundamental ideas in machine learning, including: linear regression, logistic regression, regularization, neural networks, machine learning system design, support </w:t>
      </w:r>
      <w:r w:rsidR="005E255F" w:rsidRPr="00D47043">
        <w:rPr>
          <w:noProof/>
          <w:lang w:val="en-CA" w:eastAsia="en-CA"/>
        </w:rPr>
        <w:t>vector</w:t>
      </w:r>
      <w:r w:rsidR="005E255F"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eastAsia="ja-JP"/>
        </w:rPr>
        <mc:AlternateContent>
          <mc:Choice Requires="wps">
            <w:drawing>
              <wp:anchor distT="0" distB="0" distL="114300" distR="114300" simplePos="0" relativeHeight="251749888" behindDoc="1" locked="0" layoutInCell="1" allowOverlap="1" wp14:anchorId="311FE752" wp14:editId="2FFA02F1">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0B37C6" w:rsidRPr="008B6E2E" w:rsidRDefault="000B37C6" w:rsidP="005E255F">
                            <w:pPr>
                              <w:pStyle w:val="Caption"/>
                              <w:rPr>
                                <w:noProof/>
                              </w:rPr>
                            </w:pPr>
                            <w:bookmarkStart w:id="146" w:name="_Toc452963997"/>
                            <w:r>
                              <w:t xml:space="preserve">Figure </w:t>
                            </w:r>
                            <w:r w:rsidR="00377E3B">
                              <w:fldChar w:fldCharType="begin"/>
                            </w:r>
                            <w:r w:rsidR="00377E3B">
                              <w:instrText xml:space="preserve"> SEQ Figure \* ARABIC </w:instrText>
                            </w:r>
                            <w:r w:rsidR="00377E3B">
                              <w:fldChar w:fldCharType="separate"/>
                            </w:r>
                            <w:r>
                              <w:rPr>
                                <w:noProof/>
                              </w:rPr>
                              <w:t>27</w:t>
                            </w:r>
                            <w:r w:rsidR="00377E3B">
                              <w:rPr>
                                <w:noProof/>
                              </w:rPr>
                              <w:fldChar w:fldCharType="end"/>
                            </w:r>
                            <w:r>
                              <w:t xml:space="preserve">: </w:t>
                            </w:r>
                            <w:r w:rsidRPr="00AD7C0D">
                              <w:t>Machine Learning Course Certificate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FE752"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0B37C6" w:rsidRPr="008B6E2E" w:rsidRDefault="000B37C6" w:rsidP="005E255F">
                      <w:pPr>
                        <w:pStyle w:val="Caption"/>
                        <w:rPr>
                          <w:noProof/>
                        </w:rPr>
                      </w:pPr>
                      <w:bookmarkStart w:id="154" w:name="_Toc452963997"/>
                      <w:r>
                        <w:t xml:space="preserve">Figure </w:t>
                      </w:r>
                      <w:fldSimple w:instr=" SEQ Figure \* ARABIC ">
                        <w:r>
                          <w:rPr>
                            <w:noProof/>
                          </w:rPr>
                          <w:t>27</w:t>
                        </w:r>
                      </w:fldSimple>
                      <w:r>
                        <w:t xml:space="preserve">: </w:t>
                      </w:r>
                      <w:r w:rsidRPr="00AD7C0D">
                        <w:t>Machine Learning Course Certificate</w:t>
                      </w:r>
                      <w:bookmarkEnd w:id="154"/>
                    </w:p>
                  </w:txbxContent>
                </v:textbox>
                <w10:wrap type="tight"/>
              </v:shape>
            </w:pict>
          </mc:Fallback>
        </mc:AlternateContent>
      </w:r>
      <w:r w:rsidRPr="00C12C5E">
        <w:rPr>
          <w:i w:val="0"/>
          <w:noProof/>
          <w:lang w:eastAsia="ja-JP"/>
        </w:rPr>
        <w:drawing>
          <wp:anchor distT="0" distB="0" distL="114300" distR="114300" simplePos="0" relativeHeight="251709952" behindDoc="1" locked="0" layoutInCell="1" allowOverlap="1" wp14:anchorId="254F9C56" wp14:editId="7A2D5F56">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47" w:name="_Toc449461728"/>
      <w:bookmarkStart w:id="148" w:name="_Toc452963927"/>
      <w:r>
        <w:lastRenderedPageBreak/>
        <w:t>Choosing a Machine Learning Method</w:t>
      </w:r>
      <w:bookmarkEnd w:id="147"/>
      <w:bookmarkEnd w:id="148"/>
    </w:p>
    <w:p w:rsidR="005E255F" w:rsidRDefault="005E255F" w:rsidP="005E255F">
      <w:r>
        <w:t xml:space="preserve">As mentioned above, there </w:t>
      </w:r>
      <w:r w:rsidR="002D64AD">
        <w:t>is a multitude</w:t>
      </w:r>
      <w:r w:rsidR="000B5E08">
        <w:t xml:space="preserve"> of machine learning methods. If we restrict ourselves to the algorithms discussed in </w:t>
      </w:r>
      <w:r w:rsidRPr="002D64AD">
        <w:rPr>
          <w:i/>
        </w:rPr>
        <w:t>Reinforc</w:t>
      </w:r>
      <w:r w:rsidR="002D64AD" w:rsidRPr="002D64AD">
        <w:rPr>
          <w:i/>
        </w:rPr>
        <w:t>ement Learning: An Introduction</w:t>
      </w:r>
      <w:r w:rsidR="000B5E08" w:rsidRPr="002D64AD">
        <w:rPr>
          <w:i/>
        </w:rPr>
        <w:t xml:space="preserve">, </w:t>
      </w:r>
      <w:r w:rsidR="000B5E08">
        <w:t>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onably simple to implement, and in some ideal cases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w:t>
      </w:r>
      <w:r w:rsidR="005C7454">
        <w:t>temporal difference</w:t>
      </w:r>
      <w:r>
        <w:t xml:space="preserve"> learning”</w:t>
      </w:r>
      <w:r w:rsidR="005E255F">
        <w:t xml:space="preserve">. </w:t>
      </w:r>
      <w:r w:rsidR="005C7454">
        <w:t>Temporal difference</w:t>
      </w:r>
      <w:r w:rsidR="005E255F">
        <w:t xml:space="preserve"> learning </w:t>
      </w:r>
      <w:r w:rsidR="005C7454">
        <w:t xml:space="preserve">methods are </w:t>
      </w:r>
      <w:r w:rsidR="005E255F">
        <w:t xml:space="preserve">model free, which means </w:t>
      </w:r>
      <w:r>
        <w:t xml:space="preserve">we can apply </w:t>
      </w:r>
      <w:r w:rsidR="00BB2FE1">
        <w:t>them</w:t>
      </w:r>
      <w:r>
        <w:t xml:space="preserve"> without having a good model of the system. </w:t>
      </w:r>
      <w:r w:rsidR="002137BD">
        <w:t xml:space="preserve">As a result, </w:t>
      </w:r>
      <w:r w:rsidR="00F77852">
        <w:t>these methods have</w:t>
      </w:r>
      <w:r w:rsidR="005E255F">
        <w:t xml:space="preserve"> a </w:t>
      </w:r>
      <w:r w:rsidR="001C307B">
        <w:t>broader</w:t>
      </w:r>
      <w:r w:rsidR="005E255F">
        <w:t xml:space="preserve"> range of application than dynamic programming. </w:t>
      </w:r>
      <w:r w:rsidR="005C52BD">
        <w:t xml:space="preserve">Two of the most common temporal difference learning methods are </w:t>
      </w:r>
      <w:r w:rsidR="005E255F">
        <w:t xml:space="preserve">SARSA </w:t>
      </w:r>
      <w:r w:rsidR="005C52BD">
        <w:t xml:space="preserve">learning and Q learning, </w:t>
      </w:r>
      <w:r w:rsidR="005E255F">
        <w:t xml:space="preserve">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 xml:space="preserve">and their learning rate tends to be </w:t>
      </w:r>
      <w:r w:rsidR="001C307B">
        <w:t>slower</w:t>
      </w:r>
      <w:r w:rsidR="003A3814">
        <w:t xml:space="preserve"> compared to dynamic programming, due to the lack of </w:t>
      </w:r>
      <w:r w:rsidR="0099350B">
        <w:t xml:space="preserve">a </w:t>
      </w:r>
      <w:r w:rsidR="003A3814">
        <w:t>good</w:t>
      </w:r>
      <w:r w:rsidR="00B42E54">
        <w:t xml:space="preserve"> system</w:t>
      </w:r>
      <w:r w:rsidR="003A3814">
        <w:t xml:space="preserve"> model.  </w:t>
      </w:r>
    </w:p>
    <w:p w:rsidR="005E255F" w:rsidRDefault="005E255F" w:rsidP="005E255F">
      <w:r>
        <w:t xml:space="preserve">We began by using </w:t>
      </w:r>
      <w:r w:rsidR="005C52BD">
        <w:t>temporal difference learning</w:t>
      </w:r>
      <w:r>
        <w:t xml:space="preserve">.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9" w:name="_Toc449461729"/>
      <w:bookmarkStart w:id="150" w:name="_Toc452963928"/>
      <w:r>
        <w:lastRenderedPageBreak/>
        <w:t>Implementing Machine Learning Methods: Overview</w:t>
      </w:r>
      <w:bookmarkEnd w:id="149"/>
      <w:bookmarkEnd w:id="150"/>
    </w:p>
    <w:p w:rsidR="005E255F" w:rsidRDefault="005C52BD" w:rsidP="005E255F">
      <w:r>
        <w:t>W</w:t>
      </w:r>
      <w:r w:rsidR="00012929">
        <w:t xml:space="preserve">e needed a method of implementing </w:t>
      </w:r>
      <w:r w:rsidR="005E255F">
        <w:t>machine learning algorithms in a programming language.</w:t>
      </w:r>
    </w:p>
    <w:p w:rsidR="005E255F" w:rsidRDefault="00F701CA" w:rsidP="005E255F">
      <w:r>
        <w:t>We</w:t>
      </w:r>
      <w:r w:rsidR="005C52BD">
        <w:t xml:space="preserve"> </w:t>
      </w:r>
      <w:r w:rsidR="005E255F">
        <w:t xml:space="preserve">had implemented a number of machine learning methods in MATLAB for </w:t>
      </w:r>
      <w:r w:rsidR="000B37C6">
        <w:t>the</w:t>
      </w:r>
      <w:r w:rsidR="005E255F">
        <w:t xml:space="preserve"> Coursera machine learning class, and so </w:t>
      </w:r>
      <w:r w:rsidR="000B37C6">
        <w:t>the</w:t>
      </w:r>
      <w:r w:rsidR="005E255F">
        <w:t xml:space="preserve"> first impulse was to implement the machine learning code in MATLAB. However, it appears that the machine learning libraries for MATLAB </w:t>
      </w:r>
      <w:r w:rsidR="00012929">
        <w:t>are</w:t>
      </w:r>
      <w:r w:rsidR="005E255F">
        <w:t xml:space="preserve"> purchased </w:t>
      </w:r>
      <w:r w:rsidR="00012929">
        <w:t xml:space="preserve">separately from MATLAB proper, </w:t>
      </w:r>
      <w:r w:rsidR="005E255F">
        <w:t xml:space="preserve">and this was </w:t>
      </w:r>
      <w:r w:rsidR="00012929">
        <w:t>un</w:t>
      </w:r>
      <w:r w:rsidR="005E255F">
        <w:t xml:space="preserve">appealing. In addition, </w:t>
      </w:r>
      <w:r>
        <w:t>we</w:t>
      </w:r>
      <w:r w:rsidR="005E255F">
        <w:t xml:space="preserve"> prefer to work with open source software when possible, and this was another strike against MATLAB. </w:t>
      </w:r>
    </w:p>
    <w:p w:rsidR="005E255F" w:rsidRDefault="005E255F" w:rsidP="005E255F">
      <w:r>
        <w:t>Since MATLAB proved undesirable, and since</w:t>
      </w:r>
      <w:r w:rsidR="00012929">
        <w:t xml:space="preserve"> </w:t>
      </w:r>
      <w:r w:rsidR="006674C7">
        <w:t xml:space="preserve">the </w:t>
      </w:r>
      <w:r w:rsidR="00012929">
        <w:t xml:space="preserve">thermal modelling work </w:t>
      </w:r>
      <w:r w:rsidR="006674C7">
        <w:t xml:space="preserve">was being done </w:t>
      </w:r>
      <w:r w:rsidR="00012929">
        <w:t xml:space="preserve">in Python, we chose to </w:t>
      </w:r>
      <w:r>
        <w:t xml:space="preserve">write the </w:t>
      </w:r>
      <w:r w:rsidR="00012929">
        <w:t xml:space="preserve">machine learning </w:t>
      </w:r>
      <w:r>
        <w:t xml:space="preserve">policy </w:t>
      </w:r>
      <w:r w:rsidR="00012929">
        <w:t xml:space="preserve">determination </w:t>
      </w:r>
      <w:r w:rsidR="006674C7">
        <w:t>code in Python. We</w:t>
      </w:r>
      <w:r>
        <w:t xml:space="preserve"> began by trying Google’s recently released machine learning platform called “TensorFlow”, and although </w:t>
      </w:r>
      <w:r w:rsidR="006674C7">
        <w:t>we</w:t>
      </w:r>
      <w:r>
        <w:t xml:space="preserve"> eventually met with some success, it was difficult to </w:t>
      </w:r>
      <w:r w:rsidR="006674C7">
        <w:t>use</w:t>
      </w:r>
      <w:r>
        <w:t xml:space="preserve">. This was especially true because </w:t>
      </w:r>
      <w:r w:rsidR="00F701CA">
        <w:t>we were</w:t>
      </w:r>
      <w:r>
        <w:t xml:space="preserve"> running Linux inside of Docker in order to use TensorFlow. Eventually </w:t>
      </w:r>
      <w:r w:rsidR="00120B3C">
        <w:t>we</w:t>
      </w:r>
      <w:r>
        <w:t xml:space="preserve"> settled on a less sophisticated but easier to use machine learning library called “PyBrain”. This library is open source, although not actively developed. </w:t>
      </w:r>
      <w:r w:rsidR="00012929">
        <w:t xml:space="preserve">PyBrain provides support for reinforcement learning and for neural networks, which were the two key features </w:t>
      </w:r>
      <w:r w:rsidR="00F701CA">
        <w:t>we were</w:t>
      </w:r>
      <w:r w:rsidR="00012929">
        <w:t xml:space="preserve">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51" w:name="_Toc449461730"/>
      <w:bookmarkStart w:id="152" w:name="_Toc452963929"/>
      <w:r>
        <w:lastRenderedPageBreak/>
        <w:t>What is Dynamic Programming?</w:t>
      </w:r>
      <w:bookmarkEnd w:id="151"/>
      <w:bookmarkEnd w:id="152"/>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A425E5">
        <w:t xml:space="preserve">Figure </w:t>
      </w:r>
      <w:r w:rsidR="00A425E5">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eastAsia="ja-JP"/>
        </w:rPr>
        <w:drawing>
          <wp:anchor distT="0" distB="0" distL="114300" distR="114300" simplePos="0" relativeHeight="251710976" behindDoc="1" locked="0" layoutInCell="1" allowOverlap="1" wp14:anchorId="39AF6D1D" wp14:editId="19F9C994">
            <wp:simplePos x="0" y="0"/>
            <wp:positionH relativeFrom="margin">
              <wp:align>right</wp:align>
            </wp:positionH>
            <wp:positionV relativeFrom="paragraph">
              <wp:posOffset>1171575</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rsidR="00A425E5">
        <w:t xml:space="preserve">Figure </w:t>
      </w:r>
      <w:r w:rsidR="00A425E5">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w:t>
      </w:r>
      <w:r w:rsidR="00120B3C">
        <w:t xml:space="preserve"> (red circles). </w:t>
      </w:r>
      <w:r w:rsidR="007E7F51">
        <w:t xml:space="preserve">It is also worth noting that when estimating the reward under a policy, we weigh rewards that happen in the future less heavily. </w:t>
      </w:r>
    </w:p>
    <w:p w:rsidR="005E255F" w:rsidRDefault="00EB405D" w:rsidP="005E255F">
      <w:r>
        <w:rPr>
          <w:noProof/>
          <w:lang w:eastAsia="ja-JP"/>
        </w:rPr>
        <w:drawing>
          <wp:anchor distT="0" distB="0" distL="114300" distR="114300" simplePos="0" relativeHeight="251713024" behindDoc="1" locked="0" layoutInCell="1" allowOverlap="1" wp14:anchorId="1EB6F6A7" wp14:editId="6C212DDF">
            <wp:simplePos x="0" y="0"/>
            <wp:positionH relativeFrom="margin">
              <wp:align>center</wp:align>
            </wp:positionH>
            <wp:positionV relativeFrom="paragraph">
              <wp:posOffset>2041525</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rsidR="005E255F">
        <w:t xml:space="preserve">The second major part </w:t>
      </w:r>
      <w:r w:rsidR="003F7DA9">
        <w:t xml:space="preserve">to dynamic programming </w:t>
      </w:r>
      <w:r w:rsidR="005E255F">
        <w:t xml:space="preserve">is a policy. As noted before, a policy tells the learning what to do based on the current state. In dynamic </w:t>
      </w:r>
      <w:r w:rsidR="003F7DA9">
        <w:t>programming,</w:t>
      </w:r>
      <w:r w:rsidR="005E255F">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53" w:name="_Ref449461499"/>
      <w:bookmarkStart w:id="154" w:name="_Toc452963998"/>
      <w:r>
        <w:t xml:space="preserve">Figure </w:t>
      </w:r>
      <w:r w:rsidR="00377E3B">
        <w:fldChar w:fldCharType="begin"/>
      </w:r>
      <w:r w:rsidR="00377E3B">
        <w:instrText xml:space="preserve"> SEQ Figure \* ARABIC </w:instrText>
      </w:r>
      <w:r w:rsidR="00377E3B">
        <w:fldChar w:fldCharType="separate"/>
      </w:r>
      <w:r w:rsidR="00A425E5">
        <w:rPr>
          <w:noProof/>
        </w:rPr>
        <w:t>28</w:t>
      </w:r>
      <w:r w:rsidR="00377E3B">
        <w:rPr>
          <w:noProof/>
        </w:rPr>
        <w:fldChar w:fldCharType="end"/>
      </w:r>
      <w:bookmarkEnd w:id="153"/>
      <w:r>
        <w:t>: Maze solved using dynamic programming (below: value function, right: policy)</w:t>
      </w:r>
      <w:bookmarkEnd w:id="154"/>
    </w:p>
    <w:p w:rsidR="005E255F" w:rsidRDefault="003F7DA9" w:rsidP="005E255F">
      <w:r>
        <w:lastRenderedPageBreak/>
        <w:t xml:space="preserve">We have introduced the two major components of dynamic programming: the value function and the policy. </w:t>
      </w:r>
      <w:r w:rsidR="00C40F47">
        <w:t>Now we describe how these parts interact.</w:t>
      </w:r>
      <w:r w:rsidR="005E255F">
        <w:t xml:space="preserve"> Here a</w:t>
      </w:r>
      <w:r w:rsidR="00E83958">
        <w:t>re the steps in the interaction</w:t>
      </w:r>
      <w:r w:rsidR="00120B3C">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20B3C">
        <w:t>We call this</w:t>
      </w:r>
      <w:r>
        <w:t xml:space="preserve"> technique “function approxi</w:t>
      </w:r>
      <w:r w:rsidR="001F0282">
        <w:t>mation”</w:t>
      </w:r>
      <w:r>
        <w:t>.</w:t>
      </w:r>
    </w:p>
    <w:p w:rsidR="005E255F" w:rsidRDefault="005E255F" w:rsidP="005E255F">
      <w:r>
        <w:t xml:space="preserve">Second, </w:t>
      </w:r>
      <w:r w:rsidR="001F0282">
        <w:t xml:space="preserve">the dynamic programming steps presented above require determining the results of each action in each state. </w:t>
      </w:r>
      <w:r w:rsidR="00E371A7">
        <w:t>T</w:t>
      </w:r>
      <w:r>
        <w:t xml:space="preserve">his is time consuming – prohibitively so as the system becomes larger. </w:t>
      </w:r>
      <w:r w:rsidR="00120B3C">
        <w:t>In addition</w:t>
      </w:r>
      <w:r>
        <w:t xml:space="preserve">, this requires a model of the system </w:t>
      </w:r>
      <w:r w:rsidR="00E371A7">
        <w:t>that</w:t>
      </w:r>
      <w:r>
        <w:t xml:space="preserve"> allows </w:t>
      </w:r>
      <w:r w:rsidR="00E371A7">
        <w:t xml:space="preserve">us </w:t>
      </w:r>
      <w:r>
        <w:t xml:space="preserve">to predict </w:t>
      </w:r>
      <w:r w:rsidR="00E371A7">
        <w:t>the results of actions.</w:t>
      </w:r>
      <w:r>
        <w:t xml:space="preserve"> To address </w:t>
      </w:r>
      <w:r w:rsidR="00E371A7">
        <w:t>the</w:t>
      </w:r>
      <w:r>
        <w:t xml:space="preserve"> first problem, we try out every action at only a few states, develop </w:t>
      </w:r>
      <w:r w:rsidR="00E371A7">
        <w:t>estimates</w:t>
      </w:r>
      <w:r>
        <w:t xml:space="preserve"> </w:t>
      </w:r>
      <w:r w:rsidR="00E371A7">
        <w:t>from</w:t>
      </w:r>
      <w:r>
        <w:t xml:space="preserve"> these states, and then </w:t>
      </w:r>
      <w:r w:rsidR="00E371A7">
        <w:t>use</w:t>
      </w:r>
      <w:r>
        <w:t xml:space="preserve"> function approximation to extend </w:t>
      </w:r>
      <w:r w:rsidR="00E371A7">
        <w:t xml:space="preserve">these estimates </w:t>
      </w:r>
      <w:r>
        <w:t>between these states. To addres</w:t>
      </w:r>
      <w:r w:rsidR="00120B3C">
        <w:t xml:space="preserve">s the second problem, we use a </w:t>
      </w:r>
      <w:r>
        <w:t xml:space="preserve">model of the system developed using Gaussian </w:t>
      </w:r>
      <w:r w:rsidR="00120B3C">
        <w:t>p</w:t>
      </w:r>
      <w:r>
        <w:t xml:space="preserve">rocess </w:t>
      </w:r>
      <w:r w:rsidR="00120B3C">
        <w:t>r</w:t>
      </w:r>
      <w:r>
        <w:t xml:space="preserve">egression (GPR), </w:t>
      </w:r>
      <w:r w:rsidR="00120B3C">
        <w:t>which we discuss</w:t>
      </w:r>
      <w:r>
        <w:t xml:space="preserve"> </w:t>
      </w:r>
      <w:r w:rsidR="00E371A7">
        <w:t>earlier</w:t>
      </w:r>
      <w:r>
        <w:t xml:space="preserve"> in this report.</w:t>
      </w:r>
      <w:r w:rsidR="00E371A7">
        <w:t xml:space="preserve"> As a result, this method is limited </w:t>
      </w:r>
      <w:r>
        <w:t>by the accuracy of the GPR model.</w:t>
      </w:r>
    </w:p>
    <w:p w:rsidR="005E255F" w:rsidRDefault="005E255F" w:rsidP="005E255F">
      <w:pPr>
        <w:pStyle w:val="Heading2"/>
      </w:pPr>
      <w:bookmarkStart w:id="155" w:name="_Toc449461731"/>
      <w:bookmarkStart w:id="156" w:name="_Toc452963930"/>
      <w:r>
        <w:t xml:space="preserve">What is </w:t>
      </w:r>
      <w:r w:rsidR="00120B3C">
        <w:t>Temporal Difference</w:t>
      </w:r>
      <w:r>
        <w:t xml:space="preserve"> Learning?</w:t>
      </w:r>
      <w:bookmarkEnd w:id="155"/>
      <w:bookmarkEnd w:id="156"/>
    </w:p>
    <w:p w:rsidR="005E255F" w:rsidRDefault="00E371A7" w:rsidP="005E255F">
      <w:r>
        <w:t xml:space="preserve">In addition to dynamic programming, we also used </w:t>
      </w:r>
      <w:r w:rsidR="00120B3C">
        <w:t>temporal difference</w:t>
      </w:r>
      <w:r>
        <w:t xml:space="preserve"> learning to develop a thermal soaring policy. </w:t>
      </w:r>
      <w:r w:rsidR="005E255F">
        <w:t xml:space="preserve">Just like dynamic programming, </w:t>
      </w:r>
      <w:r w:rsidR="00120B3C">
        <w:t xml:space="preserve">temporal difference learning </w:t>
      </w:r>
      <w:r w:rsidR="00B02EEE">
        <w:t>is specifically for problems that can be described in the language of rewards</w:t>
      </w:r>
      <w:r w:rsidR="005E255F">
        <w:t xml:space="preserve">. It is worth noting that </w:t>
      </w:r>
      <w:r w:rsidR="00120B3C">
        <w:t>we use dynamic programming, (</w:t>
      </w:r>
      <w:r w:rsidR="005E255F">
        <w:t xml:space="preserve">not </w:t>
      </w:r>
      <w:r w:rsidR="004308C4">
        <w:t xml:space="preserve">temporal difference </w:t>
      </w:r>
      <w:r w:rsidR="005E255F">
        <w:t>learning</w:t>
      </w:r>
      <w:r w:rsidR="00120B3C">
        <w:t>)</w:t>
      </w:r>
      <w:r w:rsidR="005E255F">
        <w:t>, in the most current version of t</w:t>
      </w:r>
      <w:r w:rsidR="00B02EEE">
        <w:t>he policy development algorithm (as of June 2016).</w:t>
      </w:r>
    </w:p>
    <w:p w:rsidR="005E255F" w:rsidRDefault="005E255F" w:rsidP="005E255F">
      <w:r>
        <w:t>We tried two</w:t>
      </w:r>
      <w:r w:rsidR="004308C4">
        <w:t xml:space="preserve"> temporal difference learning</w:t>
      </w:r>
      <w:r>
        <w:t xml:space="preserve"> methods: SARSA learning and Q learning. </w:t>
      </w:r>
      <w:r w:rsidR="00D4496D">
        <w:t xml:space="preserve">In the following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57" w:name="_Toc449461732"/>
      <w:bookmarkStart w:id="158" w:name="_Toc452963931"/>
      <w:r>
        <w:t>Interact</w:t>
      </w:r>
      <w:bookmarkEnd w:id="157"/>
      <w:r w:rsidR="00FA78D6">
        <w:t>ing with the Environment</w:t>
      </w:r>
      <w:bookmarkEnd w:id="158"/>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rsidR="00A26E27">
        <w:t>Afterward</w:t>
      </w:r>
      <w:r>
        <w:t>, the agent use</w:t>
      </w:r>
      <w:r w:rsidR="00A26E27">
        <w:t>s</w:t>
      </w:r>
      <w:r>
        <w:t xml:space="preserve"> this recorded information to learn better behavior</w:t>
      </w:r>
      <w:r w:rsidR="00E407FF">
        <w:t>.</w:t>
      </w:r>
    </w:p>
    <w:p w:rsidR="005E255F" w:rsidRDefault="00A26E27" w:rsidP="005E255F">
      <w:r>
        <w:lastRenderedPageBreak/>
        <w:t>With respect to environmental interactions, t</w:t>
      </w:r>
      <w:r w:rsidR="005E255F">
        <w:t>here are two big differences between our implementations of SARSA and of Q learning</w:t>
      </w:r>
      <w:r w:rsidR="00196DF1">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196DF1">
        <w:t xml:space="preserve"> the</w:t>
      </w:r>
      <w:r w:rsidR="00E54C51">
        <w:t xml:space="preserve"> notion of “</w:t>
      </w:r>
      <w:r w:rsidR="00110084">
        <w:t>Q values</w:t>
      </w:r>
      <w:r w:rsidR="00E54C51">
        <w:t>”</w:t>
      </w:r>
      <w:r w:rsidR="00646DD4">
        <w:t xml:space="preserve"> </w:t>
      </w:r>
      <w:r w:rsidR="00BE6D21">
        <w:t>below.</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w:t>
      </w:r>
      <w:r w:rsidR="001E76C9">
        <w:t>a greedy</w:t>
      </w:r>
      <w:r>
        <w:t xml:space="preserv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allow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A425E5">
        <w:t xml:space="preserve">Figure </w:t>
      </w:r>
      <w:r w:rsidR="00A425E5">
        <w:rPr>
          <w:noProof/>
        </w:rPr>
        <w:t>30</w:t>
      </w:r>
      <w:r>
        <w:fldChar w:fldCharType="end"/>
      </w:r>
      <w:r>
        <w:t xml:space="preserve"> shows the effect of the value of the value of ε in</w:t>
      </w:r>
      <w:r w:rsidR="00646DD4">
        <w:t xml:space="preserve"> a small demonstration program we</w:t>
      </w:r>
      <w:r>
        <w:t xml:space="preserve"> created. In this scenario, there are several levers that </w:t>
      </w:r>
      <w:r w:rsidR="001E76C9">
        <w:t xml:space="preserve">the learning agent </w:t>
      </w:r>
      <w:r>
        <w:t xml:space="preserve">can </w:t>
      </w:r>
      <w:r w:rsidR="001E76C9">
        <w:t>pull</w:t>
      </w:r>
      <w:r>
        <w:t xml:space="preserve">, each of which will give some reward. Some levers give more reward than others. The red line shows what happens if </w:t>
      </w:r>
      <w:r w:rsidR="00646DD4">
        <w:t>there is no exploration (ε = 0). Note that in this case</w:t>
      </w:r>
      <w:r>
        <w:t xml:space="preserve"> the learning agent </w:t>
      </w:r>
      <w:r w:rsidR="00646DD4">
        <w:t>becomes</w:t>
      </w:r>
      <w:r>
        <w:t xml:space="preserve"> stuck at a </w:t>
      </w:r>
      <w:r w:rsidR="001E76C9">
        <w:t>suboptimal policy</w:t>
      </w:r>
      <w:r>
        <w:t xml:space="preserve">.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B22E7C" w:rsidRDefault="00B22E7C" w:rsidP="005E255F"/>
    <w:p w:rsidR="00B22E7C" w:rsidRDefault="00B22E7C" w:rsidP="005E255F"/>
    <w:p w:rsidR="00B22E7C" w:rsidRDefault="00B22E7C" w:rsidP="005E255F"/>
    <w:p w:rsidR="00B22E7C" w:rsidRDefault="00B22E7C" w:rsidP="005E255F">
      <w:r>
        <w:rPr>
          <w:noProof/>
          <w:lang w:eastAsia="ja-JP"/>
        </w:rPr>
        <w:lastRenderedPageBreak/>
        <mc:AlternateContent>
          <mc:Choice Requires="wps">
            <w:drawing>
              <wp:anchor distT="0" distB="0" distL="114300" distR="114300" simplePos="0" relativeHeight="251716096" behindDoc="1" locked="0" layoutInCell="1" allowOverlap="1" wp14:anchorId="4FE9AF9C" wp14:editId="5302C737">
                <wp:simplePos x="0" y="0"/>
                <wp:positionH relativeFrom="margin">
                  <wp:align>right</wp:align>
                </wp:positionH>
                <wp:positionV relativeFrom="paragraph">
                  <wp:posOffset>4802077</wp:posOffset>
                </wp:positionV>
                <wp:extent cx="6704965" cy="635"/>
                <wp:effectExtent l="0" t="0" r="635" b="0"/>
                <wp:wrapTopAndBottom/>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0B37C6" w:rsidRPr="001640F6" w:rsidRDefault="000B37C6" w:rsidP="005E255F">
                            <w:pPr>
                              <w:pStyle w:val="Caption"/>
                              <w:jc w:val="center"/>
                              <w:rPr>
                                <w:rFonts w:cs="Times New Roman"/>
                                <w:noProof/>
                              </w:rPr>
                            </w:pPr>
                            <w:bookmarkStart w:id="159" w:name="_Ref449461468"/>
                            <w:bookmarkStart w:id="160" w:name="_Toc452963999"/>
                            <w:r>
                              <w:t xml:space="preserve">Figure </w:t>
                            </w:r>
                            <w:r w:rsidR="00377E3B">
                              <w:fldChar w:fldCharType="begin"/>
                            </w:r>
                            <w:r w:rsidR="00377E3B">
                              <w:instrText xml:space="preserve"> SEQ Figure \* ARABIC </w:instrText>
                            </w:r>
                            <w:r w:rsidR="00377E3B">
                              <w:fldChar w:fldCharType="separate"/>
                            </w:r>
                            <w:r>
                              <w:rPr>
                                <w:noProof/>
                              </w:rPr>
                              <w:t>30</w:t>
                            </w:r>
                            <w:r w:rsidR="00377E3B">
                              <w:rPr>
                                <w:noProof/>
                              </w:rPr>
                              <w:fldChar w:fldCharType="end"/>
                            </w:r>
                            <w:bookmarkEnd w:id="159"/>
                            <w:r>
                              <w:t>: Effect of exploration on average performance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F9C" id="Text Box 75" o:spid="_x0000_s1031" type="#_x0000_t202" style="position:absolute;margin-left:476.75pt;margin-top:378.1pt;width:527.95pt;height:.05pt;z-index:-25160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3QNg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" stroked="f">
                <v:textbox style="mso-fit-shape-to-text:t" inset="0,0,0,0">
                  <w:txbxContent>
                    <w:p w:rsidR="000B37C6" w:rsidRPr="001640F6" w:rsidRDefault="000B37C6" w:rsidP="005E255F">
                      <w:pPr>
                        <w:pStyle w:val="Caption"/>
                        <w:jc w:val="center"/>
                        <w:rPr>
                          <w:rFonts w:cs="Times New Roman"/>
                          <w:noProof/>
                        </w:rPr>
                      </w:pPr>
                      <w:bookmarkStart w:id="169" w:name="_Ref449461468"/>
                      <w:bookmarkStart w:id="170" w:name="_Toc452963999"/>
                      <w:r>
                        <w:t xml:space="preserve">Figure </w:t>
                      </w:r>
                      <w:fldSimple w:instr=" SEQ Figure \* ARABIC ">
                        <w:r>
                          <w:rPr>
                            <w:noProof/>
                          </w:rPr>
                          <w:t>30</w:t>
                        </w:r>
                      </w:fldSimple>
                      <w:bookmarkEnd w:id="169"/>
                      <w:r>
                        <w:t>: Effect of exploration on average performance</w:t>
                      </w:r>
                      <w:bookmarkEnd w:id="170"/>
                    </w:p>
                  </w:txbxContent>
                </v:textbox>
                <w10:wrap type="topAndBottom" anchorx="margin"/>
              </v:shape>
            </w:pict>
          </mc:Fallback>
        </mc:AlternateContent>
      </w:r>
      <w:r w:rsidRPr="00B22E7C">
        <w:rPr>
          <w:noProof/>
          <w:lang w:eastAsia="ja-JP"/>
        </w:rPr>
        <w:drawing>
          <wp:inline distT="0" distB="0" distL="0" distR="0" wp14:anchorId="2CA17720" wp14:editId="4963E0EA">
            <wp:extent cx="5943600" cy="47485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48530"/>
                    </a:xfrm>
                    <a:prstGeom prst="rect">
                      <a:avLst/>
                    </a:prstGeom>
                  </pic:spPr>
                </pic:pic>
              </a:graphicData>
            </a:graphic>
          </wp:inline>
        </w:drawing>
      </w:r>
    </w:p>
    <w:p w:rsidR="005E255F" w:rsidRDefault="005E255F" w:rsidP="005E255F"/>
    <w:p w:rsidR="005E255F" w:rsidRDefault="005E255F" w:rsidP="005E255F">
      <w:pPr>
        <w:pStyle w:val="Heading3"/>
      </w:pPr>
      <w:bookmarkStart w:id="161" w:name="_Toc449461733"/>
      <w:bookmarkStart w:id="162" w:name="_Toc452963932"/>
      <w:r>
        <w:t>Learning from Interactions</w:t>
      </w:r>
      <w:bookmarkEnd w:id="161"/>
      <w:r w:rsidR="007E19C9">
        <w:t>: Q Values</w:t>
      </w:r>
      <w:bookmarkEnd w:id="162"/>
    </w:p>
    <w:p w:rsidR="005E255F" w:rsidRDefault="003D4465" w:rsidP="005E255F">
      <w:pPr>
        <w:suppressAutoHyphens w:val="0"/>
        <w:autoSpaceDE w:val="0"/>
        <w:autoSpaceDN w:val="0"/>
        <w:adjustRightInd w:val="0"/>
        <w:spacing w:after="0"/>
      </w:pPr>
      <w:r>
        <w:t>After interacting with the environment</w:t>
      </w:r>
      <w:r w:rsidR="005E255F">
        <w:t xml:space="preserve">, the </w:t>
      </w:r>
      <w:r w:rsidR="00B22E7C">
        <w:t>temporal difference</w:t>
      </w:r>
      <w:r>
        <w:t xml:space="preserve"> </w:t>
      </w:r>
      <w:r w:rsidR="005E255F">
        <w:t xml:space="preserve">learning agent learns from the interactions it just performed with the environment. </w:t>
      </w:r>
      <w:r>
        <w:t>That is,</w:t>
      </w:r>
      <w:r w:rsidR="005E255F">
        <w:t xml:space="preserve"> it updates its estimate of the value of being in a stat</w:t>
      </w:r>
      <w:r>
        <w:t xml:space="preserve">e and performing a given action. These </w:t>
      </w:r>
      <w:r w:rsidR="00B22E7C">
        <w:t>estimates</w:t>
      </w:r>
      <w:r>
        <w:t xml:space="preserve"> are called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rsidR="00B13B62">
        <w:t xml:space="preserve"> and then follows the current policy</w:t>
      </w:r>
      <w:r>
        <w:t>.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eastAsia="ja-JP"/>
        </w:rPr>
        <w:drawing>
          <wp:anchor distT="0" distB="0" distL="114300" distR="114300" simplePos="0" relativeHeight="251760128" behindDoc="0" locked="0" layoutInCell="1" allowOverlap="1" wp14:anchorId="17B84621" wp14:editId="136720A8">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where A(S) denotes the set of actions that are possible in state S.</w:t>
      </w:r>
    </w:p>
    <w:p w:rsidR="005E255F" w:rsidRDefault="005E255F" w:rsidP="005E255F">
      <w:pPr>
        <w:suppressAutoHyphens w:val="0"/>
        <w:autoSpaceDE w:val="0"/>
        <w:autoSpaceDN w:val="0"/>
        <w:adjustRightInd w:val="0"/>
        <w:spacing w:after="0"/>
      </w:pPr>
    </w:p>
    <w:p w:rsidR="00B13B62" w:rsidRDefault="00B13B62"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lastRenderedPageBreak/>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sidR="005A5F01">
        <w:rPr>
          <w:lang w:val="en-CA" w:eastAsia="en-US"/>
        </w:rPr>
        <w:t xml:space="preserve"> for updating Q values:</w:t>
      </w:r>
    </w:p>
    <w:p w:rsidR="00B13B62" w:rsidRDefault="00B13B62"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63" w:name="_Toc449461734"/>
      <w:bookmarkStart w:id="164" w:name="_Toc452963933"/>
      <w:r>
        <w:rPr>
          <w:lang w:val="en-CA" w:eastAsia="en-US"/>
        </w:rPr>
        <w:t>Discounting</w:t>
      </w:r>
      <w:bookmarkEnd w:id="163"/>
      <w:bookmarkEnd w:id="164"/>
    </w:p>
    <w:p w:rsidR="005E255F" w:rsidRDefault="00380AFF" w:rsidP="005E255F">
      <w:pPr>
        <w:suppressAutoHyphens w:val="0"/>
        <w:autoSpaceDE w:val="0"/>
        <w:autoSpaceDN w:val="0"/>
        <w:adjustRightInd w:val="0"/>
        <w:spacing w:after="0"/>
        <w:rPr>
          <w:lang w:val="en-CA" w:eastAsia="en-US"/>
        </w:rPr>
      </w:pPr>
      <w:r>
        <w:rPr>
          <w:noProof/>
          <w:position w:val="-27"/>
          <w:lang w:eastAsia="ja-JP"/>
        </w:rPr>
        <w:drawing>
          <wp:anchor distT="0" distB="0" distL="114300" distR="114300" simplePos="0" relativeHeight="251761152" behindDoc="0" locked="0" layoutInCell="1" allowOverlap="1" wp14:anchorId="765C7723" wp14:editId="54537D10">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The first idea is calle</w:t>
      </w:r>
      <w:r w:rsidR="00A963EA">
        <w:rPr>
          <w:lang w:val="en-CA" w:eastAsia="en-US"/>
        </w:rPr>
        <w:t xml:space="preserve">d “discounting”. Discounting </w:t>
      </w:r>
      <w:r w:rsidR="005E255F">
        <w:rPr>
          <w:lang w:val="en-CA" w:eastAsia="en-US"/>
        </w:rPr>
        <w:t>keep</w:t>
      </w:r>
      <w:r w:rsidR="00A963EA">
        <w:rPr>
          <w:lang w:val="en-CA" w:eastAsia="en-US"/>
        </w:rPr>
        <w:t>s</w:t>
      </w:r>
      <w:r w:rsidR="005E255F">
        <w:rPr>
          <w:lang w:val="en-CA" w:eastAsia="en-US"/>
        </w:rPr>
        <w:t xml:space="preserve"> value estimates finite, </w:t>
      </w:r>
      <w:r w:rsidR="00653AB3">
        <w:rPr>
          <w:lang w:val="en-CA" w:eastAsia="en-US"/>
        </w:rPr>
        <w:t>and</w:t>
      </w:r>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range </w:t>
      </w:r>
      <w:r w:rsidR="005E255F">
        <w:rPr>
          <w:noProof/>
          <w:position w:val="-7"/>
          <w:lang w:eastAsia="ja-JP"/>
        </w:rPr>
        <w:drawing>
          <wp:inline distT="0" distB="0" distL="0" distR="0" wp14:anchorId="21F1B8B0" wp14:editId="514704AA">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eastAsia="ja-JP"/>
        </w:rPr>
        <w:drawing>
          <wp:inline distT="0" distB="0" distL="0" distR="0" wp14:anchorId="2C8AC799" wp14:editId="63180A41">
            <wp:extent cx="116840" cy="18538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496" cy="213400"/>
                    </a:xfrm>
                    <a:prstGeom prst="rect">
                      <a:avLst/>
                    </a:prstGeom>
                    <a:noFill/>
                    <a:ln>
                      <a:noFill/>
                    </a:ln>
                  </pic:spPr>
                </pic:pic>
              </a:graphicData>
            </a:graphic>
          </wp:inline>
        </w:drawing>
      </w:r>
      <w:r w:rsidR="005E255F">
        <w:rPr>
          <w:lang w:val="en-CA" w:eastAsia="en-US"/>
        </w:rPr>
        <w:t xml:space="preserve">is </w:t>
      </w:r>
      <w:r w:rsidR="005E255F">
        <w:rPr>
          <w:noProof/>
          <w:position w:val="-13"/>
          <w:lang w:eastAsia="ja-JP"/>
        </w:rPr>
        <w:drawing>
          <wp:inline distT="0" distB="0" distL="0" distR="0" wp14:anchorId="2C4E3901" wp14:editId="4FEDA996">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eastAsia="ja-JP"/>
        </w:rPr>
        <w:drawing>
          <wp:inline distT="0" distB="0" distL="0" distR="0" wp14:anchorId="6B8FD19B" wp14:editId="076919A7">
            <wp:extent cx="332695" cy="18738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19" cy="192575"/>
                    </a:xfrm>
                    <a:prstGeom prst="rect">
                      <a:avLst/>
                    </a:prstGeom>
                    <a:noFill/>
                    <a:ln>
                      <a:noFill/>
                    </a:ln>
                  </pic:spPr>
                </pic:pic>
              </a:graphicData>
            </a:graphic>
          </wp:inline>
        </w:drawing>
      </w:r>
      <w:r w:rsidR="005E255F">
        <w:rPr>
          <w:lang w:val="en-CA" w:eastAsia="en-US"/>
        </w:rPr>
        <w:t>from some state</w:t>
      </w:r>
      <w:r w:rsidR="005E255F">
        <w:rPr>
          <w:noProof/>
          <w:position w:val="-13"/>
          <w:lang w:eastAsia="ja-JP"/>
        </w:rPr>
        <w:drawing>
          <wp:inline distT="0" distB="0" distL="0" distR="0" wp14:anchorId="6609D656" wp14:editId="227083B3">
            <wp:extent cx="198783" cy="2303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0373" cy="232216"/>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eastAsia="ja-JP"/>
        </w:rPr>
        <w:drawing>
          <wp:inline distT="0" distB="0" distL="0" distR="0" wp14:anchorId="5179376D" wp14:editId="325042CA">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t>
      </w:r>
      <w:r>
        <w:rPr>
          <w:noProof/>
          <w:position w:val="-7"/>
          <w:lang w:eastAsia="ja-JP"/>
        </w:rPr>
        <w:drawing>
          <wp:inline distT="0" distB="0" distL="0" distR="0" wp14:anchorId="4C1F1254" wp14:editId="5F0EFD46">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eastAsia="ja-JP"/>
        </w:rPr>
        <w:drawing>
          <wp:anchor distT="0" distB="0" distL="114300" distR="114300" simplePos="0" relativeHeight="251762176" behindDoc="0" locked="0" layoutInCell="1" allowOverlap="1" wp14:anchorId="5D1761AF" wp14:editId="650B6F0F">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A5F01" w:rsidRDefault="005A5F01"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65" w:name="_Toc449461735"/>
      <w:bookmarkStart w:id="166" w:name="_Toc452963934"/>
      <w:r w:rsidRPr="009F2689">
        <w:rPr>
          <w:lang w:val="en-CA" w:eastAsia="en-US"/>
        </w:rPr>
        <w:t>Learning Rate</w:t>
      </w:r>
      <w:bookmarkEnd w:id="165"/>
      <w:bookmarkEnd w:id="166"/>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t>
      </w:r>
      <w:r w:rsidR="00653AB3">
        <w:rPr>
          <w:lang w:val="en-CA" w:eastAsia="en-US"/>
        </w:rPr>
        <w:t xml:space="preserve">is </w:t>
      </w:r>
      <w:r>
        <w:rPr>
          <w:lang w:val="en-CA" w:eastAsia="en-US"/>
        </w:rPr>
        <w:t xml:space="preserve">called the “learning rate”, which we denote </w:t>
      </w:r>
      <w:r w:rsidR="00653AB3">
        <w:rPr>
          <w:lang w:val="en-CA" w:eastAsia="en-US"/>
        </w:rPr>
        <w:t>by</w:t>
      </w:r>
      <w:r>
        <w:rPr>
          <w:lang w:val="en-CA" w:eastAsia="en-US"/>
        </w:rPr>
        <w:t xml:space="preserve"> </w:t>
      </w:r>
      <w:r w:rsidRPr="008E00FF">
        <w:rPr>
          <w:lang w:val="en-CA" w:eastAsia="en-US"/>
        </w:rPr>
        <w:t>α</w:t>
      </w:r>
      <w:r>
        <w:rPr>
          <w:lang w:val="en-CA" w:eastAsia="en-US"/>
        </w:rPr>
        <w:t xml:space="preserve">. </w:t>
      </w:r>
      <w:r w:rsidR="00380AFF">
        <w:rPr>
          <w:lang w:val="en-CA" w:eastAsia="en-US"/>
        </w:rPr>
        <w:t xml:space="preserve">After a set of environmental interactions, we </w:t>
      </w:r>
      <w:r w:rsidR="00653AB3">
        <w:rPr>
          <w:lang w:val="en-CA" w:eastAsia="en-US"/>
        </w:rPr>
        <w:t>need</w:t>
      </w:r>
      <w:r w:rsidR="00380AFF">
        <w:rPr>
          <w:lang w:val="en-CA" w:eastAsia="en-US"/>
        </w:rPr>
        <w:t xml:space="preserve"> to incorporate new information gained, but we should not discard </w:t>
      </w:r>
      <w:r>
        <w:rPr>
          <w:lang w:val="en-CA" w:eastAsia="en-US"/>
        </w:rPr>
        <w:t>the</w:t>
      </w:r>
      <w:r w:rsidR="00653AB3">
        <w:rPr>
          <w:lang w:val="en-CA" w:eastAsia="en-US"/>
        </w:rPr>
        <w:t xml:space="preserve"> previously learned information. </w:t>
      </w:r>
      <w:r>
        <w:rPr>
          <w:lang w:val="en-CA" w:eastAsia="en-US"/>
        </w:rPr>
        <w:t>To strike a balance, we take a weighted average of the old Q estimate and the Q estimate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ja-JP"/>
        </w:rPr>
        <w:drawing>
          <wp:inline distT="0" distB="0" distL="0" distR="0" wp14:anchorId="02B06F4A" wp14:editId="45AA1F62">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9A10CD" w:rsidRDefault="009A10CD" w:rsidP="005E255F">
      <w:pPr>
        <w:suppressAutoHyphens w:val="0"/>
        <w:autoSpaceDE w:val="0"/>
        <w:autoSpaceDN w:val="0"/>
        <w:adjustRightInd w:val="0"/>
        <w:spacing w:after="0"/>
        <w:rPr>
          <w:lang w:val="en-CA" w:eastAsia="en-US"/>
        </w:rPr>
      </w:pPr>
      <w:r>
        <w:rPr>
          <w:lang w:val="en-CA" w:eastAsia="en-US"/>
        </w:rPr>
        <w:t xml:space="preserve">The </w:t>
      </w:r>
      <w:r w:rsidR="00F536B3">
        <w:rPr>
          <w:lang w:val="en-CA" w:eastAsia="en-US"/>
        </w:rPr>
        <w:t xml:space="preserve">learning rate is simply the </w:t>
      </w:r>
      <w:r>
        <w:rPr>
          <w:lang w:val="en-CA" w:eastAsia="en-US"/>
        </w:rPr>
        <w:t xml:space="preserve">weighting factor </w:t>
      </w:r>
      <w:r w:rsidRPr="009A10CD">
        <w:rPr>
          <w:lang w:val="en-CA" w:eastAsia="en-US"/>
        </w:rPr>
        <w:t>α</w:t>
      </w:r>
      <w:r>
        <w:rPr>
          <w:lang w:val="en-CA" w:eastAsia="en-US"/>
        </w:rPr>
        <w:t xml:space="preserve"> that determines the extent to which we incorporate the new estimate. If </w:t>
      </w:r>
      <w:r w:rsidRPr="009A10CD">
        <w:rPr>
          <w:lang w:val="en-CA" w:eastAsia="en-US"/>
        </w:rPr>
        <w:t>α</w:t>
      </w:r>
      <w:r>
        <w:rPr>
          <w:lang w:val="en-CA" w:eastAsia="en-US"/>
        </w:rPr>
        <w:t xml:space="preserve"> is too small, the learning process takes unnecessarily long. On the other hand, if </w:t>
      </w:r>
      <w:r w:rsidRPr="009A10CD">
        <w:rPr>
          <w:lang w:val="en-CA" w:eastAsia="en-US"/>
        </w:rPr>
        <w:t>α</w:t>
      </w:r>
      <w:r>
        <w:rPr>
          <w:lang w:val="en-CA" w:eastAsia="en-US"/>
        </w:rPr>
        <w:t xml:space="preserve"> is too large, then the lear</w:t>
      </w:r>
      <w:r w:rsidR="00C3793D">
        <w:rPr>
          <w:lang w:val="en-CA" w:eastAsia="en-US"/>
        </w:rPr>
        <w:t>ning algorithm may not converge. Slow or chaotic convergence can also be indicative of a learning rate that is too large.</w:t>
      </w:r>
    </w:p>
    <w:p w:rsidR="009A10CD" w:rsidRDefault="009A10CD"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67" w:name="_Toc449461736"/>
      <w:bookmarkStart w:id="168" w:name="_Toc452963935"/>
      <w:r>
        <w:rPr>
          <w:lang w:val="en-CA" w:eastAsia="en-US"/>
        </w:rPr>
        <w:t xml:space="preserve">A </w:t>
      </w:r>
      <w:r w:rsidR="004B404F">
        <w:rPr>
          <w:lang w:val="en-CA" w:eastAsia="en-US"/>
        </w:rPr>
        <w:t>Temporal Difference Learning</w:t>
      </w:r>
      <w:r w:rsidR="005E255F">
        <w:rPr>
          <w:lang w:val="en-CA" w:eastAsia="en-US"/>
        </w:rPr>
        <w:t xml:space="preserve"> Algorithm: SARSA Learning</w:t>
      </w:r>
      <w:bookmarkEnd w:id="167"/>
      <w:bookmarkEnd w:id="168"/>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ja-JP"/>
        </w:rPr>
        <w:drawing>
          <wp:inline distT="0" distB="0" distL="0" distR="0" wp14:anchorId="2A82C09B" wp14:editId="7523C828">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3051E0" w:rsidRPr="003051E0" w:rsidRDefault="005E255F" w:rsidP="003051E0">
      <w:pPr>
        <w:pStyle w:val="ListParagraph"/>
        <w:numPr>
          <w:ilvl w:val="0"/>
          <w:numId w:val="22"/>
        </w:numPr>
        <w:suppressAutoHyphens w:val="0"/>
        <w:autoSpaceDE w:val="0"/>
        <w:autoSpaceDN w:val="0"/>
        <w:adjustRightInd w:val="0"/>
        <w:spacing w:after="0"/>
        <w:rPr>
          <w:lang w:val="en-CA" w:eastAsia="en-US"/>
        </w:rPr>
      </w:pPr>
      <w:r w:rsidRPr="003051E0">
        <w:rPr>
          <w:lang w:val="en-CA" w:eastAsia="en-US"/>
        </w:rPr>
        <w:t xml:space="preserve">The learning agent </w:t>
      </w:r>
      <w:r w:rsidR="00244AAB" w:rsidRPr="003051E0">
        <w:rPr>
          <w:lang w:val="en-CA" w:eastAsia="en-US"/>
        </w:rPr>
        <w:t xml:space="preserve">then </w:t>
      </w:r>
      <w:r w:rsidRPr="003051E0">
        <w:rPr>
          <w:lang w:val="en-CA" w:eastAsia="en-US"/>
        </w:rPr>
        <w:t xml:space="preserve">performs the action </w:t>
      </w:r>
      <w:r>
        <w:rPr>
          <w:noProof/>
          <w:position w:val="-13"/>
          <w:lang w:eastAsia="ja-JP"/>
        </w:rPr>
        <w:drawing>
          <wp:inline distT="0" distB="0" distL="0" distR="0" wp14:anchorId="78C29C2A" wp14:editId="5CEDFE5A">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3051E0"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ja-JP"/>
        </w:rPr>
        <w:drawing>
          <wp:inline distT="0" distB="0" distL="0" distR="0" wp14:anchorId="3143AFB8" wp14:editId="0CB8E456">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r>
        <w:rPr>
          <w:lang w:val="en-CA" w:eastAsia="en-US"/>
        </w:rPr>
        <w:t xml:space="preserve">, where it plans to next perform </w:t>
      </w:r>
      <w:r>
        <w:rPr>
          <w:noProof/>
          <w:position w:val="-13"/>
          <w:lang w:eastAsia="ja-JP"/>
        </w:rPr>
        <w:drawing>
          <wp:inline distT="0" distB="0" distL="0" distR="0" wp14:anchorId="2C1C7D74" wp14:editId="5C05862F">
            <wp:extent cx="302260" cy="1911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26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ja-JP"/>
        </w:rPr>
        <w:drawing>
          <wp:inline distT="0" distB="0" distL="0" distR="0" wp14:anchorId="5AF99802" wp14:editId="344963E3">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2019F8" w:rsidRDefault="002019F8" w:rsidP="005E255F">
      <w:pPr>
        <w:suppressAutoHyphens w:val="0"/>
        <w:autoSpaceDE w:val="0"/>
        <w:autoSpaceDN w:val="0"/>
        <w:adjustRightInd w:val="0"/>
        <w:spacing w:after="0"/>
        <w:rPr>
          <w:lang w:val="en-CA" w:eastAsia="en-US"/>
        </w:rPr>
      </w:pPr>
      <w:r>
        <w:rPr>
          <w:lang w:val="en-CA" w:eastAsia="en-US"/>
        </w:rPr>
        <w:t xml:space="preserve">SARSA </w:t>
      </w:r>
      <w:r w:rsidR="00C17441">
        <w:rPr>
          <w:lang w:val="en-CA" w:eastAsia="en-US"/>
        </w:rPr>
        <w:t>chooses actions</w:t>
      </w:r>
      <w:r>
        <w:rPr>
          <w:lang w:val="en-CA" w:eastAsia="en-US"/>
        </w:rPr>
        <w:t xml:space="preserve"> by following a policy that is </w:t>
      </w:r>
      <w:r w:rsidR="00495A43" w:rsidRPr="00495A43">
        <w:rPr>
          <w:lang w:val="en-CA" w:eastAsia="en-US"/>
        </w:rPr>
        <w:t>ϵ</w:t>
      </w:r>
      <w:r w:rsidR="00495A43">
        <w:rPr>
          <w:lang w:val="en-CA" w:eastAsia="en-US"/>
        </w:rPr>
        <w:t>-</w:t>
      </w:r>
      <w:r>
        <w:rPr>
          <w:lang w:val="en-CA" w:eastAsia="en-US"/>
        </w:rPr>
        <w:t>greedy with respect to the Q values it has determined so far</w:t>
      </w:r>
      <w:r w:rsidR="00495A43">
        <w:rPr>
          <w:lang w:val="en-CA" w:eastAsia="en-US"/>
        </w:rPr>
        <w:t xml:space="preserve">. As a </w:t>
      </w:r>
      <w:r w:rsidR="00C17441">
        <w:rPr>
          <w:lang w:val="en-CA" w:eastAsia="en-US"/>
        </w:rPr>
        <w:t>result,</w:t>
      </w:r>
      <w:r w:rsidR="00495A43">
        <w:rPr>
          <w:lang w:val="en-CA" w:eastAsia="en-US"/>
        </w:rPr>
        <w:t xml:space="preserve"> the Q values </w:t>
      </w:r>
      <w:r w:rsidR="00C17441">
        <w:rPr>
          <w:lang w:val="en-CA" w:eastAsia="en-US"/>
        </w:rPr>
        <w:t>SARSA</w:t>
      </w:r>
      <w:r w:rsidR="00495A43">
        <w:rPr>
          <w:lang w:val="en-CA" w:eastAsia="en-US"/>
        </w:rPr>
        <w:t xml:space="preserve"> learns will reflect the fact that the agent is exploring while learning – and these Q values will generally not be the same as the Q values for the greedy policy. </w:t>
      </w:r>
    </w:p>
    <w:p w:rsidR="00DD47B0" w:rsidRDefault="00DD47B0"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C17441" w:rsidP="005E255F">
      <w:pPr>
        <w:suppressAutoHyphens w:val="0"/>
        <w:autoSpaceDE w:val="0"/>
        <w:autoSpaceDN w:val="0"/>
        <w:adjustRightInd w:val="0"/>
        <w:spacing w:after="0"/>
        <w:rPr>
          <w:lang w:val="en-CA" w:eastAsia="en-US"/>
        </w:rPr>
      </w:pPr>
      <w:r>
        <w:rPr>
          <w:noProof/>
          <w:position w:val="-22"/>
          <w:lang w:eastAsia="ja-JP"/>
        </w:rPr>
        <w:drawing>
          <wp:anchor distT="0" distB="0" distL="114300" distR="114300" simplePos="0" relativeHeight="251766272" behindDoc="0" locked="0" layoutInCell="1" allowOverlap="1" wp14:anchorId="7E89C929" wp14:editId="06F737F6">
            <wp:simplePos x="0" y="0"/>
            <wp:positionH relativeFrom="margin">
              <wp:align>center</wp:align>
            </wp:positionH>
            <wp:positionV relativeFrom="paragraph">
              <wp:posOffset>-2966</wp:posOffset>
            </wp:positionV>
            <wp:extent cx="5534167" cy="421887"/>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34167" cy="421887"/>
                    </a:xfrm>
                    <a:prstGeom prst="rect">
                      <a:avLst/>
                    </a:prstGeom>
                    <a:noFill/>
                    <a:ln>
                      <a:noFill/>
                    </a:ln>
                  </pic:spPr>
                </pic:pic>
              </a:graphicData>
            </a:graphic>
          </wp:anchor>
        </w:drawing>
      </w:r>
      <w:r w:rsidR="005E255F">
        <w:rPr>
          <w:lang w:val="en-CA" w:eastAsia="en-US"/>
        </w:rPr>
        <w:t>No</w:t>
      </w:r>
      <w:r w:rsidR="00E44B9B">
        <w:rPr>
          <w:lang w:val="en-CA" w:eastAsia="en-US"/>
        </w:rPr>
        <w:t xml:space="preserve">tice that we have expressed the estimated </w:t>
      </w:r>
      <w:r>
        <w:rPr>
          <w:lang w:val="en-CA" w:eastAsia="en-US"/>
        </w:rPr>
        <w:t xml:space="preserve">Q value </w:t>
      </w:r>
      <w:r w:rsidR="00E44B9B">
        <w:rPr>
          <w:lang w:val="en-CA" w:eastAsia="en-US"/>
        </w:rPr>
        <w:t xml:space="preserve">based on the new interaction </w:t>
      </w:r>
      <w:r w:rsidR="005E255F">
        <w:rPr>
          <w:lang w:val="en-CA" w:eastAsia="en-US"/>
        </w:rPr>
        <w:t>as a sum of the reward given, and the estimated (discounted) value for the next state.</w:t>
      </w:r>
      <w:r w:rsidR="003051E0">
        <w:rPr>
          <w:lang w:val="en-CA" w:eastAsia="en-US"/>
        </w:rPr>
        <w:t xml:space="preserve"> </w:t>
      </w: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0F6310" w:rsidRDefault="000F6310" w:rsidP="005E255F">
      <w:pPr>
        <w:suppressAutoHyphens w:val="0"/>
        <w:autoSpaceDE w:val="0"/>
        <w:autoSpaceDN w:val="0"/>
        <w:adjustRightInd w:val="0"/>
        <w:spacing w:after="0"/>
      </w:pPr>
    </w:p>
    <w:p w:rsidR="005E255F" w:rsidRDefault="00E44B9B" w:rsidP="005E255F">
      <w:pPr>
        <w:suppressAutoHyphens w:val="0"/>
        <w:autoSpaceDE w:val="0"/>
        <w:autoSpaceDN w:val="0"/>
        <w:adjustRightInd w:val="0"/>
        <w:spacing w:after="0"/>
        <w:rPr>
          <w:lang w:val="en-CA" w:eastAsia="en-US"/>
        </w:rPr>
      </w:pPr>
      <w:r>
        <w:t>Here is</w:t>
      </w:r>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eastAsia="ja-JP"/>
        </w:rPr>
        <w:drawing>
          <wp:anchor distT="0" distB="0" distL="114300" distR="114300" simplePos="0" relativeHeight="251720192" behindDoc="1" locked="0" layoutInCell="1" allowOverlap="1" wp14:anchorId="552A9AD4" wp14:editId="5E829546">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196C53" w:rsidP="005E255F">
      <w:pPr>
        <w:suppressAutoHyphens w:val="0"/>
        <w:autoSpaceDE w:val="0"/>
        <w:autoSpaceDN w:val="0"/>
        <w:adjustRightInd w:val="0"/>
        <w:spacing w:after="0"/>
      </w:pPr>
      <w:r>
        <w:rPr>
          <w:noProof/>
          <w:lang w:eastAsia="ja-JP"/>
        </w:rPr>
        <mc:AlternateContent>
          <mc:Choice Requires="wps">
            <w:drawing>
              <wp:anchor distT="0" distB="0" distL="114300" distR="114300" simplePos="0" relativeHeight="251748864" behindDoc="1" locked="0" layoutInCell="1" allowOverlap="1" wp14:anchorId="52A58B99" wp14:editId="33E95F60">
                <wp:simplePos x="0" y="0"/>
                <wp:positionH relativeFrom="margin">
                  <wp:align>center</wp:align>
                </wp:positionH>
                <wp:positionV relativeFrom="paragraph">
                  <wp:posOffset>156210</wp:posOffset>
                </wp:positionV>
                <wp:extent cx="5229860" cy="635"/>
                <wp:effectExtent l="0" t="0" r="8890" b="7620"/>
                <wp:wrapTight wrapText="bothSides">
                  <wp:wrapPolygon edited="0">
                    <wp:start x="0" y="0"/>
                    <wp:lineTo x="0" y="21303"/>
                    <wp:lineTo x="21558" y="21303"/>
                    <wp:lineTo x="21558"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a:effectLst/>
                      </wps:spPr>
                      <wps:txbx>
                        <w:txbxContent>
                          <w:p w:rsidR="000B37C6" w:rsidRDefault="000B37C6" w:rsidP="005E255F">
                            <w:pPr>
                              <w:pStyle w:val="Caption"/>
                              <w:rPr>
                                <w:lang w:val="en-CA" w:eastAsia="en-US"/>
                              </w:rPr>
                            </w:pPr>
                            <w:bookmarkStart w:id="169" w:name="_Ref449461661"/>
                            <w:bookmarkStart w:id="170" w:name="_Toc452964000"/>
                            <w:r>
                              <w:t xml:space="preserve">Figure </w:t>
                            </w:r>
                            <w:r w:rsidR="00377E3B">
                              <w:fldChar w:fldCharType="begin"/>
                            </w:r>
                            <w:r w:rsidR="00377E3B">
                              <w:instrText xml:space="preserve"> SEQ Figure \* ARABIC </w:instrText>
                            </w:r>
                            <w:r w:rsidR="00377E3B">
                              <w:fldChar w:fldCharType="separate"/>
                            </w:r>
                            <w:r>
                              <w:rPr>
                                <w:noProof/>
                              </w:rPr>
                              <w:t>31</w:t>
                            </w:r>
                            <w:r w:rsidR="00377E3B">
                              <w:rPr>
                                <w:noProof/>
                              </w:rPr>
                              <w:fldChar w:fldCharType="end"/>
                            </w:r>
                            <w:bookmarkEnd w:id="169"/>
                            <w:r>
                              <w:t xml:space="preserve">: </w:t>
                            </w:r>
                            <w:r w:rsidRPr="009662FE">
                              <w:t>Summary of SARSA Learning Algorithm</w:t>
                            </w:r>
                            <w:r>
                              <w:t xml:space="preserve"> </w:t>
                            </w:r>
                            <w:r>
                              <w:rPr>
                                <w:lang w:val="en-CA" w:eastAsia="en-US"/>
                              </w:rPr>
                              <w:t>(Sutton 6.5)</w:t>
                            </w:r>
                            <w:bookmarkEnd w:id="170"/>
                          </w:p>
                          <w:p w:rsidR="000B37C6" w:rsidRPr="009A10CD" w:rsidRDefault="000B37C6"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58B99" id="Text Box 112" o:spid="_x0000_s1032" type="#_x0000_t202" style="position:absolute;margin-left:0;margin-top:12.3pt;width:411.8pt;height:.05pt;z-index:-251567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ZQNAIAAHY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" stroked="f">
                <v:textbox style="mso-fit-shape-to-text:t" inset="0,0,0,0">
                  <w:txbxContent>
                    <w:p w:rsidR="000B37C6" w:rsidRDefault="000B37C6" w:rsidP="005E255F">
                      <w:pPr>
                        <w:pStyle w:val="Caption"/>
                        <w:rPr>
                          <w:lang w:val="en-CA" w:eastAsia="en-US"/>
                        </w:rPr>
                      </w:pPr>
                      <w:bookmarkStart w:id="181" w:name="_Ref449461661"/>
                      <w:bookmarkStart w:id="182" w:name="_Toc452964000"/>
                      <w:r>
                        <w:t xml:space="preserve">Figure </w:t>
                      </w:r>
                      <w:fldSimple w:instr=" SEQ Figure \* ARABIC ">
                        <w:r>
                          <w:rPr>
                            <w:noProof/>
                          </w:rPr>
                          <w:t>31</w:t>
                        </w:r>
                      </w:fldSimple>
                      <w:bookmarkEnd w:id="181"/>
                      <w:r>
                        <w:t xml:space="preserve">: </w:t>
                      </w:r>
                      <w:r w:rsidRPr="009662FE">
                        <w:t>Summary of SARSA Learning Algorithm</w:t>
                      </w:r>
                      <w:r>
                        <w:t xml:space="preserve"> </w:t>
                      </w:r>
                      <w:r>
                        <w:rPr>
                          <w:lang w:val="en-CA" w:eastAsia="en-US"/>
                        </w:rPr>
                        <w:t>(Sutton 6.5)</w:t>
                      </w:r>
                      <w:bookmarkEnd w:id="182"/>
                    </w:p>
                    <w:p w:rsidR="000B37C6" w:rsidRPr="009A10CD" w:rsidRDefault="000B37C6"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v:textbox>
                <w10:wrap type="tight" anchorx="margin"/>
              </v:shape>
            </w:pict>
          </mc:Fallback>
        </mc:AlternateContent>
      </w: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3502EC" w:rsidP="005E255F">
      <w:pPr>
        <w:pStyle w:val="Heading3"/>
      </w:pPr>
      <w:bookmarkStart w:id="171" w:name="_Toc449461737"/>
      <w:bookmarkStart w:id="172" w:name="_Toc452963936"/>
      <w:r>
        <w:rPr>
          <w:lang w:val="en-CA" w:eastAsia="en-US"/>
        </w:rPr>
        <w:lastRenderedPageBreak/>
        <w:t>Another Temporal Difference Learning Algorithm</w:t>
      </w:r>
      <w:r w:rsidR="00FB0E3C">
        <w:t>: Q-</w:t>
      </w:r>
      <w:r w:rsidR="005E255F">
        <w:t>Learning</w:t>
      </w:r>
      <w:bookmarkEnd w:id="171"/>
      <w:bookmarkEnd w:id="172"/>
    </w:p>
    <w:p w:rsidR="005E255F" w:rsidRDefault="003051E0" w:rsidP="005E255F">
      <w:r>
        <w:t>I</w:t>
      </w:r>
      <w:r w:rsidR="005E255F">
        <w:t>n SARSA</w:t>
      </w:r>
      <w:r>
        <w:t xml:space="preserve"> learning</w:t>
      </w:r>
      <w:r w:rsidR="005E255F">
        <w:t xml:space="preserve"> the Q value of the next state action pair is estimated using the Q value of the state action pair that next comes next under the current policy. Note that this policy </w:t>
      </w:r>
      <w:r w:rsidR="003E7509">
        <w:t>will generally not be</w:t>
      </w:r>
      <w:r w:rsidR="005E255F">
        <w:t xml:space="preserve"> a greedy policy with respect to current Q function estimates</w:t>
      </w:r>
      <w:r w:rsidR="003E7509">
        <w:t xml:space="preserve"> (but will include exploration)</w:t>
      </w:r>
      <w:r w:rsidR="005E255F">
        <w:t xml:space="preserve">. This means that under SARSA, the learning agent learns the Q value of states under the current policy. However, this is not always desirable. This is because, while learning, the learning agent needs to make an effort to explore, and </w:t>
      </w:r>
      <w:r w:rsidR="00733C8B">
        <w:t>so it sometimes tries</w:t>
      </w:r>
      <w:r w:rsidR="005E255F">
        <w:t xml:space="preserve"> suboptimal actions. </w:t>
      </w:r>
      <w:r w:rsidR="00733C8B">
        <w:t>Therefore,</w:t>
      </w:r>
      <w:r w:rsidR="005E255F">
        <w:t xml:space="preserve"> one could argue</w:t>
      </w:r>
      <w:r w:rsidR="00733C8B">
        <w:t xml:space="preserve"> that</w:t>
      </w:r>
      <w:r w:rsidR="005E255F">
        <w:t xml:space="preserve"> we are most interested in </w:t>
      </w:r>
      <w:r w:rsidR="00733C8B">
        <w:t>t</w:t>
      </w:r>
      <w:r w:rsidR="005E255F">
        <w:t xml:space="preserve">he Q value of state action pairs when the agent is operating under the </w:t>
      </w:r>
      <w:r w:rsidR="005E255F" w:rsidRPr="00E14A97">
        <w:t>greedy</w:t>
      </w:r>
      <w:r w:rsidR="005E255F">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w:t>
      </w:r>
      <w:r w:rsidR="00286A25">
        <w:t>rent policy. For this reason, Q-</w:t>
      </w:r>
      <w:r>
        <w:t xml:space="preserve">learning is </w:t>
      </w:r>
      <w:r w:rsidR="00733C8B">
        <w:t>called an</w:t>
      </w:r>
      <w:r>
        <w:t xml:space="preserve"> “off-policy” method.</w:t>
      </w:r>
    </w:p>
    <w:p w:rsidR="005E255F" w:rsidRDefault="005E255F" w:rsidP="005E255F">
      <w:pPr>
        <w:suppressAutoHyphens w:val="0"/>
        <w:autoSpaceDE w:val="0"/>
        <w:autoSpaceDN w:val="0"/>
        <w:adjustRightInd w:val="0"/>
        <w:spacing w:after="0"/>
      </w:pPr>
      <w:r>
        <w:t>The update alg</w:t>
      </w:r>
      <w:r w:rsidR="00286A25">
        <w:t>orithm for Q-</w:t>
      </w:r>
      <w:r>
        <w:t xml:space="preserve">learning is just the same as for SARSA learning, then, except that we converge towards the Q </w:t>
      </w:r>
      <w:r w:rsidR="00EC4777">
        <w:t xml:space="preserve">estimates </w:t>
      </w:r>
      <w:r>
        <w:t xml:space="preserve">under the greedy policy instead of the current policy. </w:t>
      </w:r>
      <w:r w:rsidR="00EC4777">
        <w:t>So,</w:t>
      </w:r>
      <w:r>
        <w:t xml:space="preserve">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ja-JP"/>
        </w:rPr>
        <w:drawing>
          <wp:inline distT="0" distB="0" distL="0" distR="0" wp14:anchorId="1AFCA3D8" wp14:editId="69265142">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ja-JP"/>
        </w:rPr>
        <w:drawing>
          <wp:inline distT="0" distB="0" distL="0" distR="0" wp14:anchorId="7E084F3A" wp14:editId="1FD466BF">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eastAsia="ja-JP"/>
        </w:rPr>
        <w:drawing>
          <wp:inline distT="0" distB="0" distL="0" distR="0" wp14:anchorId="32767ED6" wp14:editId="06EC9C3B">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ja-JP"/>
        </w:rPr>
        <w:drawing>
          <wp:inline distT="0" distB="0" distL="0" distR="0" wp14:anchorId="3E3237A9" wp14:editId="278E1906">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ja-JP"/>
        </w:rPr>
        <w:drawing>
          <wp:inline distT="0" distB="0" distL="0" distR="0" wp14:anchorId="1162D1BA" wp14:editId="1714782E">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286A25" w:rsidP="005E255F">
      <w:pPr>
        <w:suppressAutoHyphens w:val="0"/>
        <w:autoSpaceDE w:val="0"/>
        <w:autoSpaceDN w:val="0"/>
        <w:adjustRightInd w:val="0"/>
        <w:spacing w:after="0"/>
        <w:rPr>
          <w:lang w:val="en-CA" w:eastAsia="en-US"/>
        </w:rPr>
      </w:pPr>
      <w:r>
        <w:t>Here is a summary of the Q-</w:t>
      </w:r>
      <w:r w:rsidR="00EC4777">
        <w:t>learning algorithm:</w:t>
      </w:r>
    </w:p>
    <w:p w:rsidR="005E255F" w:rsidRDefault="005E255F" w:rsidP="005E255F">
      <w:pPr>
        <w:pStyle w:val="Heading4"/>
        <w:numPr>
          <w:ilvl w:val="0"/>
          <w:numId w:val="0"/>
        </w:numPr>
        <w:ind w:left="720"/>
      </w:pPr>
      <w:r>
        <w:rPr>
          <w:noProof/>
          <w:lang w:eastAsia="ja-JP"/>
        </w:rPr>
        <w:drawing>
          <wp:anchor distT="0" distB="0" distL="114300" distR="114300" simplePos="0" relativeHeight="251718144" behindDoc="1" locked="0" layoutInCell="1" allowOverlap="1" wp14:anchorId="07534B9D" wp14:editId="218883C7">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eastAsia="ja-JP"/>
        </w:rPr>
        <mc:AlternateContent>
          <mc:Choice Requires="wps">
            <w:drawing>
              <wp:anchor distT="0" distB="0" distL="114300" distR="114300" simplePos="0" relativeHeight="251719168" behindDoc="1" locked="0" layoutInCell="1" allowOverlap="1" wp14:anchorId="0D34368C" wp14:editId="271D56C1">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0B37C6" w:rsidRPr="00D24031" w:rsidRDefault="000B37C6" w:rsidP="005E255F">
                            <w:pPr>
                              <w:pStyle w:val="Caption"/>
                              <w:jc w:val="center"/>
                              <w:rPr>
                                <w:rFonts w:cs="Times New Roman"/>
                                <w:noProof/>
                              </w:rPr>
                            </w:pPr>
                            <w:bookmarkStart w:id="173" w:name="_Ref449461452"/>
                            <w:bookmarkStart w:id="174" w:name="_Toc452964001"/>
                            <w:r>
                              <w:t xml:space="preserve">Figure </w:t>
                            </w:r>
                            <w:r w:rsidR="00377E3B">
                              <w:fldChar w:fldCharType="begin"/>
                            </w:r>
                            <w:r w:rsidR="00377E3B">
                              <w:instrText xml:space="preserve"> SEQ Figure \* ARABIC </w:instrText>
                            </w:r>
                            <w:r w:rsidR="00377E3B">
                              <w:fldChar w:fldCharType="separate"/>
                            </w:r>
                            <w:r>
                              <w:rPr>
                                <w:noProof/>
                              </w:rPr>
                              <w:t>32</w:t>
                            </w:r>
                            <w:r w:rsidR="00377E3B">
                              <w:rPr>
                                <w:noProof/>
                              </w:rPr>
                              <w:fldChar w:fldCharType="end"/>
                            </w:r>
                            <w:bookmarkEnd w:id="173"/>
                            <w:r>
                              <w:t>: Summary of Q Learning Algorithm (Sutton 6.5)</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4368C" id="Text Box 89" o:spid="_x0000_s1033"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" stroked="f">
                <v:textbox style="mso-fit-shape-to-text:t" inset="0,0,0,0">
                  <w:txbxContent>
                    <w:p w:rsidR="000B37C6" w:rsidRPr="00D24031" w:rsidRDefault="000B37C6" w:rsidP="005E255F">
                      <w:pPr>
                        <w:pStyle w:val="Caption"/>
                        <w:jc w:val="center"/>
                        <w:rPr>
                          <w:rFonts w:cs="Times New Roman"/>
                          <w:noProof/>
                        </w:rPr>
                      </w:pPr>
                      <w:bookmarkStart w:id="187" w:name="_Ref449461452"/>
                      <w:bookmarkStart w:id="188" w:name="_Toc452964001"/>
                      <w:r>
                        <w:t xml:space="preserve">Figure </w:t>
                      </w:r>
                      <w:fldSimple w:instr=" SEQ Figure \* ARABIC ">
                        <w:r>
                          <w:rPr>
                            <w:noProof/>
                          </w:rPr>
                          <w:t>32</w:t>
                        </w:r>
                      </w:fldSimple>
                      <w:bookmarkEnd w:id="187"/>
                      <w:r>
                        <w:t>: Summary of Q Learning Algorithm (Sutton 6.5)</w:t>
                      </w:r>
                      <w:bookmarkEnd w:id="188"/>
                    </w:p>
                  </w:txbxContent>
                </v:textbox>
                <w10:wrap type="tight" anchorx="margin"/>
              </v:shape>
            </w:pict>
          </mc:Fallback>
        </mc:AlternateContent>
      </w:r>
    </w:p>
    <w:p w:rsidR="005E255F" w:rsidRDefault="005E255F" w:rsidP="005E255F">
      <w:pPr>
        <w:pStyle w:val="Heading4"/>
        <w:numPr>
          <w:ilvl w:val="0"/>
          <w:numId w:val="0"/>
        </w:numPr>
        <w:ind w:left="720"/>
      </w:pPr>
    </w:p>
    <w:p w:rsidR="005E255F" w:rsidRDefault="005E255F" w:rsidP="005E255F">
      <w:pPr>
        <w:pStyle w:val="Heading4"/>
      </w:pPr>
      <w:r>
        <w:t xml:space="preserve"> Batch Based Learning</w:t>
      </w:r>
    </w:p>
    <w:p w:rsidR="005E255F" w:rsidRDefault="005E255F" w:rsidP="005E255F">
      <w:r>
        <w:t>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lastRenderedPageBreak/>
        <w:t xml:space="preserve">On each interaction, we record the initial state, action taken, reward given, and final state. After we have completed the specified number of interactions, then we </w:t>
      </w:r>
      <w:r w:rsidR="00761285">
        <w:t>learn from</w:t>
      </w:r>
      <w:r>
        <w:t xml:space="preserv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75" w:name="_Toc449461738"/>
      <w:bookmarkStart w:id="176" w:name="_Toc452963937"/>
      <w:r>
        <w:t>Initial Model Generation and Hill Climbing</w:t>
      </w:r>
      <w:bookmarkEnd w:id="175"/>
      <w:bookmarkEnd w:id="176"/>
    </w:p>
    <w:p w:rsidR="005E255F" w:rsidRDefault="005E255F" w:rsidP="005E255F">
      <w:r>
        <w:t xml:space="preserve">We </w:t>
      </w:r>
      <w:r w:rsidR="00761285">
        <w:t>can now discuss</w:t>
      </w:r>
      <w:r>
        <w:t xml:space="preserve"> the process of designing a machine learning algorithm </w:t>
      </w:r>
      <w:r w:rsidR="00761285">
        <w:t>for thermal soaring.</w:t>
      </w:r>
      <w:r>
        <w:t xml:space="preserve"> In order to understand the most recent </w:t>
      </w:r>
      <w:r w:rsidR="00761285">
        <w:t>(and most successful) form</w:t>
      </w:r>
      <w:r>
        <w:t xml:space="preserve"> of the algorithm, it is instructive to look at the steps taken along the way. Examining older methods and understanding why they were insufficient </w:t>
      </w:r>
      <w:r w:rsidR="00CB1DB8">
        <w:t>explain</w:t>
      </w:r>
      <w:r w:rsidR="00152C7C">
        <w:t>s</w:t>
      </w:r>
      <w:r w:rsidR="00CB1DB8">
        <w:t xml:space="preserve"> </w:t>
      </w:r>
      <w:r w:rsidR="00152C7C">
        <w:t>our</w:t>
      </w:r>
      <w:r>
        <w:t xml:space="preserve"> design choices </w:t>
      </w:r>
      <w:r w:rsidR="00152C7C">
        <w:t>in</w:t>
      </w:r>
      <w:r>
        <w:t xml:space="preserve"> the most recent form of the algorithm.</w:t>
      </w:r>
    </w:p>
    <w:p w:rsidR="005E255F" w:rsidRDefault="00FB6884" w:rsidP="005E255F">
      <w:r>
        <w:t>As a first step, w</w:t>
      </w:r>
      <w:r w:rsidR="005E255F">
        <w:t xml:space="preserve">e </w:t>
      </w:r>
      <w:r w:rsidR="005B3DE9">
        <w:t>created</w:t>
      </w:r>
      <w:r w:rsidR="005E255F">
        <w:t xml:space="preserve"> a simple model of the </w:t>
      </w:r>
      <w:r w:rsidR="0068724B">
        <w:t>thermal</w:t>
      </w:r>
      <w:r w:rsidR="005E255F">
        <w:t xml:space="preserve"> in MATLAB, and then added interactivity</w:t>
      </w:r>
      <w:r w:rsidR="005B3DE9">
        <w:t xml:space="preserve"> between the UAV and thermal</w:t>
      </w:r>
      <w:r w:rsidR="005E255F">
        <w:t xml:space="preserve"> in the form of basic hill climbing.</w:t>
      </w:r>
    </w:p>
    <w:p w:rsidR="005E255F" w:rsidRDefault="005E255F" w:rsidP="005E255F">
      <w:r>
        <w:rPr>
          <w:noProof/>
          <w:lang w:eastAsia="ja-JP"/>
        </w:rPr>
        <w:drawing>
          <wp:anchor distT="0" distB="0" distL="114300" distR="114300" simplePos="0" relativeHeight="251726336" behindDoc="1" locked="0" layoutInCell="1" allowOverlap="1" wp14:anchorId="2B95DEF0" wp14:editId="2F967933">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mc:AlternateContent>
          <mc:Choice Requires="wps">
            <w:drawing>
              <wp:anchor distT="0" distB="0" distL="114300" distR="114300" simplePos="0" relativeHeight="251727360" behindDoc="1" locked="0" layoutInCell="1" allowOverlap="1" wp14:anchorId="3AB47577" wp14:editId="380B2B33">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0B37C6" w:rsidRPr="00A43F48" w:rsidRDefault="000B37C6" w:rsidP="005E255F">
                            <w:pPr>
                              <w:pStyle w:val="Caption"/>
                              <w:jc w:val="center"/>
                              <w:rPr>
                                <w:rFonts w:cs="Times New Roman"/>
                                <w:noProof/>
                              </w:rPr>
                            </w:pPr>
                            <w:bookmarkStart w:id="177" w:name="_Ref449461414"/>
                            <w:bookmarkStart w:id="178" w:name="_Toc452964002"/>
                            <w:r>
                              <w:t xml:space="preserve">Figure </w:t>
                            </w:r>
                            <w:r w:rsidR="00377E3B">
                              <w:fldChar w:fldCharType="begin"/>
                            </w:r>
                            <w:r w:rsidR="00377E3B">
                              <w:instrText xml:space="preserve"> SEQ Figure \* ARABIC </w:instrText>
                            </w:r>
                            <w:r w:rsidR="00377E3B">
                              <w:fldChar w:fldCharType="separate"/>
                            </w:r>
                            <w:r>
                              <w:rPr>
                                <w:noProof/>
                              </w:rPr>
                              <w:t>32</w:t>
                            </w:r>
                            <w:r w:rsidR="00377E3B">
                              <w:rPr>
                                <w:noProof/>
                              </w:rPr>
                              <w:fldChar w:fldCharType="end"/>
                            </w:r>
                            <w:bookmarkEnd w:id="177"/>
                            <w:r>
                              <w:t>: Three thermals with hill climbing. The black line show the path of the UAV as it moves to an area of higher thermal strength.</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47577" id="Text Box 90" o:spid="_x0000_s1034"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DLMw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" stroked="f">
                <v:textbox style="mso-fit-shape-to-text:t" inset="0,0,0,0">
                  <w:txbxContent>
                    <w:p w:rsidR="000B37C6" w:rsidRPr="00A43F48" w:rsidRDefault="000B37C6" w:rsidP="005E255F">
                      <w:pPr>
                        <w:pStyle w:val="Caption"/>
                        <w:jc w:val="center"/>
                        <w:rPr>
                          <w:rFonts w:cs="Times New Roman"/>
                          <w:noProof/>
                        </w:rPr>
                      </w:pPr>
                      <w:bookmarkStart w:id="193" w:name="_Ref449461414"/>
                      <w:bookmarkStart w:id="194" w:name="_Toc452964002"/>
                      <w:r>
                        <w:t xml:space="preserve">Figure </w:t>
                      </w:r>
                      <w:fldSimple w:instr=" SEQ Figure \* ARABIC ">
                        <w:r>
                          <w:rPr>
                            <w:noProof/>
                          </w:rPr>
                          <w:t>32</w:t>
                        </w:r>
                      </w:fldSimple>
                      <w:bookmarkEnd w:id="193"/>
                      <w:r>
                        <w:t>: Three thermals with hill climbing. The black line show the path of the UAV as it moves to an area of higher thermal strength.</w:t>
                      </w:r>
                      <w:bookmarkEnd w:id="194"/>
                    </w:p>
                  </w:txbxContent>
                </v:textbox>
                <w10:wrap type="tight" anchorx="margin"/>
              </v:shape>
            </w:pict>
          </mc:Fallback>
        </mc:AlternateContent>
      </w:r>
      <w:r>
        <w:t xml:space="preserve">To create a model of the environment, we modelled our thermals as circularly symmetric and Gaussian shaped. </w:t>
      </w:r>
      <w:r w:rsidR="00E22E63">
        <w:t>(Note that this is a gross oversimplification)</w:t>
      </w:r>
      <w:r>
        <w:t>. Three parameters define such a thermal: its position, its strength (</w:t>
      </w:r>
      <w:r w:rsidR="00E22E63">
        <w:t xml:space="preserve">its </w:t>
      </w:r>
      <w:r>
        <w:t xml:space="preserve">value at its central point) and its size (standard deviation along any cross section). </w:t>
      </w:r>
      <w:r>
        <w:fldChar w:fldCharType="begin"/>
      </w:r>
      <w:r>
        <w:instrText xml:space="preserve"> REF _Ref449461414 \h </w:instrText>
      </w:r>
      <w:r>
        <w:fldChar w:fldCharType="separate"/>
      </w:r>
      <w:r w:rsidR="00A425E5">
        <w:t xml:space="preserve">Figure </w:t>
      </w:r>
      <w:r w:rsidR="00A425E5">
        <w:rPr>
          <w:noProof/>
        </w:rPr>
        <w:t>32</w:t>
      </w:r>
      <w:r>
        <w:fldChar w:fldCharType="end"/>
      </w:r>
      <w:r>
        <w:t xml:space="preserve"> shows a contour plot of a generated system with three thermals (warmer colors indicate </w:t>
      </w:r>
      <w:r w:rsidR="00D862A4">
        <w:t xml:space="preserve">a </w:t>
      </w:r>
      <w:r>
        <w:t xml:space="preserve">greater </w:t>
      </w:r>
      <w:r w:rsidR="00D862A4">
        <w:t>thermal value</w:t>
      </w:r>
      <w:r>
        <w:t>).</w:t>
      </w:r>
    </w:p>
    <w:p w:rsidR="005E255F" w:rsidRDefault="005E255F" w:rsidP="005E255F">
      <w:pPr>
        <w:keepNext/>
      </w:pPr>
    </w:p>
    <w:p w:rsidR="00DD41AD" w:rsidRDefault="00DD41AD" w:rsidP="005E255F">
      <w:pPr>
        <w:keepNext/>
      </w:pPr>
    </w:p>
    <w:p w:rsidR="00801841" w:rsidRDefault="00801841" w:rsidP="005E255F">
      <w:pPr>
        <w:keepNext/>
      </w:pPr>
    </w:p>
    <w:p w:rsidR="005E255F" w:rsidRDefault="005E255F" w:rsidP="005E255F">
      <w:pPr>
        <w:keepNext/>
      </w:pPr>
      <w:r>
        <w:fldChar w:fldCharType="begin"/>
      </w:r>
      <w:r>
        <w:instrText xml:space="preserve"> REF _Ref449461414 \h </w:instrText>
      </w:r>
      <w:r>
        <w:fldChar w:fldCharType="separate"/>
      </w:r>
      <w:r w:rsidR="00A425E5">
        <w:t xml:space="preserve">Figure </w:t>
      </w:r>
      <w:r w:rsidR="00A425E5">
        <w:rPr>
          <w:noProof/>
        </w:rPr>
        <w:t>32</w:t>
      </w:r>
      <w:r>
        <w:fldChar w:fldCharType="end"/>
      </w:r>
      <w:r>
        <w:t xml:space="preserve"> </w:t>
      </w:r>
      <w:r w:rsidR="00B94082">
        <w:t xml:space="preserve">also shows </w:t>
      </w:r>
      <w:r>
        <w:t xml:space="preserve">the </w:t>
      </w:r>
      <w:r w:rsidR="00B94082">
        <w:t xml:space="preserve">output </w:t>
      </w:r>
      <w:r>
        <w:t xml:space="preserve">of a rudimentary hill climbing algorithm. Note that the </w:t>
      </w:r>
      <w:r w:rsidR="00B94082">
        <w:t>UAV</w:t>
      </w:r>
      <w:r>
        <w:t xml:space="preserve"> began in an area of low thermal strength and then moved towards an area of high thermal </w:t>
      </w:r>
      <w:r>
        <w:lastRenderedPageBreak/>
        <w:t>strength. The purpose of developing this algorithm was to demonstrate that the model UAV could move and int</w:t>
      </w:r>
      <w:r w:rsidR="00B94082">
        <w:t>eract with its environment in a somewhat</w:t>
      </w:r>
      <w:r>
        <w:t xml:space="preserve"> intelligent way. </w:t>
      </w:r>
    </w:p>
    <w:p w:rsidR="005E255F" w:rsidRDefault="00A441F3" w:rsidP="005E255F">
      <w:pPr>
        <w:keepNext/>
      </w:pPr>
      <w:r>
        <w:t>We implemented the</w:t>
      </w:r>
      <w:r w:rsidR="005E255F">
        <w:t xml:space="preserve"> hill climbing algorithm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rsidR="005E255F">
        <w:fldChar w:fldCharType="begin"/>
      </w:r>
      <w:r w:rsidR="005E255F">
        <w:instrText xml:space="preserve"> REF _Ref449461414 \h </w:instrText>
      </w:r>
      <w:r w:rsidR="005E255F">
        <w:fldChar w:fldCharType="separate"/>
      </w:r>
      <w:r w:rsidR="00A425E5">
        <w:t xml:space="preserve">Figure </w:t>
      </w:r>
      <w:r w:rsidR="00A425E5">
        <w:rPr>
          <w:noProof/>
        </w:rPr>
        <w:t>32</w:t>
      </w:r>
      <w:r w:rsidR="005E255F">
        <w:fldChar w:fldCharType="end"/>
      </w:r>
      <w:r w:rsidR="005E255F">
        <w:t>.</w:t>
      </w:r>
      <w:r>
        <w:t xml:space="preserve"> Also note that </w:t>
      </w:r>
      <w:r w:rsidR="00801841">
        <w:t>t</w:t>
      </w:r>
      <w:r>
        <w:t>his method requires the UAV to have a model of the system.</w:t>
      </w:r>
    </w:p>
    <w:p w:rsidR="005E255F" w:rsidRDefault="005E255F" w:rsidP="005E255F">
      <w:pPr>
        <w:pStyle w:val="Heading2"/>
      </w:pPr>
      <w:bookmarkStart w:id="179" w:name="_Toc449461739"/>
      <w:bookmarkStart w:id="180" w:name="_Toc452963938"/>
      <w:r>
        <w:t>Initial Classification and Regression</w:t>
      </w:r>
      <w:bookmarkEnd w:id="179"/>
      <w:bookmarkEnd w:id="180"/>
    </w:p>
    <w:p w:rsidR="005E255F" w:rsidRDefault="009508CB" w:rsidP="005E255F">
      <w:r>
        <w:t>The hill climbing algorithm is a very simple policy for using the energy from thermals.</w:t>
      </w:r>
      <w:r w:rsidR="005E255F">
        <w:t xml:space="preserve"> That is, at every point, the hill climbing algorithm tells the UAV in which direction to go. </w:t>
      </w:r>
      <w:r>
        <w:t xml:space="preserve">At this point, we knew that as the environment became more complicated, we would need to have an efficient way to save our policy, using something called </w:t>
      </w:r>
      <w:r w:rsidR="005E255F">
        <w:t xml:space="preserve">“training examples”. </w:t>
      </w:r>
    </w:p>
    <w:p w:rsidR="005E255F" w:rsidRDefault="005E255F" w:rsidP="005E255F">
      <w:r>
        <w:rPr>
          <w:noProof/>
          <w:lang w:eastAsia="ja-JP"/>
        </w:rPr>
        <mc:AlternateContent>
          <mc:Choice Requires="wps">
            <w:drawing>
              <wp:anchor distT="0" distB="0" distL="114300" distR="114300" simplePos="0" relativeHeight="251728384" behindDoc="0" locked="0" layoutInCell="1" allowOverlap="1" wp14:anchorId="1F851C9F" wp14:editId="50A7B21D">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0B37C6" w:rsidRPr="004851CF" w:rsidRDefault="000B37C6" w:rsidP="00AB0014">
                            <w:pPr>
                              <w:pStyle w:val="Caption"/>
                              <w:jc w:val="center"/>
                              <w:rPr>
                                <w:rFonts w:cs="Times New Roman"/>
                                <w:noProof/>
                              </w:rPr>
                            </w:pPr>
                            <w:bookmarkStart w:id="181" w:name="_Ref449450645"/>
                            <w:bookmarkStart w:id="182" w:name="_Toc452964003"/>
                            <w:r>
                              <w:t xml:space="preserve">Figure </w:t>
                            </w:r>
                            <w:r w:rsidR="00377E3B">
                              <w:fldChar w:fldCharType="begin"/>
                            </w:r>
                            <w:r w:rsidR="00377E3B">
                              <w:instrText xml:space="preserve"> SEQ Figure \* ARABIC </w:instrText>
                            </w:r>
                            <w:r w:rsidR="00377E3B">
                              <w:fldChar w:fldCharType="separate"/>
                            </w:r>
                            <w:r>
                              <w:rPr>
                                <w:noProof/>
                              </w:rPr>
                              <w:t>34</w:t>
                            </w:r>
                            <w:r w:rsidR="00377E3B">
                              <w:rPr>
                                <w:noProof/>
                              </w:rPr>
                              <w:fldChar w:fldCharType="end"/>
                            </w:r>
                            <w:bookmarkEnd w:id="181"/>
                            <w:r>
                              <w:t>: Training examples for hill climbing policy</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51C9F" id="Text Box 91" o:spid="_x0000_s1035"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" stroked="f">
                <v:textbox style="mso-fit-shape-to-text:t" inset="0,0,0,0">
                  <w:txbxContent>
                    <w:p w:rsidR="000B37C6" w:rsidRPr="004851CF" w:rsidRDefault="000B37C6" w:rsidP="00AB0014">
                      <w:pPr>
                        <w:pStyle w:val="Caption"/>
                        <w:jc w:val="center"/>
                        <w:rPr>
                          <w:rFonts w:cs="Times New Roman"/>
                          <w:noProof/>
                        </w:rPr>
                      </w:pPr>
                      <w:bookmarkStart w:id="199" w:name="_Ref449450645"/>
                      <w:bookmarkStart w:id="200" w:name="_Toc452964003"/>
                      <w:r>
                        <w:t xml:space="preserve">Figure </w:t>
                      </w:r>
                      <w:fldSimple w:instr=" SEQ Figure \* ARABIC ">
                        <w:r>
                          <w:rPr>
                            <w:noProof/>
                          </w:rPr>
                          <w:t>34</w:t>
                        </w:r>
                      </w:fldSimple>
                      <w:bookmarkEnd w:id="199"/>
                      <w:r>
                        <w:t>: Training examples for hill climbing policy</w:t>
                      </w:r>
                      <w:bookmarkEnd w:id="200"/>
                    </w:p>
                  </w:txbxContent>
                </v:textbox>
                <w10:wrap type="topAndBottom"/>
              </v:shape>
            </w:pict>
          </mc:Fallback>
        </mc:AlternateContent>
      </w:r>
      <w:r>
        <w:rPr>
          <w:noProof/>
          <w:lang w:eastAsia="ja-JP"/>
        </w:rPr>
        <w:drawing>
          <wp:anchor distT="0" distB="0" distL="114300" distR="114300" simplePos="0" relativeHeight="251723264" behindDoc="1" locked="0" layoutInCell="1" allowOverlap="1" wp14:anchorId="4C68DEC5" wp14:editId="6E371C68">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A425E5">
        <w:t xml:space="preserve">Figure </w:t>
      </w:r>
      <w:r w:rsidR="00A425E5">
        <w:rPr>
          <w:noProof/>
        </w:rPr>
        <w:t>34</w:t>
      </w:r>
      <w:r>
        <w:fldChar w:fldCharType="end"/>
      </w:r>
      <w:r>
        <w:t xml:space="preserve"> shows a grid of training examples (arrows) corresponding to the hill climbing policy. </w:t>
      </w:r>
      <w:r w:rsidR="00980EB8">
        <w:t>We use t</w:t>
      </w:r>
      <w:r w:rsidR="009508CB">
        <w:t xml:space="preserve">raining examples </w:t>
      </w:r>
      <w:r w:rsidR="00980EB8">
        <w:t>t</w:t>
      </w:r>
      <w:r w:rsidR="009508CB">
        <w:t xml:space="preserve">o </w:t>
      </w:r>
      <w:r w:rsidR="00980EB8">
        <w:t xml:space="preserve">store a </w:t>
      </w:r>
      <w:r w:rsidR="009508CB">
        <w:t>policy</w:t>
      </w:r>
      <w:r w:rsidR="00980EB8">
        <w:t xml:space="preserve"> using </w:t>
      </w:r>
      <w:r w:rsidR="009508CB">
        <w:t>a neural network.</w:t>
      </w:r>
    </w:p>
    <w:p w:rsidR="00AB0014" w:rsidRDefault="005E255F" w:rsidP="005E255F">
      <w:r>
        <w:lastRenderedPageBreak/>
        <w:t xml:space="preserve">One method of storing a policy efficiently is to use a neural network. This seemed like a practical choice, since there are good libraries to implement neural networks, neural networks are very flexible, </w:t>
      </w:r>
      <w:r w:rsidR="00F701CA">
        <w:t>we</w:t>
      </w:r>
      <w:r w:rsidR="00980EB8">
        <w:t xml:space="preserve"> </w:t>
      </w:r>
      <w:r>
        <w:t>learned about neural networks i</w:t>
      </w:r>
      <w:r w:rsidR="00AB0014">
        <w:t>n the Coursera Machine Learning class.</w:t>
      </w:r>
    </w:p>
    <w:p w:rsidR="005E255F" w:rsidRDefault="005E255F" w:rsidP="005E255F">
      <w:r>
        <w:t xml:space="preserve">A neural network is of the form shown in </w:t>
      </w:r>
      <w:r>
        <w:fldChar w:fldCharType="begin"/>
      </w:r>
      <w:r>
        <w:instrText xml:space="preserve"> REF _Ref449449760 \h </w:instrText>
      </w:r>
      <w:r>
        <w:fldChar w:fldCharType="separate"/>
      </w:r>
      <w:r w:rsidR="00A425E5">
        <w:t xml:space="preserve">Figure </w:t>
      </w:r>
      <w:r w:rsidR="00A425E5">
        <w:rPr>
          <w:noProof/>
        </w:rPr>
        <w:t>35</w:t>
      </w:r>
      <w:r>
        <w:fldChar w:fldCharType="end"/>
      </w:r>
      <w:r>
        <w:t xml:space="preserve">. Each circle corresponds to a neuron </w:t>
      </w:r>
      <w:r w:rsidR="00AB0014">
        <w:t>and each connecting line has a weight</w:t>
      </w:r>
      <w:r>
        <w:t xml:space="preserve"> associat</w:t>
      </w:r>
      <w:r w:rsidR="00AB0014">
        <w:t xml:space="preserve">ed with it. Each neuron has an </w:t>
      </w:r>
      <w:r>
        <w:t>activation function associated with it. The activation function maps to the total input of a neuron to its output. Each neuron in the network generally has the same activation function, except for the output layer neurons, which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eastAsia="ja-JP"/>
        </w:rPr>
        <w:drawing>
          <wp:inline distT="0" distB="0" distL="0" distR="0" wp14:anchorId="5349B0C0" wp14:editId="4D0E900A">
            <wp:extent cx="1508078" cy="6102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9641" cy="623062"/>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AB0014" w:rsidP="005E255F">
      <w:pPr>
        <w:suppressAutoHyphens w:val="0"/>
        <w:autoSpaceDE w:val="0"/>
        <w:autoSpaceDN w:val="0"/>
        <w:adjustRightInd w:val="0"/>
        <w:spacing w:after="0"/>
      </w:pPr>
      <w:r>
        <w:t xml:space="preserve">Training a </w:t>
      </w:r>
      <w:r w:rsidR="005E255F">
        <w:t xml:space="preserve">neural network involves two steps. First, one must </w:t>
      </w:r>
      <w:r w:rsidR="00980EB8">
        <w:t>create</w:t>
      </w:r>
      <w:r w:rsidR="005E255F">
        <w:t xml:space="preserve"> a number of training examples. Each training example consists of an input and a desired corresponding output. The second step is to modify the weights of the neural network so that the neural network can correctly replicate the training examples. That is, </w:t>
      </w:r>
      <w:r w:rsidR="00980EB8">
        <w:t xml:space="preserve">a trained neural network can produce the output of a training example upon being provided with its input. </w:t>
      </w:r>
    </w:p>
    <w:p w:rsidR="005E255F" w:rsidRDefault="005E255F" w:rsidP="005E255F">
      <w:pPr>
        <w:suppressAutoHyphens w:val="0"/>
        <w:autoSpaceDE w:val="0"/>
        <w:autoSpaceDN w:val="0"/>
        <w:adjustRightInd w:val="0"/>
        <w:spacing w:after="0"/>
      </w:pPr>
    </w:p>
    <w:p w:rsidR="005E255F" w:rsidRDefault="00980EB8" w:rsidP="005E255F">
      <w:pPr>
        <w:suppressAutoHyphens w:val="0"/>
        <w:autoSpaceDE w:val="0"/>
        <w:autoSpaceDN w:val="0"/>
        <w:adjustRightInd w:val="0"/>
        <w:spacing w:after="0"/>
      </w:pPr>
      <w:r>
        <w:rPr>
          <w:noProof/>
          <w:lang w:eastAsia="ja-JP"/>
        </w:rPr>
        <w:drawing>
          <wp:anchor distT="0" distB="0" distL="114300" distR="114300" simplePos="0" relativeHeight="251729408" behindDoc="1" locked="0" layoutInCell="1" allowOverlap="1" wp14:anchorId="42B8A4C0" wp14:editId="409540C7">
            <wp:simplePos x="0" y="0"/>
            <wp:positionH relativeFrom="margin">
              <wp:align>center</wp:align>
            </wp:positionH>
            <wp:positionV relativeFrom="paragraph">
              <wp:posOffset>26822</wp:posOffset>
            </wp:positionV>
            <wp:extent cx="2851785" cy="3416935"/>
            <wp:effectExtent l="0" t="0" r="5715" b="0"/>
            <wp:wrapTight wrapText="bothSides">
              <wp:wrapPolygon edited="0">
                <wp:start x="8802" y="0"/>
                <wp:lineTo x="8369" y="1927"/>
                <wp:lineTo x="1154" y="2408"/>
                <wp:lineTo x="577" y="2529"/>
                <wp:lineTo x="577" y="3854"/>
                <wp:lineTo x="0" y="4456"/>
                <wp:lineTo x="0" y="6985"/>
                <wp:lineTo x="3174" y="7707"/>
                <wp:lineTo x="0" y="9634"/>
                <wp:lineTo x="0" y="11922"/>
                <wp:lineTo x="2741" y="13487"/>
                <wp:lineTo x="3319" y="13487"/>
                <wp:lineTo x="1010" y="14330"/>
                <wp:lineTo x="0" y="14933"/>
                <wp:lineTo x="0" y="16980"/>
                <wp:lineTo x="144" y="17702"/>
                <wp:lineTo x="8224" y="19509"/>
                <wp:lineTo x="9812" y="20833"/>
                <wp:lineTo x="11687" y="20833"/>
                <wp:lineTo x="13130" y="19509"/>
                <wp:lineTo x="13130" y="19268"/>
                <wp:lineTo x="13707" y="17341"/>
                <wp:lineTo x="16593" y="15414"/>
                <wp:lineTo x="21499" y="15414"/>
                <wp:lineTo x="21499" y="11802"/>
                <wp:lineTo x="20056" y="11561"/>
                <wp:lineTo x="20922" y="9634"/>
                <wp:lineTo x="21499" y="8911"/>
                <wp:lineTo x="21499" y="5419"/>
                <wp:lineTo x="20345" y="5058"/>
                <wp:lineTo x="13130" y="3854"/>
                <wp:lineTo x="13130" y="1325"/>
                <wp:lineTo x="12265" y="120"/>
                <wp:lineTo x="11543" y="0"/>
                <wp:lineTo x="8802"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1785" cy="341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suppressAutoHyphens w:val="0"/>
        <w:autoSpaceDE w:val="0"/>
        <w:autoSpaceDN w:val="0"/>
        <w:adjustRightInd w:val="0"/>
        <w:spacing w:after="0"/>
      </w:pP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AB0014" w:rsidP="005E255F">
      <w:r>
        <w:rPr>
          <w:noProof/>
          <w:lang w:eastAsia="ja-JP"/>
        </w:rPr>
        <mc:AlternateContent>
          <mc:Choice Requires="wps">
            <w:drawing>
              <wp:anchor distT="0" distB="0" distL="114300" distR="114300" simplePos="0" relativeHeight="251730432" behindDoc="1" locked="0" layoutInCell="1" allowOverlap="1" wp14:anchorId="38E2E2C4" wp14:editId="73225630">
                <wp:simplePos x="0" y="0"/>
                <wp:positionH relativeFrom="margin">
                  <wp:align>right</wp:align>
                </wp:positionH>
                <wp:positionV relativeFrom="paragraph">
                  <wp:posOffset>222420</wp:posOffset>
                </wp:positionV>
                <wp:extent cx="5883275" cy="635"/>
                <wp:effectExtent l="0" t="0" r="3175" b="7620"/>
                <wp:wrapTight wrapText="bothSides">
                  <wp:wrapPolygon edited="0">
                    <wp:start x="0" y="0"/>
                    <wp:lineTo x="0" y="21236"/>
                    <wp:lineTo x="21542" y="21236"/>
                    <wp:lineTo x="21542"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883275" cy="635"/>
                        </a:xfrm>
                        <a:prstGeom prst="rect">
                          <a:avLst/>
                        </a:prstGeom>
                        <a:solidFill>
                          <a:prstClr val="white"/>
                        </a:solidFill>
                        <a:ln>
                          <a:noFill/>
                        </a:ln>
                        <a:effectLst/>
                      </wps:spPr>
                      <wps:txbx>
                        <w:txbxContent>
                          <w:p w:rsidR="000B37C6" w:rsidRPr="003E5A32" w:rsidRDefault="000B37C6" w:rsidP="00980EB8">
                            <w:pPr>
                              <w:pStyle w:val="Caption"/>
                              <w:jc w:val="center"/>
                              <w:rPr>
                                <w:rFonts w:cs="Times New Roman"/>
                                <w:noProof/>
                              </w:rPr>
                            </w:pPr>
                            <w:bookmarkStart w:id="183" w:name="_Ref449449760"/>
                            <w:bookmarkStart w:id="184" w:name="_Toc452964004"/>
                            <w:r>
                              <w:t xml:space="preserve">Figure </w:t>
                            </w:r>
                            <w:r w:rsidR="00377E3B">
                              <w:fldChar w:fldCharType="begin"/>
                            </w:r>
                            <w:r w:rsidR="00377E3B">
                              <w:instrText xml:space="preserve"> SEQ Figure \* ARABIC </w:instrText>
                            </w:r>
                            <w:r w:rsidR="00377E3B">
                              <w:fldChar w:fldCharType="separate"/>
                            </w:r>
                            <w:r>
                              <w:rPr>
                                <w:noProof/>
                              </w:rPr>
                              <w:t>35</w:t>
                            </w:r>
                            <w:r w:rsidR="00377E3B">
                              <w:rPr>
                                <w:noProof/>
                              </w:rPr>
                              <w:fldChar w:fldCharType="end"/>
                            </w:r>
                            <w:bookmarkEnd w:id="183"/>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E2E2C4" id="Text Box 92" o:spid="_x0000_s1036" type="#_x0000_t202" style="position:absolute;margin-left:412.05pt;margin-top:17.5pt;width:463.25pt;height:.05pt;z-index:-251586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" stroked="f">
                <v:textbox style="mso-fit-shape-to-text:t" inset="0,0,0,0">
                  <w:txbxContent>
                    <w:p w:rsidR="000B37C6" w:rsidRPr="003E5A32" w:rsidRDefault="000B37C6" w:rsidP="00980EB8">
                      <w:pPr>
                        <w:pStyle w:val="Caption"/>
                        <w:jc w:val="center"/>
                        <w:rPr>
                          <w:rFonts w:cs="Times New Roman"/>
                          <w:noProof/>
                        </w:rPr>
                      </w:pPr>
                      <w:bookmarkStart w:id="203" w:name="_Ref449449760"/>
                      <w:bookmarkStart w:id="204" w:name="_Toc452964004"/>
                      <w:r>
                        <w:t xml:space="preserve">Figure </w:t>
                      </w:r>
                      <w:fldSimple w:instr=" SEQ Figure \* ARABIC ">
                        <w:r>
                          <w:rPr>
                            <w:noProof/>
                          </w:rPr>
                          <w:t>35</w:t>
                        </w:r>
                      </w:fldSimple>
                      <w:bookmarkEnd w:id="203"/>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4"/>
                    </w:p>
                  </w:txbxContent>
                </v:textbox>
                <w10:wrap type="tight" anchorx="margin"/>
              </v:shape>
            </w:pict>
          </mc:Fallback>
        </mc:AlternateContent>
      </w:r>
    </w:p>
    <w:p w:rsidR="005E255F" w:rsidRDefault="005362B8" w:rsidP="005E255F">
      <w:r>
        <w:lastRenderedPageBreak/>
        <w:t>For our</w:t>
      </w:r>
      <w:r w:rsidR="005E255F">
        <w:t xml:space="preserve"> </w:t>
      </w:r>
      <w:r w:rsidR="00980EB8">
        <w:t>hill climbing policy</w:t>
      </w:r>
      <w:r w:rsidR="005E255F">
        <w:t xml:space="preserve">, the training examples were the arrows shown in </w:t>
      </w:r>
      <w:r w:rsidR="005E255F">
        <w:fldChar w:fldCharType="begin"/>
      </w:r>
      <w:r w:rsidR="005E255F">
        <w:instrText xml:space="preserve"> REF _Ref449450645 \h </w:instrText>
      </w:r>
      <w:r w:rsidR="005E255F">
        <w:fldChar w:fldCharType="separate"/>
      </w:r>
      <w:r w:rsidR="00A425E5">
        <w:t xml:space="preserve">Figure </w:t>
      </w:r>
      <w:r w:rsidR="00A425E5">
        <w:rPr>
          <w:noProof/>
        </w:rPr>
        <w:t>34</w:t>
      </w:r>
      <w:r w:rsidR="005E255F">
        <w:fldChar w:fldCharType="end"/>
      </w:r>
      <w:r w:rsidR="005E255F">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A425E5">
        <w:t xml:space="preserve">Figure </w:t>
      </w:r>
      <w:r w:rsidR="00A425E5">
        <w:rPr>
          <w:noProof/>
        </w:rPr>
        <w:t>36</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 xml:space="preserve">The neural network was unable to replicate the complicated decision regions presented by the training data. Adding additional layers and additional neurons to the network did not seem to </w:t>
      </w:r>
      <w:r w:rsidR="0087593E">
        <w:t>fix</w:t>
      </w:r>
      <w:r>
        <w:t xml:space="preserve"> th</w:t>
      </w:r>
      <w:r w:rsidR="0087593E">
        <w:t>is</w:t>
      </w:r>
      <w:r>
        <w:t xml:space="preserve"> problem</w:t>
      </w:r>
      <w:r w:rsidR="0087593E">
        <w:t xml:space="preserve"> (although it seems that it really should – this may be worth looking into further)</w:t>
      </w:r>
      <w:r>
        <w:t>. Unsatisfied with this method of storage using a neural network, we experimented with a different method of storing the policy.</w:t>
      </w:r>
    </w:p>
    <w:p w:rsidR="005E255F" w:rsidRDefault="005E255F" w:rsidP="005E255F">
      <w:r>
        <w:rPr>
          <w:noProof/>
          <w:lang w:eastAsia="ja-JP"/>
        </w:rPr>
        <mc:AlternateContent>
          <mc:Choice Requires="wps">
            <w:drawing>
              <wp:anchor distT="0" distB="0" distL="114300" distR="114300" simplePos="0" relativeHeight="251731456" behindDoc="1" locked="0" layoutInCell="1" allowOverlap="1" wp14:anchorId="0751593D" wp14:editId="56D93EEB">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0B37C6" w:rsidRPr="00BC3783" w:rsidRDefault="000B37C6" w:rsidP="005E255F">
                            <w:pPr>
                              <w:pStyle w:val="Caption"/>
                              <w:jc w:val="center"/>
                              <w:rPr>
                                <w:rFonts w:cs="Times New Roman"/>
                                <w:noProof/>
                              </w:rPr>
                            </w:pPr>
                            <w:bookmarkStart w:id="185" w:name="_Ref449450863"/>
                            <w:bookmarkStart w:id="186" w:name="_Toc452964005"/>
                            <w:r>
                              <w:t xml:space="preserve">Figure </w:t>
                            </w:r>
                            <w:r w:rsidR="00377E3B">
                              <w:fldChar w:fldCharType="begin"/>
                            </w:r>
                            <w:r w:rsidR="00377E3B">
                              <w:instrText xml:space="preserve"> SEQ Figure \* ARABIC </w:instrText>
                            </w:r>
                            <w:r w:rsidR="00377E3B">
                              <w:fldChar w:fldCharType="separate"/>
                            </w:r>
                            <w:r>
                              <w:rPr>
                                <w:noProof/>
                              </w:rPr>
                              <w:t>36</w:t>
                            </w:r>
                            <w:r w:rsidR="00377E3B">
                              <w:rPr>
                                <w:noProof/>
                              </w:rPr>
                              <w:fldChar w:fldCharType="end"/>
                            </w:r>
                            <w:bookmarkEnd w:id="185"/>
                            <w:r>
                              <w:t>: Poor neural network classification results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593D" id="Text Box 101" o:spid="_x0000_s1037"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ksMw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" stroked="f">
                <v:textbox style="mso-fit-shape-to-text:t" inset="0,0,0,0">
                  <w:txbxContent>
                    <w:p w:rsidR="000B37C6" w:rsidRPr="00BC3783" w:rsidRDefault="000B37C6" w:rsidP="005E255F">
                      <w:pPr>
                        <w:pStyle w:val="Caption"/>
                        <w:jc w:val="center"/>
                        <w:rPr>
                          <w:rFonts w:cs="Times New Roman"/>
                          <w:noProof/>
                        </w:rPr>
                      </w:pPr>
                      <w:bookmarkStart w:id="207" w:name="_Ref449450863"/>
                      <w:bookmarkStart w:id="208" w:name="_Toc452964005"/>
                      <w:r>
                        <w:t xml:space="preserve">Figure </w:t>
                      </w:r>
                      <w:fldSimple w:instr=" SEQ Figure \* ARABIC ">
                        <w:r>
                          <w:rPr>
                            <w:noProof/>
                          </w:rPr>
                          <w:t>36</w:t>
                        </w:r>
                      </w:fldSimple>
                      <w:bookmarkEnd w:id="207"/>
                      <w:r>
                        <w:t>: Poor neural network classification results</w:t>
                      </w:r>
                      <w:bookmarkEnd w:id="208"/>
                    </w:p>
                  </w:txbxContent>
                </v:textbox>
                <w10:wrap type="tight" anchorx="margin"/>
              </v:shape>
            </w:pict>
          </mc:Fallback>
        </mc:AlternateContent>
      </w:r>
      <w:r>
        <w:rPr>
          <w:noProof/>
          <w:lang w:eastAsia="ja-JP"/>
        </w:rPr>
        <w:drawing>
          <wp:anchor distT="0" distB="0" distL="114300" distR="114300" simplePos="0" relativeHeight="251722240" behindDoc="1" locked="0" layoutInCell="1" allowOverlap="1" wp14:anchorId="674F9B54" wp14:editId="7406DD2C">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87593E" w:rsidRDefault="0087593E" w:rsidP="005E255F"/>
    <w:p w:rsidR="0087593E" w:rsidRDefault="0087593E" w:rsidP="005E255F"/>
    <w:p w:rsidR="0087593E" w:rsidRDefault="0087593E" w:rsidP="005E255F"/>
    <w:p w:rsidR="005E255F" w:rsidRDefault="00980EB8" w:rsidP="005E255F">
      <w:r>
        <w:lastRenderedPageBreak/>
        <w:t>At this point, we were</w:t>
      </w:r>
      <w:r w:rsidR="005E255F">
        <w:t xml:space="preserve"> unsatisfied with the results of the attempted classification by the neural network. Still looking for a good method of storing a policy, we next turned to regression. </w:t>
      </w:r>
    </w:p>
    <w:p w:rsidR="005E255F" w:rsidRDefault="00560662" w:rsidP="005E255F">
      <w:r w:rsidRPr="00980EB8">
        <w:rPr>
          <w:noProof/>
          <w:lang w:eastAsia="ja-JP"/>
        </w:rPr>
        <w:drawing>
          <wp:anchor distT="0" distB="0" distL="114300" distR="114300" simplePos="0" relativeHeight="251767296" behindDoc="1" locked="0" layoutInCell="1" allowOverlap="1" wp14:anchorId="465FE442" wp14:editId="67C49ACE">
            <wp:simplePos x="0" y="0"/>
            <wp:positionH relativeFrom="column">
              <wp:posOffset>3384550</wp:posOffset>
            </wp:positionH>
            <wp:positionV relativeFrom="paragraph">
              <wp:posOffset>822212</wp:posOffset>
            </wp:positionV>
            <wp:extent cx="2247900" cy="2162175"/>
            <wp:effectExtent l="0" t="0" r="0" b="9525"/>
            <wp:wrapTight wrapText="bothSides">
              <wp:wrapPolygon edited="0">
                <wp:start x="0" y="0"/>
                <wp:lineTo x="0" y="21505"/>
                <wp:lineTo x="21417" y="21505"/>
                <wp:lineTo x="2141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47900" cy="2162175"/>
                    </a:xfrm>
                    <a:prstGeom prst="rect">
                      <a:avLst/>
                    </a:prstGeom>
                  </pic:spPr>
                </pic:pic>
              </a:graphicData>
            </a:graphic>
          </wp:anchor>
        </w:drawing>
      </w:r>
      <w:r w:rsidRPr="00560662">
        <w:rPr>
          <w:noProof/>
          <w:lang w:eastAsia="ja-JP"/>
        </w:rPr>
        <w:drawing>
          <wp:anchor distT="0" distB="0" distL="114300" distR="114300" simplePos="0" relativeHeight="251768320" behindDoc="1" locked="0" layoutInCell="1" allowOverlap="1" wp14:anchorId="7C73C113" wp14:editId="7FC2F9D9">
            <wp:simplePos x="0" y="0"/>
            <wp:positionH relativeFrom="column">
              <wp:posOffset>68144</wp:posOffset>
            </wp:positionH>
            <wp:positionV relativeFrom="paragraph">
              <wp:posOffset>794584</wp:posOffset>
            </wp:positionV>
            <wp:extent cx="3105150" cy="2371725"/>
            <wp:effectExtent l="0" t="0" r="0" b="9525"/>
            <wp:wrapTight wrapText="bothSides">
              <wp:wrapPolygon edited="0">
                <wp:start x="0" y="0"/>
                <wp:lineTo x="0" y="21513"/>
                <wp:lineTo x="21467" y="21513"/>
                <wp:lineTo x="2146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05150" cy="2371725"/>
                    </a:xfrm>
                    <a:prstGeom prst="rect">
                      <a:avLst/>
                    </a:prstGeom>
                  </pic:spPr>
                </pic:pic>
              </a:graphicData>
            </a:graphic>
          </wp:anchor>
        </w:drawing>
      </w:r>
      <w:r w:rsidR="005E255F">
        <w:t xml:space="preserve">In the regression problem, the training </w:t>
      </w:r>
      <w:r w:rsidR="0087593E">
        <w:t xml:space="preserve">examples have only one output, which corresponds </w:t>
      </w:r>
      <w:r w:rsidR="005E255F">
        <w:t xml:space="preserve">to some sort of value estimate. As shown in </w:t>
      </w:r>
      <w:r w:rsidR="005E255F">
        <w:fldChar w:fldCharType="begin"/>
      </w:r>
      <w:r w:rsidR="005E255F">
        <w:instrText xml:space="preserve"> REF _Ref449451334 \h </w:instrText>
      </w:r>
      <w:r w:rsidR="005E255F">
        <w:fldChar w:fldCharType="separate"/>
      </w:r>
      <w:r w:rsidR="00A425E5">
        <w:t xml:space="preserve">Figure </w:t>
      </w:r>
      <w:r w:rsidR="00A425E5">
        <w:rPr>
          <w:noProof/>
        </w:rPr>
        <w:t>37</w:t>
      </w:r>
      <w:r w:rsidR="005E255F">
        <w:fldChar w:fldCharType="end"/>
      </w:r>
      <w:r w:rsidR="005E255F">
        <w:t xml:space="preserve">, we had greater success getting a neural network to perform regression. The image on the left shows the plot generated when the training examples are plotted, and the image on the right shows the </w:t>
      </w:r>
      <w:r w:rsidR="0087593E">
        <w:t xml:space="preserve">(scaled) </w:t>
      </w:r>
      <w:r w:rsidR="005E255F">
        <w:t>output of the neural network.</w:t>
      </w:r>
    </w:p>
    <w:p w:rsidR="005E255F" w:rsidRDefault="0087593E" w:rsidP="005E255F">
      <w:r>
        <w:rPr>
          <w:noProof/>
          <w:lang w:eastAsia="ja-JP"/>
        </w:rPr>
        <mc:AlternateContent>
          <mc:Choice Requires="wps">
            <w:drawing>
              <wp:anchor distT="0" distB="0" distL="114300" distR="114300" simplePos="0" relativeHeight="251733504" behindDoc="1" locked="0" layoutInCell="1" allowOverlap="1" wp14:anchorId="75F7F516" wp14:editId="4482458D">
                <wp:simplePos x="0" y="0"/>
                <wp:positionH relativeFrom="margin">
                  <wp:align>center</wp:align>
                </wp:positionH>
                <wp:positionV relativeFrom="paragraph">
                  <wp:posOffset>2347168</wp:posOffset>
                </wp:positionV>
                <wp:extent cx="3847465" cy="635"/>
                <wp:effectExtent l="0" t="0" r="635" b="0"/>
                <wp:wrapTight wrapText="bothSides">
                  <wp:wrapPolygon edited="0">
                    <wp:start x="0" y="0"/>
                    <wp:lineTo x="0" y="20605"/>
                    <wp:lineTo x="21497" y="20605"/>
                    <wp:lineTo x="2149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a:effectLst/>
                      </wps:spPr>
                      <wps:txbx>
                        <w:txbxContent>
                          <w:p w:rsidR="000B37C6" w:rsidRDefault="000B37C6" w:rsidP="0087593E">
                            <w:pPr>
                              <w:pStyle w:val="Caption"/>
                              <w:jc w:val="center"/>
                            </w:pPr>
                            <w:bookmarkStart w:id="187" w:name="_Ref449451334"/>
                            <w:bookmarkStart w:id="188" w:name="_Toc452964006"/>
                            <w:r>
                              <w:t xml:space="preserve">Figure </w:t>
                            </w:r>
                            <w:r w:rsidR="00377E3B">
                              <w:fldChar w:fldCharType="begin"/>
                            </w:r>
                            <w:r w:rsidR="00377E3B">
                              <w:instrText xml:space="preserve"> SEQ Figure \* ARABIC </w:instrText>
                            </w:r>
                            <w:r w:rsidR="00377E3B">
                              <w:fldChar w:fldCharType="separate"/>
                            </w:r>
                            <w:r>
                              <w:rPr>
                                <w:noProof/>
                              </w:rPr>
                              <w:t>37</w:t>
                            </w:r>
                            <w:r w:rsidR="00377E3B">
                              <w:rPr>
                                <w:noProof/>
                              </w:rPr>
                              <w:fldChar w:fldCharType="end"/>
                            </w:r>
                            <w:bookmarkEnd w:id="187"/>
                            <w:r>
                              <w:t>: Successful neural regression.</w:t>
                            </w:r>
                            <w:bookmarkEnd w:id="188"/>
                          </w:p>
                          <w:p w:rsidR="000B37C6" w:rsidRPr="00364AE2" w:rsidRDefault="000B37C6" w:rsidP="005E255F">
                            <w:pPr>
                              <w:pStyle w:val="Caption"/>
                              <w:rPr>
                                <w:rFonts w:cs="Times New Roman"/>
                                <w:noProof/>
                              </w:rPr>
                            </w:pPr>
                            <w:r>
                              <w:t xml:space="preserve"> Left: the training surface. Right: the (scaled) learned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F7F516" id="Text Box 102" o:spid="_x0000_s1038" type="#_x0000_t202" style="position:absolute;margin-left:0;margin-top:184.8pt;width:302.95pt;height:.05pt;z-index:-25158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" stroked="f">
                <v:textbox style="mso-fit-shape-to-text:t" inset="0,0,0,0">
                  <w:txbxContent>
                    <w:p w:rsidR="000B37C6" w:rsidRDefault="000B37C6" w:rsidP="0087593E">
                      <w:pPr>
                        <w:pStyle w:val="Caption"/>
                        <w:jc w:val="center"/>
                      </w:pPr>
                      <w:bookmarkStart w:id="211" w:name="_Ref449451334"/>
                      <w:bookmarkStart w:id="212" w:name="_Toc452964006"/>
                      <w:r>
                        <w:t xml:space="preserve">Figure </w:t>
                      </w:r>
                      <w:fldSimple w:instr=" SEQ Figure \* ARABIC ">
                        <w:r>
                          <w:rPr>
                            <w:noProof/>
                          </w:rPr>
                          <w:t>37</w:t>
                        </w:r>
                      </w:fldSimple>
                      <w:bookmarkEnd w:id="211"/>
                      <w:r>
                        <w:t>: Successful neural regression.</w:t>
                      </w:r>
                      <w:bookmarkEnd w:id="212"/>
                    </w:p>
                    <w:p w:rsidR="000B37C6" w:rsidRPr="00364AE2" w:rsidRDefault="000B37C6" w:rsidP="005E255F">
                      <w:pPr>
                        <w:pStyle w:val="Caption"/>
                        <w:rPr>
                          <w:rFonts w:cs="Times New Roman"/>
                          <w:noProof/>
                        </w:rPr>
                      </w:pPr>
                      <w:r>
                        <w:t xml:space="preserve"> Left: the training surface. Right: the (scaled) learned surface:</w:t>
                      </w:r>
                    </w:p>
                  </w:txbxContent>
                </v:textbox>
                <w10:wrap type="tight" anchorx="margin"/>
              </v:shape>
            </w:pict>
          </mc:Fallback>
        </mc:AlternateContent>
      </w:r>
    </w:p>
    <w:p w:rsidR="0087593E" w:rsidRDefault="0087593E"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87593E" w:rsidP="005E255F">
      <w:r>
        <w:rPr>
          <w:noProof/>
          <w:lang w:eastAsia="ja-JP"/>
        </w:rPr>
        <w:drawing>
          <wp:anchor distT="0" distB="0" distL="114300" distR="114300" simplePos="0" relativeHeight="251734528" behindDoc="1" locked="0" layoutInCell="1" allowOverlap="1" wp14:anchorId="54B3161A" wp14:editId="7563C227">
            <wp:simplePos x="0" y="0"/>
            <wp:positionH relativeFrom="margin">
              <wp:align>left</wp:align>
            </wp:positionH>
            <wp:positionV relativeFrom="paragraph">
              <wp:posOffset>13335</wp:posOffset>
            </wp:positionV>
            <wp:extent cx="3743325" cy="1061085"/>
            <wp:effectExtent l="0" t="0" r="0" b="5715"/>
            <wp:wrapTight wrapText="bothSides">
              <wp:wrapPolygon edited="0">
                <wp:start x="0" y="0"/>
                <wp:lineTo x="0" y="21329"/>
                <wp:lineTo x="21435" y="21329"/>
                <wp:lineTo x="21435"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0220" cy="1066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eastAsia="ja-JP"/>
        </w:rPr>
        <w:drawing>
          <wp:anchor distT="0" distB="0" distL="114300" distR="114300" simplePos="0" relativeHeight="251735552" behindDoc="1" locked="0" layoutInCell="1" allowOverlap="1" wp14:anchorId="0F1C42CA" wp14:editId="4A3AF328">
            <wp:simplePos x="0" y="0"/>
            <wp:positionH relativeFrom="margin">
              <wp:align>right</wp:align>
            </wp:positionH>
            <wp:positionV relativeFrom="paragraph">
              <wp:posOffset>474345</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87593E" w:rsidP="005E255F">
      <w:r>
        <w:rPr>
          <w:noProof/>
          <w:lang w:eastAsia="ja-JP"/>
        </w:rPr>
        <w:drawing>
          <wp:anchor distT="0" distB="0" distL="114300" distR="114300" simplePos="0" relativeHeight="251736576" behindDoc="0" locked="0" layoutInCell="1" allowOverlap="1" wp14:anchorId="528F3313" wp14:editId="5AA74F2B">
            <wp:simplePos x="0" y="0"/>
            <wp:positionH relativeFrom="margin">
              <wp:align>left</wp:align>
            </wp:positionH>
            <wp:positionV relativeFrom="paragraph">
              <wp:posOffset>429895</wp:posOffset>
            </wp:positionV>
            <wp:extent cx="2912745" cy="617220"/>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2745"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eastAsia="ja-JP"/>
        </w:rPr>
        <mc:AlternateContent>
          <mc:Choice Requires="wps">
            <w:drawing>
              <wp:anchor distT="0" distB="0" distL="114300" distR="114300" simplePos="0" relativeHeight="251737600" behindDoc="0" locked="0" layoutInCell="1" allowOverlap="1" wp14:anchorId="5F951AB5" wp14:editId="762E75C8">
                <wp:simplePos x="0" y="0"/>
                <wp:positionH relativeFrom="margin">
                  <wp:align>left</wp:align>
                </wp:positionH>
                <wp:positionV relativeFrom="paragraph">
                  <wp:posOffset>35560</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0B37C6" w:rsidRPr="00805CE5" w:rsidRDefault="000B37C6" w:rsidP="0076394C">
                            <w:pPr>
                              <w:pStyle w:val="Caption"/>
                              <w:jc w:val="center"/>
                              <w:rPr>
                                <w:rFonts w:cs="Times New Roman"/>
                                <w:noProof/>
                              </w:rPr>
                            </w:pPr>
                            <w:bookmarkStart w:id="189" w:name="_Toc452964007"/>
                            <w:r>
                              <w:t xml:space="preserve">Figure </w:t>
                            </w:r>
                            <w:r w:rsidR="00377E3B">
                              <w:fldChar w:fldCharType="begin"/>
                            </w:r>
                            <w:r w:rsidR="00377E3B">
                              <w:instrText xml:space="preserve"> SEQ Figure \* ARABIC </w:instrText>
                            </w:r>
                            <w:r w:rsidR="00377E3B">
                              <w:fldChar w:fldCharType="separate"/>
                            </w:r>
                            <w:r>
                              <w:rPr>
                                <w:noProof/>
                              </w:rPr>
                              <w:t>38</w:t>
                            </w:r>
                            <w:r w:rsidR="00377E3B">
                              <w:rPr>
                                <w:noProof/>
                              </w:rPr>
                              <w:fldChar w:fldCharType="end"/>
                            </w:r>
                            <w:r>
                              <w:t>: XOR regression example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51AB5" id="Text Box 103" o:spid="_x0000_s1039" type="#_x0000_t202" style="position:absolute;margin-left:0;margin-top:2.8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" stroked="f">
                <v:textbox style="mso-fit-shape-to-text:t" inset="0,0,0,0">
                  <w:txbxContent>
                    <w:p w:rsidR="000B37C6" w:rsidRPr="00805CE5" w:rsidRDefault="000B37C6" w:rsidP="0076394C">
                      <w:pPr>
                        <w:pStyle w:val="Caption"/>
                        <w:jc w:val="center"/>
                        <w:rPr>
                          <w:rFonts w:cs="Times New Roman"/>
                          <w:noProof/>
                        </w:rPr>
                      </w:pPr>
                      <w:bookmarkStart w:id="214" w:name="_Toc452964007"/>
                      <w:r>
                        <w:t xml:space="preserve">Figure </w:t>
                      </w:r>
                      <w:fldSimple w:instr=" SEQ Figure \* ARABIC ">
                        <w:r>
                          <w:rPr>
                            <w:noProof/>
                          </w:rPr>
                          <w:t>38</w:t>
                        </w:r>
                      </w:fldSimple>
                      <w:r>
                        <w:t>: XOR regression example</w:t>
                      </w:r>
                      <w:bookmarkEnd w:id="214"/>
                    </w:p>
                  </w:txbxContent>
                </v:textbox>
                <w10:wrap type="square" anchorx="margin"/>
              </v:shape>
            </w:pict>
          </mc:Fallback>
        </mc:AlternateContent>
      </w:r>
    </w:p>
    <w:p w:rsidR="005E255F" w:rsidRDefault="005E255F" w:rsidP="005E255F">
      <w:pPr>
        <w:pStyle w:val="Heading2"/>
      </w:pPr>
      <w:bookmarkStart w:id="190" w:name="_Toc449461740"/>
      <w:bookmarkStart w:id="191" w:name="_Toc452963939"/>
      <w:r>
        <w:lastRenderedPageBreak/>
        <w:t>Understanding PyBrain’s Structure</w:t>
      </w:r>
      <w:bookmarkEnd w:id="190"/>
      <w:bookmarkEnd w:id="191"/>
    </w:p>
    <w:p w:rsidR="005E255F" w:rsidRDefault="00FC5DEE" w:rsidP="005E255F">
      <w:r>
        <w:t>At</w:t>
      </w:r>
      <w:r w:rsidR="005E255F">
        <w:t xml:space="preserve">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r w:rsidR="00FE2B8E">
        <w:t>point,</w:t>
      </w:r>
      <w:r w:rsidR="005E255F">
        <w:t xml:space="preserve"> we decided to switch everything over to Python, since the model estimation using Gaussian </w:t>
      </w:r>
      <w:r w:rsidR="00560662">
        <w:t>p</w:t>
      </w:r>
      <w:r w:rsidR="005E255F">
        <w:t xml:space="preserve">rocess </w:t>
      </w:r>
      <w:r w:rsidR="00560662">
        <w:t>r</w:t>
      </w:r>
      <w:r w:rsidR="005E255F">
        <w:t>egression was</w:t>
      </w:r>
      <w:r w:rsidR="00560662">
        <w:t xml:space="preserve"> also</w:t>
      </w:r>
      <w:r w:rsidR="005E255F">
        <w:t xml:space="preserve"> in Python. This meant we needed to </w:t>
      </w:r>
      <w:r w:rsidR="00560662">
        <w:t>learn</w:t>
      </w:r>
      <w:r w:rsidR="005E255F">
        <w:t xml:space="preserve"> how to do model generation and evaluation using Python.</w:t>
      </w:r>
    </w:p>
    <w:p w:rsidR="005E255F" w:rsidRDefault="00FE2B8E" w:rsidP="005E255F">
      <w:r>
        <w:t xml:space="preserve">As discussed </w:t>
      </w:r>
      <w:r w:rsidR="00560662">
        <w:t>earlier</w:t>
      </w:r>
      <w:r>
        <w:t xml:space="preserve">, we eventually chose PyBrain as our Python machine learning library. </w:t>
      </w:r>
      <w:r w:rsidR="00AC13D3">
        <w:t>Upon transitioning to Python, w</w:t>
      </w:r>
      <w:r w:rsidR="005E255F">
        <w:t xml:space="preserve">e began by manually implementing and visualizing the </w:t>
      </w:r>
      <w:r w:rsidR="00147D0A">
        <w:t>thermal</w:t>
      </w:r>
      <w:r w:rsidR="005E255F">
        <w:t xml:space="preserve"> as in MATLAB. However, we soon realized that PyBrain also has the capability to facilitate </w:t>
      </w:r>
      <w:r w:rsidR="00E96BC4">
        <w:t>environmental modelling and interaction.</w:t>
      </w:r>
      <w:r w:rsidR="005E255F">
        <w:t xml:space="preserve"> As an added bonus, PyBrain has a number of reinforcement learning methods already implemented. For these reasons, we decided to do the policy development work entirely within the structure of the PyBrain library.</w:t>
      </w:r>
    </w:p>
    <w:p w:rsidR="005E255F" w:rsidRDefault="005E255F" w:rsidP="005E255F">
      <w:r>
        <w:t>PyBrain is documented</w:t>
      </w:r>
      <w:r w:rsidR="000B37C6">
        <w:t xml:space="preserve"> somewhat sparsely</w:t>
      </w:r>
      <w:r>
        <w:t xml:space="preserve">, but it is open source. In order to understand how it works, </w:t>
      </w:r>
      <w:r w:rsidR="00E5751C">
        <w:t>we</w:t>
      </w:r>
      <w:r>
        <w:t xml:space="preserve"> spent a great deal of time crawling through its source files and dissecting the example code provided. As an added challenge, </w:t>
      </w:r>
      <w:r w:rsidR="00657781">
        <w:t>David</w:t>
      </w:r>
      <w:r>
        <w:t xml:space="preserve"> had never programmed in Python before.</w:t>
      </w:r>
    </w:p>
    <w:p w:rsidR="005E255F" w:rsidRDefault="00E5751C" w:rsidP="005E255F">
      <w:r>
        <w:rPr>
          <w:noProof/>
          <w:lang w:eastAsia="ja-JP"/>
        </w:rPr>
        <w:drawing>
          <wp:anchor distT="0" distB="0" distL="114300" distR="114300" simplePos="0" relativeHeight="251721216" behindDoc="1" locked="0" layoutInCell="1" allowOverlap="1" wp14:anchorId="6F69664D" wp14:editId="39868080">
            <wp:simplePos x="0" y="0"/>
            <wp:positionH relativeFrom="margin">
              <wp:posOffset>724895</wp:posOffset>
            </wp:positionH>
            <wp:positionV relativeFrom="paragraph">
              <wp:posOffset>1648545</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B03">
        <w:t>After much work, we</w:t>
      </w:r>
      <w:r w:rsidR="005E255F">
        <w:t xml:space="preserve"> learned how to use the PyBrain library. </w:t>
      </w:r>
      <w:r w:rsidR="000F1EFD">
        <w:fldChar w:fldCharType="begin"/>
      </w:r>
      <w:r w:rsidR="000F1EFD">
        <w:instrText xml:space="preserve"> REF _Ref449452228 \h </w:instrText>
      </w:r>
      <w:r w:rsidR="000F1EFD">
        <w:fldChar w:fldCharType="separate"/>
      </w:r>
      <w:r w:rsidR="00A425E5">
        <w:t xml:space="preserve">Figure </w:t>
      </w:r>
      <w:r w:rsidR="00A425E5">
        <w:rPr>
          <w:noProof/>
        </w:rPr>
        <w:t>39</w:t>
      </w:r>
      <w:r w:rsidR="000F1EFD">
        <w:fldChar w:fldCharType="end"/>
      </w:r>
      <w:r w:rsidR="000F1EFD">
        <w:t xml:space="preserve"> shows t</w:t>
      </w:r>
      <w:r w:rsidR="005E255F">
        <w:t xml:space="preserve">he basic </w:t>
      </w:r>
      <w:r w:rsidR="000F1EFD">
        <w:t xml:space="preserve">learning </w:t>
      </w:r>
      <w:r w:rsidR="005E255F">
        <w:t xml:space="preserve">structure </w:t>
      </w:r>
      <w:r w:rsidR="000F1EFD">
        <w:t>in PyBrain</w:t>
      </w:r>
      <w:r w:rsidR="005E255F">
        <w:t>. The environment contains the model information,</w:t>
      </w:r>
      <w:r w:rsidR="005809E5">
        <w:t xml:space="preserve"> such as </w:t>
      </w:r>
      <w:r w:rsidR="005E255F">
        <w:t xml:space="preserve">the state of the UAV, </w:t>
      </w:r>
      <w:r w:rsidR="005809E5">
        <w:t xml:space="preserve">and </w:t>
      </w:r>
      <w:r w:rsidR="005E255F">
        <w:t xml:space="preserve">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w:t>
      </w:r>
      <w:r w:rsidR="006F5FF3">
        <w:t>controls</w:t>
      </w:r>
      <w:r w:rsidR="005E255F">
        <w:t xml:space="preserve"> what information in the environment is observable, and what commands from the agent are allowed to influence the environment.</w:t>
      </w:r>
    </w:p>
    <w:p w:rsidR="005E255F" w:rsidRDefault="005E255F" w:rsidP="005E255F">
      <w:pPr>
        <w:rPr>
          <w:noProof/>
          <w:lang w:val="en-CA" w:eastAsia="en-CA"/>
        </w:rPr>
      </w:pPr>
      <w:r>
        <w:rPr>
          <w:noProof/>
          <w:lang w:eastAsia="ja-JP"/>
        </w:rPr>
        <mc:AlternateContent>
          <mc:Choice Requires="wps">
            <w:drawing>
              <wp:anchor distT="0" distB="0" distL="114300" distR="114300" simplePos="0" relativeHeight="251738624" behindDoc="1" locked="0" layoutInCell="1" allowOverlap="1" wp14:anchorId="77FC70F5" wp14:editId="2A866BA1">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0B37C6" w:rsidRPr="00F80C02" w:rsidRDefault="000B37C6" w:rsidP="0076394C">
                            <w:pPr>
                              <w:pStyle w:val="Caption"/>
                              <w:jc w:val="center"/>
                              <w:rPr>
                                <w:rFonts w:cs="Times New Roman"/>
                                <w:noProof/>
                              </w:rPr>
                            </w:pPr>
                            <w:bookmarkStart w:id="192" w:name="_Ref449452228"/>
                            <w:bookmarkStart w:id="193" w:name="_Toc452964008"/>
                            <w:r>
                              <w:t xml:space="preserve">Figure </w:t>
                            </w:r>
                            <w:r w:rsidR="00377E3B">
                              <w:fldChar w:fldCharType="begin"/>
                            </w:r>
                            <w:r w:rsidR="00377E3B">
                              <w:instrText xml:space="preserve"> SEQ Figure \* ARABIC </w:instrText>
                            </w:r>
                            <w:r w:rsidR="00377E3B">
                              <w:fldChar w:fldCharType="separate"/>
                            </w:r>
                            <w:r>
                              <w:rPr>
                                <w:noProof/>
                              </w:rPr>
                              <w:t>39</w:t>
                            </w:r>
                            <w:r w:rsidR="00377E3B">
                              <w:rPr>
                                <w:noProof/>
                              </w:rPr>
                              <w:fldChar w:fldCharType="end"/>
                            </w:r>
                            <w:bookmarkEnd w:id="192"/>
                            <w:r>
                              <w:t>: PyBrain learning structure (</w:t>
                            </w:r>
                            <w:r w:rsidRPr="009D2C14">
                              <w:t>http://pybrain.org/docs/tutorial/reinforcement-learning.html</w:t>
                            </w:r>
                            <w:r>
                              <w: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C70F5" id="Text Box 104" o:spid="_x0000_s1040"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HHIdmTUCAAB3BAAADgAAAAAAAAAA&#10;AAAAAAAuAgAAZHJzL2Uyb0RvYy54bWxQSwECLQAUAAYACAAAACEAaCT32eEAAAALAQAADwAAAAAA&#10;AAAAAAAAAACPBAAAZHJzL2Rvd25yZXYueG1sUEsFBgAAAAAEAAQA8wAAAJ0FAAAAAA==&#10;" stroked="f">
                <v:textbox style="mso-fit-shape-to-text:t" inset="0,0,0,0">
                  <w:txbxContent>
                    <w:p w:rsidR="000B37C6" w:rsidRPr="00F80C02" w:rsidRDefault="000B37C6" w:rsidP="0076394C">
                      <w:pPr>
                        <w:pStyle w:val="Caption"/>
                        <w:jc w:val="center"/>
                        <w:rPr>
                          <w:rFonts w:cs="Times New Roman"/>
                          <w:noProof/>
                        </w:rPr>
                      </w:pPr>
                      <w:bookmarkStart w:id="220" w:name="_Ref449452228"/>
                      <w:bookmarkStart w:id="221" w:name="_Toc452964008"/>
                      <w:r>
                        <w:t xml:space="preserve">Figure </w:t>
                      </w:r>
                      <w:fldSimple w:instr=" SEQ Figure \* ARABIC ">
                        <w:r>
                          <w:rPr>
                            <w:noProof/>
                          </w:rPr>
                          <w:t>39</w:t>
                        </w:r>
                      </w:fldSimple>
                      <w:bookmarkEnd w:id="220"/>
                      <w:r>
                        <w:t>: PyBrain learning structure (</w:t>
                      </w:r>
                      <w:r w:rsidRPr="009D2C14">
                        <w:t>http://pybrain.org/docs/tutorial/reinforcement-learning.html</w:t>
                      </w:r>
                      <w:r>
                        <w:t>)</w:t>
                      </w:r>
                      <w:bookmarkEnd w:id="221"/>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194" w:name="_Toc449461741"/>
      <w:bookmarkStart w:id="195" w:name="_Toc452963940"/>
      <w:r>
        <w:rPr>
          <w:noProof/>
          <w:lang w:val="en-CA" w:eastAsia="en-CA"/>
        </w:rPr>
        <w:lastRenderedPageBreak/>
        <w:t xml:space="preserve">Using PyBrain: </w:t>
      </w:r>
      <w:r w:rsidR="00C54B3A">
        <w:rPr>
          <w:noProof/>
          <w:lang w:val="en-CA" w:eastAsia="en-CA"/>
        </w:rPr>
        <w:t>Table-</w:t>
      </w:r>
      <w:r>
        <w:rPr>
          <w:noProof/>
          <w:lang w:val="en-CA" w:eastAsia="en-CA"/>
        </w:rPr>
        <w:t>Based SARSA</w:t>
      </w:r>
      <w:bookmarkEnd w:id="194"/>
      <w:bookmarkEnd w:id="195"/>
    </w:p>
    <w:p w:rsidR="005E255F" w:rsidRDefault="005E255F" w:rsidP="005E255F">
      <w:r>
        <w:t xml:space="preserve">Using </w:t>
      </w:r>
      <w:r w:rsidR="00553713">
        <w:t>our new</w:t>
      </w:r>
      <w:r>
        <w:t xml:space="preserve"> understanding of the PyBrain learning library, we were able to implement a table</w:t>
      </w:r>
      <w:r w:rsidR="00C54B3A">
        <w:t>-</w:t>
      </w:r>
      <w:r>
        <w:t xml:space="preserve">based SARSA learning algorithm. </w:t>
      </w:r>
      <w:r w:rsidR="00C54B3A">
        <w:t>“Table-</w:t>
      </w:r>
      <w:r>
        <w:t xml:space="preserve">based” </w:t>
      </w:r>
      <w:r w:rsidR="00553713">
        <w:t xml:space="preserve">refers to the fact that the </w:t>
      </w:r>
      <w:r>
        <w:t>Q value estimates are stored in a table</w:t>
      </w:r>
      <w:r w:rsidR="00CC28ED">
        <w:t xml:space="preserve"> in this method</w:t>
      </w:r>
      <w:r>
        <w:t xml:space="preserve">. Each row in the table corresponds to a state, and each column corresponds to an action. </w:t>
      </w:r>
    </w:p>
    <w:p w:rsidR="005E255F" w:rsidRDefault="001C034B" w:rsidP="005E255F">
      <w:pPr>
        <w:rPr>
          <w:noProof/>
          <w:lang w:val="en-CA" w:eastAsia="en-CA"/>
        </w:rPr>
      </w:pPr>
      <w:r w:rsidRPr="001C034B">
        <w:rPr>
          <w:noProof/>
          <w:lang w:eastAsia="ja-JP"/>
        </w:rPr>
        <w:drawing>
          <wp:anchor distT="0" distB="0" distL="114300" distR="114300" simplePos="0" relativeHeight="251769344" behindDoc="1" locked="0" layoutInCell="1" allowOverlap="1" wp14:anchorId="01DBC673" wp14:editId="6758DDC7">
            <wp:simplePos x="0" y="0"/>
            <wp:positionH relativeFrom="margin">
              <wp:align>right</wp:align>
            </wp:positionH>
            <wp:positionV relativeFrom="page">
              <wp:posOffset>1819910</wp:posOffset>
            </wp:positionV>
            <wp:extent cx="3062605" cy="2279015"/>
            <wp:effectExtent l="0" t="0" r="4445" b="6985"/>
            <wp:wrapTight wrapText="bothSides">
              <wp:wrapPolygon edited="0">
                <wp:start x="0" y="0"/>
                <wp:lineTo x="0" y="21486"/>
                <wp:lineTo x="21497" y="21486"/>
                <wp:lineTo x="2149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62605" cy="2279015"/>
                    </a:xfrm>
                    <a:prstGeom prst="rect">
                      <a:avLst/>
                    </a:prstGeom>
                  </pic:spPr>
                </pic:pic>
              </a:graphicData>
            </a:graphic>
            <wp14:sizeRelH relativeFrom="margin">
              <wp14:pctWidth>0</wp14:pctWidth>
            </wp14:sizeRelH>
            <wp14:sizeRelV relativeFrom="margin">
              <wp14:pctHeight>0</wp14:pctHeight>
            </wp14:sizeRelV>
          </wp:anchor>
        </w:drawing>
      </w:r>
      <w:r w:rsidR="005E255F">
        <w:rPr>
          <w:noProof/>
          <w:lang w:val="en-CA" w:eastAsia="en-CA"/>
        </w:rPr>
        <w:t xml:space="preserve">The rewards </w:t>
      </w:r>
      <w:r w:rsidR="00553713">
        <w:rPr>
          <w:noProof/>
          <w:lang w:val="en-CA" w:eastAsia="en-CA"/>
        </w:rPr>
        <w:t xml:space="preserve">were </w:t>
      </w:r>
      <w:r w:rsidR="00C54B3A">
        <w:rPr>
          <w:noProof/>
          <w:lang w:val="en-CA" w:eastAsia="en-CA"/>
        </w:rPr>
        <w:t>awarded</w:t>
      </w:r>
      <w:r w:rsidR="00553713">
        <w:rPr>
          <w:noProof/>
          <w:lang w:val="en-CA" w:eastAsia="en-CA"/>
        </w:rPr>
        <w:t xml:space="preserve"> according to a </w:t>
      </w:r>
      <w:r w:rsidR="005E255F">
        <w:rPr>
          <w:noProof/>
          <w:lang w:val="en-CA" w:eastAsia="en-CA"/>
        </w:rPr>
        <w:t xml:space="preserve">reward function, as shown in </w:t>
      </w:r>
      <w:r w:rsidR="005E255F">
        <w:rPr>
          <w:noProof/>
          <w:lang w:val="en-CA" w:eastAsia="en-CA"/>
        </w:rPr>
        <w:fldChar w:fldCharType="begin"/>
      </w:r>
      <w:r w:rsidR="005E255F">
        <w:rPr>
          <w:noProof/>
          <w:lang w:val="en-CA" w:eastAsia="en-CA"/>
        </w:rPr>
        <w:instrText xml:space="preserve"> REF _Ref449458391 \h </w:instrText>
      </w:r>
      <w:r w:rsidR="005E255F">
        <w:rPr>
          <w:noProof/>
          <w:lang w:val="en-CA" w:eastAsia="en-CA"/>
        </w:rPr>
      </w:r>
      <w:r w:rsidR="005E255F">
        <w:rPr>
          <w:noProof/>
          <w:lang w:val="en-CA" w:eastAsia="en-CA"/>
        </w:rPr>
        <w:fldChar w:fldCharType="separate"/>
      </w:r>
      <w:r w:rsidR="00A425E5">
        <w:t xml:space="preserve">Figure </w:t>
      </w:r>
      <w:r w:rsidR="00A425E5">
        <w:rPr>
          <w:noProof/>
        </w:rPr>
        <w:t>40</w:t>
      </w:r>
      <w:r w:rsidR="005E255F">
        <w:rPr>
          <w:noProof/>
          <w:lang w:val="en-CA" w:eastAsia="en-CA"/>
        </w:rPr>
        <w:fldChar w:fldCharType="end"/>
      </w:r>
      <w:r w:rsidR="005E255F">
        <w:rPr>
          <w:noProof/>
          <w:lang w:val="en-CA" w:eastAsia="en-CA"/>
        </w:rPr>
        <w:t>. A reward function is a mapping from states into rewards.</w:t>
      </w:r>
      <w:r w:rsidR="0076394C">
        <w:rPr>
          <w:noProof/>
          <w:lang w:val="en-CA" w:eastAsia="en-CA"/>
        </w:rPr>
        <w:t xml:space="preserve"> T</w:t>
      </w:r>
      <w:r w:rsidR="005E255F">
        <w:rPr>
          <w:noProof/>
          <w:lang w:val="en-CA" w:eastAsia="en-CA"/>
        </w:rPr>
        <w:t xml:space="preserve">he maximum reward is given at the center of the thermal. This implies that the optimal policy </w:t>
      </w:r>
      <w:r w:rsidR="0076394C">
        <w:rPr>
          <w:noProof/>
          <w:lang w:val="en-CA" w:eastAsia="en-CA"/>
        </w:rPr>
        <w:t xml:space="preserve">would have </w:t>
      </w:r>
      <w:r w:rsidR="005E255F">
        <w:rPr>
          <w:noProof/>
          <w:lang w:val="en-CA" w:eastAsia="en-CA"/>
        </w:rPr>
        <w:t>the UAV move towards the center of the thermal and stay there.</w:t>
      </w:r>
    </w:p>
    <w:p w:rsidR="005E255F" w:rsidRDefault="00EB405D" w:rsidP="005E255F">
      <w:pPr>
        <w:rPr>
          <w:noProof/>
          <w:lang w:val="en-CA" w:eastAsia="en-CA"/>
        </w:rPr>
      </w:pPr>
      <w:r w:rsidRPr="005A327B">
        <w:rPr>
          <w:noProof/>
          <w:lang w:eastAsia="ja-JP"/>
        </w:rPr>
        <w:drawing>
          <wp:anchor distT="0" distB="0" distL="114300" distR="114300" simplePos="0" relativeHeight="251705856" behindDoc="1" locked="0" layoutInCell="1" allowOverlap="1" wp14:anchorId="5740F762" wp14:editId="725F3E25">
            <wp:simplePos x="0" y="0"/>
            <wp:positionH relativeFrom="margin">
              <wp:align>center</wp:align>
            </wp:positionH>
            <wp:positionV relativeFrom="paragraph">
              <wp:posOffset>1496060</wp:posOffset>
            </wp:positionV>
            <wp:extent cx="4686300" cy="3564255"/>
            <wp:effectExtent l="0" t="0" r="0" b="0"/>
            <wp:wrapTight wrapText="bothSides">
              <wp:wrapPolygon edited="0">
                <wp:start x="0" y="0"/>
                <wp:lineTo x="0" y="21473"/>
                <wp:lineTo x="21512" y="21473"/>
                <wp:lineTo x="21512"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6300"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mc:AlternateContent>
          <mc:Choice Requires="wps">
            <w:drawing>
              <wp:anchor distT="0" distB="0" distL="114300" distR="114300" simplePos="0" relativeHeight="251741696" behindDoc="1" locked="0" layoutInCell="1" allowOverlap="1" wp14:anchorId="4ADFFF96" wp14:editId="0E5CF7EF">
                <wp:simplePos x="0" y="0"/>
                <wp:positionH relativeFrom="margin">
                  <wp:align>center</wp:align>
                </wp:positionH>
                <wp:positionV relativeFrom="paragraph">
                  <wp:posOffset>5249545</wp:posOffset>
                </wp:positionV>
                <wp:extent cx="5239385" cy="635"/>
                <wp:effectExtent l="0" t="0" r="0" b="0"/>
                <wp:wrapTight wrapText="bothSides">
                  <wp:wrapPolygon edited="0">
                    <wp:start x="0" y="0"/>
                    <wp:lineTo x="0" y="20093"/>
                    <wp:lineTo x="21519" y="20093"/>
                    <wp:lineTo x="21519"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a:effectLst/>
                      </wps:spPr>
                      <wps:txbx>
                        <w:txbxContent>
                          <w:p w:rsidR="000B37C6" w:rsidRPr="00A80852" w:rsidRDefault="000B37C6" w:rsidP="0076394C">
                            <w:pPr>
                              <w:pStyle w:val="Caption"/>
                              <w:jc w:val="center"/>
                              <w:rPr>
                                <w:rFonts w:cs="Times New Roman"/>
                                <w:noProof/>
                              </w:rPr>
                            </w:pPr>
                            <w:bookmarkStart w:id="196" w:name="_Ref449458491"/>
                            <w:bookmarkStart w:id="197" w:name="_Toc452964009"/>
                            <w:r>
                              <w:t xml:space="preserve">Figure </w:t>
                            </w:r>
                            <w:r w:rsidR="00377E3B">
                              <w:fldChar w:fldCharType="begin"/>
                            </w:r>
                            <w:r w:rsidR="00377E3B">
                              <w:instrText xml:space="preserve"> SEQ Figure \* ARABIC </w:instrText>
                            </w:r>
                            <w:r w:rsidR="00377E3B">
                              <w:fldChar w:fldCharType="separate"/>
                            </w:r>
                            <w:r>
                              <w:rPr>
                                <w:noProof/>
                              </w:rPr>
                              <w:t>41</w:t>
                            </w:r>
                            <w:r w:rsidR="00377E3B">
                              <w:rPr>
                                <w:noProof/>
                              </w:rPr>
                              <w:fldChar w:fldCharType="end"/>
                            </w:r>
                            <w:bookmarkEnd w:id="196"/>
                            <w:r>
                              <w:t>: Table-based SARSA learner succeeds in a highly simplified environment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FFF96" id="Text Box 107" o:spid="_x0000_s1041" type="#_x0000_t202" style="position:absolute;margin-left:0;margin-top:413.35pt;width:412.55pt;height:.05pt;z-index:-25157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" stroked="f">
                <v:textbox style="mso-fit-shape-to-text:t" inset="0,0,0,0">
                  <w:txbxContent>
                    <w:p w:rsidR="000B37C6" w:rsidRPr="00A80852" w:rsidRDefault="000B37C6" w:rsidP="0076394C">
                      <w:pPr>
                        <w:pStyle w:val="Caption"/>
                        <w:jc w:val="center"/>
                        <w:rPr>
                          <w:rFonts w:cs="Times New Roman"/>
                          <w:noProof/>
                        </w:rPr>
                      </w:pPr>
                      <w:bookmarkStart w:id="226" w:name="_Ref449458491"/>
                      <w:bookmarkStart w:id="227" w:name="_Toc452964009"/>
                      <w:r>
                        <w:t xml:space="preserve">Figure </w:t>
                      </w:r>
                      <w:fldSimple w:instr=" SEQ Figure \* ARABIC ">
                        <w:r>
                          <w:rPr>
                            <w:noProof/>
                          </w:rPr>
                          <w:t>41</w:t>
                        </w:r>
                      </w:fldSimple>
                      <w:bookmarkEnd w:id="226"/>
                      <w:r>
                        <w:t>: Table-based SARSA learner succeeds in a highly simplified environment</w:t>
                      </w:r>
                      <w:bookmarkEnd w:id="227"/>
                    </w:p>
                  </w:txbxContent>
                </v:textbox>
                <w10:wrap type="tight" anchorx="margin"/>
              </v:shape>
            </w:pict>
          </mc:Fallback>
        </mc:AlternateContent>
      </w:r>
      <w:r w:rsidR="0076394C">
        <w:rPr>
          <w:noProof/>
          <w:lang w:eastAsia="ja-JP"/>
        </w:rPr>
        <mc:AlternateContent>
          <mc:Choice Requires="wps">
            <w:drawing>
              <wp:anchor distT="0" distB="0" distL="114300" distR="114300" simplePos="0" relativeHeight="251740672" behindDoc="1" locked="0" layoutInCell="1" allowOverlap="1" wp14:anchorId="1FA04885" wp14:editId="630ACEBC">
                <wp:simplePos x="0" y="0"/>
                <wp:positionH relativeFrom="column">
                  <wp:posOffset>3167380</wp:posOffset>
                </wp:positionH>
                <wp:positionV relativeFrom="paragraph">
                  <wp:posOffset>737235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0B37C6" w:rsidRPr="00CB747D" w:rsidRDefault="000B37C6" w:rsidP="0076394C">
                            <w:pPr>
                              <w:pStyle w:val="Caption"/>
                              <w:jc w:val="center"/>
                              <w:rPr>
                                <w:rFonts w:cs="Times New Roman"/>
                                <w:noProof/>
                              </w:rPr>
                            </w:pPr>
                            <w:bookmarkStart w:id="198" w:name="_Ref449458391"/>
                            <w:bookmarkStart w:id="199" w:name="_Toc452964010"/>
                            <w:r>
                              <w:t xml:space="preserve">Figure </w:t>
                            </w:r>
                            <w:r w:rsidR="00377E3B">
                              <w:fldChar w:fldCharType="begin"/>
                            </w:r>
                            <w:r w:rsidR="00377E3B">
                              <w:instrText xml:space="preserve"> SEQ Figure \* ARABIC </w:instrText>
                            </w:r>
                            <w:r w:rsidR="00377E3B">
                              <w:fldChar w:fldCharType="separate"/>
                            </w:r>
                            <w:r>
                              <w:rPr>
                                <w:noProof/>
                              </w:rPr>
                              <w:t>40</w:t>
                            </w:r>
                            <w:r w:rsidR="00377E3B">
                              <w:rPr>
                                <w:noProof/>
                              </w:rPr>
                              <w:fldChar w:fldCharType="end"/>
                            </w:r>
                            <w:bookmarkEnd w:id="198"/>
                            <w:r>
                              <w:t>: Reward function for Gaussian shaped thermal at origin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04885" id="Text Box 106" o:spid="_x0000_s1042" type="#_x0000_t202" style="position:absolute;margin-left:249.4pt;margin-top:58.0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" stroked="f">
                <v:textbox style="mso-fit-shape-to-text:t" inset="0,0,0,0">
                  <w:txbxContent>
                    <w:p w:rsidR="000B37C6" w:rsidRPr="00CB747D" w:rsidRDefault="000B37C6" w:rsidP="0076394C">
                      <w:pPr>
                        <w:pStyle w:val="Caption"/>
                        <w:jc w:val="center"/>
                        <w:rPr>
                          <w:rFonts w:cs="Times New Roman"/>
                          <w:noProof/>
                        </w:rPr>
                      </w:pPr>
                      <w:bookmarkStart w:id="230" w:name="_Ref449458391"/>
                      <w:bookmarkStart w:id="231" w:name="_Toc452964010"/>
                      <w:r>
                        <w:t xml:space="preserve">Figure </w:t>
                      </w:r>
                      <w:fldSimple w:instr=" SEQ Figure \* ARABIC ">
                        <w:r>
                          <w:rPr>
                            <w:noProof/>
                          </w:rPr>
                          <w:t>40</w:t>
                        </w:r>
                      </w:fldSimple>
                      <w:bookmarkEnd w:id="230"/>
                      <w:r>
                        <w:t>: Reward function for Gaussian shaped thermal at origin</w:t>
                      </w:r>
                      <w:bookmarkEnd w:id="231"/>
                    </w:p>
                  </w:txbxContent>
                </v:textbox>
                <w10:wrap type="tight"/>
              </v:shape>
            </w:pict>
          </mc:Fallback>
        </mc:AlternateContent>
      </w:r>
      <w:r w:rsidR="005E255F">
        <w:rPr>
          <w:noProof/>
          <w:lang w:val="en-CA" w:eastAsia="en-CA"/>
        </w:rPr>
        <w:t xml:space="preserve">The test results </w:t>
      </w:r>
      <w:r w:rsidR="0076394C">
        <w:rPr>
          <w:noProof/>
          <w:lang w:val="en-CA" w:eastAsia="en-CA"/>
        </w:rPr>
        <w:t xml:space="preserve">for a table-based SARSA </w:t>
      </w:r>
      <w:r w:rsidR="00287E28">
        <w:rPr>
          <w:noProof/>
          <w:lang w:val="en-CA" w:eastAsia="en-CA"/>
        </w:rPr>
        <w:t xml:space="preserve">learner </w:t>
      </w:r>
      <w:r w:rsidR="0076394C">
        <w:rPr>
          <w:noProof/>
          <w:lang w:val="en-CA" w:eastAsia="en-CA"/>
        </w:rPr>
        <w:t xml:space="preserve">with the above reward function </w:t>
      </w:r>
      <w:r w:rsidR="005E255F">
        <w:rPr>
          <w:noProof/>
          <w:lang w:val="en-CA" w:eastAsia="en-CA"/>
        </w:rPr>
        <w:t xml:space="preserve">are shown in </w:t>
      </w:r>
      <w:r w:rsidR="005E255F">
        <w:rPr>
          <w:noProof/>
          <w:lang w:val="en-CA" w:eastAsia="en-CA"/>
        </w:rPr>
        <w:fldChar w:fldCharType="begin"/>
      </w:r>
      <w:r w:rsidR="005E255F">
        <w:rPr>
          <w:noProof/>
          <w:lang w:val="en-CA" w:eastAsia="en-CA"/>
        </w:rPr>
        <w:instrText xml:space="preserve"> REF _Ref449458491 \h </w:instrText>
      </w:r>
      <w:r w:rsidR="005E255F">
        <w:rPr>
          <w:noProof/>
          <w:lang w:val="en-CA" w:eastAsia="en-CA"/>
        </w:rPr>
      </w:r>
      <w:r w:rsidR="005E255F">
        <w:rPr>
          <w:noProof/>
          <w:lang w:val="en-CA" w:eastAsia="en-CA"/>
        </w:rPr>
        <w:fldChar w:fldCharType="separate"/>
      </w:r>
      <w:r w:rsidR="00A425E5">
        <w:t xml:space="preserve">Figure </w:t>
      </w:r>
      <w:r w:rsidR="00A425E5">
        <w:rPr>
          <w:noProof/>
        </w:rPr>
        <w:t>41</w:t>
      </w:r>
      <w:r w:rsidR="005E255F">
        <w:rPr>
          <w:noProof/>
          <w:lang w:val="en-CA" w:eastAsia="en-CA"/>
        </w:rPr>
        <w:fldChar w:fldCharType="end"/>
      </w:r>
      <w:r w:rsidR="005E255F">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A425E5">
        <w:t xml:space="preserve">Figure </w:t>
      </w:r>
      <w:r w:rsidR="00A425E5">
        <w:rPr>
          <w:noProof/>
        </w:rPr>
        <w:t>42</w:t>
      </w:r>
      <w:r>
        <w:rPr>
          <w:noProof/>
          <w:lang w:val="en-CA" w:eastAsia="en-CA"/>
        </w:rPr>
        <w:fldChar w:fldCharType="end"/>
      </w:r>
      <w:r>
        <w:rPr>
          <w:noProof/>
          <w:lang w:val="en-CA" w:eastAsia="en-CA"/>
        </w:rPr>
        <w:t xml:space="preserve">, the policy developed </w:t>
      </w:r>
      <w:r w:rsidR="00537161">
        <w:rPr>
          <w:noProof/>
          <w:lang w:val="en-CA" w:eastAsia="en-CA"/>
        </w:rPr>
        <w:t xml:space="preserve">in this test </w:t>
      </w:r>
      <w:r>
        <w:rPr>
          <w:noProof/>
          <w:lang w:val="en-CA" w:eastAsia="en-CA"/>
        </w:rPr>
        <w:t>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The reason the algorithm began to have difficulties as the state-action space became larger was because of the table</w:t>
      </w:r>
      <w:r w:rsidR="00EB38F7">
        <w:rPr>
          <w:noProof/>
          <w:lang w:val="en-CA" w:eastAsia="en-CA"/>
        </w:rPr>
        <w:t>-</w:t>
      </w:r>
      <w:r>
        <w:rPr>
          <w:noProof/>
          <w:lang w:val="en-CA" w:eastAsia="en-CA"/>
        </w:rPr>
        <w:t xml:space="preserve">based method of storage for the Q value estimates. The larger the state-action space becomes, </w:t>
      </w:r>
      <w:r w:rsidR="00EB38F7">
        <w:rPr>
          <w:noProof/>
          <w:lang w:val="en-CA" w:eastAsia="en-CA"/>
        </w:rPr>
        <w:t xml:space="preserve">the more entries in the Q values </w:t>
      </w:r>
      <w:r>
        <w:rPr>
          <w:noProof/>
          <w:lang w:val="en-CA" w:eastAsia="en-CA"/>
        </w:rPr>
        <w:t>table need</w:t>
      </w:r>
      <w:r w:rsidR="00553713">
        <w:rPr>
          <w:noProof/>
          <w:lang w:val="en-CA" w:eastAsia="en-CA"/>
        </w:rPr>
        <w:t>ed</w:t>
      </w:r>
      <w:r>
        <w:rPr>
          <w:noProof/>
          <w:lang w:val="en-CA" w:eastAsia="en-CA"/>
        </w:rPr>
        <w:t xml:space="preserve"> to be filled in correctly. </w:t>
      </w:r>
    </w:p>
    <w:p w:rsidR="005E255F" w:rsidRDefault="005E255F" w:rsidP="005E255F">
      <w:pPr>
        <w:rPr>
          <w:noProof/>
          <w:lang w:val="en-CA" w:eastAsia="en-CA"/>
        </w:rPr>
      </w:pPr>
      <w:r w:rsidRPr="00CD073A">
        <w:rPr>
          <w:noProof/>
          <w:lang w:eastAsia="ja-JP"/>
        </w:rPr>
        <w:drawing>
          <wp:anchor distT="0" distB="0" distL="114300" distR="114300" simplePos="0" relativeHeight="251725312" behindDoc="1" locked="0" layoutInCell="1" allowOverlap="1" wp14:anchorId="30A9F9E2" wp14:editId="03E4290C">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sidR="00553713">
        <w:rPr>
          <w:noProof/>
          <w:lang w:val="en-CA" w:eastAsia="en-CA"/>
        </w:rPr>
        <w:t>Ideally</w:t>
      </w:r>
      <w:r>
        <w:rPr>
          <w:noProof/>
          <w:lang w:val="en-CA" w:eastAsia="en-CA"/>
        </w:rPr>
        <w:t>, w</w:t>
      </w:r>
      <w:r w:rsidR="00553713">
        <w:rPr>
          <w:noProof/>
          <w:lang w:val="en-CA" w:eastAsia="en-CA"/>
        </w:rPr>
        <w:t xml:space="preserve">e would like the UAV to have a nearly </w:t>
      </w:r>
      <w:r>
        <w:rPr>
          <w:noProof/>
          <w:lang w:val="en-CA" w:eastAsia="en-CA"/>
        </w:rPr>
        <w:t xml:space="preserve">continuous policy, not a </w:t>
      </w:r>
      <w:r w:rsidR="00553713">
        <w:rPr>
          <w:noProof/>
          <w:lang w:val="en-CA" w:eastAsia="en-CA"/>
        </w:rPr>
        <w:t xml:space="preserve">coarsely </w:t>
      </w:r>
      <w:r>
        <w:rPr>
          <w:noProof/>
          <w:lang w:val="en-CA" w:eastAsia="en-CA"/>
        </w:rPr>
        <w:t xml:space="preserve">discretized one. This would require a massive lookup table, and would </w:t>
      </w:r>
      <w:r w:rsidR="00F402F1">
        <w:rPr>
          <w:noProof/>
          <w:lang w:val="en-CA" w:eastAsia="en-CA"/>
        </w:rPr>
        <w:t>require</w:t>
      </w:r>
      <w:r>
        <w:rPr>
          <w:noProof/>
          <w:lang w:val="en-CA" w:eastAsia="en-CA"/>
        </w:rPr>
        <w:t xml:space="preserve"> very long training times. Our attempt at a solution to this problem is to use a </w:t>
      </w:r>
      <w:r w:rsidR="007E308F">
        <w:rPr>
          <w:noProof/>
          <w:lang w:val="en-CA" w:eastAsia="en-CA"/>
        </w:rPr>
        <w:t>form of function approximation</w:t>
      </w:r>
      <w:r>
        <w:rPr>
          <w:noProof/>
          <w:lang w:val="en-CA" w:eastAsia="en-CA"/>
        </w:rPr>
        <w:t>.</w:t>
      </w:r>
      <w:r w:rsidRPr="00CD073A">
        <w:rPr>
          <w:noProof/>
          <w:lang w:val="en-CA" w:eastAsia="en-CA"/>
        </w:rPr>
        <w:t xml:space="preserve"> </w:t>
      </w:r>
    </w:p>
    <w:p w:rsidR="005E255F" w:rsidRDefault="00537161" w:rsidP="005E255F">
      <w:pPr>
        <w:rPr>
          <w:noProof/>
          <w:lang w:val="en-CA" w:eastAsia="en-CA"/>
        </w:rPr>
      </w:pPr>
      <w:r>
        <w:rPr>
          <w:noProof/>
          <w:lang w:eastAsia="ja-JP"/>
        </w:rPr>
        <mc:AlternateContent>
          <mc:Choice Requires="wps">
            <w:drawing>
              <wp:anchor distT="0" distB="0" distL="114300" distR="114300" simplePos="0" relativeHeight="251742720" behindDoc="1" locked="0" layoutInCell="1" allowOverlap="1" wp14:anchorId="630771F2" wp14:editId="2FAB40C9">
                <wp:simplePos x="0" y="0"/>
                <wp:positionH relativeFrom="margin">
                  <wp:align>center</wp:align>
                </wp:positionH>
                <wp:positionV relativeFrom="paragraph">
                  <wp:posOffset>4151602</wp:posOffset>
                </wp:positionV>
                <wp:extent cx="4523740" cy="635"/>
                <wp:effectExtent l="0" t="0" r="0" b="0"/>
                <wp:wrapTight wrapText="bothSides">
                  <wp:wrapPolygon edited="0">
                    <wp:start x="0" y="0"/>
                    <wp:lineTo x="0" y="20093"/>
                    <wp:lineTo x="21467" y="20093"/>
                    <wp:lineTo x="21467"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a:effectLst/>
                      </wps:spPr>
                      <wps:txbx>
                        <w:txbxContent>
                          <w:p w:rsidR="000B37C6" w:rsidRPr="00586AA0" w:rsidRDefault="000B37C6" w:rsidP="005E255F">
                            <w:pPr>
                              <w:pStyle w:val="Caption"/>
                              <w:jc w:val="center"/>
                              <w:rPr>
                                <w:rFonts w:cs="Times New Roman"/>
                                <w:noProof/>
                              </w:rPr>
                            </w:pPr>
                            <w:bookmarkStart w:id="200" w:name="_Ref449458683"/>
                            <w:bookmarkStart w:id="201" w:name="_Toc452964011"/>
                            <w:r>
                              <w:t xml:space="preserve">Figure </w:t>
                            </w:r>
                            <w:r w:rsidR="00377E3B">
                              <w:fldChar w:fldCharType="begin"/>
                            </w:r>
                            <w:r w:rsidR="00377E3B">
                              <w:instrText xml:space="preserve"> SEQ Figure \* ARABIC </w:instrText>
                            </w:r>
                            <w:r w:rsidR="00377E3B">
                              <w:fldChar w:fldCharType="separate"/>
                            </w:r>
                            <w:r>
                              <w:rPr>
                                <w:noProof/>
                              </w:rPr>
                              <w:t>42</w:t>
                            </w:r>
                            <w:r w:rsidR="00377E3B">
                              <w:rPr>
                                <w:noProof/>
                              </w:rPr>
                              <w:fldChar w:fldCharType="end"/>
                            </w:r>
                            <w:bookmarkEnd w:id="200"/>
                            <w:r>
                              <w:t>: Large state space scaling difficulties with table-based SARSA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771F2" id="Text Box 108" o:spid="_x0000_s1043" type="#_x0000_t202" style="position:absolute;margin-left:0;margin-top:326.9pt;width:356.2pt;height:.05pt;z-index:-25157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" stroked="f">
                <v:textbox style="mso-fit-shape-to-text:t" inset="0,0,0,0">
                  <w:txbxContent>
                    <w:p w:rsidR="000B37C6" w:rsidRPr="00586AA0" w:rsidRDefault="000B37C6" w:rsidP="005E255F">
                      <w:pPr>
                        <w:pStyle w:val="Caption"/>
                        <w:jc w:val="center"/>
                        <w:rPr>
                          <w:rFonts w:cs="Times New Roman"/>
                          <w:noProof/>
                        </w:rPr>
                      </w:pPr>
                      <w:bookmarkStart w:id="234" w:name="_Ref449458683"/>
                      <w:bookmarkStart w:id="235" w:name="_Toc452964011"/>
                      <w:r>
                        <w:t xml:space="preserve">Figure </w:t>
                      </w:r>
                      <w:fldSimple w:instr=" SEQ Figure \* ARABIC ">
                        <w:r>
                          <w:rPr>
                            <w:noProof/>
                          </w:rPr>
                          <w:t>42</w:t>
                        </w:r>
                      </w:fldSimple>
                      <w:bookmarkEnd w:id="234"/>
                      <w:r>
                        <w:t>: Large state space scaling difficulties with table-based SARSA</w:t>
                      </w:r>
                      <w:bookmarkEnd w:id="235"/>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w:t>
      </w:r>
      <w:r w:rsidR="007E308F">
        <w:rPr>
          <w:noProof/>
          <w:lang w:val="en-CA" w:eastAsia="en-CA"/>
        </w:rPr>
        <w:t>train</w:t>
      </w:r>
      <w:r>
        <w:rPr>
          <w:noProof/>
          <w:lang w:val="en-CA" w:eastAsia="en-CA"/>
        </w:rPr>
        <w:t xml:space="preserve"> a neural network on a few key entries in our table of Q values, then it could make estimates for all the millions </w:t>
      </w:r>
      <w:r w:rsidR="007E308F">
        <w:rPr>
          <w:noProof/>
          <w:lang w:val="en-CA" w:eastAsia="en-CA"/>
        </w:rPr>
        <w:t xml:space="preserve">of </w:t>
      </w:r>
      <w:r w:rsidR="00AD19D5">
        <w:rPr>
          <w:noProof/>
          <w:lang w:val="en-CA" w:eastAsia="en-CA"/>
        </w:rPr>
        <w:t>entires</w:t>
      </w:r>
      <w:r w:rsidR="007E308F">
        <w:rPr>
          <w:noProof/>
          <w:lang w:val="en-CA" w:eastAsia="en-CA"/>
        </w:rPr>
        <w:t xml:space="preserve"> in the table that would be too time consuming </w:t>
      </w:r>
      <w:r>
        <w:rPr>
          <w:noProof/>
          <w:lang w:val="en-CA" w:eastAsia="en-CA"/>
        </w:rPr>
        <w:t xml:space="preserve">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A425E5">
        <w:t xml:space="preserve">Figure </w:t>
      </w:r>
      <w:r w:rsidR="00A425E5">
        <w:rPr>
          <w:noProof/>
        </w:rPr>
        <w:t>43</w:t>
      </w:r>
      <w:r>
        <w:rPr>
          <w:noProof/>
          <w:lang w:val="en-CA" w:eastAsia="en-CA"/>
        </w:rPr>
        <w:fldChar w:fldCharType="end"/>
      </w:r>
      <w:r>
        <w:rPr>
          <w:noProof/>
          <w:lang w:val="en-CA" w:eastAsia="en-CA"/>
        </w:rPr>
        <w:t>, th</w:t>
      </w:r>
      <w:r w:rsidR="007E30C9">
        <w:rPr>
          <w:noProof/>
          <w:lang w:val="en-CA" w:eastAsia="en-CA"/>
        </w:rPr>
        <w:t xml:space="preserve">is test had encouraging results. </w:t>
      </w:r>
      <w:r>
        <w:rPr>
          <w:noProof/>
          <w:lang w:val="en-CA" w:eastAsia="en-CA"/>
        </w:rPr>
        <w:t>Using regression, the neural network was able to replicate the performance of the UAV following the table based method, even showing slight improvement.</w:t>
      </w:r>
    </w:p>
    <w:p w:rsidR="007E308F" w:rsidRDefault="00D05530" w:rsidP="005E255F">
      <w:pPr>
        <w:rPr>
          <w:noProof/>
          <w:lang w:val="en-CA" w:eastAsia="en-CA"/>
        </w:rPr>
      </w:pPr>
      <w:r w:rsidRPr="00A45A5A">
        <w:rPr>
          <w:noProof/>
          <w:lang w:eastAsia="ja-JP"/>
        </w:rPr>
        <w:drawing>
          <wp:anchor distT="0" distB="0" distL="114300" distR="114300" simplePos="0" relativeHeight="251770368" behindDoc="0" locked="0" layoutInCell="1" allowOverlap="1" wp14:anchorId="57E119C3" wp14:editId="71A63743">
            <wp:simplePos x="0" y="0"/>
            <wp:positionH relativeFrom="margin">
              <wp:align>right</wp:align>
            </wp:positionH>
            <wp:positionV relativeFrom="page">
              <wp:posOffset>2130149</wp:posOffset>
            </wp:positionV>
            <wp:extent cx="5943600" cy="2136775"/>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mc:AlternateContent>
          <mc:Choice Requires="wps">
            <w:drawing>
              <wp:anchor distT="0" distB="0" distL="114300" distR="114300" simplePos="0" relativeHeight="251744768" behindDoc="1" locked="0" layoutInCell="1" allowOverlap="1" wp14:anchorId="10A2F4FC" wp14:editId="569D33E6">
                <wp:simplePos x="0" y="0"/>
                <wp:positionH relativeFrom="margin">
                  <wp:align>center</wp:align>
                </wp:positionH>
                <wp:positionV relativeFrom="paragraph">
                  <wp:posOffset>2684118</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0B37C6" w:rsidRPr="0052650B" w:rsidRDefault="000B37C6" w:rsidP="005E255F">
                            <w:pPr>
                              <w:pStyle w:val="Caption"/>
                              <w:jc w:val="center"/>
                              <w:rPr>
                                <w:rFonts w:cs="Times New Roman"/>
                                <w:noProof/>
                              </w:rPr>
                            </w:pPr>
                            <w:bookmarkStart w:id="202" w:name="_Ref449459510"/>
                            <w:bookmarkStart w:id="203" w:name="_Toc452964012"/>
                            <w:r>
                              <w:t xml:space="preserve">Figure </w:t>
                            </w:r>
                            <w:r w:rsidR="00377E3B">
                              <w:fldChar w:fldCharType="begin"/>
                            </w:r>
                            <w:r w:rsidR="00377E3B">
                              <w:instrText xml:space="preserve"> SEQ Figure \* ARABIC </w:instrText>
                            </w:r>
                            <w:r w:rsidR="00377E3B">
                              <w:fldChar w:fldCharType="separate"/>
                            </w:r>
                            <w:r>
                              <w:rPr>
                                <w:noProof/>
                              </w:rPr>
                              <w:t>43</w:t>
                            </w:r>
                            <w:r w:rsidR="00377E3B">
                              <w:rPr>
                                <w:noProof/>
                              </w:rPr>
                              <w:fldChar w:fldCharType="end"/>
                            </w:r>
                            <w:bookmarkEnd w:id="202"/>
                            <w:r>
                              <w:t>: Neural network successfully trained on Q values table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2F4FC" id="Text Box 109" o:spid="_x0000_s1044" type="#_x0000_t202" style="position:absolute;margin-left:0;margin-top:211.35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" stroked="f">
                <v:textbox style="mso-fit-shape-to-text:t" inset="0,0,0,0">
                  <w:txbxContent>
                    <w:p w:rsidR="000B37C6" w:rsidRPr="0052650B" w:rsidRDefault="000B37C6" w:rsidP="005E255F">
                      <w:pPr>
                        <w:pStyle w:val="Caption"/>
                        <w:jc w:val="center"/>
                        <w:rPr>
                          <w:rFonts w:cs="Times New Roman"/>
                          <w:noProof/>
                        </w:rPr>
                      </w:pPr>
                      <w:bookmarkStart w:id="238" w:name="_Ref449459510"/>
                      <w:bookmarkStart w:id="239" w:name="_Toc452964012"/>
                      <w:r>
                        <w:t xml:space="preserve">Figure </w:t>
                      </w:r>
                      <w:fldSimple w:instr=" SEQ Figure \* ARABIC ">
                        <w:r>
                          <w:rPr>
                            <w:noProof/>
                          </w:rPr>
                          <w:t>43</w:t>
                        </w:r>
                      </w:fldSimple>
                      <w:bookmarkEnd w:id="238"/>
                      <w:r>
                        <w:t>: Neural network successfully trained on Q values table</w:t>
                      </w:r>
                      <w:bookmarkEnd w:id="239"/>
                    </w:p>
                  </w:txbxContent>
                </v:textbox>
                <w10:wrap type="tight" anchorx="margin"/>
              </v:shape>
            </w:pict>
          </mc:Fallback>
        </mc:AlternateContent>
      </w:r>
    </w:p>
    <w:p w:rsidR="005E255F" w:rsidRDefault="005E255F" w:rsidP="005E255F"/>
    <w:p w:rsidR="005E255F" w:rsidRDefault="005E255F" w:rsidP="005E255F"/>
    <w:p w:rsidR="005E255F" w:rsidRPr="00AD16C7" w:rsidRDefault="005E255F" w:rsidP="005E255F">
      <w:pPr>
        <w:pStyle w:val="Heading2"/>
      </w:pPr>
      <w:bookmarkStart w:id="204" w:name="_Toc449461742"/>
      <w:bookmarkStart w:id="205" w:name="_Toc452963941"/>
      <w:r>
        <w:t>Function Approximation with Neural Fitted Q</w:t>
      </w:r>
      <w:bookmarkEnd w:id="204"/>
      <w:bookmarkEnd w:id="205"/>
    </w:p>
    <w:p w:rsidR="005E255F" w:rsidRDefault="005E255F" w:rsidP="005E255F">
      <w:r>
        <w:t xml:space="preserve">Encouraged by the ability of a neural network to approximate the Q value table used by the SARSA learner, we next attempted to eliminate the </w:t>
      </w:r>
      <w:r w:rsidR="00447773">
        <w:t>table</w:t>
      </w:r>
      <w:r>
        <w:t xml:space="preserve"> and to store the Q values in a neural network. This</w:t>
      </w:r>
      <w:r w:rsidR="00447773">
        <w:t xml:space="preserve"> method</w:t>
      </w:r>
      <w:r>
        <w:t xml:space="preserve"> is </w:t>
      </w:r>
      <w:r w:rsidR="0008111C">
        <w:t>called “neural fitted Q learning”</w:t>
      </w:r>
      <w:r>
        <w:t xml:space="preserve">. </w:t>
      </w:r>
    </w:p>
    <w:p w:rsidR="005E255F" w:rsidRDefault="005E255F" w:rsidP="005E255F">
      <w:r>
        <w:t>PyBrain has a neural fitted Q learner already implemented. Unfortunately, after several weeks of frustration</w:t>
      </w:r>
      <w:r w:rsidR="00F701CA">
        <w:t xml:space="preserve">, we </w:t>
      </w:r>
      <w:r w:rsidR="00842F4E">
        <w:t>had</w:t>
      </w:r>
      <w:r>
        <w:t xml:space="preserve"> to move on to other ideas, since the Q values only rarely converged to what they should be. One </w:t>
      </w:r>
      <w:r w:rsidR="00842F4E">
        <w:t>difficulty</w:t>
      </w:r>
      <w:r>
        <w:t xml:space="preserve"> was that of modifying the neural network to reflect new Q estimates, while retaining </w:t>
      </w:r>
      <w:r w:rsidR="00574FBA">
        <w:t>older</w:t>
      </w:r>
      <w:r>
        <w:t xml:space="preserve"> learned Q estimates. </w:t>
      </w:r>
      <w:r w:rsidR="00E2157E">
        <w:t>Using the new information as the sole basis for training examples means the neural networks forgets all its old estimates.</w:t>
      </w:r>
      <w:r>
        <w:t xml:space="preserve"> In a</w:t>
      </w:r>
      <w:r w:rsidR="004004D7">
        <w:t>n attempt to fix this problem, we</w:t>
      </w:r>
      <w:r>
        <w:t xml:space="preserve"> trained the network on a combination of new estimates and old estimates, and this noticeably stabilized results. Unfortunately, this perhaps stabilized training results too much, and the learning seemed to proceed at a g</w:t>
      </w:r>
      <w:r w:rsidR="005329B3">
        <w:t>lacial rate, if any learning occurred</w:t>
      </w:r>
      <w:r>
        <w:t xml:space="preserve"> at all.</w:t>
      </w:r>
    </w:p>
    <w:p w:rsidR="00D80670" w:rsidRDefault="00D80670" w:rsidP="005E255F"/>
    <w:p w:rsidR="005E255F" w:rsidRDefault="008C07D5" w:rsidP="005E255F">
      <w:r>
        <w:rPr>
          <w:noProof/>
          <w:lang w:eastAsia="ja-JP"/>
        </w:rPr>
        <w:lastRenderedPageBreak/>
        <mc:AlternateContent>
          <mc:Choice Requires="wps">
            <w:drawing>
              <wp:anchor distT="0" distB="0" distL="114300" distR="114300" simplePos="0" relativeHeight="251745792" behindDoc="0" locked="0" layoutInCell="1" allowOverlap="1" wp14:anchorId="67DCDBEA" wp14:editId="1EED864A">
                <wp:simplePos x="0" y="0"/>
                <wp:positionH relativeFrom="margin">
                  <wp:align>center</wp:align>
                </wp:positionH>
                <wp:positionV relativeFrom="paragraph">
                  <wp:posOffset>2910840</wp:posOffset>
                </wp:positionV>
                <wp:extent cx="394335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rsidR="000B37C6" w:rsidRPr="00CA5F26" w:rsidRDefault="000B37C6" w:rsidP="00326207">
                            <w:pPr>
                              <w:pStyle w:val="Caption"/>
                              <w:jc w:val="center"/>
                              <w:rPr>
                                <w:rFonts w:cs="Times New Roman"/>
                                <w:noProof/>
                              </w:rPr>
                            </w:pPr>
                            <w:bookmarkStart w:id="206" w:name="_Ref449460263"/>
                            <w:bookmarkStart w:id="207" w:name="_Toc452964013"/>
                            <w:r>
                              <w:t xml:space="preserve">Figure </w:t>
                            </w:r>
                            <w:r w:rsidR="00377E3B">
                              <w:fldChar w:fldCharType="begin"/>
                            </w:r>
                            <w:r w:rsidR="00377E3B">
                              <w:instrText xml:space="preserve"> SEQ Figure \* ARABIC </w:instrText>
                            </w:r>
                            <w:r w:rsidR="00377E3B">
                              <w:fldChar w:fldCharType="separate"/>
                            </w:r>
                            <w:r>
                              <w:rPr>
                                <w:noProof/>
                              </w:rPr>
                              <w:t>44</w:t>
                            </w:r>
                            <w:r w:rsidR="00377E3B">
                              <w:rPr>
                                <w:noProof/>
                              </w:rPr>
                              <w:fldChar w:fldCharType="end"/>
                            </w:r>
                            <w:bookmarkEnd w:id="206"/>
                            <w:r>
                              <w:t>: Baffling neural fitted Q learning simulation results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CDBEA" id="Text Box 110" o:spid="_x0000_s1045" type="#_x0000_t202" style="position:absolute;margin-left:0;margin-top:229.2pt;width:310.5pt;height:.05pt;z-index:251745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" stroked="f">
                <v:textbox style="mso-fit-shape-to-text:t" inset="0,0,0,0">
                  <w:txbxContent>
                    <w:p w:rsidR="000B37C6" w:rsidRPr="00CA5F26" w:rsidRDefault="000B37C6" w:rsidP="00326207">
                      <w:pPr>
                        <w:pStyle w:val="Caption"/>
                        <w:jc w:val="center"/>
                        <w:rPr>
                          <w:rFonts w:cs="Times New Roman"/>
                          <w:noProof/>
                        </w:rPr>
                      </w:pPr>
                      <w:bookmarkStart w:id="244" w:name="_Ref449460263"/>
                      <w:bookmarkStart w:id="245" w:name="_Toc452964013"/>
                      <w:r>
                        <w:t xml:space="preserve">Figure </w:t>
                      </w:r>
                      <w:fldSimple w:instr=" SEQ Figure \* ARABIC ">
                        <w:r>
                          <w:rPr>
                            <w:noProof/>
                          </w:rPr>
                          <w:t>44</w:t>
                        </w:r>
                      </w:fldSimple>
                      <w:bookmarkEnd w:id="244"/>
                      <w:r>
                        <w:t>: Baffling neural fitted Q learning simulation results</w:t>
                      </w:r>
                      <w:bookmarkEnd w:id="245"/>
                    </w:p>
                  </w:txbxContent>
                </v:textbox>
                <w10:wrap type="topAndBottom" anchorx="margin"/>
              </v:shape>
            </w:pict>
          </mc:Fallback>
        </mc:AlternateContent>
      </w:r>
      <w:r>
        <w:rPr>
          <w:noProof/>
          <w:lang w:eastAsia="ja-JP"/>
        </w:rPr>
        <w:drawing>
          <wp:anchor distT="0" distB="0" distL="114300" distR="114300" simplePos="0" relativeHeight="251706880" behindDoc="1" locked="0" layoutInCell="1" allowOverlap="1" wp14:anchorId="1945760A" wp14:editId="18CE171B">
            <wp:simplePos x="0" y="0"/>
            <wp:positionH relativeFrom="margin">
              <wp:posOffset>0</wp:posOffset>
            </wp:positionH>
            <wp:positionV relativeFrom="page">
              <wp:posOffset>1083310</wp:posOffset>
            </wp:positionV>
            <wp:extent cx="2959100" cy="2280285"/>
            <wp:effectExtent l="0" t="0" r="0" b="5715"/>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91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07904" behindDoc="1" locked="0" layoutInCell="1" allowOverlap="1" wp14:anchorId="35592680" wp14:editId="3826BF1D">
            <wp:simplePos x="0" y="0"/>
            <wp:positionH relativeFrom="margin">
              <wp:posOffset>2952750</wp:posOffset>
            </wp:positionH>
            <wp:positionV relativeFrom="page">
              <wp:posOffset>1083576</wp:posOffset>
            </wp:positionV>
            <wp:extent cx="2988310" cy="2282825"/>
            <wp:effectExtent l="0" t="0" r="2540" b="3175"/>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88310"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55F">
        <w:fldChar w:fldCharType="begin"/>
      </w:r>
      <w:r w:rsidR="005E255F">
        <w:instrText xml:space="preserve"> REF _Ref449460263 \h </w:instrText>
      </w:r>
      <w:r w:rsidR="005E255F">
        <w:fldChar w:fldCharType="separate"/>
      </w:r>
      <w:r w:rsidR="00A425E5">
        <w:t xml:space="preserve">Figure </w:t>
      </w:r>
      <w:r w:rsidR="00A425E5">
        <w:rPr>
          <w:noProof/>
        </w:rPr>
        <w:t>44</w:t>
      </w:r>
      <w:r w:rsidR="005E255F">
        <w:fldChar w:fldCharType="end"/>
      </w:r>
      <w:r w:rsidR="005E255F">
        <w:t xml:space="preserve"> shows a couple of the baffling simulation</w:t>
      </w:r>
      <w:r w:rsidR="0024633F">
        <w:t xml:space="preserve"> results we</w:t>
      </w:r>
      <w:r w:rsidR="005E255F">
        <w:t xml:space="preserve"> encountered while debug</w:t>
      </w:r>
      <w:r w:rsidR="0043571A">
        <w:t>ging</w:t>
      </w:r>
      <w:r w:rsidR="005E255F">
        <w:t xml:space="preserve"> the neural fitted Q learning algorithm:</w:t>
      </w:r>
    </w:p>
    <w:p w:rsidR="00160606" w:rsidRDefault="00160606" w:rsidP="005E255F"/>
    <w:p w:rsidR="007831EB" w:rsidRDefault="005E255F" w:rsidP="005E255F">
      <w:r>
        <w:t>After consulting with a number of professors and tryi</w:t>
      </w:r>
      <w:r w:rsidR="007831EB">
        <w:t>ng a number of possible fixes, we</w:t>
      </w:r>
      <w:r>
        <w:t xml:space="preserve"> decided we needed to move on to a different method. While another method</w:t>
      </w:r>
      <w:r w:rsidR="00160606">
        <w:t xml:space="preserve"> based on dynamic programming </w:t>
      </w:r>
      <w:r>
        <w:t>did end up working better</w:t>
      </w:r>
      <w:r w:rsidR="00160606">
        <w:t xml:space="preserve"> (as discussed </w:t>
      </w:r>
      <w:r w:rsidR="00BB01C6">
        <w:t>later in this report</w:t>
      </w:r>
      <w:r w:rsidR="00160606">
        <w:t>)</w:t>
      </w:r>
      <w:r>
        <w:t xml:space="preserve">, </w:t>
      </w:r>
      <w:r w:rsidR="007831EB">
        <w:t xml:space="preserve">we should note </w:t>
      </w:r>
      <w:r>
        <w:t>there are a c</w:t>
      </w:r>
      <w:r w:rsidR="007831EB">
        <w:t>ouple advantages of this method.</w:t>
      </w:r>
    </w:p>
    <w:p w:rsidR="005E255F" w:rsidRDefault="005E255F" w:rsidP="005E255F">
      <w:r>
        <w:t xml:space="preserve">The first advantage is that </w:t>
      </w:r>
      <w:r w:rsidR="007831EB">
        <w:t>the</w:t>
      </w:r>
      <w:r>
        <w:t xml:space="preserve"> neural fitted Q method is model free. </w:t>
      </w:r>
      <w:r w:rsidR="007831EB">
        <w:t>That is, it does not</w:t>
      </w:r>
      <w:r>
        <w:t xml:space="preserve"> require a model of what the thermal looks like or how the UAV interacts with the thermal. By contrast, dynamic programming does require such a model.</w:t>
      </w:r>
    </w:p>
    <w:p w:rsidR="005E255F" w:rsidRDefault="005E255F" w:rsidP="005E255F">
      <w:r>
        <w:t>The second advantage is that this method does not involve iteration over many states and actions (as is required by dynamic programming), and the training is focused on relevant state-action pairs</w:t>
      </w:r>
      <w:r w:rsidR="00DD1061">
        <w:t xml:space="preserve"> (since these are encountered during environmental interactions).</w:t>
      </w:r>
      <w:r>
        <w:t xml:space="preserve"> For these reasons, this method seems likely to scale up reasonably well</w:t>
      </w:r>
      <w:r w:rsidR="00833EBB">
        <w:t>.</w:t>
      </w:r>
    </w:p>
    <w:p w:rsidR="005E255F" w:rsidRDefault="005E255F" w:rsidP="005E255F">
      <w:pPr>
        <w:pStyle w:val="Heading2"/>
      </w:pPr>
      <w:bookmarkStart w:id="208" w:name="_Toc449461743"/>
      <w:bookmarkStart w:id="209" w:name="_Toc452963942"/>
      <w:r>
        <w:t>Dynamic Programming with Function Approximation</w:t>
      </w:r>
      <w:bookmarkEnd w:id="208"/>
      <w:bookmarkEnd w:id="209"/>
    </w:p>
    <w:p w:rsidR="005E255F" w:rsidRDefault="00A95CF3" w:rsidP="005E255F">
      <w:r>
        <w:t>We were</w:t>
      </w:r>
      <w:r w:rsidR="005E255F">
        <w:t xml:space="preserve"> unable to get neural fitted Q to work properly, despite much debugging. A new method was required. Since the problems seemed to be arising from function approximation, </w:t>
      </w:r>
      <w:r w:rsidR="000B37C6">
        <w:t>we</w:t>
      </w:r>
      <w:r w:rsidR="005E255F">
        <w:t xml:space="preserve"> decided to skim through </w:t>
      </w:r>
      <w:r w:rsidR="005E255F" w:rsidRPr="00CE4B4C">
        <w:rPr>
          <w:i/>
        </w:rPr>
        <w:t>Reinforcement Learning and Dynamic Programmi</w:t>
      </w:r>
      <w:r w:rsidR="00CE4B4C" w:rsidRPr="00CE4B4C">
        <w:rPr>
          <w:i/>
        </w:rPr>
        <w:t>ng Using Function Approximation</w:t>
      </w:r>
      <w:r w:rsidR="00187F7F">
        <w:t xml:space="preserve"> by Busoniu, Babuska, Schutter, and Ernst</w:t>
      </w:r>
      <w:r w:rsidR="005E255F">
        <w:t xml:space="preserve">. </w:t>
      </w:r>
    </w:p>
    <w:p w:rsidR="005E255F" w:rsidRDefault="00CF5724" w:rsidP="005E255F">
      <w:r>
        <w:t>From this book, we</w:t>
      </w:r>
      <w:r w:rsidR="005E255F">
        <w:t xml:space="preserve"> got the idea to </w:t>
      </w:r>
      <w:r w:rsidR="00187F7F">
        <w:t>combine</w:t>
      </w:r>
      <w:r w:rsidR="005E255F">
        <w:t xml:space="preserve"> dynamic programming with function approximation. Originally, </w:t>
      </w:r>
      <w:r>
        <w:t>we</w:t>
      </w:r>
      <w:r w:rsidR="005E255F">
        <w:t xml:space="preserve"> had considered dynamic programming impractical, because </w:t>
      </w:r>
      <w:r>
        <w:t>we</w:t>
      </w:r>
      <w:r w:rsidR="005E255F">
        <w:t xml:space="preserve"> </w:t>
      </w:r>
      <w:r>
        <w:t>were</w:t>
      </w:r>
      <w:r w:rsidR="005E255F">
        <w:t xml:space="preserve"> under the impression</w:t>
      </w:r>
      <w:r w:rsidR="000A7E9E">
        <w:t xml:space="preserve"> that</w:t>
      </w:r>
      <w:r w:rsidR="005E255F">
        <w:t xml:space="preserve"> it </w:t>
      </w:r>
      <w:r w:rsidR="00703731">
        <w:t xml:space="preserve">necessarily </w:t>
      </w:r>
      <w:r w:rsidR="005E255F">
        <w:t xml:space="preserve">involved storing value estimates and policy estimates for each state. However, it </w:t>
      </w:r>
      <w:r w:rsidR="000A7E9E">
        <w:t>dynamic programming can</w:t>
      </w:r>
      <w:r w:rsidR="005E255F">
        <w:t xml:space="preserve"> also be done using function approximation.</w:t>
      </w:r>
    </w:p>
    <w:p w:rsidR="005E255F" w:rsidRDefault="005E255F" w:rsidP="005E255F">
      <w:r>
        <w:lastRenderedPageBreak/>
        <w:t xml:space="preserve">Recall that dynamic programming involves </w:t>
      </w:r>
      <w:r w:rsidR="00AA60ED">
        <w:t xml:space="preserve">developing </w:t>
      </w:r>
      <w:r>
        <w:t xml:space="preserve">a value function and a policy. The value function estimates how good it is to be in a state, while the policy tells the learning agent how to move from state to state. Using neural networks, we can use function approximation to </w:t>
      </w:r>
      <w:r w:rsidR="00A529B6">
        <w:t>store</w:t>
      </w:r>
      <w:r>
        <w:t xml:space="preserve"> both the value function and the policy.</w:t>
      </w:r>
    </w:p>
    <w:p w:rsidR="005E255F" w:rsidRDefault="005E255F" w:rsidP="005E255F">
      <w:r>
        <w:t>If we are using neural networks</w:t>
      </w:r>
      <w:r w:rsidR="00CF77D4">
        <w:t xml:space="preserve"> for dynamic programming</w:t>
      </w:r>
      <w:r>
        <w:t>,</w:t>
      </w:r>
      <w:r w:rsidR="00CF77D4">
        <w:t xml:space="preserve"> we need to determine what we will use for training </w:t>
      </w:r>
      <w:r w:rsidR="000D0AED">
        <w:t>examples</w:t>
      </w:r>
      <w:r w:rsidR="00CF77D4">
        <w:t>.</w:t>
      </w:r>
      <w:r>
        <w:t xml:space="preserve"> We decided to select a few states evenly spac</w:t>
      </w:r>
      <w:r w:rsidR="00F405DA">
        <w:t>ed throughout the state space, and we</w:t>
      </w:r>
      <w:r>
        <w:t xml:space="preserve"> refer to these states as the “training states”. At these training states, the value estimates are updated as per normal. Every learning iteration, the updated value estimates at these </w:t>
      </w:r>
      <w:r w:rsidR="00664ECD">
        <w:t>training</w:t>
      </w:r>
      <w:r>
        <w:t xml:space="preserve">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EB405D" w:rsidP="005E255F">
      <w:r>
        <w:rPr>
          <w:noProof/>
          <w:lang w:eastAsia="ja-JP"/>
        </w:rPr>
        <w:drawing>
          <wp:anchor distT="0" distB="0" distL="114300" distR="114300" simplePos="0" relativeHeight="251708928" behindDoc="1" locked="0" layoutInCell="1" allowOverlap="1" wp14:anchorId="417E815E" wp14:editId="2D35D814">
            <wp:simplePos x="0" y="0"/>
            <wp:positionH relativeFrom="margin">
              <wp:align>right</wp:align>
            </wp:positionH>
            <wp:positionV relativeFrom="paragraph">
              <wp:posOffset>65405</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rsidR="00682C21">
        <w:t>We a</w:t>
      </w:r>
      <w:r w:rsidR="005E255F">
        <w:t xml:space="preserve">lso </w:t>
      </w:r>
      <w:r w:rsidR="00682C21">
        <w:t>train a policy network on every learning iteration</w:t>
      </w:r>
      <w:r w:rsidR="005E255F">
        <w:t xml:space="preserve">. </w:t>
      </w:r>
      <w:r w:rsidR="00310913">
        <w:t>For</w:t>
      </w:r>
      <w:r w:rsidR="00AD0D31">
        <w:t xml:space="preserve"> </w:t>
      </w:r>
      <w:r w:rsidR="005E255F">
        <w:t>training examples</w:t>
      </w:r>
      <w:r w:rsidR="00AD0D31">
        <w:t>,</w:t>
      </w:r>
      <w:r w:rsidR="005E255F">
        <w:t xml:space="preserve"> we use the greedy actions at the training states. Due to the continuous nature of neural networks, the policy network can</w:t>
      </w:r>
      <w:r w:rsidR="0015736D">
        <w:t xml:space="preserve"> interpolate</w:t>
      </w:r>
      <w:r w:rsidR="005E255F">
        <w:t xml:space="preserve"> </w:t>
      </w:r>
      <w:r w:rsidR="002B0AA1">
        <w:t xml:space="preserve">and </w:t>
      </w:r>
      <w:r w:rsidR="005E255F">
        <w:t>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A425E5">
        <w:t xml:space="preserve">Figure </w:t>
      </w:r>
      <w:r w:rsidR="00A425E5">
        <w:rPr>
          <w:noProof/>
        </w:rPr>
        <w:t>45</w:t>
      </w:r>
      <w:r>
        <w:fldChar w:fldCharType="end"/>
      </w:r>
      <w:r>
        <w:t>.</w:t>
      </w:r>
    </w:p>
    <w:p w:rsidR="005E255F" w:rsidRDefault="00A95CF3" w:rsidP="005E255F">
      <w:r>
        <w:rPr>
          <w:noProof/>
          <w:lang w:eastAsia="ja-JP"/>
        </w:rPr>
        <mc:AlternateContent>
          <mc:Choice Requires="wps">
            <w:drawing>
              <wp:anchor distT="0" distB="0" distL="114300" distR="114300" simplePos="0" relativeHeight="251750912" behindDoc="1" locked="0" layoutInCell="1" allowOverlap="1" wp14:anchorId="05AF4472" wp14:editId="2FE18056">
                <wp:simplePos x="0" y="0"/>
                <wp:positionH relativeFrom="margin">
                  <wp:align>right</wp:align>
                </wp:positionH>
                <wp:positionV relativeFrom="paragraph">
                  <wp:posOffset>1137920</wp:posOffset>
                </wp:positionV>
                <wp:extent cx="3126105" cy="635"/>
                <wp:effectExtent l="0" t="0" r="0" b="0"/>
                <wp:wrapTight wrapText="bothSides">
                  <wp:wrapPolygon edited="0">
                    <wp:start x="0" y="0"/>
                    <wp:lineTo x="0" y="20455"/>
                    <wp:lineTo x="21455" y="20455"/>
                    <wp:lineTo x="21455"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0B37C6" w:rsidRPr="00517EE3" w:rsidRDefault="000B37C6" w:rsidP="00AA60ED">
                            <w:pPr>
                              <w:pStyle w:val="Caption"/>
                              <w:jc w:val="center"/>
                              <w:rPr>
                                <w:rFonts w:cs="Times New Roman"/>
                                <w:noProof/>
                              </w:rPr>
                            </w:pPr>
                            <w:bookmarkStart w:id="210" w:name="_Ref449462891"/>
                            <w:bookmarkStart w:id="211" w:name="_Toc452964014"/>
                            <w:r>
                              <w:t xml:space="preserve">Figure </w:t>
                            </w:r>
                            <w:r w:rsidR="00377E3B">
                              <w:fldChar w:fldCharType="begin"/>
                            </w:r>
                            <w:r w:rsidR="00377E3B">
                              <w:instrText xml:space="preserve"> SEQ Figure \* ARABIC </w:instrText>
                            </w:r>
                            <w:r w:rsidR="00377E3B">
                              <w:fldChar w:fldCharType="separate"/>
                            </w:r>
                            <w:r>
                              <w:rPr>
                                <w:noProof/>
                              </w:rPr>
                              <w:t>45</w:t>
                            </w:r>
                            <w:r w:rsidR="00377E3B">
                              <w:rPr>
                                <w:noProof/>
                              </w:rPr>
                              <w:fldChar w:fldCharType="end"/>
                            </w:r>
                            <w:bookmarkEnd w:id="210"/>
                            <w:r>
                              <w:t>: The value network and policy network update each other</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F4472" id="Text Box 114" o:spid="_x0000_s1046" type="#_x0000_t202" style="position:absolute;margin-left:194.95pt;margin-top:89.6pt;width:246.15pt;height:.05pt;z-index:-25156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" stroked="f">
                <v:textbox style="mso-fit-shape-to-text:t" inset="0,0,0,0">
                  <w:txbxContent>
                    <w:p w:rsidR="000B37C6" w:rsidRPr="00517EE3" w:rsidRDefault="000B37C6" w:rsidP="00AA60ED">
                      <w:pPr>
                        <w:pStyle w:val="Caption"/>
                        <w:jc w:val="center"/>
                        <w:rPr>
                          <w:rFonts w:cs="Times New Roman"/>
                          <w:noProof/>
                        </w:rPr>
                      </w:pPr>
                      <w:bookmarkStart w:id="250" w:name="_Ref449462891"/>
                      <w:bookmarkStart w:id="251" w:name="_Toc452964014"/>
                      <w:r>
                        <w:t xml:space="preserve">Figure </w:t>
                      </w:r>
                      <w:fldSimple w:instr=" SEQ Figure \* ARABIC ">
                        <w:r>
                          <w:rPr>
                            <w:noProof/>
                          </w:rPr>
                          <w:t>45</w:t>
                        </w:r>
                      </w:fldSimple>
                      <w:bookmarkEnd w:id="250"/>
                      <w:r>
                        <w:t>: The value network and policy network update each other</w:t>
                      </w:r>
                      <w:bookmarkEnd w:id="251"/>
                    </w:p>
                  </w:txbxContent>
                </v:textbox>
                <w10:wrap type="tight" anchorx="margin"/>
              </v:shape>
            </w:pict>
          </mc:Fallback>
        </mc:AlternateContent>
      </w:r>
      <w:r w:rsidR="005E255F">
        <w:t xml:space="preserve">An advantage of this method is that it uses any model information we have available (recall that dynamic programming requires a full model of the system). This is also the disadvantage of this </w:t>
      </w:r>
      <w:r w:rsidR="00301B6F">
        <w:t>method</w:t>
      </w:r>
      <w:r w:rsidR="005E255F">
        <w:t>. If the model of th</w:t>
      </w:r>
      <w:r w:rsidR="00EB405D">
        <w:t>e system estimated by Gaussian p</w:t>
      </w:r>
      <w:r w:rsidR="005E255F">
        <w:t xml:space="preserve">rocess </w:t>
      </w:r>
      <w:r w:rsidR="00EB405D">
        <w:t>r</w:t>
      </w:r>
      <w:r w:rsidR="005E255F">
        <w:t>egression is not very accurate, then this fundamentally limits the ability of this learning algorithm. Neural fitted Q (discussed earlier) would not have this limitation.</w:t>
      </w:r>
    </w:p>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5E255F" w:rsidRDefault="00096C4F" w:rsidP="005E255F">
      <w:r w:rsidRPr="00096C4F">
        <w:rPr>
          <w:noProof/>
          <w:lang w:eastAsia="ja-JP"/>
        </w:rPr>
        <w:lastRenderedPageBreak/>
        <w:drawing>
          <wp:anchor distT="0" distB="0" distL="114300" distR="114300" simplePos="0" relativeHeight="251771392" behindDoc="1" locked="0" layoutInCell="1" allowOverlap="1" wp14:anchorId="7905428C" wp14:editId="59D6F6DC">
            <wp:simplePos x="0" y="0"/>
            <wp:positionH relativeFrom="margin">
              <wp:align>right</wp:align>
            </wp:positionH>
            <wp:positionV relativeFrom="page">
              <wp:posOffset>1264817</wp:posOffset>
            </wp:positionV>
            <wp:extent cx="5943600" cy="3322320"/>
            <wp:effectExtent l="0" t="0" r="0" b="0"/>
            <wp:wrapTight wrapText="bothSides">
              <wp:wrapPolygon edited="0">
                <wp:start x="0" y="0"/>
                <wp:lineTo x="0" y="21427"/>
                <wp:lineTo x="21531" y="21427"/>
                <wp:lineTo x="21531"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anchor>
        </w:drawing>
      </w:r>
      <w:r w:rsidR="007E1835">
        <w:rPr>
          <w:noProof/>
          <w:lang w:eastAsia="ja-JP"/>
        </w:rPr>
        <mc:AlternateContent>
          <mc:Choice Requires="wps">
            <w:drawing>
              <wp:anchor distT="0" distB="0" distL="114300" distR="114300" simplePos="0" relativeHeight="251752960" behindDoc="1" locked="0" layoutInCell="1" allowOverlap="1" wp14:anchorId="26C93575" wp14:editId="101493B0">
                <wp:simplePos x="0" y="0"/>
                <wp:positionH relativeFrom="margin">
                  <wp:align>center</wp:align>
                </wp:positionH>
                <wp:positionV relativeFrom="page">
                  <wp:posOffset>4640472</wp:posOffset>
                </wp:positionV>
                <wp:extent cx="6523355" cy="327660"/>
                <wp:effectExtent l="0" t="0" r="0" b="0"/>
                <wp:wrapTight wrapText="bothSides">
                  <wp:wrapPolygon edited="0">
                    <wp:start x="0" y="0"/>
                    <wp:lineTo x="0" y="20093"/>
                    <wp:lineTo x="21510" y="20093"/>
                    <wp:lineTo x="21510"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6523355" cy="327660"/>
                        </a:xfrm>
                        <a:prstGeom prst="rect">
                          <a:avLst/>
                        </a:prstGeom>
                        <a:solidFill>
                          <a:prstClr val="white"/>
                        </a:solidFill>
                        <a:ln>
                          <a:noFill/>
                        </a:ln>
                        <a:effectLst/>
                      </wps:spPr>
                      <wps:txbx>
                        <w:txbxContent>
                          <w:p w:rsidR="000B37C6" w:rsidRPr="00FB307F" w:rsidRDefault="000B37C6" w:rsidP="005E255F">
                            <w:pPr>
                              <w:pStyle w:val="Caption"/>
                              <w:jc w:val="center"/>
                              <w:rPr>
                                <w:rFonts w:cs="Times New Roman"/>
                              </w:rPr>
                            </w:pPr>
                            <w:bookmarkStart w:id="212" w:name="_Ref449462919"/>
                            <w:bookmarkStart w:id="213" w:name="_Toc452964015"/>
                            <w:r>
                              <w:t xml:space="preserve">Figure </w:t>
                            </w:r>
                            <w:r w:rsidR="00377E3B">
                              <w:fldChar w:fldCharType="begin"/>
                            </w:r>
                            <w:r w:rsidR="00377E3B">
                              <w:instrText xml:space="preserve"> SEQ Figure \* ARABIC </w:instrText>
                            </w:r>
                            <w:r w:rsidR="00377E3B">
                              <w:fldChar w:fldCharType="separate"/>
                            </w:r>
                            <w:r>
                              <w:rPr>
                                <w:noProof/>
                              </w:rPr>
                              <w:t>46</w:t>
                            </w:r>
                            <w:r w:rsidR="00377E3B">
                              <w:rPr>
                                <w:noProof/>
                              </w:rPr>
                              <w:fldChar w:fldCharType="end"/>
                            </w:r>
                            <w:bookmarkEnd w:id="212"/>
                            <w:r>
                              <w:t>: Policy network not training properly</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93575" id="Text Box 117" o:spid="_x0000_s1047" type="#_x0000_t202" style="position:absolute;margin-left:0;margin-top:365.4pt;width:513.65pt;height:25.8pt;z-index:-25156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" stroked="f">
                <v:textbox style="mso-fit-shape-to-text:t" inset="0,0,0,0">
                  <w:txbxContent>
                    <w:p w:rsidR="000B37C6" w:rsidRPr="00FB307F" w:rsidRDefault="000B37C6" w:rsidP="005E255F">
                      <w:pPr>
                        <w:pStyle w:val="Caption"/>
                        <w:jc w:val="center"/>
                        <w:rPr>
                          <w:rFonts w:cs="Times New Roman"/>
                        </w:rPr>
                      </w:pPr>
                      <w:bookmarkStart w:id="254" w:name="_Ref449462919"/>
                      <w:bookmarkStart w:id="255" w:name="_Toc452964015"/>
                      <w:r>
                        <w:t xml:space="preserve">Figure </w:t>
                      </w:r>
                      <w:fldSimple w:instr=" SEQ Figure \* ARABIC ">
                        <w:r>
                          <w:rPr>
                            <w:noProof/>
                          </w:rPr>
                          <w:t>46</w:t>
                        </w:r>
                      </w:fldSimple>
                      <w:bookmarkEnd w:id="254"/>
                      <w:r>
                        <w:t>: Policy network not training properly</w:t>
                      </w:r>
                      <w:bookmarkEnd w:id="255"/>
                    </w:p>
                  </w:txbxContent>
                </v:textbox>
                <w10:wrap type="tight" anchorx="margin" anchory="page"/>
              </v:shape>
            </w:pict>
          </mc:Fallback>
        </mc:AlternateContent>
      </w:r>
      <w:r w:rsidR="005A6E27">
        <w:t>While debugging this method, w</w:t>
      </w:r>
      <w:r w:rsidR="005E255F">
        <w:t xml:space="preserve">e </w:t>
      </w:r>
      <w:r w:rsidR="005A6E27">
        <w:t xml:space="preserve">found that </w:t>
      </w:r>
      <w:r w:rsidR="005E255F">
        <w:t xml:space="preserve">the value network </w:t>
      </w:r>
      <w:r w:rsidR="00EB405D">
        <w:t>trained</w:t>
      </w:r>
      <w:r w:rsidR="005E255F">
        <w:t xml:space="preserve"> correctly, but the policy network </w:t>
      </w:r>
      <w:r w:rsidR="00EB405D">
        <w:t>did not</w:t>
      </w:r>
      <w:r w:rsidR="005E255F">
        <w:t xml:space="preserve">. That is, the policy network was not greedy with respect to the value network after each learning iteration. Some of the bizarre output that resulted is shown in </w:t>
      </w:r>
      <w:r w:rsidR="005E255F">
        <w:fldChar w:fldCharType="begin"/>
      </w:r>
      <w:r w:rsidR="005E255F">
        <w:instrText xml:space="preserve"> REF _Ref449462919 \h </w:instrText>
      </w:r>
      <w:r w:rsidR="005E255F">
        <w:fldChar w:fldCharType="separate"/>
      </w:r>
      <w:r w:rsidR="00A425E5">
        <w:t xml:space="preserve">Figure </w:t>
      </w:r>
      <w:r w:rsidR="00A425E5">
        <w:rPr>
          <w:noProof/>
        </w:rPr>
        <w:t>46</w:t>
      </w:r>
      <w:r w:rsidR="005E255F">
        <w:fldChar w:fldCharType="end"/>
      </w:r>
      <w:r w:rsidR="00EB405D">
        <w:t>:</w:t>
      </w:r>
    </w:p>
    <w:p w:rsidR="005E255F" w:rsidRDefault="005E255F" w:rsidP="005E255F">
      <w:r>
        <w:t xml:space="preserve">The top graph shows the output of the value network, where the x-axis is distance from the center of the thermal and the y-axis is value. This is a Gaussian </w:t>
      </w:r>
      <w:r w:rsidR="00675121">
        <w:t xml:space="preserve">(ring shaped) </w:t>
      </w:r>
      <w:r>
        <w:t xml:space="preserve">thermal with its greatest value 5 units from the center of the thermal, and so the output of </w:t>
      </w:r>
      <w:r w:rsidR="005A061F">
        <w:t>the</w:t>
      </w:r>
      <w:r>
        <w:t xml:space="preserve"> value function is </w:t>
      </w:r>
      <w:r w:rsidR="00BB37CF">
        <w:t>plausible</w:t>
      </w:r>
      <w:r>
        <w:t>.</w:t>
      </w:r>
    </w:p>
    <w:p w:rsidR="005E255F" w:rsidRDefault="005E255F" w:rsidP="005E255F">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CA663A" w:rsidP="005E255F">
      <w:r>
        <w:t>C</w:t>
      </w:r>
      <w:r w:rsidR="005E255F">
        <w:t>ompletely resetting the policy network after each learning iteration fixed this problem. It turned out that the weights in the policy network had been growing without bound, which result</w:t>
      </w:r>
      <w:r>
        <w:t>ed</w:t>
      </w:r>
      <w:r w:rsidR="005E255F">
        <w:t xml:space="preserve"> in instability and strange overfitting problems.</w:t>
      </w:r>
    </w:p>
    <w:p w:rsidR="00096C4F" w:rsidRDefault="00096C4F" w:rsidP="005E255F"/>
    <w:p w:rsidR="00096C4F" w:rsidRDefault="00096C4F" w:rsidP="005E255F"/>
    <w:p w:rsidR="00096C4F" w:rsidRDefault="00096C4F" w:rsidP="005E255F"/>
    <w:p w:rsidR="005E255F" w:rsidRDefault="0031453B" w:rsidP="005E255F">
      <w:r>
        <w:rPr>
          <w:noProof/>
          <w:lang w:eastAsia="ja-JP"/>
        </w:rPr>
        <w:lastRenderedPageBreak/>
        <mc:AlternateContent>
          <mc:Choice Requires="wps">
            <w:drawing>
              <wp:anchor distT="0" distB="0" distL="114300" distR="114300" simplePos="0" relativeHeight="251765248" behindDoc="0" locked="0" layoutInCell="1" allowOverlap="1" wp14:anchorId="007273AD" wp14:editId="41CC51D2">
                <wp:simplePos x="0" y="0"/>
                <wp:positionH relativeFrom="margin">
                  <wp:align>center</wp:align>
                </wp:positionH>
                <wp:positionV relativeFrom="paragraph">
                  <wp:posOffset>3954145</wp:posOffset>
                </wp:positionV>
                <wp:extent cx="6699885" cy="635"/>
                <wp:effectExtent l="0" t="0" r="5715" b="0"/>
                <wp:wrapTopAndBottom/>
                <wp:docPr id="94" name="Text Box 9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0B37C6" w:rsidRPr="005851AD" w:rsidRDefault="000B37C6" w:rsidP="00F61CA4">
                            <w:pPr>
                              <w:pStyle w:val="Caption"/>
                              <w:jc w:val="center"/>
                              <w:rPr>
                                <w:rFonts w:cs="Times New Roman"/>
                                <w:noProof/>
                              </w:rPr>
                            </w:pPr>
                            <w:bookmarkStart w:id="214" w:name="_Toc452964016"/>
                            <w:r>
                              <w:t xml:space="preserve">Figure </w:t>
                            </w:r>
                            <w:r w:rsidR="00377E3B">
                              <w:fldChar w:fldCharType="begin"/>
                            </w:r>
                            <w:r w:rsidR="00377E3B">
                              <w:instrText xml:space="preserve"> SEQ Figure \* ARABIC </w:instrText>
                            </w:r>
                            <w:r w:rsidR="00377E3B">
                              <w:fldChar w:fldCharType="separate"/>
                            </w:r>
                            <w:r>
                              <w:rPr>
                                <w:noProof/>
                              </w:rPr>
                              <w:t>47</w:t>
                            </w:r>
                            <w:r w:rsidR="00377E3B">
                              <w:rPr>
                                <w:noProof/>
                              </w:rPr>
                              <w:fldChar w:fldCharType="end"/>
                            </w:r>
                            <w:r>
                              <w:t xml:space="preserve">: </w:t>
                            </w:r>
                            <w:r w:rsidRPr="0073633C">
                              <w:t xml:space="preserve">Reasonable value and policy network </w:t>
                            </w:r>
                            <w:r>
                              <w:t>results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273AD" id="Text Box 94" o:spid="_x0000_s1048" type="#_x0000_t202" style="position:absolute;margin-left:0;margin-top:311.35pt;width:527.55pt;height:.05pt;z-index:251765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" stroked="f">
                <v:textbox style="mso-fit-shape-to-text:t" inset="0,0,0,0">
                  <w:txbxContent>
                    <w:p w:rsidR="000B37C6" w:rsidRPr="005851AD" w:rsidRDefault="000B37C6" w:rsidP="00F61CA4">
                      <w:pPr>
                        <w:pStyle w:val="Caption"/>
                        <w:jc w:val="center"/>
                        <w:rPr>
                          <w:rFonts w:cs="Times New Roman"/>
                          <w:noProof/>
                        </w:rPr>
                      </w:pPr>
                      <w:bookmarkStart w:id="257" w:name="_Toc452964016"/>
                      <w:r>
                        <w:t xml:space="preserve">Figure </w:t>
                      </w:r>
                      <w:fldSimple w:instr=" SEQ Figure \* ARABIC ">
                        <w:r>
                          <w:rPr>
                            <w:noProof/>
                          </w:rPr>
                          <w:t>47</w:t>
                        </w:r>
                      </w:fldSimple>
                      <w:r>
                        <w:t xml:space="preserve">: </w:t>
                      </w:r>
                      <w:r w:rsidRPr="0073633C">
                        <w:t xml:space="preserve">Reasonable value and policy network </w:t>
                      </w:r>
                      <w:r>
                        <w:t>results</w:t>
                      </w:r>
                      <w:bookmarkEnd w:id="257"/>
                    </w:p>
                  </w:txbxContent>
                </v:textbox>
                <w10:wrap type="topAndBottom" anchorx="margin"/>
              </v:shape>
            </w:pict>
          </mc:Fallback>
        </mc:AlternateContent>
      </w:r>
      <w:r w:rsidRPr="0031453B">
        <w:rPr>
          <w:noProof/>
          <w:lang w:eastAsia="ja-JP"/>
        </w:rPr>
        <w:drawing>
          <wp:anchor distT="0" distB="0" distL="114300" distR="114300" simplePos="0" relativeHeight="251772416" behindDoc="1" locked="0" layoutInCell="1" allowOverlap="1" wp14:anchorId="566BB1F1" wp14:editId="7C9648E2">
            <wp:simplePos x="0" y="0"/>
            <wp:positionH relativeFrom="margin">
              <wp:align>right</wp:align>
            </wp:positionH>
            <wp:positionV relativeFrom="page">
              <wp:posOffset>1028700</wp:posOffset>
            </wp:positionV>
            <wp:extent cx="5943600" cy="3398520"/>
            <wp:effectExtent l="0" t="0" r="0" b="0"/>
            <wp:wrapTight wrapText="bothSides">
              <wp:wrapPolygon edited="0">
                <wp:start x="0" y="0"/>
                <wp:lineTo x="0" y="21430"/>
                <wp:lineTo x="21531" y="21430"/>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anchor>
        </w:drawing>
      </w:r>
      <w:r w:rsidR="005E255F">
        <w:t xml:space="preserve">After </w:t>
      </w:r>
      <w:r w:rsidR="00F7192E">
        <w:t>we fixed this problem</w:t>
      </w:r>
      <w:r w:rsidR="005E255F">
        <w:t xml:space="preserve">, the value and policy networks in the same scenario </w:t>
      </w:r>
      <w:r w:rsidR="00056512">
        <w:t xml:space="preserve">converged to the </w:t>
      </w:r>
      <w:r w:rsidR="00642059">
        <w:t>results</w:t>
      </w:r>
      <w:r w:rsidR="005E255F">
        <w:t xml:space="preserve"> shown </w:t>
      </w:r>
      <w:r w:rsidR="00096C4F">
        <w:t>below:</w:t>
      </w:r>
    </w:p>
    <w:p w:rsidR="00F61CA4" w:rsidRDefault="00096C4F" w:rsidP="005E255F">
      <w:r>
        <w:t>Notice that the UAV moves towards the area with the greatest thermal strength, as it should. The different colored lines in the upper graph show the estimated value at different heights</w:t>
      </w:r>
      <w:r w:rsidR="00FA0297">
        <w:t>, as indicated by the legend</w:t>
      </w:r>
      <w:r>
        <w:t>. Notice that the highest elevation lines have the greatest value, as they should since we are rewarding the height of the UAV.</w:t>
      </w:r>
    </w:p>
    <w:p w:rsidR="00F61CA4" w:rsidRDefault="00F61CA4" w:rsidP="005E255F"/>
    <w:p w:rsidR="00F61CA4" w:rsidRDefault="00F61CA4" w:rsidP="005E255F"/>
    <w:p w:rsidR="00F61CA4" w:rsidRDefault="00F61CA4" w:rsidP="005E255F"/>
    <w:p w:rsidR="0031453B" w:rsidRDefault="0031453B" w:rsidP="005E255F"/>
    <w:p w:rsidR="0031453B" w:rsidRDefault="0031453B" w:rsidP="005E255F"/>
    <w:p w:rsidR="0031453B" w:rsidRDefault="0031453B" w:rsidP="005E255F"/>
    <w:p w:rsidR="00F61CA4" w:rsidRDefault="00F61CA4" w:rsidP="005E255F"/>
    <w:p w:rsidR="00095F99" w:rsidRDefault="00095F99" w:rsidP="005E255F"/>
    <w:p w:rsidR="00F61CA4" w:rsidRDefault="00F61CA4" w:rsidP="005E255F"/>
    <w:p w:rsidR="00814D6F" w:rsidRDefault="00814D6F" w:rsidP="00F61CA4">
      <w:pPr>
        <w:pStyle w:val="Caption"/>
        <w:jc w:val="center"/>
      </w:pPr>
    </w:p>
    <w:p w:rsidR="002D079C" w:rsidRDefault="003F66F6" w:rsidP="002D079C">
      <w:pPr>
        <w:pStyle w:val="Heading2"/>
      </w:pPr>
      <w:bookmarkStart w:id="215" w:name="_Toc452963943"/>
      <w:r>
        <w:lastRenderedPageBreak/>
        <w:t>Adding Direction Information; Debugging with Linux</w:t>
      </w:r>
      <w:bookmarkEnd w:id="215"/>
    </w:p>
    <w:p w:rsidR="002D079C" w:rsidRDefault="002D079C" w:rsidP="002D079C">
      <w:r>
        <w:t xml:space="preserve">In order to facilitate faster debugging, we modified the </w:t>
      </w:r>
      <w:r w:rsidR="000C09F1">
        <w:t>learning algorithm</w:t>
      </w:r>
      <w:r>
        <w:t xml:space="preserve"> to run on Linux</w:t>
      </w:r>
      <w:r w:rsidR="00814D6F">
        <w:t xml:space="preserve">. We also told the </w:t>
      </w:r>
      <w:r w:rsidR="00DE048F">
        <w:t>algorithm</w:t>
      </w:r>
      <w:r w:rsidR="00814D6F">
        <w:t xml:space="preserve"> to regularly save</w:t>
      </w:r>
      <w:r>
        <w:t xml:space="preserve"> debugging images instead of outputting them to the screen. As a result, we were able to run the program on several computers at once simultaneously by using SSH to access the computers in the Linux Lab.</w:t>
      </w:r>
    </w:p>
    <w:p w:rsidR="002D079C" w:rsidRDefault="00814D6F" w:rsidP="002D079C">
      <w:r>
        <w:rPr>
          <w:noProof/>
          <w:lang w:eastAsia="ja-JP"/>
        </w:rPr>
        <mc:AlternateContent>
          <mc:Choice Requires="wps">
            <w:drawing>
              <wp:anchor distT="0" distB="0" distL="114300" distR="114300" simplePos="0" relativeHeight="251759104" behindDoc="0" locked="0" layoutInCell="1" allowOverlap="1" wp14:anchorId="2C76FA3E" wp14:editId="6B6AE4FA">
                <wp:simplePos x="0" y="0"/>
                <wp:positionH relativeFrom="margin">
                  <wp:align>right</wp:align>
                </wp:positionH>
                <wp:positionV relativeFrom="paragraph">
                  <wp:posOffset>5278120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B37C6" w:rsidRDefault="000B37C6" w:rsidP="00EF3589">
                            <w:pPr>
                              <w:pStyle w:val="Caption"/>
                              <w:jc w:val="center"/>
                            </w:pPr>
                            <w:bookmarkStart w:id="216" w:name="_Ref452910391"/>
                            <w:bookmarkStart w:id="217" w:name="_Toc452964017"/>
                            <w:r>
                              <w:t xml:space="preserve">Figure </w:t>
                            </w:r>
                            <w:r w:rsidR="00377E3B">
                              <w:fldChar w:fldCharType="begin"/>
                            </w:r>
                            <w:r w:rsidR="00377E3B">
                              <w:instrText xml:space="preserve"> SEQ Figure \* ARABIC </w:instrText>
                            </w:r>
                            <w:r w:rsidR="00377E3B">
                              <w:fldChar w:fldCharType="separate"/>
                            </w:r>
                            <w:r>
                              <w:rPr>
                                <w:noProof/>
                              </w:rPr>
                              <w:t>49</w:t>
                            </w:r>
                            <w:r w:rsidR="00377E3B">
                              <w:rPr>
                                <w:noProof/>
                              </w:rPr>
                              <w:fldChar w:fldCharType="end"/>
                            </w:r>
                            <w:r>
                              <w:t>: Example debug image output by algorithm running by SSH on Linux lab computer.</w:t>
                            </w:r>
                            <w:bookmarkEnd w:id="216"/>
                            <w:bookmarkEnd w:id="217"/>
                          </w:p>
                          <w:p w:rsidR="000B37C6" w:rsidRDefault="000B37C6" w:rsidP="00EF3589">
                            <w:pPr>
                              <w:pStyle w:val="Caption"/>
                              <w:jc w:val="center"/>
                            </w:pPr>
                            <w:r>
                              <w:t>In the policy, red = orbit, blue = go towards origin, and green = go away from origin.</w:t>
                            </w:r>
                          </w:p>
                          <w:p w:rsidR="000B37C6" w:rsidRDefault="000B37C6" w:rsidP="00EF3589">
                            <w:pPr>
                              <w:pStyle w:val="Caption"/>
                              <w:jc w:val="center"/>
                            </w:pPr>
                            <w:r>
                              <w:t>In these plots, the UAV is facing the origin. See previous debug plot explanations.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6FA3E" id="Text Box 78" o:spid="_x0000_s1049" type="#_x0000_t202" style="position:absolute;margin-left:416.8pt;margin-top:415.6pt;width:468pt;height:.05pt;z-index:251759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3HNgIAAHU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" stroked="f">
                <v:textbox style="mso-fit-shape-to-text:t" inset="0,0,0,0">
                  <w:txbxContent>
                    <w:p w:rsidR="000B37C6" w:rsidRDefault="000B37C6" w:rsidP="00EF3589">
                      <w:pPr>
                        <w:pStyle w:val="Caption"/>
                        <w:jc w:val="center"/>
                      </w:pPr>
                      <w:bookmarkStart w:id="261" w:name="_Ref452910391"/>
                      <w:bookmarkStart w:id="262" w:name="_Toc452964017"/>
                      <w:r>
                        <w:t xml:space="preserve">Figure </w:t>
                      </w:r>
                      <w:fldSimple w:instr=" SEQ Figure \* ARABIC ">
                        <w:r>
                          <w:rPr>
                            <w:noProof/>
                          </w:rPr>
                          <w:t>49</w:t>
                        </w:r>
                      </w:fldSimple>
                      <w:r>
                        <w:t>: Example debug image output by algorithm running by SSH on Linux lab computer.</w:t>
                      </w:r>
                      <w:bookmarkEnd w:id="261"/>
                      <w:bookmarkEnd w:id="262"/>
                    </w:p>
                    <w:p w:rsidR="000B37C6" w:rsidRDefault="000B37C6" w:rsidP="00EF3589">
                      <w:pPr>
                        <w:pStyle w:val="Caption"/>
                        <w:jc w:val="center"/>
                      </w:pPr>
                      <w:r>
                        <w:t>In the policy, red = orbit, blue = go towards origin, and green = go away from origin.</w:t>
                      </w:r>
                    </w:p>
                    <w:p w:rsidR="000B37C6" w:rsidRDefault="000B37C6" w:rsidP="00EF3589">
                      <w:pPr>
                        <w:pStyle w:val="Caption"/>
                        <w:jc w:val="center"/>
                      </w:pPr>
                      <w:r>
                        <w:t>In these plots, the UAV is facing the origin. See previous debug plot explanations.</w:t>
                      </w:r>
                    </w:p>
                  </w:txbxContent>
                </v:textbox>
                <w10:wrap type="topAndBottom" anchorx="margin"/>
              </v:shape>
            </w:pict>
          </mc:Fallback>
        </mc:AlternateContent>
      </w:r>
      <w:r w:rsidRPr="002A2173">
        <w:rPr>
          <w:noProof/>
          <w:lang w:eastAsia="ja-JP"/>
        </w:rPr>
        <w:drawing>
          <wp:anchor distT="0" distB="0" distL="114300" distR="114300" simplePos="0" relativeHeight="251757056" behindDoc="0" locked="0" layoutInCell="1" allowOverlap="1" wp14:anchorId="7EDF3D75" wp14:editId="5545AE69">
            <wp:simplePos x="0" y="0"/>
            <wp:positionH relativeFrom="margin">
              <wp:align>right</wp:align>
            </wp:positionH>
            <wp:positionV relativeFrom="paragraph">
              <wp:posOffset>880745</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D079C">
        <w:t xml:space="preserve">Using this greater debugging speed, we were able debug and test value and policy development </w:t>
      </w:r>
      <w:r>
        <w:t>on</w:t>
      </w:r>
      <w:r w:rsidR="002D079C">
        <w:t xml:space="preserve"> thermals in different locations, taking into account the following UAV states: distance from center of thermal, height of UAV, and direction </w:t>
      </w:r>
      <w:r>
        <w:t>relative to</w:t>
      </w:r>
      <w:r w:rsidR="002D079C">
        <w:t xml:space="preserve"> thermal (whether the UAV </w:t>
      </w:r>
      <w:r w:rsidR="00572A9E">
        <w:t>faces</w:t>
      </w:r>
      <w:r w:rsidR="002D079C">
        <w:t xml:space="preserve"> the center of the thermal or not).</w:t>
      </w:r>
      <w:r w:rsidR="00BD5D76">
        <w:t xml:space="preserve"> While cleaning up and debugging the files, we corrected a number of dubious coding practices, and the speed of the algorithm increased by about a factor of 10x.</w:t>
      </w:r>
    </w:p>
    <w:p w:rsidR="00814D6F" w:rsidRDefault="003F66F6" w:rsidP="002D079C">
      <w:r>
        <w:t xml:space="preserve">In adding direction information, we also added a penalty for switching directions. </w:t>
      </w:r>
      <w:r w:rsidR="0097607D">
        <w:t>This reflect</w:t>
      </w:r>
      <w:r w:rsidR="00DD396C">
        <w:t>s</w:t>
      </w:r>
      <w:r w:rsidR="0097607D">
        <w:t xml:space="preserve"> that a real UAV cannot turn around without a loss of height.</w:t>
      </w:r>
      <w:r w:rsidR="00DD396C">
        <w:t xml:space="preserve"> As a result, the UAV now chooses to get close to the center of thermal strength, and to then begin orbiting</w:t>
      </w:r>
      <w:r w:rsidR="00427900">
        <w:t>, as show</w:t>
      </w:r>
      <w:r w:rsidR="000B34C6">
        <w:t xml:space="preserve"> above</w:t>
      </w:r>
      <w:r w:rsidR="00D4612C">
        <w:t>.</w:t>
      </w:r>
      <w:r w:rsidR="003006D2">
        <w:t xml:space="preserve"> </w:t>
      </w:r>
      <w:r w:rsidR="00F45827">
        <w:t>If it is placed closer to the origin, facing the origin, it will choose to orbit instead of turning around and incurring the</w:t>
      </w:r>
      <w:r w:rsidR="00513BA7">
        <w:t xml:space="preserve"> resulting</w:t>
      </w:r>
      <w:r w:rsidR="00F45827">
        <w:t xml:space="preserve"> penalty. </w:t>
      </w:r>
      <w:r w:rsidR="00224AD2">
        <w:t xml:space="preserve">This behavior seems </w:t>
      </w:r>
      <w:r w:rsidR="0034769B">
        <w:t>plausible</w:t>
      </w:r>
      <w:r w:rsidR="00224AD2">
        <w:t xml:space="preserve"> and desirable.</w:t>
      </w:r>
    </w:p>
    <w:p w:rsidR="002D079C" w:rsidRDefault="002A61F0" w:rsidP="003C321B">
      <w:pPr>
        <w:pStyle w:val="Heading2"/>
      </w:pPr>
      <w:bookmarkStart w:id="218" w:name="_Toc452963944"/>
      <w:r>
        <w:lastRenderedPageBreak/>
        <w:t xml:space="preserve">Transitioning to </w:t>
      </w:r>
      <w:r w:rsidR="003C321B" w:rsidRPr="003C321B">
        <w:t>CRRCSim</w:t>
      </w:r>
      <w:bookmarkEnd w:id="218"/>
    </w:p>
    <w:p w:rsidR="006314C7" w:rsidRPr="002A61F0" w:rsidRDefault="001E49D5" w:rsidP="002A61F0">
      <w:r>
        <w:t xml:space="preserve">We are in the process of getting the most recent algorithm to run </w:t>
      </w:r>
      <w:r w:rsidR="00513BA7">
        <w:t>in</w:t>
      </w:r>
      <w:r>
        <w:t xml:space="preserve"> a much more sophisticated simulati</w:t>
      </w:r>
      <w:r w:rsidR="001440AB">
        <w:t xml:space="preserve">on environment called </w:t>
      </w:r>
      <w:r w:rsidR="003C321B" w:rsidRPr="003C321B">
        <w:t>CRRCSim</w:t>
      </w:r>
      <w:r w:rsidR="001440AB">
        <w:t xml:space="preserve">. This simulator is free and open source, which makes it appealing. </w:t>
      </w:r>
      <w:r w:rsidR="00D36921">
        <w:t xml:space="preserve">It runs most easily on Linux, and so </w:t>
      </w:r>
      <w:r w:rsidR="000B37C6">
        <w:t>we</w:t>
      </w:r>
      <w:r w:rsidR="003C321B">
        <w:t xml:space="preserve"> </w:t>
      </w:r>
      <w:r w:rsidR="00D36921">
        <w:t xml:space="preserve">have installed Ubuntu in a virtual machine, and </w:t>
      </w:r>
      <w:r w:rsidR="000F2AE4">
        <w:t>have</w:t>
      </w:r>
      <w:r w:rsidR="00D36921">
        <w:t xml:space="preserve"> installed Python and all the required Python libraries</w:t>
      </w:r>
      <w:r w:rsidR="003C321B">
        <w:t xml:space="preserve"> on this virtual machine</w:t>
      </w:r>
      <w:r w:rsidR="00D36921">
        <w:t xml:space="preserve">. We are in the process of installing </w:t>
      </w:r>
      <w:r w:rsidR="00AB4FBD" w:rsidRPr="003C321B">
        <w:t>CRRCSim</w:t>
      </w:r>
      <w:r w:rsidR="00AB4FBD">
        <w:t xml:space="preserve"> </w:t>
      </w:r>
      <w:r w:rsidR="00EF711E">
        <w:t xml:space="preserve">on </w:t>
      </w:r>
      <w:r w:rsidR="00AB4FBD">
        <w:t>this</w:t>
      </w:r>
      <w:r w:rsidR="00EF711E">
        <w:t xml:space="preserve"> virtual machine.</w:t>
      </w:r>
    </w:p>
    <w:p w:rsidR="005E255F" w:rsidRDefault="005E255F" w:rsidP="005E255F">
      <w:pPr>
        <w:pStyle w:val="Heading2"/>
      </w:pPr>
      <w:bookmarkStart w:id="219" w:name="_Toc449461744"/>
      <w:bookmarkStart w:id="220" w:name="_Toc452963945"/>
      <w:r>
        <w:t>Future Work</w:t>
      </w:r>
      <w:bookmarkEnd w:id="219"/>
      <w:bookmarkEnd w:id="220"/>
    </w:p>
    <w:p w:rsidR="005E255F" w:rsidRDefault="005E255F" w:rsidP="005E255F">
      <w:r>
        <w:t xml:space="preserve">Dynamic programming with function approximation seems to be working properly in a simplified </w:t>
      </w:r>
      <w:r w:rsidR="002A61F0">
        <w:t>environment</w:t>
      </w:r>
      <w:r>
        <w:t xml:space="preserve">, where there is a very limited number of actions and an ideal (and completely known) thermal. The next step is to integrate with a simulator and observe the performance of the algorithm in a more complicated environment, and when the model of the system is estimated using Gaussian </w:t>
      </w:r>
      <w:r w:rsidR="00C9079B">
        <w:t>p</w:t>
      </w:r>
      <w:r>
        <w:t xml:space="preserve">rocess </w:t>
      </w:r>
      <w:r w:rsidR="00C9079B">
        <w:t>r</w:t>
      </w:r>
      <w:r>
        <w:t>egression</w:t>
      </w:r>
      <w:r w:rsidR="00097AD7">
        <w:t xml:space="preserve"> (GPR)</w:t>
      </w:r>
      <w:r>
        <w:t xml:space="preserve"> instead of being </w:t>
      </w:r>
      <w:r w:rsidR="008C394E">
        <w:t>totally known.</w:t>
      </w:r>
    </w:p>
    <w:p w:rsidR="005E255F" w:rsidRDefault="005E255F" w:rsidP="005E255F">
      <w:r>
        <w:t xml:space="preserve">Currently </w:t>
      </w:r>
      <w:r w:rsidR="00C9079B">
        <w:t xml:space="preserve">we use </w:t>
      </w:r>
      <w:r>
        <w:t>neural networks for functio</w:t>
      </w:r>
      <w:r w:rsidR="00AB4FBD">
        <w:t>n approximation. Neural networks may be excessively flexible for this task</w:t>
      </w:r>
      <w:r>
        <w:t xml:space="preserve"> – a linear combination of carefully selected features would likely be both faster and less prone to interpolation</w:t>
      </w:r>
      <w:r w:rsidR="00AB4FBD">
        <w:t xml:space="preserve"> difficulties</w:t>
      </w:r>
      <w:r>
        <w:t xml:space="preserve">. There are </w:t>
      </w:r>
      <w:r w:rsidR="00463B52">
        <w:t>standard m</w:t>
      </w:r>
      <w:r>
        <w:t>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 xml:space="preserve">It would be worth returning to this method </w:t>
      </w:r>
      <w:r w:rsidR="00097AD7">
        <w:t xml:space="preserve">to at least understand </w:t>
      </w:r>
      <w:r w:rsidR="00D13851">
        <w:t>better why it was not working.</w:t>
      </w:r>
    </w:p>
    <w:p w:rsidR="00D13851" w:rsidRDefault="00D13851" w:rsidP="005E255F">
      <w:r>
        <w:t xml:space="preserve">The next step is to get the currently most successful algorithm working with </w:t>
      </w:r>
      <w:r w:rsidR="003C321B" w:rsidRPr="003C321B">
        <w:t>CRRCSim</w:t>
      </w:r>
      <w:r>
        <w:t xml:space="preserve">. After </w:t>
      </w:r>
      <w:r w:rsidR="00097AD7">
        <w:t xml:space="preserve">doing this and </w:t>
      </w:r>
      <w:r>
        <w:t>evaluating the results, we will most likely seriously investigate a model free tile based method.</w:t>
      </w:r>
      <w:r w:rsidR="001E49D5">
        <w:t xml:space="preserve"> We hope</w:t>
      </w:r>
      <w:r w:rsidR="00097AD7">
        <w:t xml:space="preserve"> this method will not be over reliant</w:t>
      </w:r>
      <w:r>
        <w:t xml:space="preserve">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21" w:name="_Toc452963946"/>
      <w:r>
        <w:lastRenderedPageBreak/>
        <w:t>Autopilot and Hardware</w:t>
      </w:r>
      <w:bookmarkEnd w:id="221"/>
    </w:p>
    <w:p w:rsidR="00D96A65" w:rsidRDefault="00D96A65" w:rsidP="00D96A65">
      <w:pPr>
        <w:pStyle w:val="Heading2"/>
      </w:pPr>
      <w:bookmarkStart w:id="222" w:name="_Toc452963947"/>
      <w:r>
        <w:t>The Plane</w:t>
      </w:r>
      <w:bookmarkEnd w:id="222"/>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A425E5">
        <w:t xml:space="preserve">Figure </w:t>
      </w:r>
      <w:r w:rsidR="00A425E5">
        <w:rPr>
          <w:noProof/>
        </w:rPr>
        <w:t>48</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BD7AA4" w:rsidP="00AE0165">
      <w:pPr>
        <w:keepNext/>
        <w:jc w:val="center"/>
      </w:pPr>
      <w:r>
        <w:pict>
          <v:shape id="_x0000_i1027" type="#_x0000_t75" style="width:467.5pt;height:398.15pt">
            <v:imagedata r:id="rId111" o:title="Picture2"/>
          </v:shape>
        </w:pict>
      </w:r>
    </w:p>
    <w:p w:rsidR="00D96A65" w:rsidRPr="006B4F45" w:rsidRDefault="00241B2C" w:rsidP="00241B2C">
      <w:pPr>
        <w:pStyle w:val="Caption"/>
        <w:jc w:val="center"/>
      </w:pPr>
      <w:bookmarkStart w:id="223" w:name="_Ref449338421"/>
      <w:bookmarkStart w:id="224" w:name="_Toc452964018"/>
      <w:r>
        <w:t xml:space="preserve">Figure </w:t>
      </w:r>
      <w:r w:rsidR="00377E3B">
        <w:fldChar w:fldCharType="begin"/>
      </w:r>
      <w:r w:rsidR="00377E3B">
        <w:instrText xml:space="preserve"> SEQ Figure \* ARABIC </w:instrText>
      </w:r>
      <w:r w:rsidR="00377E3B">
        <w:fldChar w:fldCharType="separate"/>
      </w:r>
      <w:r w:rsidR="00A425E5">
        <w:rPr>
          <w:noProof/>
        </w:rPr>
        <w:t>48</w:t>
      </w:r>
      <w:r w:rsidR="00377E3B">
        <w:rPr>
          <w:noProof/>
        </w:rPr>
        <w:fldChar w:fldCharType="end"/>
      </w:r>
      <w:bookmarkEnd w:id="223"/>
      <w:r>
        <w:t>. Glider built by the mechanical team shown with all the seniors of the electrical/computer and mechanical team.</w:t>
      </w:r>
      <w:bookmarkEnd w:id="224"/>
    </w:p>
    <w:p w:rsidR="00D96A65" w:rsidRDefault="00D96A65" w:rsidP="00D96A65">
      <w:pPr>
        <w:pStyle w:val="Heading2"/>
      </w:pPr>
      <w:bookmarkStart w:id="225" w:name="_Toc452963948"/>
      <w:r>
        <w:t>Switching from Piccolo to Pixhawk</w:t>
      </w:r>
      <w:bookmarkEnd w:id="225"/>
    </w:p>
    <w:p w:rsidR="00D96A65"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26" w:name="_Toc452963949"/>
      <w:r>
        <w:t xml:space="preserve">Connecting with </w:t>
      </w:r>
      <w:r w:rsidR="002B1AF8">
        <w:t xml:space="preserve">the </w:t>
      </w:r>
      <w:r>
        <w:t>Piccolo Simulator</w:t>
      </w:r>
      <w:bookmarkEnd w:id="226"/>
    </w:p>
    <w:p w:rsidR="00D96A65" w:rsidRPr="00F67540" w:rsidRDefault="00D96A65" w:rsidP="00D96A65">
      <w:pPr>
        <w:pStyle w:val="Heading3"/>
      </w:pPr>
      <w:bookmarkStart w:id="227" w:name="_Toc452963950"/>
      <w:r>
        <w:t>Networking Motivation</w:t>
      </w:r>
      <w:bookmarkEnd w:id="227"/>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28" w:name="_Toc452963951"/>
      <w:r>
        <w:t>Network Protocol</w:t>
      </w:r>
      <w:bookmarkEnd w:id="228"/>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A425E5">
        <w:t xml:space="preserve">Figure </w:t>
      </w:r>
      <w:r w:rsidR="00A425E5">
        <w:rPr>
          <w:noProof/>
        </w:rPr>
        <w:t>49</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05pt;height:45pt" o:ole="">
            <v:imagedata r:id="rId112" o:title=""/>
          </v:shape>
          <o:OLEObject Type="Embed" ProgID="Visio.Drawing.15" ShapeID="_x0000_i1028" DrawAspect="Content" ObjectID="_1526824761" r:id="rId113"/>
        </w:object>
      </w:r>
    </w:p>
    <w:p w:rsidR="00D96A65" w:rsidRDefault="00D96A65" w:rsidP="00D96A65">
      <w:pPr>
        <w:pStyle w:val="Caption"/>
        <w:jc w:val="center"/>
      </w:pPr>
      <w:bookmarkStart w:id="229" w:name="_Ref449279736"/>
      <w:bookmarkStart w:id="230" w:name="_Toc452964019"/>
      <w:r>
        <w:t xml:space="preserve">Figure </w:t>
      </w:r>
      <w:r w:rsidR="00377E3B">
        <w:fldChar w:fldCharType="begin"/>
      </w:r>
      <w:r w:rsidR="00377E3B">
        <w:instrText xml:space="preserve"> SEQ Figure \* ARABIC </w:instrText>
      </w:r>
      <w:r w:rsidR="00377E3B">
        <w:fldChar w:fldCharType="separate"/>
      </w:r>
      <w:r w:rsidR="00A425E5">
        <w:rPr>
          <w:noProof/>
        </w:rPr>
        <w:t>49</w:t>
      </w:r>
      <w:r w:rsidR="00377E3B">
        <w:rPr>
          <w:noProof/>
        </w:rPr>
        <w:fldChar w:fldCharType="end"/>
      </w:r>
      <w:bookmarkEnd w:id="229"/>
      <w:r>
        <w:t>. Network communication overview of C++/Python interface.</w:t>
      </w:r>
      <w:bookmarkEnd w:id="230"/>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FC3AA5" w:rsidP="00D96A65">
      <w:pPr>
        <w:pStyle w:val="NoSpacing"/>
      </w:pPr>
      <w:r>
        <w:t xml:space="preserve">  </w:t>
      </w:r>
      <w:r w:rsidR="00D96A65">
        <w:t>"radius":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31" w:name="_Toc452963952"/>
      <w:r>
        <w:t>C++ Server</w:t>
      </w:r>
      <w:bookmarkEnd w:id="231"/>
    </w:p>
    <w:p w:rsidR="00D96A65" w:rsidRDefault="00D96A65" w:rsidP="00D96A65">
      <w:r>
        <w:t>A commonly-used C++ networking library is Asio. There is a Boost and non-Boost version of this library</w:t>
      </w:r>
      <w:r w:rsidR="00635D08">
        <w:t>.</w:t>
      </w:r>
      <w:r>
        <w:t xml:space="preserve"> </w:t>
      </w:r>
      <w:r w:rsidR="00635D08">
        <w:t xml:space="preserve">These </w:t>
      </w:r>
      <w:r>
        <w:t>provide the same functionality</w:t>
      </w:r>
      <w:r w:rsidR="003F23AF">
        <w:t>,</w:t>
      </w:r>
      <w:r>
        <w:t xml:space="preserve"> but </w:t>
      </w:r>
      <w:r w:rsidR="0002455F">
        <w:t xml:space="preserve">the Boost version </w:t>
      </w:r>
      <w:r w:rsidR="00E658BA">
        <w:t>can use Boost</w:t>
      </w:r>
      <w:r w:rsidR="00B3363C">
        <w:t>’s</w:t>
      </w:r>
      <w:r w:rsidR="00E658BA">
        <w:t xml:space="preserve"> threads</w:t>
      </w:r>
      <w:r>
        <w:t xml:space="preserve">, lamda expressions, etc. </w:t>
      </w:r>
      <w:r w:rsidR="00635D08">
        <w:t xml:space="preserve">rather than the </w:t>
      </w:r>
      <w:r>
        <w:t xml:space="preserve">C++11 (or later) </w:t>
      </w:r>
      <w:r w:rsidR="00635D08">
        <w:t>implementations</w:t>
      </w:r>
      <w:r>
        <w:t>. Since we are using C++ functionality only from 2008, we will not be able to use C++11 threading and other features, so we will use Boost.Asio</w:t>
      </w:r>
      <w:r w:rsidR="000B717B">
        <w:t xml:space="preserve"> and get these features from Boost</w:t>
      </w:r>
      <w:r>
        <w:t xml:space="preserve">. Using this library, the actions show in </w:t>
      </w:r>
      <w:r>
        <w:fldChar w:fldCharType="begin"/>
      </w:r>
      <w:r>
        <w:instrText xml:space="preserve"> REF _Ref449276682 \h </w:instrText>
      </w:r>
      <w:r>
        <w:fldChar w:fldCharType="separate"/>
      </w:r>
      <w:r w:rsidR="00A425E5">
        <w:t xml:space="preserve">Table </w:t>
      </w:r>
      <w:r w:rsidR="00A425E5">
        <w:rPr>
          <w:noProof/>
        </w:rPr>
        <w:t>3</w:t>
      </w:r>
      <w:r>
        <w:fldChar w:fldCharType="end"/>
      </w:r>
      <w:r>
        <w:t xml:space="preserve"> will be implemented.</w:t>
      </w:r>
    </w:p>
    <w:p w:rsidR="000121DD" w:rsidRDefault="000121DD" w:rsidP="00D96A65"/>
    <w:p w:rsidR="00D96A65" w:rsidRDefault="00D96A65" w:rsidP="00D96A65">
      <w:pPr>
        <w:pStyle w:val="Caption"/>
      </w:pPr>
      <w:bookmarkStart w:id="232" w:name="_Ref449276682"/>
      <w:bookmarkStart w:id="233" w:name="_Toc452964028"/>
      <w:r>
        <w:lastRenderedPageBreak/>
        <w:t xml:space="preserve">Table </w:t>
      </w:r>
      <w:r w:rsidR="00377E3B">
        <w:fldChar w:fldCharType="begin"/>
      </w:r>
      <w:r w:rsidR="00377E3B">
        <w:instrText xml:space="preserve"> SEQ Table \* ARABIC </w:instrText>
      </w:r>
      <w:r w:rsidR="00377E3B">
        <w:fldChar w:fldCharType="separate"/>
      </w:r>
      <w:r w:rsidR="00A425E5">
        <w:rPr>
          <w:noProof/>
        </w:rPr>
        <w:t>3</w:t>
      </w:r>
      <w:r w:rsidR="00377E3B">
        <w:rPr>
          <w:noProof/>
        </w:rPr>
        <w:fldChar w:fldCharType="end"/>
      </w:r>
      <w:bookmarkEnd w:id="232"/>
      <w:r>
        <w:t>. Server connection actions.</w:t>
      </w:r>
      <w:bookmarkEnd w:id="23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A425E5">
        <w:t xml:space="preserve">Figure </w:t>
      </w:r>
      <w:r w:rsidR="00A425E5">
        <w:rPr>
          <w:noProof/>
        </w:rPr>
        <w:t>50</w:t>
      </w:r>
      <w:r>
        <w:fldChar w:fldCharType="end"/>
      </w:r>
      <w:r>
        <w:t>.</w:t>
      </w:r>
    </w:p>
    <w:p w:rsidR="00D96A65" w:rsidRDefault="00D96A65" w:rsidP="00D96A65">
      <w:r>
        <w:t xml:space="preserve">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w:t>
      </w:r>
      <w:r w:rsidR="002E4C5D">
        <w:t>to</w:t>
      </w:r>
      <w:r>
        <w:t xml:space="preserve">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library to decode the command.</w:t>
      </w:r>
    </w:p>
    <w:p w:rsidR="00D96A65" w:rsidRDefault="00D96A65" w:rsidP="00D96A65">
      <w:pPr>
        <w:keepNext/>
        <w:jc w:val="center"/>
      </w:pPr>
      <w:r>
        <w:object w:dxaOrig="8055" w:dyaOrig="2370">
          <v:shape id="_x0000_i1029" type="#_x0000_t75" style="width:401.95pt;height:118.5pt" o:ole="">
            <v:imagedata r:id="rId114" o:title=""/>
          </v:shape>
          <o:OLEObject Type="Embed" ProgID="Visio.Drawing.15" ShapeID="_x0000_i1029" DrawAspect="Content" ObjectID="_1526824762" r:id="rId115"/>
        </w:object>
      </w:r>
    </w:p>
    <w:p w:rsidR="00D96A65" w:rsidRDefault="00D96A65" w:rsidP="00D96A65">
      <w:pPr>
        <w:pStyle w:val="Caption"/>
        <w:jc w:val="center"/>
      </w:pPr>
      <w:bookmarkStart w:id="234" w:name="_Ref449279883"/>
      <w:bookmarkStart w:id="235" w:name="_Toc452964020"/>
      <w:r>
        <w:t xml:space="preserve">Figure </w:t>
      </w:r>
      <w:r w:rsidR="00377E3B">
        <w:fldChar w:fldCharType="begin"/>
      </w:r>
      <w:r w:rsidR="00377E3B">
        <w:instrText xml:space="preserve"> SEQ Figure \* ARABIC </w:instrText>
      </w:r>
      <w:r w:rsidR="00377E3B">
        <w:fldChar w:fldCharType="separate"/>
      </w:r>
      <w:r w:rsidR="00A425E5">
        <w:rPr>
          <w:noProof/>
        </w:rPr>
        <w:t>50</w:t>
      </w:r>
      <w:r w:rsidR="00377E3B">
        <w:rPr>
          <w:noProof/>
        </w:rPr>
        <w:fldChar w:fldCharType="end"/>
      </w:r>
      <w:bookmarkEnd w:id="234"/>
      <w:r>
        <w:t>. Data and command flow through</w:t>
      </w:r>
      <w:r w:rsidR="002E4C5D">
        <w:t xml:space="preserve"> the</w:t>
      </w:r>
      <w:r>
        <w:t xml:space="preserve"> C++ server of the C++/Python interface.</w:t>
      </w:r>
      <w:bookmarkEnd w:id="235"/>
    </w:p>
    <w:p w:rsidR="00D96A65" w:rsidRDefault="00D96A65" w:rsidP="00D96A65">
      <w:pPr>
        <w:pStyle w:val="Heading3"/>
      </w:pPr>
      <w:bookmarkStart w:id="236" w:name="_Toc452963953"/>
      <w:r>
        <w:t>Python Client</w:t>
      </w:r>
      <w:bookmarkEnd w:id="236"/>
    </w:p>
    <w:p w:rsidR="00D96A65" w:rsidRDefault="00D96A65" w:rsidP="00D96A65">
      <w:r>
        <w:t>Python has networking modules, so we do not need to go looking for a library to use. We can import “socket” to connect to the server and import “select” to wait on a socket until it is ready to send or receive data. Finally, the JSON encoding and decoding can be done by imp</w:t>
      </w:r>
      <w:r w:rsidR="00066331">
        <w:t>orting “json.” Using this built-</w:t>
      </w:r>
      <w:r>
        <w:t xml:space="preserve">in functionality, the actions show in </w:t>
      </w:r>
      <w:r w:rsidR="00873681">
        <w:fldChar w:fldCharType="begin"/>
      </w:r>
      <w:r w:rsidR="00873681">
        <w:instrText xml:space="preserve"> REF _Ref449294530 \h </w:instrText>
      </w:r>
      <w:r w:rsidR="00873681">
        <w:fldChar w:fldCharType="separate"/>
      </w:r>
      <w:r w:rsidR="00A425E5">
        <w:t xml:space="preserve">Table </w:t>
      </w:r>
      <w:r w:rsidR="00A425E5">
        <w:rPr>
          <w:noProof/>
        </w:rPr>
        <w:t>4</w:t>
      </w:r>
      <w:r w:rsidR="00873681">
        <w:fldChar w:fldCharType="end"/>
      </w:r>
      <w:r w:rsidR="00873681">
        <w:t xml:space="preserve"> </w:t>
      </w:r>
      <w:r>
        <w:t>will be implemented.</w:t>
      </w:r>
    </w:p>
    <w:p w:rsidR="00D96A65" w:rsidRDefault="00D96A65" w:rsidP="00D96A65">
      <w:pPr>
        <w:pStyle w:val="Caption"/>
      </w:pPr>
      <w:bookmarkStart w:id="237" w:name="_Ref449294530"/>
      <w:bookmarkStart w:id="238" w:name="_Toc452964029"/>
      <w:r>
        <w:lastRenderedPageBreak/>
        <w:t xml:space="preserve">Table </w:t>
      </w:r>
      <w:r w:rsidR="00377E3B">
        <w:fldChar w:fldCharType="begin"/>
      </w:r>
      <w:r w:rsidR="00377E3B">
        <w:instrText xml:space="preserve"> SEQ Table \* ARABIC </w:instrText>
      </w:r>
      <w:r w:rsidR="00377E3B">
        <w:fldChar w:fldCharType="separate"/>
      </w:r>
      <w:r w:rsidR="00A425E5">
        <w:rPr>
          <w:noProof/>
        </w:rPr>
        <w:t>4</w:t>
      </w:r>
      <w:r w:rsidR="00377E3B">
        <w:rPr>
          <w:noProof/>
        </w:rPr>
        <w:fldChar w:fldCharType="end"/>
      </w:r>
      <w:bookmarkEnd w:id="237"/>
      <w:r>
        <w:t>. Client connection actions.</w:t>
      </w:r>
      <w:bookmarkEnd w:id="2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w:t>
      </w:r>
      <w:r w:rsidR="00AA06A9">
        <w:t xml:space="preserve">Python’s </w:t>
      </w:r>
      <w:r>
        <w:t xml:space="preserve">global interpreter lock (GIL),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A425E5">
        <w:t xml:space="preserve">Figure </w:t>
      </w:r>
      <w:r w:rsidR="00A425E5">
        <w:rPr>
          <w:noProof/>
        </w:rPr>
        <w:t>51</w:t>
      </w:r>
      <w:r>
        <w:fldChar w:fldCharType="end"/>
      </w:r>
      <w:r>
        <w:t>.</w:t>
      </w:r>
    </w:p>
    <w:p w:rsidR="00D96A65" w:rsidRDefault="00D96A65" w:rsidP="00D96A65">
      <w:pPr>
        <w:keepNext/>
        <w:jc w:val="center"/>
      </w:pPr>
      <w:r>
        <w:object w:dxaOrig="10306" w:dyaOrig="2176">
          <v:shape id="_x0000_i1030" type="#_x0000_t75" style="width:466.35pt;height:99pt" o:ole="">
            <v:imagedata r:id="rId116" o:title=""/>
          </v:shape>
          <o:OLEObject Type="Embed" ProgID="Visio.Drawing.15" ShapeID="_x0000_i1030" DrawAspect="Content" ObjectID="_1526824763" r:id="rId117"/>
        </w:object>
      </w:r>
    </w:p>
    <w:p w:rsidR="00D96A65" w:rsidRDefault="00D96A65" w:rsidP="00D96A65">
      <w:pPr>
        <w:pStyle w:val="Caption"/>
        <w:jc w:val="center"/>
      </w:pPr>
      <w:bookmarkStart w:id="239" w:name="_Ref449281133"/>
      <w:bookmarkStart w:id="240" w:name="_Ref449283763"/>
      <w:bookmarkStart w:id="241" w:name="_Toc452964021"/>
      <w:r>
        <w:t xml:space="preserve">Figure </w:t>
      </w:r>
      <w:r w:rsidR="00377E3B">
        <w:fldChar w:fldCharType="begin"/>
      </w:r>
      <w:r w:rsidR="00377E3B">
        <w:instrText xml:space="preserve"> SEQ Figure \* ARABIC </w:instrText>
      </w:r>
      <w:r w:rsidR="00377E3B">
        <w:fldChar w:fldCharType="separate"/>
      </w:r>
      <w:r w:rsidR="00A425E5">
        <w:rPr>
          <w:noProof/>
        </w:rPr>
        <w:t>51</w:t>
      </w:r>
      <w:r w:rsidR="00377E3B">
        <w:rPr>
          <w:noProof/>
        </w:rPr>
        <w:fldChar w:fldCharType="end"/>
      </w:r>
      <w:bookmarkEnd w:id="239"/>
      <w:r>
        <w:t xml:space="preserve">. Data and command flow through </w:t>
      </w:r>
      <w:r w:rsidR="00860798">
        <w:t xml:space="preserve">the </w:t>
      </w:r>
      <w:r>
        <w:t>Python client of the C++/Python interface.</w:t>
      </w:r>
      <w:bookmarkEnd w:id="240"/>
      <w:bookmarkEnd w:id="241"/>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42" w:name="_Toc452963954"/>
      <w:r>
        <w:lastRenderedPageBreak/>
        <w:t xml:space="preserve">Connecting with </w:t>
      </w:r>
      <w:r w:rsidR="002B1AF8">
        <w:t xml:space="preserve">the </w:t>
      </w:r>
      <w:r>
        <w:t>Pixhawk Simulator</w:t>
      </w:r>
      <w:bookmarkEnd w:id="242"/>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A425E5">
        <w:t xml:space="preserve">Figure </w:t>
      </w:r>
      <w:r w:rsidR="00A425E5">
        <w:rPr>
          <w:noProof/>
        </w:rPr>
        <w:t>51</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A425E5">
        <w:t xml:space="preserve">Figure </w:t>
      </w:r>
      <w:r w:rsidR="00A425E5">
        <w:rPr>
          <w:noProof/>
        </w:rPr>
        <w:t>52</w:t>
      </w:r>
      <w:r>
        <w:fldChar w:fldCharType="end"/>
      </w:r>
      <w:r>
        <w:t xml:space="preserve"> shows the connection with the simulation, and </w:t>
      </w:r>
      <w:r>
        <w:fldChar w:fldCharType="begin"/>
      </w:r>
      <w:r>
        <w:instrText xml:space="preserve"> REF _Ref449283954 \h </w:instrText>
      </w:r>
      <w:r>
        <w:fldChar w:fldCharType="separate"/>
      </w:r>
      <w:r w:rsidR="00A425E5">
        <w:t xml:space="preserve">Figure </w:t>
      </w:r>
      <w:r w:rsidR="00A425E5">
        <w:rPr>
          <w:noProof/>
        </w:rPr>
        <w:t>53</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31" type="#_x0000_t75" style="width:469.65pt;height:144.05pt" o:ole="">
            <v:imagedata r:id="rId118" o:title=""/>
          </v:shape>
          <o:OLEObject Type="Embed" ProgID="Visio.Drawing.15" ShapeID="_x0000_i1031" DrawAspect="Content" ObjectID="_1526824764" r:id="rId119"/>
        </w:object>
      </w:r>
    </w:p>
    <w:p w:rsidR="00D96A65" w:rsidRDefault="00D96A65" w:rsidP="00D96A65">
      <w:pPr>
        <w:pStyle w:val="Caption"/>
        <w:jc w:val="center"/>
        <w:rPr>
          <w:noProof/>
        </w:rPr>
      </w:pPr>
      <w:bookmarkStart w:id="243" w:name="_Ref449283943"/>
      <w:bookmarkStart w:id="244" w:name="_Toc452964022"/>
      <w:r>
        <w:t xml:space="preserve">Figure </w:t>
      </w:r>
      <w:r w:rsidR="00377E3B">
        <w:fldChar w:fldCharType="begin"/>
      </w:r>
      <w:r w:rsidR="00377E3B">
        <w:instrText xml:space="preserve"> SEQ Figure \* ARABIC </w:instrText>
      </w:r>
      <w:r w:rsidR="00377E3B">
        <w:fldChar w:fldCharType="separate"/>
      </w:r>
      <w:r w:rsidR="00A425E5">
        <w:rPr>
          <w:noProof/>
        </w:rPr>
        <w:t>52</w:t>
      </w:r>
      <w:r w:rsidR="00377E3B">
        <w:rPr>
          <w:noProof/>
        </w:rPr>
        <w:fldChar w:fldCharType="end"/>
      </w:r>
      <w:bookmarkEnd w:id="243"/>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44"/>
    </w:p>
    <w:p w:rsidR="00D96A65" w:rsidRDefault="00D96A65" w:rsidP="00D96A65">
      <w:pPr>
        <w:keepNext/>
        <w:jc w:val="center"/>
      </w:pPr>
      <w:r>
        <w:object w:dxaOrig="9916" w:dyaOrig="2581">
          <v:shape id="_x0000_i1032" type="#_x0000_t75" style="width:466.55pt;height:121.45pt" o:ole="">
            <v:imagedata r:id="rId120" o:title=""/>
          </v:shape>
          <o:OLEObject Type="Embed" ProgID="Visio.Drawing.15" ShapeID="_x0000_i1032" DrawAspect="Content" ObjectID="_1526824765" r:id="rId121"/>
        </w:object>
      </w:r>
    </w:p>
    <w:p w:rsidR="00D96A65" w:rsidRPr="0063242D" w:rsidRDefault="00D96A65" w:rsidP="00D96A65">
      <w:pPr>
        <w:pStyle w:val="Caption"/>
        <w:jc w:val="center"/>
      </w:pPr>
      <w:bookmarkStart w:id="245" w:name="_Ref449283954"/>
      <w:bookmarkStart w:id="246" w:name="_Toc452964023"/>
      <w:r>
        <w:t xml:space="preserve">Figure </w:t>
      </w:r>
      <w:r w:rsidR="00377E3B">
        <w:fldChar w:fldCharType="begin"/>
      </w:r>
      <w:r w:rsidR="00377E3B">
        <w:instrText xml:space="preserve"> SEQ Figure \* ARABIC </w:instrText>
      </w:r>
      <w:r w:rsidR="00377E3B">
        <w:fldChar w:fldCharType="separate"/>
      </w:r>
      <w:r w:rsidR="00A425E5">
        <w:rPr>
          <w:noProof/>
        </w:rPr>
        <w:t>53</w:t>
      </w:r>
      <w:r w:rsidR="00377E3B">
        <w:rPr>
          <w:noProof/>
        </w:rPr>
        <w:fldChar w:fldCharType="end"/>
      </w:r>
      <w:bookmarkEnd w:id="245"/>
      <w:r>
        <w:t>. Data and command flow between</w:t>
      </w:r>
      <w:r w:rsidR="00FA615D">
        <w:t xml:space="preserve"> the</w:t>
      </w:r>
      <w:r>
        <w:t xml:space="preserve"> Pixhawk and</w:t>
      </w:r>
      <w:r w:rsidR="00FA615D">
        <w:t xml:space="preserve"> the</w:t>
      </w:r>
      <w:r>
        <w:t xml:space="preserve"> Python processing process.</w:t>
      </w:r>
      <w:bookmarkEnd w:id="246"/>
    </w:p>
    <w:p w:rsidR="00DA601A" w:rsidRDefault="00DA601A" w:rsidP="00DA601A"/>
    <w:p w:rsidR="001C4A17" w:rsidRPr="00515F05" w:rsidRDefault="001C4A17" w:rsidP="001C4A17">
      <w:pPr>
        <w:pStyle w:val="Heading1"/>
      </w:pPr>
      <w:bookmarkStart w:id="247" w:name="_Toc449298305"/>
      <w:bookmarkStart w:id="248" w:name="_Toc452963955"/>
      <w:bookmarkStart w:id="249" w:name="_Toc221643239"/>
      <w:bookmarkStart w:id="250" w:name="_Toc221968960"/>
      <w:bookmarkStart w:id="251" w:name="_Toc229153797"/>
      <w:r>
        <w:lastRenderedPageBreak/>
        <w:t>Conclusion</w:t>
      </w:r>
      <w:bookmarkEnd w:id="247"/>
      <w:bookmarkEnd w:id="248"/>
    </w:p>
    <w:p w:rsidR="001C4A17" w:rsidRDefault="001C4A17" w:rsidP="001C4A17">
      <w:pPr>
        <w:pStyle w:val="Heading2"/>
      </w:pPr>
      <w:bookmarkStart w:id="252" w:name="_Toc449298306"/>
      <w:bookmarkStart w:id="253" w:name="_Toc452963956"/>
      <w:r>
        <w:t>Ethical, Political, Sustainability, Manufacturability, Social, Health and Safety, Environmental, and Economic Concerns</w:t>
      </w:r>
      <w:bookmarkEnd w:id="252"/>
      <w:bookmarkEnd w:id="253"/>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54" w:name="_Toc452963957"/>
      <w:r>
        <w:t>Concluding Remarks</w:t>
      </w:r>
      <w:bookmarkEnd w:id="254"/>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w:t>
      </w:r>
      <w:r w:rsidR="002A0FD2">
        <w:t>grasp by the end of this year</w:t>
      </w:r>
      <w:r>
        <w:t xml:space="preserve">.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255" w:name="_Toc452963958"/>
      <w:r w:rsidRPr="00AB390E">
        <w:lastRenderedPageBreak/>
        <w:t>References</w:t>
      </w:r>
      <w:bookmarkEnd w:id="249"/>
      <w:bookmarkEnd w:id="250"/>
      <w:bookmarkEnd w:id="251"/>
      <w:bookmarkEnd w:id="255"/>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r w:rsidRPr="001844F4">
        <w:t xml:space="preserve">Charniak,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 "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r w:rsidRPr="00983E40">
        <w:t xml:space="preserve">Korb, Kevin B., and Ann E. Nicholson. </w:t>
      </w:r>
      <w:r w:rsidRPr="00983E40">
        <w:rPr>
          <w:i/>
        </w:rPr>
        <w:t>Bayesian Artificial Intelligence</w:t>
      </w:r>
      <w:r w:rsidRPr="00983E40">
        <w:t>. Boca Raton, FL: CRC, 2010. Print.</w:t>
      </w:r>
    </w:p>
    <w:p w:rsidR="008D10E2" w:rsidRDefault="008D10E2" w:rsidP="00943917">
      <w:pPr>
        <w:ind w:left="720" w:hanging="720"/>
      </w:pPr>
      <w:r w:rsidRPr="003C75E4">
        <w:t xml:space="preserve">Lawrance,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Tutorial on Bayesian learning and related methods: A pre-seminar for Simon Godsill’s talk.</w:t>
      </w:r>
      <w:r>
        <w:t xml:space="preserve">” </w:t>
      </w:r>
      <w:r w:rsidR="00F97E94">
        <w:rPr>
          <w:i/>
        </w:rPr>
        <w:t>Trinity College Dublin</w:t>
      </w:r>
      <w:r w:rsidR="00F97E94">
        <w:t xml:space="preserve">. </w:t>
      </w:r>
      <w:r w:rsidR="00DB4452">
        <w:t xml:space="preserve">n.d.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256" w:name="_Toc221643238"/>
      <w:bookmarkStart w:id="257" w:name="_Toc221968959"/>
      <w:bookmarkStart w:id="258" w:name="_Toc221969366"/>
      <w:bookmarkStart w:id="259" w:name="_Toc221970002"/>
      <w:bookmarkStart w:id="260" w:name="_Toc229153798"/>
      <w:bookmarkStart w:id="261" w:name="_Toc452963959"/>
      <w:r w:rsidR="00317339" w:rsidRPr="00515F05">
        <w:lastRenderedPageBreak/>
        <w:t xml:space="preserve">Appendix A </w:t>
      </w:r>
      <w:r w:rsidR="006E1797">
        <w:t>–</w:t>
      </w:r>
      <w:bookmarkEnd w:id="256"/>
      <w:bookmarkEnd w:id="257"/>
      <w:bookmarkEnd w:id="258"/>
      <w:bookmarkEnd w:id="259"/>
      <w:bookmarkEnd w:id="260"/>
      <w:r w:rsidR="00A71508">
        <w:t xml:space="preserve"> Autopilot and Simulator Setup</w:t>
      </w:r>
      <w:bookmarkEnd w:id="261"/>
    </w:p>
    <w:p w:rsidR="007F26C8" w:rsidRDefault="007F26C8" w:rsidP="007F26C8">
      <w:pPr>
        <w:pStyle w:val="Heading2"/>
        <w:numPr>
          <w:ilvl w:val="0"/>
          <w:numId w:val="0"/>
        </w:numPr>
      </w:pPr>
      <w:bookmarkStart w:id="262" w:name="_Toc452963960"/>
      <w:r w:rsidRPr="00E37B77">
        <w:t>A.1 Pixhawk Simulator Setup</w:t>
      </w:r>
      <w:r>
        <w:t xml:space="preserve"> Guide</w:t>
      </w:r>
      <w:bookmarkEnd w:id="262"/>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2"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3"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4"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25"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26"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eastAsia="ja-JP"/>
        </w:rPr>
        <w:drawing>
          <wp:inline distT="0" distB="0" distL="0" distR="0" wp14:anchorId="6D40C430" wp14:editId="68B361AB">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263" w:name="_Toc452963961"/>
      <w:r w:rsidRPr="00726BBE">
        <w:t>A.2 Piccolo Setup Guide</w:t>
      </w:r>
      <w:r w:rsidR="00400ED5">
        <w:t xml:space="preserve"> on Windows</w:t>
      </w:r>
      <w:r w:rsidRPr="00726BBE">
        <w:t xml:space="preserve"> for Thermal Soaring</w:t>
      </w:r>
      <w:bookmarkEnd w:id="263"/>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264" w:name="_Toc452963962"/>
      <w:r>
        <w:lastRenderedPageBreak/>
        <w:t>A.2.1 Installation</w:t>
      </w:r>
      <w:bookmarkEnd w:id="264"/>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265" w:name="_Toc452963963"/>
      <w:r>
        <w:t xml:space="preserve">A.2.2 </w:t>
      </w:r>
      <w:r w:rsidRPr="00400ED5">
        <w:t>Running the Simulator with Thermals</w:t>
      </w:r>
      <w:bookmarkEnd w:id="265"/>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28"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29"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377E3B" w:rsidP="00400ED5">
      <w:hyperlink r:id="rId130" w:history="1">
        <w:r w:rsidR="00400ED5" w:rsidRPr="00400ED5">
          <w:rPr>
            <w:rStyle w:val="Hyperlink"/>
          </w:rPr>
          <w:t>Direct 32-bit download</w:t>
        </w:r>
      </w:hyperlink>
      <w:r w:rsidR="00400ED5" w:rsidRPr="00400ED5">
        <w:br/>
      </w:r>
      <w:hyperlink r:id="rId131"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2" w:history="1">
        <w:r w:rsidRPr="00400ED5">
          <w:rPr>
            <w:rStyle w:val="Hyperlink"/>
          </w:rPr>
          <w:t>Rapid JSON 1.0.2</w:t>
        </w:r>
      </w:hyperlink>
      <w:r w:rsidRPr="00400ED5">
        <w:br/>
      </w:r>
      <w:hyperlink r:id="rId133"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266" w:name="_Toc452963964"/>
      <w:r>
        <w:t xml:space="preserve">A.2.3 </w:t>
      </w:r>
      <w:r w:rsidRPr="00400ED5">
        <w:t>Python Setup</w:t>
      </w:r>
      <w:bookmarkEnd w:id="266"/>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377E3B" w:rsidP="00400ED5">
      <w:hyperlink r:id="rId134"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267" w:name="_Toc449298310"/>
      <w:bookmarkStart w:id="268" w:name="_Toc452963965"/>
      <w:r w:rsidRPr="00EA60C0">
        <w:t>A.</w:t>
      </w:r>
      <w:r w:rsidR="00400ED5">
        <w:t>3</w:t>
      </w:r>
      <w:r w:rsidRPr="00EA60C0">
        <w:t xml:space="preserve"> Piccolo Simulator Set Up Guide</w:t>
      </w:r>
      <w:bookmarkEnd w:id="267"/>
      <w:r w:rsidR="00726BBE">
        <w:t xml:space="preserve"> (General Application)</w:t>
      </w:r>
      <w:bookmarkEnd w:id="268"/>
    </w:p>
    <w:p w:rsidR="001C4A17" w:rsidRPr="00900DD0" w:rsidRDefault="001C4A17" w:rsidP="001C4A17">
      <w:pPr>
        <w:pStyle w:val="Heading3"/>
        <w:numPr>
          <w:ilvl w:val="0"/>
          <w:numId w:val="0"/>
        </w:numPr>
      </w:pPr>
      <w:bookmarkStart w:id="269" w:name="_Toc449298311"/>
      <w:bookmarkStart w:id="270" w:name="_Toc452963966"/>
      <w:r>
        <w:t>A.</w:t>
      </w:r>
      <w:r w:rsidR="00400ED5">
        <w:t>3</w:t>
      </w:r>
      <w:r>
        <w:t xml:space="preserve">.1 </w:t>
      </w:r>
      <w:r w:rsidRPr="00900DD0">
        <w:t>Getting Started with Piccolo</w:t>
      </w:r>
      <w:bookmarkEnd w:id="269"/>
      <w:bookmarkEnd w:id="270"/>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eastAsia="ja-JP"/>
        </w:rPr>
        <w:drawing>
          <wp:anchor distT="0" distB="0" distL="114300" distR="114300" simplePos="0" relativeHeight="251700736" behindDoc="1" locked="0" layoutInCell="1" allowOverlap="1" wp14:anchorId="44B6BD41" wp14:editId="3187422D">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eastAsia="ja-JP"/>
        </w:rPr>
        <w:lastRenderedPageBreak/>
        <mc:AlternateContent>
          <mc:Choice Requires="wps">
            <w:drawing>
              <wp:anchor distT="0" distB="0" distL="114300" distR="114300" simplePos="0" relativeHeight="251701760" behindDoc="1" locked="0" layoutInCell="1" allowOverlap="1" wp14:anchorId="2D0290D7" wp14:editId="567B4F70">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0B37C6" w:rsidRDefault="000B37C6" w:rsidP="001C4A17">
                            <w:pPr>
                              <w:pStyle w:val="Caption"/>
                            </w:pPr>
                            <w:bookmarkStart w:id="271" w:name="_Toc452964024"/>
                            <w:r>
                              <w:t xml:space="preserve">Figure </w:t>
                            </w:r>
                            <w:r w:rsidR="00377E3B">
                              <w:fldChar w:fldCharType="begin"/>
                            </w:r>
                            <w:r w:rsidR="00377E3B">
                              <w:instrText xml:space="preserve"> SEQ Figure \* ARABIC </w:instrText>
                            </w:r>
                            <w:r w:rsidR="00377E3B">
                              <w:fldChar w:fldCharType="separate"/>
                            </w:r>
                            <w:r>
                              <w:rPr>
                                <w:noProof/>
                              </w:rPr>
                              <w:t>56</w:t>
                            </w:r>
                            <w:r w:rsidR="00377E3B">
                              <w:rPr>
                                <w:noProof/>
                              </w:rPr>
                              <w:fldChar w:fldCharType="end"/>
                            </w:r>
                            <w:r>
                              <w:t xml:space="preserve">- Taken from </w:t>
                            </w:r>
                            <w:r w:rsidRPr="00B100E8">
                              <w:t>http://sypaq.com.au/</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290D7" id="Text Box 34" o:spid="_x0000_s105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1INgIAAHU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KxWLUg2AgAAdQQAAA4AAAAAAAAA&#10;AAAAAAAALgIAAGRycy9lMm9Eb2MueG1sUEsBAi0AFAAGAAgAAAAhADln8yDhAAAACwEAAA8AAAAA&#10;AAAAAAAAAAAAkAQAAGRycy9kb3ducmV2LnhtbFBLBQYAAAAABAAEAPMAAACeBQAAAAA=&#10;" stroked="f">
                <v:textbox style="mso-fit-shape-to-text:t" inset="0,0,0,0">
                  <w:txbxContent>
                    <w:p w:rsidR="000B37C6" w:rsidRDefault="000B37C6" w:rsidP="001C4A17">
                      <w:pPr>
                        <w:pStyle w:val="Caption"/>
                      </w:pPr>
                      <w:bookmarkStart w:id="317" w:name="_Toc452964024"/>
                      <w:r>
                        <w:t xml:space="preserve">Figure </w:t>
                      </w:r>
                      <w:fldSimple w:instr=" SEQ Figure \* ARABIC ">
                        <w:r>
                          <w:rPr>
                            <w:noProof/>
                          </w:rPr>
                          <w:t>56</w:t>
                        </w:r>
                      </w:fldSimple>
                      <w:r>
                        <w:t xml:space="preserve">- Taken from </w:t>
                      </w:r>
                      <w:r w:rsidRPr="00B100E8">
                        <w:t>http://sypaq.com.au/</w:t>
                      </w:r>
                      <w:bookmarkEnd w:id="317"/>
                    </w:p>
                  </w:txbxContent>
                </v:textbox>
                <w10:wrap type="tight"/>
              </v:shape>
            </w:pict>
          </mc:Fallback>
        </mc:AlternateContent>
      </w:r>
      <w:r>
        <w:rPr>
          <w:noProof/>
          <w:lang w:eastAsia="ja-JP"/>
        </w:rPr>
        <w:drawing>
          <wp:anchor distT="0" distB="0" distL="114300" distR="114300" simplePos="0" relativeHeight="251702784" behindDoc="1" locked="0" layoutInCell="1" allowOverlap="1" wp14:anchorId="53A35287" wp14:editId="3BA1F2E3">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ja-JP"/>
        </w:rPr>
        <mc:AlternateContent>
          <mc:Choice Requires="wps">
            <w:drawing>
              <wp:anchor distT="0" distB="0" distL="114300" distR="114300" simplePos="0" relativeHeight="251703808" behindDoc="1" locked="0" layoutInCell="1" allowOverlap="1" wp14:anchorId="4EEFD33E" wp14:editId="6187D720">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0B37C6" w:rsidRDefault="000B37C6" w:rsidP="001C4A17">
                            <w:pPr>
                              <w:pStyle w:val="Caption"/>
                              <w:rPr>
                                <w:noProof/>
                              </w:rPr>
                            </w:pPr>
                            <w:bookmarkStart w:id="272" w:name="_Toc452964025"/>
                            <w:r>
                              <w:t xml:space="preserve">Figure </w:t>
                            </w:r>
                            <w:r w:rsidR="00377E3B">
                              <w:fldChar w:fldCharType="begin"/>
                            </w:r>
                            <w:r w:rsidR="00377E3B">
                              <w:instrText xml:space="preserve"> SEQ Figure \* ARABIC </w:instrText>
                            </w:r>
                            <w:r w:rsidR="00377E3B">
                              <w:fldChar w:fldCharType="separate"/>
                            </w:r>
                            <w:r>
                              <w:rPr>
                                <w:noProof/>
                              </w:rPr>
                              <w:t>57</w:t>
                            </w:r>
                            <w:r w:rsidR="00377E3B">
                              <w:rPr>
                                <w:noProof/>
                              </w:rPr>
                              <w:fldChar w:fldCharType="end"/>
                            </w:r>
                            <w:r>
                              <w:t xml:space="preserve"> - A Piccolo SL. Picture</w:t>
                            </w:r>
                            <w:r w:rsidRPr="005B4E33">
                              <w:t xml:space="preserve"> from cloudcaptech.com</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FD33E" id="Text Box 35" o:spid="_x0000_s105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S1NgIAAHU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g7ovUOypOAMJR/0seSvXNdJvhA/PwmF40DwWIjzhKDW1OaeLxFlF&#10;7sff9NEfnMLKWYthzLn/fhROcaa/GrAdJ3cQ3CDsB8EcmxWh8QlWzcok4oELehBLR80L9mQZs8Ak&#10;jESunIdBXIV+JbBnUi2XyQnzaUXYmK2VMfQA8657Ec5eSArg9pGGMRWzN1z1voktuzwGAJ+IjMD2&#10;KIKjeMFsJ7YuexiX59d78nr9Wyx+Ag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BAH7S1NgIAAHUEAAAOAAAAAAAA&#10;AAAAAAAAAC4CAABkcnMvZTJvRG9jLnhtbFBLAQItABQABgAIAAAAIQAlpZ3q4gAAAAsBAAAPAAAA&#10;AAAAAAAAAAAAAJAEAABkcnMvZG93bnJldi54bWxQSwUGAAAAAAQABADzAAAAnwUAAAAA&#10;" stroked="f">
                <v:textbox style="mso-fit-shape-to-text:t" inset="0,0,0,0">
                  <w:txbxContent>
                    <w:p w:rsidR="000B37C6" w:rsidRDefault="000B37C6" w:rsidP="001C4A17">
                      <w:pPr>
                        <w:pStyle w:val="Caption"/>
                        <w:rPr>
                          <w:noProof/>
                        </w:rPr>
                      </w:pPr>
                      <w:bookmarkStart w:id="319" w:name="_Toc452964025"/>
                      <w:r>
                        <w:t xml:space="preserve">Figure </w:t>
                      </w:r>
                      <w:fldSimple w:instr=" SEQ Figure \* ARABIC ">
                        <w:r>
                          <w:rPr>
                            <w:noProof/>
                          </w:rPr>
                          <w:t>57</w:t>
                        </w:r>
                      </w:fldSimple>
                      <w:r>
                        <w:t xml:space="preserve"> - A Piccolo SL. Picture</w:t>
                      </w:r>
                      <w:r w:rsidRPr="005B4E33">
                        <w:t xml:space="preserve"> from cloudcaptech.com</w:t>
                      </w:r>
                      <w:bookmarkEnd w:id="319"/>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273" w:name="_Toc449298312"/>
      <w:bookmarkStart w:id="274" w:name="_Toc452963967"/>
      <w:r>
        <w:t>A.</w:t>
      </w:r>
      <w:r w:rsidR="00400ED5">
        <w:t>3</w:t>
      </w:r>
      <w:r>
        <w:t xml:space="preserve">.2 </w:t>
      </w:r>
      <w:r w:rsidRPr="00407EC9">
        <w:t>Uses of Piccolo Software</w:t>
      </w:r>
      <w:bookmarkEnd w:id="273"/>
      <w:bookmarkEnd w:id="274"/>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275" w:name="_Toc449298313"/>
      <w:bookmarkStart w:id="276" w:name="_Toc452963968"/>
      <w:r>
        <w:t>A.</w:t>
      </w:r>
      <w:r w:rsidR="00400ED5">
        <w:t>3</w:t>
      </w:r>
      <w:r>
        <w:t xml:space="preserve">.3 </w:t>
      </w:r>
      <w:r w:rsidRPr="005D695D">
        <w:t>Creating a simulation model</w:t>
      </w:r>
      <w:bookmarkEnd w:id="275"/>
      <w:bookmarkEnd w:id="276"/>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w:t>
      </w:r>
      <w:r w:rsidR="000A7FD6">
        <w:t xml:space="preserve"> in the</w:t>
      </w:r>
      <w:r>
        <w:t xml:space="preserv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277" w:name="_Toc449298314"/>
      <w:bookmarkStart w:id="278" w:name="_Toc452963969"/>
      <w:r>
        <w:t>A.</w:t>
      </w:r>
      <w:r w:rsidR="00400ED5">
        <w:t>3</w:t>
      </w:r>
      <w:r>
        <w:t xml:space="preserve">.4 </w:t>
      </w:r>
      <w:r w:rsidRPr="0014722D">
        <w:t>Reprogramming the Piccolo/Groundstation</w:t>
      </w:r>
      <w:bookmarkEnd w:id="277"/>
      <w:bookmarkEnd w:id="278"/>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279" w:name="_Toc449298315"/>
      <w:bookmarkStart w:id="280" w:name="_Toc452963970"/>
      <w:r>
        <w:t>A.</w:t>
      </w:r>
      <w:r w:rsidR="00400ED5">
        <w:t>3</w:t>
      </w:r>
      <w:r>
        <w:t xml:space="preserve">.5 </w:t>
      </w:r>
      <w:r w:rsidRPr="00BF6894">
        <w:t>Debugging</w:t>
      </w:r>
      <w:bookmarkEnd w:id="279"/>
      <w:bookmarkEnd w:id="280"/>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37"/>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7E3B" w:rsidRDefault="00377E3B">
      <w:r>
        <w:separator/>
      </w:r>
    </w:p>
  </w:endnote>
  <w:endnote w:type="continuationSeparator" w:id="0">
    <w:p w:rsidR="00377E3B" w:rsidRDefault="00377E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37C6" w:rsidRDefault="000B37C6">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BD7AA4">
      <w:rPr>
        <w:rStyle w:val="PageNumber"/>
        <w:noProof/>
      </w:rPr>
      <w:t>47</w:t>
    </w:r>
    <w:r>
      <w:rPr>
        <w:rStyle w:val="PageNumber"/>
      </w:rPr>
      <w:fldChar w:fldCharType="end"/>
    </w:r>
  </w:p>
  <w:p w:rsidR="000B37C6" w:rsidRPr="002C766F" w:rsidRDefault="000B37C6"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7E3B" w:rsidRDefault="00377E3B">
      <w:r>
        <w:separator/>
      </w:r>
    </w:p>
  </w:footnote>
  <w:footnote w:type="continuationSeparator" w:id="0">
    <w:p w:rsidR="00377E3B" w:rsidRDefault="00377E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450" w:hanging="360"/>
      </w:pPr>
    </w:lvl>
    <w:lvl w:ilvl="1" w:tplc="10090019">
      <w:start w:val="1"/>
      <w:numFmt w:val="lowerLetter"/>
      <w:lvlText w:val="%2."/>
      <w:lvlJc w:val="left"/>
      <w:pPr>
        <w:ind w:left="1170" w:hanging="360"/>
      </w:pPr>
    </w:lvl>
    <w:lvl w:ilvl="2" w:tplc="1009001B" w:tentative="1">
      <w:start w:val="1"/>
      <w:numFmt w:val="lowerRoman"/>
      <w:lvlText w:val="%3."/>
      <w:lvlJc w:val="right"/>
      <w:pPr>
        <w:ind w:left="1890" w:hanging="180"/>
      </w:pPr>
    </w:lvl>
    <w:lvl w:ilvl="3" w:tplc="1009000F" w:tentative="1">
      <w:start w:val="1"/>
      <w:numFmt w:val="decimal"/>
      <w:lvlText w:val="%4."/>
      <w:lvlJc w:val="left"/>
      <w:pPr>
        <w:ind w:left="2610" w:hanging="360"/>
      </w:pPr>
    </w:lvl>
    <w:lvl w:ilvl="4" w:tplc="10090019" w:tentative="1">
      <w:start w:val="1"/>
      <w:numFmt w:val="lowerLetter"/>
      <w:lvlText w:val="%5."/>
      <w:lvlJc w:val="left"/>
      <w:pPr>
        <w:ind w:left="3330" w:hanging="360"/>
      </w:pPr>
    </w:lvl>
    <w:lvl w:ilvl="5" w:tplc="1009001B" w:tentative="1">
      <w:start w:val="1"/>
      <w:numFmt w:val="lowerRoman"/>
      <w:lvlText w:val="%6."/>
      <w:lvlJc w:val="right"/>
      <w:pPr>
        <w:ind w:left="4050" w:hanging="180"/>
      </w:pPr>
    </w:lvl>
    <w:lvl w:ilvl="6" w:tplc="1009000F" w:tentative="1">
      <w:start w:val="1"/>
      <w:numFmt w:val="decimal"/>
      <w:lvlText w:val="%7."/>
      <w:lvlJc w:val="left"/>
      <w:pPr>
        <w:ind w:left="4770" w:hanging="360"/>
      </w:pPr>
    </w:lvl>
    <w:lvl w:ilvl="7" w:tplc="10090019" w:tentative="1">
      <w:start w:val="1"/>
      <w:numFmt w:val="lowerLetter"/>
      <w:lvlText w:val="%8."/>
      <w:lvlJc w:val="left"/>
      <w:pPr>
        <w:ind w:left="5490" w:hanging="360"/>
      </w:pPr>
    </w:lvl>
    <w:lvl w:ilvl="8" w:tplc="1009001B" w:tentative="1">
      <w:start w:val="1"/>
      <w:numFmt w:val="lowerRoman"/>
      <w:lvlText w:val="%9."/>
      <w:lvlJc w:val="right"/>
      <w:pPr>
        <w:ind w:left="621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55F"/>
    <w:rsid w:val="00024D23"/>
    <w:rsid w:val="00026FCA"/>
    <w:rsid w:val="000272A5"/>
    <w:rsid w:val="00027A70"/>
    <w:rsid w:val="0003208A"/>
    <w:rsid w:val="00032D7C"/>
    <w:rsid w:val="000338AC"/>
    <w:rsid w:val="00035661"/>
    <w:rsid w:val="00036BBE"/>
    <w:rsid w:val="000372C7"/>
    <w:rsid w:val="000377C4"/>
    <w:rsid w:val="00037AD8"/>
    <w:rsid w:val="00037C5D"/>
    <w:rsid w:val="00040183"/>
    <w:rsid w:val="0004089E"/>
    <w:rsid w:val="00040A1F"/>
    <w:rsid w:val="000434B0"/>
    <w:rsid w:val="00044494"/>
    <w:rsid w:val="00046CA3"/>
    <w:rsid w:val="00052810"/>
    <w:rsid w:val="00052978"/>
    <w:rsid w:val="00054CAD"/>
    <w:rsid w:val="00055345"/>
    <w:rsid w:val="00055614"/>
    <w:rsid w:val="00055961"/>
    <w:rsid w:val="00056512"/>
    <w:rsid w:val="0005794B"/>
    <w:rsid w:val="000604D9"/>
    <w:rsid w:val="00062F43"/>
    <w:rsid w:val="000642B9"/>
    <w:rsid w:val="00064484"/>
    <w:rsid w:val="000645B1"/>
    <w:rsid w:val="00066331"/>
    <w:rsid w:val="000707C1"/>
    <w:rsid w:val="0007508B"/>
    <w:rsid w:val="000752AD"/>
    <w:rsid w:val="00075401"/>
    <w:rsid w:val="00076104"/>
    <w:rsid w:val="000772D1"/>
    <w:rsid w:val="0008034B"/>
    <w:rsid w:val="0008111C"/>
    <w:rsid w:val="00081AB0"/>
    <w:rsid w:val="0008234D"/>
    <w:rsid w:val="000847A8"/>
    <w:rsid w:val="00084BB2"/>
    <w:rsid w:val="00084C8C"/>
    <w:rsid w:val="000904BB"/>
    <w:rsid w:val="00091481"/>
    <w:rsid w:val="00091F5D"/>
    <w:rsid w:val="00092C2E"/>
    <w:rsid w:val="00092FC3"/>
    <w:rsid w:val="00093788"/>
    <w:rsid w:val="00094427"/>
    <w:rsid w:val="00094F2B"/>
    <w:rsid w:val="00095055"/>
    <w:rsid w:val="000952AE"/>
    <w:rsid w:val="00095D64"/>
    <w:rsid w:val="00095F99"/>
    <w:rsid w:val="000960A8"/>
    <w:rsid w:val="00096C4F"/>
    <w:rsid w:val="00096EBB"/>
    <w:rsid w:val="000973D0"/>
    <w:rsid w:val="0009748E"/>
    <w:rsid w:val="0009754B"/>
    <w:rsid w:val="00097AD7"/>
    <w:rsid w:val="000A01CF"/>
    <w:rsid w:val="000A15B9"/>
    <w:rsid w:val="000A3D35"/>
    <w:rsid w:val="000A55DE"/>
    <w:rsid w:val="000A584D"/>
    <w:rsid w:val="000A66C0"/>
    <w:rsid w:val="000A792E"/>
    <w:rsid w:val="000A7D7B"/>
    <w:rsid w:val="000A7E9E"/>
    <w:rsid w:val="000A7FD6"/>
    <w:rsid w:val="000B0521"/>
    <w:rsid w:val="000B17F6"/>
    <w:rsid w:val="000B1D77"/>
    <w:rsid w:val="000B2BA3"/>
    <w:rsid w:val="000B34C6"/>
    <w:rsid w:val="000B37C6"/>
    <w:rsid w:val="000B3CD6"/>
    <w:rsid w:val="000B4872"/>
    <w:rsid w:val="000B517F"/>
    <w:rsid w:val="000B5A57"/>
    <w:rsid w:val="000B5E08"/>
    <w:rsid w:val="000B683F"/>
    <w:rsid w:val="000B6A30"/>
    <w:rsid w:val="000B6C1E"/>
    <w:rsid w:val="000B717B"/>
    <w:rsid w:val="000B752C"/>
    <w:rsid w:val="000C09F1"/>
    <w:rsid w:val="000C1CDA"/>
    <w:rsid w:val="000C3664"/>
    <w:rsid w:val="000C3FB5"/>
    <w:rsid w:val="000C466C"/>
    <w:rsid w:val="000C5605"/>
    <w:rsid w:val="000C5ADE"/>
    <w:rsid w:val="000C6B4C"/>
    <w:rsid w:val="000D007F"/>
    <w:rsid w:val="000D0AED"/>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15B7"/>
    <w:rsid w:val="000F1EFD"/>
    <w:rsid w:val="000F284F"/>
    <w:rsid w:val="000F2AE4"/>
    <w:rsid w:val="000F307B"/>
    <w:rsid w:val="000F32D9"/>
    <w:rsid w:val="000F3871"/>
    <w:rsid w:val="000F400A"/>
    <w:rsid w:val="000F6310"/>
    <w:rsid w:val="001025AF"/>
    <w:rsid w:val="00102E7C"/>
    <w:rsid w:val="00103238"/>
    <w:rsid w:val="001039F2"/>
    <w:rsid w:val="00103E04"/>
    <w:rsid w:val="00104290"/>
    <w:rsid w:val="00105DBE"/>
    <w:rsid w:val="00105F01"/>
    <w:rsid w:val="001074F4"/>
    <w:rsid w:val="00110084"/>
    <w:rsid w:val="00112533"/>
    <w:rsid w:val="0011371E"/>
    <w:rsid w:val="00114ED9"/>
    <w:rsid w:val="00115073"/>
    <w:rsid w:val="0011554A"/>
    <w:rsid w:val="00120404"/>
    <w:rsid w:val="00120B3C"/>
    <w:rsid w:val="00122DE4"/>
    <w:rsid w:val="00122F03"/>
    <w:rsid w:val="00123877"/>
    <w:rsid w:val="0012400E"/>
    <w:rsid w:val="001243D9"/>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47D0A"/>
    <w:rsid w:val="00150580"/>
    <w:rsid w:val="00151248"/>
    <w:rsid w:val="0015152A"/>
    <w:rsid w:val="00151D71"/>
    <w:rsid w:val="001520A7"/>
    <w:rsid w:val="00152C7C"/>
    <w:rsid w:val="001537D3"/>
    <w:rsid w:val="001554CF"/>
    <w:rsid w:val="00155D9A"/>
    <w:rsid w:val="00156550"/>
    <w:rsid w:val="001566E4"/>
    <w:rsid w:val="0015736D"/>
    <w:rsid w:val="00160606"/>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87F7F"/>
    <w:rsid w:val="00190693"/>
    <w:rsid w:val="00192044"/>
    <w:rsid w:val="00194D4D"/>
    <w:rsid w:val="00195F7B"/>
    <w:rsid w:val="001961E1"/>
    <w:rsid w:val="00196C53"/>
    <w:rsid w:val="00196DF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034B"/>
    <w:rsid w:val="001C1DDB"/>
    <w:rsid w:val="001C307B"/>
    <w:rsid w:val="001C3121"/>
    <w:rsid w:val="001C3B85"/>
    <w:rsid w:val="001C3BC5"/>
    <w:rsid w:val="001C4A17"/>
    <w:rsid w:val="001C6846"/>
    <w:rsid w:val="001C70FC"/>
    <w:rsid w:val="001C77BE"/>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6C9"/>
    <w:rsid w:val="001E7D49"/>
    <w:rsid w:val="001F01F1"/>
    <w:rsid w:val="001F0282"/>
    <w:rsid w:val="001F287D"/>
    <w:rsid w:val="001F33D1"/>
    <w:rsid w:val="001F3664"/>
    <w:rsid w:val="001F3736"/>
    <w:rsid w:val="001F4688"/>
    <w:rsid w:val="001F50FA"/>
    <w:rsid w:val="001F6143"/>
    <w:rsid w:val="001F6512"/>
    <w:rsid w:val="001F687A"/>
    <w:rsid w:val="001F6FC3"/>
    <w:rsid w:val="002019F8"/>
    <w:rsid w:val="0020277C"/>
    <w:rsid w:val="00202786"/>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4AD2"/>
    <w:rsid w:val="00225E4D"/>
    <w:rsid w:val="00230351"/>
    <w:rsid w:val="0023170A"/>
    <w:rsid w:val="002320F2"/>
    <w:rsid w:val="002325C9"/>
    <w:rsid w:val="00232DC7"/>
    <w:rsid w:val="002359D6"/>
    <w:rsid w:val="00236375"/>
    <w:rsid w:val="002368B1"/>
    <w:rsid w:val="002379B9"/>
    <w:rsid w:val="00240093"/>
    <w:rsid w:val="002409AF"/>
    <w:rsid w:val="00241B2C"/>
    <w:rsid w:val="00241B3C"/>
    <w:rsid w:val="002423F7"/>
    <w:rsid w:val="00244AAB"/>
    <w:rsid w:val="0024520F"/>
    <w:rsid w:val="00245A40"/>
    <w:rsid w:val="0024633B"/>
    <w:rsid w:val="0024633F"/>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6082"/>
    <w:rsid w:val="00277B4C"/>
    <w:rsid w:val="00285C79"/>
    <w:rsid w:val="0028699F"/>
    <w:rsid w:val="00286A25"/>
    <w:rsid w:val="00286E19"/>
    <w:rsid w:val="00287E28"/>
    <w:rsid w:val="00290352"/>
    <w:rsid w:val="00291D94"/>
    <w:rsid w:val="002930B3"/>
    <w:rsid w:val="00293CEA"/>
    <w:rsid w:val="002940C2"/>
    <w:rsid w:val="002943C5"/>
    <w:rsid w:val="002953CE"/>
    <w:rsid w:val="002954C8"/>
    <w:rsid w:val="00296E2F"/>
    <w:rsid w:val="002A0E2A"/>
    <w:rsid w:val="002A0FD2"/>
    <w:rsid w:val="002A257F"/>
    <w:rsid w:val="002A2B5A"/>
    <w:rsid w:val="002A2F58"/>
    <w:rsid w:val="002A354B"/>
    <w:rsid w:val="002A59FD"/>
    <w:rsid w:val="002A61F0"/>
    <w:rsid w:val="002A6D32"/>
    <w:rsid w:val="002A6DAC"/>
    <w:rsid w:val="002B0AA1"/>
    <w:rsid w:val="002B0C06"/>
    <w:rsid w:val="002B10A4"/>
    <w:rsid w:val="002B1AF8"/>
    <w:rsid w:val="002B1CDC"/>
    <w:rsid w:val="002B2125"/>
    <w:rsid w:val="002B2FB1"/>
    <w:rsid w:val="002B3294"/>
    <w:rsid w:val="002B413D"/>
    <w:rsid w:val="002B51AD"/>
    <w:rsid w:val="002B5F3C"/>
    <w:rsid w:val="002B6185"/>
    <w:rsid w:val="002B75F7"/>
    <w:rsid w:val="002B7719"/>
    <w:rsid w:val="002B77E0"/>
    <w:rsid w:val="002C0093"/>
    <w:rsid w:val="002C08FD"/>
    <w:rsid w:val="002C12FE"/>
    <w:rsid w:val="002C14A6"/>
    <w:rsid w:val="002C2423"/>
    <w:rsid w:val="002C2B31"/>
    <w:rsid w:val="002C3FB6"/>
    <w:rsid w:val="002C51FA"/>
    <w:rsid w:val="002C6ACB"/>
    <w:rsid w:val="002C71EF"/>
    <w:rsid w:val="002C766F"/>
    <w:rsid w:val="002D079C"/>
    <w:rsid w:val="002D0C02"/>
    <w:rsid w:val="002D0CEA"/>
    <w:rsid w:val="002D2C7A"/>
    <w:rsid w:val="002D3077"/>
    <w:rsid w:val="002D3861"/>
    <w:rsid w:val="002D5645"/>
    <w:rsid w:val="002D5ACD"/>
    <w:rsid w:val="002D5EF8"/>
    <w:rsid w:val="002D64AD"/>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6D2"/>
    <w:rsid w:val="00300E56"/>
    <w:rsid w:val="00301303"/>
    <w:rsid w:val="003013F7"/>
    <w:rsid w:val="00301968"/>
    <w:rsid w:val="00301B6F"/>
    <w:rsid w:val="003022DA"/>
    <w:rsid w:val="00303259"/>
    <w:rsid w:val="00304528"/>
    <w:rsid w:val="003051E0"/>
    <w:rsid w:val="003068DB"/>
    <w:rsid w:val="003070A5"/>
    <w:rsid w:val="00310913"/>
    <w:rsid w:val="003116B6"/>
    <w:rsid w:val="003118F8"/>
    <w:rsid w:val="00312294"/>
    <w:rsid w:val="00313994"/>
    <w:rsid w:val="0031453B"/>
    <w:rsid w:val="00314A23"/>
    <w:rsid w:val="00314FF8"/>
    <w:rsid w:val="00315442"/>
    <w:rsid w:val="003163CB"/>
    <w:rsid w:val="00316551"/>
    <w:rsid w:val="003169AB"/>
    <w:rsid w:val="00316AA9"/>
    <w:rsid w:val="00317165"/>
    <w:rsid w:val="00317339"/>
    <w:rsid w:val="0032093B"/>
    <w:rsid w:val="00322750"/>
    <w:rsid w:val="0032278D"/>
    <w:rsid w:val="00322C8A"/>
    <w:rsid w:val="00322E1D"/>
    <w:rsid w:val="00324E51"/>
    <w:rsid w:val="003256E8"/>
    <w:rsid w:val="00326207"/>
    <w:rsid w:val="00326B5A"/>
    <w:rsid w:val="00327075"/>
    <w:rsid w:val="00327C21"/>
    <w:rsid w:val="00327DE8"/>
    <w:rsid w:val="003301AA"/>
    <w:rsid w:val="0033139E"/>
    <w:rsid w:val="00332912"/>
    <w:rsid w:val="003353B6"/>
    <w:rsid w:val="00335FDC"/>
    <w:rsid w:val="003366FB"/>
    <w:rsid w:val="003377D7"/>
    <w:rsid w:val="00340199"/>
    <w:rsid w:val="00340C06"/>
    <w:rsid w:val="00341F40"/>
    <w:rsid w:val="0034361A"/>
    <w:rsid w:val="00344305"/>
    <w:rsid w:val="00345B70"/>
    <w:rsid w:val="00346B60"/>
    <w:rsid w:val="00346C33"/>
    <w:rsid w:val="0034769B"/>
    <w:rsid w:val="003502EC"/>
    <w:rsid w:val="00351715"/>
    <w:rsid w:val="00352AE9"/>
    <w:rsid w:val="00352BF0"/>
    <w:rsid w:val="00352C2B"/>
    <w:rsid w:val="00353A1D"/>
    <w:rsid w:val="00353FCE"/>
    <w:rsid w:val="00354090"/>
    <w:rsid w:val="00354302"/>
    <w:rsid w:val="00355097"/>
    <w:rsid w:val="003553B1"/>
    <w:rsid w:val="00355B17"/>
    <w:rsid w:val="00355FB4"/>
    <w:rsid w:val="00355FD0"/>
    <w:rsid w:val="003600D0"/>
    <w:rsid w:val="00361331"/>
    <w:rsid w:val="00362BD2"/>
    <w:rsid w:val="003630C9"/>
    <w:rsid w:val="00364AB7"/>
    <w:rsid w:val="00370DBF"/>
    <w:rsid w:val="003711D6"/>
    <w:rsid w:val="003719A5"/>
    <w:rsid w:val="00371B79"/>
    <w:rsid w:val="0037252F"/>
    <w:rsid w:val="00373146"/>
    <w:rsid w:val="00373FC7"/>
    <w:rsid w:val="003759C4"/>
    <w:rsid w:val="00375EC0"/>
    <w:rsid w:val="003764DE"/>
    <w:rsid w:val="00377E3B"/>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321B"/>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11E0"/>
    <w:rsid w:val="003E2079"/>
    <w:rsid w:val="003E2BB0"/>
    <w:rsid w:val="003E301C"/>
    <w:rsid w:val="003E3912"/>
    <w:rsid w:val="003E3A90"/>
    <w:rsid w:val="003E3BE2"/>
    <w:rsid w:val="003E3F08"/>
    <w:rsid w:val="003E50E6"/>
    <w:rsid w:val="003E63A4"/>
    <w:rsid w:val="003E6526"/>
    <w:rsid w:val="003E7509"/>
    <w:rsid w:val="003F0707"/>
    <w:rsid w:val="003F19E0"/>
    <w:rsid w:val="003F2120"/>
    <w:rsid w:val="003F23AF"/>
    <w:rsid w:val="003F31E1"/>
    <w:rsid w:val="003F443A"/>
    <w:rsid w:val="003F5AE5"/>
    <w:rsid w:val="003F66F6"/>
    <w:rsid w:val="003F6D54"/>
    <w:rsid w:val="003F7593"/>
    <w:rsid w:val="003F7BB5"/>
    <w:rsid w:val="003F7DA9"/>
    <w:rsid w:val="003F7EAC"/>
    <w:rsid w:val="004004D7"/>
    <w:rsid w:val="00400ED5"/>
    <w:rsid w:val="004011CB"/>
    <w:rsid w:val="00401439"/>
    <w:rsid w:val="0040162E"/>
    <w:rsid w:val="0040293E"/>
    <w:rsid w:val="00402A00"/>
    <w:rsid w:val="00402D91"/>
    <w:rsid w:val="00402F8B"/>
    <w:rsid w:val="004037CE"/>
    <w:rsid w:val="0040568E"/>
    <w:rsid w:val="004056AE"/>
    <w:rsid w:val="004069C3"/>
    <w:rsid w:val="004111B2"/>
    <w:rsid w:val="004117B2"/>
    <w:rsid w:val="004118AC"/>
    <w:rsid w:val="004151EB"/>
    <w:rsid w:val="00417750"/>
    <w:rsid w:val="00420429"/>
    <w:rsid w:val="00420D92"/>
    <w:rsid w:val="004214EE"/>
    <w:rsid w:val="00422B36"/>
    <w:rsid w:val="00422BE4"/>
    <w:rsid w:val="00423E34"/>
    <w:rsid w:val="00427900"/>
    <w:rsid w:val="004305B8"/>
    <w:rsid w:val="004308C4"/>
    <w:rsid w:val="00431316"/>
    <w:rsid w:val="00431B47"/>
    <w:rsid w:val="00431ECB"/>
    <w:rsid w:val="0043249F"/>
    <w:rsid w:val="0043475C"/>
    <w:rsid w:val="00434790"/>
    <w:rsid w:val="0043571A"/>
    <w:rsid w:val="00436D99"/>
    <w:rsid w:val="00437049"/>
    <w:rsid w:val="00442999"/>
    <w:rsid w:val="004430C2"/>
    <w:rsid w:val="00443440"/>
    <w:rsid w:val="00443D46"/>
    <w:rsid w:val="0044413C"/>
    <w:rsid w:val="00445B67"/>
    <w:rsid w:val="004461AB"/>
    <w:rsid w:val="004473BD"/>
    <w:rsid w:val="00447773"/>
    <w:rsid w:val="00447A32"/>
    <w:rsid w:val="0045181F"/>
    <w:rsid w:val="0045298D"/>
    <w:rsid w:val="00452B4B"/>
    <w:rsid w:val="00452D2F"/>
    <w:rsid w:val="00453795"/>
    <w:rsid w:val="004551FD"/>
    <w:rsid w:val="00456369"/>
    <w:rsid w:val="00456432"/>
    <w:rsid w:val="00461CB2"/>
    <w:rsid w:val="00462570"/>
    <w:rsid w:val="00463B52"/>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5A43"/>
    <w:rsid w:val="00496832"/>
    <w:rsid w:val="00496B10"/>
    <w:rsid w:val="00496C03"/>
    <w:rsid w:val="00497B02"/>
    <w:rsid w:val="004A1C04"/>
    <w:rsid w:val="004A233B"/>
    <w:rsid w:val="004A5E21"/>
    <w:rsid w:val="004A75C5"/>
    <w:rsid w:val="004B034E"/>
    <w:rsid w:val="004B13F6"/>
    <w:rsid w:val="004B207A"/>
    <w:rsid w:val="004B2201"/>
    <w:rsid w:val="004B2A5B"/>
    <w:rsid w:val="004B3655"/>
    <w:rsid w:val="004B3C59"/>
    <w:rsid w:val="004B3F5B"/>
    <w:rsid w:val="004B404F"/>
    <w:rsid w:val="004B447F"/>
    <w:rsid w:val="004B5D6C"/>
    <w:rsid w:val="004B60C2"/>
    <w:rsid w:val="004B72ED"/>
    <w:rsid w:val="004C1563"/>
    <w:rsid w:val="004C2428"/>
    <w:rsid w:val="004C29D3"/>
    <w:rsid w:val="004C3B79"/>
    <w:rsid w:val="004C3C6E"/>
    <w:rsid w:val="004C3F4E"/>
    <w:rsid w:val="004C4A22"/>
    <w:rsid w:val="004C52B8"/>
    <w:rsid w:val="004C54CF"/>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0891"/>
    <w:rsid w:val="00512842"/>
    <w:rsid w:val="00512988"/>
    <w:rsid w:val="005131AF"/>
    <w:rsid w:val="0051365F"/>
    <w:rsid w:val="00513BA7"/>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1B03"/>
    <w:rsid w:val="005329B3"/>
    <w:rsid w:val="00532E6F"/>
    <w:rsid w:val="00535858"/>
    <w:rsid w:val="0053588B"/>
    <w:rsid w:val="005362B8"/>
    <w:rsid w:val="0053636A"/>
    <w:rsid w:val="00536635"/>
    <w:rsid w:val="0053697B"/>
    <w:rsid w:val="00537161"/>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713"/>
    <w:rsid w:val="00553D1B"/>
    <w:rsid w:val="00554C80"/>
    <w:rsid w:val="0055531C"/>
    <w:rsid w:val="00556240"/>
    <w:rsid w:val="005564E0"/>
    <w:rsid w:val="00556829"/>
    <w:rsid w:val="00556F28"/>
    <w:rsid w:val="0055741C"/>
    <w:rsid w:val="00557CE9"/>
    <w:rsid w:val="00560662"/>
    <w:rsid w:val="00560AEC"/>
    <w:rsid w:val="0056124C"/>
    <w:rsid w:val="00561535"/>
    <w:rsid w:val="005621F5"/>
    <w:rsid w:val="005628A3"/>
    <w:rsid w:val="00562AE7"/>
    <w:rsid w:val="0056312F"/>
    <w:rsid w:val="005638F9"/>
    <w:rsid w:val="00564950"/>
    <w:rsid w:val="005673EF"/>
    <w:rsid w:val="005677A3"/>
    <w:rsid w:val="00570F58"/>
    <w:rsid w:val="00571B6E"/>
    <w:rsid w:val="0057268B"/>
    <w:rsid w:val="00572A9E"/>
    <w:rsid w:val="00572FB9"/>
    <w:rsid w:val="00574358"/>
    <w:rsid w:val="00574556"/>
    <w:rsid w:val="0057459D"/>
    <w:rsid w:val="00574B8C"/>
    <w:rsid w:val="00574FBA"/>
    <w:rsid w:val="00575E53"/>
    <w:rsid w:val="00575EBA"/>
    <w:rsid w:val="005802B0"/>
    <w:rsid w:val="005809E5"/>
    <w:rsid w:val="00581442"/>
    <w:rsid w:val="00581CB5"/>
    <w:rsid w:val="0058225A"/>
    <w:rsid w:val="0058254D"/>
    <w:rsid w:val="005837B7"/>
    <w:rsid w:val="0058513C"/>
    <w:rsid w:val="00585D54"/>
    <w:rsid w:val="00585F9A"/>
    <w:rsid w:val="00586A2D"/>
    <w:rsid w:val="00590457"/>
    <w:rsid w:val="00590A73"/>
    <w:rsid w:val="005927E3"/>
    <w:rsid w:val="00592E82"/>
    <w:rsid w:val="00593190"/>
    <w:rsid w:val="00594A0F"/>
    <w:rsid w:val="00596AE3"/>
    <w:rsid w:val="005A061F"/>
    <w:rsid w:val="005A2AA9"/>
    <w:rsid w:val="005A2F83"/>
    <w:rsid w:val="005A5F01"/>
    <w:rsid w:val="005A644A"/>
    <w:rsid w:val="005A6E27"/>
    <w:rsid w:val="005A6E3D"/>
    <w:rsid w:val="005A711A"/>
    <w:rsid w:val="005A7F56"/>
    <w:rsid w:val="005B0B99"/>
    <w:rsid w:val="005B0C6E"/>
    <w:rsid w:val="005B0EEA"/>
    <w:rsid w:val="005B1602"/>
    <w:rsid w:val="005B1C2B"/>
    <w:rsid w:val="005B3AE3"/>
    <w:rsid w:val="005B3DE9"/>
    <w:rsid w:val="005B435C"/>
    <w:rsid w:val="005B4B65"/>
    <w:rsid w:val="005B5811"/>
    <w:rsid w:val="005B6000"/>
    <w:rsid w:val="005B6357"/>
    <w:rsid w:val="005C1165"/>
    <w:rsid w:val="005C52BD"/>
    <w:rsid w:val="005C561B"/>
    <w:rsid w:val="005C6D17"/>
    <w:rsid w:val="005C7454"/>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6659"/>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5901"/>
    <w:rsid w:val="006062D0"/>
    <w:rsid w:val="00606BFC"/>
    <w:rsid w:val="00610172"/>
    <w:rsid w:val="00610308"/>
    <w:rsid w:val="00611337"/>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76A"/>
    <w:rsid w:val="00624F7B"/>
    <w:rsid w:val="00625BAC"/>
    <w:rsid w:val="00627636"/>
    <w:rsid w:val="00627BE1"/>
    <w:rsid w:val="006302CF"/>
    <w:rsid w:val="006305EE"/>
    <w:rsid w:val="006314C7"/>
    <w:rsid w:val="0063242D"/>
    <w:rsid w:val="00632EFD"/>
    <w:rsid w:val="00635D08"/>
    <w:rsid w:val="00636328"/>
    <w:rsid w:val="006374AE"/>
    <w:rsid w:val="00640056"/>
    <w:rsid w:val="00642059"/>
    <w:rsid w:val="0064238C"/>
    <w:rsid w:val="00642AF0"/>
    <w:rsid w:val="00643944"/>
    <w:rsid w:val="00643CC6"/>
    <w:rsid w:val="0064441B"/>
    <w:rsid w:val="0064457F"/>
    <w:rsid w:val="00645075"/>
    <w:rsid w:val="00645C2B"/>
    <w:rsid w:val="00646DC7"/>
    <w:rsid w:val="00646DD4"/>
    <w:rsid w:val="006479DA"/>
    <w:rsid w:val="006504BF"/>
    <w:rsid w:val="0065161A"/>
    <w:rsid w:val="006537CD"/>
    <w:rsid w:val="00653AB3"/>
    <w:rsid w:val="006547ED"/>
    <w:rsid w:val="006555D6"/>
    <w:rsid w:val="00655C39"/>
    <w:rsid w:val="00655D4A"/>
    <w:rsid w:val="00656252"/>
    <w:rsid w:val="00657781"/>
    <w:rsid w:val="006601D1"/>
    <w:rsid w:val="006603C9"/>
    <w:rsid w:val="0066199E"/>
    <w:rsid w:val="00662167"/>
    <w:rsid w:val="006640D3"/>
    <w:rsid w:val="00664123"/>
    <w:rsid w:val="00664358"/>
    <w:rsid w:val="00664ECD"/>
    <w:rsid w:val="006657C3"/>
    <w:rsid w:val="00667194"/>
    <w:rsid w:val="006674C7"/>
    <w:rsid w:val="00670F36"/>
    <w:rsid w:val="00671800"/>
    <w:rsid w:val="00671F81"/>
    <w:rsid w:val="00673665"/>
    <w:rsid w:val="00673A4D"/>
    <w:rsid w:val="00675121"/>
    <w:rsid w:val="00675836"/>
    <w:rsid w:val="0067656A"/>
    <w:rsid w:val="00677CE1"/>
    <w:rsid w:val="00677D2F"/>
    <w:rsid w:val="006803CF"/>
    <w:rsid w:val="00682C21"/>
    <w:rsid w:val="006840CB"/>
    <w:rsid w:val="006848EF"/>
    <w:rsid w:val="0068495B"/>
    <w:rsid w:val="00684BF2"/>
    <w:rsid w:val="00686E3F"/>
    <w:rsid w:val="0068724B"/>
    <w:rsid w:val="0069020A"/>
    <w:rsid w:val="0069211B"/>
    <w:rsid w:val="00693163"/>
    <w:rsid w:val="00693E9B"/>
    <w:rsid w:val="00694043"/>
    <w:rsid w:val="006959C8"/>
    <w:rsid w:val="006A0407"/>
    <w:rsid w:val="006A0A48"/>
    <w:rsid w:val="006A10BD"/>
    <w:rsid w:val="006A37F3"/>
    <w:rsid w:val="006A5F09"/>
    <w:rsid w:val="006A6DDD"/>
    <w:rsid w:val="006A70F7"/>
    <w:rsid w:val="006B058A"/>
    <w:rsid w:val="006B089D"/>
    <w:rsid w:val="006B1C1C"/>
    <w:rsid w:val="006B1FDE"/>
    <w:rsid w:val="006B3838"/>
    <w:rsid w:val="006B4647"/>
    <w:rsid w:val="006B48CD"/>
    <w:rsid w:val="006B4F45"/>
    <w:rsid w:val="006B50FF"/>
    <w:rsid w:val="006B5583"/>
    <w:rsid w:val="006B5805"/>
    <w:rsid w:val="006B6299"/>
    <w:rsid w:val="006B641B"/>
    <w:rsid w:val="006B6B08"/>
    <w:rsid w:val="006B7664"/>
    <w:rsid w:val="006C0300"/>
    <w:rsid w:val="006C0489"/>
    <w:rsid w:val="006C2C60"/>
    <w:rsid w:val="006C321E"/>
    <w:rsid w:val="006C3B6A"/>
    <w:rsid w:val="006C576B"/>
    <w:rsid w:val="006C5C02"/>
    <w:rsid w:val="006C6162"/>
    <w:rsid w:val="006C697B"/>
    <w:rsid w:val="006C6A0C"/>
    <w:rsid w:val="006C6C12"/>
    <w:rsid w:val="006C7B36"/>
    <w:rsid w:val="006C7D52"/>
    <w:rsid w:val="006D0114"/>
    <w:rsid w:val="006D0DE8"/>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5FF3"/>
    <w:rsid w:val="006F61A6"/>
    <w:rsid w:val="006F61DF"/>
    <w:rsid w:val="006F644C"/>
    <w:rsid w:val="006F7061"/>
    <w:rsid w:val="006F7097"/>
    <w:rsid w:val="00700A3A"/>
    <w:rsid w:val="00702883"/>
    <w:rsid w:val="00703731"/>
    <w:rsid w:val="00703AC6"/>
    <w:rsid w:val="0070405E"/>
    <w:rsid w:val="0070453E"/>
    <w:rsid w:val="007047AD"/>
    <w:rsid w:val="00705404"/>
    <w:rsid w:val="0070666A"/>
    <w:rsid w:val="00706BBB"/>
    <w:rsid w:val="00706ECE"/>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3C8B"/>
    <w:rsid w:val="00734AEA"/>
    <w:rsid w:val="00735316"/>
    <w:rsid w:val="007358EB"/>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0548"/>
    <w:rsid w:val="00761234"/>
    <w:rsid w:val="00761285"/>
    <w:rsid w:val="007613B0"/>
    <w:rsid w:val="00761EA6"/>
    <w:rsid w:val="00761F81"/>
    <w:rsid w:val="0076394C"/>
    <w:rsid w:val="0076397B"/>
    <w:rsid w:val="007645FB"/>
    <w:rsid w:val="00766369"/>
    <w:rsid w:val="00766ABC"/>
    <w:rsid w:val="00771691"/>
    <w:rsid w:val="00773329"/>
    <w:rsid w:val="00774561"/>
    <w:rsid w:val="0077511C"/>
    <w:rsid w:val="00775EDB"/>
    <w:rsid w:val="007804D6"/>
    <w:rsid w:val="00781FE9"/>
    <w:rsid w:val="00782A42"/>
    <w:rsid w:val="007831BC"/>
    <w:rsid w:val="007831EB"/>
    <w:rsid w:val="0078328D"/>
    <w:rsid w:val="00786D7D"/>
    <w:rsid w:val="0078779D"/>
    <w:rsid w:val="007902A8"/>
    <w:rsid w:val="00790A15"/>
    <w:rsid w:val="0079190E"/>
    <w:rsid w:val="00791A5E"/>
    <w:rsid w:val="007937A0"/>
    <w:rsid w:val="00794C7E"/>
    <w:rsid w:val="00794D68"/>
    <w:rsid w:val="00795710"/>
    <w:rsid w:val="007A1FC5"/>
    <w:rsid w:val="007A220F"/>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473"/>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835"/>
    <w:rsid w:val="007E19C9"/>
    <w:rsid w:val="007E24F7"/>
    <w:rsid w:val="007E308F"/>
    <w:rsid w:val="007E30C9"/>
    <w:rsid w:val="007E49D9"/>
    <w:rsid w:val="007E62E0"/>
    <w:rsid w:val="007E65FA"/>
    <w:rsid w:val="007E6EFC"/>
    <w:rsid w:val="007E7544"/>
    <w:rsid w:val="007E78F5"/>
    <w:rsid w:val="007E7F51"/>
    <w:rsid w:val="007F0F05"/>
    <w:rsid w:val="007F1810"/>
    <w:rsid w:val="007F26C5"/>
    <w:rsid w:val="007F26C8"/>
    <w:rsid w:val="007F2D70"/>
    <w:rsid w:val="007F35AC"/>
    <w:rsid w:val="007F628A"/>
    <w:rsid w:val="007F650E"/>
    <w:rsid w:val="007F7FE1"/>
    <w:rsid w:val="008005DC"/>
    <w:rsid w:val="008006DF"/>
    <w:rsid w:val="00801841"/>
    <w:rsid w:val="00802331"/>
    <w:rsid w:val="00802516"/>
    <w:rsid w:val="008026BF"/>
    <w:rsid w:val="008026F9"/>
    <w:rsid w:val="008028A2"/>
    <w:rsid w:val="008035EB"/>
    <w:rsid w:val="00804A2C"/>
    <w:rsid w:val="0080744A"/>
    <w:rsid w:val="00807521"/>
    <w:rsid w:val="00811737"/>
    <w:rsid w:val="008133EE"/>
    <w:rsid w:val="008135A0"/>
    <w:rsid w:val="00813ACD"/>
    <w:rsid w:val="00814D6F"/>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3EBB"/>
    <w:rsid w:val="008356CA"/>
    <w:rsid w:val="00836088"/>
    <w:rsid w:val="008370C8"/>
    <w:rsid w:val="00837A21"/>
    <w:rsid w:val="008412D2"/>
    <w:rsid w:val="0084247E"/>
    <w:rsid w:val="00842A1A"/>
    <w:rsid w:val="00842F4E"/>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32"/>
    <w:rsid w:val="00865FB1"/>
    <w:rsid w:val="00867823"/>
    <w:rsid w:val="00871270"/>
    <w:rsid w:val="008712C0"/>
    <w:rsid w:val="00873681"/>
    <w:rsid w:val="0087383A"/>
    <w:rsid w:val="008748BE"/>
    <w:rsid w:val="0087593E"/>
    <w:rsid w:val="0087653A"/>
    <w:rsid w:val="00877CB3"/>
    <w:rsid w:val="00882631"/>
    <w:rsid w:val="00882950"/>
    <w:rsid w:val="00882FF5"/>
    <w:rsid w:val="00885EB5"/>
    <w:rsid w:val="00886C73"/>
    <w:rsid w:val="008872C9"/>
    <w:rsid w:val="0088779F"/>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278C"/>
    <w:rsid w:val="008B3534"/>
    <w:rsid w:val="008B3F2D"/>
    <w:rsid w:val="008B54A0"/>
    <w:rsid w:val="008B5AB6"/>
    <w:rsid w:val="008B671B"/>
    <w:rsid w:val="008B6A0A"/>
    <w:rsid w:val="008C05E5"/>
    <w:rsid w:val="008C07D5"/>
    <w:rsid w:val="008C0897"/>
    <w:rsid w:val="008C103E"/>
    <w:rsid w:val="008C1353"/>
    <w:rsid w:val="008C1E9E"/>
    <w:rsid w:val="008C394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36BA"/>
    <w:rsid w:val="009247E8"/>
    <w:rsid w:val="00927BC5"/>
    <w:rsid w:val="00931315"/>
    <w:rsid w:val="00933003"/>
    <w:rsid w:val="00933127"/>
    <w:rsid w:val="00936682"/>
    <w:rsid w:val="009366F7"/>
    <w:rsid w:val="00937969"/>
    <w:rsid w:val="009408E1"/>
    <w:rsid w:val="00941A68"/>
    <w:rsid w:val="00941F94"/>
    <w:rsid w:val="00942A1D"/>
    <w:rsid w:val="00943420"/>
    <w:rsid w:val="00943917"/>
    <w:rsid w:val="00944458"/>
    <w:rsid w:val="00946976"/>
    <w:rsid w:val="00946A2C"/>
    <w:rsid w:val="009504D7"/>
    <w:rsid w:val="00950602"/>
    <w:rsid w:val="0095086D"/>
    <w:rsid w:val="009508CB"/>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607D"/>
    <w:rsid w:val="0097714E"/>
    <w:rsid w:val="0097734F"/>
    <w:rsid w:val="00977795"/>
    <w:rsid w:val="00980EB8"/>
    <w:rsid w:val="00981603"/>
    <w:rsid w:val="009816E7"/>
    <w:rsid w:val="00981ADB"/>
    <w:rsid w:val="009835B6"/>
    <w:rsid w:val="00983E40"/>
    <w:rsid w:val="00986F63"/>
    <w:rsid w:val="009872EC"/>
    <w:rsid w:val="00987F7E"/>
    <w:rsid w:val="00991986"/>
    <w:rsid w:val="0099350B"/>
    <w:rsid w:val="00993DD4"/>
    <w:rsid w:val="00994DC4"/>
    <w:rsid w:val="00995395"/>
    <w:rsid w:val="009957FD"/>
    <w:rsid w:val="0099643C"/>
    <w:rsid w:val="00996788"/>
    <w:rsid w:val="009A0D73"/>
    <w:rsid w:val="009A10CD"/>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2C14"/>
    <w:rsid w:val="009D323F"/>
    <w:rsid w:val="009D4F99"/>
    <w:rsid w:val="009D5D2C"/>
    <w:rsid w:val="009D6151"/>
    <w:rsid w:val="009E1EE7"/>
    <w:rsid w:val="009E2933"/>
    <w:rsid w:val="009E40BF"/>
    <w:rsid w:val="009E7AE0"/>
    <w:rsid w:val="009F0CC8"/>
    <w:rsid w:val="009F1CBC"/>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150"/>
    <w:rsid w:val="00A15FC0"/>
    <w:rsid w:val="00A164A8"/>
    <w:rsid w:val="00A17317"/>
    <w:rsid w:val="00A20D02"/>
    <w:rsid w:val="00A20E4D"/>
    <w:rsid w:val="00A21BF2"/>
    <w:rsid w:val="00A21F2E"/>
    <w:rsid w:val="00A22069"/>
    <w:rsid w:val="00A232E4"/>
    <w:rsid w:val="00A23791"/>
    <w:rsid w:val="00A247B3"/>
    <w:rsid w:val="00A25922"/>
    <w:rsid w:val="00A26E27"/>
    <w:rsid w:val="00A273C1"/>
    <w:rsid w:val="00A273D6"/>
    <w:rsid w:val="00A27436"/>
    <w:rsid w:val="00A3135B"/>
    <w:rsid w:val="00A32AD7"/>
    <w:rsid w:val="00A33BCA"/>
    <w:rsid w:val="00A359E7"/>
    <w:rsid w:val="00A364C9"/>
    <w:rsid w:val="00A36753"/>
    <w:rsid w:val="00A40963"/>
    <w:rsid w:val="00A421F3"/>
    <w:rsid w:val="00A425E5"/>
    <w:rsid w:val="00A42A08"/>
    <w:rsid w:val="00A4308B"/>
    <w:rsid w:val="00A4384A"/>
    <w:rsid w:val="00A43D1A"/>
    <w:rsid w:val="00A441F3"/>
    <w:rsid w:val="00A444CD"/>
    <w:rsid w:val="00A44707"/>
    <w:rsid w:val="00A44766"/>
    <w:rsid w:val="00A45575"/>
    <w:rsid w:val="00A45A5A"/>
    <w:rsid w:val="00A473DA"/>
    <w:rsid w:val="00A50FF6"/>
    <w:rsid w:val="00A510CB"/>
    <w:rsid w:val="00A52105"/>
    <w:rsid w:val="00A52540"/>
    <w:rsid w:val="00A529B6"/>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0DFF"/>
    <w:rsid w:val="00A71508"/>
    <w:rsid w:val="00A71570"/>
    <w:rsid w:val="00A77C3D"/>
    <w:rsid w:val="00A80B49"/>
    <w:rsid w:val="00A81F44"/>
    <w:rsid w:val="00A82CBF"/>
    <w:rsid w:val="00A834E3"/>
    <w:rsid w:val="00A836CF"/>
    <w:rsid w:val="00A8445B"/>
    <w:rsid w:val="00A84751"/>
    <w:rsid w:val="00A8556A"/>
    <w:rsid w:val="00A85893"/>
    <w:rsid w:val="00A859F9"/>
    <w:rsid w:val="00A85B18"/>
    <w:rsid w:val="00A86B41"/>
    <w:rsid w:val="00A86F53"/>
    <w:rsid w:val="00A8704D"/>
    <w:rsid w:val="00A9059F"/>
    <w:rsid w:val="00A938C4"/>
    <w:rsid w:val="00A93C69"/>
    <w:rsid w:val="00A95962"/>
    <w:rsid w:val="00A95C72"/>
    <w:rsid w:val="00A95CF3"/>
    <w:rsid w:val="00A963EA"/>
    <w:rsid w:val="00AA06A9"/>
    <w:rsid w:val="00AA0DF7"/>
    <w:rsid w:val="00AA1A85"/>
    <w:rsid w:val="00AA318F"/>
    <w:rsid w:val="00AA36A9"/>
    <w:rsid w:val="00AA5816"/>
    <w:rsid w:val="00AA60ED"/>
    <w:rsid w:val="00AA626F"/>
    <w:rsid w:val="00AA657D"/>
    <w:rsid w:val="00AA665F"/>
    <w:rsid w:val="00AA6D5A"/>
    <w:rsid w:val="00AA7C03"/>
    <w:rsid w:val="00AB0014"/>
    <w:rsid w:val="00AB07B6"/>
    <w:rsid w:val="00AB0BAF"/>
    <w:rsid w:val="00AB1A28"/>
    <w:rsid w:val="00AB1FFD"/>
    <w:rsid w:val="00AB23DF"/>
    <w:rsid w:val="00AB2AA1"/>
    <w:rsid w:val="00AB2F55"/>
    <w:rsid w:val="00AB390E"/>
    <w:rsid w:val="00AB3D86"/>
    <w:rsid w:val="00AB4CCA"/>
    <w:rsid w:val="00AB4F1E"/>
    <w:rsid w:val="00AB4FBD"/>
    <w:rsid w:val="00AB58F1"/>
    <w:rsid w:val="00AB5989"/>
    <w:rsid w:val="00AB6634"/>
    <w:rsid w:val="00AB6806"/>
    <w:rsid w:val="00AC0E0B"/>
    <w:rsid w:val="00AC13D3"/>
    <w:rsid w:val="00AC2472"/>
    <w:rsid w:val="00AC5734"/>
    <w:rsid w:val="00AC6ACB"/>
    <w:rsid w:val="00AC6B2E"/>
    <w:rsid w:val="00AC7606"/>
    <w:rsid w:val="00AC77DA"/>
    <w:rsid w:val="00AD0B57"/>
    <w:rsid w:val="00AD0D31"/>
    <w:rsid w:val="00AD1665"/>
    <w:rsid w:val="00AD19D5"/>
    <w:rsid w:val="00AD1E28"/>
    <w:rsid w:val="00AD20B9"/>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B62"/>
    <w:rsid w:val="00B13E8E"/>
    <w:rsid w:val="00B1559B"/>
    <w:rsid w:val="00B16486"/>
    <w:rsid w:val="00B16EFC"/>
    <w:rsid w:val="00B175EC"/>
    <w:rsid w:val="00B213C0"/>
    <w:rsid w:val="00B21C0F"/>
    <w:rsid w:val="00B22C12"/>
    <w:rsid w:val="00B22E7C"/>
    <w:rsid w:val="00B2496F"/>
    <w:rsid w:val="00B24AB5"/>
    <w:rsid w:val="00B267D2"/>
    <w:rsid w:val="00B3021C"/>
    <w:rsid w:val="00B3363C"/>
    <w:rsid w:val="00B34521"/>
    <w:rsid w:val="00B356C3"/>
    <w:rsid w:val="00B36C7F"/>
    <w:rsid w:val="00B36CA2"/>
    <w:rsid w:val="00B40BC4"/>
    <w:rsid w:val="00B40BDE"/>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1F6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4082"/>
    <w:rsid w:val="00B95D02"/>
    <w:rsid w:val="00B96943"/>
    <w:rsid w:val="00B97A02"/>
    <w:rsid w:val="00BA03A3"/>
    <w:rsid w:val="00BA07C3"/>
    <w:rsid w:val="00BA0FE4"/>
    <w:rsid w:val="00BA2A2D"/>
    <w:rsid w:val="00BA32A1"/>
    <w:rsid w:val="00BA3683"/>
    <w:rsid w:val="00BA586A"/>
    <w:rsid w:val="00BA5AD2"/>
    <w:rsid w:val="00BA6A30"/>
    <w:rsid w:val="00BA6F04"/>
    <w:rsid w:val="00BA73D6"/>
    <w:rsid w:val="00BA7FB8"/>
    <w:rsid w:val="00BB01C6"/>
    <w:rsid w:val="00BB0D6C"/>
    <w:rsid w:val="00BB2195"/>
    <w:rsid w:val="00BB2683"/>
    <w:rsid w:val="00BB2FE1"/>
    <w:rsid w:val="00BB37CF"/>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3E4"/>
    <w:rsid w:val="00BD55D3"/>
    <w:rsid w:val="00BD5CCF"/>
    <w:rsid w:val="00BD5D76"/>
    <w:rsid w:val="00BD7AA4"/>
    <w:rsid w:val="00BD7E06"/>
    <w:rsid w:val="00BE01E6"/>
    <w:rsid w:val="00BE049F"/>
    <w:rsid w:val="00BE6D21"/>
    <w:rsid w:val="00BE74B9"/>
    <w:rsid w:val="00BE77B3"/>
    <w:rsid w:val="00BF0B3E"/>
    <w:rsid w:val="00BF1AD6"/>
    <w:rsid w:val="00BF3236"/>
    <w:rsid w:val="00BF3631"/>
    <w:rsid w:val="00BF3FA9"/>
    <w:rsid w:val="00BF46D4"/>
    <w:rsid w:val="00BF4A30"/>
    <w:rsid w:val="00BF6351"/>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17441"/>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3793D"/>
    <w:rsid w:val="00C40F47"/>
    <w:rsid w:val="00C41754"/>
    <w:rsid w:val="00C43252"/>
    <w:rsid w:val="00C43DF6"/>
    <w:rsid w:val="00C448BA"/>
    <w:rsid w:val="00C44AAE"/>
    <w:rsid w:val="00C45982"/>
    <w:rsid w:val="00C464D5"/>
    <w:rsid w:val="00C47A37"/>
    <w:rsid w:val="00C502DC"/>
    <w:rsid w:val="00C506B7"/>
    <w:rsid w:val="00C507A6"/>
    <w:rsid w:val="00C51853"/>
    <w:rsid w:val="00C523F2"/>
    <w:rsid w:val="00C52685"/>
    <w:rsid w:val="00C52D1A"/>
    <w:rsid w:val="00C53078"/>
    <w:rsid w:val="00C54B3A"/>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209"/>
    <w:rsid w:val="00C75E2B"/>
    <w:rsid w:val="00C77071"/>
    <w:rsid w:val="00C77117"/>
    <w:rsid w:val="00C801A2"/>
    <w:rsid w:val="00C81626"/>
    <w:rsid w:val="00C8389F"/>
    <w:rsid w:val="00C84CC5"/>
    <w:rsid w:val="00C8614A"/>
    <w:rsid w:val="00C8678B"/>
    <w:rsid w:val="00C871D7"/>
    <w:rsid w:val="00C8748E"/>
    <w:rsid w:val="00C8792B"/>
    <w:rsid w:val="00C902DB"/>
    <w:rsid w:val="00C9079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A663A"/>
    <w:rsid w:val="00CB1053"/>
    <w:rsid w:val="00CB151E"/>
    <w:rsid w:val="00CB1DB8"/>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28ED"/>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B4C"/>
    <w:rsid w:val="00CE4EE1"/>
    <w:rsid w:val="00CE611A"/>
    <w:rsid w:val="00CE6ED4"/>
    <w:rsid w:val="00CE7D3E"/>
    <w:rsid w:val="00CF0717"/>
    <w:rsid w:val="00CF1935"/>
    <w:rsid w:val="00CF2A75"/>
    <w:rsid w:val="00CF4567"/>
    <w:rsid w:val="00CF4C69"/>
    <w:rsid w:val="00CF5724"/>
    <w:rsid w:val="00CF5F3F"/>
    <w:rsid w:val="00CF5F81"/>
    <w:rsid w:val="00CF60AF"/>
    <w:rsid w:val="00CF77D4"/>
    <w:rsid w:val="00D003F2"/>
    <w:rsid w:val="00D025A0"/>
    <w:rsid w:val="00D025A2"/>
    <w:rsid w:val="00D02D58"/>
    <w:rsid w:val="00D04276"/>
    <w:rsid w:val="00D05530"/>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4612C"/>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567B"/>
    <w:rsid w:val="00D76643"/>
    <w:rsid w:val="00D80670"/>
    <w:rsid w:val="00D808FE"/>
    <w:rsid w:val="00D834B2"/>
    <w:rsid w:val="00D842CF"/>
    <w:rsid w:val="00D8460C"/>
    <w:rsid w:val="00D84CA2"/>
    <w:rsid w:val="00D85E98"/>
    <w:rsid w:val="00D861B3"/>
    <w:rsid w:val="00D862A4"/>
    <w:rsid w:val="00D86EE9"/>
    <w:rsid w:val="00D86FC8"/>
    <w:rsid w:val="00D87716"/>
    <w:rsid w:val="00D87C32"/>
    <w:rsid w:val="00D922F4"/>
    <w:rsid w:val="00D931F0"/>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061"/>
    <w:rsid w:val="00DD17A3"/>
    <w:rsid w:val="00DD1F34"/>
    <w:rsid w:val="00DD204F"/>
    <w:rsid w:val="00DD3794"/>
    <w:rsid w:val="00DD396C"/>
    <w:rsid w:val="00DD41AD"/>
    <w:rsid w:val="00DD463D"/>
    <w:rsid w:val="00DD47B0"/>
    <w:rsid w:val="00DD4FC4"/>
    <w:rsid w:val="00DD5A8E"/>
    <w:rsid w:val="00DD5AB2"/>
    <w:rsid w:val="00DD7176"/>
    <w:rsid w:val="00DE048F"/>
    <w:rsid w:val="00DE1A1B"/>
    <w:rsid w:val="00DE1BEF"/>
    <w:rsid w:val="00DE2429"/>
    <w:rsid w:val="00DE3345"/>
    <w:rsid w:val="00DE3DDA"/>
    <w:rsid w:val="00DE41F2"/>
    <w:rsid w:val="00DE486B"/>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3C82"/>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157E"/>
    <w:rsid w:val="00E22BCF"/>
    <w:rsid w:val="00E22E63"/>
    <w:rsid w:val="00E24BF5"/>
    <w:rsid w:val="00E25E3C"/>
    <w:rsid w:val="00E3224E"/>
    <w:rsid w:val="00E332F3"/>
    <w:rsid w:val="00E33378"/>
    <w:rsid w:val="00E351FC"/>
    <w:rsid w:val="00E35FC5"/>
    <w:rsid w:val="00E36AD8"/>
    <w:rsid w:val="00E36EDB"/>
    <w:rsid w:val="00E371A7"/>
    <w:rsid w:val="00E37DE2"/>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5751C"/>
    <w:rsid w:val="00E603FA"/>
    <w:rsid w:val="00E60D4D"/>
    <w:rsid w:val="00E62451"/>
    <w:rsid w:val="00E63F1C"/>
    <w:rsid w:val="00E65485"/>
    <w:rsid w:val="00E6568C"/>
    <w:rsid w:val="00E6584C"/>
    <w:rsid w:val="00E658BA"/>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47DB"/>
    <w:rsid w:val="00E852A9"/>
    <w:rsid w:val="00E866C7"/>
    <w:rsid w:val="00E91A96"/>
    <w:rsid w:val="00E93731"/>
    <w:rsid w:val="00E96BC4"/>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8F7"/>
    <w:rsid w:val="00EB3BBF"/>
    <w:rsid w:val="00EB405D"/>
    <w:rsid w:val="00EB557A"/>
    <w:rsid w:val="00EB5667"/>
    <w:rsid w:val="00EB5F21"/>
    <w:rsid w:val="00EB63CD"/>
    <w:rsid w:val="00EB67E8"/>
    <w:rsid w:val="00EC008A"/>
    <w:rsid w:val="00EC0AA7"/>
    <w:rsid w:val="00EC14FE"/>
    <w:rsid w:val="00EC1597"/>
    <w:rsid w:val="00EC264A"/>
    <w:rsid w:val="00EC2679"/>
    <w:rsid w:val="00EC4777"/>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E7445"/>
    <w:rsid w:val="00EF06A2"/>
    <w:rsid w:val="00EF1A56"/>
    <w:rsid w:val="00EF208F"/>
    <w:rsid w:val="00EF2300"/>
    <w:rsid w:val="00EF2498"/>
    <w:rsid w:val="00EF2E73"/>
    <w:rsid w:val="00EF3589"/>
    <w:rsid w:val="00EF38CC"/>
    <w:rsid w:val="00EF3AB8"/>
    <w:rsid w:val="00EF4127"/>
    <w:rsid w:val="00EF4EBC"/>
    <w:rsid w:val="00EF5006"/>
    <w:rsid w:val="00EF6077"/>
    <w:rsid w:val="00EF678F"/>
    <w:rsid w:val="00EF711E"/>
    <w:rsid w:val="00EF7342"/>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2F1"/>
    <w:rsid w:val="00F40491"/>
    <w:rsid w:val="00F405DA"/>
    <w:rsid w:val="00F408E2"/>
    <w:rsid w:val="00F411F0"/>
    <w:rsid w:val="00F421FC"/>
    <w:rsid w:val="00F4248F"/>
    <w:rsid w:val="00F4262C"/>
    <w:rsid w:val="00F426D8"/>
    <w:rsid w:val="00F4324F"/>
    <w:rsid w:val="00F45827"/>
    <w:rsid w:val="00F45ACE"/>
    <w:rsid w:val="00F45E2D"/>
    <w:rsid w:val="00F468FE"/>
    <w:rsid w:val="00F47548"/>
    <w:rsid w:val="00F4763C"/>
    <w:rsid w:val="00F50250"/>
    <w:rsid w:val="00F50383"/>
    <w:rsid w:val="00F51056"/>
    <w:rsid w:val="00F51291"/>
    <w:rsid w:val="00F536B3"/>
    <w:rsid w:val="00F53F95"/>
    <w:rsid w:val="00F5537A"/>
    <w:rsid w:val="00F553B4"/>
    <w:rsid w:val="00F57E95"/>
    <w:rsid w:val="00F61CA4"/>
    <w:rsid w:val="00F61E24"/>
    <w:rsid w:val="00F62548"/>
    <w:rsid w:val="00F6258A"/>
    <w:rsid w:val="00F63C69"/>
    <w:rsid w:val="00F6403E"/>
    <w:rsid w:val="00F65167"/>
    <w:rsid w:val="00F662C2"/>
    <w:rsid w:val="00F66463"/>
    <w:rsid w:val="00F67491"/>
    <w:rsid w:val="00F67540"/>
    <w:rsid w:val="00F676BD"/>
    <w:rsid w:val="00F701CA"/>
    <w:rsid w:val="00F717A7"/>
    <w:rsid w:val="00F7192E"/>
    <w:rsid w:val="00F7298A"/>
    <w:rsid w:val="00F7324F"/>
    <w:rsid w:val="00F752A5"/>
    <w:rsid w:val="00F75AEE"/>
    <w:rsid w:val="00F77615"/>
    <w:rsid w:val="00F77852"/>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4CD0"/>
    <w:rsid w:val="00F95559"/>
    <w:rsid w:val="00F967DF"/>
    <w:rsid w:val="00F977DD"/>
    <w:rsid w:val="00F97E94"/>
    <w:rsid w:val="00FA0297"/>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E3C"/>
    <w:rsid w:val="00FB0EB0"/>
    <w:rsid w:val="00FB0F3C"/>
    <w:rsid w:val="00FB1043"/>
    <w:rsid w:val="00FB2639"/>
    <w:rsid w:val="00FB3AB4"/>
    <w:rsid w:val="00FB5359"/>
    <w:rsid w:val="00FB6884"/>
    <w:rsid w:val="00FB760C"/>
    <w:rsid w:val="00FB7DCB"/>
    <w:rsid w:val="00FC0428"/>
    <w:rsid w:val="00FC05FB"/>
    <w:rsid w:val="00FC2A43"/>
    <w:rsid w:val="00FC3AA5"/>
    <w:rsid w:val="00FC4859"/>
    <w:rsid w:val="00FC5D4E"/>
    <w:rsid w:val="00FC5DEE"/>
    <w:rsid w:val="00FC695A"/>
    <w:rsid w:val="00FC70D0"/>
    <w:rsid w:val="00FC7C9B"/>
    <w:rsid w:val="00FD0912"/>
    <w:rsid w:val="00FD2A1D"/>
    <w:rsid w:val="00FD2B5F"/>
    <w:rsid w:val="00FD3905"/>
    <w:rsid w:val="00FD4557"/>
    <w:rsid w:val="00FD475D"/>
    <w:rsid w:val="00FD5B80"/>
    <w:rsid w:val="00FD602B"/>
    <w:rsid w:val="00FD6658"/>
    <w:rsid w:val="00FD6B5A"/>
    <w:rsid w:val="00FE02F3"/>
    <w:rsid w:val="00FE1DD8"/>
    <w:rsid w:val="00FE2B8E"/>
    <w:rsid w:val="00FE3D35"/>
    <w:rsid w:val="00FE5603"/>
    <w:rsid w:val="00FE6E79"/>
    <w:rsid w:val="00FE7134"/>
    <w:rsid w:val="00FF24E6"/>
    <w:rsid w:val="00FF2D26"/>
    <w:rsid w:val="00FF3557"/>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68116913">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3.vsdx"/><Relationship Id="rId21" Type="http://schemas.openxmlformats.org/officeDocument/2006/relationships/hyperlink" Target="file:///N:\Student\Garrett.Wilson\GitReport\Report.docx" TargetMode="External"/><Relationship Id="rId42" Type="http://schemas.openxmlformats.org/officeDocument/2006/relationships/diagramColors" Target="diagrams/colors1.xml"/><Relationship Id="rId63" Type="http://schemas.openxmlformats.org/officeDocument/2006/relationships/image" Target="media/image25.png"/><Relationship Id="rId84" Type="http://schemas.openxmlformats.org/officeDocument/2006/relationships/image" Target="media/image46.wmf"/><Relationship Id="rId138" Type="http://schemas.openxmlformats.org/officeDocument/2006/relationships/fontTable" Target="fontTable.xml"/><Relationship Id="rId16" Type="http://schemas.openxmlformats.org/officeDocument/2006/relationships/hyperlink" Target="file:///N:\Student\Garrett.Wilson\GitReport\Report.docx" TargetMode="External"/><Relationship Id="rId107" Type="http://schemas.openxmlformats.org/officeDocument/2006/relationships/image" Target="media/image69.png"/><Relationship Id="rId11" Type="http://schemas.openxmlformats.org/officeDocument/2006/relationships/hyperlink" Target="file:///N:\Student\Garrett.Wilson\GitReport\Report.docx" TargetMode="External"/><Relationship Id="rId32" Type="http://schemas.openxmlformats.org/officeDocument/2006/relationships/hyperlink" Target="file:///N:\Student\Garrett.Wilson\GitReport\Report.docx" TargetMode="External"/><Relationship Id="rId37" Type="http://schemas.openxmlformats.org/officeDocument/2006/relationships/image" Target="media/image4.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wmf"/><Relationship Id="rId79" Type="http://schemas.openxmlformats.org/officeDocument/2006/relationships/image" Target="media/image41.wmf"/><Relationship Id="rId102" Type="http://schemas.openxmlformats.org/officeDocument/2006/relationships/image" Target="media/image64.png"/><Relationship Id="rId123" Type="http://schemas.openxmlformats.org/officeDocument/2006/relationships/hyperlink" Target="https://github.com/ThermalSoaring/bayesian-learning.git" TargetMode="External"/><Relationship Id="rId128" Type="http://schemas.openxmlformats.org/officeDocument/2006/relationships/hyperlink" Target="https://go.microsoft.com/?linkid=7729279"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N:\Student\Garrett.Wilson\GitReport\Report.docx" TargetMode="External"/><Relationship Id="rId27" Type="http://schemas.openxmlformats.org/officeDocument/2006/relationships/hyperlink" Target="file:///N:\Student\Garrett.Wilson\GitReport\Report.docx" TargetMode="External"/><Relationship Id="rId43" Type="http://schemas.microsoft.com/office/2007/relationships/diagramDrawing" Target="diagrams/drawing1.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package" Target="embeddings/Microsoft_Visio_Drawing1.vsdx"/><Relationship Id="rId118" Type="http://schemas.openxmlformats.org/officeDocument/2006/relationships/image" Target="media/image77.emf"/><Relationship Id="rId134" Type="http://schemas.openxmlformats.org/officeDocument/2006/relationships/hyperlink" Target="https://www.continuum.io/downloads" TargetMode="External"/><Relationship Id="rId139" Type="http://schemas.openxmlformats.org/officeDocument/2006/relationships/theme" Target="theme/theme1.xml"/><Relationship Id="rId80" Type="http://schemas.openxmlformats.org/officeDocument/2006/relationships/image" Target="media/image42.wmf"/><Relationship Id="rId85" Type="http://schemas.openxmlformats.org/officeDocument/2006/relationships/image" Target="media/image47.wmf"/><Relationship Id="rId12" Type="http://schemas.openxmlformats.org/officeDocument/2006/relationships/hyperlink" Target="file:///N:\Student\Garrett.Wilson\GitReport\Report.docx" TargetMode="External"/><Relationship Id="rId17" Type="http://schemas.openxmlformats.org/officeDocument/2006/relationships/hyperlink" Target="file:///N:\Student\Garrett.Wilson\GitReport\Report.docx" TargetMode="External"/><Relationship Id="rId33" Type="http://schemas.openxmlformats.org/officeDocument/2006/relationships/hyperlink" Target="file:///N:\Student\Garrett.Wilson\GitReport\Report.docx" TargetMode="External"/><Relationship Id="rId38" Type="http://schemas.openxmlformats.org/officeDocument/2006/relationships/image" Target="media/image5.png"/><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s://github.com/ThermalSoaring/autopilot-communication.git" TargetMode="External"/><Relationship Id="rId129" Type="http://schemas.openxmlformats.org/officeDocument/2006/relationships/hyperlink" Target="http://stackoverflow.com/a/30540370" TargetMode="Externa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wmf"/><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N:\Student\Garrett.Wilson\GitReport\Report.docx" TargetMode="External"/><Relationship Id="rId28" Type="http://schemas.openxmlformats.org/officeDocument/2006/relationships/hyperlink" Target="file:///N:\Student\Garrett.Wilson\GitReport\Report.docx" TargetMode="External"/><Relationship Id="rId49" Type="http://schemas.openxmlformats.org/officeDocument/2006/relationships/image" Target="media/image11.png"/><Relationship Id="rId114" Type="http://schemas.openxmlformats.org/officeDocument/2006/relationships/image" Target="media/image75.emf"/><Relationship Id="rId119" Type="http://schemas.openxmlformats.org/officeDocument/2006/relationships/package" Target="embeddings/Microsoft_Visio_Drawing4.vsdx"/><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wmf"/><Relationship Id="rId86" Type="http://schemas.openxmlformats.org/officeDocument/2006/relationships/image" Target="media/image48.wmf"/><Relationship Id="rId130" Type="http://schemas.openxmlformats.org/officeDocument/2006/relationships/hyperlink" Target="https://sourceforge.net/projects/boost/files/boost-binaries/1.60.0/boost_1_60_0-msvc-9.0-32.exe/download" TargetMode="External"/><Relationship Id="rId135" Type="http://schemas.openxmlformats.org/officeDocument/2006/relationships/image" Target="media/image80.jpeg"/><Relationship Id="rId13" Type="http://schemas.openxmlformats.org/officeDocument/2006/relationships/hyperlink" Target="file:///N:\Student\Garrett.Wilson\GitReport\Report.docx" TargetMode="External"/><Relationship Id="rId18" Type="http://schemas.openxmlformats.org/officeDocument/2006/relationships/hyperlink" Target="file:///N:\Student\Garrett.Wilson\GitReport\Report.docx" TargetMode="External"/><Relationship Id="rId39" Type="http://schemas.openxmlformats.org/officeDocument/2006/relationships/diagramData" Target="diagrams/data1.xml"/><Relationship Id="rId109" Type="http://schemas.openxmlformats.org/officeDocument/2006/relationships/image" Target="media/image71.png"/><Relationship Id="rId34" Type="http://schemas.openxmlformats.org/officeDocument/2006/relationships/hyperlink" Target="file:///N:\Student\Garrett.Wilson\GitReport\Report.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w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8.emf"/><Relationship Id="rId125" Type="http://schemas.openxmlformats.org/officeDocument/2006/relationships/hyperlink" Target="https://slack.com/downloads" TargetMode="Externa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hyperlink" Target="file:///N:\Student\Garrett.Wilson\GitReport\Report.docx" TargetMode="External"/><Relationship Id="rId24" Type="http://schemas.openxmlformats.org/officeDocument/2006/relationships/hyperlink" Target="file:///N:\Student\Garrett.Wilson\GitReport\Report.docx" TargetMode="External"/><Relationship Id="rId40" Type="http://schemas.openxmlformats.org/officeDocument/2006/relationships/diagramLayout" Target="diagrams/layout1.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package" Target="embeddings/Microsoft_Visio_Drawing2.vsdx"/><Relationship Id="rId131" Type="http://schemas.openxmlformats.org/officeDocument/2006/relationships/hyperlink" Target="https://sourceforge.net/projects/boost/files/boost-binaries/1.60.0/" TargetMode="External"/><Relationship Id="rId136" Type="http://schemas.openxmlformats.org/officeDocument/2006/relationships/image" Target="media/image81.jpeg"/><Relationship Id="rId61" Type="http://schemas.openxmlformats.org/officeDocument/2006/relationships/image" Target="media/image23.png"/><Relationship Id="rId82" Type="http://schemas.openxmlformats.org/officeDocument/2006/relationships/image" Target="media/image44.wmf"/><Relationship Id="rId19" Type="http://schemas.openxmlformats.org/officeDocument/2006/relationships/hyperlink" Target="file:///N:\Student\Garrett.Wilson\GitReport\Report.docx" TargetMode="External"/><Relationship Id="rId14" Type="http://schemas.openxmlformats.org/officeDocument/2006/relationships/hyperlink" Target="file:///N:\Student\Garrett.Wilson\GitReport\Report.docx" TargetMode="External"/><Relationship Id="rId30" Type="http://schemas.openxmlformats.org/officeDocument/2006/relationships/hyperlink" Target="file:///N:\Student\Garrett.Wilson\GitReport\Report.docx" TargetMode="External"/><Relationship Id="rId35" Type="http://schemas.openxmlformats.org/officeDocument/2006/relationships/image" Target="media/image2.png"/><Relationship Id="rId56" Type="http://schemas.openxmlformats.org/officeDocument/2006/relationships/image" Target="media/image18.png"/><Relationship Id="rId77" Type="http://schemas.openxmlformats.org/officeDocument/2006/relationships/image" Target="media/image39.wmf"/><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github.com/tridge/crrcsim-ardupilot.git" TargetMode="Externa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w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package" Target="embeddings/Microsoft_Visio_Drawing5.vsdx"/><Relationship Id="rId3" Type="http://schemas.openxmlformats.org/officeDocument/2006/relationships/styles" Target="styles.xml"/><Relationship Id="rId25" Type="http://schemas.openxmlformats.org/officeDocument/2006/relationships/hyperlink" Target="file:///N:\Student\Garrett.Wilson\GitReport\Report.docx"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6.emf"/><Relationship Id="rId137" Type="http://schemas.openxmlformats.org/officeDocument/2006/relationships/footer" Target="footer1.xml"/><Relationship Id="rId20" Type="http://schemas.openxmlformats.org/officeDocument/2006/relationships/hyperlink" Target="file:///N:\Student\Garrett.Wilson\GitReport\Report.docx" TargetMode="External"/><Relationship Id="rId41" Type="http://schemas.openxmlformats.org/officeDocument/2006/relationships/diagramQuickStyle" Target="diagrams/quickStyle1.xml"/><Relationship Id="rId62" Type="http://schemas.openxmlformats.org/officeDocument/2006/relationships/image" Target="media/image24.png"/><Relationship Id="rId83" Type="http://schemas.openxmlformats.org/officeDocument/2006/relationships/image" Target="media/image45.wmf"/><Relationship Id="rId88" Type="http://schemas.openxmlformats.org/officeDocument/2006/relationships/image" Target="media/image50.wmf"/><Relationship Id="rId111" Type="http://schemas.openxmlformats.org/officeDocument/2006/relationships/image" Target="media/image73.png"/><Relationship Id="rId132" Type="http://schemas.openxmlformats.org/officeDocument/2006/relationships/hyperlink" Target="https://github.com/miloyip/rapidjson/archive/v1.0.2.zip" TargetMode="External"/><Relationship Id="rId15" Type="http://schemas.openxmlformats.org/officeDocument/2006/relationships/hyperlink" Target="file:///N:\Student\Garrett.Wilson\GitReport\Report.docx" TargetMode="External"/><Relationship Id="rId36" Type="http://schemas.openxmlformats.org/officeDocument/2006/relationships/image" Target="media/image3.png"/><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79.png"/><Relationship Id="rId10" Type="http://schemas.openxmlformats.org/officeDocument/2006/relationships/hyperlink" Target="file:///N:\Student\Garrett.Wilson\GitReport\Report.docx" TargetMode="External"/><Relationship Id="rId31" Type="http://schemas.openxmlformats.org/officeDocument/2006/relationships/hyperlink" Target="file:///N:\Student\Garrett.Wilson\GitReport\Report.docx" TargetMode="External"/><Relationship Id="rId52" Type="http://schemas.openxmlformats.org/officeDocument/2006/relationships/image" Target="media/image14.png"/><Relationship Id="rId73" Type="http://schemas.openxmlformats.org/officeDocument/2006/relationships/image" Target="media/image35.wmf"/><Relationship Id="rId78" Type="http://schemas.openxmlformats.org/officeDocument/2006/relationships/image" Target="media/image40.w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github.com/thermalsoaring" TargetMode="External"/><Relationship Id="rId4" Type="http://schemas.openxmlformats.org/officeDocument/2006/relationships/settings" Target="settings.xml"/><Relationship Id="rId9" Type="http://schemas.openxmlformats.org/officeDocument/2006/relationships/hyperlink" Target="file:///N:\Student\Garrett.Wilson\GitReport\Report.docx" TargetMode="External"/><Relationship Id="rId26" Type="http://schemas.openxmlformats.org/officeDocument/2006/relationships/hyperlink" Target="file:///N:\Student\Garrett.Wilson\GitReport\Report.docx"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emf"/><Relationship Id="rId133" Type="http://schemas.openxmlformats.org/officeDocument/2006/relationships/hyperlink" Target="https://github.com/miloyip/rapidjson/releas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3F9450A5-E25A-49BA-9C7E-0026630097B3}" type="presOf" srcId="{93725E0F-FBA2-43EB-91A0-53B644754C55}" destId="{B3495ED1-BDBE-4ED5-B47A-FAFAA29E5A4F}" srcOrd="0" destOrd="0" presId="urn:microsoft.com/office/officeart/2005/8/layout/cycle3"/>
    <dgm:cxn modelId="{9376ECC5-EE24-4AFE-ABEB-64640BC63C00}" type="presOf" srcId="{D8B2A28B-78A5-42E1-9D93-77B1B84A577A}" destId="{B5FDDA07-846B-491B-A297-B619DDE96430}"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9006F3D2-9DD6-4494-8324-597A5344EEE4}" type="presOf" srcId="{6FA12806-86B1-461B-957A-9920A3D29260}" destId="{A2C9E7BF-42A3-4AD5-B831-16E7AB8A48D9}" srcOrd="0" destOrd="0" presId="urn:microsoft.com/office/officeart/2005/8/layout/cycle3"/>
    <dgm:cxn modelId="{CBF561A6-B90E-4419-A4A5-761139C68B39}" type="presOf" srcId="{5776C578-D7AF-4CE0-8545-94C0BB5A1B5B}" destId="{7F3B695F-74A2-4905-8291-CB1ABC201385}" srcOrd="0" destOrd="0" presId="urn:microsoft.com/office/officeart/2005/8/layout/cycle3"/>
    <dgm:cxn modelId="{EA5B1297-5536-4BA3-8821-AE2A9E284926}" type="presOf" srcId="{E85D747B-AE63-4E56-BB3D-E7B4DE6F5549}" destId="{B766B482-3477-4065-AB18-CBA46098911C}" srcOrd="0" destOrd="0" presId="urn:microsoft.com/office/officeart/2005/8/layout/cycle3"/>
    <dgm:cxn modelId="{D9930DD4-BDD1-45A0-B43C-C085378AEE29}" type="presOf" srcId="{7E64D4E4-4E58-417C-8AF2-359776ADACF3}" destId="{D02FCE58-4A73-42FC-BB49-93584A94378C}" srcOrd="0" destOrd="0" presId="urn:microsoft.com/office/officeart/2005/8/layout/cycle3"/>
    <dgm:cxn modelId="{A89510A2-F72C-4555-9BB4-2B02B3B6129E}" type="presOf" srcId="{A6E46103-DE04-4191-8396-C718B143D3CE}" destId="{C7A4CBF4-8ECE-4C7B-A84D-928BF88934B2}"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B9F3F42E-5E78-438B-8E85-EAEF7852EDD0}" srcId="{93725E0F-FBA2-43EB-91A0-53B644754C55}" destId="{6FA12806-86B1-461B-957A-9920A3D29260}" srcOrd="2" destOrd="0" parTransId="{28020F85-A6C2-4220-998B-574362A5AA30}" sibTransId="{18F32FF3-5AC6-4123-96B8-7E882B05D918}"/>
    <dgm:cxn modelId="{415FE12A-E9F1-456C-8059-50A813605C7F}" type="presParOf" srcId="{B3495ED1-BDBE-4ED5-B47A-FAFAA29E5A4F}" destId="{5ADFCFC8-33AB-4A46-8C07-89F6315A6CBB}" srcOrd="0" destOrd="0" presId="urn:microsoft.com/office/officeart/2005/8/layout/cycle3"/>
    <dgm:cxn modelId="{FC713F11-E9F6-4E75-A065-42957CAF92C9}" type="presParOf" srcId="{5ADFCFC8-33AB-4A46-8C07-89F6315A6CBB}" destId="{D02FCE58-4A73-42FC-BB49-93584A94378C}" srcOrd="0" destOrd="0" presId="urn:microsoft.com/office/officeart/2005/8/layout/cycle3"/>
    <dgm:cxn modelId="{51FDDFA6-155C-434A-BBE4-A0BCF9C3E3B9}" type="presParOf" srcId="{5ADFCFC8-33AB-4A46-8C07-89F6315A6CBB}" destId="{B5FDDA07-846B-491B-A297-B619DDE96430}" srcOrd="1" destOrd="0" presId="urn:microsoft.com/office/officeart/2005/8/layout/cycle3"/>
    <dgm:cxn modelId="{80E463A4-E59B-4062-B48F-F3AE0864E8DB}" type="presParOf" srcId="{5ADFCFC8-33AB-4A46-8C07-89F6315A6CBB}" destId="{7F3B695F-74A2-4905-8291-CB1ABC201385}" srcOrd="2" destOrd="0" presId="urn:microsoft.com/office/officeart/2005/8/layout/cycle3"/>
    <dgm:cxn modelId="{92E778B9-607A-4A99-BDF9-4F7786D1B043}" type="presParOf" srcId="{5ADFCFC8-33AB-4A46-8C07-89F6315A6CBB}" destId="{A2C9E7BF-42A3-4AD5-B831-16E7AB8A48D9}" srcOrd="3" destOrd="0" presId="urn:microsoft.com/office/officeart/2005/8/layout/cycle3"/>
    <dgm:cxn modelId="{525D480C-8664-44F7-B3F1-04D470E63E50}" type="presParOf" srcId="{5ADFCFC8-33AB-4A46-8C07-89F6315A6CBB}" destId="{C7A4CBF4-8ECE-4C7B-A84D-928BF88934B2}" srcOrd="4" destOrd="0" presId="urn:microsoft.com/office/officeart/2005/8/layout/cycle3"/>
    <dgm:cxn modelId="{06F24531-6029-48A5-B7A5-8D37DB095AE1}"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980D2C-FC62-48A1-A939-B89194B00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1002</TotalTime>
  <Pages>1</Pages>
  <Words>24784</Words>
  <Characters>141275</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165728</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Travis Crumley</cp:lastModifiedBy>
  <cp:revision>612</cp:revision>
  <cp:lastPrinted>2009-02-11T20:41:00Z</cp:lastPrinted>
  <dcterms:created xsi:type="dcterms:W3CDTF">2016-04-25T02:36:00Z</dcterms:created>
  <dcterms:modified xsi:type="dcterms:W3CDTF">2016-06-08T00:13:00Z</dcterms:modified>
</cp:coreProperties>
</file>