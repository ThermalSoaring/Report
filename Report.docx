
<file path=[Content_Types].xml><?xml version="1.0" encoding="utf-8"?>
<Types xmlns="http://schemas.openxmlformats.org/package/2006/content-types">
  <Default Extension="png" ContentType="image/png"/>
  <Default Extension="jpeg" ContentType="image/jpeg"/>
  <Default Extension="wmf" ContentType="image/x-wmf"/>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rsidR="0062210E" w:rsidRPr="003F2120" w:rsidRDefault="0062210E" w:rsidP="003F2120"/>
    <w:p w:rsidR="0062210E" w:rsidRPr="003F2120" w:rsidRDefault="0062210E" w:rsidP="003F2120"/>
    <w:p w:rsidR="0062210E" w:rsidRPr="003F2120" w:rsidRDefault="0062210E" w:rsidP="003F2120"/>
    <w:p w:rsidR="0062210E" w:rsidRPr="003F2120" w:rsidRDefault="0062210E" w:rsidP="003F2120"/>
    <w:p w:rsidR="000847A8" w:rsidRPr="003F2120" w:rsidRDefault="00882950" w:rsidP="003F2120">
      <w:r>
        <w:rPr>
          <w:noProof/>
          <w:lang w:eastAsia="ja-JP"/>
        </w:rPr>
        <w:drawing>
          <wp:inline distT="0" distB="0" distL="0" distR="0" wp14:anchorId="7D506F30" wp14:editId="11C67296">
            <wp:extent cx="5943600" cy="1945640"/>
            <wp:effectExtent l="0" t="0" r="0" b="0"/>
            <wp:docPr id="1" name="Picture 1" descr="EFClogoUNIhighr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FClogoUNIhighres.jpg"/>
                    <pic:cNvPicPr>
                      <a:picLocks noChangeAspect="1" noChangeArrowheads="1"/>
                    </pic:cNvPicPr>
                  </pic:nvPicPr>
                  <pic:blipFill>
                    <a:blip r:embed="rId8" cstate="print">
                      <a:grayscl/>
                      <a:extLst>
                        <a:ext uri="{28A0092B-C50C-407E-A947-70E740481C1C}">
                          <a14:useLocalDpi xmlns:a14="http://schemas.microsoft.com/office/drawing/2010/main" val="0"/>
                        </a:ext>
                      </a:extLst>
                    </a:blip>
                    <a:srcRect/>
                    <a:stretch>
                      <a:fillRect/>
                    </a:stretch>
                  </pic:blipFill>
                  <pic:spPr bwMode="auto">
                    <a:xfrm>
                      <a:off x="0" y="0"/>
                      <a:ext cx="5943600" cy="1945640"/>
                    </a:xfrm>
                    <a:prstGeom prst="rect">
                      <a:avLst/>
                    </a:prstGeom>
                    <a:solidFill>
                      <a:srgbClr val="EEECE1"/>
                    </a:solidFill>
                    <a:ln>
                      <a:noFill/>
                    </a:ln>
                  </pic:spPr>
                </pic:pic>
              </a:graphicData>
            </a:graphic>
          </wp:inline>
        </w:drawing>
      </w:r>
    </w:p>
    <w:p w:rsidR="000847A8" w:rsidRDefault="000847A8" w:rsidP="003F2120"/>
    <w:p w:rsidR="009633AA" w:rsidRDefault="009633AA" w:rsidP="003F2120"/>
    <w:p w:rsidR="009633AA" w:rsidRDefault="009633AA" w:rsidP="003F2120"/>
    <w:p w:rsidR="009633AA" w:rsidRPr="003F2120" w:rsidRDefault="009633AA" w:rsidP="003F2120"/>
    <w:p w:rsidR="0062210E" w:rsidRDefault="005F7912" w:rsidP="003F2120">
      <w:pPr>
        <w:pStyle w:val="Title"/>
      </w:pPr>
      <w:r>
        <w:t>Machine Learning</w:t>
      </w:r>
      <w:r w:rsidR="00D57489">
        <w:t xml:space="preserve"> for Thermal Soaring</w:t>
      </w:r>
    </w:p>
    <w:p w:rsidR="003F2120" w:rsidRPr="00614225" w:rsidRDefault="003F2120" w:rsidP="003F2120">
      <w:pPr>
        <w:pStyle w:val="Title"/>
      </w:pPr>
    </w:p>
    <w:p w:rsidR="0062210E" w:rsidRDefault="005F7912" w:rsidP="002C766F">
      <w:pPr>
        <w:pStyle w:val="Subtitle"/>
      </w:pPr>
      <w:r>
        <w:t>Travis Crumley, David Egolf, Garrett Wilson</w:t>
      </w:r>
    </w:p>
    <w:p w:rsidR="0062210E" w:rsidRDefault="003B18AA" w:rsidP="002C766F">
      <w:pPr>
        <w:pStyle w:val="Subtitle"/>
      </w:pPr>
      <w:r>
        <w:t>5/</w:t>
      </w:r>
      <w:r w:rsidR="00F32358">
        <w:t>30</w:t>
      </w:r>
      <w:r w:rsidR="005F7912">
        <w:t>/2016</w:t>
      </w:r>
    </w:p>
    <w:p w:rsidR="0062210E" w:rsidRDefault="0062210E" w:rsidP="002C766F">
      <w:pPr>
        <w:pStyle w:val="Subtitle"/>
      </w:pPr>
    </w:p>
    <w:p w:rsidR="0062210E" w:rsidRDefault="0062210E" w:rsidP="002C766F">
      <w:pPr>
        <w:pStyle w:val="Subtitle"/>
      </w:pPr>
    </w:p>
    <w:p w:rsidR="0062210E" w:rsidRPr="00AB390E" w:rsidRDefault="0062210E" w:rsidP="00702883">
      <w:pPr>
        <w:pStyle w:val="Subtitle"/>
      </w:pPr>
      <w:r w:rsidRPr="00AB390E">
        <w:t>Advisor(s):</w:t>
      </w:r>
    </w:p>
    <w:p w:rsidR="00317339" w:rsidRDefault="005F7912" w:rsidP="002C766F">
      <w:pPr>
        <w:pStyle w:val="Subtitle"/>
      </w:pPr>
      <w:r>
        <w:t>Professor Ralph Stirling</w:t>
      </w:r>
    </w:p>
    <w:p w:rsidR="00317339" w:rsidRDefault="00317339" w:rsidP="002C766F">
      <w:pPr>
        <w:pStyle w:val="Subtitle"/>
      </w:pPr>
    </w:p>
    <w:p w:rsidR="003F2120" w:rsidRDefault="003F2120" w:rsidP="002C766F">
      <w:pPr>
        <w:pStyle w:val="Subtitle"/>
      </w:pPr>
    </w:p>
    <w:p w:rsidR="003F2120" w:rsidRDefault="003F2120" w:rsidP="002C766F">
      <w:pPr>
        <w:pStyle w:val="Subtitle"/>
      </w:pPr>
    </w:p>
    <w:p w:rsidR="00317339" w:rsidRDefault="00317339" w:rsidP="00C47A37">
      <w:pPr>
        <w:pStyle w:val="HeaderUnnumbered"/>
      </w:pPr>
      <w:bookmarkStart w:id="0" w:name="_Toc221643168"/>
      <w:bookmarkStart w:id="1" w:name="_Toc221968919"/>
      <w:bookmarkStart w:id="2" w:name="_Toc221969360"/>
      <w:bookmarkStart w:id="3" w:name="_Toc221969930"/>
      <w:bookmarkStart w:id="4" w:name="_Toc452907076"/>
      <w:r>
        <w:lastRenderedPageBreak/>
        <w:t>Abstract</w:t>
      </w:r>
      <w:bookmarkEnd w:id="0"/>
      <w:bookmarkEnd w:id="1"/>
      <w:bookmarkEnd w:id="2"/>
      <w:bookmarkEnd w:id="3"/>
      <w:bookmarkEnd w:id="4"/>
    </w:p>
    <w:p w:rsidR="00094427" w:rsidRDefault="00037C5D" w:rsidP="003F2120">
      <w:bookmarkStart w:id="5" w:name="_Toc221643170"/>
      <w:r w:rsidRPr="00037C5D">
        <w:t>Our goal was to increase glider flight time by writing software for autonomously finding and using thermal updrafts. We split our work into three parts: basic implementation of an existing algorithm, exploration of thermal identification methods, and exploration of machine learning methods for more flexible decision making.</w:t>
      </w:r>
    </w:p>
    <w:p w:rsidR="00192044" w:rsidRDefault="00726BBE" w:rsidP="003F2120">
      <w:r>
        <w:t>The basic implementati</w:t>
      </w:r>
      <w:r w:rsidR="00037C5D">
        <w:t xml:space="preserve">on </w:t>
      </w:r>
      <w:r w:rsidR="003711D6">
        <w:t>incorporated</w:t>
      </w:r>
      <w:r w:rsidR="00037C5D">
        <w:t xml:space="preserve"> results from Edwards and Allen</w:t>
      </w:r>
      <w:r>
        <w:t xml:space="preserve"> into a simple </w:t>
      </w:r>
      <w:r w:rsidR="003711D6">
        <w:t>algorithm</w:t>
      </w:r>
      <w:r>
        <w:t xml:space="preserve"> that could be easily tested and deployed. </w:t>
      </w:r>
      <w:r w:rsidR="00A25922">
        <w:t>We successfully implemented this method in the Piccolo autopilot simulator.</w:t>
      </w:r>
    </w:p>
    <w:p w:rsidR="00192044" w:rsidRDefault="00192044" w:rsidP="003F2120">
      <w:r>
        <w:t>In order to improve</w:t>
      </w:r>
      <w:r w:rsidR="00726BBE">
        <w:t xml:space="preserve"> thermal identification, </w:t>
      </w:r>
      <w:r w:rsidR="00AC6B2E">
        <w:t xml:space="preserve">we examined </w:t>
      </w:r>
      <w:r w:rsidR="00726BBE">
        <w:t xml:space="preserve">both </w:t>
      </w:r>
      <w:r w:rsidR="00092C2E">
        <w:t>B</w:t>
      </w:r>
      <w:r w:rsidR="00726BBE">
        <w:t xml:space="preserve">ayesian parameter estimation and </w:t>
      </w:r>
      <w:r w:rsidR="00092C2E">
        <w:t>G</w:t>
      </w:r>
      <w:r w:rsidR="00AC6B2E">
        <w:t>aussian process regression</w:t>
      </w:r>
      <w:r w:rsidR="00726BBE">
        <w:t xml:space="preserve">. </w:t>
      </w:r>
      <w:r w:rsidR="00037C5D">
        <w:t>We then tested</w:t>
      </w:r>
      <w:r w:rsidR="00AC6B2E">
        <w:t xml:space="preserve"> and explored</w:t>
      </w:r>
      <w:r w:rsidR="00037C5D">
        <w:t xml:space="preserve"> </w:t>
      </w:r>
      <w:r w:rsidR="00726BBE">
        <w:t xml:space="preserve">Gaussian process regression </w:t>
      </w:r>
      <w:r w:rsidR="00037C5D">
        <w:t>further, since it proved to be the most promising.</w:t>
      </w:r>
      <w:r>
        <w:t xml:space="preserve"> Using Gaussian process regression, the glider successfully identifies and orbits thermals in simulation.</w:t>
      </w:r>
    </w:p>
    <w:p w:rsidR="00A25922" w:rsidRDefault="00037C5D" w:rsidP="003F2120">
      <w:r>
        <w:t>To increase the flexibility of decision-making, we investigated several machine learning</w:t>
      </w:r>
      <w:r w:rsidR="00094427">
        <w:t xml:space="preserve"> methods for policy development: </w:t>
      </w:r>
      <w:r w:rsidR="00094427" w:rsidRPr="00094427">
        <w:t>table-based Q-learning, neural fitted Q-learning, and dynamic programming with neural interpolation</w:t>
      </w:r>
      <w:r w:rsidR="00094427">
        <w:t>.</w:t>
      </w:r>
      <w:r>
        <w:t xml:space="preserve"> </w:t>
      </w:r>
      <w:r w:rsidR="00A25922" w:rsidRPr="00A25922">
        <w:t xml:space="preserve">Using dynamic programming with neural interpolation, the glider learns a plausible and adaptive </w:t>
      </w:r>
      <w:r w:rsidR="00192044" w:rsidRPr="00A25922">
        <w:t>policy that</w:t>
      </w:r>
      <w:r w:rsidR="00A25922" w:rsidRPr="00A25922">
        <w:t xml:space="preserve"> adjusts in response to thermal position and shape.</w:t>
      </w:r>
      <w:r w:rsidR="003711D6">
        <w:t xml:space="preserve"> </w:t>
      </w:r>
      <w:r w:rsidR="0024633B">
        <w:t>We investigated these</w:t>
      </w:r>
      <w:r w:rsidR="003711D6">
        <w:t xml:space="preserve"> machine learning methods in a highly idealized environment, and current work is focused on transitioning to the more sophisticated CRRCSim simulator.</w:t>
      </w:r>
    </w:p>
    <w:p w:rsidR="008C4EF8" w:rsidRPr="00DB091C" w:rsidRDefault="002C766F" w:rsidP="00C47A37">
      <w:pPr>
        <w:pStyle w:val="HeaderUnnumbered"/>
      </w:pPr>
      <w:bookmarkStart w:id="6" w:name="_Toc452907077"/>
      <w:r>
        <w:lastRenderedPageBreak/>
        <w:t>Table of C</w:t>
      </w:r>
      <w:r w:rsidR="008C4EF8" w:rsidRPr="00DB091C">
        <w:t>ontents</w:t>
      </w:r>
      <w:bookmarkEnd w:id="6"/>
    </w:p>
    <w:p w:rsidR="00801841" w:rsidRDefault="00E53442">
      <w:pPr>
        <w:pStyle w:val="TOC1"/>
        <w:tabs>
          <w:tab w:val="right" w:leader="dot" w:pos="9350"/>
        </w:tabs>
        <w:rPr>
          <w:rFonts w:asciiTheme="minorHAnsi" w:eastAsiaTheme="minorEastAsia" w:hAnsiTheme="minorHAnsi" w:cstheme="minorBidi"/>
          <w:b w:val="0"/>
          <w:bCs w:val="0"/>
          <w:caps w:val="0"/>
          <w:noProof/>
          <w:sz w:val="22"/>
          <w:szCs w:val="22"/>
          <w:lang w:val="en-CA" w:eastAsia="en-CA"/>
        </w:rPr>
      </w:pPr>
      <w:r>
        <w:fldChar w:fldCharType="begin"/>
      </w:r>
      <w:r w:rsidR="00313994">
        <w:instrText xml:space="preserve"> TOC \o "3-3" \h \z \t "Heading 1,1,Heading 2,2,Header Unnumbered,1,Contents Heading,1" </w:instrText>
      </w:r>
      <w:r>
        <w:fldChar w:fldCharType="separate"/>
      </w:r>
      <w:hyperlink w:anchor="_Toc452907076" w:history="1">
        <w:r w:rsidR="00801841" w:rsidRPr="00B66AD0">
          <w:rPr>
            <w:rStyle w:val="Hyperlink"/>
            <w:noProof/>
          </w:rPr>
          <w:t>Abstract</w:t>
        </w:r>
        <w:r w:rsidR="00801841">
          <w:rPr>
            <w:noProof/>
            <w:webHidden/>
          </w:rPr>
          <w:tab/>
        </w:r>
        <w:r w:rsidR="00801841">
          <w:rPr>
            <w:noProof/>
            <w:webHidden/>
          </w:rPr>
          <w:fldChar w:fldCharType="begin"/>
        </w:r>
        <w:r w:rsidR="00801841">
          <w:rPr>
            <w:noProof/>
            <w:webHidden/>
          </w:rPr>
          <w:instrText xml:space="preserve"> PAGEREF _Toc452907076 \h </w:instrText>
        </w:r>
        <w:r w:rsidR="00801841">
          <w:rPr>
            <w:noProof/>
            <w:webHidden/>
          </w:rPr>
        </w:r>
        <w:r w:rsidR="00801841">
          <w:rPr>
            <w:noProof/>
            <w:webHidden/>
          </w:rPr>
          <w:fldChar w:fldCharType="separate"/>
        </w:r>
        <w:r w:rsidR="00801841">
          <w:rPr>
            <w:noProof/>
            <w:webHidden/>
          </w:rPr>
          <w:t>2</w:t>
        </w:r>
        <w:r w:rsidR="00801841">
          <w:rPr>
            <w:noProof/>
            <w:webHidden/>
          </w:rPr>
          <w:fldChar w:fldCharType="end"/>
        </w:r>
      </w:hyperlink>
    </w:p>
    <w:p w:rsidR="00801841" w:rsidRDefault="00276082">
      <w:pPr>
        <w:pStyle w:val="TOC1"/>
        <w:tabs>
          <w:tab w:val="right" w:leader="dot" w:pos="9350"/>
        </w:tabs>
        <w:rPr>
          <w:rFonts w:asciiTheme="minorHAnsi" w:eastAsiaTheme="minorEastAsia" w:hAnsiTheme="minorHAnsi" w:cstheme="minorBidi"/>
          <w:b w:val="0"/>
          <w:bCs w:val="0"/>
          <w:caps w:val="0"/>
          <w:noProof/>
          <w:sz w:val="22"/>
          <w:szCs w:val="22"/>
          <w:lang w:val="en-CA" w:eastAsia="en-CA"/>
        </w:rPr>
      </w:pPr>
      <w:hyperlink w:anchor="_Toc452907077" w:history="1">
        <w:r w:rsidR="00801841" w:rsidRPr="00B66AD0">
          <w:rPr>
            <w:rStyle w:val="Hyperlink"/>
            <w:noProof/>
          </w:rPr>
          <w:t>Table of Contents</w:t>
        </w:r>
        <w:r w:rsidR="00801841">
          <w:rPr>
            <w:noProof/>
            <w:webHidden/>
          </w:rPr>
          <w:tab/>
        </w:r>
        <w:r w:rsidR="00801841">
          <w:rPr>
            <w:noProof/>
            <w:webHidden/>
          </w:rPr>
          <w:fldChar w:fldCharType="begin"/>
        </w:r>
        <w:r w:rsidR="00801841">
          <w:rPr>
            <w:noProof/>
            <w:webHidden/>
          </w:rPr>
          <w:instrText xml:space="preserve"> PAGEREF _Toc452907077 \h </w:instrText>
        </w:r>
        <w:r w:rsidR="00801841">
          <w:rPr>
            <w:noProof/>
            <w:webHidden/>
          </w:rPr>
        </w:r>
        <w:r w:rsidR="00801841">
          <w:rPr>
            <w:noProof/>
            <w:webHidden/>
          </w:rPr>
          <w:fldChar w:fldCharType="separate"/>
        </w:r>
        <w:r w:rsidR="00801841">
          <w:rPr>
            <w:noProof/>
            <w:webHidden/>
          </w:rPr>
          <w:t>3</w:t>
        </w:r>
        <w:r w:rsidR="00801841">
          <w:rPr>
            <w:noProof/>
            <w:webHidden/>
          </w:rPr>
          <w:fldChar w:fldCharType="end"/>
        </w:r>
      </w:hyperlink>
    </w:p>
    <w:p w:rsidR="00801841" w:rsidRDefault="00276082">
      <w:pPr>
        <w:pStyle w:val="TOC1"/>
        <w:tabs>
          <w:tab w:val="right" w:leader="dot" w:pos="9350"/>
        </w:tabs>
        <w:rPr>
          <w:rFonts w:asciiTheme="minorHAnsi" w:eastAsiaTheme="minorEastAsia" w:hAnsiTheme="minorHAnsi" w:cstheme="minorBidi"/>
          <w:b w:val="0"/>
          <w:bCs w:val="0"/>
          <w:caps w:val="0"/>
          <w:noProof/>
          <w:sz w:val="22"/>
          <w:szCs w:val="22"/>
          <w:lang w:val="en-CA" w:eastAsia="en-CA"/>
        </w:rPr>
      </w:pPr>
      <w:hyperlink w:anchor="_Toc452907078" w:history="1">
        <w:r w:rsidR="00801841" w:rsidRPr="00B66AD0">
          <w:rPr>
            <w:rStyle w:val="Hyperlink"/>
            <w:noProof/>
          </w:rPr>
          <w:t>Table of Figures</w:t>
        </w:r>
        <w:r w:rsidR="00801841">
          <w:rPr>
            <w:noProof/>
            <w:webHidden/>
          </w:rPr>
          <w:tab/>
        </w:r>
        <w:r w:rsidR="00801841">
          <w:rPr>
            <w:noProof/>
            <w:webHidden/>
          </w:rPr>
          <w:fldChar w:fldCharType="begin"/>
        </w:r>
        <w:r w:rsidR="00801841">
          <w:rPr>
            <w:noProof/>
            <w:webHidden/>
          </w:rPr>
          <w:instrText xml:space="preserve"> PAGEREF _Toc452907078 \h </w:instrText>
        </w:r>
        <w:r w:rsidR="00801841">
          <w:rPr>
            <w:noProof/>
            <w:webHidden/>
          </w:rPr>
        </w:r>
        <w:r w:rsidR="00801841">
          <w:rPr>
            <w:noProof/>
            <w:webHidden/>
          </w:rPr>
          <w:fldChar w:fldCharType="separate"/>
        </w:r>
        <w:r w:rsidR="00801841">
          <w:rPr>
            <w:noProof/>
            <w:webHidden/>
          </w:rPr>
          <w:t>7</w:t>
        </w:r>
        <w:r w:rsidR="00801841">
          <w:rPr>
            <w:noProof/>
            <w:webHidden/>
          </w:rPr>
          <w:fldChar w:fldCharType="end"/>
        </w:r>
      </w:hyperlink>
    </w:p>
    <w:p w:rsidR="00801841" w:rsidRDefault="00276082">
      <w:pPr>
        <w:pStyle w:val="TOC1"/>
        <w:tabs>
          <w:tab w:val="right" w:leader="dot" w:pos="9350"/>
        </w:tabs>
        <w:rPr>
          <w:rFonts w:asciiTheme="minorHAnsi" w:eastAsiaTheme="minorEastAsia" w:hAnsiTheme="minorHAnsi" w:cstheme="minorBidi"/>
          <w:b w:val="0"/>
          <w:bCs w:val="0"/>
          <w:caps w:val="0"/>
          <w:noProof/>
          <w:sz w:val="22"/>
          <w:szCs w:val="22"/>
          <w:lang w:val="en-CA" w:eastAsia="en-CA"/>
        </w:rPr>
      </w:pPr>
      <w:hyperlink w:anchor="_Toc452907079" w:history="1">
        <w:r w:rsidR="00801841" w:rsidRPr="00B66AD0">
          <w:rPr>
            <w:rStyle w:val="Hyperlink"/>
            <w:noProof/>
          </w:rPr>
          <w:t>List of Tables</w:t>
        </w:r>
        <w:r w:rsidR="00801841">
          <w:rPr>
            <w:noProof/>
            <w:webHidden/>
          </w:rPr>
          <w:tab/>
        </w:r>
        <w:r w:rsidR="00801841">
          <w:rPr>
            <w:noProof/>
            <w:webHidden/>
          </w:rPr>
          <w:fldChar w:fldCharType="begin"/>
        </w:r>
        <w:r w:rsidR="00801841">
          <w:rPr>
            <w:noProof/>
            <w:webHidden/>
          </w:rPr>
          <w:instrText xml:space="preserve"> PAGEREF _Toc452907079 \h </w:instrText>
        </w:r>
        <w:r w:rsidR="00801841">
          <w:rPr>
            <w:noProof/>
            <w:webHidden/>
          </w:rPr>
        </w:r>
        <w:r w:rsidR="00801841">
          <w:rPr>
            <w:noProof/>
            <w:webHidden/>
          </w:rPr>
          <w:fldChar w:fldCharType="separate"/>
        </w:r>
        <w:r w:rsidR="00801841">
          <w:rPr>
            <w:noProof/>
            <w:webHidden/>
          </w:rPr>
          <w:t>10</w:t>
        </w:r>
        <w:r w:rsidR="00801841">
          <w:rPr>
            <w:noProof/>
            <w:webHidden/>
          </w:rPr>
          <w:fldChar w:fldCharType="end"/>
        </w:r>
      </w:hyperlink>
    </w:p>
    <w:p w:rsidR="00801841" w:rsidRDefault="00276082">
      <w:pPr>
        <w:pStyle w:val="TOC1"/>
        <w:tabs>
          <w:tab w:val="right" w:leader="dot" w:pos="9350"/>
        </w:tabs>
        <w:rPr>
          <w:rFonts w:asciiTheme="minorHAnsi" w:eastAsiaTheme="minorEastAsia" w:hAnsiTheme="minorHAnsi" w:cstheme="minorBidi"/>
          <w:b w:val="0"/>
          <w:bCs w:val="0"/>
          <w:caps w:val="0"/>
          <w:noProof/>
          <w:sz w:val="22"/>
          <w:szCs w:val="22"/>
          <w:lang w:val="en-CA" w:eastAsia="en-CA"/>
        </w:rPr>
      </w:pPr>
      <w:hyperlink w:anchor="_Toc452907080" w:history="1">
        <w:r w:rsidR="00801841" w:rsidRPr="00B66AD0">
          <w:rPr>
            <w:rStyle w:val="Hyperlink"/>
            <w:noProof/>
          </w:rPr>
          <w:t>Acknowledgements</w:t>
        </w:r>
        <w:r w:rsidR="00801841">
          <w:rPr>
            <w:noProof/>
            <w:webHidden/>
          </w:rPr>
          <w:tab/>
        </w:r>
        <w:r w:rsidR="00801841">
          <w:rPr>
            <w:noProof/>
            <w:webHidden/>
          </w:rPr>
          <w:fldChar w:fldCharType="begin"/>
        </w:r>
        <w:r w:rsidR="00801841">
          <w:rPr>
            <w:noProof/>
            <w:webHidden/>
          </w:rPr>
          <w:instrText xml:space="preserve"> PAGEREF _Toc452907080 \h </w:instrText>
        </w:r>
        <w:r w:rsidR="00801841">
          <w:rPr>
            <w:noProof/>
            <w:webHidden/>
          </w:rPr>
        </w:r>
        <w:r w:rsidR="00801841">
          <w:rPr>
            <w:noProof/>
            <w:webHidden/>
          </w:rPr>
          <w:fldChar w:fldCharType="separate"/>
        </w:r>
        <w:r w:rsidR="00801841">
          <w:rPr>
            <w:noProof/>
            <w:webHidden/>
          </w:rPr>
          <w:t>11</w:t>
        </w:r>
        <w:r w:rsidR="00801841">
          <w:rPr>
            <w:noProof/>
            <w:webHidden/>
          </w:rPr>
          <w:fldChar w:fldCharType="end"/>
        </w:r>
      </w:hyperlink>
    </w:p>
    <w:p w:rsidR="00801841" w:rsidRDefault="00276082">
      <w:pPr>
        <w:pStyle w:val="TOC1"/>
        <w:tabs>
          <w:tab w:val="left" w:pos="480"/>
          <w:tab w:val="right" w:leader="dot" w:pos="9350"/>
        </w:tabs>
        <w:rPr>
          <w:rFonts w:asciiTheme="minorHAnsi" w:eastAsiaTheme="minorEastAsia" w:hAnsiTheme="minorHAnsi" w:cstheme="minorBidi"/>
          <w:b w:val="0"/>
          <w:bCs w:val="0"/>
          <w:caps w:val="0"/>
          <w:noProof/>
          <w:sz w:val="22"/>
          <w:szCs w:val="22"/>
          <w:lang w:val="en-CA" w:eastAsia="en-CA"/>
        </w:rPr>
      </w:pPr>
      <w:hyperlink w:anchor="_Toc452907081" w:history="1">
        <w:r w:rsidR="00801841" w:rsidRPr="00B66AD0">
          <w:rPr>
            <w:rStyle w:val="Hyperlink"/>
            <w:noProof/>
          </w:rPr>
          <w:t>1</w:t>
        </w:r>
        <w:r w:rsidR="00801841">
          <w:rPr>
            <w:rFonts w:asciiTheme="minorHAnsi" w:eastAsiaTheme="minorEastAsia" w:hAnsiTheme="minorHAnsi" w:cstheme="minorBidi"/>
            <w:b w:val="0"/>
            <w:bCs w:val="0"/>
            <w:caps w:val="0"/>
            <w:noProof/>
            <w:sz w:val="22"/>
            <w:szCs w:val="22"/>
            <w:lang w:val="en-CA" w:eastAsia="en-CA"/>
          </w:rPr>
          <w:tab/>
        </w:r>
        <w:r w:rsidR="00801841" w:rsidRPr="00B66AD0">
          <w:rPr>
            <w:rStyle w:val="Hyperlink"/>
            <w:noProof/>
          </w:rPr>
          <w:t>Introduction and Objectives</w:t>
        </w:r>
        <w:r w:rsidR="00801841">
          <w:rPr>
            <w:noProof/>
            <w:webHidden/>
          </w:rPr>
          <w:tab/>
        </w:r>
        <w:r w:rsidR="00801841">
          <w:rPr>
            <w:noProof/>
            <w:webHidden/>
          </w:rPr>
          <w:fldChar w:fldCharType="begin"/>
        </w:r>
        <w:r w:rsidR="00801841">
          <w:rPr>
            <w:noProof/>
            <w:webHidden/>
          </w:rPr>
          <w:instrText xml:space="preserve"> PAGEREF _Toc452907081 \h </w:instrText>
        </w:r>
        <w:r w:rsidR="00801841">
          <w:rPr>
            <w:noProof/>
            <w:webHidden/>
          </w:rPr>
        </w:r>
        <w:r w:rsidR="00801841">
          <w:rPr>
            <w:noProof/>
            <w:webHidden/>
          </w:rPr>
          <w:fldChar w:fldCharType="separate"/>
        </w:r>
        <w:r w:rsidR="00801841">
          <w:rPr>
            <w:noProof/>
            <w:webHidden/>
          </w:rPr>
          <w:t>12</w:t>
        </w:r>
        <w:r w:rsidR="00801841">
          <w:rPr>
            <w:noProof/>
            <w:webHidden/>
          </w:rPr>
          <w:fldChar w:fldCharType="end"/>
        </w:r>
      </w:hyperlink>
    </w:p>
    <w:p w:rsidR="00801841" w:rsidRDefault="00276082">
      <w:pPr>
        <w:pStyle w:val="TOC2"/>
        <w:tabs>
          <w:tab w:val="left" w:pos="480"/>
          <w:tab w:val="right" w:leader="dot" w:pos="9350"/>
        </w:tabs>
        <w:rPr>
          <w:rFonts w:asciiTheme="minorHAnsi" w:eastAsiaTheme="minorEastAsia" w:hAnsiTheme="minorHAnsi" w:cstheme="minorBidi"/>
          <w:b w:val="0"/>
          <w:bCs w:val="0"/>
          <w:noProof/>
          <w:sz w:val="22"/>
          <w:szCs w:val="22"/>
          <w:lang w:val="en-CA" w:eastAsia="en-CA"/>
        </w:rPr>
      </w:pPr>
      <w:hyperlink w:anchor="_Toc452907082" w:history="1">
        <w:r w:rsidR="00801841" w:rsidRPr="00B66AD0">
          <w:rPr>
            <w:rStyle w:val="Hyperlink"/>
            <w:noProof/>
          </w:rPr>
          <w:t>1.1</w:t>
        </w:r>
        <w:r w:rsidR="00801841">
          <w:rPr>
            <w:rFonts w:asciiTheme="minorHAnsi" w:eastAsiaTheme="minorEastAsia" w:hAnsiTheme="minorHAnsi" w:cstheme="minorBidi"/>
            <w:b w:val="0"/>
            <w:bCs w:val="0"/>
            <w:noProof/>
            <w:sz w:val="22"/>
            <w:szCs w:val="22"/>
            <w:lang w:val="en-CA" w:eastAsia="en-CA"/>
          </w:rPr>
          <w:tab/>
        </w:r>
        <w:r w:rsidR="00801841" w:rsidRPr="00B66AD0">
          <w:rPr>
            <w:rStyle w:val="Hyperlink"/>
            <w:noProof/>
          </w:rPr>
          <w:t>Introduction</w:t>
        </w:r>
        <w:r w:rsidR="00801841">
          <w:rPr>
            <w:noProof/>
            <w:webHidden/>
          </w:rPr>
          <w:tab/>
        </w:r>
        <w:r w:rsidR="00801841">
          <w:rPr>
            <w:noProof/>
            <w:webHidden/>
          </w:rPr>
          <w:fldChar w:fldCharType="begin"/>
        </w:r>
        <w:r w:rsidR="00801841">
          <w:rPr>
            <w:noProof/>
            <w:webHidden/>
          </w:rPr>
          <w:instrText xml:space="preserve"> PAGEREF _Toc452907082 \h </w:instrText>
        </w:r>
        <w:r w:rsidR="00801841">
          <w:rPr>
            <w:noProof/>
            <w:webHidden/>
          </w:rPr>
        </w:r>
        <w:r w:rsidR="00801841">
          <w:rPr>
            <w:noProof/>
            <w:webHidden/>
          </w:rPr>
          <w:fldChar w:fldCharType="separate"/>
        </w:r>
        <w:r w:rsidR="00801841">
          <w:rPr>
            <w:noProof/>
            <w:webHidden/>
          </w:rPr>
          <w:t>12</w:t>
        </w:r>
        <w:r w:rsidR="00801841">
          <w:rPr>
            <w:noProof/>
            <w:webHidden/>
          </w:rPr>
          <w:fldChar w:fldCharType="end"/>
        </w:r>
      </w:hyperlink>
    </w:p>
    <w:p w:rsidR="00801841" w:rsidRDefault="00276082">
      <w:pPr>
        <w:pStyle w:val="TOC2"/>
        <w:tabs>
          <w:tab w:val="left" w:pos="480"/>
          <w:tab w:val="right" w:leader="dot" w:pos="9350"/>
        </w:tabs>
        <w:rPr>
          <w:rFonts w:asciiTheme="minorHAnsi" w:eastAsiaTheme="minorEastAsia" w:hAnsiTheme="minorHAnsi" w:cstheme="minorBidi"/>
          <w:b w:val="0"/>
          <w:bCs w:val="0"/>
          <w:noProof/>
          <w:sz w:val="22"/>
          <w:szCs w:val="22"/>
          <w:lang w:val="en-CA" w:eastAsia="en-CA"/>
        </w:rPr>
      </w:pPr>
      <w:hyperlink w:anchor="_Toc452907083" w:history="1">
        <w:r w:rsidR="00801841" w:rsidRPr="00B66AD0">
          <w:rPr>
            <w:rStyle w:val="Hyperlink"/>
            <w:noProof/>
          </w:rPr>
          <w:t>1.2</w:t>
        </w:r>
        <w:r w:rsidR="00801841">
          <w:rPr>
            <w:rFonts w:asciiTheme="minorHAnsi" w:eastAsiaTheme="minorEastAsia" w:hAnsiTheme="minorHAnsi" w:cstheme="minorBidi"/>
            <w:b w:val="0"/>
            <w:bCs w:val="0"/>
            <w:noProof/>
            <w:sz w:val="22"/>
            <w:szCs w:val="22"/>
            <w:lang w:val="en-CA" w:eastAsia="en-CA"/>
          </w:rPr>
          <w:tab/>
        </w:r>
        <w:r w:rsidR="00801841" w:rsidRPr="00B66AD0">
          <w:rPr>
            <w:rStyle w:val="Hyperlink"/>
            <w:noProof/>
          </w:rPr>
          <w:t>Project Objectives and Requirements</w:t>
        </w:r>
        <w:r w:rsidR="00801841">
          <w:rPr>
            <w:noProof/>
            <w:webHidden/>
          </w:rPr>
          <w:tab/>
        </w:r>
        <w:r w:rsidR="00801841">
          <w:rPr>
            <w:noProof/>
            <w:webHidden/>
          </w:rPr>
          <w:fldChar w:fldCharType="begin"/>
        </w:r>
        <w:r w:rsidR="00801841">
          <w:rPr>
            <w:noProof/>
            <w:webHidden/>
          </w:rPr>
          <w:instrText xml:space="preserve"> PAGEREF _Toc452907083 \h </w:instrText>
        </w:r>
        <w:r w:rsidR="00801841">
          <w:rPr>
            <w:noProof/>
            <w:webHidden/>
          </w:rPr>
        </w:r>
        <w:r w:rsidR="00801841">
          <w:rPr>
            <w:noProof/>
            <w:webHidden/>
          </w:rPr>
          <w:fldChar w:fldCharType="separate"/>
        </w:r>
        <w:r w:rsidR="00801841">
          <w:rPr>
            <w:noProof/>
            <w:webHidden/>
          </w:rPr>
          <w:t>12</w:t>
        </w:r>
        <w:r w:rsidR="00801841">
          <w:rPr>
            <w:noProof/>
            <w:webHidden/>
          </w:rPr>
          <w:fldChar w:fldCharType="end"/>
        </w:r>
      </w:hyperlink>
    </w:p>
    <w:p w:rsidR="00801841" w:rsidRDefault="00276082">
      <w:pPr>
        <w:pStyle w:val="TOC1"/>
        <w:tabs>
          <w:tab w:val="left" w:pos="480"/>
          <w:tab w:val="right" w:leader="dot" w:pos="9350"/>
        </w:tabs>
        <w:rPr>
          <w:rFonts w:asciiTheme="minorHAnsi" w:eastAsiaTheme="minorEastAsia" w:hAnsiTheme="minorHAnsi" w:cstheme="minorBidi"/>
          <w:b w:val="0"/>
          <w:bCs w:val="0"/>
          <w:caps w:val="0"/>
          <w:noProof/>
          <w:sz w:val="22"/>
          <w:szCs w:val="22"/>
          <w:lang w:val="en-CA" w:eastAsia="en-CA"/>
        </w:rPr>
      </w:pPr>
      <w:hyperlink w:anchor="_Toc452907084" w:history="1">
        <w:r w:rsidR="00801841" w:rsidRPr="00B66AD0">
          <w:rPr>
            <w:rStyle w:val="Hyperlink"/>
            <w:noProof/>
          </w:rPr>
          <w:t>2</w:t>
        </w:r>
        <w:r w:rsidR="00801841">
          <w:rPr>
            <w:rFonts w:asciiTheme="minorHAnsi" w:eastAsiaTheme="minorEastAsia" w:hAnsiTheme="minorHAnsi" w:cstheme="minorBidi"/>
            <w:b w:val="0"/>
            <w:bCs w:val="0"/>
            <w:caps w:val="0"/>
            <w:noProof/>
            <w:sz w:val="22"/>
            <w:szCs w:val="22"/>
            <w:lang w:val="en-CA" w:eastAsia="en-CA"/>
          </w:rPr>
          <w:tab/>
        </w:r>
        <w:r w:rsidR="00801841" w:rsidRPr="00B66AD0">
          <w:rPr>
            <w:rStyle w:val="Hyperlink"/>
            <w:noProof/>
          </w:rPr>
          <w:t>Basic Implementation</w:t>
        </w:r>
        <w:r w:rsidR="00801841">
          <w:rPr>
            <w:noProof/>
            <w:webHidden/>
          </w:rPr>
          <w:tab/>
        </w:r>
        <w:r w:rsidR="00801841">
          <w:rPr>
            <w:noProof/>
            <w:webHidden/>
          </w:rPr>
          <w:fldChar w:fldCharType="begin"/>
        </w:r>
        <w:r w:rsidR="00801841">
          <w:rPr>
            <w:noProof/>
            <w:webHidden/>
          </w:rPr>
          <w:instrText xml:space="preserve"> PAGEREF _Toc452907084 \h </w:instrText>
        </w:r>
        <w:r w:rsidR="00801841">
          <w:rPr>
            <w:noProof/>
            <w:webHidden/>
          </w:rPr>
        </w:r>
        <w:r w:rsidR="00801841">
          <w:rPr>
            <w:noProof/>
            <w:webHidden/>
          </w:rPr>
          <w:fldChar w:fldCharType="separate"/>
        </w:r>
        <w:r w:rsidR="00801841">
          <w:rPr>
            <w:noProof/>
            <w:webHidden/>
          </w:rPr>
          <w:t>13</w:t>
        </w:r>
        <w:r w:rsidR="00801841">
          <w:rPr>
            <w:noProof/>
            <w:webHidden/>
          </w:rPr>
          <w:fldChar w:fldCharType="end"/>
        </w:r>
      </w:hyperlink>
    </w:p>
    <w:p w:rsidR="00801841" w:rsidRDefault="00276082">
      <w:pPr>
        <w:pStyle w:val="TOC2"/>
        <w:tabs>
          <w:tab w:val="left" w:pos="480"/>
          <w:tab w:val="right" w:leader="dot" w:pos="9350"/>
        </w:tabs>
        <w:rPr>
          <w:rFonts w:asciiTheme="minorHAnsi" w:eastAsiaTheme="minorEastAsia" w:hAnsiTheme="minorHAnsi" w:cstheme="minorBidi"/>
          <w:b w:val="0"/>
          <w:bCs w:val="0"/>
          <w:noProof/>
          <w:sz w:val="22"/>
          <w:szCs w:val="22"/>
          <w:lang w:val="en-CA" w:eastAsia="en-CA"/>
        </w:rPr>
      </w:pPr>
      <w:hyperlink w:anchor="_Toc452907085" w:history="1">
        <w:r w:rsidR="00801841" w:rsidRPr="00B66AD0">
          <w:rPr>
            <w:rStyle w:val="Hyperlink"/>
            <w:noProof/>
          </w:rPr>
          <w:t>2.1</w:t>
        </w:r>
        <w:r w:rsidR="00801841">
          <w:rPr>
            <w:rFonts w:asciiTheme="minorHAnsi" w:eastAsiaTheme="minorEastAsia" w:hAnsiTheme="minorHAnsi" w:cstheme="minorBidi"/>
            <w:b w:val="0"/>
            <w:bCs w:val="0"/>
            <w:noProof/>
            <w:sz w:val="22"/>
            <w:szCs w:val="22"/>
            <w:lang w:val="en-CA" w:eastAsia="en-CA"/>
          </w:rPr>
          <w:tab/>
        </w:r>
        <w:r w:rsidR="00801841" w:rsidRPr="00B66AD0">
          <w:rPr>
            <w:rStyle w:val="Hyperlink"/>
            <w:noProof/>
          </w:rPr>
          <w:t>Overview</w:t>
        </w:r>
        <w:r w:rsidR="00801841">
          <w:rPr>
            <w:noProof/>
            <w:webHidden/>
          </w:rPr>
          <w:tab/>
        </w:r>
        <w:r w:rsidR="00801841">
          <w:rPr>
            <w:noProof/>
            <w:webHidden/>
          </w:rPr>
          <w:fldChar w:fldCharType="begin"/>
        </w:r>
        <w:r w:rsidR="00801841">
          <w:rPr>
            <w:noProof/>
            <w:webHidden/>
          </w:rPr>
          <w:instrText xml:space="preserve"> PAGEREF _Toc452907085 \h </w:instrText>
        </w:r>
        <w:r w:rsidR="00801841">
          <w:rPr>
            <w:noProof/>
            <w:webHidden/>
          </w:rPr>
        </w:r>
        <w:r w:rsidR="00801841">
          <w:rPr>
            <w:noProof/>
            <w:webHidden/>
          </w:rPr>
          <w:fldChar w:fldCharType="separate"/>
        </w:r>
        <w:r w:rsidR="00801841">
          <w:rPr>
            <w:noProof/>
            <w:webHidden/>
          </w:rPr>
          <w:t>13</w:t>
        </w:r>
        <w:r w:rsidR="00801841">
          <w:rPr>
            <w:noProof/>
            <w:webHidden/>
          </w:rPr>
          <w:fldChar w:fldCharType="end"/>
        </w:r>
      </w:hyperlink>
    </w:p>
    <w:p w:rsidR="00801841" w:rsidRDefault="00276082">
      <w:pPr>
        <w:pStyle w:val="TOC2"/>
        <w:tabs>
          <w:tab w:val="left" w:pos="480"/>
          <w:tab w:val="right" w:leader="dot" w:pos="9350"/>
        </w:tabs>
        <w:rPr>
          <w:rFonts w:asciiTheme="minorHAnsi" w:eastAsiaTheme="minorEastAsia" w:hAnsiTheme="minorHAnsi" w:cstheme="minorBidi"/>
          <w:b w:val="0"/>
          <w:bCs w:val="0"/>
          <w:noProof/>
          <w:sz w:val="22"/>
          <w:szCs w:val="22"/>
          <w:lang w:val="en-CA" w:eastAsia="en-CA"/>
        </w:rPr>
      </w:pPr>
      <w:hyperlink w:anchor="_Toc452907086" w:history="1">
        <w:r w:rsidR="00801841" w:rsidRPr="00B66AD0">
          <w:rPr>
            <w:rStyle w:val="Hyperlink"/>
            <w:noProof/>
          </w:rPr>
          <w:t>2.2</w:t>
        </w:r>
        <w:r w:rsidR="00801841">
          <w:rPr>
            <w:rFonts w:asciiTheme="minorHAnsi" w:eastAsiaTheme="minorEastAsia" w:hAnsiTheme="minorHAnsi" w:cstheme="minorBidi"/>
            <w:b w:val="0"/>
            <w:bCs w:val="0"/>
            <w:noProof/>
            <w:sz w:val="22"/>
            <w:szCs w:val="22"/>
            <w:lang w:val="en-CA" w:eastAsia="en-CA"/>
          </w:rPr>
          <w:tab/>
        </w:r>
        <w:r w:rsidR="00801841" w:rsidRPr="00B66AD0">
          <w:rPr>
            <w:rStyle w:val="Hyperlink"/>
            <w:noProof/>
          </w:rPr>
          <w:t>Research</w:t>
        </w:r>
        <w:r w:rsidR="00801841">
          <w:rPr>
            <w:noProof/>
            <w:webHidden/>
          </w:rPr>
          <w:tab/>
        </w:r>
        <w:r w:rsidR="00801841">
          <w:rPr>
            <w:noProof/>
            <w:webHidden/>
          </w:rPr>
          <w:fldChar w:fldCharType="begin"/>
        </w:r>
        <w:r w:rsidR="00801841">
          <w:rPr>
            <w:noProof/>
            <w:webHidden/>
          </w:rPr>
          <w:instrText xml:space="preserve"> PAGEREF _Toc452907086 \h </w:instrText>
        </w:r>
        <w:r w:rsidR="00801841">
          <w:rPr>
            <w:noProof/>
            <w:webHidden/>
          </w:rPr>
        </w:r>
        <w:r w:rsidR="00801841">
          <w:rPr>
            <w:noProof/>
            <w:webHidden/>
          </w:rPr>
          <w:fldChar w:fldCharType="separate"/>
        </w:r>
        <w:r w:rsidR="00801841">
          <w:rPr>
            <w:noProof/>
            <w:webHidden/>
          </w:rPr>
          <w:t>13</w:t>
        </w:r>
        <w:r w:rsidR="00801841">
          <w:rPr>
            <w:noProof/>
            <w:webHidden/>
          </w:rPr>
          <w:fldChar w:fldCharType="end"/>
        </w:r>
      </w:hyperlink>
    </w:p>
    <w:p w:rsidR="00801841" w:rsidRDefault="00276082">
      <w:pPr>
        <w:pStyle w:val="TOC2"/>
        <w:tabs>
          <w:tab w:val="left" w:pos="480"/>
          <w:tab w:val="right" w:leader="dot" w:pos="9350"/>
        </w:tabs>
        <w:rPr>
          <w:rFonts w:asciiTheme="minorHAnsi" w:eastAsiaTheme="minorEastAsia" w:hAnsiTheme="minorHAnsi" w:cstheme="minorBidi"/>
          <w:b w:val="0"/>
          <w:bCs w:val="0"/>
          <w:noProof/>
          <w:sz w:val="22"/>
          <w:szCs w:val="22"/>
          <w:lang w:val="en-CA" w:eastAsia="en-CA"/>
        </w:rPr>
      </w:pPr>
      <w:hyperlink w:anchor="_Toc452907087" w:history="1">
        <w:r w:rsidR="00801841" w:rsidRPr="00B66AD0">
          <w:rPr>
            <w:rStyle w:val="Hyperlink"/>
            <w:noProof/>
          </w:rPr>
          <w:t>2.3</w:t>
        </w:r>
        <w:r w:rsidR="00801841">
          <w:rPr>
            <w:rFonts w:asciiTheme="minorHAnsi" w:eastAsiaTheme="minorEastAsia" w:hAnsiTheme="minorHAnsi" w:cstheme="minorBidi"/>
            <w:b w:val="0"/>
            <w:bCs w:val="0"/>
            <w:noProof/>
            <w:sz w:val="22"/>
            <w:szCs w:val="22"/>
            <w:lang w:val="en-CA" w:eastAsia="en-CA"/>
          </w:rPr>
          <w:tab/>
        </w:r>
        <w:r w:rsidR="00801841" w:rsidRPr="00B66AD0">
          <w:rPr>
            <w:rStyle w:val="Hyperlink"/>
            <w:noProof/>
          </w:rPr>
          <w:t>Finding Thermals</w:t>
        </w:r>
        <w:r w:rsidR="00801841">
          <w:rPr>
            <w:noProof/>
            <w:webHidden/>
          </w:rPr>
          <w:tab/>
        </w:r>
        <w:r w:rsidR="00801841">
          <w:rPr>
            <w:noProof/>
            <w:webHidden/>
          </w:rPr>
          <w:fldChar w:fldCharType="begin"/>
        </w:r>
        <w:r w:rsidR="00801841">
          <w:rPr>
            <w:noProof/>
            <w:webHidden/>
          </w:rPr>
          <w:instrText xml:space="preserve"> PAGEREF _Toc452907087 \h </w:instrText>
        </w:r>
        <w:r w:rsidR="00801841">
          <w:rPr>
            <w:noProof/>
            <w:webHidden/>
          </w:rPr>
        </w:r>
        <w:r w:rsidR="00801841">
          <w:rPr>
            <w:noProof/>
            <w:webHidden/>
          </w:rPr>
          <w:fldChar w:fldCharType="separate"/>
        </w:r>
        <w:r w:rsidR="00801841">
          <w:rPr>
            <w:noProof/>
            <w:webHidden/>
          </w:rPr>
          <w:t>14</w:t>
        </w:r>
        <w:r w:rsidR="00801841">
          <w:rPr>
            <w:noProof/>
            <w:webHidden/>
          </w:rPr>
          <w:fldChar w:fldCharType="end"/>
        </w:r>
      </w:hyperlink>
    </w:p>
    <w:p w:rsidR="00801841" w:rsidRDefault="00276082">
      <w:pPr>
        <w:pStyle w:val="TOC2"/>
        <w:tabs>
          <w:tab w:val="left" w:pos="480"/>
          <w:tab w:val="right" w:leader="dot" w:pos="9350"/>
        </w:tabs>
        <w:rPr>
          <w:rFonts w:asciiTheme="minorHAnsi" w:eastAsiaTheme="minorEastAsia" w:hAnsiTheme="minorHAnsi" w:cstheme="minorBidi"/>
          <w:b w:val="0"/>
          <w:bCs w:val="0"/>
          <w:noProof/>
          <w:sz w:val="22"/>
          <w:szCs w:val="22"/>
          <w:lang w:val="en-CA" w:eastAsia="en-CA"/>
        </w:rPr>
      </w:pPr>
      <w:hyperlink w:anchor="_Toc452907088" w:history="1">
        <w:r w:rsidR="00801841" w:rsidRPr="00B66AD0">
          <w:rPr>
            <w:rStyle w:val="Hyperlink"/>
            <w:noProof/>
          </w:rPr>
          <w:t>2.4</w:t>
        </w:r>
        <w:r w:rsidR="00801841">
          <w:rPr>
            <w:rFonts w:asciiTheme="minorHAnsi" w:eastAsiaTheme="minorEastAsia" w:hAnsiTheme="minorHAnsi" w:cstheme="minorBidi"/>
            <w:b w:val="0"/>
            <w:bCs w:val="0"/>
            <w:noProof/>
            <w:sz w:val="22"/>
            <w:szCs w:val="22"/>
            <w:lang w:val="en-CA" w:eastAsia="en-CA"/>
          </w:rPr>
          <w:tab/>
        </w:r>
        <w:r w:rsidR="00801841" w:rsidRPr="00B66AD0">
          <w:rPr>
            <w:rStyle w:val="Hyperlink"/>
            <w:noProof/>
          </w:rPr>
          <w:t>Simulation</w:t>
        </w:r>
        <w:r w:rsidR="00801841">
          <w:rPr>
            <w:noProof/>
            <w:webHidden/>
          </w:rPr>
          <w:tab/>
        </w:r>
        <w:r w:rsidR="00801841">
          <w:rPr>
            <w:noProof/>
            <w:webHidden/>
          </w:rPr>
          <w:fldChar w:fldCharType="begin"/>
        </w:r>
        <w:r w:rsidR="00801841">
          <w:rPr>
            <w:noProof/>
            <w:webHidden/>
          </w:rPr>
          <w:instrText xml:space="preserve"> PAGEREF _Toc452907088 \h </w:instrText>
        </w:r>
        <w:r w:rsidR="00801841">
          <w:rPr>
            <w:noProof/>
            <w:webHidden/>
          </w:rPr>
        </w:r>
        <w:r w:rsidR="00801841">
          <w:rPr>
            <w:noProof/>
            <w:webHidden/>
          </w:rPr>
          <w:fldChar w:fldCharType="separate"/>
        </w:r>
        <w:r w:rsidR="00801841">
          <w:rPr>
            <w:noProof/>
            <w:webHidden/>
          </w:rPr>
          <w:t>14</w:t>
        </w:r>
        <w:r w:rsidR="00801841">
          <w:rPr>
            <w:noProof/>
            <w:webHidden/>
          </w:rPr>
          <w:fldChar w:fldCharType="end"/>
        </w:r>
      </w:hyperlink>
    </w:p>
    <w:p w:rsidR="00801841" w:rsidRDefault="00276082">
      <w:pPr>
        <w:pStyle w:val="TOC2"/>
        <w:tabs>
          <w:tab w:val="left" w:pos="480"/>
          <w:tab w:val="right" w:leader="dot" w:pos="9350"/>
        </w:tabs>
        <w:rPr>
          <w:rFonts w:asciiTheme="minorHAnsi" w:eastAsiaTheme="minorEastAsia" w:hAnsiTheme="minorHAnsi" w:cstheme="minorBidi"/>
          <w:b w:val="0"/>
          <w:bCs w:val="0"/>
          <w:noProof/>
          <w:sz w:val="22"/>
          <w:szCs w:val="22"/>
          <w:lang w:val="en-CA" w:eastAsia="en-CA"/>
        </w:rPr>
      </w:pPr>
      <w:hyperlink w:anchor="_Toc452907089" w:history="1">
        <w:r w:rsidR="00801841" w:rsidRPr="00B66AD0">
          <w:rPr>
            <w:rStyle w:val="Hyperlink"/>
            <w:noProof/>
          </w:rPr>
          <w:t>2.5</w:t>
        </w:r>
        <w:r w:rsidR="00801841">
          <w:rPr>
            <w:rFonts w:asciiTheme="minorHAnsi" w:eastAsiaTheme="minorEastAsia" w:hAnsiTheme="minorHAnsi" w:cstheme="minorBidi"/>
            <w:b w:val="0"/>
            <w:bCs w:val="0"/>
            <w:noProof/>
            <w:sz w:val="22"/>
            <w:szCs w:val="22"/>
            <w:lang w:val="en-CA" w:eastAsia="en-CA"/>
          </w:rPr>
          <w:tab/>
        </w:r>
        <w:r w:rsidR="00801841" w:rsidRPr="00B66AD0">
          <w:rPr>
            <w:rStyle w:val="Hyperlink"/>
            <w:noProof/>
          </w:rPr>
          <w:t>Energy Estimation</w:t>
        </w:r>
        <w:r w:rsidR="00801841">
          <w:rPr>
            <w:noProof/>
            <w:webHidden/>
          </w:rPr>
          <w:tab/>
        </w:r>
        <w:r w:rsidR="00801841">
          <w:rPr>
            <w:noProof/>
            <w:webHidden/>
          </w:rPr>
          <w:fldChar w:fldCharType="begin"/>
        </w:r>
        <w:r w:rsidR="00801841">
          <w:rPr>
            <w:noProof/>
            <w:webHidden/>
          </w:rPr>
          <w:instrText xml:space="preserve"> PAGEREF _Toc452907089 \h </w:instrText>
        </w:r>
        <w:r w:rsidR="00801841">
          <w:rPr>
            <w:noProof/>
            <w:webHidden/>
          </w:rPr>
        </w:r>
        <w:r w:rsidR="00801841">
          <w:rPr>
            <w:noProof/>
            <w:webHidden/>
          </w:rPr>
          <w:fldChar w:fldCharType="separate"/>
        </w:r>
        <w:r w:rsidR="00801841">
          <w:rPr>
            <w:noProof/>
            <w:webHidden/>
          </w:rPr>
          <w:t>15</w:t>
        </w:r>
        <w:r w:rsidR="00801841">
          <w:rPr>
            <w:noProof/>
            <w:webHidden/>
          </w:rPr>
          <w:fldChar w:fldCharType="end"/>
        </w:r>
      </w:hyperlink>
    </w:p>
    <w:p w:rsidR="00801841" w:rsidRDefault="00276082">
      <w:pPr>
        <w:pStyle w:val="TOC2"/>
        <w:tabs>
          <w:tab w:val="left" w:pos="480"/>
          <w:tab w:val="right" w:leader="dot" w:pos="9350"/>
        </w:tabs>
        <w:rPr>
          <w:rFonts w:asciiTheme="minorHAnsi" w:eastAsiaTheme="minorEastAsia" w:hAnsiTheme="minorHAnsi" w:cstheme="minorBidi"/>
          <w:b w:val="0"/>
          <w:bCs w:val="0"/>
          <w:noProof/>
          <w:sz w:val="22"/>
          <w:szCs w:val="22"/>
          <w:lang w:val="en-CA" w:eastAsia="en-CA"/>
        </w:rPr>
      </w:pPr>
      <w:hyperlink w:anchor="_Toc452907090" w:history="1">
        <w:r w:rsidR="00801841" w:rsidRPr="00B66AD0">
          <w:rPr>
            <w:rStyle w:val="Hyperlink"/>
            <w:noProof/>
          </w:rPr>
          <w:t>2.6</w:t>
        </w:r>
        <w:r w:rsidR="00801841">
          <w:rPr>
            <w:rFonts w:asciiTheme="minorHAnsi" w:eastAsiaTheme="minorEastAsia" w:hAnsiTheme="minorHAnsi" w:cstheme="minorBidi"/>
            <w:b w:val="0"/>
            <w:bCs w:val="0"/>
            <w:noProof/>
            <w:sz w:val="22"/>
            <w:szCs w:val="22"/>
            <w:lang w:val="en-CA" w:eastAsia="en-CA"/>
          </w:rPr>
          <w:tab/>
        </w:r>
        <w:r w:rsidR="00801841" w:rsidRPr="00B66AD0">
          <w:rPr>
            <w:rStyle w:val="Hyperlink"/>
            <w:noProof/>
          </w:rPr>
          <w:t>Using the Data</w:t>
        </w:r>
        <w:r w:rsidR="00801841">
          <w:rPr>
            <w:noProof/>
            <w:webHidden/>
          </w:rPr>
          <w:tab/>
        </w:r>
        <w:r w:rsidR="00801841">
          <w:rPr>
            <w:noProof/>
            <w:webHidden/>
          </w:rPr>
          <w:fldChar w:fldCharType="begin"/>
        </w:r>
        <w:r w:rsidR="00801841">
          <w:rPr>
            <w:noProof/>
            <w:webHidden/>
          </w:rPr>
          <w:instrText xml:space="preserve"> PAGEREF _Toc452907090 \h </w:instrText>
        </w:r>
        <w:r w:rsidR="00801841">
          <w:rPr>
            <w:noProof/>
            <w:webHidden/>
          </w:rPr>
        </w:r>
        <w:r w:rsidR="00801841">
          <w:rPr>
            <w:noProof/>
            <w:webHidden/>
          </w:rPr>
          <w:fldChar w:fldCharType="separate"/>
        </w:r>
        <w:r w:rsidR="00801841">
          <w:rPr>
            <w:noProof/>
            <w:webHidden/>
          </w:rPr>
          <w:t>16</w:t>
        </w:r>
        <w:r w:rsidR="00801841">
          <w:rPr>
            <w:noProof/>
            <w:webHidden/>
          </w:rPr>
          <w:fldChar w:fldCharType="end"/>
        </w:r>
      </w:hyperlink>
    </w:p>
    <w:p w:rsidR="00801841" w:rsidRDefault="00276082">
      <w:pPr>
        <w:pStyle w:val="TOC2"/>
        <w:tabs>
          <w:tab w:val="left" w:pos="480"/>
          <w:tab w:val="right" w:leader="dot" w:pos="9350"/>
        </w:tabs>
        <w:rPr>
          <w:rFonts w:asciiTheme="minorHAnsi" w:eastAsiaTheme="minorEastAsia" w:hAnsiTheme="minorHAnsi" w:cstheme="minorBidi"/>
          <w:b w:val="0"/>
          <w:bCs w:val="0"/>
          <w:noProof/>
          <w:sz w:val="22"/>
          <w:szCs w:val="22"/>
          <w:lang w:val="en-CA" w:eastAsia="en-CA"/>
        </w:rPr>
      </w:pPr>
      <w:hyperlink w:anchor="_Toc452907091" w:history="1">
        <w:r w:rsidR="00801841" w:rsidRPr="00B66AD0">
          <w:rPr>
            <w:rStyle w:val="Hyperlink"/>
            <w:noProof/>
          </w:rPr>
          <w:t>2.7</w:t>
        </w:r>
        <w:r w:rsidR="00801841">
          <w:rPr>
            <w:rFonts w:asciiTheme="minorHAnsi" w:eastAsiaTheme="minorEastAsia" w:hAnsiTheme="minorHAnsi" w:cstheme="minorBidi"/>
            <w:b w:val="0"/>
            <w:bCs w:val="0"/>
            <w:noProof/>
            <w:sz w:val="22"/>
            <w:szCs w:val="22"/>
            <w:lang w:val="en-CA" w:eastAsia="en-CA"/>
          </w:rPr>
          <w:tab/>
        </w:r>
        <w:r w:rsidR="00801841" w:rsidRPr="00B66AD0">
          <w:rPr>
            <w:rStyle w:val="Hyperlink"/>
            <w:noProof/>
          </w:rPr>
          <w:t>The Centroid Method</w:t>
        </w:r>
        <w:r w:rsidR="00801841">
          <w:rPr>
            <w:noProof/>
            <w:webHidden/>
          </w:rPr>
          <w:tab/>
        </w:r>
        <w:r w:rsidR="00801841">
          <w:rPr>
            <w:noProof/>
            <w:webHidden/>
          </w:rPr>
          <w:fldChar w:fldCharType="begin"/>
        </w:r>
        <w:r w:rsidR="00801841">
          <w:rPr>
            <w:noProof/>
            <w:webHidden/>
          </w:rPr>
          <w:instrText xml:space="preserve"> PAGEREF _Toc452907091 \h </w:instrText>
        </w:r>
        <w:r w:rsidR="00801841">
          <w:rPr>
            <w:noProof/>
            <w:webHidden/>
          </w:rPr>
        </w:r>
        <w:r w:rsidR="00801841">
          <w:rPr>
            <w:noProof/>
            <w:webHidden/>
          </w:rPr>
          <w:fldChar w:fldCharType="separate"/>
        </w:r>
        <w:r w:rsidR="00801841">
          <w:rPr>
            <w:noProof/>
            <w:webHidden/>
          </w:rPr>
          <w:t>17</w:t>
        </w:r>
        <w:r w:rsidR="00801841">
          <w:rPr>
            <w:noProof/>
            <w:webHidden/>
          </w:rPr>
          <w:fldChar w:fldCharType="end"/>
        </w:r>
      </w:hyperlink>
    </w:p>
    <w:p w:rsidR="00801841" w:rsidRDefault="00276082">
      <w:pPr>
        <w:pStyle w:val="TOC2"/>
        <w:tabs>
          <w:tab w:val="left" w:pos="480"/>
          <w:tab w:val="right" w:leader="dot" w:pos="9350"/>
        </w:tabs>
        <w:rPr>
          <w:rFonts w:asciiTheme="minorHAnsi" w:eastAsiaTheme="minorEastAsia" w:hAnsiTheme="minorHAnsi" w:cstheme="minorBidi"/>
          <w:b w:val="0"/>
          <w:bCs w:val="0"/>
          <w:noProof/>
          <w:sz w:val="22"/>
          <w:szCs w:val="22"/>
          <w:lang w:val="en-CA" w:eastAsia="en-CA"/>
        </w:rPr>
      </w:pPr>
      <w:hyperlink w:anchor="_Toc452907092" w:history="1">
        <w:r w:rsidR="00801841" w:rsidRPr="00B66AD0">
          <w:rPr>
            <w:rStyle w:val="Hyperlink"/>
            <w:noProof/>
          </w:rPr>
          <w:t>2.8</w:t>
        </w:r>
        <w:r w:rsidR="00801841">
          <w:rPr>
            <w:rFonts w:asciiTheme="minorHAnsi" w:eastAsiaTheme="minorEastAsia" w:hAnsiTheme="minorHAnsi" w:cstheme="minorBidi"/>
            <w:b w:val="0"/>
            <w:bCs w:val="0"/>
            <w:noProof/>
            <w:sz w:val="22"/>
            <w:szCs w:val="22"/>
            <w:lang w:val="en-CA" w:eastAsia="en-CA"/>
          </w:rPr>
          <w:tab/>
        </w:r>
        <w:r w:rsidR="00801841" w:rsidRPr="00B66AD0">
          <w:rPr>
            <w:rStyle w:val="Hyperlink"/>
            <w:noProof/>
          </w:rPr>
          <w:t>Future Work</w:t>
        </w:r>
        <w:r w:rsidR="00801841">
          <w:rPr>
            <w:noProof/>
            <w:webHidden/>
          </w:rPr>
          <w:tab/>
        </w:r>
        <w:r w:rsidR="00801841">
          <w:rPr>
            <w:noProof/>
            <w:webHidden/>
          </w:rPr>
          <w:fldChar w:fldCharType="begin"/>
        </w:r>
        <w:r w:rsidR="00801841">
          <w:rPr>
            <w:noProof/>
            <w:webHidden/>
          </w:rPr>
          <w:instrText xml:space="preserve"> PAGEREF _Toc452907092 \h </w:instrText>
        </w:r>
        <w:r w:rsidR="00801841">
          <w:rPr>
            <w:noProof/>
            <w:webHidden/>
          </w:rPr>
        </w:r>
        <w:r w:rsidR="00801841">
          <w:rPr>
            <w:noProof/>
            <w:webHidden/>
          </w:rPr>
          <w:fldChar w:fldCharType="separate"/>
        </w:r>
        <w:r w:rsidR="00801841">
          <w:rPr>
            <w:noProof/>
            <w:webHidden/>
          </w:rPr>
          <w:t>19</w:t>
        </w:r>
        <w:r w:rsidR="00801841">
          <w:rPr>
            <w:noProof/>
            <w:webHidden/>
          </w:rPr>
          <w:fldChar w:fldCharType="end"/>
        </w:r>
      </w:hyperlink>
    </w:p>
    <w:p w:rsidR="00801841" w:rsidRDefault="00276082">
      <w:pPr>
        <w:pStyle w:val="TOC1"/>
        <w:tabs>
          <w:tab w:val="left" w:pos="480"/>
          <w:tab w:val="right" w:leader="dot" w:pos="9350"/>
        </w:tabs>
        <w:rPr>
          <w:rFonts w:asciiTheme="minorHAnsi" w:eastAsiaTheme="minorEastAsia" w:hAnsiTheme="minorHAnsi" w:cstheme="minorBidi"/>
          <w:b w:val="0"/>
          <w:bCs w:val="0"/>
          <w:caps w:val="0"/>
          <w:noProof/>
          <w:sz w:val="22"/>
          <w:szCs w:val="22"/>
          <w:lang w:val="en-CA" w:eastAsia="en-CA"/>
        </w:rPr>
      </w:pPr>
      <w:hyperlink w:anchor="_Toc452907093" w:history="1">
        <w:r w:rsidR="00801841" w:rsidRPr="00B66AD0">
          <w:rPr>
            <w:rStyle w:val="Hyperlink"/>
            <w:noProof/>
          </w:rPr>
          <w:t>3</w:t>
        </w:r>
        <w:r w:rsidR="00801841">
          <w:rPr>
            <w:rFonts w:asciiTheme="minorHAnsi" w:eastAsiaTheme="minorEastAsia" w:hAnsiTheme="minorHAnsi" w:cstheme="minorBidi"/>
            <w:b w:val="0"/>
            <w:bCs w:val="0"/>
            <w:caps w:val="0"/>
            <w:noProof/>
            <w:sz w:val="22"/>
            <w:szCs w:val="22"/>
            <w:lang w:val="en-CA" w:eastAsia="en-CA"/>
          </w:rPr>
          <w:tab/>
        </w:r>
        <w:r w:rsidR="00801841" w:rsidRPr="00B66AD0">
          <w:rPr>
            <w:rStyle w:val="Hyperlink"/>
            <w:noProof/>
          </w:rPr>
          <w:t>Thermal Identification</w:t>
        </w:r>
        <w:r w:rsidR="00801841">
          <w:rPr>
            <w:noProof/>
            <w:webHidden/>
          </w:rPr>
          <w:tab/>
        </w:r>
        <w:r w:rsidR="00801841">
          <w:rPr>
            <w:noProof/>
            <w:webHidden/>
          </w:rPr>
          <w:fldChar w:fldCharType="begin"/>
        </w:r>
        <w:r w:rsidR="00801841">
          <w:rPr>
            <w:noProof/>
            <w:webHidden/>
          </w:rPr>
          <w:instrText xml:space="preserve"> PAGEREF _Toc452907093 \h </w:instrText>
        </w:r>
        <w:r w:rsidR="00801841">
          <w:rPr>
            <w:noProof/>
            <w:webHidden/>
          </w:rPr>
        </w:r>
        <w:r w:rsidR="00801841">
          <w:rPr>
            <w:noProof/>
            <w:webHidden/>
          </w:rPr>
          <w:fldChar w:fldCharType="separate"/>
        </w:r>
        <w:r w:rsidR="00801841">
          <w:rPr>
            <w:noProof/>
            <w:webHidden/>
          </w:rPr>
          <w:t>20</w:t>
        </w:r>
        <w:r w:rsidR="00801841">
          <w:rPr>
            <w:noProof/>
            <w:webHidden/>
          </w:rPr>
          <w:fldChar w:fldCharType="end"/>
        </w:r>
      </w:hyperlink>
    </w:p>
    <w:p w:rsidR="00801841" w:rsidRDefault="00276082">
      <w:pPr>
        <w:pStyle w:val="TOC2"/>
        <w:tabs>
          <w:tab w:val="left" w:pos="480"/>
          <w:tab w:val="right" w:leader="dot" w:pos="9350"/>
        </w:tabs>
        <w:rPr>
          <w:rFonts w:asciiTheme="minorHAnsi" w:eastAsiaTheme="minorEastAsia" w:hAnsiTheme="minorHAnsi" w:cstheme="minorBidi"/>
          <w:b w:val="0"/>
          <w:bCs w:val="0"/>
          <w:noProof/>
          <w:sz w:val="22"/>
          <w:szCs w:val="22"/>
          <w:lang w:val="en-CA" w:eastAsia="en-CA"/>
        </w:rPr>
      </w:pPr>
      <w:hyperlink w:anchor="_Toc452907094" w:history="1">
        <w:r w:rsidR="00801841" w:rsidRPr="00B66AD0">
          <w:rPr>
            <w:rStyle w:val="Hyperlink"/>
            <w:noProof/>
          </w:rPr>
          <w:t>3.1</w:t>
        </w:r>
        <w:r w:rsidR="00801841">
          <w:rPr>
            <w:rFonts w:asciiTheme="minorHAnsi" w:eastAsiaTheme="minorEastAsia" w:hAnsiTheme="minorHAnsi" w:cstheme="minorBidi"/>
            <w:b w:val="0"/>
            <w:bCs w:val="0"/>
            <w:noProof/>
            <w:sz w:val="22"/>
            <w:szCs w:val="22"/>
            <w:lang w:val="en-CA" w:eastAsia="en-CA"/>
          </w:rPr>
          <w:tab/>
        </w:r>
        <w:r w:rsidR="00801841" w:rsidRPr="00B66AD0">
          <w:rPr>
            <w:rStyle w:val="Hyperlink"/>
            <w:noProof/>
          </w:rPr>
          <w:t>Overview</w:t>
        </w:r>
        <w:r w:rsidR="00801841">
          <w:rPr>
            <w:noProof/>
            <w:webHidden/>
          </w:rPr>
          <w:tab/>
        </w:r>
        <w:r w:rsidR="00801841">
          <w:rPr>
            <w:noProof/>
            <w:webHidden/>
          </w:rPr>
          <w:fldChar w:fldCharType="begin"/>
        </w:r>
        <w:r w:rsidR="00801841">
          <w:rPr>
            <w:noProof/>
            <w:webHidden/>
          </w:rPr>
          <w:instrText xml:space="preserve"> PAGEREF _Toc452907094 \h </w:instrText>
        </w:r>
        <w:r w:rsidR="00801841">
          <w:rPr>
            <w:noProof/>
            <w:webHidden/>
          </w:rPr>
        </w:r>
        <w:r w:rsidR="00801841">
          <w:rPr>
            <w:noProof/>
            <w:webHidden/>
          </w:rPr>
          <w:fldChar w:fldCharType="separate"/>
        </w:r>
        <w:r w:rsidR="00801841">
          <w:rPr>
            <w:noProof/>
            <w:webHidden/>
          </w:rPr>
          <w:t>20</w:t>
        </w:r>
        <w:r w:rsidR="00801841">
          <w:rPr>
            <w:noProof/>
            <w:webHidden/>
          </w:rPr>
          <w:fldChar w:fldCharType="end"/>
        </w:r>
      </w:hyperlink>
    </w:p>
    <w:p w:rsidR="00801841" w:rsidRDefault="00276082">
      <w:pPr>
        <w:pStyle w:val="TOC2"/>
        <w:tabs>
          <w:tab w:val="left" w:pos="480"/>
          <w:tab w:val="right" w:leader="dot" w:pos="9350"/>
        </w:tabs>
        <w:rPr>
          <w:rFonts w:asciiTheme="minorHAnsi" w:eastAsiaTheme="minorEastAsia" w:hAnsiTheme="minorHAnsi" w:cstheme="minorBidi"/>
          <w:b w:val="0"/>
          <w:bCs w:val="0"/>
          <w:noProof/>
          <w:sz w:val="22"/>
          <w:szCs w:val="22"/>
          <w:lang w:val="en-CA" w:eastAsia="en-CA"/>
        </w:rPr>
      </w:pPr>
      <w:hyperlink w:anchor="_Toc452907095" w:history="1">
        <w:r w:rsidR="00801841" w:rsidRPr="00B66AD0">
          <w:rPr>
            <w:rStyle w:val="Hyperlink"/>
            <w:noProof/>
          </w:rPr>
          <w:t>3.2</w:t>
        </w:r>
        <w:r w:rsidR="00801841">
          <w:rPr>
            <w:rFonts w:asciiTheme="minorHAnsi" w:eastAsiaTheme="minorEastAsia" w:hAnsiTheme="minorHAnsi" w:cstheme="minorBidi"/>
            <w:b w:val="0"/>
            <w:bCs w:val="0"/>
            <w:noProof/>
            <w:sz w:val="22"/>
            <w:szCs w:val="22"/>
            <w:lang w:val="en-CA" w:eastAsia="en-CA"/>
          </w:rPr>
          <w:tab/>
        </w:r>
        <w:r w:rsidR="00801841" w:rsidRPr="00B66AD0">
          <w:rPr>
            <w:rStyle w:val="Hyperlink"/>
            <w:noProof/>
          </w:rPr>
          <w:t>Introduction to Bayesian Probabilistic Methods</w:t>
        </w:r>
        <w:r w:rsidR="00801841">
          <w:rPr>
            <w:noProof/>
            <w:webHidden/>
          </w:rPr>
          <w:tab/>
        </w:r>
        <w:r w:rsidR="00801841">
          <w:rPr>
            <w:noProof/>
            <w:webHidden/>
          </w:rPr>
          <w:fldChar w:fldCharType="begin"/>
        </w:r>
        <w:r w:rsidR="00801841">
          <w:rPr>
            <w:noProof/>
            <w:webHidden/>
          </w:rPr>
          <w:instrText xml:space="preserve"> PAGEREF _Toc452907095 \h </w:instrText>
        </w:r>
        <w:r w:rsidR="00801841">
          <w:rPr>
            <w:noProof/>
            <w:webHidden/>
          </w:rPr>
        </w:r>
        <w:r w:rsidR="00801841">
          <w:rPr>
            <w:noProof/>
            <w:webHidden/>
          </w:rPr>
          <w:fldChar w:fldCharType="separate"/>
        </w:r>
        <w:r w:rsidR="00801841">
          <w:rPr>
            <w:noProof/>
            <w:webHidden/>
          </w:rPr>
          <w:t>21</w:t>
        </w:r>
        <w:r w:rsidR="00801841">
          <w:rPr>
            <w:noProof/>
            <w:webHidden/>
          </w:rPr>
          <w:fldChar w:fldCharType="end"/>
        </w:r>
      </w:hyperlink>
    </w:p>
    <w:p w:rsidR="00801841" w:rsidRDefault="00276082">
      <w:pPr>
        <w:pStyle w:val="TOC3"/>
        <w:tabs>
          <w:tab w:val="left" w:pos="960"/>
          <w:tab w:val="right" w:leader="dot" w:pos="9350"/>
        </w:tabs>
        <w:rPr>
          <w:rFonts w:asciiTheme="minorHAnsi" w:eastAsiaTheme="minorEastAsia" w:hAnsiTheme="minorHAnsi" w:cstheme="minorBidi"/>
          <w:noProof/>
          <w:sz w:val="22"/>
          <w:szCs w:val="22"/>
          <w:lang w:val="en-CA" w:eastAsia="en-CA"/>
        </w:rPr>
      </w:pPr>
      <w:hyperlink w:anchor="_Toc452907096" w:history="1">
        <w:r w:rsidR="00801841" w:rsidRPr="00B66AD0">
          <w:rPr>
            <w:rStyle w:val="Hyperlink"/>
            <w:noProof/>
          </w:rPr>
          <w:t>3.2.1</w:t>
        </w:r>
        <w:r w:rsidR="00801841">
          <w:rPr>
            <w:rFonts w:asciiTheme="minorHAnsi" w:eastAsiaTheme="minorEastAsia" w:hAnsiTheme="minorHAnsi" w:cstheme="minorBidi"/>
            <w:noProof/>
            <w:sz w:val="22"/>
            <w:szCs w:val="22"/>
            <w:lang w:val="en-CA" w:eastAsia="en-CA"/>
          </w:rPr>
          <w:tab/>
        </w:r>
        <w:r w:rsidR="00801841" w:rsidRPr="00B66AD0">
          <w:rPr>
            <w:rStyle w:val="Hyperlink"/>
            <w:noProof/>
          </w:rPr>
          <w:t>Review of Probability</w:t>
        </w:r>
        <w:r w:rsidR="00801841">
          <w:rPr>
            <w:noProof/>
            <w:webHidden/>
          </w:rPr>
          <w:tab/>
        </w:r>
        <w:r w:rsidR="00801841">
          <w:rPr>
            <w:noProof/>
            <w:webHidden/>
          </w:rPr>
          <w:fldChar w:fldCharType="begin"/>
        </w:r>
        <w:r w:rsidR="00801841">
          <w:rPr>
            <w:noProof/>
            <w:webHidden/>
          </w:rPr>
          <w:instrText xml:space="preserve"> PAGEREF _Toc452907096 \h </w:instrText>
        </w:r>
        <w:r w:rsidR="00801841">
          <w:rPr>
            <w:noProof/>
            <w:webHidden/>
          </w:rPr>
        </w:r>
        <w:r w:rsidR="00801841">
          <w:rPr>
            <w:noProof/>
            <w:webHidden/>
          </w:rPr>
          <w:fldChar w:fldCharType="separate"/>
        </w:r>
        <w:r w:rsidR="00801841">
          <w:rPr>
            <w:noProof/>
            <w:webHidden/>
          </w:rPr>
          <w:t>21</w:t>
        </w:r>
        <w:r w:rsidR="00801841">
          <w:rPr>
            <w:noProof/>
            <w:webHidden/>
          </w:rPr>
          <w:fldChar w:fldCharType="end"/>
        </w:r>
      </w:hyperlink>
    </w:p>
    <w:p w:rsidR="00801841" w:rsidRDefault="00276082">
      <w:pPr>
        <w:pStyle w:val="TOC3"/>
        <w:tabs>
          <w:tab w:val="left" w:pos="960"/>
          <w:tab w:val="right" w:leader="dot" w:pos="9350"/>
        </w:tabs>
        <w:rPr>
          <w:rFonts w:asciiTheme="minorHAnsi" w:eastAsiaTheme="minorEastAsia" w:hAnsiTheme="minorHAnsi" w:cstheme="minorBidi"/>
          <w:noProof/>
          <w:sz w:val="22"/>
          <w:szCs w:val="22"/>
          <w:lang w:val="en-CA" w:eastAsia="en-CA"/>
        </w:rPr>
      </w:pPr>
      <w:hyperlink w:anchor="_Toc452907097" w:history="1">
        <w:r w:rsidR="00801841" w:rsidRPr="00B66AD0">
          <w:rPr>
            <w:rStyle w:val="Hyperlink"/>
            <w:noProof/>
          </w:rPr>
          <w:t>3.2.2</w:t>
        </w:r>
        <w:r w:rsidR="00801841">
          <w:rPr>
            <w:rFonts w:asciiTheme="minorHAnsi" w:eastAsiaTheme="minorEastAsia" w:hAnsiTheme="minorHAnsi" w:cstheme="minorBidi"/>
            <w:noProof/>
            <w:sz w:val="22"/>
            <w:szCs w:val="22"/>
            <w:lang w:val="en-CA" w:eastAsia="en-CA"/>
          </w:rPr>
          <w:tab/>
        </w:r>
        <w:r w:rsidR="00801841" w:rsidRPr="00B66AD0">
          <w:rPr>
            <w:rStyle w:val="Hyperlink"/>
            <w:noProof/>
          </w:rPr>
          <w:t>Bayesian Inference</w:t>
        </w:r>
        <w:r w:rsidR="00801841">
          <w:rPr>
            <w:noProof/>
            <w:webHidden/>
          </w:rPr>
          <w:tab/>
        </w:r>
        <w:r w:rsidR="00801841">
          <w:rPr>
            <w:noProof/>
            <w:webHidden/>
          </w:rPr>
          <w:fldChar w:fldCharType="begin"/>
        </w:r>
        <w:r w:rsidR="00801841">
          <w:rPr>
            <w:noProof/>
            <w:webHidden/>
          </w:rPr>
          <w:instrText xml:space="preserve"> PAGEREF _Toc452907097 \h </w:instrText>
        </w:r>
        <w:r w:rsidR="00801841">
          <w:rPr>
            <w:noProof/>
            <w:webHidden/>
          </w:rPr>
        </w:r>
        <w:r w:rsidR="00801841">
          <w:rPr>
            <w:noProof/>
            <w:webHidden/>
          </w:rPr>
          <w:fldChar w:fldCharType="separate"/>
        </w:r>
        <w:r w:rsidR="00801841">
          <w:rPr>
            <w:noProof/>
            <w:webHidden/>
          </w:rPr>
          <w:t>22</w:t>
        </w:r>
        <w:r w:rsidR="00801841">
          <w:rPr>
            <w:noProof/>
            <w:webHidden/>
          </w:rPr>
          <w:fldChar w:fldCharType="end"/>
        </w:r>
      </w:hyperlink>
    </w:p>
    <w:p w:rsidR="00801841" w:rsidRDefault="00276082">
      <w:pPr>
        <w:pStyle w:val="TOC2"/>
        <w:tabs>
          <w:tab w:val="left" w:pos="480"/>
          <w:tab w:val="right" w:leader="dot" w:pos="9350"/>
        </w:tabs>
        <w:rPr>
          <w:rFonts w:asciiTheme="minorHAnsi" w:eastAsiaTheme="minorEastAsia" w:hAnsiTheme="minorHAnsi" w:cstheme="minorBidi"/>
          <w:b w:val="0"/>
          <w:bCs w:val="0"/>
          <w:noProof/>
          <w:sz w:val="22"/>
          <w:szCs w:val="22"/>
          <w:lang w:val="en-CA" w:eastAsia="en-CA"/>
        </w:rPr>
      </w:pPr>
      <w:hyperlink w:anchor="_Toc452907098" w:history="1">
        <w:r w:rsidR="00801841" w:rsidRPr="00B66AD0">
          <w:rPr>
            <w:rStyle w:val="Hyperlink"/>
            <w:noProof/>
          </w:rPr>
          <w:t>3.3</w:t>
        </w:r>
        <w:r w:rsidR="00801841">
          <w:rPr>
            <w:rFonts w:asciiTheme="minorHAnsi" w:eastAsiaTheme="minorEastAsia" w:hAnsiTheme="minorHAnsi" w:cstheme="minorBidi"/>
            <w:b w:val="0"/>
            <w:bCs w:val="0"/>
            <w:noProof/>
            <w:sz w:val="22"/>
            <w:szCs w:val="22"/>
            <w:lang w:val="en-CA" w:eastAsia="en-CA"/>
          </w:rPr>
          <w:tab/>
        </w:r>
        <w:r w:rsidR="00801841" w:rsidRPr="00B66AD0">
          <w:rPr>
            <w:rStyle w:val="Hyperlink"/>
            <w:noProof/>
          </w:rPr>
          <w:t>Bayesian Parameter Estimation</w:t>
        </w:r>
        <w:r w:rsidR="00801841">
          <w:rPr>
            <w:noProof/>
            <w:webHidden/>
          </w:rPr>
          <w:tab/>
        </w:r>
        <w:r w:rsidR="00801841">
          <w:rPr>
            <w:noProof/>
            <w:webHidden/>
          </w:rPr>
          <w:fldChar w:fldCharType="begin"/>
        </w:r>
        <w:r w:rsidR="00801841">
          <w:rPr>
            <w:noProof/>
            <w:webHidden/>
          </w:rPr>
          <w:instrText xml:space="preserve"> PAGEREF _Toc452907098 \h </w:instrText>
        </w:r>
        <w:r w:rsidR="00801841">
          <w:rPr>
            <w:noProof/>
            <w:webHidden/>
          </w:rPr>
        </w:r>
        <w:r w:rsidR="00801841">
          <w:rPr>
            <w:noProof/>
            <w:webHidden/>
          </w:rPr>
          <w:fldChar w:fldCharType="separate"/>
        </w:r>
        <w:r w:rsidR="00801841">
          <w:rPr>
            <w:noProof/>
            <w:webHidden/>
          </w:rPr>
          <w:t>24</w:t>
        </w:r>
        <w:r w:rsidR="00801841">
          <w:rPr>
            <w:noProof/>
            <w:webHidden/>
          </w:rPr>
          <w:fldChar w:fldCharType="end"/>
        </w:r>
      </w:hyperlink>
    </w:p>
    <w:p w:rsidR="00801841" w:rsidRDefault="00276082">
      <w:pPr>
        <w:pStyle w:val="TOC3"/>
        <w:tabs>
          <w:tab w:val="left" w:pos="960"/>
          <w:tab w:val="right" w:leader="dot" w:pos="9350"/>
        </w:tabs>
        <w:rPr>
          <w:rFonts w:asciiTheme="minorHAnsi" w:eastAsiaTheme="minorEastAsia" w:hAnsiTheme="minorHAnsi" w:cstheme="minorBidi"/>
          <w:noProof/>
          <w:sz w:val="22"/>
          <w:szCs w:val="22"/>
          <w:lang w:val="en-CA" w:eastAsia="en-CA"/>
        </w:rPr>
      </w:pPr>
      <w:hyperlink w:anchor="_Toc452907099" w:history="1">
        <w:r w:rsidR="00801841" w:rsidRPr="00B66AD0">
          <w:rPr>
            <w:rStyle w:val="Hyperlink"/>
            <w:noProof/>
          </w:rPr>
          <w:t>3.3.1</w:t>
        </w:r>
        <w:r w:rsidR="00801841">
          <w:rPr>
            <w:rFonts w:asciiTheme="minorHAnsi" w:eastAsiaTheme="minorEastAsia" w:hAnsiTheme="minorHAnsi" w:cstheme="minorBidi"/>
            <w:noProof/>
            <w:sz w:val="22"/>
            <w:szCs w:val="22"/>
            <w:lang w:val="en-CA" w:eastAsia="en-CA"/>
          </w:rPr>
          <w:tab/>
        </w:r>
        <w:r w:rsidR="00801841" w:rsidRPr="00B66AD0">
          <w:rPr>
            <w:rStyle w:val="Hyperlink"/>
            <w:noProof/>
          </w:rPr>
          <w:t>Square Thermals</w:t>
        </w:r>
        <w:r w:rsidR="00801841">
          <w:rPr>
            <w:noProof/>
            <w:webHidden/>
          </w:rPr>
          <w:tab/>
        </w:r>
        <w:r w:rsidR="00801841">
          <w:rPr>
            <w:noProof/>
            <w:webHidden/>
          </w:rPr>
          <w:fldChar w:fldCharType="begin"/>
        </w:r>
        <w:r w:rsidR="00801841">
          <w:rPr>
            <w:noProof/>
            <w:webHidden/>
          </w:rPr>
          <w:instrText xml:space="preserve"> PAGEREF _Toc452907099 \h </w:instrText>
        </w:r>
        <w:r w:rsidR="00801841">
          <w:rPr>
            <w:noProof/>
            <w:webHidden/>
          </w:rPr>
        </w:r>
        <w:r w:rsidR="00801841">
          <w:rPr>
            <w:noProof/>
            <w:webHidden/>
          </w:rPr>
          <w:fldChar w:fldCharType="separate"/>
        </w:r>
        <w:r w:rsidR="00801841">
          <w:rPr>
            <w:noProof/>
            <w:webHidden/>
          </w:rPr>
          <w:t>24</w:t>
        </w:r>
        <w:r w:rsidR="00801841">
          <w:rPr>
            <w:noProof/>
            <w:webHidden/>
          </w:rPr>
          <w:fldChar w:fldCharType="end"/>
        </w:r>
      </w:hyperlink>
    </w:p>
    <w:p w:rsidR="00801841" w:rsidRDefault="00276082">
      <w:pPr>
        <w:pStyle w:val="TOC3"/>
        <w:tabs>
          <w:tab w:val="left" w:pos="960"/>
          <w:tab w:val="right" w:leader="dot" w:pos="9350"/>
        </w:tabs>
        <w:rPr>
          <w:rFonts w:asciiTheme="minorHAnsi" w:eastAsiaTheme="minorEastAsia" w:hAnsiTheme="minorHAnsi" w:cstheme="minorBidi"/>
          <w:noProof/>
          <w:sz w:val="22"/>
          <w:szCs w:val="22"/>
          <w:lang w:val="en-CA" w:eastAsia="en-CA"/>
        </w:rPr>
      </w:pPr>
      <w:hyperlink w:anchor="_Toc452907100" w:history="1">
        <w:r w:rsidR="00801841" w:rsidRPr="00B66AD0">
          <w:rPr>
            <w:rStyle w:val="Hyperlink"/>
            <w:noProof/>
          </w:rPr>
          <w:t>3.3.2</w:t>
        </w:r>
        <w:r w:rsidR="00801841">
          <w:rPr>
            <w:rFonts w:asciiTheme="minorHAnsi" w:eastAsiaTheme="minorEastAsia" w:hAnsiTheme="minorHAnsi" w:cstheme="minorBidi"/>
            <w:noProof/>
            <w:sz w:val="22"/>
            <w:szCs w:val="22"/>
            <w:lang w:val="en-CA" w:eastAsia="en-CA"/>
          </w:rPr>
          <w:tab/>
        </w:r>
        <w:r w:rsidR="00801841" w:rsidRPr="00B66AD0">
          <w:rPr>
            <w:rStyle w:val="Hyperlink"/>
            <w:noProof/>
          </w:rPr>
          <w:t>Square Thermals with Partial Knowledge</w:t>
        </w:r>
        <w:r w:rsidR="00801841">
          <w:rPr>
            <w:noProof/>
            <w:webHidden/>
          </w:rPr>
          <w:tab/>
        </w:r>
        <w:r w:rsidR="00801841">
          <w:rPr>
            <w:noProof/>
            <w:webHidden/>
          </w:rPr>
          <w:fldChar w:fldCharType="begin"/>
        </w:r>
        <w:r w:rsidR="00801841">
          <w:rPr>
            <w:noProof/>
            <w:webHidden/>
          </w:rPr>
          <w:instrText xml:space="preserve"> PAGEREF _Toc452907100 \h </w:instrText>
        </w:r>
        <w:r w:rsidR="00801841">
          <w:rPr>
            <w:noProof/>
            <w:webHidden/>
          </w:rPr>
        </w:r>
        <w:r w:rsidR="00801841">
          <w:rPr>
            <w:noProof/>
            <w:webHidden/>
          </w:rPr>
          <w:fldChar w:fldCharType="separate"/>
        </w:r>
        <w:r w:rsidR="00801841">
          <w:rPr>
            <w:noProof/>
            <w:webHidden/>
          </w:rPr>
          <w:t>25</w:t>
        </w:r>
        <w:r w:rsidR="00801841">
          <w:rPr>
            <w:noProof/>
            <w:webHidden/>
          </w:rPr>
          <w:fldChar w:fldCharType="end"/>
        </w:r>
      </w:hyperlink>
    </w:p>
    <w:p w:rsidR="00801841" w:rsidRDefault="00276082">
      <w:pPr>
        <w:pStyle w:val="TOC3"/>
        <w:tabs>
          <w:tab w:val="left" w:pos="960"/>
          <w:tab w:val="right" w:leader="dot" w:pos="9350"/>
        </w:tabs>
        <w:rPr>
          <w:rFonts w:asciiTheme="minorHAnsi" w:eastAsiaTheme="minorEastAsia" w:hAnsiTheme="minorHAnsi" w:cstheme="minorBidi"/>
          <w:noProof/>
          <w:sz w:val="22"/>
          <w:szCs w:val="22"/>
          <w:lang w:val="en-CA" w:eastAsia="en-CA"/>
        </w:rPr>
      </w:pPr>
      <w:hyperlink w:anchor="_Toc452907101" w:history="1">
        <w:r w:rsidR="00801841" w:rsidRPr="00B66AD0">
          <w:rPr>
            <w:rStyle w:val="Hyperlink"/>
            <w:noProof/>
          </w:rPr>
          <w:t>3.3.3</w:t>
        </w:r>
        <w:r w:rsidR="00801841">
          <w:rPr>
            <w:rFonts w:asciiTheme="minorHAnsi" w:eastAsiaTheme="minorEastAsia" w:hAnsiTheme="minorHAnsi" w:cstheme="minorBidi"/>
            <w:noProof/>
            <w:sz w:val="22"/>
            <w:szCs w:val="22"/>
            <w:lang w:val="en-CA" w:eastAsia="en-CA"/>
          </w:rPr>
          <w:tab/>
        </w:r>
        <w:r w:rsidR="00801841" w:rsidRPr="00B66AD0">
          <w:rPr>
            <w:rStyle w:val="Hyperlink"/>
            <w:noProof/>
          </w:rPr>
          <w:t>Gaussian-shaped Thermals</w:t>
        </w:r>
        <w:r w:rsidR="00801841">
          <w:rPr>
            <w:noProof/>
            <w:webHidden/>
          </w:rPr>
          <w:tab/>
        </w:r>
        <w:r w:rsidR="00801841">
          <w:rPr>
            <w:noProof/>
            <w:webHidden/>
          </w:rPr>
          <w:fldChar w:fldCharType="begin"/>
        </w:r>
        <w:r w:rsidR="00801841">
          <w:rPr>
            <w:noProof/>
            <w:webHidden/>
          </w:rPr>
          <w:instrText xml:space="preserve"> PAGEREF _Toc452907101 \h </w:instrText>
        </w:r>
        <w:r w:rsidR="00801841">
          <w:rPr>
            <w:noProof/>
            <w:webHidden/>
          </w:rPr>
        </w:r>
        <w:r w:rsidR="00801841">
          <w:rPr>
            <w:noProof/>
            <w:webHidden/>
          </w:rPr>
          <w:fldChar w:fldCharType="separate"/>
        </w:r>
        <w:r w:rsidR="00801841">
          <w:rPr>
            <w:noProof/>
            <w:webHidden/>
          </w:rPr>
          <w:t>26</w:t>
        </w:r>
        <w:r w:rsidR="00801841">
          <w:rPr>
            <w:noProof/>
            <w:webHidden/>
          </w:rPr>
          <w:fldChar w:fldCharType="end"/>
        </w:r>
      </w:hyperlink>
    </w:p>
    <w:p w:rsidR="00801841" w:rsidRDefault="00276082">
      <w:pPr>
        <w:pStyle w:val="TOC2"/>
        <w:tabs>
          <w:tab w:val="left" w:pos="480"/>
          <w:tab w:val="right" w:leader="dot" w:pos="9350"/>
        </w:tabs>
        <w:rPr>
          <w:rFonts w:asciiTheme="minorHAnsi" w:eastAsiaTheme="minorEastAsia" w:hAnsiTheme="minorHAnsi" w:cstheme="minorBidi"/>
          <w:b w:val="0"/>
          <w:bCs w:val="0"/>
          <w:noProof/>
          <w:sz w:val="22"/>
          <w:szCs w:val="22"/>
          <w:lang w:val="en-CA" w:eastAsia="en-CA"/>
        </w:rPr>
      </w:pPr>
      <w:hyperlink w:anchor="_Toc452907102" w:history="1">
        <w:r w:rsidR="00801841" w:rsidRPr="00B66AD0">
          <w:rPr>
            <w:rStyle w:val="Hyperlink"/>
            <w:noProof/>
          </w:rPr>
          <w:t>3.4</w:t>
        </w:r>
        <w:r w:rsidR="00801841">
          <w:rPr>
            <w:rFonts w:asciiTheme="minorHAnsi" w:eastAsiaTheme="minorEastAsia" w:hAnsiTheme="minorHAnsi" w:cstheme="minorBidi"/>
            <w:b w:val="0"/>
            <w:bCs w:val="0"/>
            <w:noProof/>
            <w:sz w:val="22"/>
            <w:szCs w:val="22"/>
            <w:lang w:val="en-CA" w:eastAsia="en-CA"/>
          </w:rPr>
          <w:tab/>
        </w:r>
        <w:r w:rsidR="00801841" w:rsidRPr="00B66AD0">
          <w:rPr>
            <w:rStyle w:val="Hyperlink"/>
            <w:noProof/>
          </w:rPr>
          <w:t>Gaussian Process Regression</w:t>
        </w:r>
        <w:r w:rsidR="00801841">
          <w:rPr>
            <w:noProof/>
            <w:webHidden/>
          </w:rPr>
          <w:tab/>
        </w:r>
        <w:r w:rsidR="00801841">
          <w:rPr>
            <w:noProof/>
            <w:webHidden/>
          </w:rPr>
          <w:fldChar w:fldCharType="begin"/>
        </w:r>
        <w:r w:rsidR="00801841">
          <w:rPr>
            <w:noProof/>
            <w:webHidden/>
          </w:rPr>
          <w:instrText xml:space="preserve"> PAGEREF _Toc452907102 \h </w:instrText>
        </w:r>
        <w:r w:rsidR="00801841">
          <w:rPr>
            <w:noProof/>
            <w:webHidden/>
          </w:rPr>
        </w:r>
        <w:r w:rsidR="00801841">
          <w:rPr>
            <w:noProof/>
            <w:webHidden/>
          </w:rPr>
          <w:fldChar w:fldCharType="separate"/>
        </w:r>
        <w:r w:rsidR="00801841">
          <w:rPr>
            <w:noProof/>
            <w:webHidden/>
          </w:rPr>
          <w:t>27</w:t>
        </w:r>
        <w:r w:rsidR="00801841">
          <w:rPr>
            <w:noProof/>
            <w:webHidden/>
          </w:rPr>
          <w:fldChar w:fldCharType="end"/>
        </w:r>
      </w:hyperlink>
    </w:p>
    <w:p w:rsidR="00801841" w:rsidRDefault="00276082">
      <w:pPr>
        <w:pStyle w:val="TOC2"/>
        <w:tabs>
          <w:tab w:val="left" w:pos="480"/>
          <w:tab w:val="right" w:leader="dot" w:pos="9350"/>
        </w:tabs>
        <w:rPr>
          <w:rFonts w:asciiTheme="minorHAnsi" w:eastAsiaTheme="minorEastAsia" w:hAnsiTheme="minorHAnsi" w:cstheme="minorBidi"/>
          <w:b w:val="0"/>
          <w:bCs w:val="0"/>
          <w:noProof/>
          <w:sz w:val="22"/>
          <w:szCs w:val="22"/>
          <w:lang w:val="en-CA" w:eastAsia="en-CA"/>
        </w:rPr>
      </w:pPr>
      <w:hyperlink w:anchor="_Toc452907103" w:history="1">
        <w:r w:rsidR="00801841" w:rsidRPr="00B66AD0">
          <w:rPr>
            <w:rStyle w:val="Hyperlink"/>
            <w:noProof/>
          </w:rPr>
          <w:t>3.5</w:t>
        </w:r>
        <w:r w:rsidR="00801841">
          <w:rPr>
            <w:rFonts w:asciiTheme="minorHAnsi" w:eastAsiaTheme="minorEastAsia" w:hAnsiTheme="minorHAnsi" w:cstheme="minorBidi"/>
            <w:b w:val="0"/>
            <w:bCs w:val="0"/>
            <w:noProof/>
            <w:sz w:val="22"/>
            <w:szCs w:val="22"/>
            <w:lang w:val="en-CA" w:eastAsia="en-CA"/>
          </w:rPr>
          <w:tab/>
        </w:r>
        <w:r w:rsidR="00801841" w:rsidRPr="00B66AD0">
          <w:rPr>
            <w:rStyle w:val="Hyperlink"/>
            <w:noProof/>
          </w:rPr>
          <w:t>Comparison of Gaussian Process Regression and Bayesian Parameter Estimation</w:t>
        </w:r>
        <w:r w:rsidR="00801841">
          <w:rPr>
            <w:noProof/>
            <w:webHidden/>
          </w:rPr>
          <w:tab/>
        </w:r>
        <w:r w:rsidR="00801841">
          <w:rPr>
            <w:noProof/>
            <w:webHidden/>
          </w:rPr>
          <w:fldChar w:fldCharType="begin"/>
        </w:r>
        <w:r w:rsidR="00801841">
          <w:rPr>
            <w:noProof/>
            <w:webHidden/>
          </w:rPr>
          <w:instrText xml:space="preserve"> PAGEREF _Toc452907103 \h </w:instrText>
        </w:r>
        <w:r w:rsidR="00801841">
          <w:rPr>
            <w:noProof/>
            <w:webHidden/>
          </w:rPr>
        </w:r>
        <w:r w:rsidR="00801841">
          <w:rPr>
            <w:noProof/>
            <w:webHidden/>
          </w:rPr>
          <w:fldChar w:fldCharType="separate"/>
        </w:r>
        <w:r w:rsidR="00801841">
          <w:rPr>
            <w:noProof/>
            <w:webHidden/>
          </w:rPr>
          <w:t>31</w:t>
        </w:r>
        <w:r w:rsidR="00801841">
          <w:rPr>
            <w:noProof/>
            <w:webHidden/>
          </w:rPr>
          <w:fldChar w:fldCharType="end"/>
        </w:r>
      </w:hyperlink>
    </w:p>
    <w:p w:rsidR="00801841" w:rsidRDefault="00276082">
      <w:pPr>
        <w:pStyle w:val="TOC2"/>
        <w:tabs>
          <w:tab w:val="left" w:pos="480"/>
          <w:tab w:val="right" w:leader="dot" w:pos="9350"/>
        </w:tabs>
        <w:rPr>
          <w:rFonts w:asciiTheme="minorHAnsi" w:eastAsiaTheme="minorEastAsia" w:hAnsiTheme="minorHAnsi" w:cstheme="minorBidi"/>
          <w:b w:val="0"/>
          <w:bCs w:val="0"/>
          <w:noProof/>
          <w:sz w:val="22"/>
          <w:szCs w:val="22"/>
          <w:lang w:val="en-CA" w:eastAsia="en-CA"/>
        </w:rPr>
      </w:pPr>
      <w:hyperlink w:anchor="_Toc452907104" w:history="1">
        <w:r w:rsidR="00801841" w:rsidRPr="00B66AD0">
          <w:rPr>
            <w:rStyle w:val="Hyperlink"/>
            <w:noProof/>
          </w:rPr>
          <w:t>3.6</w:t>
        </w:r>
        <w:r w:rsidR="00801841">
          <w:rPr>
            <w:rFonts w:asciiTheme="minorHAnsi" w:eastAsiaTheme="minorEastAsia" w:hAnsiTheme="minorHAnsi" w:cstheme="minorBidi"/>
            <w:b w:val="0"/>
            <w:bCs w:val="0"/>
            <w:noProof/>
            <w:sz w:val="22"/>
            <w:szCs w:val="22"/>
            <w:lang w:val="en-CA" w:eastAsia="en-CA"/>
          </w:rPr>
          <w:tab/>
        </w:r>
        <w:r w:rsidR="00801841" w:rsidRPr="00B66AD0">
          <w:rPr>
            <w:rStyle w:val="Hyperlink"/>
            <w:noProof/>
          </w:rPr>
          <w:t>Gaussian Process Regression in Simulation</w:t>
        </w:r>
        <w:r w:rsidR="00801841">
          <w:rPr>
            <w:noProof/>
            <w:webHidden/>
          </w:rPr>
          <w:tab/>
        </w:r>
        <w:r w:rsidR="00801841">
          <w:rPr>
            <w:noProof/>
            <w:webHidden/>
          </w:rPr>
          <w:fldChar w:fldCharType="begin"/>
        </w:r>
        <w:r w:rsidR="00801841">
          <w:rPr>
            <w:noProof/>
            <w:webHidden/>
          </w:rPr>
          <w:instrText xml:space="preserve"> PAGEREF _Toc452907104 \h </w:instrText>
        </w:r>
        <w:r w:rsidR="00801841">
          <w:rPr>
            <w:noProof/>
            <w:webHidden/>
          </w:rPr>
        </w:r>
        <w:r w:rsidR="00801841">
          <w:rPr>
            <w:noProof/>
            <w:webHidden/>
          </w:rPr>
          <w:fldChar w:fldCharType="separate"/>
        </w:r>
        <w:r w:rsidR="00801841">
          <w:rPr>
            <w:noProof/>
            <w:webHidden/>
          </w:rPr>
          <w:t>35</w:t>
        </w:r>
        <w:r w:rsidR="00801841">
          <w:rPr>
            <w:noProof/>
            <w:webHidden/>
          </w:rPr>
          <w:fldChar w:fldCharType="end"/>
        </w:r>
      </w:hyperlink>
    </w:p>
    <w:p w:rsidR="00801841" w:rsidRDefault="00276082">
      <w:pPr>
        <w:pStyle w:val="TOC2"/>
        <w:tabs>
          <w:tab w:val="left" w:pos="480"/>
          <w:tab w:val="right" w:leader="dot" w:pos="9350"/>
        </w:tabs>
        <w:rPr>
          <w:rFonts w:asciiTheme="minorHAnsi" w:eastAsiaTheme="minorEastAsia" w:hAnsiTheme="minorHAnsi" w:cstheme="minorBidi"/>
          <w:b w:val="0"/>
          <w:bCs w:val="0"/>
          <w:noProof/>
          <w:sz w:val="22"/>
          <w:szCs w:val="22"/>
          <w:lang w:val="en-CA" w:eastAsia="en-CA"/>
        </w:rPr>
      </w:pPr>
      <w:hyperlink w:anchor="_Toc452907105" w:history="1">
        <w:r w:rsidR="00801841" w:rsidRPr="00B66AD0">
          <w:rPr>
            <w:rStyle w:val="Hyperlink"/>
            <w:noProof/>
          </w:rPr>
          <w:t>3.7</w:t>
        </w:r>
        <w:r w:rsidR="00801841">
          <w:rPr>
            <w:rFonts w:asciiTheme="minorHAnsi" w:eastAsiaTheme="minorEastAsia" w:hAnsiTheme="minorHAnsi" w:cstheme="minorBidi"/>
            <w:b w:val="0"/>
            <w:bCs w:val="0"/>
            <w:noProof/>
            <w:sz w:val="22"/>
            <w:szCs w:val="22"/>
            <w:lang w:val="en-CA" w:eastAsia="en-CA"/>
          </w:rPr>
          <w:tab/>
        </w:r>
        <w:r w:rsidR="00801841" w:rsidRPr="00B66AD0">
          <w:rPr>
            <w:rStyle w:val="Hyperlink"/>
            <w:noProof/>
          </w:rPr>
          <w:t>Bayesian Networks</w:t>
        </w:r>
        <w:r w:rsidR="00801841">
          <w:rPr>
            <w:noProof/>
            <w:webHidden/>
          </w:rPr>
          <w:tab/>
        </w:r>
        <w:r w:rsidR="00801841">
          <w:rPr>
            <w:noProof/>
            <w:webHidden/>
          </w:rPr>
          <w:fldChar w:fldCharType="begin"/>
        </w:r>
        <w:r w:rsidR="00801841">
          <w:rPr>
            <w:noProof/>
            <w:webHidden/>
          </w:rPr>
          <w:instrText xml:space="preserve"> PAGEREF _Toc452907105 \h </w:instrText>
        </w:r>
        <w:r w:rsidR="00801841">
          <w:rPr>
            <w:noProof/>
            <w:webHidden/>
          </w:rPr>
        </w:r>
        <w:r w:rsidR="00801841">
          <w:rPr>
            <w:noProof/>
            <w:webHidden/>
          </w:rPr>
          <w:fldChar w:fldCharType="separate"/>
        </w:r>
        <w:r w:rsidR="00801841">
          <w:rPr>
            <w:noProof/>
            <w:webHidden/>
          </w:rPr>
          <w:t>37</w:t>
        </w:r>
        <w:r w:rsidR="00801841">
          <w:rPr>
            <w:noProof/>
            <w:webHidden/>
          </w:rPr>
          <w:fldChar w:fldCharType="end"/>
        </w:r>
      </w:hyperlink>
    </w:p>
    <w:p w:rsidR="00801841" w:rsidRDefault="00276082">
      <w:pPr>
        <w:pStyle w:val="TOC3"/>
        <w:tabs>
          <w:tab w:val="left" w:pos="960"/>
          <w:tab w:val="right" w:leader="dot" w:pos="9350"/>
        </w:tabs>
        <w:rPr>
          <w:rFonts w:asciiTheme="minorHAnsi" w:eastAsiaTheme="minorEastAsia" w:hAnsiTheme="minorHAnsi" w:cstheme="minorBidi"/>
          <w:noProof/>
          <w:sz w:val="22"/>
          <w:szCs w:val="22"/>
          <w:lang w:val="en-CA" w:eastAsia="en-CA"/>
        </w:rPr>
      </w:pPr>
      <w:hyperlink w:anchor="_Toc452907106" w:history="1">
        <w:r w:rsidR="00801841" w:rsidRPr="00B66AD0">
          <w:rPr>
            <w:rStyle w:val="Hyperlink"/>
            <w:noProof/>
          </w:rPr>
          <w:t>3.7.1</w:t>
        </w:r>
        <w:r w:rsidR="00801841">
          <w:rPr>
            <w:rFonts w:asciiTheme="minorHAnsi" w:eastAsiaTheme="minorEastAsia" w:hAnsiTheme="minorHAnsi" w:cstheme="minorBidi"/>
            <w:noProof/>
            <w:sz w:val="22"/>
            <w:szCs w:val="22"/>
            <w:lang w:val="en-CA" w:eastAsia="en-CA"/>
          </w:rPr>
          <w:tab/>
        </w:r>
        <w:r w:rsidR="00801841" w:rsidRPr="00B66AD0">
          <w:rPr>
            <w:rStyle w:val="Hyperlink"/>
            <w:noProof/>
          </w:rPr>
          <w:t>Overview</w:t>
        </w:r>
        <w:r w:rsidR="00801841">
          <w:rPr>
            <w:noProof/>
            <w:webHidden/>
          </w:rPr>
          <w:tab/>
        </w:r>
        <w:r w:rsidR="00801841">
          <w:rPr>
            <w:noProof/>
            <w:webHidden/>
          </w:rPr>
          <w:fldChar w:fldCharType="begin"/>
        </w:r>
        <w:r w:rsidR="00801841">
          <w:rPr>
            <w:noProof/>
            <w:webHidden/>
          </w:rPr>
          <w:instrText xml:space="preserve"> PAGEREF _Toc452907106 \h </w:instrText>
        </w:r>
        <w:r w:rsidR="00801841">
          <w:rPr>
            <w:noProof/>
            <w:webHidden/>
          </w:rPr>
        </w:r>
        <w:r w:rsidR="00801841">
          <w:rPr>
            <w:noProof/>
            <w:webHidden/>
          </w:rPr>
          <w:fldChar w:fldCharType="separate"/>
        </w:r>
        <w:r w:rsidR="00801841">
          <w:rPr>
            <w:noProof/>
            <w:webHidden/>
          </w:rPr>
          <w:t>37</w:t>
        </w:r>
        <w:r w:rsidR="00801841">
          <w:rPr>
            <w:noProof/>
            <w:webHidden/>
          </w:rPr>
          <w:fldChar w:fldCharType="end"/>
        </w:r>
      </w:hyperlink>
    </w:p>
    <w:p w:rsidR="00801841" w:rsidRDefault="00276082">
      <w:pPr>
        <w:pStyle w:val="TOC3"/>
        <w:tabs>
          <w:tab w:val="left" w:pos="960"/>
          <w:tab w:val="right" w:leader="dot" w:pos="9350"/>
        </w:tabs>
        <w:rPr>
          <w:rFonts w:asciiTheme="minorHAnsi" w:eastAsiaTheme="minorEastAsia" w:hAnsiTheme="minorHAnsi" w:cstheme="minorBidi"/>
          <w:noProof/>
          <w:sz w:val="22"/>
          <w:szCs w:val="22"/>
          <w:lang w:val="en-CA" w:eastAsia="en-CA"/>
        </w:rPr>
      </w:pPr>
      <w:hyperlink w:anchor="_Toc452907107" w:history="1">
        <w:r w:rsidR="00801841" w:rsidRPr="00B66AD0">
          <w:rPr>
            <w:rStyle w:val="Hyperlink"/>
            <w:noProof/>
          </w:rPr>
          <w:t>3.7.2</w:t>
        </w:r>
        <w:r w:rsidR="00801841">
          <w:rPr>
            <w:rFonts w:asciiTheme="minorHAnsi" w:eastAsiaTheme="minorEastAsia" w:hAnsiTheme="minorHAnsi" w:cstheme="minorBidi"/>
            <w:noProof/>
            <w:sz w:val="22"/>
            <w:szCs w:val="22"/>
            <w:lang w:val="en-CA" w:eastAsia="en-CA"/>
          </w:rPr>
          <w:tab/>
        </w:r>
        <w:r w:rsidR="00801841" w:rsidRPr="00B66AD0">
          <w:rPr>
            <w:rStyle w:val="Hyperlink"/>
            <w:noProof/>
          </w:rPr>
          <w:t>Advantages of Bayesian Networks</w:t>
        </w:r>
        <w:r w:rsidR="00801841">
          <w:rPr>
            <w:noProof/>
            <w:webHidden/>
          </w:rPr>
          <w:tab/>
        </w:r>
        <w:r w:rsidR="00801841">
          <w:rPr>
            <w:noProof/>
            <w:webHidden/>
          </w:rPr>
          <w:fldChar w:fldCharType="begin"/>
        </w:r>
        <w:r w:rsidR="00801841">
          <w:rPr>
            <w:noProof/>
            <w:webHidden/>
          </w:rPr>
          <w:instrText xml:space="preserve"> PAGEREF _Toc452907107 \h </w:instrText>
        </w:r>
        <w:r w:rsidR="00801841">
          <w:rPr>
            <w:noProof/>
            <w:webHidden/>
          </w:rPr>
        </w:r>
        <w:r w:rsidR="00801841">
          <w:rPr>
            <w:noProof/>
            <w:webHidden/>
          </w:rPr>
          <w:fldChar w:fldCharType="separate"/>
        </w:r>
        <w:r w:rsidR="00801841">
          <w:rPr>
            <w:noProof/>
            <w:webHidden/>
          </w:rPr>
          <w:t>38</w:t>
        </w:r>
        <w:r w:rsidR="00801841">
          <w:rPr>
            <w:noProof/>
            <w:webHidden/>
          </w:rPr>
          <w:fldChar w:fldCharType="end"/>
        </w:r>
      </w:hyperlink>
    </w:p>
    <w:p w:rsidR="00801841" w:rsidRDefault="00276082">
      <w:pPr>
        <w:pStyle w:val="TOC3"/>
        <w:tabs>
          <w:tab w:val="left" w:pos="960"/>
          <w:tab w:val="right" w:leader="dot" w:pos="9350"/>
        </w:tabs>
        <w:rPr>
          <w:rFonts w:asciiTheme="minorHAnsi" w:eastAsiaTheme="minorEastAsia" w:hAnsiTheme="minorHAnsi" w:cstheme="minorBidi"/>
          <w:noProof/>
          <w:sz w:val="22"/>
          <w:szCs w:val="22"/>
          <w:lang w:val="en-CA" w:eastAsia="en-CA"/>
        </w:rPr>
      </w:pPr>
      <w:hyperlink w:anchor="_Toc452907108" w:history="1">
        <w:r w:rsidR="00801841" w:rsidRPr="00B66AD0">
          <w:rPr>
            <w:rStyle w:val="Hyperlink"/>
            <w:noProof/>
          </w:rPr>
          <w:t>3.7.3</w:t>
        </w:r>
        <w:r w:rsidR="00801841">
          <w:rPr>
            <w:rFonts w:asciiTheme="minorHAnsi" w:eastAsiaTheme="minorEastAsia" w:hAnsiTheme="minorHAnsi" w:cstheme="minorBidi"/>
            <w:noProof/>
            <w:sz w:val="22"/>
            <w:szCs w:val="22"/>
            <w:lang w:val="en-CA" w:eastAsia="en-CA"/>
          </w:rPr>
          <w:tab/>
        </w:r>
        <w:r w:rsidR="00801841" w:rsidRPr="00B66AD0">
          <w:rPr>
            <w:rStyle w:val="Hyperlink"/>
            <w:noProof/>
          </w:rPr>
          <w:t>Simple Example: Learning Conditional Probability Tables</w:t>
        </w:r>
        <w:r w:rsidR="00801841">
          <w:rPr>
            <w:noProof/>
            <w:webHidden/>
          </w:rPr>
          <w:tab/>
        </w:r>
        <w:r w:rsidR="00801841">
          <w:rPr>
            <w:noProof/>
            <w:webHidden/>
          </w:rPr>
          <w:fldChar w:fldCharType="begin"/>
        </w:r>
        <w:r w:rsidR="00801841">
          <w:rPr>
            <w:noProof/>
            <w:webHidden/>
          </w:rPr>
          <w:instrText xml:space="preserve"> PAGEREF _Toc452907108 \h </w:instrText>
        </w:r>
        <w:r w:rsidR="00801841">
          <w:rPr>
            <w:noProof/>
            <w:webHidden/>
          </w:rPr>
        </w:r>
        <w:r w:rsidR="00801841">
          <w:rPr>
            <w:noProof/>
            <w:webHidden/>
          </w:rPr>
          <w:fldChar w:fldCharType="separate"/>
        </w:r>
        <w:r w:rsidR="00801841">
          <w:rPr>
            <w:noProof/>
            <w:webHidden/>
          </w:rPr>
          <w:t>39</w:t>
        </w:r>
        <w:r w:rsidR="00801841">
          <w:rPr>
            <w:noProof/>
            <w:webHidden/>
          </w:rPr>
          <w:fldChar w:fldCharType="end"/>
        </w:r>
      </w:hyperlink>
    </w:p>
    <w:p w:rsidR="00801841" w:rsidRDefault="00276082">
      <w:pPr>
        <w:pStyle w:val="TOC3"/>
        <w:tabs>
          <w:tab w:val="left" w:pos="960"/>
          <w:tab w:val="right" w:leader="dot" w:pos="9350"/>
        </w:tabs>
        <w:rPr>
          <w:rFonts w:asciiTheme="minorHAnsi" w:eastAsiaTheme="minorEastAsia" w:hAnsiTheme="minorHAnsi" w:cstheme="minorBidi"/>
          <w:noProof/>
          <w:sz w:val="22"/>
          <w:szCs w:val="22"/>
          <w:lang w:val="en-CA" w:eastAsia="en-CA"/>
        </w:rPr>
      </w:pPr>
      <w:hyperlink w:anchor="_Toc452907109" w:history="1">
        <w:r w:rsidR="00801841" w:rsidRPr="00B66AD0">
          <w:rPr>
            <w:rStyle w:val="Hyperlink"/>
            <w:noProof/>
          </w:rPr>
          <w:t>3.7.4</w:t>
        </w:r>
        <w:r w:rsidR="00801841">
          <w:rPr>
            <w:rFonts w:asciiTheme="minorHAnsi" w:eastAsiaTheme="minorEastAsia" w:hAnsiTheme="minorHAnsi" w:cstheme="minorBidi"/>
            <w:noProof/>
            <w:sz w:val="22"/>
            <w:szCs w:val="22"/>
            <w:lang w:val="en-CA" w:eastAsia="en-CA"/>
          </w:rPr>
          <w:tab/>
        </w:r>
        <w:r w:rsidR="00801841" w:rsidRPr="00B66AD0">
          <w:rPr>
            <w:rStyle w:val="Hyperlink"/>
            <w:noProof/>
          </w:rPr>
          <w:t>Thermal Soaring: Learning the Network</w:t>
        </w:r>
        <w:r w:rsidR="00801841">
          <w:rPr>
            <w:noProof/>
            <w:webHidden/>
          </w:rPr>
          <w:tab/>
        </w:r>
        <w:r w:rsidR="00801841">
          <w:rPr>
            <w:noProof/>
            <w:webHidden/>
          </w:rPr>
          <w:fldChar w:fldCharType="begin"/>
        </w:r>
        <w:r w:rsidR="00801841">
          <w:rPr>
            <w:noProof/>
            <w:webHidden/>
          </w:rPr>
          <w:instrText xml:space="preserve"> PAGEREF _Toc452907109 \h </w:instrText>
        </w:r>
        <w:r w:rsidR="00801841">
          <w:rPr>
            <w:noProof/>
            <w:webHidden/>
          </w:rPr>
        </w:r>
        <w:r w:rsidR="00801841">
          <w:rPr>
            <w:noProof/>
            <w:webHidden/>
          </w:rPr>
          <w:fldChar w:fldCharType="separate"/>
        </w:r>
        <w:r w:rsidR="00801841">
          <w:rPr>
            <w:noProof/>
            <w:webHidden/>
          </w:rPr>
          <w:t>41</w:t>
        </w:r>
        <w:r w:rsidR="00801841">
          <w:rPr>
            <w:noProof/>
            <w:webHidden/>
          </w:rPr>
          <w:fldChar w:fldCharType="end"/>
        </w:r>
      </w:hyperlink>
    </w:p>
    <w:p w:rsidR="00801841" w:rsidRDefault="00276082">
      <w:pPr>
        <w:pStyle w:val="TOC2"/>
        <w:tabs>
          <w:tab w:val="left" w:pos="480"/>
          <w:tab w:val="right" w:leader="dot" w:pos="9350"/>
        </w:tabs>
        <w:rPr>
          <w:rFonts w:asciiTheme="minorHAnsi" w:eastAsiaTheme="minorEastAsia" w:hAnsiTheme="minorHAnsi" w:cstheme="minorBidi"/>
          <w:b w:val="0"/>
          <w:bCs w:val="0"/>
          <w:noProof/>
          <w:sz w:val="22"/>
          <w:szCs w:val="22"/>
          <w:lang w:val="en-CA" w:eastAsia="en-CA"/>
        </w:rPr>
      </w:pPr>
      <w:hyperlink w:anchor="_Toc452907110" w:history="1">
        <w:r w:rsidR="00801841" w:rsidRPr="00B66AD0">
          <w:rPr>
            <w:rStyle w:val="Hyperlink"/>
            <w:noProof/>
          </w:rPr>
          <w:t>3.8</w:t>
        </w:r>
        <w:r w:rsidR="00801841">
          <w:rPr>
            <w:rFonts w:asciiTheme="minorHAnsi" w:eastAsiaTheme="minorEastAsia" w:hAnsiTheme="minorHAnsi" w:cstheme="minorBidi"/>
            <w:b w:val="0"/>
            <w:bCs w:val="0"/>
            <w:noProof/>
            <w:sz w:val="22"/>
            <w:szCs w:val="22"/>
            <w:lang w:val="en-CA" w:eastAsia="en-CA"/>
          </w:rPr>
          <w:tab/>
        </w:r>
        <w:r w:rsidR="00801841" w:rsidRPr="00B66AD0">
          <w:rPr>
            <w:rStyle w:val="Hyperlink"/>
            <w:noProof/>
          </w:rPr>
          <w:t>Future Work</w:t>
        </w:r>
        <w:r w:rsidR="00801841">
          <w:rPr>
            <w:noProof/>
            <w:webHidden/>
          </w:rPr>
          <w:tab/>
        </w:r>
        <w:r w:rsidR="00801841">
          <w:rPr>
            <w:noProof/>
            <w:webHidden/>
          </w:rPr>
          <w:fldChar w:fldCharType="begin"/>
        </w:r>
        <w:r w:rsidR="00801841">
          <w:rPr>
            <w:noProof/>
            <w:webHidden/>
          </w:rPr>
          <w:instrText xml:space="preserve"> PAGEREF _Toc452907110 \h </w:instrText>
        </w:r>
        <w:r w:rsidR="00801841">
          <w:rPr>
            <w:noProof/>
            <w:webHidden/>
          </w:rPr>
        </w:r>
        <w:r w:rsidR="00801841">
          <w:rPr>
            <w:noProof/>
            <w:webHidden/>
          </w:rPr>
          <w:fldChar w:fldCharType="separate"/>
        </w:r>
        <w:r w:rsidR="00801841">
          <w:rPr>
            <w:noProof/>
            <w:webHidden/>
          </w:rPr>
          <w:t>42</w:t>
        </w:r>
        <w:r w:rsidR="00801841">
          <w:rPr>
            <w:noProof/>
            <w:webHidden/>
          </w:rPr>
          <w:fldChar w:fldCharType="end"/>
        </w:r>
      </w:hyperlink>
    </w:p>
    <w:p w:rsidR="00801841" w:rsidRDefault="00276082">
      <w:pPr>
        <w:pStyle w:val="TOC1"/>
        <w:tabs>
          <w:tab w:val="left" w:pos="480"/>
          <w:tab w:val="right" w:leader="dot" w:pos="9350"/>
        </w:tabs>
        <w:rPr>
          <w:rFonts w:asciiTheme="minorHAnsi" w:eastAsiaTheme="minorEastAsia" w:hAnsiTheme="minorHAnsi" w:cstheme="minorBidi"/>
          <w:b w:val="0"/>
          <w:bCs w:val="0"/>
          <w:caps w:val="0"/>
          <w:noProof/>
          <w:sz w:val="22"/>
          <w:szCs w:val="22"/>
          <w:lang w:val="en-CA" w:eastAsia="en-CA"/>
        </w:rPr>
      </w:pPr>
      <w:hyperlink w:anchor="_Toc452907111" w:history="1">
        <w:r w:rsidR="00801841" w:rsidRPr="00B66AD0">
          <w:rPr>
            <w:rStyle w:val="Hyperlink"/>
            <w:noProof/>
          </w:rPr>
          <w:t>4</w:t>
        </w:r>
        <w:r w:rsidR="00801841">
          <w:rPr>
            <w:rFonts w:asciiTheme="minorHAnsi" w:eastAsiaTheme="minorEastAsia" w:hAnsiTheme="minorHAnsi" w:cstheme="minorBidi"/>
            <w:b w:val="0"/>
            <w:bCs w:val="0"/>
            <w:caps w:val="0"/>
            <w:noProof/>
            <w:sz w:val="22"/>
            <w:szCs w:val="22"/>
            <w:lang w:val="en-CA" w:eastAsia="en-CA"/>
          </w:rPr>
          <w:tab/>
        </w:r>
        <w:r w:rsidR="00801841" w:rsidRPr="00B66AD0">
          <w:rPr>
            <w:rStyle w:val="Hyperlink"/>
            <w:noProof/>
          </w:rPr>
          <w:t>Creating a Policy</w:t>
        </w:r>
        <w:r w:rsidR="00801841">
          <w:rPr>
            <w:noProof/>
            <w:webHidden/>
          </w:rPr>
          <w:tab/>
        </w:r>
        <w:r w:rsidR="00801841">
          <w:rPr>
            <w:noProof/>
            <w:webHidden/>
          </w:rPr>
          <w:fldChar w:fldCharType="begin"/>
        </w:r>
        <w:r w:rsidR="00801841">
          <w:rPr>
            <w:noProof/>
            <w:webHidden/>
          </w:rPr>
          <w:instrText xml:space="preserve"> PAGEREF _Toc452907111 \h </w:instrText>
        </w:r>
        <w:r w:rsidR="00801841">
          <w:rPr>
            <w:noProof/>
            <w:webHidden/>
          </w:rPr>
        </w:r>
        <w:r w:rsidR="00801841">
          <w:rPr>
            <w:noProof/>
            <w:webHidden/>
          </w:rPr>
          <w:fldChar w:fldCharType="separate"/>
        </w:r>
        <w:r w:rsidR="00801841">
          <w:rPr>
            <w:noProof/>
            <w:webHidden/>
          </w:rPr>
          <w:t>43</w:t>
        </w:r>
        <w:r w:rsidR="00801841">
          <w:rPr>
            <w:noProof/>
            <w:webHidden/>
          </w:rPr>
          <w:fldChar w:fldCharType="end"/>
        </w:r>
      </w:hyperlink>
    </w:p>
    <w:p w:rsidR="00801841" w:rsidRDefault="00276082">
      <w:pPr>
        <w:pStyle w:val="TOC2"/>
        <w:tabs>
          <w:tab w:val="left" w:pos="480"/>
          <w:tab w:val="right" w:leader="dot" w:pos="9350"/>
        </w:tabs>
        <w:rPr>
          <w:rFonts w:asciiTheme="minorHAnsi" w:eastAsiaTheme="minorEastAsia" w:hAnsiTheme="minorHAnsi" w:cstheme="minorBidi"/>
          <w:b w:val="0"/>
          <w:bCs w:val="0"/>
          <w:noProof/>
          <w:sz w:val="22"/>
          <w:szCs w:val="22"/>
          <w:lang w:val="en-CA" w:eastAsia="en-CA"/>
        </w:rPr>
      </w:pPr>
      <w:hyperlink w:anchor="_Toc452907112" w:history="1">
        <w:r w:rsidR="00801841" w:rsidRPr="00B66AD0">
          <w:rPr>
            <w:rStyle w:val="Hyperlink"/>
            <w:noProof/>
          </w:rPr>
          <w:t>4.1</w:t>
        </w:r>
        <w:r w:rsidR="00801841">
          <w:rPr>
            <w:rFonts w:asciiTheme="minorHAnsi" w:eastAsiaTheme="minorEastAsia" w:hAnsiTheme="minorHAnsi" w:cstheme="minorBidi"/>
            <w:b w:val="0"/>
            <w:bCs w:val="0"/>
            <w:noProof/>
            <w:sz w:val="22"/>
            <w:szCs w:val="22"/>
            <w:lang w:val="en-CA" w:eastAsia="en-CA"/>
          </w:rPr>
          <w:tab/>
        </w:r>
        <w:r w:rsidR="00801841" w:rsidRPr="00B66AD0">
          <w:rPr>
            <w:rStyle w:val="Hyperlink"/>
            <w:noProof/>
          </w:rPr>
          <w:t>What is a Policy?</w:t>
        </w:r>
        <w:r w:rsidR="00801841">
          <w:rPr>
            <w:noProof/>
            <w:webHidden/>
          </w:rPr>
          <w:tab/>
        </w:r>
        <w:r w:rsidR="00801841">
          <w:rPr>
            <w:noProof/>
            <w:webHidden/>
          </w:rPr>
          <w:fldChar w:fldCharType="begin"/>
        </w:r>
        <w:r w:rsidR="00801841">
          <w:rPr>
            <w:noProof/>
            <w:webHidden/>
          </w:rPr>
          <w:instrText xml:space="preserve"> PAGEREF _Toc452907112 \h </w:instrText>
        </w:r>
        <w:r w:rsidR="00801841">
          <w:rPr>
            <w:noProof/>
            <w:webHidden/>
          </w:rPr>
        </w:r>
        <w:r w:rsidR="00801841">
          <w:rPr>
            <w:noProof/>
            <w:webHidden/>
          </w:rPr>
          <w:fldChar w:fldCharType="separate"/>
        </w:r>
        <w:r w:rsidR="00801841">
          <w:rPr>
            <w:noProof/>
            <w:webHidden/>
          </w:rPr>
          <w:t>43</w:t>
        </w:r>
        <w:r w:rsidR="00801841">
          <w:rPr>
            <w:noProof/>
            <w:webHidden/>
          </w:rPr>
          <w:fldChar w:fldCharType="end"/>
        </w:r>
      </w:hyperlink>
    </w:p>
    <w:p w:rsidR="00801841" w:rsidRDefault="00276082">
      <w:pPr>
        <w:pStyle w:val="TOC2"/>
        <w:tabs>
          <w:tab w:val="left" w:pos="480"/>
          <w:tab w:val="right" w:leader="dot" w:pos="9350"/>
        </w:tabs>
        <w:rPr>
          <w:rFonts w:asciiTheme="minorHAnsi" w:eastAsiaTheme="minorEastAsia" w:hAnsiTheme="minorHAnsi" w:cstheme="minorBidi"/>
          <w:b w:val="0"/>
          <w:bCs w:val="0"/>
          <w:noProof/>
          <w:sz w:val="22"/>
          <w:szCs w:val="22"/>
          <w:lang w:val="en-CA" w:eastAsia="en-CA"/>
        </w:rPr>
      </w:pPr>
      <w:hyperlink w:anchor="_Toc452907113" w:history="1">
        <w:r w:rsidR="00801841" w:rsidRPr="00B66AD0">
          <w:rPr>
            <w:rStyle w:val="Hyperlink"/>
            <w:noProof/>
          </w:rPr>
          <w:t>4.2</w:t>
        </w:r>
        <w:r w:rsidR="00801841">
          <w:rPr>
            <w:rFonts w:asciiTheme="minorHAnsi" w:eastAsiaTheme="minorEastAsia" w:hAnsiTheme="minorHAnsi" w:cstheme="minorBidi"/>
            <w:b w:val="0"/>
            <w:bCs w:val="0"/>
            <w:noProof/>
            <w:sz w:val="22"/>
            <w:szCs w:val="22"/>
            <w:lang w:val="en-CA" w:eastAsia="en-CA"/>
          </w:rPr>
          <w:tab/>
        </w:r>
        <w:r w:rsidR="00801841" w:rsidRPr="00B66AD0">
          <w:rPr>
            <w:rStyle w:val="Hyperlink"/>
            <w:noProof/>
          </w:rPr>
          <w:t>Using the Policy: States and Actions</w:t>
        </w:r>
        <w:r w:rsidR="00801841">
          <w:rPr>
            <w:noProof/>
            <w:webHidden/>
          </w:rPr>
          <w:tab/>
        </w:r>
        <w:r w:rsidR="00801841">
          <w:rPr>
            <w:noProof/>
            <w:webHidden/>
          </w:rPr>
          <w:fldChar w:fldCharType="begin"/>
        </w:r>
        <w:r w:rsidR="00801841">
          <w:rPr>
            <w:noProof/>
            <w:webHidden/>
          </w:rPr>
          <w:instrText xml:space="preserve"> PAGEREF _Toc452907113 \h </w:instrText>
        </w:r>
        <w:r w:rsidR="00801841">
          <w:rPr>
            <w:noProof/>
            <w:webHidden/>
          </w:rPr>
        </w:r>
        <w:r w:rsidR="00801841">
          <w:rPr>
            <w:noProof/>
            <w:webHidden/>
          </w:rPr>
          <w:fldChar w:fldCharType="separate"/>
        </w:r>
        <w:r w:rsidR="00801841">
          <w:rPr>
            <w:noProof/>
            <w:webHidden/>
          </w:rPr>
          <w:t>44</w:t>
        </w:r>
        <w:r w:rsidR="00801841">
          <w:rPr>
            <w:noProof/>
            <w:webHidden/>
          </w:rPr>
          <w:fldChar w:fldCharType="end"/>
        </w:r>
      </w:hyperlink>
    </w:p>
    <w:p w:rsidR="00801841" w:rsidRDefault="00276082">
      <w:pPr>
        <w:pStyle w:val="TOC2"/>
        <w:tabs>
          <w:tab w:val="left" w:pos="480"/>
          <w:tab w:val="right" w:leader="dot" w:pos="9350"/>
        </w:tabs>
        <w:rPr>
          <w:rFonts w:asciiTheme="minorHAnsi" w:eastAsiaTheme="minorEastAsia" w:hAnsiTheme="minorHAnsi" w:cstheme="minorBidi"/>
          <w:b w:val="0"/>
          <w:bCs w:val="0"/>
          <w:noProof/>
          <w:sz w:val="22"/>
          <w:szCs w:val="22"/>
          <w:lang w:val="en-CA" w:eastAsia="en-CA"/>
        </w:rPr>
      </w:pPr>
      <w:hyperlink w:anchor="_Toc452907114" w:history="1">
        <w:r w:rsidR="00801841" w:rsidRPr="00B66AD0">
          <w:rPr>
            <w:rStyle w:val="Hyperlink"/>
            <w:noProof/>
          </w:rPr>
          <w:t>4.3</w:t>
        </w:r>
        <w:r w:rsidR="00801841">
          <w:rPr>
            <w:rFonts w:asciiTheme="minorHAnsi" w:eastAsiaTheme="minorEastAsia" w:hAnsiTheme="minorHAnsi" w:cstheme="minorBidi"/>
            <w:b w:val="0"/>
            <w:bCs w:val="0"/>
            <w:noProof/>
            <w:sz w:val="22"/>
            <w:szCs w:val="22"/>
            <w:lang w:val="en-CA" w:eastAsia="en-CA"/>
          </w:rPr>
          <w:tab/>
        </w:r>
        <w:r w:rsidR="00801841" w:rsidRPr="00B66AD0">
          <w:rPr>
            <w:rStyle w:val="Hyperlink"/>
            <w:noProof/>
          </w:rPr>
          <w:t>How to Form a Policy?</w:t>
        </w:r>
        <w:r w:rsidR="00801841">
          <w:rPr>
            <w:noProof/>
            <w:webHidden/>
          </w:rPr>
          <w:tab/>
        </w:r>
        <w:r w:rsidR="00801841">
          <w:rPr>
            <w:noProof/>
            <w:webHidden/>
          </w:rPr>
          <w:fldChar w:fldCharType="begin"/>
        </w:r>
        <w:r w:rsidR="00801841">
          <w:rPr>
            <w:noProof/>
            <w:webHidden/>
          </w:rPr>
          <w:instrText xml:space="preserve"> PAGEREF _Toc452907114 \h </w:instrText>
        </w:r>
        <w:r w:rsidR="00801841">
          <w:rPr>
            <w:noProof/>
            <w:webHidden/>
          </w:rPr>
        </w:r>
        <w:r w:rsidR="00801841">
          <w:rPr>
            <w:noProof/>
            <w:webHidden/>
          </w:rPr>
          <w:fldChar w:fldCharType="separate"/>
        </w:r>
        <w:r w:rsidR="00801841">
          <w:rPr>
            <w:noProof/>
            <w:webHidden/>
          </w:rPr>
          <w:t>45</w:t>
        </w:r>
        <w:r w:rsidR="00801841">
          <w:rPr>
            <w:noProof/>
            <w:webHidden/>
          </w:rPr>
          <w:fldChar w:fldCharType="end"/>
        </w:r>
      </w:hyperlink>
    </w:p>
    <w:p w:rsidR="00801841" w:rsidRDefault="00276082">
      <w:pPr>
        <w:pStyle w:val="TOC2"/>
        <w:tabs>
          <w:tab w:val="left" w:pos="480"/>
          <w:tab w:val="right" w:leader="dot" w:pos="9350"/>
        </w:tabs>
        <w:rPr>
          <w:rFonts w:asciiTheme="minorHAnsi" w:eastAsiaTheme="minorEastAsia" w:hAnsiTheme="minorHAnsi" w:cstheme="minorBidi"/>
          <w:b w:val="0"/>
          <w:bCs w:val="0"/>
          <w:noProof/>
          <w:sz w:val="22"/>
          <w:szCs w:val="22"/>
          <w:lang w:val="en-CA" w:eastAsia="en-CA"/>
        </w:rPr>
      </w:pPr>
      <w:hyperlink w:anchor="_Toc452907115" w:history="1">
        <w:r w:rsidR="00801841" w:rsidRPr="00B66AD0">
          <w:rPr>
            <w:rStyle w:val="Hyperlink"/>
            <w:noProof/>
          </w:rPr>
          <w:t>4.4</w:t>
        </w:r>
        <w:r w:rsidR="00801841">
          <w:rPr>
            <w:rFonts w:asciiTheme="minorHAnsi" w:eastAsiaTheme="minorEastAsia" w:hAnsiTheme="minorHAnsi" w:cstheme="minorBidi"/>
            <w:b w:val="0"/>
            <w:bCs w:val="0"/>
            <w:noProof/>
            <w:sz w:val="22"/>
            <w:szCs w:val="22"/>
            <w:lang w:val="en-CA" w:eastAsia="en-CA"/>
          </w:rPr>
          <w:tab/>
        </w:r>
        <w:r w:rsidR="00801841" w:rsidRPr="00B66AD0">
          <w:rPr>
            <w:rStyle w:val="Hyperlink"/>
            <w:noProof/>
          </w:rPr>
          <w:t>Learning about Machine Learning</w:t>
        </w:r>
        <w:r w:rsidR="00801841">
          <w:rPr>
            <w:noProof/>
            <w:webHidden/>
          </w:rPr>
          <w:tab/>
        </w:r>
        <w:r w:rsidR="00801841">
          <w:rPr>
            <w:noProof/>
            <w:webHidden/>
          </w:rPr>
          <w:fldChar w:fldCharType="begin"/>
        </w:r>
        <w:r w:rsidR="00801841">
          <w:rPr>
            <w:noProof/>
            <w:webHidden/>
          </w:rPr>
          <w:instrText xml:space="preserve"> PAGEREF _Toc452907115 \h </w:instrText>
        </w:r>
        <w:r w:rsidR="00801841">
          <w:rPr>
            <w:noProof/>
            <w:webHidden/>
          </w:rPr>
        </w:r>
        <w:r w:rsidR="00801841">
          <w:rPr>
            <w:noProof/>
            <w:webHidden/>
          </w:rPr>
          <w:fldChar w:fldCharType="separate"/>
        </w:r>
        <w:r w:rsidR="00801841">
          <w:rPr>
            <w:noProof/>
            <w:webHidden/>
          </w:rPr>
          <w:t>46</w:t>
        </w:r>
        <w:r w:rsidR="00801841">
          <w:rPr>
            <w:noProof/>
            <w:webHidden/>
          </w:rPr>
          <w:fldChar w:fldCharType="end"/>
        </w:r>
      </w:hyperlink>
    </w:p>
    <w:p w:rsidR="00801841" w:rsidRDefault="00276082">
      <w:pPr>
        <w:pStyle w:val="TOC2"/>
        <w:tabs>
          <w:tab w:val="left" w:pos="480"/>
          <w:tab w:val="right" w:leader="dot" w:pos="9350"/>
        </w:tabs>
        <w:rPr>
          <w:rFonts w:asciiTheme="minorHAnsi" w:eastAsiaTheme="minorEastAsia" w:hAnsiTheme="minorHAnsi" w:cstheme="minorBidi"/>
          <w:b w:val="0"/>
          <w:bCs w:val="0"/>
          <w:noProof/>
          <w:sz w:val="22"/>
          <w:szCs w:val="22"/>
          <w:lang w:val="en-CA" w:eastAsia="en-CA"/>
        </w:rPr>
      </w:pPr>
      <w:hyperlink w:anchor="_Toc452907116" w:history="1">
        <w:r w:rsidR="00801841" w:rsidRPr="00B66AD0">
          <w:rPr>
            <w:rStyle w:val="Hyperlink"/>
            <w:noProof/>
          </w:rPr>
          <w:t>4.5</w:t>
        </w:r>
        <w:r w:rsidR="00801841">
          <w:rPr>
            <w:rFonts w:asciiTheme="minorHAnsi" w:eastAsiaTheme="minorEastAsia" w:hAnsiTheme="minorHAnsi" w:cstheme="minorBidi"/>
            <w:b w:val="0"/>
            <w:bCs w:val="0"/>
            <w:noProof/>
            <w:sz w:val="22"/>
            <w:szCs w:val="22"/>
            <w:lang w:val="en-CA" w:eastAsia="en-CA"/>
          </w:rPr>
          <w:tab/>
        </w:r>
        <w:r w:rsidR="00801841" w:rsidRPr="00B66AD0">
          <w:rPr>
            <w:rStyle w:val="Hyperlink"/>
            <w:noProof/>
          </w:rPr>
          <w:t>Choosing a Machine Learning Method</w:t>
        </w:r>
        <w:r w:rsidR="00801841">
          <w:rPr>
            <w:noProof/>
            <w:webHidden/>
          </w:rPr>
          <w:tab/>
        </w:r>
        <w:r w:rsidR="00801841">
          <w:rPr>
            <w:noProof/>
            <w:webHidden/>
          </w:rPr>
          <w:fldChar w:fldCharType="begin"/>
        </w:r>
        <w:r w:rsidR="00801841">
          <w:rPr>
            <w:noProof/>
            <w:webHidden/>
          </w:rPr>
          <w:instrText xml:space="preserve"> PAGEREF _Toc452907116 \h </w:instrText>
        </w:r>
        <w:r w:rsidR="00801841">
          <w:rPr>
            <w:noProof/>
            <w:webHidden/>
          </w:rPr>
        </w:r>
        <w:r w:rsidR="00801841">
          <w:rPr>
            <w:noProof/>
            <w:webHidden/>
          </w:rPr>
          <w:fldChar w:fldCharType="separate"/>
        </w:r>
        <w:r w:rsidR="00801841">
          <w:rPr>
            <w:noProof/>
            <w:webHidden/>
          </w:rPr>
          <w:t>47</w:t>
        </w:r>
        <w:r w:rsidR="00801841">
          <w:rPr>
            <w:noProof/>
            <w:webHidden/>
          </w:rPr>
          <w:fldChar w:fldCharType="end"/>
        </w:r>
      </w:hyperlink>
    </w:p>
    <w:p w:rsidR="00801841" w:rsidRDefault="00276082">
      <w:pPr>
        <w:pStyle w:val="TOC2"/>
        <w:tabs>
          <w:tab w:val="left" w:pos="480"/>
          <w:tab w:val="right" w:leader="dot" w:pos="9350"/>
        </w:tabs>
        <w:rPr>
          <w:rFonts w:asciiTheme="minorHAnsi" w:eastAsiaTheme="minorEastAsia" w:hAnsiTheme="minorHAnsi" w:cstheme="minorBidi"/>
          <w:b w:val="0"/>
          <w:bCs w:val="0"/>
          <w:noProof/>
          <w:sz w:val="22"/>
          <w:szCs w:val="22"/>
          <w:lang w:val="en-CA" w:eastAsia="en-CA"/>
        </w:rPr>
      </w:pPr>
      <w:hyperlink w:anchor="_Toc452907117" w:history="1">
        <w:r w:rsidR="00801841" w:rsidRPr="00B66AD0">
          <w:rPr>
            <w:rStyle w:val="Hyperlink"/>
            <w:noProof/>
          </w:rPr>
          <w:t>4.6</w:t>
        </w:r>
        <w:r w:rsidR="00801841">
          <w:rPr>
            <w:rFonts w:asciiTheme="minorHAnsi" w:eastAsiaTheme="minorEastAsia" w:hAnsiTheme="minorHAnsi" w:cstheme="minorBidi"/>
            <w:b w:val="0"/>
            <w:bCs w:val="0"/>
            <w:noProof/>
            <w:sz w:val="22"/>
            <w:szCs w:val="22"/>
            <w:lang w:val="en-CA" w:eastAsia="en-CA"/>
          </w:rPr>
          <w:tab/>
        </w:r>
        <w:r w:rsidR="00801841" w:rsidRPr="00B66AD0">
          <w:rPr>
            <w:rStyle w:val="Hyperlink"/>
            <w:noProof/>
          </w:rPr>
          <w:t>Implementing Machine Learning Methods: Overview</w:t>
        </w:r>
        <w:r w:rsidR="00801841">
          <w:rPr>
            <w:noProof/>
            <w:webHidden/>
          </w:rPr>
          <w:tab/>
        </w:r>
        <w:r w:rsidR="00801841">
          <w:rPr>
            <w:noProof/>
            <w:webHidden/>
          </w:rPr>
          <w:fldChar w:fldCharType="begin"/>
        </w:r>
        <w:r w:rsidR="00801841">
          <w:rPr>
            <w:noProof/>
            <w:webHidden/>
          </w:rPr>
          <w:instrText xml:space="preserve"> PAGEREF _Toc452907117 \h </w:instrText>
        </w:r>
        <w:r w:rsidR="00801841">
          <w:rPr>
            <w:noProof/>
            <w:webHidden/>
          </w:rPr>
        </w:r>
        <w:r w:rsidR="00801841">
          <w:rPr>
            <w:noProof/>
            <w:webHidden/>
          </w:rPr>
          <w:fldChar w:fldCharType="separate"/>
        </w:r>
        <w:r w:rsidR="00801841">
          <w:rPr>
            <w:noProof/>
            <w:webHidden/>
          </w:rPr>
          <w:t>48</w:t>
        </w:r>
        <w:r w:rsidR="00801841">
          <w:rPr>
            <w:noProof/>
            <w:webHidden/>
          </w:rPr>
          <w:fldChar w:fldCharType="end"/>
        </w:r>
      </w:hyperlink>
    </w:p>
    <w:p w:rsidR="00801841" w:rsidRDefault="00276082">
      <w:pPr>
        <w:pStyle w:val="TOC2"/>
        <w:tabs>
          <w:tab w:val="left" w:pos="480"/>
          <w:tab w:val="right" w:leader="dot" w:pos="9350"/>
        </w:tabs>
        <w:rPr>
          <w:rFonts w:asciiTheme="minorHAnsi" w:eastAsiaTheme="minorEastAsia" w:hAnsiTheme="minorHAnsi" w:cstheme="minorBidi"/>
          <w:b w:val="0"/>
          <w:bCs w:val="0"/>
          <w:noProof/>
          <w:sz w:val="22"/>
          <w:szCs w:val="22"/>
          <w:lang w:val="en-CA" w:eastAsia="en-CA"/>
        </w:rPr>
      </w:pPr>
      <w:hyperlink w:anchor="_Toc452907118" w:history="1">
        <w:r w:rsidR="00801841" w:rsidRPr="00B66AD0">
          <w:rPr>
            <w:rStyle w:val="Hyperlink"/>
            <w:noProof/>
          </w:rPr>
          <w:t>4.7</w:t>
        </w:r>
        <w:r w:rsidR="00801841">
          <w:rPr>
            <w:rFonts w:asciiTheme="minorHAnsi" w:eastAsiaTheme="minorEastAsia" w:hAnsiTheme="minorHAnsi" w:cstheme="minorBidi"/>
            <w:b w:val="0"/>
            <w:bCs w:val="0"/>
            <w:noProof/>
            <w:sz w:val="22"/>
            <w:szCs w:val="22"/>
            <w:lang w:val="en-CA" w:eastAsia="en-CA"/>
          </w:rPr>
          <w:tab/>
        </w:r>
        <w:r w:rsidR="00801841" w:rsidRPr="00B66AD0">
          <w:rPr>
            <w:rStyle w:val="Hyperlink"/>
            <w:noProof/>
          </w:rPr>
          <w:t>What is Dynamic Programming?</w:t>
        </w:r>
        <w:r w:rsidR="00801841">
          <w:rPr>
            <w:noProof/>
            <w:webHidden/>
          </w:rPr>
          <w:tab/>
        </w:r>
        <w:r w:rsidR="00801841">
          <w:rPr>
            <w:noProof/>
            <w:webHidden/>
          </w:rPr>
          <w:fldChar w:fldCharType="begin"/>
        </w:r>
        <w:r w:rsidR="00801841">
          <w:rPr>
            <w:noProof/>
            <w:webHidden/>
          </w:rPr>
          <w:instrText xml:space="preserve"> PAGEREF _Toc452907118 \h </w:instrText>
        </w:r>
        <w:r w:rsidR="00801841">
          <w:rPr>
            <w:noProof/>
            <w:webHidden/>
          </w:rPr>
        </w:r>
        <w:r w:rsidR="00801841">
          <w:rPr>
            <w:noProof/>
            <w:webHidden/>
          </w:rPr>
          <w:fldChar w:fldCharType="separate"/>
        </w:r>
        <w:r w:rsidR="00801841">
          <w:rPr>
            <w:noProof/>
            <w:webHidden/>
          </w:rPr>
          <w:t>49</w:t>
        </w:r>
        <w:r w:rsidR="00801841">
          <w:rPr>
            <w:noProof/>
            <w:webHidden/>
          </w:rPr>
          <w:fldChar w:fldCharType="end"/>
        </w:r>
      </w:hyperlink>
    </w:p>
    <w:p w:rsidR="00801841" w:rsidRDefault="00276082">
      <w:pPr>
        <w:pStyle w:val="TOC2"/>
        <w:tabs>
          <w:tab w:val="left" w:pos="480"/>
          <w:tab w:val="right" w:leader="dot" w:pos="9350"/>
        </w:tabs>
        <w:rPr>
          <w:rFonts w:asciiTheme="minorHAnsi" w:eastAsiaTheme="minorEastAsia" w:hAnsiTheme="minorHAnsi" w:cstheme="minorBidi"/>
          <w:b w:val="0"/>
          <w:bCs w:val="0"/>
          <w:noProof/>
          <w:sz w:val="22"/>
          <w:szCs w:val="22"/>
          <w:lang w:val="en-CA" w:eastAsia="en-CA"/>
        </w:rPr>
      </w:pPr>
      <w:hyperlink w:anchor="_Toc452907119" w:history="1">
        <w:r w:rsidR="00801841" w:rsidRPr="00B66AD0">
          <w:rPr>
            <w:rStyle w:val="Hyperlink"/>
            <w:noProof/>
          </w:rPr>
          <w:t>4.8</w:t>
        </w:r>
        <w:r w:rsidR="00801841">
          <w:rPr>
            <w:rFonts w:asciiTheme="minorHAnsi" w:eastAsiaTheme="minorEastAsia" w:hAnsiTheme="minorHAnsi" w:cstheme="minorBidi"/>
            <w:b w:val="0"/>
            <w:bCs w:val="0"/>
            <w:noProof/>
            <w:sz w:val="22"/>
            <w:szCs w:val="22"/>
            <w:lang w:val="en-CA" w:eastAsia="en-CA"/>
          </w:rPr>
          <w:tab/>
        </w:r>
        <w:r w:rsidR="00801841" w:rsidRPr="00B66AD0">
          <w:rPr>
            <w:rStyle w:val="Hyperlink"/>
            <w:noProof/>
          </w:rPr>
          <w:t>What is Temporal Difference Learning?</w:t>
        </w:r>
        <w:r w:rsidR="00801841">
          <w:rPr>
            <w:noProof/>
            <w:webHidden/>
          </w:rPr>
          <w:tab/>
        </w:r>
        <w:r w:rsidR="00801841">
          <w:rPr>
            <w:noProof/>
            <w:webHidden/>
          </w:rPr>
          <w:fldChar w:fldCharType="begin"/>
        </w:r>
        <w:r w:rsidR="00801841">
          <w:rPr>
            <w:noProof/>
            <w:webHidden/>
          </w:rPr>
          <w:instrText xml:space="preserve"> PAGEREF _Toc452907119 \h </w:instrText>
        </w:r>
        <w:r w:rsidR="00801841">
          <w:rPr>
            <w:noProof/>
            <w:webHidden/>
          </w:rPr>
        </w:r>
        <w:r w:rsidR="00801841">
          <w:rPr>
            <w:noProof/>
            <w:webHidden/>
          </w:rPr>
          <w:fldChar w:fldCharType="separate"/>
        </w:r>
        <w:r w:rsidR="00801841">
          <w:rPr>
            <w:noProof/>
            <w:webHidden/>
          </w:rPr>
          <w:t>50</w:t>
        </w:r>
        <w:r w:rsidR="00801841">
          <w:rPr>
            <w:noProof/>
            <w:webHidden/>
          </w:rPr>
          <w:fldChar w:fldCharType="end"/>
        </w:r>
      </w:hyperlink>
    </w:p>
    <w:p w:rsidR="00801841" w:rsidRDefault="00276082">
      <w:pPr>
        <w:pStyle w:val="TOC3"/>
        <w:tabs>
          <w:tab w:val="left" w:pos="960"/>
          <w:tab w:val="right" w:leader="dot" w:pos="9350"/>
        </w:tabs>
        <w:rPr>
          <w:rFonts w:asciiTheme="minorHAnsi" w:eastAsiaTheme="minorEastAsia" w:hAnsiTheme="minorHAnsi" w:cstheme="minorBidi"/>
          <w:noProof/>
          <w:sz w:val="22"/>
          <w:szCs w:val="22"/>
          <w:lang w:val="en-CA" w:eastAsia="en-CA"/>
        </w:rPr>
      </w:pPr>
      <w:hyperlink w:anchor="_Toc452907120" w:history="1">
        <w:r w:rsidR="00801841" w:rsidRPr="00B66AD0">
          <w:rPr>
            <w:rStyle w:val="Hyperlink"/>
            <w:noProof/>
          </w:rPr>
          <w:t>4.8.1</w:t>
        </w:r>
        <w:r w:rsidR="00801841">
          <w:rPr>
            <w:rFonts w:asciiTheme="minorHAnsi" w:eastAsiaTheme="minorEastAsia" w:hAnsiTheme="minorHAnsi" w:cstheme="minorBidi"/>
            <w:noProof/>
            <w:sz w:val="22"/>
            <w:szCs w:val="22"/>
            <w:lang w:val="en-CA" w:eastAsia="en-CA"/>
          </w:rPr>
          <w:tab/>
        </w:r>
        <w:r w:rsidR="00801841" w:rsidRPr="00B66AD0">
          <w:rPr>
            <w:rStyle w:val="Hyperlink"/>
            <w:noProof/>
          </w:rPr>
          <w:t>Interacting with the Environment</w:t>
        </w:r>
        <w:r w:rsidR="00801841">
          <w:rPr>
            <w:noProof/>
            <w:webHidden/>
          </w:rPr>
          <w:tab/>
        </w:r>
        <w:r w:rsidR="00801841">
          <w:rPr>
            <w:noProof/>
            <w:webHidden/>
          </w:rPr>
          <w:fldChar w:fldCharType="begin"/>
        </w:r>
        <w:r w:rsidR="00801841">
          <w:rPr>
            <w:noProof/>
            <w:webHidden/>
          </w:rPr>
          <w:instrText xml:space="preserve"> PAGEREF _Toc452907120 \h </w:instrText>
        </w:r>
        <w:r w:rsidR="00801841">
          <w:rPr>
            <w:noProof/>
            <w:webHidden/>
          </w:rPr>
        </w:r>
        <w:r w:rsidR="00801841">
          <w:rPr>
            <w:noProof/>
            <w:webHidden/>
          </w:rPr>
          <w:fldChar w:fldCharType="separate"/>
        </w:r>
        <w:r w:rsidR="00801841">
          <w:rPr>
            <w:noProof/>
            <w:webHidden/>
          </w:rPr>
          <w:t>50</w:t>
        </w:r>
        <w:r w:rsidR="00801841">
          <w:rPr>
            <w:noProof/>
            <w:webHidden/>
          </w:rPr>
          <w:fldChar w:fldCharType="end"/>
        </w:r>
      </w:hyperlink>
    </w:p>
    <w:p w:rsidR="00801841" w:rsidRDefault="00276082">
      <w:pPr>
        <w:pStyle w:val="TOC3"/>
        <w:tabs>
          <w:tab w:val="left" w:pos="960"/>
          <w:tab w:val="right" w:leader="dot" w:pos="9350"/>
        </w:tabs>
        <w:rPr>
          <w:rFonts w:asciiTheme="minorHAnsi" w:eastAsiaTheme="minorEastAsia" w:hAnsiTheme="minorHAnsi" w:cstheme="minorBidi"/>
          <w:noProof/>
          <w:sz w:val="22"/>
          <w:szCs w:val="22"/>
          <w:lang w:val="en-CA" w:eastAsia="en-CA"/>
        </w:rPr>
      </w:pPr>
      <w:hyperlink w:anchor="_Toc452907121" w:history="1">
        <w:r w:rsidR="00801841" w:rsidRPr="00B66AD0">
          <w:rPr>
            <w:rStyle w:val="Hyperlink"/>
            <w:noProof/>
          </w:rPr>
          <w:t>4.8.2</w:t>
        </w:r>
        <w:r w:rsidR="00801841">
          <w:rPr>
            <w:rFonts w:asciiTheme="minorHAnsi" w:eastAsiaTheme="minorEastAsia" w:hAnsiTheme="minorHAnsi" w:cstheme="minorBidi"/>
            <w:noProof/>
            <w:sz w:val="22"/>
            <w:szCs w:val="22"/>
            <w:lang w:val="en-CA" w:eastAsia="en-CA"/>
          </w:rPr>
          <w:tab/>
        </w:r>
        <w:r w:rsidR="00801841" w:rsidRPr="00B66AD0">
          <w:rPr>
            <w:rStyle w:val="Hyperlink"/>
            <w:noProof/>
          </w:rPr>
          <w:t>Learning from Interactions: Q Values</w:t>
        </w:r>
        <w:r w:rsidR="00801841">
          <w:rPr>
            <w:noProof/>
            <w:webHidden/>
          </w:rPr>
          <w:tab/>
        </w:r>
        <w:r w:rsidR="00801841">
          <w:rPr>
            <w:noProof/>
            <w:webHidden/>
          </w:rPr>
          <w:fldChar w:fldCharType="begin"/>
        </w:r>
        <w:r w:rsidR="00801841">
          <w:rPr>
            <w:noProof/>
            <w:webHidden/>
          </w:rPr>
          <w:instrText xml:space="preserve"> PAGEREF _Toc452907121 \h </w:instrText>
        </w:r>
        <w:r w:rsidR="00801841">
          <w:rPr>
            <w:noProof/>
            <w:webHidden/>
          </w:rPr>
        </w:r>
        <w:r w:rsidR="00801841">
          <w:rPr>
            <w:noProof/>
            <w:webHidden/>
          </w:rPr>
          <w:fldChar w:fldCharType="separate"/>
        </w:r>
        <w:r w:rsidR="00801841">
          <w:rPr>
            <w:noProof/>
            <w:webHidden/>
          </w:rPr>
          <w:t>52</w:t>
        </w:r>
        <w:r w:rsidR="00801841">
          <w:rPr>
            <w:noProof/>
            <w:webHidden/>
          </w:rPr>
          <w:fldChar w:fldCharType="end"/>
        </w:r>
      </w:hyperlink>
    </w:p>
    <w:p w:rsidR="00801841" w:rsidRDefault="00276082">
      <w:pPr>
        <w:pStyle w:val="TOC3"/>
        <w:tabs>
          <w:tab w:val="left" w:pos="960"/>
          <w:tab w:val="right" w:leader="dot" w:pos="9350"/>
        </w:tabs>
        <w:rPr>
          <w:rFonts w:asciiTheme="minorHAnsi" w:eastAsiaTheme="minorEastAsia" w:hAnsiTheme="minorHAnsi" w:cstheme="minorBidi"/>
          <w:noProof/>
          <w:sz w:val="22"/>
          <w:szCs w:val="22"/>
          <w:lang w:val="en-CA" w:eastAsia="en-CA"/>
        </w:rPr>
      </w:pPr>
      <w:hyperlink w:anchor="_Toc452907122" w:history="1">
        <w:r w:rsidR="00801841" w:rsidRPr="00B66AD0">
          <w:rPr>
            <w:rStyle w:val="Hyperlink"/>
            <w:noProof/>
            <w:lang w:val="en-CA" w:eastAsia="en-US"/>
          </w:rPr>
          <w:t>4.8.3</w:t>
        </w:r>
        <w:r w:rsidR="00801841">
          <w:rPr>
            <w:rFonts w:asciiTheme="minorHAnsi" w:eastAsiaTheme="minorEastAsia" w:hAnsiTheme="minorHAnsi" w:cstheme="minorBidi"/>
            <w:noProof/>
            <w:sz w:val="22"/>
            <w:szCs w:val="22"/>
            <w:lang w:val="en-CA" w:eastAsia="en-CA"/>
          </w:rPr>
          <w:tab/>
        </w:r>
        <w:r w:rsidR="00801841" w:rsidRPr="00B66AD0">
          <w:rPr>
            <w:rStyle w:val="Hyperlink"/>
            <w:noProof/>
            <w:lang w:val="en-CA" w:eastAsia="en-US"/>
          </w:rPr>
          <w:t>Discounting</w:t>
        </w:r>
        <w:r w:rsidR="00801841">
          <w:rPr>
            <w:noProof/>
            <w:webHidden/>
          </w:rPr>
          <w:tab/>
        </w:r>
        <w:r w:rsidR="00801841">
          <w:rPr>
            <w:noProof/>
            <w:webHidden/>
          </w:rPr>
          <w:fldChar w:fldCharType="begin"/>
        </w:r>
        <w:r w:rsidR="00801841">
          <w:rPr>
            <w:noProof/>
            <w:webHidden/>
          </w:rPr>
          <w:instrText xml:space="preserve"> PAGEREF _Toc452907122 \h </w:instrText>
        </w:r>
        <w:r w:rsidR="00801841">
          <w:rPr>
            <w:noProof/>
            <w:webHidden/>
          </w:rPr>
        </w:r>
        <w:r w:rsidR="00801841">
          <w:rPr>
            <w:noProof/>
            <w:webHidden/>
          </w:rPr>
          <w:fldChar w:fldCharType="separate"/>
        </w:r>
        <w:r w:rsidR="00801841">
          <w:rPr>
            <w:noProof/>
            <w:webHidden/>
          </w:rPr>
          <w:t>53</w:t>
        </w:r>
        <w:r w:rsidR="00801841">
          <w:rPr>
            <w:noProof/>
            <w:webHidden/>
          </w:rPr>
          <w:fldChar w:fldCharType="end"/>
        </w:r>
      </w:hyperlink>
    </w:p>
    <w:p w:rsidR="00801841" w:rsidRDefault="00276082">
      <w:pPr>
        <w:pStyle w:val="TOC3"/>
        <w:tabs>
          <w:tab w:val="left" w:pos="960"/>
          <w:tab w:val="right" w:leader="dot" w:pos="9350"/>
        </w:tabs>
        <w:rPr>
          <w:rFonts w:asciiTheme="minorHAnsi" w:eastAsiaTheme="minorEastAsia" w:hAnsiTheme="minorHAnsi" w:cstheme="minorBidi"/>
          <w:noProof/>
          <w:sz w:val="22"/>
          <w:szCs w:val="22"/>
          <w:lang w:val="en-CA" w:eastAsia="en-CA"/>
        </w:rPr>
      </w:pPr>
      <w:hyperlink w:anchor="_Toc452907123" w:history="1">
        <w:r w:rsidR="00801841" w:rsidRPr="00B66AD0">
          <w:rPr>
            <w:rStyle w:val="Hyperlink"/>
            <w:noProof/>
            <w:lang w:val="en-CA" w:eastAsia="en-US"/>
          </w:rPr>
          <w:t>4.8.4</w:t>
        </w:r>
        <w:r w:rsidR="00801841">
          <w:rPr>
            <w:rFonts w:asciiTheme="minorHAnsi" w:eastAsiaTheme="minorEastAsia" w:hAnsiTheme="minorHAnsi" w:cstheme="minorBidi"/>
            <w:noProof/>
            <w:sz w:val="22"/>
            <w:szCs w:val="22"/>
            <w:lang w:val="en-CA" w:eastAsia="en-CA"/>
          </w:rPr>
          <w:tab/>
        </w:r>
        <w:r w:rsidR="00801841" w:rsidRPr="00B66AD0">
          <w:rPr>
            <w:rStyle w:val="Hyperlink"/>
            <w:noProof/>
            <w:lang w:val="en-CA" w:eastAsia="en-US"/>
          </w:rPr>
          <w:t>Learning Rate</w:t>
        </w:r>
        <w:r w:rsidR="00801841">
          <w:rPr>
            <w:noProof/>
            <w:webHidden/>
          </w:rPr>
          <w:tab/>
        </w:r>
        <w:r w:rsidR="00801841">
          <w:rPr>
            <w:noProof/>
            <w:webHidden/>
          </w:rPr>
          <w:fldChar w:fldCharType="begin"/>
        </w:r>
        <w:r w:rsidR="00801841">
          <w:rPr>
            <w:noProof/>
            <w:webHidden/>
          </w:rPr>
          <w:instrText xml:space="preserve"> PAGEREF _Toc452907123 \h </w:instrText>
        </w:r>
        <w:r w:rsidR="00801841">
          <w:rPr>
            <w:noProof/>
            <w:webHidden/>
          </w:rPr>
        </w:r>
        <w:r w:rsidR="00801841">
          <w:rPr>
            <w:noProof/>
            <w:webHidden/>
          </w:rPr>
          <w:fldChar w:fldCharType="separate"/>
        </w:r>
        <w:r w:rsidR="00801841">
          <w:rPr>
            <w:noProof/>
            <w:webHidden/>
          </w:rPr>
          <w:t>53</w:t>
        </w:r>
        <w:r w:rsidR="00801841">
          <w:rPr>
            <w:noProof/>
            <w:webHidden/>
          </w:rPr>
          <w:fldChar w:fldCharType="end"/>
        </w:r>
      </w:hyperlink>
    </w:p>
    <w:p w:rsidR="00801841" w:rsidRDefault="00276082">
      <w:pPr>
        <w:pStyle w:val="TOC3"/>
        <w:tabs>
          <w:tab w:val="left" w:pos="960"/>
          <w:tab w:val="right" w:leader="dot" w:pos="9350"/>
        </w:tabs>
        <w:rPr>
          <w:rFonts w:asciiTheme="minorHAnsi" w:eastAsiaTheme="minorEastAsia" w:hAnsiTheme="minorHAnsi" w:cstheme="minorBidi"/>
          <w:noProof/>
          <w:sz w:val="22"/>
          <w:szCs w:val="22"/>
          <w:lang w:val="en-CA" w:eastAsia="en-CA"/>
        </w:rPr>
      </w:pPr>
      <w:hyperlink w:anchor="_Toc452907124" w:history="1">
        <w:r w:rsidR="00801841" w:rsidRPr="00B66AD0">
          <w:rPr>
            <w:rStyle w:val="Hyperlink"/>
            <w:noProof/>
            <w:lang w:val="en-CA" w:eastAsia="en-US"/>
          </w:rPr>
          <w:t>4.8.5</w:t>
        </w:r>
        <w:r w:rsidR="00801841">
          <w:rPr>
            <w:rFonts w:asciiTheme="minorHAnsi" w:eastAsiaTheme="minorEastAsia" w:hAnsiTheme="minorHAnsi" w:cstheme="minorBidi"/>
            <w:noProof/>
            <w:sz w:val="22"/>
            <w:szCs w:val="22"/>
            <w:lang w:val="en-CA" w:eastAsia="en-CA"/>
          </w:rPr>
          <w:tab/>
        </w:r>
        <w:r w:rsidR="00801841" w:rsidRPr="00B66AD0">
          <w:rPr>
            <w:rStyle w:val="Hyperlink"/>
            <w:noProof/>
            <w:lang w:val="en-CA" w:eastAsia="en-US"/>
          </w:rPr>
          <w:t>A Temporal Difference Learning Algorithm: SARSA Learning</w:t>
        </w:r>
        <w:r w:rsidR="00801841">
          <w:rPr>
            <w:noProof/>
            <w:webHidden/>
          </w:rPr>
          <w:tab/>
        </w:r>
        <w:r w:rsidR="00801841">
          <w:rPr>
            <w:noProof/>
            <w:webHidden/>
          </w:rPr>
          <w:fldChar w:fldCharType="begin"/>
        </w:r>
        <w:r w:rsidR="00801841">
          <w:rPr>
            <w:noProof/>
            <w:webHidden/>
          </w:rPr>
          <w:instrText xml:space="preserve"> PAGEREF _Toc452907124 \h </w:instrText>
        </w:r>
        <w:r w:rsidR="00801841">
          <w:rPr>
            <w:noProof/>
            <w:webHidden/>
          </w:rPr>
        </w:r>
        <w:r w:rsidR="00801841">
          <w:rPr>
            <w:noProof/>
            <w:webHidden/>
          </w:rPr>
          <w:fldChar w:fldCharType="separate"/>
        </w:r>
        <w:r w:rsidR="00801841">
          <w:rPr>
            <w:noProof/>
            <w:webHidden/>
          </w:rPr>
          <w:t>54</w:t>
        </w:r>
        <w:r w:rsidR="00801841">
          <w:rPr>
            <w:noProof/>
            <w:webHidden/>
          </w:rPr>
          <w:fldChar w:fldCharType="end"/>
        </w:r>
      </w:hyperlink>
    </w:p>
    <w:p w:rsidR="00801841" w:rsidRDefault="00276082">
      <w:pPr>
        <w:pStyle w:val="TOC3"/>
        <w:tabs>
          <w:tab w:val="left" w:pos="960"/>
          <w:tab w:val="right" w:leader="dot" w:pos="9350"/>
        </w:tabs>
        <w:rPr>
          <w:rFonts w:asciiTheme="minorHAnsi" w:eastAsiaTheme="minorEastAsia" w:hAnsiTheme="minorHAnsi" w:cstheme="minorBidi"/>
          <w:noProof/>
          <w:sz w:val="22"/>
          <w:szCs w:val="22"/>
          <w:lang w:val="en-CA" w:eastAsia="en-CA"/>
        </w:rPr>
      </w:pPr>
      <w:hyperlink w:anchor="_Toc452907125" w:history="1">
        <w:r w:rsidR="00801841" w:rsidRPr="00B66AD0">
          <w:rPr>
            <w:rStyle w:val="Hyperlink"/>
            <w:noProof/>
          </w:rPr>
          <w:t>4.8.6</w:t>
        </w:r>
        <w:r w:rsidR="00801841">
          <w:rPr>
            <w:rFonts w:asciiTheme="minorHAnsi" w:eastAsiaTheme="minorEastAsia" w:hAnsiTheme="minorHAnsi" w:cstheme="minorBidi"/>
            <w:noProof/>
            <w:sz w:val="22"/>
            <w:szCs w:val="22"/>
            <w:lang w:val="en-CA" w:eastAsia="en-CA"/>
          </w:rPr>
          <w:tab/>
        </w:r>
        <w:r w:rsidR="00801841" w:rsidRPr="00B66AD0">
          <w:rPr>
            <w:rStyle w:val="Hyperlink"/>
            <w:noProof/>
            <w:lang w:val="en-CA" w:eastAsia="en-US"/>
          </w:rPr>
          <w:t>Another Temporal Difference Learning Algorithm</w:t>
        </w:r>
        <w:r w:rsidR="00801841" w:rsidRPr="00B66AD0">
          <w:rPr>
            <w:rStyle w:val="Hyperlink"/>
            <w:noProof/>
          </w:rPr>
          <w:t>: Q-Learning</w:t>
        </w:r>
        <w:r w:rsidR="00801841">
          <w:rPr>
            <w:noProof/>
            <w:webHidden/>
          </w:rPr>
          <w:tab/>
        </w:r>
        <w:r w:rsidR="00801841">
          <w:rPr>
            <w:noProof/>
            <w:webHidden/>
          </w:rPr>
          <w:fldChar w:fldCharType="begin"/>
        </w:r>
        <w:r w:rsidR="00801841">
          <w:rPr>
            <w:noProof/>
            <w:webHidden/>
          </w:rPr>
          <w:instrText xml:space="preserve"> PAGEREF _Toc452907125 \h </w:instrText>
        </w:r>
        <w:r w:rsidR="00801841">
          <w:rPr>
            <w:noProof/>
            <w:webHidden/>
          </w:rPr>
        </w:r>
        <w:r w:rsidR="00801841">
          <w:rPr>
            <w:noProof/>
            <w:webHidden/>
          </w:rPr>
          <w:fldChar w:fldCharType="separate"/>
        </w:r>
        <w:r w:rsidR="00801841">
          <w:rPr>
            <w:noProof/>
            <w:webHidden/>
          </w:rPr>
          <w:t>55</w:t>
        </w:r>
        <w:r w:rsidR="00801841">
          <w:rPr>
            <w:noProof/>
            <w:webHidden/>
          </w:rPr>
          <w:fldChar w:fldCharType="end"/>
        </w:r>
      </w:hyperlink>
    </w:p>
    <w:p w:rsidR="00801841" w:rsidRDefault="00276082">
      <w:pPr>
        <w:pStyle w:val="TOC2"/>
        <w:tabs>
          <w:tab w:val="left" w:pos="480"/>
          <w:tab w:val="right" w:leader="dot" w:pos="9350"/>
        </w:tabs>
        <w:rPr>
          <w:rFonts w:asciiTheme="minorHAnsi" w:eastAsiaTheme="minorEastAsia" w:hAnsiTheme="minorHAnsi" w:cstheme="minorBidi"/>
          <w:b w:val="0"/>
          <w:bCs w:val="0"/>
          <w:noProof/>
          <w:sz w:val="22"/>
          <w:szCs w:val="22"/>
          <w:lang w:val="en-CA" w:eastAsia="en-CA"/>
        </w:rPr>
      </w:pPr>
      <w:hyperlink w:anchor="_Toc452907126" w:history="1">
        <w:r w:rsidR="00801841" w:rsidRPr="00B66AD0">
          <w:rPr>
            <w:rStyle w:val="Hyperlink"/>
            <w:noProof/>
          </w:rPr>
          <w:t>4.9</w:t>
        </w:r>
        <w:r w:rsidR="00801841">
          <w:rPr>
            <w:rFonts w:asciiTheme="minorHAnsi" w:eastAsiaTheme="minorEastAsia" w:hAnsiTheme="minorHAnsi" w:cstheme="minorBidi"/>
            <w:b w:val="0"/>
            <w:bCs w:val="0"/>
            <w:noProof/>
            <w:sz w:val="22"/>
            <w:szCs w:val="22"/>
            <w:lang w:val="en-CA" w:eastAsia="en-CA"/>
          </w:rPr>
          <w:tab/>
        </w:r>
        <w:r w:rsidR="00801841" w:rsidRPr="00B66AD0">
          <w:rPr>
            <w:rStyle w:val="Hyperlink"/>
            <w:noProof/>
          </w:rPr>
          <w:t>Initial Model Generation and Hill Climbing</w:t>
        </w:r>
        <w:r w:rsidR="00801841">
          <w:rPr>
            <w:noProof/>
            <w:webHidden/>
          </w:rPr>
          <w:tab/>
        </w:r>
        <w:r w:rsidR="00801841">
          <w:rPr>
            <w:noProof/>
            <w:webHidden/>
          </w:rPr>
          <w:fldChar w:fldCharType="begin"/>
        </w:r>
        <w:r w:rsidR="00801841">
          <w:rPr>
            <w:noProof/>
            <w:webHidden/>
          </w:rPr>
          <w:instrText xml:space="preserve"> PAGEREF _Toc452907126 \h </w:instrText>
        </w:r>
        <w:r w:rsidR="00801841">
          <w:rPr>
            <w:noProof/>
            <w:webHidden/>
          </w:rPr>
        </w:r>
        <w:r w:rsidR="00801841">
          <w:rPr>
            <w:noProof/>
            <w:webHidden/>
          </w:rPr>
          <w:fldChar w:fldCharType="separate"/>
        </w:r>
        <w:r w:rsidR="00801841">
          <w:rPr>
            <w:noProof/>
            <w:webHidden/>
          </w:rPr>
          <w:t>56</w:t>
        </w:r>
        <w:r w:rsidR="00801841">
          <w:rPr>
            <w:noProof/>
            <w:webHidden/>
          </w:rPr>
          <w:fldChar w:fldCharType="end"/>
        </w:r>
      </w:hyperlink>
    </w:p>
    <w:p w:rsidR="00801841" w:rsidRDefault="00276082">
      <w:pPr>
        <w:pStyle w:val="TOC2"/>
        <w:tabs>
          <w:tab w:val="left" w:pos="720"/>
          <w:tab w:val="right" w:leader="dot" w:pos="9350"/>
        </w:tabs>
        <w:rPr>
          <w:rFonts w:asciiTheme="minorHAnsi" w:eastAsiaTheme="minorEastAsia" w:hAnsiTheme="minorHAnsi" w:cstheme="minorBidi"/>
          <w:b w:val="0"/>
          <w:bCs w:val="0"/>
          <w:noProof/>
          <w:sz w:val="22"/>
          <w:szCs w:val="22"/>
          <w:lang w:val="en-CA" w:eastAsia="en-CA"/>
        </w:rPr>
      </w:pPr>
      <w:hyperlink w:anchor="_Toc452907127" w:history="1">
        <w:r w:rsidR="00801841" w:rsidRPr="00B66AD0">
          <w:rPr>
            <w:rStyle w:val="Hyperlink"/>
            <w:noProof/>
          </w:rPr>
          <w:t>4.10</w:t>
        </w:r>
        <w:r w:rsidR="00801841">
          <w:rPr>
            <w:rFonts w:asciiTheme="minorHAnsi" w:eastAsiaTheme="minorEastAsia" w:hAnsiTheme="minorHAnsi" w:cstheme="minorBidi"/>
            <w:b w:val="0"/>
            <w:bCs w:val="0"/>
            <w:noProof/>
            <w:sz w:val="22"/>
            <w:szCs w:val="22"/>
            <w:lang w:val="en-CA" w:eastAsia="en-CA"/>
          </w:rPr>
          <w:tab/>
        </w:r>
        <w:r w:rsidR="00801841" w:rsidRPr="00B66AD0">
          <w:rPr>
            <w:rStyle w:val="Hyperlink"/>
            <w:noProof/>
          </w:rPr>
          <w:t>Initial Classification and Regression</w:t>
        </w:r>
        <w:r w:rsidR="00801841">
          <w:rPr>
            <w:noProof/>
            <w:webHidden/>
          </w:rPr>
          <w:tab/>
        </w:r>
        <w:r w:rsidR="00801841">
          <w:rPr>
            <w:noProof/>
            <w:webHidden/>
          </w:rPr>
          <w:fldChar w:fldCharType="begin"/>
        </w:r>
        <w:r w:rsidR="00801841">
          <w:rPr>
            <w:noProof/>
            <w:webHidden/>
          </w:rPr>
          <w:instrText xml:space="preserve"> PAGEREF _Toc452907127 \h </w:instrText>
        </w:r>
        <w:r w:rsidR="00801841">
          <w:rPr>
            <w:noProof/>
            <w:webHidden/>
          </w:rPr>
        </w:r>
        <w:r w:rsidR="00801841">
          <w:rPr>
            <w:noProof/>
            <w:webHidden/>
          </w:rPr>
          <w:fldChar w:fldCharType="separate"/>
        </w:r>
        <w:r w:rsidR="00801841">
          <w:rPr>
            <w:noProof/>
            <w:webHidden/>
          </w:rPr>
          <w:t>57</w:t>
        </w:r>
        <w:r w:rsidR="00801841">
          <w:rPr>
            <w:noProof/>
            <w:webHidden/>
          </w:rPr>
          <w:fldChar w:fldCharType="end"/>
        </w:r>
      </w:hyperlink>
    </w:p>
    <w:p w:rsidR="00801841" w:rsidRDefault="00276082">
      <w:pPr>
        <w:pStyle w:val="TOC2"/>
        <w:tabs>
          <w:tab w:val="left" w:pos="720"/>
          <w:tab w:val="right" w:leader="dot" w:pos="9350"/>
        </w:tabs>
        <w:rPr>
          <w:rFonts w:asciiTheme="minorHAnsi" w:eastAsiaTheme="minorEastAsia" w:hAnsiTheme="minorHAnsi" w:cstheme="minorBidi"/>
          <w:b w:val="0"/>
          <w:bCs w:val="0"/>
          <w:noProof/>
          <w:sz w:val="22"/>
          <w:szCs w:val="22"/>
          <w:lang w:val="en-CA" w:eastAsia="en-CA"/>
        </w:rPr>
      </w:pPr>
      <w:hyperlink w:anchor="_Toc452907128" w:history="1">
        <w:r w:rsidR="00801841" w:rsidRPr="00B66AD0">
          <w:rPr>
            <w:rStyle w:val="Hyperlink"/>
            <w:noProof/>
          </w:rPr>
          <w:t>4.11</w:t>
        </w:r>
        <w:r w:rsidR="00801841">
          <w:rPr>
            <w:rFonts w:asciiTheme="minorHAnsi" w:eastAsiaTheme="minorEastAsia" w:hAnsiTheme="minorHAnsi" w:cstheme="minorBidi"/>
            <w:b w:val="0"/>
            <w:bCs w:val="0"/>
            <w:noProof/>
            <w:sz w:val="22"/>
            <w:szCs w:val="22"/>
            <w:lang w:val="en-CA" w:eastAsia="en-CA"/>
          </w:rPr>
          <w:tab/>
        </w:r>
        <w:r w:rsidR="00801841" w:rsidRPr="00B66AD0">
          <w:rPr>
            <w:rStyle w:val="Hyperlink"/>
            <w:noProof/>
          </w:rPr>
          <w:t>Understanding PyBrain’s Structure</w:t>
        </w:r>
        <w:r w:rsidR="00801841">
          <w:rPr>
            <w:noProof/>
            <w:webHidden/>
          </w:rPr>
          <w:tab/>
        </w:r>
        <w:r w:rsidR="00801841">
          <w:rPr>
            <w:noProof/>
            <w:webHidden/>
          </w:rPr>
          <w:fldChar w:fldCharType="begin"/>
        </w:r>
        <w:r w:rsidR="00801841">
          <w:rPr>
            <w:noProof/>
            <w:webHidden/>
          </w:rPr>
          <w:instrText xml:space="preserve"> PAGEREF _Toc452907128 \h </w:instrText>
        </w:r>
        <w:r w:rsidR="00801841">
          <w:rPr>
            <w:noProof/>
            <w:webHidden/>
          </w:rPr>
        </w:r>
        <w:r w:rsidR="00801841">
          <w:rPr>
            <w:noProof/>
            <w:webHidden/>
          </w:rPr>
          <w:fldChar w:fldCharType="separate"/>
        </w:r>
        <w:r w:rsidR="00801841">
          <w:rPr>
            <w:noProof/>
            <w:webHidden/>
          </w:rPr>
          <w:t>62</w:t>
        </w:r>
        <w:r w:rsidR="00801841">
          <w:rPr>
            <w:noProof/>
            <w:webHidden/>
          </w:rPr>
          <w:fldChar w:fldCharType="end"/>
        </w:r>
      </w:hyperlink>
    </w:p>
    <w:p w:rsidR="00801841" w:rsidRDefault="00276082">
      <w:pPr>
        <w:pStyle w:val="TOC2"/>
        <w:tabs>
          <w:tab w:val="left" w:pos="720"/>
          <w:tab w:val="right" w:leader="dot" w:pos="9350"/>
        </w:tabs>
        <w:rPr>
          <w:rFonts w:asciiTheme="minorHAnsi" w:eastAsiaTheme="minorEastAsia" w:hAnsiTheme="minorHAnsi" w:cstheme="minorBidi"/>
          <w:b w:val="0"/>
          <w:bCs w:val="0"/>
          <w:noProof/>
          <w:sz w:val="22"/>
          <w:szCs w:val="22"/>
          <w:lang w:val="en-CA" w:eastAsia="en-CA"/>
        </w:rPr>
      </w:pPr>
      <w:hyperlink w:anchor="_Toc452907129" w:history="1">
        <w:r w:rsidR="00801841" w:rsidRPr="00B66AD0">
          <w:rPr>
            <w:rStyle w:val="Hyperlink"/>
            <w:noProof/>
            <w:lang w:val="en-CA" w:eastAsia="en-CA"/>
          </w:rPr>
          <w:t>4.12</w:t>
        </w:r>
        <w:r w:rsidR="00801841">
          <w:rPr>
            <w:rFonts w:asciiTheme="minorHAnsi" w:eastAsiaTheme="minorEastAsia" w:hAnsiTheme="minorHAnsi" w:cstheme="minorBidi"/>
            <w:b w:val="0"/>
            <w:bCs w:val="0"/>
            <w:noProof/>
            <w:sz w:val="22"/>
            <w:szCs w:val="22"/>
            <w:lang w:val="en-CA" w:eastAsia="en-CA"/>
          </w:rPr>
          <w:tab/>
        </w:r>
        <w:r w:rsidR="00801841" w:rsidRPr="00B66AD0">
          <w:rPr>
            <w:rStyle w:val="Hyperlink"/>
            <w:noProof/>
            <w:lang w:val="en-CA" w:eastAsia="en-CA"/>
          </w:rPr>
          <w:t>Using PyBrain: Exhaustive Table Based SARSA</w:t>
        </w:r>
        <w:r w:rsidR="00801841">
          <w:rPr>
            <w:noProof/>
            <w:webHidden/>
          </w:rPr>
          <w:tab/>
        </w:r>
        <w:r w:rsidR="00801841">
          <w:rPr>
            <w:noProof/>
            <w:webHidden/>
          </w:rPr>
          <w:fldChar w:fldCharType="begin"/>
        </w:r>
        <w:r w:rsidR="00801841">
          <w:rPr>
            <w:noProof/>
            <w:webHidden/>
          </w:rPr>
          <w:instrText xml:space="preserve"> PAGEREF _Toc452907129 \h </w:instrText>
        </w:r>
        <w:r w:rsidR="00801841">
          <w:rPr>
            <w:noProof/>
            <w:webHidden/>
          </w:rPr>
        </w:r>
        <w:r w:rsidR="00801841">
          <w:rPr>
            <w:noProof/>
            <w:webHidden/>
          </w:rPr>
          <w:fldChar w:fldCharType="separate"/>
        </w:r>
        <w:r w:rsidR="00801841">
          <w:rPr>
            <w:noProof/>
            <w:webHidden/>
          </w:rPr>
          <w:t>63</w:t>
        </w:r>
        <w:r w:rsidR="00801841">
          <w:rPr>
            <w:noProof/>
            <w:webHidden/>
          </w:rPr>
          <w:fldChar w:fldCharType="end"/>
        </w:r>
      </w:hyperlink>
    </w:p>
    <w:p w:rsidR="00801841" w:rsidRDefault="00276082">
      <w:pPr>
        <w:pStyle w:val="TOC2"/>
        <w:tabs>
          <w:tab w:val="left" w:pos="720"/>
          <w:tab w:val="right" w:leader="dot" w:pos="9350"/>
        </w:tabs>
        <w:rPr>
          <w:rFonts w:asciiTheme="minorHAnsi" w:eastAsiaTheme="minorEastAsia" w:hAnsiTheme="minorHAnsi" w:cstheme="minorBidi"/>
          <w:b w:val="0"/>
          <w:bCs w:val="0"/>
          <w:noProof/>
          <w:sz w:val="22"/>
          <w:szCs w:val="22"/>
          <w:lang w:val="en-CA" w:eastAsia="en-CA"/>
        </w:rPr>
      </w:pPr>
      <w:hyperlink w:anchor="_Toc452907130" w:history="1">
        <w:r w:rsidR="00801841" w:rsidRPr="00B66AD0">
          <w:rPr>
            <w:rStyle w:val="Hyperlink"/>
            <w:noProof/>
          </w:rPr>
          <w:t>4.13</w:t>
        </w:r>
        <w:r w:rsidR="00801841">
          <w:rPr>
            <w:rFonts w:asciiTheme="minorHAnsi" w:eastAsiaTheme="minorEastAsia" w:hAnsiTheme="minorHAnsi" w:cstheme="minorBidi"/>
            <w:b w:val="0"/>
            <w:bCs w:val="0"/>
            <w:noProof/>
            <w:sz w:val="22"/>
            <w:szCs w:val="22"/>
            <w:lang w:val="en-CA" w:eastAsia="en-CA"/>
          </w:rPr>
          <w:tab/>
        </w:r>
        <w:r w:rsidR="00801841" w:rsidRPr="00B66AD0">
          <w:rPr>
            <w:rStyle w:val="Hyperlink"/>
            <w:noProof/>
          </w:rPr>
          <w:t>Function Approximation with Neural Fitted Q</w:t>
        </w:r>
        <w:r w:rsidR="00801841">
          <w:rPr>
            <w:noProof/>
            <w:webHidden/>
          </w:rPr>
          <w:tab/>
        </w:r>
        <w:r w:rsidR="00801841">
          <w:rPr>
            <w:noProof/>
            <w:webHidden/>
          </w:rPr>
          <w:fldChar w:fldCharType="begin"/>
        </w:r>
        <w:r w:rsidR="00801841">
          <w:rPr>
            <w:noProof/>
            <w:webHidden/>
          </w:rPr>
          <w:instrText xml:space="preserve"> PAGEREF _Toc452907130 \h </w:instrText>
        </w:r>
        <w:r w:rsidR="00801841">
          <w:rPr>
            <w:noProof/>
            <w:webHidden/>
          </w:rPr>
        </w:r>
        <w:r w:rsidR="00801841">
          <w:rPr>
            <w:noProof/>
            <w:webHidden/>
          </w:rPr>
          <w:fldChar w:fldCharType="separate"/>
        </w:r>
        <w:r w:rsidR="00801841">
          <w:rPr>
            <w:noProof/>
            <w:webHidden/>
          </w:rPr>
          <w:t>66</w:t>
        </w:r>
        <w:r w:rsidR="00801841">
          <w:rPr>
            <w:noProof/>
            <w:webHidden/>
          </w:rPr>
          <w:fldChar w:fldCharType="end"/>
        </w:r>
      </w:hyperlink>
    </w:p>
    <w:p w:rsidR="00801841" w:rsidRDefault="00276082">
      <w:pPr>
        <w:pStyle w:val="TOC2"/>
        <w:tabs>
          <w:tab w:val="left" w:pos="720"/>
          <w:tab w:val="right" w:leader="dot" w:pos="9350"/>
        </w:tabs>
        <w:rPr>
          <w:rFonts w:asciiTheme="minorHAnsi" w:eastAsiaTheme="minorEastAsia" w:hAnsiTheme="minorHAnsi" w:cstheme="minorBidi"/>
          <w:b w:val="0"/>
          <w:bCs w:val="0"/>
          <w:noProof/>
          <w:sz w:val="22"/>
          <w:szCs w:val="22"/>
          <w:lang w:val="en-CA" w:eastAsia="en-CA"/>
        </w:rPr>
      </w:pPr>
      <w:hyperlink w:anchor="_Toc452907131" w:history="1">
        <w:r w:rsidR="00801841" w:rsidRPr="00B66AD0">
          <w:rPr>
            <w:rStyle w:val="Hyperlink"/>
            <w:noProof/>
          </w:rPr>
          <w:t>4.14</w:t>
        </w:r>
        <w:r w:rsidR="00801841">
          <w:rPr>
            <w:rFonts w:asciiTheme="minorHAnsi" w:eastAsiaTheme="minorEastAsia" w:hAnsiTheme="minorHAnsi" w:cstheme="minorBidi"/>
            <w:b w:val="0"/>
            <w:bCs w:val="0"/>
            <w:noProof/>
            <w:sz w:val="22"/>
            <w:szCs w:val="22"/>
            <w:lang w:val="en-CA" w:eastAsia="en-CA"/>
          </w:rPr>
          <w:tab/>
        </w:r>
        <w:r w:rsidR="00801841" w:rsidRPr="00B66AD0">
          <w:rPr>
            <w:rStyle w:val="Hyperlink"/>
            <w:noProof/>
          </w:rPr>
          <w:t>Dynamic Programming with Function Approximation</w:t>
        </w:r>
        <w:r w:rsidR="00801841">
          <w:rPr>
            <w:noProof/>
            <w:webHidden/>
          </w:rPr>
          <w:tab/>
        </w:r>
        <w:r w:rsidR="00801841">
          <w:rPr>
            <w:noProof/>
            <w:webHidden/>
          </w:rPr>
          <w:fldChar w:fldCharType="begin"/>
        </w:r>
        <w:r w:rsidR="00801841">
          <w:rPr>
            <w:noProof/>
            <w:webHidden/>
          </w:rPr>
          <w:instrText xml:space="preserve"> PAGEREF _Toc452907131 \h </w:instrText>
        </w:r>
        <w:r w:rsidR="00801841">
          <w:rPr>
            <w:noProof/>
            <w:webHidden/>
          </w:rPr>
        </w:r>
        <w:r w:rsidR="00801841">
          <w:rPr>
            <w:noProof/>
            <w:webHidden/>
          </w:rPr>
          <w:fldChar w:fldCharType="separate"/>
        </w:r>
        <w:r w:rsidR="00801841">
          <w:rPr>
            <w:noProof/>
            <w:webHidden/>
          </w:rPr>
          <w:t>67</w:t>
        </w:r>
        <w:r w:rsidR="00801841">
          <w:rPr>
            <w:noProof/>
            <w:webHidden/>
          </w:rPr>
          <w:fldChar w:fldCharType="end"/>
        </w:r>
      </w:hyperlink>
    </w:p>
    <w:p w:rsidR="00801841" w:rsidRDefault="00276082">
      <w:pPr>
        <w:pStyle w:val="TOC2"/>
        <w:tabs>
          <w:tab w:val="left" w:pos="720"/>
          <w:tab w:val="right" w:leader="dot" w:pos="9350"/>
        </w:tabs>
        <w:rPr>
          <w:rFonts w:asciiTheme="minorHAnsi" w:eastAsiaTheme="minorEastAsia" w:hAnsiTheme="minorHAnsi" w:cstheme="minorBidi"/>
          <w:b w:val="0"/>
          <w:bCs w:val="0"/>
          <w:noProof/>
          <w:sz w:val="22"/>
          <w:szCs w:val="22"/>
          <w:lang w:val="en-CA" w:eastAsia="en-CA"/>
        </w:rPr>
      </w:pPr>
      <w:hyperlink w:anchor="_Toc452907132" w:history="1">
        <w:r w:rsidR="00801841" w:rsidRPr="00B66AD0">
          <w:rPr>
            <w:rStyle w:val="Hyperlink"/>
            <w:noProof/>
          </w:rPr>
          <w:t>4.15</w:t>
        </w:r>
        <w:r w:rsidR="00801841">
          <w:rPr>
            <w:rFonts w:asciiTheme="minorHAnsi" w:eastAsiaTheme="minorEastAsia" w:hAnsiTheme="minorHAnsi" w:cstheme="minorBidi"/>
            <w:b w:val="0"/>
            <w:bCs w:val="0"/>
            <w:noProof/>
            <w:sz w:val="22"/>
            <w:szCs w:val="22"/>
            <w:lang w:val="en-CA" w:eastAsia="en-CA"/>
          </w:rPr>
          <w:tab/>
        </w:r>
        <w:r w:rsidR="00801841" w:rsidRPr="00B66AD0">
          <w:rPr>
            <w:rStyle w:val="Hyperlink"/>
            <w:noProof/>
          </w:rPr>
          <w:t>Debugging with SSH and Linux</w:t>
        </w:r>
        <w:r w:rsidR="00801841">
          <w:rPr>
            <w:noProof/>
            <w:webHidden/>
          </w:rPr>
          <w:tab/>
        </w:r>
        <w:r w:rsidR="00801841">
          <w:rPr>
            <w:noProof/>
            <w:webHidden/>
          </w:rPr>
          <w:fldChar w:fldCharType="begin"/>
        </w:r>
        <w:r w:rsidR="00801841">
          <w:rPr>
            <w:noProof/>
            <w:webHidden/>
          </w:rPr>
          <w:instrText xml:space="preserve"> PAGEREF _Toc452907132 \h </w:instrText>
        </w:r>
        <w:r w:rsidR="00801841">
          <w:rPr>
            <w:noProof/>
            <w:webHidden/>
          </w:rPr>
        </w:r>
        <w:r w:rsidR="00801841">
          <w:rPr>
            <w:noProof/>
            <w:webHidden/>
          </w:rPr>
          <w:fldChar w:fldCharType="separate"/>
        </w:r>
        <w:r w:rsidR="00801841">
          <w:rPr>
            <w:noProof/>
            <w:webHidden/>
          </w:rPr>
          <w:t>71</w:t>
        </w:r>
        <w:r w:rsidR="00801841">
          <w:rPr>
            <w:noProof/>
            <w:webHidden/>
          </w:rPr>
          <w:fldChar w:fldCharType="end"/>
        </w:r>
      </w:hyperlink>
    </w:p>
    <w:p w:rsidR="00801841" w:rsidRDefault="00276082">
      <w:pPr>
        <w:pStyle w:val="TOC2"/>
        <w:tabs>
          <w:tab w:val="left" w:pos="720"/>
          <w:tab w:val="right" w:leader="dot" w:pos="9350"/>
        </w:tabs>
        <w:rPr>
          <w:rFonts w:asciiTheme="minorHAnsi" w:eastAsiaTheme="minorEastAsia" w:hAnsiTheme="minorHAnsi" w:cstheme="minorBidi"/>
          <w:b w:val="0"/>
          <w:bCs w:val="0"/>
          <w:noProof/>
          <w:sz w:val="22"/>
          <w:szCs w:val="22"/>
          <w:lang w:val="en-CA" w:eastAsia="en-CA"/>
        </w:rPr>
      </w:pPr>
      <w:hyperlink w:anchor="_Toc452907133" w:history="1">
        <w:r w:rsidR="00801841" w:rsidRPr="00B66AD0">
          <w:rPr>
            <w:rStyle w:val="Hyperlink"/>
            <w:noProof/>
          </w:rPr>
          <w:t>4.16</w:t>
        </w:r>
        <w:r w:rsidR="00801841">
          <w:rPr>
            <w:rFonts w:asciiTheme="minorHAnsi" w:eastAsiaTheme="minorEastAsia" w:hAnsiTheme="minorHAnsi" w:cstheme="minorBidi"/>
            <w:b w:val="0"/>
            <w:bCs w:val="0"/>
            <w:noProof/>
            <w:sz w:val="22"/>
            <w:szCs w:val="22"/>
            <w:lang w:val="en-CA" w:eastAsia="en-CA"/>
          </w:rPr>
          <w:tab/>
        </w:r>
        <w:r w:rsidR="00801841" w:rsidRPr="00B66AD0">
          <w:rPr>
            <w:rStyle w:val="Hyperlink"/>
            <w:noProof/>
          </w:rPr>
          <w:t>Transitioning to CRRCSim</w:t>
        </w:r>
        <w:r w:rsidR="00801841">
          <w:rPr>
            <w:noProof/>
            <w:webHidden/>
          </w:rPr>
          <w:tab/>
        </w:r>
        <w:r w:rsidR="00801841">
          <w:rPr>
            <w:noProof/>
            <w:webHidden/>
          </w:rPr>
          <w:fldChar w:fldCharType="begin"/>
        </w:r>
        <w:r w:rsidR="00801841">
          <w:rPr>
            <w:noProof/>
            <w:webHidden/>
          </w:rPr>
          <w:instrText xml:space="preserve"> PAGEREF _Toc452907133 \h </w:instrText>
        </w:r>
        <w:r w:rsidR="00801841">
          <w:rPr>
            <w:noProof/>
            <w:webHidden/>
          </w:rPr>
        </w:r>
        <w:r w:rsidR="00801841">
          <w:rPr>
            <w:noProof/>
            <w:webHidden/>
          </w:rPr>
          <w:fldChar w:fldCharType="separate"/>
        </w:r>
        <w:r w:rsidR="00801841">
          <w:rPr>
            <w:noProof/>
            <w:webHidden/>
          </w:rPr>
          <w:t>72</w:t>
        </w:r>
        <w:r w:rsidR="00801841">
          <w:rPr>
            <w:noProof/>
            <w:webHidden/>
          </w:rPr>
          <w:fldChar w:fldCharType="end"/>
        </w:r>
      </w:hyperlink>
    </w:p>
    <w:p w:rsidR="00801841" w:rsidRDefault="00276082">
      <w:pPr>
        <w:pStyle w:val="TOC2"/>
        <w:tabs>
          <w:tab w:val="left" w:pos="720"/>
          <w:tab w:val="right" w:leader="dot" w:pos="9350"/>
        </w:tabs>
        <w:rPr>
          <w:rFonts w:asciiTheme="minorHAnsi" w:eastAsiaTheme="minorEastAsia" w:hAnsiTheme="minorHAnsi" w:cstheme="minorBidi"/>
          <w:b w:val="0"/>
          <w:bCs w:val="0"/>
          <w:noProof/>
          <w:sz w:val="22"/>
          <w:szCs w:val="22"/>
          <w:lang w:val="en-CA" w:eastAsia="en-CA"/>
        </w:rPr>
      </w:pPr>
      <w:hyperlink w:anchor="_Toc452907134" w:history="1">
        <w:r w:rsidR="00801841" w:rsidRPr="00B66AD0">
          <w:rPr>
            <w:rStyle w:val="Hyperlink"/>
            <w:noProof/>
          </w:rPr>
          <w:t>4.17</w:t>
        </w:r>
        <w:r w:rsidR="00801841">
          <w:rPr>
            <w:rFonts w:asciiTheme="minorHAnsi" w:eastAsiaTheme="minorEastAsia" w:hAnsiTheme="minorHAnsi" w:cstheme="minorBidi"/>
            <w:b w:val="0"/>
            <w:bCs w:val="0"/>
            <w:noProof/>
            <w:sz w:val="22"/>
            <w:szCs w:val="22"/>
            <w:lang w:val="en-CA" w:eastAsia="en-CA"/>
          </w:rPr>
          <w:tab/>
        </w:r>
        <w:r w:rsidR="00801841" w:rsidRPr="00B66AD0">
          <w:rPr>
            <w:rStyle w:val="Hyperlink"/>
            <w:noProof/>
          </w:rPr>
          <w:t>Future Work</w:t>
        </w:r>
        <w:r w:rsidR="00801841">
          <w:rPr>
            <w:noProof/>
            <w:webHidden/>
          </w:rPr>
          <w:tab/>
        </w:r>
        <w:r w:rsidR="00801841">
          <w:rPr>
            <w:noProof/>
            <w:webHidden/>
          </w:rPr>
          <w:fldChar w:fldCharType="begin"/>
        </w:r>
        <w:r w:rsidR="00801841">
          <w:rPr>
            <w:noProof/>
            <w:webHidden/>
          </w:rPr>
          <w:instrText xml:space="preserve"> PAGEREF _Toc452907134 \h </w:instrText>
        </w:r>
        <w:r w:rsidR="00801841">
          <w:rPr>
            <w:noProof/>
            <w:webHidden/>
          </w:rPr>
        </w:r>
        <w:r w:rsidR="00801841">
          <w:rPr>
            <w:noProof/>
            <w:webHidden/>
          </w:rPr>
          <w:fldChar w:fldCharType="separate"/>
        </w:r>
        <w:r w:rsidR="00801841">
          <w:rPr>
            <w:noProof/>
            <w:webHidden/>
          </w:rPr>
          <w:t>72</w:t>
        </w:r>
        <w:r w:rsidR="00801841">
          <w:rPr>
            <w:noProof/>
            <w:webHidden/>
          </w:rPr>
          <w:fldChar w:fldCharType="end"/>
        </w:r>
      </w:hyperlink>
    </w:p>
    <w:p w:rsidR="00801841" w:rsidRDefault="00276082">
      <w:pPr>
        <w:pStyle w:val="TOC1"/>
        <w:tabs>
          <w:tab w:val="left" w:pos="480"/>
          <w:tab w:val="right" w:leader="dot" w:pos="9350"/>
        </w:tabs>
        <w:rPr>
          <w:rFonts w:asciiTheme="minorHAnsi" w:eastAsiaTheme="minorEastAsia" w:hAnsiTheme="minorHAnsi" w:cstheme="minorBidi"/>
          <w:b w:val="0"/>
          <w:bCs w:val="0"/>
          <w:caps w:val="0"/>
          <w:noProof/>
          <w:sz w:val="22"/>
          <w:szCs w:val="22"/>
          <w:lang w:val="en-CA" w:eastAsia="en-CA"/>
        </w:rPr>
      </w:pPr>
      <w:hyperlink w:anchor="_Toc452907135" w:history="1">
        <w:r w:rsidR="00801841" w:rsidRPr="00B66AD0">
          <w:rPr>
            <w:rStyle w:val="Hyperlink"/>
            <w:noProof/>
          </w:rPr>
          <w:t>5</w:t>
        </w:r>
        <w:r w:rsidR="00801841">
          <w:rPr>
            <w:rFonts w:asciiTheme="minorHAnsi" w:eastAsiaTheme="minorEastAsia" w:hAnsiTheme="minorHAnsi" w:cstheme="minorBidi"/>
            <w:b w:val="0"/>
            <w:bCs w:val="0"/>
            <w:caps w:val="0"/>
            <w:noProof/>
            <w:sz w:val="22"/>
            <w:szCs w:val="22"/>
            <w:lang w:val="en-CA" w:eastAsia="en-CA"/>
          </w:rPr>
          <w:tab/>
        </w:r>
        <w:r w:rsidR="00801841" w:rsidRPr="00B66AD0">
          <w:rPr>
            <w:rStyle w:val="Hyperlink"/>
            <w:noProof/>
          </w:rPr>
          <w:t>Autopilot and Hardware</w:t>
        </w:r>
        <w:r w:rsidR="00801841">
          <w:rPr>
            <w:noProof/>
            <w:webHidden/>
          </w:rPr>
          <w:tab/>
        </w:r>
        <w:r w:rsidR="00801841">
          <w:rPr>
            <w:noProof/>
            <w:webHidden/>
          </w:rPr>
          <w:fldChar w:fldCharType="begin"/>
        </w:r>
        <w:r w:rsidR="00801841">
          <w:rPr>
            <w:noProof/>
            <w:webHidden/>
          </w:rPr>
          <w:instrText xml:space="preserve"> PAGEREF _Toc452907135 \h </w:instrText>
        </w:r>
        <w:r w:rsidR="00801841">
          <w:rPr>
            <w:noProof/>
            <w:webHidden/>
          </w:rPr>
        </w:r>
        <w:r w:rsidR="00801841">
          <w:rPr>
            <w:noProof/>
            <w:webHidden/>
          </w:rPr>
          <w:fldChar w:fldCharType="separate"/>
        </w:r>
        <w:r w:rsidR="00801841">
          <w:rPr>
            <w:noProof/>
            <w:webHidden/>
          </w:rPr>
          <w:t>73</w:t>
        </w:r>
        <w:r w:rsidR="00801841">
          <w:rPr>
            <w:noProof/>
            <w:webHidden/>
          </w:rPr>
          <w:fldChar w:fldCharType="end"/>
        </w:r>
      </w:hyperlink>
    </w:p>
    <w:p w:rsidR="00801841" w:rsidRDefault="00276082">
      <w:pPr>
        <w:pStyle w:val="TOC2"/>
        <w:tabs>
          <w:tab w:val="left" w:pos="480"/>
          <w:tab w:val="right" w:leader="dot" w:pos="9350"/>
        </w:tabs>
        <w:rPr>
          <w:rFonts w:asciiTheme="minorHAnsi" w:eastAsiaTheme="minorEastAsia" w:hAnsiTheme="minorHAnsi" w:cstheme="minorBidi"/>
          <w:b w:val="0"/>
          <w:bCs w:val="0"/>
          <w:noProof/>
          <w:sz w:val="22"/>
          <w:szCs w:val="22"/>
          <w:lang w:val="en-CA" w:eastAsia="en-CA"/>
        </w:rPr>
      </w:pPr>
      <w:hyperlink w:anchor="_Toc452907136" w:history="1">
        <w:r w:rsidR="00801841" w:rsidRPr="00B66AD0">
          <w:rPr>
            <w:rStyle w:val="Hyperlink"/>
            <w:noProof/>
          </w:rPr>
          <w:t>5.1</w:t>
        </w:r>
        <w:r w:rsidR="00801841">
          <w:rPr>
            <w:rFonts w:asciiTheme="minorHAnsi" w:eastAsiaTheme="minorEastAsia" w:hAnsiTheme="minorHAnsi" w:cstheme="minorBidi"/>
            <w:b w:val="0"/>
            <w:bCs w:val="0"/>
            <w:noProof/>
            <w:sz w:val="22"/>
            <w:szCs w:val="22"/>
            <w:lang w:val="en-CA" w:eastAsia="en-CA"/>
          </w:rPr>
          <w:tab/>
        </w:r>
        <w:r w:rsidR="00801841" w:rsidRPr="00B66AD0">
          <w:rPr>
            <w:rStyle w:val="Hyperlink"/>
            <w:noProof/>
          </w:rPr>
          <w:t>The Plane</w:t>
        </w:r>
        <w:r w:rsidR="00801841">
          <w:rPr>
            <w:noProof/>
            <w:webHidden/>
          </w:rPr>
          <w:tab/>
        </w:r>
        <w:r w:rsidR="00801841">
          <w:rPr>
            <w:noProof/>
            <w:webHidden/>
          </w:rPr>
          <w:fldChar w:fldCharType="begin"/>
        </w:r>
        <w:r w:rsidR="00801841">
          <w:rPr>
            <w:noProof/>
            <w:webHidden/>
          </w:rPr>
          <w:instrText xml:space="preserve"> PAGEREF _Toc452907136 \h </w:instrText>
        </w:r>
        <w:r w:rsidR="00801841">
          <w:rPr>
            <w:noProof/>
            <w:webHidden/>
          </w:rPr>
        </w:r>
        <w:r w:rsidR="00801841">
          <w:rPr>
            <w:noProof/>
            <w:webHidden/>
          </w:rPr>
          <w:fldChar w:fldCharType="separate"/>
        </w:r>
        <w:r w:rsidR="00801841">
          <w:rPr>
            <w:noProof/>
            <w:webHidden/>
          </w:rPr>
          <w:t>73</w:t>
        </w:r>
        <w:r w:rsidR="00801841">
          <w:rPr>
            <w:noProof/>
            <w:webHidden/>
          </w:rPr>
          <w:fldChar w:fldCharType="end"/>
        </w:r>
      </w:hyperlink>
    </w:p>
    <w:p w:rsidR="00801841" w:rsidRDefault="00276082">
      <w:pPr>
        <w:pStyle w:val="TOC2"/>
        <w:tabs>
          <w:tab w:val="left" w:pos="480"/>
          <w:tab w:val="right" w:leader="dot" w:pos="9350"/>
        </w:tabs>
        <w:rPr>
          <w:rFonts w:asciiTheme="minorHAnsi" w:eastAsiaTheme="minorEastAsia" w:hAnsiTheme="minorHAnsi" w:cstheme="minorBidi"/>
          <w:b w:val="0"/>
          <w:bCs w:val="0"/>
          <w:noProof/>
          <w:sz w:val="22"/>
          <w:szCs w:val="22"/>
          <w:lang w:val="en-CA" w:eastAsia="en-CA"/>
        </w:rPr>
      </w:pPr>
      <w:hyperlink w:anchor="_Toc452907137" w:history="1">
        <w:r w:rsidR="00801841" w:rsidRPr="00B66AD0">
          <w:rPr>
            <w:rStyle w:val="Hyperlink"/>
            <w:noProof/>
          </w:rPr>
          <w:t>5.2</w:t>
        </w:r>
        <w:r w:rsidR="00801841">
          <w:rPr>
            <w:rFonts w:asciiTheme="minorHAnsi" w:eastAsiaTheme="minorEastAsia" w:hAnsiTheme="minorHAnsi" w:cstheme="minorBidi"/>
            <w:b w:val="0"/>
            <w:bCs w:val="0"/>
            <w:noProof/>
            <w:sz w:val="22"/>
            <w:szCs w:val="22"/>
            <w:lang w:val="en-CA" w:eastAsia="en-CA"/>
          </w:rPr>
          <w:tab/>
        </w:r>
        <w:r w:rsidR="00801841" w:rsidRPr="00B66AD0">
          <w:rPr>
            <w:rStyle w:val="Hyperlink"/>
            <w:noProof/>
          </w:rPr>
          <w:t>Switching from Piccolo to Pixhawk</w:t>
        </w:r>
        <w:r w:rsidR="00801841">
          <w:rPr>
            <w:noProof/>
            <w:webHidden/>
          </w:rPr>
          <w:tab/>
        </w:r>
        <w:r w:rsidR="00801841">
          <w:rPr>
            <w:noProof/>
            <w:webHidden/>
          </w:rPr>
          <w:fldChar w:fldCharType="begin"/>
        </w:r>
        <w:r w:rsidR="00801841">
          <w:rPr>
            <w:noProof/>
            <w:webHidden/>
          </w:rPr>
          <w:instrText xml:space="preserve"> PAGEREF _Toc452907137 \h </w:instrText>
        </w:r>
        <w:r w:rsidR="00801841">
          <w:rPr>
            <w:noProof/>
            <w:webHidden/>
          </w:rPr>
        </w:r>
        <w:r w:rsidR="00801841">
          <w:rPr>
            <w:noProof/>
            <w:webHidden/>
          </w:rPr>
          <w:fldChar w:fldCharType="separate"/>
        </w:r>
        <w:r w:rsidR="00801841">
          <w:rPr>
            <w:noProof/>
            <w:webHidden/>
          </w:rPr>
          <w:t>73</w:t>
        </w:r>
        <w:r w:rsidR="00801841">
          <w:rPr>
            <w:noProof/>
            <w:webHidden/>
          </w:rPr>
          <w:fldChar w:fldCharType="end"/>
        </w:r>
      </w:hyperlink>
    </w:p>
    <w:p w:rsidR="00801841" w:rsidRDefault="00276082">
      <w:pPr>
        <w:pStyle w:val="TOC2"/>
        <w:tabs>
          <w:tab w:val="left" w:pos="480"/>
          <w:tab w:val="right" w:leader="dot" w:pos="9350"/>
        </w:tabs>
        <w:rPr>
          <w:rFonts w:asciiTheme="minorHAnsi" w:eastAsiaTheme="minorEastAsia" w:hAnsiTheme="minorHAnsi" w:cstheme="minorBidi"/>
          <w:b w:val="0"/>
          <w:bCs w:val="0"/>
          <w:noProof/>
          <w:sz w:val="22"/>
          <w:szCs w:val="22"/>
          <w:lang w:val="en-CA" w:eastAsia="en-CA"/>
        </w:rPr>
      </w:pPr>
      <w:hyperlink w:anchor="_Toc452907138" w:history="1">
        <w:r w:rsidR="00801841" w:rsidRPr="00B66AD0">
          <w:rPr>
            <w:rStyle w:val="Hyperlink"/>
            <w:noProof/>
          </w:rPr>
          <w:t>5.3</w:t>
        </w:r>
        <w:r w:rsidR="00801841">
          <w:rPr>
            <w:rFonts w:asciiTheme="minorHAnsi" w:eastAsiaTheme="minorEastAsia" w:hAnsiTheme="minorHAnsi" w:cstheme="minorBidi"/>
            <w:b w:val="0"/>
            <w:bCs w:val="0"/>
            <w:noProof/>
            <w:sz w:val="22"/>
            <w:szCs w:val="22"/>
            <w:lang w:val="en-CA" w:eastAsia="en-CA"/>
          </w:rPr>
          <w:tab/>
        </w:r>
        <w:r w:rsidR="00801841" w:rsidRPr="00B66AD0">
          <w:rPr>
            <w:rStyle w:val="Hyperlink"/>
            <w:noProof/>
          </w:rPr>
          <w:t>Connecting with the Piccolo Simulator</w:t>
        </w:r>
        <w:r w:rsidR="00801841">
          <w:rPr>
            <w:noProof/>
            <w:webHidden/>
          </w:rPr>
          <w:tab/>
        </w:r>
        <w:r w:rsidR="00801841">
          <w:rPr>
            <w:noProof/>
            <w:webHidden/>
          </w:rPr>
          <w:fldChar w:fldCharType="begin"/>
        </w:r>
        <w:r w:rsidR="00801841">
          <w:rPr>
            <w:noProof/>
            <w:webHidden/>
          </w:rPr>
          <w:instrText xml:space="preserve"> PAGEREF _Toc452907138 \h </w:instrText>
        </w:r>
        <w:r w:rsidR="00801841">
          <w:rPr>
            <w:noProof/>
            <w:webHidden/>
          </w:rPr>
        </w:r>
        <w:r w:rsidR="00801841">
          <w:rPr>
            <w:noProof/>
            <w:webHidden/>
          </w:rPr>
          <w:fldChar w:fldCharType="separate"/>
        </w:r>
        <w:r w:rsidR="00801841">
          <w:rPr>
            <w:noProof/>
            <w:webHidden/>
          </w:rPr>
          <w:t>74</w:t>
        </w:r>
        <w:r w:rsidR="00801841">
          <w:rPr>
            <w:noProof/>
            <w:webHidden/>
          </w:rPr>
          <w:fldChar w:fldCharType="end"/>
        </w:r>
      </w:hyperlink>
    </w:p>
    <w:p w:rsidR="00801841" w:rsidRDefault="00276082">
      <w:pPr>
        <w:pStyle w:val="TOC3"/>
        <w:tabs>
          <w:tab w:val="left" w:pos="960"/>
          <w:tab w:val="right" w:leader="dot" w:pos="9350"/>
        </w:tabs>
        <w:rPr>
          <w:rFonts w:asciiTheme="minorHAnsi" w:eastAsiaTheme="minorEastAsia" w:hAnsiTheme="minorHAnsi" w:cstheme="minorBidi"/>
          <w:noProof/>
          <w:sz w:val="22"/>
          <w:szCs w:val="22"/>
          <w:lang w:val="en-CA" w:eastAsia="en-CA"/>
        </w:rPr>
      </w:pPr>
      <w:hyperlink w:anchor="_Toc452907139" w:history="1">
        <w:r w:rsidR="00801841" w:rsidRPr="00B66AD0">
          <w:rPr>
            <w:rStyle w:val="Hyperlink"/>
            <w:noProof/>
          </w:rPr>
          <w:t>5.3.1</w:t>
        </w:r>
        <w:r w:rsidR="00801841">
          <w:rPr>
            <w:rFonts w:asciiTheme="minorHAnsi" w:eastAsiaTheme="minorEastAsia" w:hAnsiTheme="minorHAnsi" w:cstheme="minorBidi"/>
            <w:noProof/>
            <w:sz w:val="22"/>
            <w:szCs w:val="22"/>
            <w:lang w:val="en-CA" w:eastAsia="en-CA"/>
          </w:rPr>
          <w:tab/>
        </w:r>
        <w:r w:rsidR="00801841" w:rsidRPr="00B66AD0">
          <w:rPr>
            <w:rStyle w:val="Hyperlink"/>
            <w:noProof/>
          </w:rPr>
          <w:t>Networking Motivation</w:t>
        </w:r>
        <w:r w:rsidR="00801841">
          <w:rPr>
            <w:noProof/>
            <w:webHidden/>
          </w:rPr>
          <w:tab/>
        </w:r>
        <w:r w:rsidR="00801841">
          <w:rPr>
            <w:noProof/>
            <w:webHidden/>
          </w:rPr>
          <w:fldChar w:fldCharType="begin"/>
        </w:r>
        <w:r w:rsidR="00801841">
          <w:rPr>
            <w:noProof/>
            <w:webHidden/>
          </w:rPr>
          <w:instrText xml:space="preserve"> PAGEREF _Toc452907139 \h </w:instrText>
        </w:r>
        <w:r w:rsidR="00801841">
          <w:rPr>
            <w:noProof/>
            <w:webHidden/>
          </w:rPr>
        </w:r>
        <w:r w:rsidR="00801841">
          <w:rPr>
            <w:noProof/>
            <w:webHidden/>
          </w:rPr>
          <w:fldChar w:fldCharType="separate"/>
        </w:r>
        <w:r w:rsidR="00801841">
          <w:rPr>
            <w:noProof/>
            <w:webHidden/>
          </w:rPr>
          <w:t>74</w:t>
        </w:r>
        <w:r w:rsidR="00801841">
          <w:rPr>
            <w:noProof/>
            <w:webHidden/>
          </w:rPr>
          <w:fldChar w:fldCharType="end"/>
        </w:r>
      </w:hyperlink>
    </w:p>
    <w:p w:rsidR="00801841" w:rsidRDefault="00276082">
      <w:pPr>
        <w:pStyle w:val="TOC3"/>
        <w:tabs>
          <w:tab w:val="left" w:pos="960"/>
          <w:tab w:val="right" w:leader="dot" w:pos="9350"/>
        </w:tabs>
        <w:rPr>
          <w:rFonts w:asciiTheme="minorHAnsi" w:eastAsiaTheme="minorEastAsia" w:hAnsiTheme="minorHAnsi" w:cstheme="minorBidi"/>
          <w:noProof/>
          <w:sz w:val="22"/>
          <w:szCs w:val="22"/>
          <w:lang w:val="en-CA" w:eastAsia="en-CA"/>
        </w:rPr>
      </w:pPr>
      <w:hyperlink w:anchor="_Toc452907140" w:history="1">
        <w:r w:rsidR="00801841" w:rsidRPr="00B66AD0">
          <w:rPr>
            <w:rStyle w:val="Hyperlink"/>
            <w:noProof/>
          </w:rPr>
          <w:t>5.3.2</w:t>
        </w:r>
        <w:r w:rsidR="00801841">
          <w:rPr>
            <w:rFonts w:asciiTheme="minorHAnsi" w:eastAsiaTheme="minorEastAsia" w:hAnsiTheme="minorHAnsi" w:cstheme="minorBidi"/>
            <w:noProof/>
            <w:sz w:val="22"/>
            <w:szCs w:val="22"/>
            <w:lang w:val="en-CA" w:eastAsia="en-CA"/>
          </w:rPr>
          <w:tab/>
        </w:r>
        <w:r w:rsidR="00801841" w:rsidRPr="00B66AD0">
          <w:rPr>
            <w:rStyle w:val="Hyperlink"/>
            <w:noProof/>
          </w:rPr>
          <w:t>Network Protocol</w:t>
        </w:r>
        <w:r w:rsidR="00801841">
          <w:rPr>
            <w:noProof/>
            <w:webHidden/>
          </w:rPr>
          <w:tab/>
        </w:r>
        <w:r w:rsidR="00801841">
          <w:rPr>
            <w:noProof/>
            <w:webHidden/>
          </w:rPr>
          <w:fldChar w:fldCharType="begin"/>
        </w:r>
        <w:r w:rsidR="00801841">
          <w:rPr>
            <w:noProof/>
            <w:webHidden/>
          </w:rPr>
          <w:instrText xml:space="preserve"> PAGEREF _Toc452907140 \h </w:instrText>
        </w:r>
        <w:r w:rsidR="00801841">
          <w:rPr>
            <w:noProof/>
            <w:webHidden/>
          </w:rPr>
        </w:r>
        <w:r w:rsidR="00801841">
          <w:rPr>
            <w:noProof/>
            <w:webHidden/>
          </w:rPr>
          <w:fldChar w:fldCharType="separate"/>
        </w:r>
        <w:r w:rsidR="00801841">
          <w:rPr>
            <w:noProof/>
            <w:webHidden/>
          </w:rPr>
          <w:t>74</w:t>
        </w:r>
        <w:r w:rsidR="00801841">
          <w:rPr>
            <w:noProof/>
            <w:webHidden/>
          </w:rPr>
          <w:fldChar w:fldCharType="end"/>
        </w:r>
      </w:hyperlink>
    </w:p>
    <w:p w:rsidR="00801841" w:rsidRDefault="00276082">
      <w:pPr>
        <w:pStyle w:val="TOC3"/>
        <w:tabs>
          <w:tab w:val="left" w:pos="960"/>
          <w:tab w:val="right" w:leader="dot" w:pos="9350"/>
        </w:tabs>
        <w:rPr>
          <w:rFonts w:asciiTheme="minorHAnsi" w:eastAsiaTheme="minorEastAsia" w:hAnsiTheme="minorHAnsi" w:cstheme="minorBidi"/>
          <w:noProof/>
          <w:sz w:val="22"/>
          <w:szCs w:val="22"/>
          <w:lang w:val="en-CA" w:eastAsia="en-CA"/>
        </w:rPr>
      </w:pPr>
      <w:hyperlink w:anchor="_Toc452907141" w:history="1">
        <w:r w:rsidR="00801841" w:rsidRPr="00B66AD0">
          <w:rPr>
            <w:rStyle w:val="Hyperlink"/>
            <w:noProof/>
          </w:rPr>
          <w:t>5.3.3</w:t>
        </w:r>
        <w:r w:rsidR="00801841">
          <w:rPr>
            <w:rFonts w:asciiTheme="minorHAnsi" w:eastAsiaTheme="minorEastAsia" w:hAnsiTheme="minorHAnsi" w:cstheme="minorBidi"/>
            <w:noProof/>
            <w:sz w:val="22"/>
            <w:szCs w:val="22"/>
            <w:lang w:val="en-CA" w:eastAsia="en-CA"/>
          </w:rPr>
          <w:tab/>
        </w:r>
        <w:r w:rsidR="00801841" w:rsidRPr="00B66AD0">
          <w:rPr>
            <w:rStyle w:val="Hyperlink"/>
            <w:noProof/>
          </w:rPr>
          <w:t>C++ Server</w:t>
        </w:r>
        <w:r w:rsidR="00801841">
          <w:rPr>
            <w:noProof/>
            <w:webHidden/>
          </w:rPr>
          <w:tab/>
        </w:r>
        <w:r w:rsidR="00801841">
          <w:rPr>
            <w:noProof/>
            <w:webHidden/>
          </w:rPr>
          <w:fldChar w:fldCharType="begin"/>
        </w:r>
        <w:r w:rsidR="00801841">
          <w:rPr>
            <w:noProof/>
            <w:webHidden/>
          </w:rPr>
          <w:instrText xml:space="preserve"> PAGEREF _Toc452907141 \h </w:instrText>
        </w:r>
        <w:r w:rsidR="00801841">
          <w:rPr>
            <w:noProof/>
            <w:webHidden/>
          </w:rPr>
        </w:r>
        <w:r w:rsidR="00801841">
          <w:rPr>
            <w:noProof/>
            <w:webHidden/>
          </w:rPr>
          <w:fldChar w:fldCharType="separate"/>
        </w:r>
        <w:r w:rsidR="00801841">
          <w:rPr>
            <w:noProof/>
            <w:webHidden/>
          </w:rPr>
          <w:t>75</w:t>
        </w:r>
        <w:r w:rsidR="00801841">
          <w:rPr>
            <w:noProof/>
            <w:webHidden/>
          </w:rPr>
          <w:fldChar w:fldCharType="end"/>
        </w:r>
      </w:hyperlink>
    </w:p>
    <w:p w:rsidR="00801841" w:rsidRDefault="00276082">
      <w:pPr>
        <w:pStyle w:val="TOC3"/>
        <w:tabs>
          <w:tab w:val="left" w:pos="960"/>
          <w:tab w:val="right" w:leader="dot" w:pos="9350"/>
        </w:tabs>
        <w:rPr>
          <w:rFonts w:asciiTheme="minorHAnsi" w:eastAsiaTheme="minorEastAsia" w:hAnsiTheme="minorHAnsi" w:cstheme="minorBidi"/>
          <w:noProof/>
          <w:sz w:val="22"/>
          <w:szCs w:val="22"/>
          <w:lang w:val="en-CA" w:eastAsia="en-CA"/>
        </w:rPr>
      </w:pPr>
      <w:hyperlink w:anchor="_Toc452907142" w:history="1">
        <w:r w:rsidR="00801841" w:rsidRPr="00B66AD0">
          <w:rPr>
            <w:rStyle w:val="Hyperlink"/>
            <w:noProof/>
          </w:rPr>
          <w:t>5.3.4</w:t>
        </w:r>
        <w:r w:rsidR="00801841">
          <w:rPr>
            <w:rFonts w:asciiTheme="minorHAnsi" w:eastAsiaTheme="minorEastAsia" w:hAnsiTheme="minorHAnsi" w:cstheme="minorBidi"/>
            <w:noProof/>
            <w:sz w:val="22"/>
            <w:szCs w:val="22"/>
            <w:lang w:val="en-CA" w:eastAsia="en-CA"/>
          </w:rPr>
          <w:tab/>
        </w:r>
        <w:r w:rsidR="00801841" w:rsidRPr="00B66AD0">
          <w:rPr>
            <w:rStyle w:val="Hyperlink"/>
            <w:noProof/>
          </w:rPr>
          <w:t>Python Client</w:t>
        </w:r>
        <w:r w:rsidR="00801841">
          <w:rPr>
            <w:noProof/>
            <w:webHidden/>
          </w:rPr>
          <w:tab/>
        </w:r>
        <w:r w:rsidR="00801841">
          <w:rPr>
            <w:noProof/>
            <w:webHidden/>
          </w:rPr>
          <w:fldChar w:fldCharType="begin"/>
        </w:r>
        <w:r w:rsidR="00801841">
          <w:rPr>
            <w:noProof/>
            <w:webHidden/>
          </w:rPr>
          <w:instrText xml:space="preserve"> PAGEREF _Toc452907142 \h </w:instrText>
        </w:r>
        <w:r w:rsidR="00801841">
          <w:rPr>
            <w:noProof/>
            <w:webHidden/>
          </w:rPr>
        </w:r>
        <w:r w:rsidR="00801841">
          <w:rPr>
            <w:noProof/>
            <w:webHidden/>
          </w:rPr>
          <w:fldChar w:fldCharType="separate"/>
        </w:r>
        <w:r w:rsidR="00801841">
          <w:rPr>
            <w:noProof/>
            <w:webHidden/>
          </w:rPr>
          <w:t>76</w:t>
        </w:r>
        <w:r w:rsidR="00801841">
          <w:rPr>
            <w:noProof/>
            <w:webHidden/>
          </w:rPr>
          <w:fldChar w:fldCharType="end"/>
        </w:r>
      </w:hyperlink>
    </w:p>
    <w:p w:rsidR="00801841" w:rsidRDefault="00276082">
      <w:pPr>
        <w:pStyle w:val="TOC2"/>
        <w:tabs>
          <w:tab w:val="left" w:pos="480"/>
          <w:tab w:val="right" w:leader="dot" w:pos="9350"/>
        </w:tabs>
        <w:rPr>
          <w:rFonts w:asciiTheme="minorHAnsi" w:eastAsiaTheme="minorEastAsia" w:hAnsiTheme="minorHAnsi" w:cstheme="minorBidi"/>
          <w:b w:val="0"/>
          <w:bCs w:val="0"/>
          <w:noProof/>
          <w:sz w:val="22"/>
          <w:szCs w:val="22"/>
          <w:lang w:val="en-CA" w:eastAsia="en-CA"/>
        </w:rPr>
      </w:pPr>
      <w:hyperlink w:anchor="_Toc452907143" w:history="1">
        <w:r w:rsidR="00801841" w:rsidRPr="00B66AD0">
          <w:rPr>
            <w:rStyle w:val="Hyperlink"/>
            <w:noProof/>
          </w:rPr>
          <w:t>5.4</w:t>
        </w:r>
        <w:r w:rsidR="00801841">
          <w:rPr>
            <w:rFonts w:asciiTheme="minorHAnsi" w:eastAsiaTheme="minorEastAsia" w:hAnsiTheme="minorHAnsi" w:cstheme="minorBidi"/>
            <w:b w:val="0"/>
            <w:bCs w:val="0"/>
            <w:noProof/>
            <w:sz w:val="22"/>
            <w:szCs w:val="22"/>
            <w:lang w:val="en-CA" w:eastAsia="en-CA"/>
          </w:rPr>
          <w:tab/>
        </w:r>
        <w:r w:rsidR="00801841" w:rsidRPr="00B66AD0">
          <w:rPr>
            <w:rStyle w:val="Hyperlink"/>
            <w:noProof/>
          </w:rPr>
          <w:t>Connecting with the Pixhawk Simulator</w:t>
        </w:r>
        <w:r w:rsidR="00801841">
          <w:rPr>
            <w:noProof/>
            <w:webHidden/>
          </w:rPr>
          <w:tab/>
        </w:r>
        <w:r w:rsidR="00801841">
          <w:rPr>
            <w:noProof/>
            <w:webHidden/>
          </w:rPr>
          <w:fldChar w:fldCharType="begin"/>
        </w:r>
        <w:r w:rsidR="00801841">
          <w:rPr>
            <w:noProof/>
            <w:webHidden/>
          </w:rPr>
          <w:instrText xml:space="preserve"> PAGEREF _Toc452907143 \h </w:instrText>
        </w:r>
        <w:r w:rsidR="00801841">
          <w:rPr>
            <w:noProof/>
            <w:webHidden/>
          </w:rPr>
        </w:r>
        <w:r w:rsidR="00801841">
          <w:rPr>
            <w:noProof/>
            <w:webHidden/>
          </w:rPr>
          <w:fldChar w:fldCharType="separate"/>
        </w:r>
        <w:r w:rsidR="00801841">
          <w:rPr>
            <w:noProof/>
            <w:webHidden/>
          </w:rPr>
          <w:t>78</w:t>
        </w:r>
        <w:r w:rsidR="00801841">
          <w:rPr>
            <w:noProof/>
            <w:webHidden/>
          </w:rPr>
          <w:fldChar w:fldCharType="end"/>
        </w:r>
      </w:hyperlink>
    </w:p>
    <w:p w:rsidR="00801841" w:rsidRDefault="00276082">
      <w:pPr>
        <w:pStyle w:val="TOC1"/>
        <w:tabs>
          <w:tab w:val="left" w:pos="480"/>
          <w:tab w:val="right" w:leader="dot" w:pos="9350"/>
        </w:tabs>
        <w:rPr>
          <w:rFonts w:asciiTheme="minorHAnsi" w:eastAsiaTheme="minorEastAsia" w:hAnsiTheme="minorHAnsi" w:cstheme="minorBidi"/>
          <w:b w:val="0"/>
          <w:bCs w:val="0"/>
          <w:caps w:val="0"/>
          <w:noProof/>
          <w:sz w:val="22"/>
          <w:szCs w:val="22"/>
          <w:lang w:val="en-CA" w:eastAsia="en-CA"/>
        </w:rPr>
      </w:pPr>
      <w:hyperlink w:anchor="_Toc452907144" w:history="1">
        <w:r w:rsidR="00801841" w:rsidRPr="00B66AD0">
          <w:rPr>
            <w:rStyle w:val="Hyperlink"/>
            <w:noProof/>
          </w:rPr>
          <w:t>6</w:t>
        </w:r>
        <w:r w:rsidR="00801841">
          <w:rPr>
            <w:rFonts w:asciiTheme="minorHAnsi" w:eastAsiaTheme="minorEastAsia" w:hAnsiTheme="minorHAnsi" w:cstheme="minorBidi"/>
            <w:b w:val="0"/>
            <w:bCs w:val="0"/>
            <w:caps w:val="0"/>
            <w:noProof/>
            <w:sz w:val="22"/>
            <w:szCs w:val="22"/>
            <w:lang w:val="en-CA" w:eastAsia="en-CA"/>
          </w:rPr>
          <w:tab/>
        </w:r>
        <w:r w:rsidR="00801841" w:rsidRPr="00B66AD0">
          <w:rPr>
            <w:rStyle w:val="Hyperlink"/>
            <w:noProof/>
          </w:rPr>
          <w:t>Conclusion</w:t>
        </w:r>
        <w:r w:rsidR="00801841">
          <w:rPr>
            <w:noProof/>
            <w:webHidden/>
          </w:rPr>
          <w:tab/>
        </w:r>
        <w:r w:rsidR="00801841">
          <w:rPr>
            <w:noProof/>
            <w:webHidden/>
          </w:rPr>
          <w:fldChar w:fldCharType="begin"/>
        </w:r>
        <w:r w:rsidR="00801841">
          <w:rPr>
            <w:noProof/>
            <w:webHidden/>
          </w:rPr>
          <w:instrText xml:space="preserve"> PAGEREF _Toc452907144 \h </w:instrText>
        </w:r>
        <w:r w:rsidR="00801841">
          <w:rPr>
            <w:noProof/>
            <w:webHidden/>
          </w:rPr>
        </w:r>
        <w:r w:rsidR="00801841">
          <w:rPr>
            <w:noProof/>
            <w:webHidden/>
          </w:rPr>
          <w:fldChar w:fldCharType="separate"/>
        </w:r>
        <w:r w:rsidR="00801841">
          <w:rPr>
            <w:noProof/>
            <w:webHidden/>
          </w:rPr>
          <w:t>79</w:t>
        </w:r>
        <w:r w:rsidR="00801841">
          <w:rPr>
            <w:noProof/>
            <w:webHidden/>
          </w:rPr>
          <w:fldChar w:fldCharType="end"/>
        </w:r>
      </w:hyperlink>
    </w:p>
    <w:p w:rsidR="00801841" w:rsidRDefault="00276082">
      <w:pPr>
        <w:pStyle w:val="TOC2"/>
        <w:tabs>
          <w:tab w:val="left" w:pos="480"/>
          <w:tab w:val="right" w:leader="dot" w:pos="9350"/>
        </w:tabs>
        <w:rPr>
          <w:rFonts w:asciiTheme="minorHAnsi" w:eastAsiaTheme="minorEastAsia" w:hAnsiTheme="minorHAnsi" w:cstheme="minorBidi"/>
          <w:b w:val="0"/>
          <w:bCs w:val="0"/>
          <w:noProof/>
          <w:sz w:val="22"/>
          <w:szCs w:val="22"/>
          <w:lang w:val="en-CA" w:eastAsia="en-CA"/>
        </w:rPr>
      </w:pPr>
      <w:hyperlink w:anchor="_Toc452907145" w:history="1">
        <w:r w:rsidR="00801841" w:rsidRPr="00B66AD0">
          <w:rPr>
            <w:rStyle w:val="Hyperlink"/>
            <w:noProof/>
          </w:rPr>
          <w:t>6.1</w:t>
        </w:r>
        <w:r w:rsidR="00801841">
          <w:rPr>
            <w:rFonts w:asciiTheme="minorHAnsi" w:eastAsiaTheme="minorEastAsia" w:hAnsiTheme="minorHAnsi" w:cstheme="minorBidi"/>
            <w:b w:val="0"/>
            <w:bCs w:val="0"/>
            <w:noProof/>
            <w:sz w:val="22"/>
            <w:szCs w:val="22"/>
            <w:lang w:val="en-CA" w:eastAsia="en-CA"/>
          </w:rPr>
          <w:tab/>
        </w:r>
        <w:r w:rsidR="00801841" w:rsidRPr="00B66AD0">
          <w:rPr>
            <w:rStyle w:val="Hyperlink"/>
            <w:noProof/>
          </w:rPr>
          <w:t>Ethical, Political, Sustainability, Manufacturability, Social, Health and Safety, Environmental, and Economic Concerns</w:t>
        </w:r>
        <w:r w:rsidR="00801841">
          <w:rPr>
            <w:noProof/>
            <w:webHidden/>
          </w:rPr>
          <w:tab/>
        </w:r>
        <w:r w:rsidR="00801841">
          <w:rPr>
            <w:noProof/>
            <w:webHidden/>
          </w:rPr>
          <w:fldChar w:fldCharType="begin"/>
        </w:r>
        <w:r w:rsidR="00801841">
          <w:rPr>
            <w:noProof/>
            <w:webHidden/>
          </w:rPr>
          <w:instrText xml:space="preserve"> PAGEREF _Toc452907145 \h </w:instrText>
        </w:r>
        <w:r w:rsidR="00801841">
          <w:rPr>
            <w:noProof/>
            <w:webHidden/>
          </w:rPr>
        </w:r>
        <w:r w:rsidR="00801841">
          <w:rPr>
            <w:noProof/>
            <w:webHidden/>
          </w:rPr>
          <w:fldChar w:fldCharType="separate"/>
        </w:r>
        <w:r w:rsidR="00801841">
          <w:rPr>
            <w:noProof/>
            <w:webHidden/>
          </w:rPr>
          <w:t>79</w:t>
        </w:r>
        <w:r w:rsidR="00801841">
          <w:rPr>
            <w:noProof/>
            <w:webHidden/>
          </w:rPr>
          <w:fldChar w:fldCharType="end"/>
        </w:r>
      </w:hyperlink>
    </w:p>
    <w:p w:rsidR="00801841" w:rsidRDefault="00276082">
      <w:pPr>
        <w:pStyle w:val="TOC2"/>
        <w:tabs>
          <w:tab w:val="left" w:pos="480"/>
          <w:tab w:val="right" w:leader="dot" w:pos="9350"/>
        </w:tabs>
        <w:rPr>
          <w:rFonts w:asciiTheme="minorHAnsi" w:eastAsiaTheme="minorEastAsia" w:hAnsiTheme="minorHAnsi" w:cstheme="minorBidi"/>
          <w:b w:val="0"/>
          <w:bCs w:val="0"/>
          <w:noProof/>
          <w:sz w:val="22"/>
          <w:szCs w:val="22"/>
          <w:lang w:val="en-CA" w:eastAsia="en-CA"/>
        </w:rPr>
      </w:pPr>
      <w:hyperlink w:anchor="_Toc452907146" w:history="1">
        <w:r w:rsidR="00801841" w:rsidRPr="00B66AD0">
          <w:rPr>
            <w:rStyle w:val="Hyperlink"/>
            <w:noProof/>
          </w:rPr>
          <w:t>6.2</w:t>
        </w:r>
        <w:r w:rsidR="00801841">
          <w:rPr>
            <w:rFonts w:asciiTheme="minorHAnsi" w:eastAsiaTheme="minorEastAsia" w:hAnsiTheme="minorHAnsi" w:cstheme="minorBidi"/>
            <w:b w:val="0"/>
            <w:bCs w:val="0"/>
            <w:noProof/>
            <w:sz w:val="22"/>
            <w:szCs w:val="22"/>
            <w:lang w:val="en-CA" w:eastAsia="en-CA"/>
          </w:rPr>
          <w:tab/>
        </w:r>
        <w:r w:rsidR="00801841" w:rsidRPr="00B66AD0">
          <w:rPr>
            <w:rStyle w:val="Hyperlink"/>
            <w:noProof/>
          </w:rPr>
          <w:t>Concluding Remarks</w:t>
        </w:r>
        <w:r w:rsidR="00801841">
          <w:rPr>
            <w:noProof/>
            <w:webHidden/>
          </w:rPr>
          <w:tab/>
        </w:r>
        <w:r w:rsidR="00801841">
          <w:rPr>
            <w:noProof/>
            <w:webHidden/>
          </w:rPr>
          <w:fldChar w:fldCharType="begin"/>
        </w:r>
        <w:r w:rsidR="00801841">
          <w:rPr>
            <w:noProof/>
            <w:webHidden/>
          </w:rPr>
          <w:instrText xml:space="preserve"> PAGEREF _Toc452907146 \h </w:instrText>
        </w:r>
        <w:r w:rsidR="00801841">
          <w:rPr>
            <w:noProof/>
            <w:webHidden/>
          </w:rPr>
        </w:r>
        <w:r w:rsidR="00801841">
          <w:rPr>
            <w:noProof/>
            <w:webHidden/>
          </w:rPr>
          <w:fldChar w:fldCharType="separate"/>
        </w:r>
        <w:r w:rsidR="00801841">
          <w:rPr>
            <w:noProof/>
            <w:webHidden/>
          </w:rPr>
          <w:t>79</w:t>
        </w:r>
        <w:r w:rsidR="00801841">
          <w:rPr>
            <w:noProof/>
            <w:webHidden/>
          </w:rPr>
          <w:fldChar w:fldCharType="end"/>
        </w:r>
      </w:hyperlink>
    </w:p>
    <w:p w:rsidR="00801841" w:rsidRDefault="00276082">
      <w:pPr>
        <w:pStyle w:val="TOC1"/>
        <w:tabs>
          <w:tab w:val="right" w:leader="dot" w:pos="9350"/>
        </w:tabs>
        <w:rPr>
          <w:rFonts w:asciiTheme="minorHAnsi" w:eastAsiaTheme="minorEastAsia" w:hAnsiTheme="minorHAnsi" w:cstheme="minorBidi"/>
          <w:b w:val="0"/>
          <w:bCs w:val="0"/>
          <w:caps w:val="0"/>
          <w:noProof/>
          <w:sz w:val="22"/>
          <w:szCs w:val="22"/>
          <w:lang w:val="en-CA" w:eastAsia="en-CA"/>
        </w:rPr>
      </w:pPr>
      <w:hyperlink w:anchor="_Toc452907147" w:history="1">
        <w:r w:rsidR="00801841" w:rsidRPr="00B66AD0">
          <w:rPr>
            <w:rStyle w:val="Hyperlink"/>
            <w:noProof/>
          </w:rPr>
          <w:t>References</w:t>
        </w:r>
        <w:r w:rsidR="00801841">
          <w:rPr>
            <w:noProof/>
            <w:webHidden/>
          </w:rPr>
          <w:tab/>
        </w:r>
        <w:r w:rsidR="00801841">
          <w:rPr>
            <w:noProof/>
            <w:webHidden/>
          </w:rPr>
          <w:fldChar w:fldCharType="begin"/>
        </w:r>
        <w:r w:rsidR="00801841">
          <w:rPr>
            <w:noProof/>
            <w:webHidden/>
          </w:rPr>
          <w:instrText xml:space="preserve"> PAGEREF _Toc452907147 \h </w:instrText>
        </w:r>
        <w:r w:rsidR="00801841">
          <w:rPr>
            <w:noProof/>
            <w:webHidden/>
          </w:rPr>
        </w:r>
        <w:r w:rsidR="00801841">
          <w:rPr>
            <w:noProof/>
            <w:webHidden/>
          </w:rPr>
          <w:fldChar w:fldCharType="separate"/>
        </w:r>
        <w:r w:rsidR="00801841">
          <w:rPr>
            <w:noProof/>
            <w:webHidden/>
          </w:rPr>
          <w:t>81</w:t>
        </w:r>
        <w:r w:rsidR="00801841">
          <w:rPr>
            <w:noProof/>
            <w:webHidden/>
          </w:rPr>
          <w:fldChar w:fldCharType="end"/>
        </w:r>
      </w:hyperlink>
    </w:p>
    <w:p w:rsidR="00801841" w:rsidRDefault="00276082">
      <w:pPr>
        <w:pStyle w:val="TOC1"/>
        <w:tabs>
          <w:tab w:val="right" w:leader="dot" w:pos="9350"/>
        </w:tabs>
        <w:rPr>
          <w:rFonts w:asciiTheme="minorHAnsi" w:eastAsiaTheme="minorEastAsia" w:hAnsiTheme="minorHAnsi" w:cstheme="minorBidi"/>
          <w:b w:val="0"/>
          <w:bCs w:val="0"/>
          <w:caps w:val="0"/>
          <w:noProof/>
          <w:sz w:val="22"/>
          <w:szCs w:val="22"/>
          <w:lang w:val="en-CA" w:eastAsia="en-CA"/>
        </w:rPr>
      </w:pPr>
      <w:hyperlink w:anchor="_Toc452907148" w:history="1">
        <w:r w:rsidR="00801841" w:rsidRPr="00B66AD0">
          <w:rPr>
            <w:rStyle w:val="Hyperlink"/>
            <w:noProof/>
          </w:rPr>
          <w:t>Appendix A – Autopilot and Simulator Setup</w:t>
        </w:r>
        <w:r w:rsidR="00801841">
          <w:rPr>
            <w:noProof/>
            <w:webHidden/>
          </w:rPr>
          <w:tab/>
        </w:r>
        <w:r w:rsidR="00801841">
          <w:rPr>
            <w:noProof/>
            <w:webHidden/>
          </w:rPr>
          <w:fldChar w:fldCharType="begin"/>
        </w:r>
        <w:r w:rsidR="00801841">
          <w:rPr>
            <w:noProof/>
            <w:webHidden/>
          </w:rPr>
          <w:instrText xml:space="preserve"> PAGEREF _Toc452907148 \h </w:instrText>
        </w:r>
        <w:r w:rsidR="00801841">
          <w:rPr>
            <w:noProof/>
            <w:webHidden/>
          </w:rPr>
        </w:r>
        <w:r w:rsidR="00801841">
          <w:rPr>
            <w:noProof/>
            <w:webHidden/>
          </w:rPr>
          <w:fldChar w:fldCharType="separate"/>
        </w:r>
        <w:r w:rsidR="00801841">
          <w:rPr>
            <w:noProof/>
            <w:webHidden/>
          </w:rPr>
          <w:t>83</w:t>
        </w:r>
        <w:r w:rsidR="00801841">
          <w:rPr>
            <w:noProof/>
            <w:webHidden/>
          </w:rPr>
          <w:fldChar w:fldCharType="end"/>
        </w:r>
      </w:hyperlink>
    </w:p>
    <w:p w:rsidR="00801841" w:rsidRDefault="00276082">
      <w:pPr>
        <w:pStyle w:val="TOC2"/>
        <w:tabs>
          <w:tab w:val="right" w:leader="dot" w:pos="9350"/>
        </w:tabs>
        <w:rPr>
          <w:rFonts w:asciiTheme="minorHAnsi" w:eastAsiaTheme="minorEastAsia" w:hAnsiTheme="minorHAnsi" w:cstheme="minorBidi"/>
          <w:b w:val="0"/>
          <w:bCs w:val="0"/>
          <w:noProof/>
          <w:sz w:val="22"/>
          <w:szCs w:val="22"/>
          <w:lang w:val="en-CA" w:eastAsia="en-CA"/>
        </w:rPr>
      </w:pPr>
      <w:hyperlink w:anchor="_Toc452907149" w:history="1">
        <w:r w:rsidR="00801841" w:rsidRPr="00B66AD0">
          <w:rPr>
            <w:rStyle w:val="Hyperlink"/>
            <w:noProof/>
          </w:rPr>
          <w:t>A.1 Pixhawk Simulator Setup Guide</w:t>
        </w:r>
        <w:r w:rsidR="00801841">
          <w:rPr>
            <w:noProof/>
            <w:webHidden/>
          </w:rPr>
          <w:tab/>
        </w:r>
        <w:r w:rsidR="00801841">
          <w:rPr>
            <w:noProof/>
            <w:webHidden/>
          </w:rPr>
          <w:fldChar w:fldCharType="begin"/>
        </w:r>
        <w:r w:rsidR="00801841">
          <w:rPr>
            <w:noProof/>
            <w:webHidden/>
          </w:rPr>
          <w:instrText xml:space="preserve"> PAGEREF _Toc452907149 \h </w:instrText>
        </w:r>
        <w:r w:rsidR="00801841">
          <w:rPr>
            <w:noProof/>
            <w:webHidden/>
          </w:rPr>
        </w:r>
        <w:r w:rsidR="00801841">
          <w:rPr>
            <w:noProof/>
            <w:webHidden/>
          </w:rPr>
          <w:fldChar w:fldCharType="separate"/>
        </w:r>
        <w:r w:rsidR="00801841">
          <w:rPr>
            <w:noProof/>
            <w:webHidden/>
          </w:rPr>
          <w:t>83</w:t>
        </w:r>
        <w:r w:rsidR="00801841">
          <w:rPr>
            <w:noProof/>
            <w:webHidden/>
          </w:rPr>
          <w:fldChar w:fldCharType="end"/>
        </w:r>
      </w:hyperlink>
    </w:p>
    <w:p w:rsidR="00801841" w:rsidRDefault="00276082">
      <w:pPr>
        <w:pStyle w:val="TOC2"/>
        <w:tabs>
          <w:tab w:val="right" w:leader="dot" w:pos="9350"/>
        </w:tabs>
        <w:rPr>
          <w:rFonts w:asciiTheme="minorHAnsi" w:eastAsiaTheme="minorEastAsia" w:hAnsiTheme="minorHAnsi" w:cstheme="minorBidi"/>
          <w:b w:val="0"/>
          <w:bCs w:val="0"/>
          <w:noProof/>
          <w:sz w:val="22"/>
          <w:szCs w:val="22"/>
          <w:lang w:val="en-CA" w:eastAsia="en-CA"/>
        </w:rPr>
      </w:pPr>
      <w:hyperlink w:anchor="_Toc452907150" w:history="1">
        <w:r w:rsidR="00801841" w:rsidRPr="00B66AD0">
          <w:rPr>
            <w:rStyle w:val="Hyperlink"/>
            <w:noProof/>
          </w:rPr>
          <w:t>A.2 Piccolo Setup Guide on Windows for Thermal Soaring</w:t>
        </w:r>
        <w:r w:rsidR="00801841">
          <w:rPr>
            <w:noProof/>
            <w:webHidden/>
          </w:rPr>
          <w:tab/>
        </w:r>
        <w:r w:rsidR="00801841">
          <w:rPr>
            <w:noProof/>
            <w:webHidden/>
          </w:rPr>
          <w:fldChar w:fldCharType="begin"/>
        </w:r>
        <w:r w:rsidR="00801841">
          <w:rPr>
            <w:noProof/>
            <w:webHidden/>
          </w:rPr>
          <w:instrText xml:space="preserve"> PAGEREF _Toc452907150 \h </w:instrText>
        </w:r>
        <w:r w:rsidR="00801841">
          <w:rPr>
            <w:noProof/>
            <w:webHidden/>
          </w:rPr>
        </w:r>
        <w:r w:rsidR="00801841">
          <w:rPr>
            <w:noProof/>
            <w:webHidden/>
          </w:rPr>
          <w:fldChar w:fldCharType="separate"/>
        </w:r>
        <w:r w:rsidR="00801841">
          <w:rPr>
            <w:noProof/>
            <w:webHidden/>
          </w:rPr>
          <w:t>85</w:t>
        </w:r>
        <w:r w:rsidR="00801841">
          <w:rPr>
            <w:noProof/>
            <w:webHidden/>
          </w:rPr>
          <w:fldChar w:fldCharType="end"/>
        </w:r>
      </w:hyperlink>
    </w:p>
    <w:p w:rsidR="00801841" w:rsidRDefault="00276082">
      <w:pPr>
        <w:pStyle w:val="TOC3"/>
        <w:tabs>
          <w:tab w:val="right" w:leader="dot" w:pos="9350"/>
        </w:tabs>
        <w:rPr>
          <w:rFonts w:asciiTheme="minorHAnsi" w:eastAsiaTheme="minorEastAsia" w:hAnsiTheme="minorHAnsi" w:cstheme="minorBidi"/>
          <w:noProof/>
          <w:sz w:val="22"/>
          <w:szCs w:val="22"/>
          <w:lang w:val="en-CA" w:eastAsia="en-CA"/>
        </w:rPr>
      </w:pPr>
      <w:hyperlink w:anchor="_Toc452907151" w:history="1">
        <w:r w:rsidR="00801841" w:rsidRPr="00B66AD0">
          <w:rPr>
            <w:rStyle w:val="Hyperlink"/>
            <w:noProof/>
          </w:rPr>
          <w:t>A.2.1 Installation</w:t>
        </w:r>
        <w:r w:rsidR="00801841">
          <w:rPr>
            <w:noProof/>
            <w:webHidden/>
          </w:rPr>
          <w:tab/>
        </w:r>
        <w:r w:rsidR="00801841">
          <w:rPr>
            <w:noProof/>
            <w:webHidden/>
          </w:rPr>
          <w:fldChar w:fldCharType="begin"/>
        </w:r>
        <w:r w:rsidR="00801841">
          <w:rPr>
            <w:noProof/>
            <w:webHidden/>
          </w:rPr>
          <w:instrText xml:space="preserve"> PAGEREF _Toc452907151 \h </w:instrText>
        </w:r>
        <w:r w:rsidR="00801841">
          <w:rPr>
            <w:noProof/>
            <w:webHidden/>
          </w:rPr>
        </w:r>
        <w:r w:rsidR="00801841">
          <w:rPr>
            <w:noProof/>
            <w:webHidden/>
          </w:rPr>
          <w:fldChar w:fldCharType="separate"/>
        </w:r>
        <w:r w:rsidR="00801841">
          <w:rPr>
            <w:noProof/>
            <w:webHidden/>
          </w:rPr>
          <w:t>86</w:t>
        </w:r>
        <w:r w:rsidR="00801841">
          <w:rPr>
            <w:noProof/>
            <w:webHidden/>
          </w:rPr>
          <w:fldChar w:fldCharType="end"/>
        </w:r>
      </w:hyperlink>
    </w:p>
    <w:p w:rsidR="00801841" w:rsidRDefault="00276082">
      <w:pPr>
        <w:pStyle w:val="TOC3"/>
        <w:tabs>
          <w:tab w:val="right" w:leader="dot" w:pos="9350"/>
        </w:tabs>
        <w:rPr>
          <w:rFonts w:asciiTheme="minorHAnsi" w:eastAsiaTheme="minorEastAsia" w:hAnsiTheme="minorHAnsi" w:cstheme="minorBidi"/>
          <w:noProof/>
          <w:sz w:val="22"/>
          <w:szCs w:val="22"/>
          <w:lang w:val="en-CA" w:eastAsia="en-CA"/>
        </w:rPr>
      </w:pPr>
      <w:hyperlink w:anchor="_Toc452907152" w:history="1">
        <w:r w:rsidR="00801841" w:rsidRPr="00B66AD0">
          <w:rPr>
            <w:rStyle w:val="Hyperlink"/>
            <w:noProof/>
          </w:rPr>
          <w:t>A.2.2 Running the Simulator with Thermals</w:t>
        </w:r>
        <w:r w:rsidR="00801841">
          <w:rPr>
            <w:noProof/>
            <w:webHidden/>
          </w:rPr>
          <w:tab/>
        </w:r>
        <w:r w:rsidR="00801841">
          <w:rPr>
            <w:noProof/>
            <w:webHidden/>
          </w:rPr>
          <w:fldChar w:fldCharType="begin"/>
        </w:r>
        <w:r w:rsidR="00801841">
          <w:rPr>
            <w:noProof/>
            <w:webHidden/>
          </w:rPr>
          <w:instrText xml:space="preserve"> PAGEREF _Toc452907152 \h </w:instrText>
        </w:r>
        <w:r w:rsidR="00801841">
          <w:rPr>
            <w:noProof/>
            <w:webHidden/>
          </w:rPr>
        </w:r>
        <w:r w:rsidR="00801841">
          <w:rPr>
            <w:noProof/>
            <w:webHidden/>
          </w:rPr>
          <w:fldChar w:fldCharType="separate"/>
        </w:r>
        <w:r w:rsidR="00801841">
          <w:rPr>
            <w:noProof/>
            <w:webHidden/>
          </w:rPr>
          <w:t>86</w:t>
        </w:r>
        <w:r w:rsidR="00801841">
          <w:rPr>
            <w:noProof/>
            <w:webHidden/>
          </w:rPr>
          <w:fldChar w:fldCharType="end"/>
        </w:r>
      </w:hyperlink>
    </w:p>
    <w:p w:rsidR="00801841" w:rsidRDefault="00276082">
      <w:pPr>
        <w:pStyle w:val="TOC3"/>
        <w:tabs>
          <w:tab w:val="right" w:leader="dot" w:pos="9350"/>
        </w:tabs>
        <w:rPr>
          <w:rFonts w:asciiTheme="minorHAnsi" w:eastAsiaTheme="minorEastAsia" w:hAnsiTheme="minorHAnsi" w:cstheme="minorBidi"/>
          <w:noProof/>
          <w:sz w:val="22"/>
          <w:szCs w:val="22"/>
          <w:lang w:val="en-CA" w:eastAsia="en-CA"/>
        </w:rPr>
      </w:pPr>
      <w:hyperlink w:anchor="_Toc452907153" w:history="1">
        <w:r w:rsidR="00801841" w:rsidRPr="00B66AD0">
          <w:rPr>
            <w:rStyle w:val="Hyperlink"/>
            <w:noProof/>
          </w:rPr>
          <w:t>A.2.3 Python Setup</w:t>
        </w:r>
        <w:r w:rsidR="00801841">
          <w:rPr>
            <w:noProof/>
            <w:webHidden/>
          </w:rPr>
          <w:tab/>
        </w:r>
        <w:r w:rsidR="00801841">
          <w:rPr>
            <w:noProof/>
            <w:webHidden/>
          </w:rPr>
          <w:fldChar w:fldCharType="begin"/>
        </w:r>
        <w:r w:rsidR="00801841">
          <w:rPr>
            <w:noProof/>
            <w:webHidden/>
          </w:rPr>
          <w:instrText xml:space="preserve"> PAGEREF _Toc452907153 \h </w:instrText>
        </w:r>
        <w:r w:rsidR="00801841">
          <w:rPr>
            <w:noProof/>
            <w:webHidden/>
          </w:rPr>
        </w:r>
        <w:r w:rsidR="00801841">
          <w:rPr>
            <w:noProof/>
            <w:webHidden/>
          </w:rPr>
          <w:fldChar w:fldCharType="separate"/>
        </w:r>
        <w:r w:rsidR="00801841">
          <w:rPr>
            <w:noProof/>
            <w:webHidden/>
          </w:rPr>
          <w:t>87</w:t>
        </w:r>
        <w:r w:rsidR="00801841">
          <w:rPr>
            <w:noProof/>
            <w:webHidden/>
          </w:rPr>
          <w:fldChar w:fldCharType="end"/>
        </w:r>
      </w:hyperlink>
    </w:p>
    <w:p w:rsidR="00801841" w:rsidRDefault="00276082">
      <w:pPr>
        <w:pStyle w:val="TOC2"/>
        <w:tabs>
          <w:tab w:val="right" w:leader="dot" w:pos="9350"/>
        </w:tabs>
        <w:rPr>
          <w:rFonts w:asciiTheme="minorHAnsi" w:eastAsiaTheme="minorEastAsia" w:hAnsiTheme="minorHAnsi" w:cstheme="minorBidi"/>
          <w:b w:val="0"/>
          <w:bCs w:val="0"/>
          <w:noProof/>
          <w:sz w:val="22"/>
          <w:szCs w:val="22"/>
          <w:lang w:val="en-CA" w:eastAsia="en-CA"/>
        </w:rPr>
      </w:pPr>
      <w:hyperlink w:anchor="_Toc452907154" w:history="1">
        <w:r w:rsidR="00801841" w:rsidRPr="00B66AD0">
          <w:rPr>
            <w:rStyle w:val="Hyperlink"/>
            <w:noProof/>
          </w:rPr>
          <w:t>A.3 Piccolo Simulator Set Up Guide (General Application)</w:t>
        </w:r>
        <w:r w:rsidR="00801841">
          <w:rPr>
            <w:noProof/>
            <w:webHidden/>
          </w:rPr>
          <w:tab/>
        </w:r>
        <w:r w:rsidR="00801841">
          <w:rPr>
            <w:noProof/>
            <w:webHidden/>
          </w:rPr>
          <w:fldChar w:fldCharType="begin"/>
        </w:r>
        <w:r w:rsidR="00801841">
          <w:rPr>
            <w:noProof/>
            <w:webHidden/>
          </w:rPr>
          <w:instrText xml:space="preserve"> PAGEREF _Toc452907154 \h </w:instrText>
        </w:r>
        <w:r w:rsidR="00801841">
          <w:rPr>
            <w:noProof/>
            <w:webHidden/>
          </w:rPr>
        </w:r>
        <w:r w:rsidR="00801841">
          <w:rPr>
            <w:noProof/>
            <w:webHidden/>
          </w:rPr>
          <w:fldChar w:fldCharType="separate"/>
        </w:r>
        <w:r w:rsidR="00801841">
          <w:rPr>
            <w:noProof/>
            <w:webHidden/>
          </w:rPr>
          <w:t>88</w:t>
        </w:r>
        <w:r w:rsidR="00801841">
          <w:rPr>
            <w:noProof/>
            <w:webHidden/>
          </w:rPr>
          <w:fldChar w:fldCharType="end"/>
        </w:r>
      </w:hyperlink>
    </w:p>
    <w:p w:rsidR="00801841" w:rsidRDefault="00276082">
      <w:pPr>
        <w:pStyle w:val="TOC3"/>
        <w:tabs>
          <w:tab w:val="right" w:leader="dot" w:pos="9350"/>
        </w:tabs>
        <w:rPr>
          <w:rFonts w:asciiTheme="minorHAnsi" w:eastAsiaTheme="minorEastAsia" w:hAnsiTheme="minorHAnsi" w:cstheme="minorBidi"/>
          <w:noProof/>
          <w:sz w:val="22"/>
          <w:szCs w:val="22"/>
          <w:lang w:val="en-CA" w:eastAsia="en-CA"/>
        </w:rPr>
      </w:pPr>
      <w:hyperlink w:anchor="_Toc452907155" w:history="1">
        <w:r w:rsidR="00801841" w:rsidRPr="00B66AD0">
          <w:rPr>
            <w:rStyle w:val="Hyperlink"/>
            <w:noProof/>
          </w:rPr>
          <w:t>A.3.1 Getting Started with Piccolo</w:t>
        </w:r>
        <w:r w:rsidR="00801841">
          <w:rPr>
            <w:noProof/>
            <w:webHidden/>
          </w:rPr>
          <w:tab/>
        </w:r>
        <w:r w:rsidR="00801841">
          <w:rPr>
            <w:noProof/>
            <w:webHidden/>
          </w:rPr>
          <w:fldChar w:fldCharType="begin"/>
        </w:r>
        <w:r w:rsidR="00801841">
          <w:rPr>
            <w:noProof/>
            <w:webHidden/>
          </w:rPr>
          <w:instrText xml:space="preserve"> PAGEREF _Toc452907155 \h </w:instrText>
        </w:r>
        <w:r w:rsidR="00801841">
          <w:rPr>
            <w:noProof/>
            <w:webHidden/>
          </w:rPr>
        </w:r>
        <w:r w:rsidR="00801841">
          <w:rPr>
            <w:noProof/>
            <w:webHidden/>
          </w:rPr>
          <w:fldChar w:fldCharType="separate"/>
        </w:r>
        <w:r w:rsidR="00801841">
          <w:rPr>
            <w:noProof/>
            <w:webHidden/>
          </w:rPr>
          <w:t>88</w:t>
        </w:r>
        <w:r w:rsidR="00801841">
          <w:rPr>
            <w:noProof/>
            <w:webHidden/>
          </w:rPr>
          <w:fldChar w:fldCharType="end"/>
        </w:r>
      </w:hyperlink>
    </w:p>
    <w:p w:rsidR="00801841" w:rsidRDefault="00276082">
      <w:pPr>
        <w:pStyle w:val="TOC3"/>
        <w:tabs>
          <w:tab w:val="right" w:leader="dot" w:pos="9350"/>
        </w:tabs>
        <w:rPr>
          <w:rFonts w:asciiTheme="minorHAnsi" w:eastAsiaTheme="minorEastAsia" w:hAnsiTheme="minorHAnsi" w:cstheme="minorBidi"/>
          <w:noProof/>
          <w:sz w:val="22"/>
          <w:szCs w:val="22"/>
          <w:lang w:val="en-CA" w:eastAsia="en-CA"/>
        </w:rPr>
      </w:pPr>
      <w:hyperlink w:anchor="_Toc452907156" w:history="1">
        <w:r w:rsidR="00801841" w:rsidRPr="00B66AD0">
          <w:rPr>
            <w:rStyle w:val="Hyperlink"/>
            <w:noProof/>
          </w:rPr>
          <w:t>A.3.2 Uses of Piccolo Software</w:t>
        </w:r>
        <w:r w:rsidR="00801841">
          <w:rPr>
            <w:noProof/>
            <w:webHidden/>
          </w:rPr>
          <w:tab/>
        </w:r>
        <w:r w:rsidR="00801841">
          <w:rPr>
            <w:noProof/>
            <w:webHidden/>
          </w:rPr>
          <w:fldChar w:fldCharType="begin"/>
        </w:r>
        <w:r w:rsidR="00801841">
          <w:rPr>
            <w:noProof/>
            <w:webHidden/>
          </w:rPr>
          <w:instrText xml:space="preserve"> PAGEREF _Toc452907156 \h </w:instrText>
        </w:r>
        <w:r w:rsidR="00801841">
          <w:rPr>
            <w:noProof/>
            <w:webHidden/>
          </w:rPr>
        </w:r>
        <w:r w:rsidR="00801841">
          <w:rPr>
            <w:noProof/>
            <w:webHidden/>
          </w:rPr>
          <w:fldChar w:fldCharType="separate"/>
        </w:r>
        <w:r w:rsidR="00801841">
          <w:rPr>
            <w:noProof/>
            <w:webHidden/>
          </w:rPr>
          <w:t>90</w:t>
        </w:r>
        <w:r w:rsidR="00801841">
          <w:rPr>
            <w:noProof/>
            <w:webHidden/>
          </w:rPr>
          <w:fldChar w:fldCharType="end"/>
        </w:r>
      </w:hyperlink>
    </w:p>
    <w:p w:rsidR="00801841" w:rsidRDefault="00276082">
      <w:pPr>
        <w:pStyle w:val="TOC3"/>
        <w:tabs>
          <w:tab w:val="right" w:leader="dot" w:pos="9350"/>
        </w:tabs>
        <w:rPr>
          <w:rFonts w:asciiTheme="minorHAnsi" w:eastAsiaTheme="minorEastAsia" w:hAnsiTheme="minorHAnsi" w:cstheme="minorBidi"/>
          <w:noProof/>
          <w:sz w:val="22"/>
          <w:szCs w:val="22"/>
          <w:lang w:val="en-CA" w:eastAsia="en-CA"/>
        </w:rPr>
      </w:pPr>
      <w:hyperlink w:anchor="_Toc452907157" w:history="1">
        <w:r w:rsidR="00801841" w:rsidRPr="00B66AD0">
          <w:rPr>
            <w:rStyle w:val="Hyperlink"/>
            <w:noProof/>
          </w:rPr>
          <w:t>A.3.3 Creating a simulation model</w:t>
        </w:r>
        <w:r w:rsidR="00801841">
          <w:rPr>
            <w:noProof/>
            <w:webHidden/>
          </w:rPr>
          <w:tab/>
        </w:r>
        <w:r w:rsidR="00801841">
          <w:rPr>
            <w:noProof/>
            <w:webHidden/>
          </w:rPr>
          <w:fldChar w:fldCharType="begin"/>
        </w:r>
        <w:r w:rsidR="00801841">
          <w:rPr>
            <w:noProof/>
            <w:webHidden/>
          </w:rPr>
          <w:instrText xml:space="preserve"> PAGEREF _Toc452907157 \h </w:instrText>
        </w:r>
        <w:r w:rsidR="00801841">
          <w:rPr>
            <w:noProof/>
            <w:webHidden/>
          </w:rPr>
        </w:r>
        <w:r w:rsidR="00801841">
          <w:rPr>
            <w:noProof/>
            <w:webHidden/>
          </w:rPr>
          <w:fldChar w:fldCharType="separate"/>
        </w:r>
        <w:r w:rsidR="00801841">
          <w:rPr>
            <w:noProof/>
            <w:webHidden/>
          </w:rPr>
          <w:t>90</w:t>
        </w:r>
        <w:r w:rsidR="00801841">
          <w:rPr>
            <w:noProof/>
            <w:webHidden/>
          </w:rPr>
          <w:fldChar w:fldCharType="end"/>
        </w:r>
      </w:hyperlink>
    </w:p>
    <w:p w:rsidR="00801841" w:rsidRDefault="00276082">
      <w:pPr>
        <w:pStyle w:val="TOC3"/>
        <w:tabs>
          <w:tab w:val="right" w:leader="dot" w:pos="9350"/>
        </w:tabs>
        <w:rPr>
          <w:rFonts w:asciiTheme="minorHAnsi" w:eastAsiaTheme="minorEastAsia" w:hAnsiTheme="minorHAnsi" w:cstheme="minorBidi"/>
          <w:noProof/>
          <w:sz w:val="22"/>
          <w:szCs w:val="22"/>
          <w:lang w:val="en-CA" w:eastAsia="en-CA"/>
        </w:rPr>
      </w:pPr>
      <w:hyperlink w:anchor="_Toc452907158" w:history="1">
        <w:r w:rsidR="00801841" w:rsidRPr="00B66AD0">
          <w:rPr>
            <w:rStyle w:val="Hyperlink"/>
            <w:noProof/>
          </w:rPr>
          <w:t>A.3.4 Reprogramming the Piccolo/Groundstation</w:t>
        </w:r>
        <w:r w:rsidR="00801841">
          <w:rPr>
            <w:noProof/>
            <w:webHidden/>
          </w:rPr>
          <w:tab/>
        </w:r>
        <w:r w:rsidR="00801841">
          <w:rPr>
            <w:noProof/>
            <w:webHidden/>
          </w:rPr>
          <w:fldChar w:fldCharType="begin"/>
        </w:r>
        <w:r w:rsidR="00801841">
          <w:rPr>
            <w:noProof/>
            <w:webHidden/>
          </w:rPr>
          <w:instrText xml:space="preserve"> PAGEREF _Toc452907158 \h </w:instrText>
        </w:r>
        <w:r w:rsidR="00801841">
          <w:rPr>
            <w:noProof/>
            <w:webHidden/>
          </w:rPr>
        </w:r>
        <w:r w:rsidR="00801841">
          <w:rPr>
            <w:noProof/>
            <w:webHidden/>
          </w:rPr>
          <w:fldChar w:fldCharType="separate"/>
        </w:r>
        <w:r w:rsidR="00801841">
          <w:rPr>
            <w:noProof/>
            <w:webHidden/>
          </w:rPr>
          <w:t>91</w:t>
        </w:r>
        <w:r w:rsidR="00801841">
          <w:rPr>
            <w:noProof/>
            <w:webHidden/>
          </w:rPr>
          <w:fldChar w:fldCharType="end"/>
        </w:r>
      </w:hyperlink>
    </w:p>
    <w:p w:rsidR="00801841" w:rsidRDefault="00276082">
      <w:pPr>
        <w:pStyle w:val="TOC3"/>
        <w:tabs>
          <w:tab w:val="right" w:leader="dot" w:pos="9350"/>
        </w:tabs>
        <w:rPr>
          <w:rFonts w:asciiTheme="minorHAnsi" w:eastAsiaTheme="minorEastAsia" w:hAnsiTheme="minorHAnsi" w:cstheme="minorBidi"/>
          <w:noProof/>
          <w:sz w:val="22"/>
          <w:szCs w:val="22"/>
          <w:lang w:val="en-CA" w:eastAsia="en-CA"/>
        </w:rPr>
      </w:pPr>
      <w:hyperlink w:anchor="_Toc452907159" w:history="1">
        <w:r w:rsidR="00801841" w:rsidRPr="00B66AD0">
          <w:rPr>
            <w:rStyle w:val="Hyperlink"/>
            <w:noProof/>
          </w:rPr>
          <w:t>A.3.5 Debugging</w:t>
        </w:r>
        <w:r w:rsidR="00801841">
          <w:rPr>
            <w:noProof/>
            <w:webHidden/>
          </w:rPr>
          <w:tab/>
        </w:r>
        <w:r w:rsidR="00801841">
          <w:rPr>
            <w:noProof/>
            <w:webHidden/>
          </w:rPr>
          <w:fldChar w:fldCharType="begin"/>
        </w:r>
        <w:r w:rsidR="00801841">
          <w:rPr>
            <w:noProof/>
            <w:webHidden/>
          </w:rPr>
          <w:instrText xml:space="preserve"> PAGEREF _Toc452907159 \h </w:instrText>
        </w:r>
        <w:r w:rsidR="00801841">
          <w:rPr>
            <w:noProof/>
            <w:webHidden/>
          </w:rPr>
        </w:r>
        <w:r w:rsidR="00801841">
          <w:rPr>
            <w:noProof/>
            <w:webHidden/>
          </w:rPr>
          <w:fldChar w:fldCharType="separate"/>
        </w:r>
        <w:r w:rsidR="00801841">
          <w:rPr>
            <w:noProof/>
            <w:webHidden/>
          </w:rPr>
          <w:t>92</w:t>
        </w:r>
        <w:r w:rsidR="00801841">
          <w:rPr>
            <w:noProof/>
            <w:webHidden/>
          </w:rPr>
          <w:fldChar w:fldCharType="end"/>
        </w:r>
      </w:hyperlink>
    </w:p>
    <w:p w:rsidR="002C766F" w:rsidRDefault="00E53442" w:rsidP="002C766F">
      <w:r>
        <w:fldChar w:fldCharType="end"/>
      </w:r>
    </w:p>
    <w:p w:rsidR="00643944" w:rsidRDefault="00434790" w:rsidP="00C47A37">
      <w:pPr>
        <w:pStyle w:val="HeaderUnnumbered"/>
      </w:pPr>
      <w:bookmarkStart w:id="7" w:name="_Toc452907078"/>
      <w:r>
        <w:lastRenderedPageBreak/>
        <w:t>Table</w:t>
      </w:r>
      <w:r w:rsidR="00CB73ED">
        <w:t xml:space="preserve"> of Figures</w:t>
      </w:r>
      <w:bookmarkEnd w:id="7"/>
    </w:p>
    <w:p w:rsidR="00801841" w:rsidRDefault="00064484">
      <w:pPr>
        <w:pStyle w:val="TableofFigures"/>
        <w:tabs>
          <w:tab w:val="right" w:leader="dot" w:pos="9350"/>
        </w:tabs>
        <w:rPr>
          <w:rFonts w:asciiTheme="minorHAnsi" w:eastAsiaTheme="minorEastAsia" w:hAnsiTheme="minorHAnsi" w:cstheme="minorBidi"/>
          <w:noProof/>
          <w:sz w:val="22"/>
          <w:szCs w:val="22"/>
          <w:lang w:val="en-CA" w:eastAsia="en-CA"/>
        </w:rPr>
      </w:pPr>
      <w:r>
        <w:fldChar w:fldCharType="begin"/>
      </w:r>
      <w:r>
        <w:instrText xml:space="preserve"> TOC \h \z \c "Figure" </w:instrText>
      </w:r>
      <w:r>
        <w:fldChar w:fldCharType="separate"/>
      </w:r>
      <w:hyperlink w:anchor="_Toc452907160" w:history="1">
        <w:r w:rsidR="00801841" w:rsidRPr="008A2AAB">
          <w:rPr>
            <w:rStyle w:val="Hyperlink"/>
            <w:noProof/>
          </w:rPr>
          <w:t>Figure 1- General Loop From Edwards’s Paper</w:t>
        </w:r>
        <w:r w:rsidR="00801841">
          <w:rPr>
            <w:noProof/>
            <w:webHidden/>
          </w:rPr>
          <w:tab/>
        </w:r>
        <w:r w:rsidR="00801841">
          <w:rPr>
            <w:noProof/>
            <w:webHidden/>
          </w:rPr>
          <w:fldChar w:fldCharType="begin"/>
        </w:r>
        <w:r w:rsidR="00801841">
          <w:rPr>
            <w:noProof/>
            <w:webHidden/>
          </w:rPr>
          <w:instrText xml:space="preserve"> PAGEREF _Toc452907160 \h </w:instrText>
        </w:r>
        <w:r w:rsidR="00801841">
          <w:rPr>
            <w:noProof/>
            <w:webHidden/>
          </w:rPr>
        </w:r>
        <w:r w:rsidR="00801841">
          <w:rPr>
            <w:noProof/>
            <w:webHidden/>
          </w:rPr>
          <w:fldChar w:fldCharType="separate"/>
        </w:r>
        <w:r w:rsidR="00801841">
          <w:rPr>
            <w:noProof/>
            <w:webHidden/>
          </w:rPr>
          <w:t>13</w:t>
        </w:r>
        <w:r w:rsidR="00801841">
          <w:rPr>
            <w:noProof/>
            <w:webHidden/>
          </w:rPr>
          <w:fldChar w:fldCharType="end"/>
        </w:r>
      </w:hyperlink>
    </w:p>
    <w:p w:rsidR="00801841" w:rsidRDefault="00276082">
      <w:pPr>
        <w:pStyle w:val="TableofFigures"/>
        <w:tabs>
          <w:tab w:val="right" w:leader="dot" w:pos="9350"/>
        </w:tabs>
        <w:rPr>
          <w:rFonts w:asciiTheme="minorHAnsi" w:eastAsiaTheme="minorEastAsia" w:hAnsiTheme="minorHAnsi" w:cstheme="minorBidi"/>
          <w:noProof/>
          <w:sz w:val="22"/>
          <w:szCs w:val="22"/>
          <w:lang w:val="en-CA" w:eastAsia="en-CA"/>
        </w:rPr>
      </w:pPr>
      <w:hyperlink w:anchor="_Toc452907161" w:history="1">
        <w:r w:rsidR="00801841" w:rsidRPr="008A2AAB">
          <w:rPr>
            <w:rStyle w:val="Hyperlink"/>
            <w:noProof/>
          </w:rPr>
          <w:t>Figure 2- Latching Method from Edwards's Paper</w:t>
        </w:r>
        <w:r w:rsidR="00801841">
          <w:rPr>
            <w:noProof/>
            <w:webHidden/>
          </w:rPr>
          <w:tab/>
        </w:r>
        <w:r w:rsidR="00801841">
          <w:rPr>
            <w:noProof/>
            <w:webHidden/>
          </w:rPr>
          <w:fldChar w:fldCharType="begin"/>
        </w:r>
        <w:r w:rsidR="00801841">
          <w:rPr>
            <w:noProof/>
            <w:webHidden/>
          </w:rPr>
          <w:instrText xml:space="preserve"> PAGEREF _Toc452907161 \h </w:instrText>
        </w:r>
        <w:r w:rsidR="00801841">
          <w:rPr>
            <w:noProof/>
            <w:webHidden/>
          </w:rPr>
        </w:r>
        <w:r w:rsidR="00801841">
          <w:rPr>
            <w:noProof/>
            <w:webHidden/>
          </w:rPr>
          <w:fldChar w:fldCharType="separate"/>
        </w:r>
        <w:r w:rsidR="00801841">
          <w:rPr>
            <w:noProof/>
            <w:webHidden/>
          </w:rPr>
          <w:t>14</w:t>
        </w:r>
        <w:r w:rsidR="00801841">
          <w:rPr>
            <w:noProof/>
            <w:webHidden/>
          </w:rPr>
          <w:fldChar w:fldCharType="end"/>
        </w:r>
      </w:hyperlink>
    </w:p>
    <w:p w:rsidR="00801841" w:rsidRDefault="00276082">
      <w:pPr>
        <w:pStyle w:val="TableofFigures"/>
        <w:tabs>
          <w:tab w:val="right" w:leader="dot" w:pos="9350"/>
        </w:tabs>
        <w:rPr>
          <w:rFonts w:asciiTheme="minorHAnsi" w:eastAsiaTheme="minorEastAsia" w:hAnsiTheme="minorHAnsi" w:cstheme="minorBidi"/>
          <w:noProof/>
          <w:sz w:val="22"/>
          <w:szCs w:val="22"/>
          <w:lang w:val="en-CA" w:eastAsia="en-CA"/>
        </w:rPr>
      </w:pPr>
      <w:hyperlink w:anchor="_Toc452907162" w:history="1">
        <w:r w:rsidR="00801841" w:rsidRPr="008A2AAB">
          <w:rPr>
            <w:rStyle w:val="Hyperlink"/>
            <w:noProof/>
          </w:rPr>
          <w:t>Figure 3- Processing Cycle</w:t>
        </w:r>
        <w:r w:rsidR="00801841">
          <w:rPr>
            <w:noProof/>
            <w:webHidden/>
          </w:rPr>
          <w:tab/>
        </w:r>
        <w:r w:rsidR="00801841">
          <w:rPr>
            <w:noProof/>
            <w:webHidden/>
          </w:rPr>
          <w:fldChar w:fldCharType="begin"/>
        </w:r>
        <w:r w:rsidR="00801841">
          <w:rPr>
            <w:noProof/>
            <w:webHidden/>
          </w:rPr>
          <w:instrText xml:space="preserve"> PAGEREF _Toc452907162 \h </w:instrText>
        </w:r>
        <w:r w:rsidR="00801841">
          <w:rPr>
            <w:noProof/>
            <w:webHidden/>
          </w:rPr>
        </w:r>
        <w:r w:rsidR="00801841">
          <w:rPr>
            <w:noProof/>
            <w:webHidden/>
          </w:rPr>
          <w:fldChar w:fldCharType="separate"/>
        </w:r>
        <w:r w:rsidR="00801841">
          <w:rPr>
            <w:noProof/>
            <w:webHidden/>
          </w:rPr>
          <w:t>17</w:t>
        </w:r>
        <w:r w:rsidR="00801841">
          <w:rPr>
            <w:noProof/>
            <w:webHidden/>
          </w:rPr>
          <w:fldChar w:fldCharType="end"/>
        </w:r>
      </w:hyperlink>
    </w:p>
    <w:p w:rsidR="00801841" w:rsidRDefault="00276082">
      <w:pPr>
        <w:pStyle w:val="TableofFigures"/>
        <w:tabs>
          <w:tab w:val="right" w:leader="dot" w:pos="9350"/>
        </w:tabs>
        <w:rPr>
          <w:rFonts w:asciiTheme="minorHAnsi" w:eastAsiaTheme="minorEastAsia" w:hAnsiTheme="minorHAnsi" w:cstheme="minorBidi"/>
          <w:noProof/>
          <w:sz w:val="22"/>
          <w:szCs w:val="22"/>
          <w:lang w:val="en-CA" w:eastAsia="en-CA"/>
        </w:rPr>
      </w:pPr>
      <w:hyperlink w:anchor="_Toc452907163" w:history="1">
        <w:r w:rsidR="00801841" w:rsidRPr="008A2AAB">
          <w:rPr>
            <w:rStyle w:val="Hyperlink"/>
            <w:noProof/>
          </w:rPr>
          <w:t>Figure 4 - Centroid Method Flowchart from Allen's Paper</w:t>
        </w:r>
        <w:r w:rsidR="00801841">
          <w:rPr>
            <w:noProof/>
            <w:webHidden/>
          </w:rPr>
          <w:tab/>
        </w:r>
        <w:r w:rsidR="00801841">
          <w:rPr>
            <w:noProof/>
            <w:webHidden/>
          </w:rPr>
          <w:fldChar w:fldCharType="begin"/>
        </w:r>
        <w:r w:rsidR="00801841">
          <w:rPr>
            <w:noProof/>
            <w:webHidden/>
          </w:rPr>
          <w:instrText xml:space="preserve"> PAGEREF _Toc452907163 \h </w:instrText>
        </w:r>
        <w:r w:rsidR="00801841">
          <w:rPr>
            <w:noProof/>
            <w:webHidden/>
          </w:rPr>
        </w:r>
        <w:r w:rsidR="00801841">
          <w:rPr>
            <w:noProof/>
            <w:webHidden/>
          </w:rPr>
          <w:fldChar w:fldCharType="separate"/>
        </w:r>
        <w:r w:rsidR="00801841">
          <w:rPr>
            <w:noProof/>
            <w:webHidden/>
          </w:rPr>
          <w:t>18</w:t>
        </w:r>
        <w:r w:rsidR="00801841">
          <w:rPr>
            <w:noProof/>
            <w:webHidden/>
          </w:rPr>
          <w:fldChar w:fldCharType="end"/>
        </w:r>
      </w:hyperlink>
    </w:p>
    <w:p w:rsidR="00801841" w:rsidRDefault="00276082">
      <w:pPr>
        <w:pStyle w:val="TableofFigures"/>
        <w:tabs>
          <w:tab w:val="right" w:leader="dot" w:pos="9350"/>
        </w:tabs>
        <w:rPr>
          <w:rFonts w:asciiTheme="minorHAnsi" w:eastAsiaTheme="minorEastAsia" w:hAnsiTheme="minorHAnsi" w:cstheme="minorBidi"/>
          <w:noProof/>
          <w:sz w:val="22"/>
          <w:szCs w:val="22"/>
          <w:lang w:val="en-CA" w:eastAsia="en-CA"/>
        </w:rPr>
      </w:pPr>
      <w:hyperlink w:anchor="_Toc452907164" w:history="1">
        <w:r w:rsidR="00801841" w:rsidRPr="008A2AAB">
          <w:rPr>
            <w:rStyle w:val="Hyperlink"/>
            <w:noProof/>
          </w:rPr>
          <w:t>Figure 5. Thermal position probability distribution from Bayesian parameter estimation</w:t>
        </w:r>
        <w:r w:rsidR="00801841">
          <w:rPr>
            <w:noProof/>
            <w:webHidden/>
          </w:rPr>
          <w:tab/>
        </w:r>
        <w:r w:rsidR="00801841">
          <w:rPr>
            <w:noProof/>
            <w:webHidden/>
          </w:rPr>
          <w:fldChar w:fldCharType="begin"/>
        </w:r>
        <w:r w:rsidR="00801841">
          <w:rPr>
            <w:noProof/>
            <w:webHidden/>
          </w:rPr>
          <w:instrText xml:space="preserve"> PAGEREF _Toc452907164 \h </w:instrText>
        </w:r>
        <w:r w:rsidR="00801841">
          <w:rPr>
            <w:noProof/>
            <w:webHidden/>
          </w:rPr>
        </w:r>
        <w:r w:rsidR="00801841">
          <w:rPr>
            <w:noProof/>
            <w:webHidden/>
          </w:rPr>
          <w:fldChar w:fldCharType="separate"/>
        </w:r>
        <w:r w:rsidR="00801841">
          <w:rPr>
            <w:noProof/>
            <w:webHidden/>
          </w:rPr>
          <w:t>21</w:t>
        </w:r>
        <w:r w:rsidR="00801841">
          <w:rPr>
            <w:noProof/>
            <w:webHidden/>
          </w:rPr>
          <w:fldChar w:fldCharType="end"/>
        </w:r>
      </w:hyperlink>
    </w:p>
    <w:p w:rsidR="00801841" w:rsidRDefault="00276082">
      <w:pPr>
        <w:pStyle w:val="TableofFigures"/>
        <w:tabs>
          <w:tab w:val="right" w:leader="dot" w:pos="9350"/>
        </w:tabs>
        <w:rPr>
          <w:rFonts w:asciiTheme="minorHAnsi" w:eastAsiaTheme="minorEastAsia" w:hAnsiTheme="minorHAnsi" w:cstheme="minorBidi"/>
          <w:noProof/>
          <w:sz w:val="22"/>
          <w:szCs w:val="22"/>
          <w:lang w:val="en-CA" w:eastAsia="en-CA"/>
        </w:rPr>
      </w:pPr>
      <w:hyperlink w:anchor="_Toc452907165" w:history="1">
        <w:r w:rsidR="00801841" w:rsidRPr="008A2AAB">
          <w:rPr>
            <w:rStyle w:val="Hyperlink"/>
            <w:noProof/>
          </w:rPr>
          <w:t>Figure 6. Bayesian inference for temperature measurements</w:t>
        </w:r>
        <w:r w:rsidR="00801841">
          <w:rPr>
            <w:noProof/>
            <w:webHidden/>
          </w:rPr>
          <w:tab/>
        </w:r>
        <w:r w:rsidR="00801841">
          <w:rPr>
            <w:noProof/>
            <w:webHidden/>
          </w:rPr>
          <w:fldChar w:fldCharType="begin"/>
        </w:r>
        <w:r w:rsidR="00801841">
          <w:rPr>
            <w:noProof/>
            <w:webHidden/>
          </w:rPr>
          <w:instrText xml:space="preserve"> PAGEREF _Toc452907165 \h </w:instrText>
        </w:r>
        <w:r w:rsidR="00801841">
          <w:rPr>
            <w:noProof/>
            <w:webHidden/>
          </w:rPr>
        </w:r>
        <w:r w:rsidR="00801841">
          <w:rPr>
            <w:noProof/>
            <w:webHidden/>
          </w:rPr>
          <w:fldChar w:fldCharType="separate"/>
        </w:r>
        <w:r w:rsidR="00801841">
          <w:rPr>
            <w:noProof/>
            <w:webHidden/>
          </w:rPr>
          <w:t>23</w:t>
        </w:r>
        <w:r w:rsidR="00801841">
          <w:rPr>
            <w:noProof/>
            <w:webHidden/>
          </w:rPr>
          <w:fldChar w:fldCharType="end"/>
        </w:r>
      </w:hyperlink>
    </w:p>
    <w:p w:rsidR="00801841" w:rsidRDefault="00276082">
      <w:pPr>
        <w:pStyle w:val="TableofFigures"/>
        <w:tabs>
          <w:tab w:val="right" w:leader="dot" w:pos="9350"/>
        </w:tabs>
        <w:rPr>
          <w:rFonts w:asciiTheme="minorHAnsi" w:eastAsiaTheme="minorEastAsia" w:hAnsiTheme="minorHAnsi" w:cstheme="minorBidi"/>
          <w:noProof/>
          <w:sz w:val="22"/>
          <w:szCs w:val="22"/>
          <w:lang w:val="en-CA" w:eastAsia="en-CA"/>
        </w:rPr>
      </w:pPr>
      <w:hyperlink w:anchor="_Toc452907166" w:history="1">
        <w:r w:rsidR="00801841" w:rsidRPr="008A2AAB">
          <w:rPr>
            <w:rStyle w:val="Hyperlink"/>
            <w:noProof/>
          </w:rPr>
          <w:t>Figure 7. Bayesian inference for flipping a coin</w:t>
        </w:r>
        <w:r w:rsidR="00801841">
          <w:rPr>
            <w:noProof/>
            <w:webHidden/>
          </w:rPr>
          <w:tab/>
        </w:r>
        <w:r w:rsidR="00801841">
          <w:rPr>
            <w:noProof/>
            <w:webHidden/>
          </w:rPr>
          <w:fldChar w:fldCharType="begin"/>
        </w:r>
        <w:r w:rsidR="00801841">
          <w:rPr>
            <w:noProof/>
            <w:webHidden/>
          </w:rPr>
          <w:instrText xml:space="preserve"> PAGEREF _Toc452907166 \h </w:instrText>
        </w:r>
        <w:r w:rsidR="00801841">
          <w:rPr>
            <w:noProof/>
            <w:webHidden/>
          </w:rPr>
        </w:r>
        <w:r w:rsidR="00801841">
          <w:rPr>
            <w:noProof/>
            <w:webHidden/>
          </w:rPr>
          <w:fldChar w:fldCharType="separate"/>
        </w:r>
        <w:r w:rsidR="00801841">
          <w:rPr>
            <w:noProof/>
            <w:webHidden/>
          </w:rPr>
          <w:t>23</w:t>
        </w:r>
        <w:r w:rsidR="00801841">
          <w:rPr>
            <w:noProof/>
            <w:webHidden/>
          </w:rPr>
          <w:fldChar w:fldCharType="end"/>
        </w:r>
      </w:hyperlink>
    </w:p>
    <w:p w:rsidR="00801841" w:rsidRDefault="00276082">
      <w:pPr>
        <w:pStyle w:val="TableofFigures"/>
        <w:tabs>
          <w:tab w:val="right" w:leader="dot" w:pos="9350"/>
        </w:tabs>
        <w:rPr>
          <w:rFonts w:asciiTheme="minorHAnsi" w:eastAsiaTheme="minorEastAsia" w:hAnsiTheme="minorHAnsi" w:cstheme="minorBidi"/>
          <w:noProof/>
          <w:sz w:val="22"/>
          <w:szCs w:val="22"/>
          <w:lang w:val="en-CA" w:eastAsia="en-CA"/>
        </w:rPr>
      </w:pPr>
      <w:hyperlink r:id="rId9" w:anchor="_Toc452907167" w:history="1">
        <w:r w:rsidR="00801841" w:rsidRPr="008A2AAB">
          <w:rPr>
            <w:rStyle w:val="Hyperlink"/>
            <w:noProof/>
          </w:rPr>
          <w:t>Figure 8. Square Thermal with All Knowledge</w:t>
        </w:r>
        <w:r w:rsidR="00801841">
          <w:rPr>
            <w:noProof/>
            <w:webHidden/>
          </w:rPr>
          <w:tab/>
        </w:r>
        <w:r w:rsidR="00801841">
          <w:rPr>
            <w:noProof/>
            <w:webHidden/>
          </w:rPr>
          <w:fldChar w:fldCharType="begin"/>
        </w:r>
        <w:r w:rsidR="00801841">
          <w:rPr>
            <w:noProof/>
            <w:webHidden/>
          </w:rPr>
          <w:instrText xml:space="preserve"> PAGEREF _Toc452907167 \h </w:instrText>
        </w:r>
        <w:r w:rsidR="00801841">
          <w:rPr>
            <w:noProof/>
            <w:webHidden/>
          </w:rPr>
        </w:r>
        <w:r w:rsidR="00801841">
          <w:rPr>
            <w:noProof/>
            <w:webHidden/>
          </w:rPr>
          <w:fldChar w:fldCharType="separate"/>
        </w:r>
        <w:r w:rsidR="00801841">
          <w:rPr>
            <w:noProof/>
            <w:webHidden/>
          </w:rPr>
          <w:t>24</w:t>
        </w:r>
        <w:r w:rsidR="00801841">
          <w:rPr>
            <w:noProof/>
            <w:webHidden/>
          </w:rPr>
          <w:fldChar w:fldCharType="end"/>
        </w:r>
      </w:hyperlink>
    </w:p>
    <w:p w:rsidR="00801841" w:rsidRDefault="00276082">
      <w:pPr>
        <w:pStyle w:val="TableofFigures"/>
        <w:tabs>
          <w:tab w:val="right" w:leader="dot" w:pos="9350"/>
        </w:tabs>
        <w:rPr>
          <w:rFonts w:asciiTheme="minorHAnsi" w:eastAsiaTheme="minorEastAsia" w:hAnsiTheme="minorHAnsi" w:cstheme="minorBidi"/>
          <w:noProof/>
          <w:sz w:val="22"/>
          <w:szCs w:val="22"/>
          <w:lang w:val="en-CA" w:eastAsia="en-CA"/>
        </w:rPr>
      </w:pPr>
      <w:hyperlink r:id="rId10" w:anchor="_Toc452907168" w:history="1">
        <w:r w:rsidR="00801841" w:rsidRPr="008A2AAB">
          <w:rPr>
            <w:rStyle w:val="Hyperlink"/>
            <w:noProof/>
          </w:rPr>
          <w:t>Figure 9. Square Thermal Parameter Estimation with All Knowledge</w:t>
        </w:r>
        <w:r w:rsidR="00801841">
          <w:rPr>
            <w:noProof/>
            <w:webHidden/>
          </w:rPr>
          <w:tab/>
        </w:r>
        <w:r w:rsidR="00801841">
          <w:rPr>
            <w:noProof/>
            <w:webHidden/>
          </w:rPr>
          <w:fldChar w:fldCharType="begin"/>
        </w:r>
        <w:r w:rsidR="00801841">
          <w:rPr>
            <w:noProof/>
            <w:webHidden/>
          </w:rPr>
          <w:instrText xml:space="preserve"> PAGEREF _Toc452907168 \h </w:instrText>
        </w:r>
        <w:r w:rsidR="00801841">
          <w:rPr>
            <w:noProof/>
            <w:webHidden/>
          </w:rPr>
        </w:r>
        <w:r w:rsidR="00801841">
          <w:rPr>
            <w:noProof/>
            <w:webHidden/>
          </w:rPr>
          <w:fldChar w:fldCharType="separate"/>
        </w:r>
        <w:r w:rsidR="00801841">
          <w:rPr>
            <w:noProof/>
            <w:webHidden/>
          </w:rPr>
          <w:t>24</w:t>
        </w:r>
        <w:r w:rsidR="00801841">
          <w:rPr>
            <w:noProof/>
            <w:webHidden/>
          </w:rPr>
          <w:fldChar w:fldCharType="end"/>
        </w:r>
      </w:hyperlink>
    </w:p>
    <w:p w:rsidR="00801841" w:rsidRDefault="00276082">
      <w:pPr>
        <w:pStyle w:val="TableofFigures"/>
        <w:tabs>
          <w:tab w:val="right" w:leader="dot" w:pos="9350"/>
        </w:tabs>
        <w:rPr>
          <w:rFonts w:asciiTheme="minorHAnsi" w:eastAsiaTheme="minorEastAsia" w:hAnsiTheme="minorHAnsi" w:cstheme="minorBidi"/>
          <w:noProof/>
          <w:sz w:val="22"/>
          <w:szCs w:val="22"/>
          <w:lang w:val="en-CA" w:eastAsia="en-CA"/>
        </w:rPr>
      </w:pPr>
      <w:hyperlink r:id="rId11" w:anchor="_Toc452907169" w:history="1">
        <w:r w:rsidR="00801841" w:rsidRPr="008A2AAB">
          <w:rPr>
            <w:rStyle w:val="Hyperlink"/>
            <w:noProof/>
          </w:rPr>
          <w:t>Figure 10. Square Thermals Positions with Partial Knowledge</w:t>
        </w:r>
        <w:r w:rsidR="00801841">
          <w:rPr>
            <w:noProof/>
            <w:webHidden/>
          </w:rPr>
          <w:tab/>
        </w:r>
        <w:r w:rsidR="00801841">
          <w:rPr>
            <w:noProof/>
            <w:webHidden/>
          </w:rPr>
          <w:fldChar w:fldCharType="begin"/>
        </w:r>
        <w:r w:rsidR="00801841">
          <w:rPr>
            <w:noProof/>
            <w:webHidden/>
          </w:rPr>
          <w:instrText xml:space="preserve"> PAGEREF _Toc452907169 \h </w:instrText>
        </w:r>
        <w:r w:rsidR="00801841">
          <w:rPr>
            <w:noProof/>
            <w:webHidden/>
          </w:rPr>
        </w:r>
        <w:r w:rsidR="00801841">
          <w:rPr>
            <w:noProof/>
            <w:webHidden/>
          </w:rPr>
          <w:fldChar w:fldCharType="separate"/>
        </w:r>
        <w:r w:rsidR="00801841">
          <w:rPr>
            <w:noProof/>
            <w:webHidden/>
          </w:rPr>
          <w:t>25</w:t>
        </w:r>
        <w:r w:rsidR="00801841">
          <w:rPr>
            <w:noProof/>
            <w:webHidden/>
          </w:rPr>
          <w:fldChar w:fldCharType="end"/>
        </w:r>
      </w:hyperlink>
    </w:p>
    <w:p w:rsidR="00801841" w:rsidRDefault="00276082">
      <w:pPr>
        <w:pStyle w:val="TableofFigures"/>
        <w:tabs>
          <w:tab w:val="right" w:leader="dot" w:pos="9350"/>
        </w:tabs>
        <w:rPr>
          <w:rFonts w:asciiTheme="minorHAnsi" w:eastAsiaTheme="minorEastAsia" w:hAnsiTheme="minorHAnsi" w:cstheme="minorBidi"/>
          <w:noProof/>
          <w:sz w:val="22"/>
          <w:szCs w:val="22"/>
          <w:lang w:val="en-CA" w:eastAsia="en-CA"/>
        </w:rPr>
      </w:pPr>
      <w:hyperlink r:id="rId12" w:anchor="_Toc452907170" w:history="1">
        <w:r w:rsidR="00801841" w:rsidRPr="008A2AAB">
          <w:rPr>
            <w:rStyle w:val="Hyperlink"/>
            <w:noProof/>
          </w:rPr>
          <w:t>Figure 11. Square Thermal Parameter Estimation with Partial Knowledge</w:t>
        </w:r>
        <w:r w:rsidR="00801841">
          <w:rPr>
            <w:noProof/>
            <w:webHidden/>
          </w:rPr>
          <w:tab/>
        </w:r>
        <w:r w:rsidR="00801841">
          <w:rPr>
            <w:noProof/>
            <w:webHidden/>
          </w:rPr>
          <w:fldChar w:fldCharType="begin"/>
        </w:r>
        <w:r w:rsidR="00801841">
          <w:rPr>
            <w:noProof/>
            <w:webHidden/>
          </w:rPr>
          <w:instrText xml:space="preserve"> PAGEREF _Toc452907170 \h </w:instrText>
        </w:r>
        <w:r w:rsidR="00801841">
          <w:rPr>
            <w:noProof/>
            <w:webHidden/>
          </w:rPr>
        </w:r>
        <w:r w:rsidR="00801841">
          <w:rPr>
            <w:noProof/>
            <w:webHidden/>
          </w:rPr>
          <w:fldChar w:fldCharType="separate"/>
        </w:r>
        <w:r w:rsidR="00801841">
          <w:rPr>
            <w:noProof/>
            <w:webHidden/>
          </w:rPr>
          <w:t>25</w:t>
        </w:r>
        <w:r w:rsidR="00801841">
          <w:rPr>
            <w:noProof/>
            <w:webHidden/>
          </w:rPr>
          <w:fldChar w:fldCharType="end"/>
        </w:r>
      </w:hyperlink>
    </w:p>
    <w:p w:rsidR="00801841" w:rsidRDefault="00276082">
      <w:pPr>
        <w:pStyle w:val="TableofFigures"/>
        <w:tabs>
          <w:tab w:val="right" w:leader="dot" w:pos="9350"/>
        </w:tabs>
        <w:rPr>
          <w:rFonts w:asciiTheme="minorHAnsi" w:eastAsiaTheme="minorEastAsia" w:hAnsiTheme="minorHAnsi" w:cstheme="minorBidi"/>
          <w:noProof/>
          <w:sz w:val="22"/>
          <w:szCs w:val="22"/>
          <w:lang w:val="en-CA" w:eastAsia="en-CA"/>
        </w:rPr>
      </w:pPr>
      <w:hyperlink w:anchor="_Toc452907171" w:history="1">
        <w:r w:rsidR="00801841" w:rsidRPr="008A2AAB">
          <w:rPr>
            <w:rStyle w:val="Hyperlink"/>
            <w:noProof/>
          </w:rPr>
          <w:t>Figure 12. Gaussian-shaped Thermal Position</w:t>
        </w:r>
        <w:r w:rsidR="00801841">
          <w:rPr>
            <w:noProof/>
            <w:webHidden/>
          </w:rPr>
          <w:tab/>
        </w:r>
        <w:r w:rsidR="00801841">
          <w:rPr>
            <w:noProof/>
            <w:webHidden/>
          </w:rPr>
          <w:fldChar w:fldCharType="begin"/>
        </w:r>
        <w:r w:rsidR="00801841">
          <w:rPr>
            <w:noProof/>
            <w:webHidden/>
          </w:rPr>
          <w:instrText xml:space="preserve"> PAGEREF _Toc452907171 \h </w:instrText>
        </w:r>
        <w:r w:rsidR="00801841">
          <w:rPr>
            <w:noProof/>
            <w:webHidden/>
          </w:rPr>
        </w:r>
        <w:r w:rsidR="00801841">
          <w:rPr>
            <w:noProof/>
            <w:webHidden/>
          </w:rPr>
          <w:fldChar w:fldCharType="separate"/>
        </w:r>
        <w:r w:rsidR="00801841">
          <w:rPr>
            <w:noProof/>
            <w:webHidden/>
          </w:rPr>
          <w:t>26</w:t>
        </w:r>
        <w:r w:rsidR="00801841">
          <w:rPr>
            <w:noProof/>
            <w:webHidden/>
          </w:rPr>
          <w:fldChar w:fldCharType="end"/>
        </w:r>
      </w:hyperlink>
    </w:p>
    <w:p w:rsidR="00801841" w:rsidRDefault="00276082">
      <w:pPr>
        <w:pStyle w:val="TableofFigures"/>
        <w:tabs>
          <w:tab w:val="right" w:leader="dot" w:pos="9350"/>
        </w:tabs>
        <w:rPr>
          <w:rFonts w:asciiTheme="minorHAnsi" w:eastAsiaTheme="minorEastAsia" w:hAnsiTheme="minorHAnsi" w:cstheme="minorBidi"/>
          <w:noProof/>
          <w:sz w:val="22"/>
          <w:szCs w:val="22"/>
          <w:lang w:val="en-CA" w:eastAsia="en-CA"/>
        </w:rPr>
      </w:pPr>
      <w:hyperlink w:anchor="_Toc452907172" w:history="1">
        <w:r w:rsidR="00801841" w:rsidRPr="008A2AAB">
          <w:rPr>
            <w:rStyle w:val="Hyperlink"/>
            <w:noProof/>
          </w:rPr>
          <w:t>Figure 13. Gaussian-shaped Thermal Parameter Estimation</w:t>
        </w:r>
        <w:r w:rsidR="00801841">
          <w:rPr>
            <w:noProof/>
            <w:webHidden/>
          </w:rPr>
          <w:tab/>
        </w:r>
        <w:r w:rsidR="00801841">
          <w:rPr>
            <w:noProof/>
            <w:webHidden/>
          </w:rPr>
          <w:fldChar w:fldCharType="begin"/>
        </w:r>
        <w:r w:rsidR="00801841">
          <w:rPr>
            <w:noProof/>
            <w:webHidden/>
          </w:rPr>
          <w:instrText xml:space="preserve"> PAGEREF _Toc452907172 \h </w:instrText>
        </w:r>
        <w:r w:rsidR="00801841">
          <w:rPr>
            <w:noProof/>
            <w:webHidden/>
          </w:rPr>
        </w:r>
        <w:r w:rsidR="00801841">
          <w:rPr>
            <w:noProof/>
            <w:webHidden/>
          </w:rPr>
          <w:fldChar w:fldCharType="separate"/>
        </w:r>
        <w:r w:rsidR="00801841">
          <w:rPr>
            <w:noProof/>
            <w:webHidden/>
          </w:rPr>
          <w:t>27</w:t>
        </w:r>
        <w:r w:rsidR="00801841">
          <w:rPr>
            <w:noProof/>
            <w:webHidden/>
          </w:rPr>
          <w:fldChar w:fldCharType="end"/>
        </w:r>
      </w:hyperlink>
    </w:p>
    <w:p w:rsidR="00801841" w:rsidRDefault="00276082">
      <w:pPr>
        <w:pStyle w:val="TableofFigures"/>
        <w:tabs>
          <w:tab w:val="right" w:leader="dot" w:pos="9350"/>
        </w:tabs>
        <w:rPr>
          <w:rFonts w:asciiTheme="minorHAnsi" w:eastAsiaTheme="minorEastAsia" w:hAnsiTheme="minorHAnsi" w:cstheme="minorBidi"/>
          <w:noProof/>
          <w:sz w:val="22"/>
          <w:szCs w:val="22"/>
          <w:lang w:val="en-CA" w:eastAsia="en-CA"/>
        </w:rPr>
      </w:pPr>
      <w:hyperlink w:anchor="_Toc452907173" w:history="1">
        <w:r w:rsidR="00801841" w:rsidRPr="008A2AAB">
          <w:rPr>
            <w:rStyle w:val="Hyperlink"/>
            <w:noProof/>
          </w:rPr>
          <w:t>Figure 14. Changes in Uncertainty with Number of Data Points in Gaussian Process Regression</w:t>
        </w:r>
        <w:r w:rsidR="00801841">
          <w:rPr>
            <w:noProof/>
            <w:webHidden/>
          </w:rPr>
          <w:tab/>
        </w:r>
        <w:r w:rsidR="00801841">
          <w:rPr>
            <w:noProof/>
            <w:webHidden/>
          </w:rPr>
          <w:fldChar w:fldCharType="begin"/>
        </w:r>
        <w:r w:rsidR="00801841">
          <w:rPr>
            <w:noProof/>
            <w:webHidden/>
          </w:rPr>
          <w:instrText xml:space="preserve"> PAGEREF _Toc452907173 \h </w:instrText>
        </w:r>
        <w:r w:rsidR="00801841">
          <w:rPr>
            <w:noProof/>
            <w:webHidden/>
          </w:rPr>
        </w:r>
        <w:r w:rsidR="00801841">
          <w:rPr>
            <w:noProof/>
            <w:webHidden/>
          </w:rPr>
          <w:fldChar w:fldCharType="separate"/>
        </w:r>
        <w:r w:rsidR="00801841">
          <w:rPr>
            <w:noProof/>
            <w:webHidden/>
          </w:rPr>
          <w:t>28</w:t>
        </w:r>
        <w:r w:rsidR="00801841">
          <w:rPr>
            <w:noProof/>
            <w:webHidden/>
          </w:rPr>
          <w:fldChar w:fldCharType="end"/>
        </w:r>
      </w:hyperlink>
    </w:p>
    <w:p w:rsidR="00801841" w:rsidRDefault="00276082">
      <w:pPr>
        <w:pStyle w:val="TableofFigures"/>
        <w:tabs>
          <w:tab w:val="right" w:leader="dot" w:pos="9350"/>
        </w:tabs>
        <w:rPr>
          <w:rFonts w:asciiTheme="minorHAnsi" w:eastAsiaTheme="minorEastAsia" w:hAnsiTheme="minorHAnsi" w:cstheme="minorBidi"/>
          <w:noProof/>
          <w:sz w:val="22"/>
          <w:szCs w:val="22"/>
          <w:lang w:val="en-CA" w:eastAsia="en-CA"/>
        </w:rPr>
      </w:pPr>
      <w:hyperlink w:anchor="_Toc452907174" w:history="1">
        <w:r w:rsidR="00801841" w:rsidRPr="008A2AAB">
          <w:rPr>
            <w:rStyle w:val="Hyperlink"/>
            <w:noProof/>
          </w:rPr>
          <w:t>Figure 15. Comparison of Gaussian process regression with a nugget value of 1e-10 (left) and 1 (right) for three different flight paths through a Gaussian-shaped thermal</w:t>
        </w:r>
        <w:r w:rsidR="00801841">
          <w:rPr>
            <w:noProof/>
            <w:webHidden/>
          </w:rPr>
          <w:tab/>
        </w:r>
        <w:r w:rsidR="00801841">
          <w:rPr>
            <w:noProof/>
            <w:webHidden/>
          </w:rPr>
          <w:fldChar w:fldCharType="begin"/>
        </w:r>
        <w:r w:rsidR="00801841">
          <w:rPr>
            <w:noProof/>
            <w:webHidden/>
          </w:rPr>
          <w:instrText xml:space="preserve"> PAGEREF _Toc452907174 \h </w:instrText>
        </w:r>
        <w:r w:rsidR="00801841">
          <w:rPr>
            <w:noProof/>
            <w:webHidden/>
          </w:rPr>
        </w:r>
        <w:r w:rsidR="00801841">
          <w:rPr>
            <w:noProof/>
            <w:webHidden/>
          </w:rPr>
          <w:fldChar w:fldCharType="separate"/>
        </w:r>
        <w:r w:rsidR="00801841">
          <w:rPr>
            <w:noProof/>
            <w:webHidden/>
          </w:rPr>
          <w:t>30</w:t>
        </w:r>
        <w:r w:rsidR="00801841">
          <w:rPr>
            <w:noProof/>
            <w:webHidden/>
          </w:rPr>
          <w:fldChar w:fldCharType="end"/>
        </w:r>
      </w:hyperlink>
    </w:p>
    <w:p w:rsidR="00801841" w:rsidRDefault="00276082">
      <w:pPr>
        <w:pStyle w:val="TableofFigures"/>
        <w:tabs>
          <w:tab w:val="right" w:leader="dot" w:pos="9350"/>
        </w:tabs>
        <w:rPr>
          <w:rFonts w:asciiTheme="minorHAnsi" w:eastAsiaTheme="minorEastAsia" w:hAnsiTheme="minorHAnsi" w:cstheme="minorBidi"/>
          <w:noProof/>
          <w:sz w:val="22"/>
          <w:szCs w:val="22"/>
          <w:lang w:val="en-CA" w:eastAsia="en-CA"/>
        </w:rPr>
      </w:pPr>
      <w:hyperlink w:anchor="_Toc452907175" w:history="1">
        <w:r w:rsidR="00801841" w:rsidRPr="008A2AAB">
          <w:rPr>
            <w:rStyle w:val="Hyperlink"/>
            <w:noProof/>
          </w:rPr>
          <w:t>Figure 16. Picking nugget of Gaussian process regression through observing the smoothing of a simulated thermal. Nugget of 1e-10 (top left), 0.01 (top right), 1 (bottom left), and 10 (bottom right).</w:t>
        </w:r>
        <w:r w:rsidR="00801841">
          <w:rPr>
            <w:noProof/>
            <w:webHidden/>
          </w:rPr>
          <w:tab/>
        </w:r>
        <w:r w:rsidR="00801841">
          <w:rPr>
            <w:noProof/>
            <w:webHidden/>
          </w:rPr>
          <w:fldChar w:fldCharType="begin"/>
        </w:r>
        <w:r w:rsidR="00801841">
          <w:rPr>
            <w:noProof/>
            <w:webHidden/>
          </w:rPr>
          <w:instrText xml:space="preserve"> PAGEREF _Toc452907175 \h </w:instrText>
        </w:r>
        <w:r w:rsidR="00801841">
          <w:rPr>
            <w:noProof/>
            <w:webHidden/>
          </w:rPr>
        </w:r>
        <w:r w:rsidR="00801841">
          <w:rPr>
            <w:noProof/>
            <w:webHidden/>
          </w:rPr>
          <w:fldChar w:fldCharType="separate"/>
        </w:r>
        <w:r w:rsidR="00801841">
          <w:rPr>
            <w:noProof/>
            <w:webHidden/>
          </w:rPr>
          <w:t>31</w:t>
        </w:r>
        <w:r w:rsidR="00801841">
          <w:rPr>
            <w:noProof/>
            <w:webHidden/>
          </w:rPr>
          <w:fldChar w:fldCharType="end"/>
        </w:r>
      </w:hyperlink>
    </w:p>
    <w:p w:rsidR="00801841" w:rsidRDefault="00276082">
      <w:pPr>
        <w:pStyle w:val="TableofFigures"/>
        <w:tabs>
          <w:tab w:val="right" w:leader="dot" w:pos="9350"/>
        </w:tabs>
        <w:rPr>
          <w:rFonts w:asciiTheme="minorHAnsi" w:eastAsiaTheme="minorEastAsia" w:hAnsiTheme="minorHAnsi" w:cstheme="minorBidi"/>
          <w:noProof/>
          <w:sz w:val="22"/>
          <w:szCs w:val="22"/>
          <w:lang w:val="en-CA" w:eastAsia="en-CA"/>
        </w:rPr>
      </w:pPr>
      <w:hyperlink w:anchor="_Toc452907176" w:history="1">
        <w:r w:rsidR="00801841" w:rsidRPr="008A2AAB">
          <w:rPr>
            <w:rStyle w:val="Hyperlink"/>
            <w:noProof/>
          </w:rPr>
          <w:t>Figure 17. Gaussian process regression compared with Bayesian parameter estimation flying in a circular pattern around a thermal</w:t>
        </w:r>
        <w:r w:rsidR="00801841">
          <w:rPr>
            <w:noProof/>
            <w:webHidden/>
          </w:rPr>
          <w:tab/>
        </w:r>
        <w:r w:rsidR="00801841">
          <w:rPr>
            <w:noProof/>
            <w:webHidden/>
          </w:rPr>
          <w:fldChar w:fldCharType="begin"/>
        </w:r>
        <w:r w:rsidR="00801841">
          <w:rPr>
            <w:noProof/>
            <w:webHidden/>
          </w:rPr>
          <w:instrText xml:space="preserve"> PAGEREF _Toc452907176 \h </w:instrText>
        </w:r>
        <w:r w:rsidR="00801841">
          <w:rPr>
            <w:noProof/>
            <w:webHidden/>
          </w:rPr>
        </w:r>
        <w:r w:rsidR="00801841">
          <w:rPr>
            <w:noProof/>
            <w:webHidden/>
          </w:rPr>
          <w:fldChar w:fldCharType="separate"/>
        </w:r>
        <w:r w:rsidR="00801841">
          <w:rPr>
            <w:noProof/>
            <w:webHidden/>
          </w:rPr>
          <w:t>32</w:t>
        </w:r>
        <w:r w:rsidR="00801841">
          <w:rPr>
            <w:noProof/>
            <w:webHidden/>
          </w:rPr>
          <w:fldChar w:fldCharType="end"/>
        </w:r>
      </w:hyperlink>
    </w:p>
    <w:p w:rsidR="00801841" w:rsidRDefault="00276082">
      <w:pPr>
        <w:pStyle w:val="TableofFigures"/>
        <w:tabs>
          <w:tab w:val="right" w:leader="dot" w:pos="9350"/>
        </w:tabs>
        <w:rPr>
          <w:rFonts w:asciiTheme="minorHAnsi" w:eastAsiaTheme="minorEastAsia" w:hAnsiTheme="minorHAnsi" w:cstheme="minorBidi"/>
          <w:noProof/>
          <w:sz w:val="22"/>
          <w:szCs w:val="22"/>
          <w:lang w:val="en-CA" w:eastAsia="en-CA"/>
        </w:rPr>
      </w:pPr>
      <w:hyperlink w:anchor="_Toc452907177" w:history="1">
        <w:r w:rsidR="00801841" w:rsidRPr="008A2AAB">
          <w:rPr>
            <w:rStyle w:val="Hyperlink"/>
            <w:noProof/>
          </w:rPr>
          <w:t>Figure 18. Gaussian process regression compared with Bayesian parameter estimation flying in a straight line near the center of a thermal</w:t>
        </w:r>
        <w:r w:rsidR="00801841">
          <w:rPr>
            <w:noProof/>
            <w:webHidden/>
          </w:rPr>
          <w:tab/>
        </w:r>
        <w:r w:rsidR="00801841">
          <w:rPr>
            <w:noProof/>
            <w:webHidden/>
          </w:rPr>
          <w:fldChar w:fldCharType="begin"/>
        </w:r>
        <w:r w:rsidR="00801841">
          <w:rPr>
            <w:noProof/>
            <w:webHidden/>
          </w:rPr>
          <w:instrText xml:space="preserve"> PAGEREF _Toc452907177 \h </w:instrText>
        </w:r>
        <w:r w:rsidR="00801841">
          <w:rPr>
            <w:noProof/>
            <w:webHidden/>
          </w:rPr>
        </w:r>
        <w:r w:rsidR="00801841">
          <w:rPr>
            <w:noProof/>
            <w:webHidden/>
          </w:rPr>
          <w:fldChar w:fldCharType="separate"/>
        </w:r>
        <w:r w:rsidR="00801841">
          <w:rPr>
            <w:noProof/>
            <w:webHidden/>
          </w:rPr>
          <w:t>33</w:t>
        </w:r>
        <w:r w:rsidR="00801841">
          <w:rPr>
            <w:noProof/>
            <w:webHidden/>
          </w:rPr>
          <w:fldChar w:fldCharType="end"/>
        </w:r>
      </w:hyperlink>
    </w:p>
    <w:p w:rsidR="00801841" w:rsidRDefault="00276082">
      <w:pPr>
        <w:pStyle w:val="TableofFigures"/>
        <w:tabs>
          <w:tab w:val="right" w:leader="dot" w:pos="9350"/>
        </w:tabs>
        <w:rPr>
          <w:rFonts w:asciiTheme="minorHAnsi" w:eastAsiaTheme="minorEastAsia" w:hAnsiTheme="minorHAnsi" w:cstheme="minorBidi"/>
          <w:noProof/>
          <w:sz w:val="22"/>
          <w:szCs w:val="22"/>
          <w:lang w:val="en-CA" w:eastAsia="en-CA"/>
        </w:rPr>
      </w:pPr>
      <w:hyperlink w:anchor="_Toc452907178" w:history="1">
        <w:r w:rsidR="00801841" w:rsidRPr="008A2AAB">
          <w:rPr>
            <w:rStyle w:val="Hyperlink"/>
            <w:noProof/>
          </w:rPr>
          <w:t>Figure 19. Gaussian process regression compared with Bayesian parameter estimation on Piccolo simulation data</w:t>
        </w:r>
        <w:r w:rsidR="00801841">
          <w:rPr>
            <w:noProof/>
            <w:webHidden/>
          </w:rPr>
          <w:tab/>
        </w:r>
        <w:r w:rsidR="00801841">
          <w:rPr>
            <w:noProof/>
            <w:webHidden/>
          </w:rPr>
          <w:fldChar w:fldCharType="begin"/>
        </w:r>
        <w:r w:rsidR="00801841">
          <w:rPr>
            <w:noProof/>
            <w:webHidden/>
          </w:rPr>
          <w:instrText xml:space="preserve"> PAGEREF _Toc452907178 \h </w:instrText>
        </w:r>
        <w:r w:rsidR="00801841">
          <w:rPr>
            <w:noProof/>
            <w:webHidden/>
          </w:rPr>
        </w:r>
        <w:r w:rsidR="00801841">
          <w:rPr>
            <w:noProof/>
            <w:webHidden/>
          </w:rPr>
          <w:fldChar w:fldCharType="separate"/>
        </w:r>
        <w:r w:rsidR="00801841">
          <w:rPr>
            <w:noProof/>
            <w:webHidden/>
          </w:rPr>
          <w:t>34</w:t>
        </w:r>
        <w:r w:rsidR="00801841">
          <w:rPr>
            <w:noProof/>
            <w:webHidden/>
          </w:rPr>
          <w:fldChar w:fldCharType="end"/>
        </w:r>
      </w:hyperlink>
    </w:p>
    <w:p w:rsidR="00801841" w:rsidRDefault="00276082">
      <w:pPr>
        <w:pStyle w:val="TableofFigures"/>
        <w:tabs>
          <w:tab w:val="right" w:leader="dot" w:pos="9350"/>
        </w:tabs>
        <w:rPr>
          <w:rFonts w:asciiTheme="minorHAnsi" w:eastAsiaTheme="minorEastAsia" w:hAnsiTheme="minorHAnsi" w:cstheme="minorBidi"/>
          <w:noProof/>
          <w:sz w:val="22"/>
          <w:szCs w:val="22"/>
          <w:lang w:val="en-CA" w:eastAsia="en-CA"/>
        </w:rPr>
      </w:pPr>
      <w:hyperlink w:anchor="_Toc452907179" w:history="1">
        <w:r w:rsidR="00801841" w:rsidRPr="008A2AAB">
          <w:rPr>
            <w:rStyle w:val="Hyperlink"/>
            <w:noProof/>
          </w:rPr>
          <w:t>Figure 20. CRRCSim thermal model showing vertical velocity</w:t>
        </w:r>
        <w:r w:rsidR="00801841">
          <w:rPr>
            <w:noProof/>
            <w:webHidden/>
          </w:rPr>
          <w:tab/>
        </w:r>
        <w:r w:rsidR="00801841">
          <w:rPr>
            <w:noProof/>
            <w:webHidden/>
          </w:rPr>
          <w:fldChar w:fldCharType="begin"/>
        </w:r>
        <w:r w:rsidR="00801841">
          <w:rPr>
            <w:noProof/>
            <w:webHidden/>
          </w:rPr>
          <w:instrText xml:space="preserve"> PAGEREF _Toc452907179 \h </w:instrText>
        </w:r>
        <w:r w:rsidR="00801841">
          <w:rPr>
            <w:noProof/>
            <w:webHidden/>
          </w:rPr>
        </w:r>
        <w:r w:rsidR="00801841">
          <w:rPr>
            <w:noProof/>
            <w:webHidden/>
          </w:rPr>
          <w:fldChar w:fldCharType="separate"/>
        </w:r>
        <w:r w:rsidR="00801841">
          <w:rPr>
            <w:noProof/>
            <w:webHidden/>
          </w:rPr>
          <w:t>35</w:t>
        </w:r>
        <w:r w:rsidR="00801841">
          <w:rPr>
            <w:noProof/>
            <w:webHidden/>
          </w:rPr>
          <w:fldChar w:fldCharType="end"/>
        </w:r>
      </w:hyperlink>
    </w:p>
    <w:p w:rsidR="00801841" w:rsidRDefault="00276082">
      <w:pPr>
        <w:pStyle w:val="TableofFigures"/>
        <w:tabs>
          <w:tab w:val="right" w:leader="dot" w:pos="9350"/>
        </w:tabs>
        <w:rPr>
          <w:rFonts w:asciiTheme="minorHAnsi" w:eastAsiaTheme="minorEastAsia" w:hAnsiTheme="minorHAnsi" w:cstheme="minorBidi"/>
          <w:noProof/>
          <w:sz w:val="22"/>
          <w:szCs w:val="22"/>
          <w:lang w:val="en-CA" w:eastAsia="en-CA"/>
        </w:rPr>
      </w:pPr>
      <w:hyperlink w:anchor="_Toc452907180" w:history="1">
        <w:r w:rsidR="00801841" w:rsidRPr="008A2AAB">
          <w:rPr>
            <w:rStyle w:val="Hyperlink"/>
            <w:noProof/>
          </w:rPr>
          <w:t>Figure 21. Gaussian process regression identifying a thermal in the CRRCSim simulator</w:t>
        </w:r>
        <w:r w:rsidR="00801841">
          <w:rPr>
            <w:noProof/>
            <w:webHidden/>
          </w:rPr>
          <w:tab/>
        </w:r>
        <w:r w:rsidR="00801841">
          <w:rPr>
            <w:noProof/>
            <w:webHidden/>
          </w:rPr>
          <w:fldChar w:fldCharType="begin"/>
        </w:r>
        <w:r w:rsidR="00801841">
          <w:rPr>
            <w:noProof/>
            <w:webHidden/>
          </w:rPr>
          <w:instrText xml:space="preserve"> PAGEREF _Toc452907180 \h </w:instrText>
        </w:r>
        <w:r w:rsidR="00801841">
          <w:rPr>
            <w:noProof/>
            <w:webHidden/>
          </w:rPr>
        </w:r>
        <w:r w:rsidR="00801841">
          <w:rPr>
            <w:noProof/>
            <w:webHidden/>
          </w:rPr>
          <w:fldChar w:fldCharType="separate"/>
        </w:r>
        <w:r w:rsidR="00801841">
          <w:rPr>
            <w:noProof/>
            <w:webHidden/>
          </w:rPr>
          <w:t>36</w:t>
        </w:r>
        <w:r w:rsidR="00801841">
          <w:rPr>
            <w:noProof/>
            <w:webHidden/>
          </w:rPr>
          <w:fldChar w:fldCharType="end"/>
        </w:r>
      </w:hyperlink>
    </w:p>
    <w:p w:rsidR="00801841" w:rsidRDefault="00276082">
      <w:pPr>
        <w:pStyle w:val="TableofFigures"/>
        <w:tabs>
          <w:tab w:val="right" w:leader="dot" w:pos="9350"/>
        </w:tabs>
        <w:rPr>
          <w:rFonts w:asciiTheme="minorHAnsi" w:eastAsiaTheme="minorEastAsia" w:hAnsiTheme="minorHAnsi" w:cstheme="minorBidi"/>
          <w:noProof/>
          <w:sz w:val="22"/>
          <w:szCs w:val="22"/>
          <w:lang w:val="en-CA" w:eastAsia="en-CA"/>
        </w:rPr>
      </w:pPr>
      <w:hyperlink w:anchor="_Toc452907181" w:history="1">
        <w:r w:rsidR="00801841" w:rsidRPr="008A2AAB">
          <w:rPr>
            <w:rStyle w:val="Hyperlink"/>
            <w:noProof/>
          </w:rPr>
          <w:t>Figure 22. Gaussian process regression identifying two thermals in the CRRCSim simulator</w:t>
        </w:r>
        <w:r w:rsidR="00801841">
          <w:rPr>
            <w:noProof/>
            <w:webHidden/>
          </w:rPr>
          <w:tab/>
        </w:r>
        <w:r w:rsidR="00801841">
          <w:rPr>
            <w:noProof/>
            <w:webHidden/>
          </w:rPr>
          <w:fldChar w:fldCharType="begin"/>
        </w:r>
        <w:r w:rsidR="00801841">
          <w:rPr>
            <w:noProof/>
            <w:webHidden/>
          </w:rPr>
          <w:instrText xml:space="preserve"> PAGEREF _Toc452907181 \h </w:instrText>
        </w:r>
        <w:r w:rsidR="00801841">
          <w:rPr>
            <w:noProof/>
            <w:webHidden/>
          </w:rPr>
        </w:r>
        <w:r w:rsidR="00801841">
          <w:rPr>
            <w:noProof/>
            <w:webHidden/>
          </w:rPr>
          <w:fldChar w:fldCharType="separate"/>
        </w:r>
        <w:r w:rsidR="00801841">
          <w:rPr>
            <w:noProof/>
            <w:webHidden/>
          </w:rPr>
          <w:t>36</w:t>
        </w:r>
        <w:r w:rsidR="00801841">
          <w:rPr>
            <w:noProof/>
            <w:webHidden/>
          </w:rPr>
          <w:fldChar w:fldCharType="end"/>
        </w:r>
      </w:hyperlink>
    </w:p>
    <w:p w:rsidR="00801841" w:rsidRDefault="00276082">
      <w:pPr>
        <w:pStyle w:val="TableofFigures"/>
        <w:tabs>
          <w:tab w:val="right" w:leader="dot" w:pos="9350"/>
        </w:tabs>
        <w:rPr>
          <w:rFonts w:asciiTheme="minorHAnsi" w:eastAsiaTheme="minorEastAsia" w:hAnsiTheme="minorHAnsi" w:cstheme="minorBidi"/>
          <w:noProof/>
          <w:sz w:val="22"/>
          <w:szCs w:val="22"/>
          <w:lang w:val="en-CA" w:eastAsia="en-CA"/>
        </w:rPr>
      </w:pPr>
      <w:hyperlink w:anchor="_Toc452907182" w:history="1">
        <w:r w:rsidR="00801841" w:rsidRPr="008A2AAB">
          <w:rPr>
            <w:rStyle w:val="Hyperlink"/>
            <w:noProof/>
          </w:rPr>
          <w:t>Figure 23. Bayesian network</w:t>
        </w:r>
        <w:r w:rsidR="00801841">
          <w:rPr>
            <w:noProof/>
            <w:webHidden/>
          </w:rPr>
          <w:tab/>
        </w:r>
        <w:r w:rsidR="00801841">
          <w:rPr>
            <w:noProof/>
            <w:webHidden/>
          </w:rPr>
          <w:fldChar w:fldCharType="begin"/>
        </w:r>
        <w:r w:rsidR="00801841">
          <w:rPr>
            <w:noProof/>
            <w:webHidden/>
          </w:rPr>
          <w:instrText xml:space="preserve"> PAGEREF _Toc452907182 \h </w:instrText>
        </w:r>
        <w:r w:rsidR="00801841">
          <w:rPr>
            <w:noProof/>
            <w:webHidden/>
          </w:rPr>
        </w:r>
        <w:r w:rsidR="00801841">
          <w:rPr>
            <w:noProof/>
            <w:webHidden/>
          </w:rPr>
          <w:fldChar w:fldCharType="separate"/>
        </w:r>
        <w:r w:rsidR="00801841">
          <w:rPr>
            <w:noProof/>
            <w:webHidden/>
          </w:rPr>
          <w:t>37</w:t>
        </w:r>
        <w:r w:rsidR="00801841">
          <w:rPr>
            <w:noProof/>
            <w:webHidden/>
          </w:rPr>
          <w:fldChar w:fldCharType="end"/>
        </w:r>
      </w:hyperlink>
    </w:p>
    <w:p w:rsidR="00801841" w:rsidRDefault="00276082">
      <w:pPr>
        <w:pStyle w:val="TableofFigures"/>
        <w:tabs>
          <w:tab w:val="right" w:leader="dot" w:pos="9350"/>
        </w:tabs>
        <w:rPr>
          <w:rFonts w:asciiTheme="minorHAnsi" w:eastAsiaTheme="minorEastAsia" w:hAnsiTheme="minorHAnsi" w:cstheme="minorBidi"/>
          <w:noProof/>
          <w:sz w:val="22"/>
          <w:szCs w:val="22"/>
          <w:lang w:val="en-CA" w:eastAsia="en-CA"/>
        </w:rPr>
      </w:pPr>
      <w:hyperlink w:anchor="_Toc452907183" w:history="1">
        <w:r w:rsidR="00801841" w:rsidRPr="008A2AAB">
          <w:rPr>
            <w:rStyle w:val="Hyperlink"/>
            <w:noProof/>
          </w:rPr>
          <w:t>Figure 24. A dynamic Bayesian network (DBN) learned with CaMML from CRRCSim simulation data</w:t>
        </w:r>
        <w:r w:rsidR="00801841">
          <w:rPr>
            <w:noProof/>
            <w:webHidden/>
          </w:rPr>
          <w:tab/>
        </w:r>
        <w:r w:rsidR="00801841">
          <w:rPr>
            <w:noProof/>
            <w:webHidden/>
          </w:rPr>
          <w:fldChar w:fldCharType="begin"/>
        </w:r>
        <w:r w:rsidR="00801841">
          <w:rPr>
            <w:noProof/>
            <w:webHidden/>
          </w:rPr>
          <w:instrText xml:space="preserve"> PAGEREF _Toc452907183 \h </w:instrText>
        </w:r>
        <w:r w:rsidR="00801841">
          <w:rPr>
            <w:noProof/>
            <w:webHidden/>
          </w:rPr>
        </w:r>
        <w:r w:rsidR="00801841">
          <w:rPr>
            <w:noProof/>
            <w:webHidden/>
          </w:rPr>
          <w:fldChar w:fldCharType="separate"/>
        </w:r>
        <w:r w:rsidR="00801841">
          <w:rPr>
            <w:noProof/>
            <w:webHidden/>
          </w:rPr>
          <w:t>38</w:t>
        </w:r>
        <w:r w:rsidR="00801841">
          <w:rPr>
            <w:noProof/>
            <w:webHidden/>
          </w:rPr>
          <w:fldChar w:fldCharType="end"/>
        </w:r>
      </w:hyperlink>
    </w:p>
    <w:p w:rsidR="00801841" w:rsidRDefault="00276082">
      <w:pPr>
        <w:pStyle w:val="TableofFigures"/>
        <w:tabs>
          <w:tab w:val="right" w:leader="dot" w:pos="9350"/>
        </w:tabs>
        <w:rPr>
          <w:rFonts w:asciiTheme="minorHAnsi" w:eastAsiaTheme="minorEastAsia" w:hAnsiTheme="minorHAnsi" w:cstheme="minorBidi"/>
          <w:noProof/>
          <w:sz w:val="22"/>
          <w:szCs w:val="22"/>
          <w:lang w:val="en-CA" w:eastAsia="en-CA"/>
        </w:rPr>
      </w:pPr>
      <w:hyperlink w:anchor="_Toc452907184" w:history="1">
        <w:r w:rsidR="00801841" w:rsidRPr="008A2AAB">
          <w:rPr>
            <w:rStyle w:val="Hyperlink"/>
            <w:noProof/>
          </w:rPr>
          <w:t>Figure 25. The BN used to predict the next word of a message for the case where n=3</w:t>
        </w:r>
        <w:r w:rsidR="00801841">
          <w:rPr>
            <w:noProof/>
            <w:webHidden/>
          </w:rPr>
          <w:tab/>
        </w:r>
        <w:r w:rsidR="00801841">
          <w:rPr>
            <w:noProof/>
            <w:webHidden/>
          </w:rPr>
          <w:fldChar w:fldCharType="begin"/>
        </w:r>
        <w:r w:rsidR="00801841">
          <w:rPr>
            <w:noProof/>
            <w:webHidden/>
          </w:rPr>
          <w:instrText xml:space="preserve"> PAGEREF _Toc452907184 \h </w:instrText>
        </w:r>
        <w:r w:rsidR="00801841">
          <w:rPr>
            <w:noProof/>
            <w:webHidden/>
          </w:rPr>
        </w:r>
        <w:r w:rsidR="00801841">
          <w:rPr>
            <w:noProof/>
            <w:webHidden/>
          </w:rPr>
          <w:fldChar w:fldCharType="separate"/>
        </w:r>
        <w:r w:rsidR="00801841">
          <w:rPr>
            <w:noProof/>
            <w:webHidden/>
          </w:rPr>
          <w:t>39</w:t>
        </w:r>
        <w:r w:rsidR="00801841">
          <w:rPr>
            <w:noProof/>
            <w:webHidden/>
          </w:rPr>
          <w:fldChar w:fldCharType="end"/>
        </w:r>
      </w:hyperlink>
    </w:p>
    <w:p w:rsidR="00801841" w:rsidRDefault="00276082">
      <w:pPr>
        <w:pStyle w:val="TableofFigures"/>
        <w:tabs>
          <w:tab w:val="right" w:leader="dot" w:pos="9350"/>
        </w:tabs>
        <w:rPr>
          <w:rFonts w:asciiTheme="minorHAnsi" w:eastAsiaTheme="minorEastAsia" w:hAnsiTheme="minorHAnsi" w:cstheme="minorBidi"/>
          <w:noProof/>
          <w:sz w:val="22"/>
          <w:szCs w:val="22"/>
          <w:lang w:val="en-CA" w:eastAsia="en-CA"/>
        </w:rPr>
      </w:pPr>
      <w:hyperlink w:anchor="_Toc452907185" w:history="1">
        <w:r w:rsidR="00801841" w:rsidRPr="008A2AAB">
          <w:rPr>
            <w:rStyle w:val="Hyperlink"/>
            <w:noProof/>
          </w:rPr>
          <w:t>Figure 26: The structure of our solution</w:t>
        </w:r>
        <w:r w:rsidR="00801841">
          <w:rPr>
            <w:noProof/>
            <w:webHidden/>
          </w:rPr>
          <w:tab/>
        </w:r>
        <w:r w:rsidR="00801841">
          <w:rPr>
            <w:noProof/>
            <w:webHidden/>
          </w:rPr>
          <w:fldChar w:fldCharType="begin"/>
        </w:r>
        <w:r w:rsidR="00801841">
          <w:rPr>
            <w:noProof/>
            <w:webHidden/>
          </w:rPr>
          <w:instrText xml:space="preserve"> PAGEREF _Toc452907185 \h </w:instrText>
        </w:r>
        <w:r w:rsidR="00801841">
          <w:rPr>
            <w:noProof/>
            <w:webHidden/>
          </w:rPr>
        </w:r>
        <w:r w:rsidR="00801841">
          <w:rPr>
            <w:noProof/>
            <w:webHidden/>
          </w:rPr>
          <w:fldChar w:fldCharType="separate"/>
        </w:r>
        <w:r w:rsidR="00801841">
          <w:rPr>
            <w:noProof/>
            <w:webHidden/>
          </w:rPr>
          <w:t>44</w:t>
        </w:r>
        <w:r w:rsidR="00801841">
          <w:rPr>
            <w:noProof/>
            <w:webHidden/>
          </w:rPr>
          <w:fldChar w:fldCharType="end"/>
        </w:r>
      </w:hyperlink>
    </w:p>
    <w:p w:rsidR="00801841" w:rsidRDefault="00276082">
      <w:pPr>
        <w:pStyle w:val="TableofFigures"/>
        <w:tabs>
          <w:tab w:val="right" w:leader="dot" w:pos="9350"/>
        </w:tabs>
        <w:rPr>
          <w:rFonts w:asciiTheme="minorHAnsi" w:eastAsiaTheme="minorEastAsia" w:hAnsiTheme="minorHAnsi" w:cstheme="minorBidi"/>
          <w:noProof/>
          <w:sz w:val="22"/>
          <w:szCs w:val="22"/>
          <w:lang w:val="en-CA" w:eastAsia="en-CA"/>
        </w:rPr>
      </w:pPr>
      <w:hyperlink r:id="rId13" w:anchor="_Toc452907186" w:history="1">
        <w:r w:rsidR="00801841" w:rsidRPr="008A2AAB">
          <w:rPr>
            <w:rStyle w:val="Hyperlink"/>
            <w:noProof/>
          </w:rPr>
          <w:t>Figure 27: Machine Learning Course Certificate</w:t>
        </w:r>
        <w:r w:rsidR="00801841">
          <w:rPr>
            <w:noProof/>
            <w:webHidden/>
          </w:rPr>
          <w:tab/>
        </w:r>
        <w:r w:rsidR="00801841">
          <w:rPr>
            <w:noProof/>
            <w:webHidden/>
          </w:rPr>
          <w:fldChar w:fldCharType="begin"/>
        </w:r>
        <w:r w:rsidR="00801841">
          <w:rPr>
            <w:noProof/>
            <w:webHidden/>
          </w:rPr>
          <w:instrText xml:space="preserve"> PAGEREF _Toc452907186 \h </w:instrText>
        </w:r>
        <w:r w:rsidR="00801841">
          <w:rPr>
            <w:noProof/>
            <w:webHidden/>
          </w:rPr>
        </w:r>
        <w:r w:rsidR="00801841">
          <w:rPr>
            <w:noProof/>
            <w:webHidden/>
          </w:rPr>
          <w:fldChar w:fldCharType="separate"/>
        </w:r>
        <w:r w:rsidR="00801841">
          <w:rPr>
            <w:noProof/>
            <w:webHidden/>
          </w:rPr>
          <w:t>46</w:t>
        </w:r>
        <w:r w:rsidR="00801841">
          <w:rPr>
            <w:noProof/>
            <w:webHidden/>
          </w:rPr>
          <w:fldChar w:fldCharType="end"/>
        </w:r>
      </w:hyperlink>
    </w:p>
    <w:p w:rsidR="00801841" w:rsidRDefault="00276082">
      <w:pPr>
        <w:pStyle w:val="TableofFigures"/>
        <w:tabs>
          <w:tab w:val="right" w:leader="dot" w:pos="9350"/>
        </w:tabs>
        <w:rPr>
          <w:rFonts w:asciiTheme="minorHAnsi" w:eastAsiaTheme="minorEastAsia" w:hAnsiTheme="minorHAnsi" w:cstheme="minorBidi"/>
          <w:noProof/>
          <w:sz w:val="22"/>
          <w:szCs w:val="22"/>
          <w:lang w:val="en-CA" w:eastAsia="en-CA"/>
        </w:rPr>
      </w:pPr>
      <w:hyperlink w:anchor="_Toc452907187" w:history="1">
        <w:r w:rsidR="00801841" w:rsidRPr="008A2AAB">
          <w:rPr>
            <w:rStyle w:val="Hyperlink"/>
            <w:noProof/>
          </w:rPr>
          <w:t>Figure 28: Maze solved using dynamic programming (below: value function, right: policy)</w:t>
        </w:r>
        <w:r w:rsidR="00801841">
          <w:rPr>
            <w:noProof/>
            <w:webHidden/>
          </w:rPr>
          <w:tab/>
        </w:r>
        <w:r w:rsidR="00801841">
          <w:rPr>
            <w:noProof/>
            <w:webHidden/>
          </w:rPr>
          <w:fldChar w:fldCharType="begin"/>
        </w:r>
        <w:r w:rsidR="00801841">
          <w:rPr>
            <w:noProof/>
            <w:webHidden/>
          </w:rPr>
          <w:instrText xml:space="preserve"> PAGEREF _Toc452907187 \h </w:instrText>
        </w:r>
        <w:r w:rsidR="00801841">
          <w:rPr>
            <w:noProof/>
            <w:webHidden/>
          </w:rPr>
        </w:r>
        <w:r w:rsidR="00801841">
          <w:rPr>
            <w:noProof/>
            <w:webHidden/>
          </w:rPr>
          <w:fldChar w:fldCharType="separate"/>
        </w:r>
        <w:r w:rsidR="00801841">
          <w:rPr>
            <w:noProof/>
            <w:webHidden/>
          </w:rPr>
          <w:t>49</w:t>
        </w:r>
        <w:r w:rsidR="00801841">
          <w:rPr>
            <w:noProof/>
            <w:webHidden/>
          </w:rPr>
          <w:fldChar w:fldCharType="end"/>
        </w:r>
      </w:hyperlink>
    </w:p>
    <w:p w:rsidR="00801841" w:rsidRDefault="00276082">
      <w:pPr>
        <w:pStyle w:val="TableofFigures"/>
        <w:tabs>
          <w:tab w:val="right" w:leader="dot" w:pos="9350"/>
        </w:tabs>
        <w:rPr>
          <w:rFonts w:asciiTheme="minorHAnsi" w:eastAsiaTheme="minorEastAsia" w:hAnsiTheme="minorHAnsi" w:cstheme="minorBidi"/>
          <w:noProof/>
          <w:sz w:val="22"/>
          <w:szCs w:val="22"/>
          <w:lang w:val="en-CA" w:eastAsia="en-CA"/>
        </w:rPr>
      </w:pPr>
      <w:hyperlink r:id="rId14" w:anchor="_Toc452907188" w:history="1">
        <w:r w:rsidR="00801841" w:rsidRPr="008A2AAB">
          <w:rPr>
            <w:rStyle w:val="Hyperlink"/>
            <w:noProof/>
          </w:rPr>
          <w:t>Figure 30: Effect of exploration on average performance</w:t>
        </w:r>
        <w:r w:rsidR="00801841">
          <w:rPr>
            <w:noProof/>
            <w:webHidden/>
          </w:rPr>
          <w:tab/>
        </w:r>
        <w:r w:rsidR="00801841">
          <w:rPr>
            <w:noProof/>
            <w:webHidden/>
          </w:rPr>
          <w:fldChar w:fldCharType="begin"/>
        </w:r>
        <w:r w:rsidR="00801841">
          <w:rPr>
            <w:noProof/>
            <w:webHidden/>
          </w:rPr>
          <w:instrText xml:space="preserve"> PAGEREF _Toc452907188 \h </w:instrText>
        </w:r>
        <w:r w:rsidR="00801841">
          <w:rPr>
            <w:noProof/>
            <w:webHidden/>
          </w:rPr>
        </w:r>
        <w:r w:rsidR="00801841">
          <w:rPr>
            <w:noProof/>
            <w:webHidden/>
          </w:rPr>
          <w:fldChar w:fldCharType="separate"/>
        </w:r>
        <w:r w:rsidR="00801841">
          <w:rPr>
            <w:noProof/>
            <w:webHidden/>
          </w:rPr>
          <w:t>52</w:t>
        </w:r>
        <w:r w:rsidR="00801841">
          <w:rPr>
            <w:noProof/>
            <w:webHidden/>
          </w:rPr>
          <w:fldChar w:fldCharType="end"/>
        </w:r>
      </w:hyperlink>
    </w:p>
    <w:p w:rsidR="00801841" w:rsidRDefault="00276082">
      <w:pPr>
        <w:pStyle w:val="TableofFigures"/>
        <w:tabs>
          <w:tab w:val="right" w:leader="dot" w:pos="9350"/>
        </w:tabs>
        <w:rPr>
          <w:rFonts w:asciiTheme="minorHAnsi" w:eastAsiaTheme="minorEastAsia" w:hAnsiTheme="minorHAnsi" w:cstheme="minorBidi"/>
          <w:noProof/>
          <w:sz w:val="22"/>
          <w:szCs w:val="22"/>
          <w:lang w:val="en-CA" w:eastAsia="en-CA"/>
        </w:rPr>
      </w:pPr>
      <w:hyperlink r:id="rId15" w:anchor="_Toc452907189" w:history="1">
        <w:r w:rsidR="00801841" w:rsidRPr="008A2AAB">
          <w:rPr>
            <w:rStyle w:val="Hyperlink"/>
            <w:noProof/>
          </w:rPr>
          <w:t xml:space="preserve">Figure 31: Summary of SARSA Learning Algorithm </w:t>
        </w:r>
        <w:r w:rsidR="00801841" w:rsidRPr="008A2AAB">
          <w:rPr>
            <w:rStyle w:val="Hyperlink"/>
            <w:noProof/>
            <w:lang w:val="en-CA" w:eastAsia="en-US"/>
          </w:rPr>
          <w:t>(Sutton 6.5)</w:t>
        </w:r>
        <w:r w:rsidR="00801841">
          <w:rPr>
            <w:noProof/>
            <w:webHidden/>
          </w:rPr>
          <w:tab/>
        </w:r>
        <w:r w:rsidR="00801841">
          <w:rPr>
            <w:noProof/>
            <w:webHidden/>
          </w:rPr>
          <w:fldChar w:fldCharType="begin"/>
        </w:r>
        <w:r w:rsidR="00801841">
          <w:rPr>
            <w:noProof/>
            <w:webHidden/>
          </w:rPr>
          <w:instrText xml:space="preserve"> PAGEREF _Toc452907189 \h </w:instrText>
        </w:r>
        <w:r w:rsidR="00801841">
          <w:rPr>
            <w:noProof/>
            <w:webHidden/>
          </w:rPr>
        </w:r>
        <w:r w:rsidR="00801841">
          <w:rPr>
            <w:noProof/>
            <w:webHidden/>
          </w:rPr>
          <w:fldChar w:fldCharType="separate"/>
        </w:r>
        <w:r w:rsidR="00801841">
          <w:rPr>
            <w:noProof/>
            <w:webHidden/>
          </w:rPr>
          <w:t>54</w:t>
        </w:r>
        <w:r w:rsidR="00801841">
          <w:rPr>
            <w:noProof/>
            <w:webHidden/>
          </w:rPr>
          <w:fldChar w:fldCharType="end"/>
        </w:r>
      </w:hyperlink>
    </w:p>
    <w:p w:rsidR="00801841" w:rsidRDefault="00276082">
      <w:pPr>
        <w:pStyle w:val="TableofFigures"/>
        <w:tabs>
          <w:tab w:val="right" w:leader="dot" w:pos="9350"/>
        </w:tabs>
        <w:rPr>
          <w:rFonts w:asciiTheme="minorHAnsi" w:eastAsiaTheme="minorEastAsia" w:hAnsiTheme="minorHAnsi" w:cstheme="minorBidi"/>
          <w:noProof/>
          <w:sz w:val="22"/>
          <w:szCs w:val="22"/>
          <w:lang w:val="en-CA" w:eastAsia="en-CA"/>
        </w:rPr>
      </w:pPr>
      <w:hyperlink r:id="rId16" w:anchor="_Toc452907190" w:history="1">
        <w:r w:rsidR="00801841" w:rsidRPr="008A2AAB">
          <w:rPr>
            <w:rStyle w:val="Hyperlink"/>
            <w:noProof/>
          </w:rPr>
          <w:t>Figure 32: Summary of Q Learning Algorithm (Sutton 6.5)</w:t>
        </w:r>
        <w:r w:rsidR="00801841">
          <w:rPr>
            <w:noProof/>
            <w:webHidden/>
          </w:rPr>
          <w:tab/>
        </w:r>
        <w:r w:rsidR="00801841">
          <w:rPr>
            <w:noProof/>
            <w:webHidden/>
          </w:rPr>
          <w:fldChar w:fldCharType="begin"/>
        </w:r>
        <w:r w:rsidR="00801841">
          <w:rPr>
            <w:noProof/>
            <w:webHidden/>
          </w:rPr>
          <w:instrText xml:space="preserve"> PAGEREF _Toc452907190 \h </w:instrText>
        </w:r>
        <w:r w:rsidR="00801841">
          <w:rPr>
            <w:noProof/>
            <w:webHidden/>
          </w:rPr>
        </w:r>
        <w:r w:rsidR="00801841">
          <w:rPr>
            <w:noProof/>
            <w:webHidden/>
          </w:rPr>
          <w:fldChar w:fldCharType="separate"/>
        </w:r>
        <w:r w:rsidR="00801841">
          <w:rPr>
            <w:noProof/>
            <w:webHidden/>
          </w:rPr>
          <w:t>55</w:t>
        </w:r>
        <w:r w:rsidR="00801841">
          <w:rPr>
            <w:noProof/>
            <w:webHidden/>
          </w:rPr>
          <w:fldChar w:fldCharType="end"/>
        </w:r>
      </w:hyperlink>
    </w:p>
    <w:p w:rsidR="00801841" w:rsidRDefault="00276082">
      <w:pPr>
        <w:pStyle w:val="TableofFigures"/>
        <w:tabs>
          <w:tab w:val="right" w:leader="dot" w:pos="9350"/>
        </w:tabs>
        <w:rPr>
          <w:rFonts w:asciiTheme="minorHAnsi" w:eastAsiaTheme="minorEastAsia" w:hAnsiTheme="minorHAnsi" w:cstheme="minorBidi"/>
          <w:noProof/>
          <w:sz w:val="22"/>
          <w:szCs w:val="22"/>
          <w:lang w:val="en-CA" w:eastAsia="en-CA"/>
        </w:rPr>
      </w:pPr>
      <w:hyperlink r:id="rId17" w:anchor="_Toc452907191" w:history="1">
        <w:r w:rsidR="00801841" w:rsidRPr="008A2AAB">
          <w:rPr>
            <w:rStyle w:val="Hyperlink"/>
            <w:noProof/>
          </w:rPr>
          <w:t>Figure 32: Three thermals with hill climbing. The black line show the path of the UAV as it moves to an area of higher thermal strength.</w:t>
        </w:r>
        <w:r w:rsidR="00801841">
          <w:rPr>
            <w:noProof/>
            <w:webHidden/>
          </w:rPr>
          <w:tab/>
        </w:r>
        <w:r w:rsidR="00801841">
          <w:rPr>
            <w:noProof/>
            <w:webHidden/>
          </w:rPr>
          <w:fldChar w:fldCharType="begin"/>
        </w:r>
        <w:r w:rsidR="00801841">
          <w:rPr>
            <w:noProof/>
            <w:webHidden/>
          </w:rPr>
          <w:instrText xml:space="preserve"> PAGEREF _Toc452907191 \h </w:instrText>
        </w:r>
        <w:r w:rsidR="00801841">
          <w:rPr>
            <w:noProof/>
            <w:webHidden/>
          </w:rPr>
        </w:r>
        <w:r w:rsidR="00801841">
          <w:rPr>
            <w:noProof/>
            <w:webHidden/>
          </w:rPr>
          <w:fldChar w:fldCharType="separate"/>
        </w:r>
        <w:r w:rsidR="00801841">
          <w:rPr>
            <w:noProof/>
            <w:webHidden/>
          </w:rPr>
          <w:t>56</w:t>
        </w:r>
        <w:r w:rsidR="00801841">
          <w:rPr>
            <w:noProof/>
            <w:webHidden/>
          </w:rPr>
          <w:fldChar w:fldCharType="end"/>
        </w:r>
      </w:hyperlink>
    </w:p>
    <w:p w:rsidR="00801841" w:rsidRDefault="00276082">
      <w:pPr>
        <w:pStyle w:val="TableofFigures"/>
        <w:tabs>
          <w:tab w:val="right" w:leader="dot" w:pos="9350"/>
        </w:tabs>
        <w:rPr>
          <w:rFonts w:asciiTheme="minorHAnsi" w:eastAsiaTheme="minorEastAsia" w:hAnsiTheme="minorHAnsi" w:cstheme="minorBidi"/>
          <w:noProof/>
          <w:sz w:val="22"/>
          <w:szCs w:val="22"/>
          <w:lang w:val="en-CA" w:eastAsia="en-CA"/>
        </w:rPr>
      </w:pPr>
      <w:hyperlink r:id="rId18" w:anchor="_Toc452907192" w:history="1">
        <w:r w:rsidR="00801841" w:rsidRPr="008A2AAB">
          <w:rPr>
            <w:rStyle w:val="Hyperlink"/>
            <w:noProof/>
          </w:rPr>
          <w:t>Figure 34: Training examples for hill climbing policy</w:t>
        </w:r>
        <w:r w:rsidR="00801841">
          <w:rPr>
            <w:noProof/>
            <w:webHidden/>
          </w:rPr>
          <w:tab/>
        </w:r>
        <w:r w:rsidR="00801841">
          <w:rPr>
            <w:noProof/>
            <w:webHidden/>
          </w:rPr>
          <w:fldChar w:fldCharType="begin"/>
        </w:r>
        <w:r w:rsidR="00801841">
          <w:rPr>
            <w:noProof/>
            <w:webHidden/>
          </w:rPr>
          <w:instrText xml:space="preserve"> PAGEREF _Toc452907192 \h </w:instrText>
        </w:r>
        <w:r w:rsidR="00801841">
          <w:rPr>
            <w:noProof/>
            <w:webHidden/>
          </w:rPr>
        </w:r>
        <w:r w:rsidR="00801841">
          <w:rPr>
            <w:noProof/>
            <w:webHidden/>
          </w:rPr>
          <w:fldChar w:fldCharType="separate"/>
        </w:r>
        <w:r w:rsidR="00801841">
          <w:rPr>
            <w:noProof/>
            <w:webHidden/>
          </w:rPr>
          <w:t>57</w:t>
        </w:r>
        <w:r w:rsidR="00801841">
          <w:rPr>
            <w:noProof/>
            <w:webHidden/>
          </w:rPr>
          <w:fldChar w:fldCharType="end"/>
        </w:r>
      </w:hyperlink>
    </w:p>
    <w:p w:rsidR="00801841" w:rsidRDefault="00276082">
      <w:pPr>
        <w:pStyle w:val="TableofFigures"/>
        <w:tabs>
          <w:tab w:val="right" w:leader="dot" w:pos="9350"/>
        </w:tabs>
        <w:rPr>
          <w:rFonts w:asciiTheme="minorHAnsi" w:eastAsiaTheme="minorEastAsia" w:hAnsiTheme="minorHAnsi" w:cstheme="minorBidi"/>
          <w:noProof/>
          <w:sz w:val="22"/>
          <w:szCs w:val="22"/>
          <w:lang w:val="en-CA" w:eastAsia="en-CA"/>
        </w:rPr>
      </w:pPr>
      <w:hyperlink r:id="rId19" w:anchor="_Toc452907193" w:history="1">
        <w:r w:rsidR="00801841" w:rsidRPr="008A2AAB">
          <w:rPr>
            <w:rStyle w:val="Hyperlink"/>
            <w:noProof/>
          </w:rPr>
          <w:t>Figure 35: The form of a neural network  By Glosser.ca - Own work, Derivative of File:Artificial neural network.svg, CC BY-SA 3.0, https://commons.wikimedia.org/w/index.php?curid=24913461</w:t>
        </w:r>
        <w:r w:rsidR="00801841">
          <w:rPr>
            <w:noProof/>
            <w:webHidden/>
          </w:rPr>
          <w:tab/>
        </w:r>
        <w:r w:rsidR="00801841">
          <w:rPr>
            <w:noProof/>
            <w:webHidden/>
          </w:rPr>
          <w:fldChar w:fldCharType="begin"/>
        </w:r>
        <w:r w:rsidR="00801841">
          <w:rPr>
            <w:noProof/>
            <w:webHidden/>
          </w:rPr>
          <w:instrText xml:space="preserve"> PAGEREF _Toc452907193 \h </w:instrText>
        </w:r>
        <w:r w:rsidR="00801841">
          <w:rPr>
            <w:noProof/>
            <w:webHidden/>
          </w:rPr>
        </w:r>
        <w:r w:rsidR="00801841">
          <w:rPr>
            <w:noProof/>
            <w:webHidden/>
          </w:rPr>
          <w:fldChar w:fldCharType="separate"/>
        </w:r>
        <w:r w:rsidR="00801841">
          <w:rPr>
            <w:noProof/>
            <w:webHidden/>
          </w:rPr>
          <w:t>59</w:t>
        </w:r>
        <w:r w:rsidR="00801841">
          <w:rPr>
            <w:noProof/>
            <w:webHidden/>
          </w:rPr>
          <w:fldChar w:fldCharType="end"/>
        </w:r>
      </w:hyperlink>
    </w:p>
    <w:p w:rsidR="00801841" w:rsidRDefault="00276082">
      <w:pPr>
        <w:pStyle w:val="TableofFigures"/>
        <w:tabs>
          <w:tab w:val="right" w:leader="dot" w:pos="9350"/>
        </w:tabs>
        <w:rPr>
          <w:rFonts w:asciiTheme="minorHAnsi" w:eastAsiaTheme="minorEastAsia" w:hAnsiTheme="minorHAnsi" w:cstheme="minorBidi"/>
          <w:noProof/>
          <w:sz w:val="22"/>
          <w:szCs w:val="22"/>
          <w:lang w:val="en-CA" w:eastAsia="en-CA"/>
        </w:rPr>
      </w:pPr>
      <w:hyperlink r:id="rId20" w:anchor="_Toc452907194" w:history="1">
        <w:r w:rsidR="00801841" w:rsidRPr="008A2AAB">
          <w:rPr>
            <w:rStyle w:val="Hyperlink"/>
            <w:noProof/>
          </w:rPr>
          <w:t>Figure 36: Poor neural network classification results</w:t>
        </w:r>
        <w:r w:rsidR="00801841">
          <w:rPr>
            <w:noProof/>
            <w:webHidden/>
          </w:rPr>
          <w:tab/>
        </w:r>
        <w:r w:rsidR="00801841">
          <w:rPr>
            <w:noProof/>
            <w:webHidden/>
          </w:rPr>
          <w:fldChar w:fldCharType="begin"/>
        </w:r>
        <w:r w:rsidR="00801841">
          <w:rPr>
            <w:noProof/>
            <w:webHidden/>
          </w:rPr>
          <w:instrText xml:space="preserve"> PAGEREF _Toc452907194 \h </w:instrText>
        </w:r>
        <w:r w:rsidR="00801841">
          <w:rPr>
            <w:noProof/>
            <w:webHidden/>
          </w:rPr>
        </w:r>
        <w:r w:rsidR="00801841">
          <w:rPr>
            <w:noProof/>
            <w:webHidden/>
          </w:rPr>
          <w:fldChar w:fldCharType="separate"/>
        </w:r>
        <w:r w:rsidR="00801841">
          <w:rPr>
            <w:noProof/>
            <w:webHidden/>
          </w:rPr>
          <w:t>60</w:t>
        </w:r>
        <w:r w:rsidR="00801841">
          <w:rPr>
            <w:noProof/>
            <w:webHidden/>
          </w:rPr>
          <w:fldChar w:fldCharType="end"/>
        </w:r>
      </w:hyperlink>
    </w:p>
    <w:p w:rsidR="00801841" w:rsidRDefault="00276082">
      <w:pPr>
        <w:pStyle w:val="TableofFigures"/>
        <w:tabs>
          <w:tab w:val="right" w:leader="dot" w:pos="9350"/>
        </w:tabs>
        <w:rPr>
          <w:rFonts w:asciiTheme="minorHAnsi" w:eastAsiaTheme="minorEastAsia" w:hAnsiTheme="minorHAnsi" w:cstheme="minorBidi"/>
          <w:noProof/>
          <w:sz w:val="22"/>
          <w:szCs w:val="22"/>
          <w:lang w:val="en-CA" w:eastAsia="en-CA"/>
        </w:rPr>
      </w:pPr>
      <w:hyperlink r:id="rId21" w:anchor="_Toc452907195" w:history="1">
        <w:r w:rsidR="00801841" w:rsidRPr="008A2AAB">
          <w:rPr>
            <w:rStyle w:val="Hyperlink"/>
            <w:noProof/>
          </w:rPr>
          <w:t>Figure 37: Successful neural regression.</w:t>
        </w:r>
        <w:r w:rsidR="00801841">
          <w:rPr>
            <w:noProof/>
            <w:webHidden/>
          </w:rPr>
          <w:tab/>
        </w:r>
        <w:r w:rsidR="00801841">
          <w:rPr>
            <w:noProof/>
            <w:webHidden/>
          </w:rPr>
          <w:fldChar w:fldCharType="begin"/>
        </w:r>
        <w:r w:rsidR="00801841">
          <w:rPr>
            <w:noProof/>
            <w:webHidden/>
          </w:rPr>
          <w:instrText xml:space="preserve"> PAGEREF _Toc452907195 \h </w:instrText>
        </w:r>
        <w:r w:rsidR="00801841">
          <w:rPr>
            <w:noProof/>
            <w:webHidden/>
          </w:rPr>
        </w:r>
        <w:r w:rsidR="00801841">
          <w:rPr>
            <w:noProof/>
            <w:webHidden/>
          </w:rPr>
          <w:fldChar w:fldCharType="separate"/>
        </w:r>
        <w:r w:rsidR="00801841">
          <w:rPr>
            <w:noProof/>
            <w:webHidden/>
          </w:rPr>
          <w:t>61</w:t>
        </w:r>
        <w:r w:rsidR="00801841">
          <w:rPr>
            <w:noProof/>
            <w:webHidden/>
          </w:rPr>
          <w:fldChar w:fldCharType="end"/>
        </w:r>
      </w:hyperlink>
    </w:p>
    <w:p w:rsidR="00801841" w:rsidRDefault="00276082">
      <w:pPr>
        <w:pStyle w:val="TableofFigures"/>
        <w:tabs>
          <w:tab w:val="right" w:leader="dot" w:pos="9350"/>
        </w:tabs>
        <w:rPr>
          <w:rFonts w:asciiTheme="minorHAnsi" w:eastAsiaTheme="minorEastAsia" w:hAnsiTheme="minorHAnsi" w:cstheme="minorBidi"/>
          <w:noProof/>
          <w:sz w:val="22"/>
          <w:szCs w:val="22"/>
          <w:lang w:val="en-CA" w:eastAsia="en-CA"/>
        </w:rPr>
      </w:pPr>
      <w:hyperlink r:id="rId22" w:anchor="_Toc452907196" w:history="1">
        <w:r w:rsidR="00801841" w:rsidRPr="008A2AAB">
          <w:rPr>
            <w:rStyle w:val="Hyperlink"/>
            <w:noProof/>
          </w:rPr>
          <w:t>Figure 38: XOR regression example</w:t>
        </w:r>
        <w:r w:rsidR="00801841">
          <w:rPr>
            <w:noProof/>
            <w:webHidden/>
          </w:rPr>
          <w:tab/>
        </w:r>
        <w:r w:rsidR="00801841">
          <w:rPr>
            <w:noProof/>
            <w:webHidden/>
          </w:rPr>
          <w:fldChar w:fldCharType="begin"/>
        </w:r>
        <w:r w:rsidR="00801841">
          <w:rPr>
            <w:noProof/>
            <w:webHidden/>
          </w:rPr>
          <w:instrText xml:space="preserve"> PAGEREF _Toc452907196 \h </w:instrText>
        </w:r>
        <w:r w:rsidR="00801841">
          <w:rPr>
            <w:noProof/>
            <w:webHidden/>
          </w:rPr>
        </w:r>
        <w:r w:rsidR="00801841">
          <w:rPr>
            <w:noProof/>
            <w:webHidden/>
          </w:rPr>
          <w:fldChar w:fldCharType="separate"/>
        </w:r>
        <w:r w:rsidR="00801841">
          <w:rPr>
            <w:noProof/>
            <w:webHidden/>
          </w:rPr>
          <w:t>61</w:t>
        </w:r>
        <w:r w:rsidR="00801841">
          <w:rPr>
            <w:noProof/>
            <w:webHidden/>
          </w:rPr>
          <w:fldChar w:fldCharType="end"/>
        </w:r>
      </w:hyperlink>
    </w:p>
    <w:p w:rsidR="00801841" w:rsidRDefault="00276082">
      <w:pPr>
        <w:pStyle w:val="TableofFigures"/>
        <w:tabs>
          <w:tab w:val="right" w:leader="dot" w:pos="9350"/>
        </w:tabs>
        <w:rPr>
          <w:rFonts w:asciiTheme="minorHAnsi" w:eastAsiaTheme="minorEastAsia" w:hAnsiTheme="minorHAnsi" w:cstheme="minorBidi"/>
          <w:noProof/>
          <w:sz w:val="22"/>
          <w:szCs w:val="22"/>
          <w:lang w:val="en-CA" w:eastAsia="en-CA"/>
        </w:rPr>
      </w:pPr>
      <w:hyperlink r:id="rId23" w:anchor="_Toc452907197" w:history="1">
        <w:r w:rsidR="00801841" w:rsidRPr="008A2AAB">
          <w:rPr>
            <w:rStyle w:val="Hyperlink"/>
            <w:noProof/>
          </w:rPr>
          <w:t>Figure 39: PyBrain learning structure (http://pybrain.org/docs/tutorial/reinforcement-learning.html)</w:t>
        </w:r>
        <w:r w:rsidR="00801841">
          <w:rPr>
            <w:noProof/>
            <w:webHidden/>
          </w:rPr>
          <w:tab/>
        </w:r>
        <w:r w:rsidR="00801841">
          <w:rPr>
            <w:noProof/>
            <w:webHidden/>
          </w:rPr>
          <w:fldChar w:fldCharType="begin"/>
        </w:r>
        <w:r w:rsidR="00801841">
          <w:rPr>
            <w:noProof/>
            <w:webHidden/>
          </w:rPr>
          <w:instrText xml:space="preserve"> PAGEREF _Toc452907197 \h </w:instrText>
        </w:r>
        <w:r w:rsidR="00801841">
          <w:rPr>
            <w:noProof/>
            <w:webHidden/>
          </w:rPr>
        </w:r>
        <w:r w:rsidR="00801841">
          <w:rPr>
            <w:noProof/>
            <w:webHidden/>
          </w:rPr>
          <w:fldChar w:fldCharType="separate"/>
        </w:r>
        <w:r w:rsidR="00801841">
          <w:rPr>
            <w:noProof/>
            <w:webHidden/>
          </w:rPr>
          <w:t>62</w:t>
        </w:r>
        <w:r w:rsidR="00801841">
          <w:rPr>
            <w:noProof/>
            <w:webHidden/>
          </w:rPr>
          <w:fldChar w:fldCharType="end"/>
        </w:r>
      </w:hyperlink>
    </w:p>
    <w:p w:rsidR="00801841" w:rsidRDefault="00276082">
      <w:pPr>
        <w:pStyle w:val="TableofFigures"/>
        <w:tabs>
          <w:tab w:val="right" w:leader="dot" w:pos="9350"/>
        </w:tabs>
        <w:rPr>
          <w:rFonts w:asciiTheme="minorHAnsi" w:eastAsiaTheme="minorEastAsia" w:hAnsiTheme="minorHAnsi" w:cstheme="minorBidi"/>
          <w:noProof/>
          <w:sz w:val="22"/>
          <w:szCs w:val="22"/>
          <w:lang w:val="en-CA" w:eastAsia="en-CA"/>
        </w:rPr>
      </w:pPr>
      <w:hyperlink r:id="rId24" w:anchor="_Toc452907198" w:history="1">
        <w:r w:rsidR="00801841" w:rsidRPr="008A2AAB">
          <w:rPr>
            <w:rStyle w:val="Hyperlink"/>
            <w:noProof/>
          </w:rPr>
          <w:t>Figure 40: Simple reward function</w:t>
        </w:r>
        <w:r w:rsidR="00801841">
          <w:rPr>
            <w:noProof/>
            <w:webHidden/>
          </w:rPr>
          <w:tab/>
        </w:r>
        <w:r w:rsidR="00801841">
          <w:rPr>
            <w:noProof/>
            <w:webHidden/>
          </w:rPr>
          <w:fldChar w:fldCharType="begin"/>
        </w:r>
        <w:r w:rsidR="00801841">
          <w:rPr>
            <w:noProof/>
            <w:webHidden/>
          </w:rPr>
          <w:instrText xml:space="preserve"> PAGEREF _Toc452907198 \h </w:instrText>
        </w:r>
        <w:r w:rsidR="00801841">
          <w:rPr>
            <w:noProof/>
            <w:webHidden/>
          </w:rPr>
        </w:r>
        <w:r w:rsidR="00801841">
          <w:rPr>
            <w:noProof/>
            <w:webHidden/>
          </w:rPr>
          <w:fldChar w:fldCharType="separate"/>
        </w:r>
        <w:r w:rsidR="00801841">
          <w:rPr>
            <w:noProof/>
            <w:webHidden/>
          </w:rPr>
          <w:t>63</w:t>
        </w:r>
        <w:r w:rsidR="00801841">
          <w:rPr>
            <w:noProof/>
            <w:webHidden/>
          </w:rPr>
          <w:fldChar w:fldCharType="end"/>
        </w:r>
      </w:hyperlink>
    </w:p>
    <w:p w:rsidR="00801841" w:rsidRDefault="00276082">
      <w:pPr>
        <w:pStyle w:val="TableofFigures"/>
        <w:tabs>
          <w:tab w:val="right" w:leader="dot" w:pos="9350"/>
        </w:tabs>
        <w:rPr>
          <w:rFonts w:asciiTheme="minorHAnsi" w:eastAsiaTheme="minorEastAsia" w:hAnsiTheme="minorHAnsi" w:cstheme="minorBidi"/>
          <w:noProof/>
          <w:sz w:val="22"/>
          <w:szCs w:val="22"/>
          <w:lang w:val="en-CA" w:eastAsia="en-CA"/>
        </w:rPr>
      </w:pPr>
      <w:hyperlink r:id="rId25" w:anchor="_Toc452907199" w:history="1">
        <w:r w:rsidR="00801841" w:rsidRPr="008A2AAB">
          <w:rPr>
            <w:rStyle w:val="Hyperlink"/>
            <w:noProof/>
          </w:rPr>
          <w:t>Figure 41: Table based SARSA test results</w:t>
        </w:r>
        <w:r w:rsidR="00801841">
          <w:rPr>
            <w:noProof/>
            <w:webHidden/>
          </w:rPr>
          <w:tab/>
        </w:r>
        <w:r w:rsidR="00801841">
          <w:rPr>
            <w:noProof/>
            <w:webHidden/>
          </w:rPr>
          <w:fldChar w:fldCharType="begin"/>
        </w:r>
        <w:r w:rsidR="00801841">
          <w:rPr>
            <w:noProof/>
            <w:webHidden/>
          </w:rPr>
          <w:instrText xml:space="preserve"> PAGEREF _Toc452907199 \h </w:instrText>
        </w:r>
        <w:r w:rsidR="00801841">
          <w:rPr>
            <w:noProof/>
            <w:webHidden/>
          </w:rPr>
        </w:r>
        <w:r w:rsidR="00801841">
          <w:rPr>
            <w:noProof/>
            <w:webHidden/>
          </w:rPr>
          <w:fldChar w:fldCharType="separate"/>
        </w:r>
        <w:r w:rsidR="00801841">
          <w:rPr>
            <w:noProof/>
            <w:webHidden/>
          </w:rPr>
          <w:t>63</w:t>
        </w:r>
        <w:r w:rsidR="00801841">
          <w:rPr>
            <w:noProof/>
            <w:webHidden/>
          </w:rPr>
          <w:fldChar w:fldCharType="end"/>
        </w:r>
      </w:hyperlink>
    </w:p>
    <w:p w:rsidR="00801841" w:rsidRDefault="00276082">
      <w:pPr>
        <w:pStyle w:val="TableofFigures"/>
        <w:tabs>
          <w:tab w:val="right" w:leader="dot" w:pos="9350"/>
        </w:tabs>
        <w:rPr>
          <w:rFonts w:asciiTheme="minorHAnsi" w:eastAsiaTheme="minorEastAsia" w:hAnsiTheme="minorHAnsi" w:cstheme="minorBidi"/>
          <w:noProof/>
          <w:sz w:val="22"/>
          <w:szCs w:val="22"/>
          <w:lang w:val="en-CA" w:eastAsia="en-CA"/>
        </w:rPr>
      </w:pPr>
      <w:hyperlink r:id="rId26" w:anchor="_Toc452907200" w:history="1">
        <w:r w:rsidR="00801841" w:rsidRPr="008A2AAB">
          <w:rPr>
            <w:rStyle w:val="Hyperlink"/>
            <w:noProof/>
          </w:rPr>
          <w:t>Figure 42: Large state space scaling difficulties with table based method for storing Q values</w:t>
        </w:r>
        <w:r w:rsidR="00801841">
          <w:rPr>
            <w:noProof/>
            <w:webHidden/>
          </w:rPr>
          <w:tab/>
        </w:r>
        <w:r w:rsidR="00801841">
          <w:rPr>
            <w:noProof/>
            <w:webHidden/>
          </w:rPr>
          <w:fldChar w:fldCharType="begin"/>
        </w:r>
        <w:r w:rsidR="00801841">
          <w:rPr>
            <w:noProof/>
            <w:webHidden/>
          </w:rPr>
          <w:instrText xml:space="preserve"> PAGEREF _Toc452907200 \h </w:instrText>
        </w:r>
        <w:r w:rsidR="00801841">
          <w:rPr>
            <w:noProof/>
            <w:webHidden/>
          </w:rPr>
        </w:r>
        <w:r w:rsidR="00801841">
          <w:rPr>
            <w:noProof/>
            <w:webHidden/>
          </w:rPr>
          <w:fldChar w:fldCharType="separate"/>
        </w:r>
        <w:r w:rsidR="00801841">
          <w:rPr>
            <w:noProof/>
            <w:webHidden/>
          </w:rPr>
          <w:t>64</w:t>
        </w:r>
        <w:r w:rsidR="00801841">
          <w:rPr>
            <w:noProof/>
            <w:webHidden/>
          </w:rPr>
          <w:fldChar w:fldCharType="end"/>
        </w:r>
      </w:hyperlink>
    </w:p>
    <w:p w:rsidR="00801841" w:rsidRDefault="00276082">
      <w:pPr>
        <w:pStyle w:val="TableofFigures"/>
        <w:tabs>
          <w:tab w:val="right" w:leader="dot" w:pos="9350"/>
        </w:tabs>
        <w:rPr>
          <w:rFonts w:asciiTheme="minorHAnsi" w:eastAsiaTheme="minorEastAsia" w:hAnsiTheme="minorHAnsi" w:cstheme="minorBidi"/>
          <w:noProof/>
          <w:sz w:val="22"/>
          <w:szCs w:val="22"/>
          <w:lang w:val="en-CA" w:eastAsia="en-CA"/>
        </w:rPr>
      </w:pPr>
      <w:hyperlink r:id="rId27" w:anchor="_Toc452907201" w:history="1">
        <w:r w:rsidR="00801841" w:rsidRPr="008A2AAB">
          <w:rPr>
            <w:rStyle w:val="Hyperlink"/>
            <w:noProof/>
          </w:rPr>
          <w:t>Figure 43: Neural network successfully trained on Q table</w:t>
        </w:r>
        <w:r w:rsidR="00801841">
          <w:rPr>
            <w:noProof/>
            <w:webHidden/>
          </w:rPr>
          <w:tab/>
        </w:r>
        <w:r w:rsidR="00801841">
          <w:rPr>
            <w:noProof/>
            <w:webHidden/>
          </w:rPr>
          <w:fldChar w:fldCharType="begin"/>
        </w:r>
        <w:r w:rsidR="00801841">
          <w:rPr>
            <w:noProof/>
            <w:webHidden/>
          </w:rPr>
          <w:instrText xml:space="preserve"> PAGEREF _Toc452907201 \h </w:instrText>
        </w:r>
        <w:r w:rsidR="00801841">
          <w:rPr>
            <w:noProof/>
            <w:webHidden/>
          </w:rPr>
        </w:r>
        <w:r w:rsidR="00801841">
          <w:rPr>
            <w:noProof/>
            <w:webHidden/>
          </w:rPr>
          <w:fldChar w:fldCharType="separate"/>
        </w:r>
        <w:r w:rsidR="00801841">
          <w:rPr>
            <w:noProof/>
            <w:webHidden/>
          </w:rPr>
          <w:t>65</w:t>
        </w:r>
        <w:r w:rsidR="00801841">
          <w:rPr>
            <w:noProof/>
            <w:webHidden/>
          </w:rPr>
          <w:fldChar w:fldCharType="end"/>
        </w:r>
      </w:hyperlink>
    </w:p>
    <w:p w:rsidR="00801841" w:rsidRDefault="00276082">
      <w:pPr>
        <w:pStyle w:val="TableofFigures"/>
        <w:tabs>
          <w:tab w:val="right" w:leader="dot" w:pos="9350"/>
        </w:tabs>
        <w:rPr>
          <w:rFonts w:asciiTheme="minorHAnsi" w:eastAsiaTheme="minorEastAsia" w:hAnsiTheme="minorHAnsi" w:cstheme="minorBidi"/>
          <w:noProof/>
          <w:sz w:val="22"/>
          <w:szCs w:val="22"/>
          <w:lang w:val="en-CA" w:eastAsia="en-CA"/>
        </w:rPr>
      </w:pPr>
      <w:hyperlink r:id="rId28" w:anchor="_Toc452907202" w:history="1">
        <w:r w:rsidR="00801841" w:rsidRPr="008A2AAB">
          <w:rPr>
            <w:rStyle w:val="Hyperlink"/>
            <w:noProof/>
          </w:rPr>
          <w:t>Figure 44: Baffling neural fitted Q simulation results</w:t>
        </w:r>
        <w:r w:rsidR="00801841">
          <w:rPr>
            <w:noProof/>
            <w:webHidden/>
          </w:rPr>
          <w:tab/>
        </w:r>
        <w:r w:rsidR="00801841">
          <w:rPr>
            <w:noProof/>
            <w:webHidden/>
          </w:rPr>
          <w:fldChar w:fldCharType="begin"/>
        </w:r>
        <w:r w:rsidR="00801841">
          <w:rPr>
            <w:noProof/>
            <w:webHidden/>
          </w:rPr>
          <w:instrText xml:space="preserve"> PAGEREF _Toc452907202 \h </w:instrText>
        </w:r>
        <w:r w:rsidR="00801841">
          <w:rPr>
            <w:noProof/>
            <w:webHidden/>
          </w:rPr>
        </w:r>
        <w:r w:rsidR="00801841">
          <w:rPr>
            <w:noProof/>
            <w:webHidden/>
          </w:rPr>
          <w:fldChar w:fldCharType="separate"/>
        </w:r>
        <w:r w:rsidR="00801841">
          <w:rPr>
            <w:noProof/>
            <w:webHidden/>
          </w:rPr>
          <w:t>66</w:t>
        </w:r>
        <w:r w:rsidR="00801841">
          <w:rPr>
            <w:noProof/>
            <w:webHidden/>
          </w:rPr>
          <w:fldChar w:fldCharType="end"/>
        </w:r>
      </w:hyperlink>
    </w:p>
    <w:p w:rsidR="00801841" w:rsidRDefault="00276082">
      <w:pPr>
        <w:pStyle w:val="TableofFigures"/>
        <w:tabs>
          <w:tab w:val="right" w:leader="dot" w:pos="9350"/>
        </w:tabs>
        <w:rPr>
          <w:rFonts w:asciiTheme="minorHAnsi" w:eastAsiaTheme="minorEastAsia" w:hAnsiTheme="minorHAnsi" w:cstheme="minorBidi"/>
          <w:noProof/>
          <w:sz w:val="22"/>
          <w:szCs w:val="22"/>
          <w:lang w:val="en-CA" w:eastAsia="en-CA"/>
        </w:rPr>
      </w:pPr>
      <w:hyperlink r:id="rId29" w:anchor="_Toc452907203" w:history="1">
        <w:r w:rsidR="00801841" w:rsidRPr="008A2AAB">
          <w:rPr>
            <w:rStyle w:val="Hyperlink"/>
            <w:noProof/>
          </w:rPr>
          <w:t>Figure 45: The value network and policy network update each other.</w:t>
        </w:r>
        <w:r w:rsidR="00801841">
          <w:rPr>
            <w:noProof/>
            <w:webHidden/>
          </w:rPr>
          <w:tab/>
        </w:r>
        <w:r w:rsidR="00801841">
          <w:rPr>
            <w:noProof/>
            <w:webHidden/>
          </w:rPr>
          <w:fldChar w:fldCharType="begin"/>
        </w:r>
        <w:r w:rsidR="00801841">
          <w:rPr>
            <w:noProof/>
            <w:webHidden/>
          </w:rPr>
          <w:instrText xml:space="preserve"> PAGEREF _Toc452907203 \h </w:instrText>
        </w:r>
        <w:r w:rsidR="00801841">
          <w:rPr>
            <w:noProof/>
            <w:webHidden/>
          </w:rPr>
        </w:r>
        <w:r w:rsidR="00801841">
          <w:rPr>
            <w:noProof/>
            <w:webHidden/>
          </w:rPr>
          <w:fldChar w:fldCharType="separate"/>
        </w:r>
        <w:r w:rsidR="00801841">
          <w:rPr>
            <w:noProof/>
            <w:webHidden/>
          </w:rPr>
          <w:t>67</w:t>
        </w:r>
        <w:r w:rsidR="00801841">
          <w:rPr>
            <w:noProof/>
            <w:webHidden/>
          </w:rPr>
          <w:fldChar w:fldCharType="end"/>
        </w:r>
      </w:hyperlink>
    </w:p>
    <w:p w:rsidR="00801841" w:rsidRDefault="00276082">
      <w:pPr>
        <w:pStyle w:val="TableofFigures"/>
        <w:tabs>
          <w:tab w:val="right" w:leader="dot" w:pos="9350"/>
        </w:tabs>
        <w:rPr>
          <w:rFonts w:asciiTheme="minorHAnsi" w:eastAsiaTheme="minorEastAsia" w:hAnsiTheme="minorHAnsi" w:cstheme="minorBidi"/>
          <w:noProof/>
          <w:sz w:val="22"/>
          <w:szCs w:val="22"/>
          <w:lang w:val="en-CA" w:eastAsia="en-CA"/>
        </w:rPr>
      </w:pPr>
      <w:hyperlink r:id="rId30" w:anchor="_Toc452907204" w:history="1">
        <w:r w:rsidR="00801841" w:rsidRPr="008A2AAB">
          <w:rPr>
            <w:rStyle w:val="Hyperlink"/>
            <w:noProof/>
          </w:rPr>
          <w:t>Figure 46: Policy network not training properly</w:t>
        </w:r>
        <w:r w:rsidR="00801841">
          <w:rPr>
            <w:noProof/>
            <w:webHidden/>
          </w:rPr>
          <w:tab/>
        </w:r>
        <w:r w:rsidR="00801841">
          <w:rPr>
            <w:noProof/>
            <w:webHidden/>
          </w:rPr>
          <w:fldChar w:fldCharType="begin"/>
        </w:r>
        <w:r w:rsidR="00801841">
          <w:rPr>
            <w:noProof/>
            <w:webHidden/>
          </w:rPr>
          <w:instrText xml:space="preserve"> PAGEREF _Toc452907204 \h </w:instrText>
        </w:r>
        <w:r w:rsidR="00801841">
          <w:rPr>
            <w:noProof/>
            <w:webHidden/>
          </w:rPr>
        </w:r>
        <w:r w:rsidR="00801841">
          <w:rPr>
            <w:noProof/>
            <w:webHidden/>
          </w:rPr>
          <w:fldChar w:fldCharType="separate"/>
        </w:r>
        <w:r w:rsidR="00801841">
          <w:rPr>
            <w:noProof/>
            <w:webHidden/>
          </w:rPr>
          <w:t>68</w:t>
        </w:r>
        <w:r w:rsidR="00801841">
          <w:rPr>
            <w:noProof/>
            <w:webHidden/>
          </w:rPr>
          <w:fldChar w:fldCharType="end"/>
        </w:r>
      </w:hyperlink>
    </w:p>
    <w:p w:rsidR="00801841" w:rsidRDefault="00276082">
      <w:pPr>
        <w:pStyle w:val="TableofFigures"/>
        <w:tabs>
          <w:tab w:val="right" w:leader="dot" w:pos="9350"/>
        </w:tabs>
        <w:rPr>
          <w:rFonts w:asciiTheme="minorHAnsi" w:eastAsiaTheme="minorEastAsia" w:hAnsiTheme="minorHAnsi" w:cstheme="minorBidi"/>
          <w:noProof/>
          <w:sz w:val="22"/>
          <w:szCs w:val="22"/>
          <w:lang w:val="en-CA" w:eastAsia="en-CA"/>
        </w:rPr>
      </w:pPr>
      <w:hyperlink r:id="rId31" w:anchor="_Toc452907205" w:history="1">
        <w:r w:rsidR="00801841" w:rsidRPr="008A2AAB">
          <w:rPr>
            <w:rStyle w:val="Hyperlink"/>
            <w:noProof/>
          </w:rPr>
          <w:t>Figure 47: Reasonable value and policy network training</w:t>
        </w:r>
        <w:r w:rsidR="00801841">
          <w:rPr>
            <w:noProof/>
            <w:webHidden/>
          </w:rPr>
          <w:tab/>
        </w:r>
        <w:r w:rsidR="00801841">
          <w:rPr>
            <w:noProof/>
            <w:webHidden/>
          </w:rPr>
          <w:fldChar w:fldCharType="begin"/>
        </w:r>
        <w:r w:rsidR="00801841">
          <w:rPr>
            <w:noProof/>
            <w:webHidden/>
          </w:rPr>
          <w:instrText xml:space="preserve"> PAGEREF _Toc452907205 \h </w:instrText>
        </w:r>
        <w:r w:rsidR="00801841">
          <w:rPr>
            <w:noProof/>
            <w:webHidden/>
          </w:rPr>
        </w:r>
        <w:r w:rsidR="00801841">
          <w:rPr>
            <w:noProof/>
            <w:webHidden/>
          </w:rPr>
          <w:fldChar w:fldCharType="separate"/>
        </w:r>
        <w:r w:rsidR="00801841">
          <w:rPr>
            <w:noProof/>
            <w:webHidden/>
          </w:rPr>
          <w:t>69</w:t>
        </w:r>
        <w:r w:rsidR="00801841">
          <w:rPr>
            <w:noProof/>
            <w:webHidden/>
          </w:rPr>
          <w:fldChar w:fldCharType="end"/>
        </w:r>
      </w:hyperlink>
    </w:p>
    <w:p w:rsidR="00801841" w:rsidRDefault="00276082">
      <w:pPr>
        <w:pStyle w:val="TableofFigures"/>
        <w:tabs>
          <w:tab w:val="right" w:leader="dot" w:pos="9350"/>
        </w:tabs>
        <w:rPr>
          <w:rFonts w:asciiTheme="minorHAnsi" w:eastAsiaTheme="minorEastAsia" w:hAnsiTheme="minorHAnsi" w:cstheme="minorBidi"/>
          <w:noProof/>
          <w:sz w:val="22"/>
          <w:szCs w:val="22"/>
          <w:lang w:val="en-CA" w:eastAsia="en-CA"/>
        </w:rPr>
      </w:pPr>
      <w:hyperlink w:anchor="_Toc452907206" w:history="1">
        <w:r w:rsidR="00801841" w:rsidRPr="008A2AAB">
          <w:rPr>
            <w:rStyle w:val="Hyperlink"/>
            <w:noProof/>
          </w:rPr>
          <w:t>Figure 48: UAV chooses to orbit.</w:t>
        </w:r>
        <w:r w:rsidR="00801841">
          <w:rPr>
            <w:noProof/>
            <w:webHidden/>
          </w:rPr>
          <w:tab/>
        </w:r>
        <w:r w:rsidR="00801841">
          <w:rPr>
            <w:noProof/>
            <w:webHidden/>
          </w:rPr>
          <w:fldChar w:fldCharType="begin"/>
        </w:r>
        <w:r w:rsidR="00801841">
          <w:rPr>
            <w:noProof/>
            <w:webHidden/>
          </w:rPr>
          <w:instrText xml:space="preserve"> PAGEREF _Toc452907206 \h </w:instrText>
        </w:r>
        <w:r w:rsidR="00801841">
          <w:rPr>
            <w:noProof/>
            <w:webHidden/>
          </w:rPr>
        </w:r>
        <w:r w:rsidR="00801841">
          <w:rPr>
            <w:noProof/>
            <w:webHidden/>
          </w:rPr>
          <w:fldChar w:fldCharType="separate"/>
        </w:r>
        <w:r w:rsidR="00801841">
          <w:rPr>
            <w:noProof/>
            <w:webHidden/>
          </w:rPr>
          <w:t>70</w:t>
        </w:r>
        <w:r w:rsidR="00801841">
          <w:rPr>
            <w:noProof/>
            <w:webHidden/>
          </w:rPr>
          <w:fldChar w:fldCharType="end"/>
        </w:r>
      </w:hyperlink>
    </w:p>
    <w:p w:rsidR="00801841" w:rsidRDefault="00276082">
      <w:pPr>
        <w:pStyle w:val="TableofFigures"/>
        <w:tabs>
          <w:tab w:val="right" w:leader="dot" w:pos="9350"/>
        </w:tabs>
        <w:rPr>
          <w:rFonts w:asciiTheme="minorHAnsi" w:eastAsiaTheme="minorEastAsia" w:hAnsiTheme="minorHAnsi" w:cstheme="minorBidi"/>
          <w:noProof/>
          <w:sz w:val="22"/>
          <w:szCs w:val="22"/>
          <w:lang w:val="en-CA" w:eastAsia="en-CA"/>
        </w:rPr>
      </w:pPr>
      <w:hyperlink r:id="rId32" w:anchor="_Toc452907207" w:history="1">
        <w:r w:rsidR="00801841" w:rsidRPr="008A2AAB">
          <w:rPr>
            <w:rStyle w:val="Hyperlink"/>
            <w:noProof/>
          </w:rPr>
          <w:t>Figure 49: Example debug image output by algorithm running by SSH on Linux lab computer.</w:t>
        </w:r>
        <w:r w:rsidR="00801841">
          <w:rPr>
            <w:noProof/>
            <w:webHidden/>
          </w:rPr>
          <w:tab/>
        </w:r>
        <w:r w:rsidR="00801841">
          <w:rPr>
            <w:noProof/>
            <w:webHidden/>
          </w:rPr>
          <w:fldChar w:fldCharType="begin"/>
        </w:r>
        <w:r w:rsidR="00801841">
          <w:rPr>
            <w:noProof/>
            <w:webHidden/>
          </w:rPr>
          <w:instrText xml:space="preserve"> PAGEREF _Toc452907207 \h </w:instrText>
        </w:r>
        <w:r w:rsidR="00801841">
          <w:rPr>
            <w:noProof/>
            <w:webHidden/>
          </w:rPr>
        </w:r>
        <w:r w:rsidR="00801841">
          <w:rPr>
            <w:noProof/>
            <w:webHidden/>
          </w:rPr>
          <w:fldChar w:fldCharType="separate"/>
        </w:r>
        <w:r w:rsidR="00801841">
          <w:rPr>
            <w:noProof/>
            <w:webHidden/>
          </w:rPr>
          <w:t>71</w:t>
        </w:r>
        <w:r w:rsidR="00801841">
          <w:rPr>
            <w:noProof/>
            <w:webHidden/>
          </w:rPr>
          <w:fldChar w:fldCharType="end"/>
        </w:r>
      </w:hyperlink>
    </w:p>
    <w:p w:rsidR="00801841" w:rsidRDefault="00276082">
      <w:pPr>
        <w:pStyle w:val="TableofFigures"/>
        <w:tabs>
          <w:tab w:val="right" w:leader="dot" w:pos="9350"/>
        </w:tabs>
        <w:rPr>
          <w:rFonts w:asciiTheme="minorHAnsi" w:eastAsiaTheme="minorEastAsia" w:hAnsiTheme="minorHAnsi" w:cstheme="minorBidi"/>
          <w:noProof/>
          <w:sz w:val="22"/>
          <w:szCs w:val="22"/>
          <w:lang w:val="en-CA" w:eastAsia="en-CA"/>
        </w:rPr>
      </w:pPr>
      <w:hyperlink w:anchor="_Toc452907208" w:history="1">
        <w:r w:rsidR="00801841" w:rsidRPr="008A2AAB">
          <w:rPr>
            <w:rStyle w:val="Hyperlink"/>
            <w:noProof/>
          </w:rPr>
          <w:t>Figure 50. Glider built by the mechanical team shown with all the seniors of the electrical/computer and mechanical team.</w:t>
        </w:r>
        <w:r w:rsidR="00801841">
          <w:rPr>
            <w:noProof/>
            <w:webHidden/>
          </w:rPr>
          <w:tab/>
        </w:r>
        <w:r w:rsidR="00801841">
          <w:rPr>
            <w:noProof/>
            <w:webHidden/>
          </w:rPr>
          <w:fldChar w:fldCharType="begin"/>
        </w:r>
        <w:r w:rsidR="00801841">
          <w:rPr>
            <w:noProof/>
            <w:webHidden/>
          </w:rPr>
          <w:instrText xml:space="preserve"> PAGEREF _Toc452907208 \h </w:instrText>
        </w:r>
        <w:r w:rsidR="00801841">
          <w:rPr>
            <w:noProof/>
            <w:webHidden/>
          </w:rPr>
        </w:r>
        <w:r w:rsidR="00801841">
          <w:rPr>
            <w:noProof/>
            <w:webHidden/>
          </w:rPr>
          <w:fldChar w:fldCharType="separate"/>
        </w:r>
        <w:r w:rsidR="00801841">
          <w:rPr>
            <w:noProof/>
            <w:webHidden/>
          </w:rPr>
          <w:t>73</w:t>
        </w:r>
        <w:r w:rsidR="00801841">
          <w:rPr>
            <w:noProof/>
            <w:webHidden/>
          </w:rPr>
          <w:fldChar w:fldCharType="end"/>
        </w:r>
      </w:hyperlink>
    </w:p>
    <w:p w:rsidR="00801841" w:rsidRDefault="00276082">
      <w:pPr>
        <w:pStyle w:val="TableofFigures"/>
        <w:tabs>
          <w:tab w:val="right" w:leader="dot" w:pos="9350"/>
        </w:tabs>
        <w:rPr>
          <w:rFonts w:asciiTheme="minorHAnsi" w:eastAsiaTheme="minorEastAsia" w:hAnsiTheme="minorHAnsi" w:cstheme="minorBidi"/>
          <w:noProof/>
          <w:sz w:val="22"/>
          <w:szCs w:val="22"/>
          <w:lang w:val="en-CA" w:eastAsia="en-CA"/>
        </w:rPr>
      </w:pPr>
      <w:hyperlink w:anchor="_Toc452907209" w:history="1">
        <w:r w:rsidR="00801841" w:rsidRPr="008A2AAB">
          <w:rPr>
            <w:rStyle w:val="Hyperlink"/>
            <w:noProof/>
          </w:rPr>
          <w:t>Figure 51. Network communication overview of C++/Python interface.</w:t>
        </w:r>
        <w:r w:rsidR="00801841">
          <w:rPr>
            <w:noProof/>
            <w:webHidden/>
          </w:rPr>
          <w:tab/>
        </w:r>
        <w:r w:rsidR="00801841">
          <w:rPr>
            <w:noProof/>
            <w:webHidden/>
          </w:rPr>
          <w:fldChar w:fldCharType="begin"/>
        </w:r>
        <w:r w:rsidR="00801841">
          <w:rPr>
            <w:noProof/>
            <w:webHidden/>
          </w:rPr>
          <w:instrText xml:space="preserve"> PAGEREF _Toc452907209 \h </w:instrText>
        </w:r>
        <w:r w:rsidR="00801841">
          <w:rPr>
            <w:noProof/>
            <w:webHidden/>
          </w:rPr>
        </w:r>
        <w:r w:rsidR="00801841">
          <w:rPr>
            <w:noProof/>
            <w:webHidden/>
          </w:rPr>
          <w:fldChar w:fldCharType="separate"/>
        </w:r>
        <w:r w:rsidR="00801841">
          <w:rPr>
            <w:noProof/>
            <w:webHidden/>
          </w:rPr>
          <w:t>75</w:t>
        </w:r>
        <w:r w:rsidR="00801841">
          <w:rPr>
            <w:noProof/>
            <w:webHidden/>
          </w:rPr>
          <w:fldChar w:fldCharType="end"/>
        </w:r>
      </w:hyperlink>
    </w:p>
    <w:p w:rsidR="00801841" w:rsidRDefault="00276082">
      <w:pPr>
        <w:pStyle w:val="TableofFigures"/>
        <w:tabs>
          <w:tab w:val="right" w:leader="dot" w:pos="9350"/>
        </w:tabs>
        <w:rPr>
          <w:rFonts w:asciiTheme="minorHAnsi" w:eastAsiaTheme="minorEastAsia" w:hAnsiTheme="minorHAnsi" w:cstheme="minorBidi"/>
          <w:noProof/>
          <w:sz w:val="22"/>
          <w:szCs w:val="22"/>
          <w:lang w:val="en-CA" w:eastAsia="en-CA"/>
        </w:rPr>
      </w:pPr>
      <w:hyperlink w:anchor="_Toc452907210" w:history="1">
        <w:r w:rsidR="00801841" w:rsidRPr="008A2AAB">
          <w:rPr>
            <w:rStyle w:val="Hyperlink"/>
            <w:noProof/>
          </w:rPr>
          <w:t>Figure 52. Data and command flow through the C++ server of the C++/Python interface.</w:t>
        </w:r>
        <w:r w:rsidR="00801841">
          <w:rPr>
            <w:noProof/>
            <w:webHidden/>
          </w:rPr>
          <w:tab/>
        </w:r>
        <w:r w:rsidR="00801841">
          <w:rPr>
            <w:noProof/>
            <w:webHidden/>
          </w:rPr>
          <w:fldChar w:fldCharType="begin"/>
        </w:r>
        <w:r w:rsidR="00801841">
          <w:rPr>
            <w:noProof/>
            <w:webHidden/>
          </w:rPr>
          <w:instrText xml:space="preserve"> PAGEREF _Toc452907210 \h </w:instrText>
        </w:r>
        <w:r w:rsidR="00801841">
          <w:rPr>
            <w:noProof/>
            <w:webHidden/>
          </w:rPr>
        </w:r>
        <w:r w:rsidR="00801841">
          <w:rPr>
            <w:noProof/>
            <w:webHidden/>
          </w:rPr>
          <w:fldChar w:fldCharType="separate"/>
        </w:r>
        <w:r w:rsidR="00801841">
          <w:rPr>
            <w:noProof/>
            <w:webHidden/>
          </w:rPr>
          <w:t>76</w:t>
        </w:r>
        <w:r w:rsidR="00801841">
          <w:rPr>
            <w:noProof/>
            <w:webHidden/>
          </w:rPr>
          <w:fldChar w:fldCharType="end"/>
        </w:r>
      </w:hyperlink>
    </w:p>
    <w:p w:rsidR="00801841" w:rsidRDefault="00276082">
      <w:pPr>
        <w:pStyle w:val="TableofFigures"/>
        <w:tabs>
          <w:tab w:val="right" w:leader="dot" w:pos="9350"/>
        </w:tabs>
        <w:rPr>
          <w:rFonts w:asciiTheme="minorHAnsi" w:eastAsiaTheme="minorEastAsia" w:hAnsiTheme="minorHAnsi" w:cstheme="minorBidi"/>
          <w:noProof/>
          <w:sz w:val="22"/>
          <w:szCs w:val="22"/>
          <w:lang w:val="en-CA" w:eastAsia="en-CA"/>
        </w:rPr>
      </w:pPr>
      <w:hyperlink w:anchor="_Toc452907211" w:history="1">
        <w:r w:rsidR="00801841" w:rsidRPr="008A2AAB">
          <w:rPr>
            <w:rStyle w:val="Hyperlink"/>
            <w:noProof/>
          </w:rPr>
          <w:t>Figure 53. Data and command flow through the Python client of the C++/Python interface.</w:t>
        </w:r>
        <w:r w:rsidR="00801841">
          <w:rPr>
            <w:noProof/>
            <w:webHidden/>
          </w:rPr>
          <w:tab/>
        </w:r>
        <w:r w:rsidR="00801841">
          <w:rPr>
            <w:noProof/>
            <w:webHidden/>
          </w:rPr>
          <w:fldChar w:fldCharType="begin"/>
        </w:r>
        <w:r w:rsidR="00801841">
          <w:rPr>
            <w:noProof/>
            <w:webHidden/>
          </w:rPr>
          <w:instrText xml:space="preserve"> PAGEREF _Toc452907211 \h </w:instrText>
        </w:r>
        <w:r w:rsidR="00801841">
          <w:rPr>
            <w:noProof/>
            <w:webHidden/>
          </w:rPr>
        </w:r>
        <w:r w:rsidR="00801841">
          <w:rPr>
            <w:noProof/>
            <w:webHidden/>
          </w:rPr>
          <w:fldChar w:fldCharType="separate"/>
        </w:r>
        <w:r w:rsidR="00801841">
          <w:rPr>
            <w:noProof/>
            <w:webHidden/>
          </w:rPr>
          <w:t>77</w:t>
        </w:r>
        <w:r w:rsidR="00801841">
          <w:rPr>
            <w:noProof/>
            <w:webHidden/>
          </w:rPr>
          <w:fldChar w:fldCharType="end"/>
        </w:r>
      </w:hyperlink>
    </w:p>
    <w:p w:rsidR="00801841" w:rsidRDefault="00276082">
      <w:pPr>
        <w:pStyle w:val="TableofFigures"/>
        <w:tabs>
          <w:tab w:val="right" w:leader="dot" w:pos="9350"/>
        </w:tabs>
        <w:rPr>
          <w:rFonts w:asciiTheme="minorHAnsi" w:eastAsiaTheme="minorEastAsia" w:hAnsiTheme="minorHAnsi" w:cstheme="minorBidi"/>
          <w:noProof/>
          <w:sz w:val="22"/>
          <w:szCs w:val="22"/>
          <w:lang w:val="en-CA" w:eastAsia="en-CA"/>
        </w:rPr>
      </w:pPr>
      <w:hyperlink w:anchor="_Toc452907212" w:history="1">
        <w:r w:rsidR="00801841" w:rsidRPr="008A2AAB">
          <w:rPr>
            <w:rStyle w:val="Hyperlink"/>
            <w:noProof/>
          </w:rPr>
          <w:t>Figure 54. Data and command flow between the APM Plane simulation and the Python processing process.</w:t>
        </w:r>
        <w:r w:rsidR="00801841">
          <w:rPr>
            <w:noProof/>
            <w:webHidden/>
          </w:rPr>
          <w:tab/>
        </w:r>
        <w:r w:rsidR="00801841">
          <w:rPr>
            <w:noProof/>
            <w:webHidden/>
          </w:rPr>
          <w:fldChar w:fldCharType="begin"/>
        </w:r>
        <w:r w:rsidR="00801841">
          <w:rPr>
            <w:noProof/>
            <w:webHidden/>
          </w:rPr>
          <w:instrText xml:space="preserve"> PAGEREF _Toc452907212 \h </w:instrText>
        </w:r>
        <w:r w:rsidR="00801841">
          <w:rPr>
            <w:noProof/>
            <w:webHidden/>
          </w:rPr>
        </w:r>
        <w:r w:rsidR="00801841">
          <w:rPr>
            <w:noProof/>
            <w:webHidden/>
          </w:rPr>
          <w:fldChar w:fldCharType="separate"/>
        </w:r>
        <w:r w:rsidR="00801841">
          <w:rPr>
            <w:noProof/>
            <w:webHidden/>
          </w:rPr>
          <w:t>78</w:t>
        </w:r>
        <w:r w:rsidR="00801841">
          <w:rPr>
            <w:noProof/>
            <w:webHidden/>
          </w:rPr>
          <w:fldChar w:fldCharType="end"/>
        </w:r>
      </w:hyperlink>
    </w:p>
    <w:p w:rsidR="00801841" w:rsidRDefault="00276082">
      <w:pPr>
        <w:pStyle w:val="TableofFigures"/>
        <w:tabs>
          <w:tab w:val="right" w:leader="dot" w:pos="9350"/>
        </w:tabs>
        <w:rPr>
          <w:rFonts w:asciiTheme="minorHAnsi" w:eastAsiaTheme="minorEastAsia" w:hAnsiTheme="minorHAnsi" w:cstheme="minorBidi"/>
          <w:noProof/>
          <w:sz w:val="22"/>
          <w:szCs w:val="22"/>
          <w:lang w:val="en-CA" w:eastAsia="en-CA"/>
        </w:rPr>
      </w:pPr>
      <w:hyperlink w:anchor="_Toc452907213" w:history="1">
        <w:r w:rsidR="00801841" w:rsidRPr="008A2AAB">
          <w:rPr>
            <w:rStyle w:val="Hyperlink"/>
            <w:noProof/>
          </w:rPr>
          <w:t>Figure 55. Data and command flow between the Pixhawk and the Python processing process.</w:t>
        </w:r>
        <w:r w:rsidR="00801841">
          <w:rPr>
            <w:noProof/>
            <w:webHidden/>
          </w:rPr>
          <w:tab/>
        </w:r>
        <w:r w:rsidR="00801841">
          <w:rPr>
            <w:noProof/>
            <w:webHidden/>
          </w:rPr>
          <w:fldChar w:fldCharType="begin"/>
        </w:r>
        <w:r w:rsidR="00801841">
          <w:rPr>
            <w:noProof/>
            <w:webHidden/>
          </w:rPr>
          <w:instrText xml:space="preserve"> PAGEREF _Toc452907213 \h </w:instrText>
        </w:r>
        <w:r w:rsidR="00801841">
          <w:rPr>
            <w:noProof/>
            <w:webHidden/>
          </w:rPr>
        </w:r>
        <w:r w:rsidR="00801841">
          <w:rPr>
            <w:noProof/>
            <w:webHidden/>
          </w:rPr>
          <w:fldChar w:fldCharType="separate"/>
        </w:r>
        <w:r w:rsidR="00801841">
          <w:rPr>
            <w:noProof/>
            <w:webHidden/>
          </w:rPr>
          <w:t>78</w:t>
        </w:r>
        <w:r w:rsidR="00801841">
          <w:rPr>
            <w:noProof/>
            <w:webHidden/>
          </w:rPr>
          <w:fldChar w:fldCharType="end"/>
        </w:r>
      </w:hyperlink>
    </w:p>
    <w:p w:rsidR="00801841" w:rsidRDefault="00276082">
      <w:pPr>
        <w:pStyle w:val="TableofFigures"/>
        <w:tabs>
          <w:tab w:val="right" w:leader="dot" w:pos="9350"/>
        </w:tabs>
        <w:rPr>
          <w:rFonts w:asciiTheme="minorHAnsi" w:eastAsiaTheme="minorEastAsia" w:hAnsiTheme="minorHAnsi" w:cstheme="minorBidi"/>
          <w:noProof/>
          <w:sz w:val="22"/>
          <w:szCs w:val="22"/>
          <w:lang w:val="en-CA" w:eastAsia="en-CA"/>
        </w:rPr>
      </w:pPr>
      <w:hyperlink r:id="rId33" w:anchor="_Toc452907214" w:history="1">
        <w:r w:rsidR="00801841" w:rsidRPr="008A2AAB">
          <w:rPr>
            <w:rStyle w:val="Hyperlink"/>
            <w:noProof/>
          </w:rPr>
          <w:t>Figure 56- Taken from http://sypaq.com.au/</w:t>
        </w:r>
        <w:r w:rsidR="00801841">
          <w:rPr>
            <w:noProof/>
            <w:webHidden/>
          </w:rPr>
          <w:tab/>
        </w:r>
        <w:r w:rsidR="00801841">
          <w:rPr>
            <w:noProof/>
            <w:webHidden/>
          </w:rPr>
          <w:fldChar w:fldCharType="begin"/>
        </w:r>
        <w:r w:rsidR="00801841">
          <w:rPr>
            <w:noProof/>
            <w:webHidden/>
          </w:rPr>
          <w:instrText xml:space="preserve"> PAGEREF _Toc452907214 \h </w:instrText>
        </w:r>
        <w:r w:rsidR="00801841">
          <w:rPr>
            <w:noProof/>
            <w:webHidden/>
          </w:rPr>
        </w:r>
        <w:r w:rsidR="00801841">
          <w:rPr>
            <w:noProof/>
            <w:webHidden/>
          </w:rPr>
          <w:fldChar w:fldCharType="separate"/>
        </w:r>
        <w:r w:rsidR="00801841">
          <w:rPr>
            <w:noProof/>
            <w:webHidden/>
          </w:rPr>
          <w:t>89</w:t>
        </w:r>
        <w:r w:rsidR="00801841">
          <w:rPr>
            <w:noProof/>
            <w:webHidden/>
          </w:rPr>
          <w:fldChar w:fldCharType="end"/>
        </w:r>
      </w:hyperlink>
    </w:p>
    <w:p w:rsidR="00801841" w:rsidRDefault="00276082">
      <w:pPr>
        <w:pStyle w:val="TableofFigures"/>
        <w:tabs>
          <w:tab w:val="right" w:leader="dot" w:pos="9350"/>
        </w:tabs>
        <w:rPr>
          <w:rFonts w:asciiTheme="minorHAnsi" w:eastAsiaTheme="minorEastAsia" w:hAnsiTheme="minorHAnsi" w:cstheme="minorBidi"/>
          <w:noProof/>
          <w:sz w:val="22"/>
          <w:szCs w:val="22"/>
          <w:lang w:val="en-CA" w:eastAsia="en-CA"/>
        </w:rPr>
      </w:pPr>
      <w:hyperlink r:id="rId34" w:anchor="_Toc452907215" w:history="1">
        <w:r w:rsidR="00801841" w:rsidRPr="008A2AAB">
          <w:rPr>
            <w:rStyle w:val="Hyperlink"/>
            <w:noProof/>
          </w:rPr>
          <w:t>Figure 57 - A Piccolo SL. Picture from cloudcaptech.com</w:t>
        </w:r>
        <w:r w:rsidR="00801841">
          <w:rPr>
            <w:noProof/>
            <w:webHidden/>
          </w:rPr>
          <w:tab/>
        </w:r>
        <w:r w:rsidR="00801841">
          <w:rPr>
            <w:noProof/>
            <w:webHidden/>
          </w:rPr>
          <w:fldChar w:fldCharType="begin"/>
        </w:r>
        <w:r w:rsidR="00801841">
          <w:rPr>
            <w:noProof/>
            <w:webHidden/>
          </w:rPr>
          <w:instrText xml:space="preserve"> PAGEREF _Toc452907215 \h </w:instrText>
        </w:r>
        <w:r w:rsidR="00801841">
          <w:rPr>
            <w:noProof/>
            <w:webHidden/>
          </w:rPr>
        </w:r>
        <w:r w:rsidR="00801841">
          <w:rPr>
            <w:noProof/>
            <w:webHidden/>
          </w:rPr>
          <w:fldChar w:fldCharType="separate"/>
        </w:r>
        <w:r w:rsidR="00801841">
          <w:rPr>
            <w:noProof/>
            <w:webHidden/>
          </w:rPr>
          <w:t>89</w:t>
        </w:r>
        <w:r w:rsidR="00801841">
          <w:rPr>
            <w:noProof/>
            <w:webHidden/>
          </w:rPr>
          <w:fldChar w:fldCharType="end"/>
        </w:r>
      </w:hyperlink>
    </w:p>
    <w:p w:rsidR="002C766F" w:rsidRDefault="00064484" w:rsidP="002C766F">
      <w:r>
        <w:fldChar w:fldCharType="end"/>
      </w:r>
    </w:p>
    <w:p w:rsidR="001A3EB0" w:rsidRDefault="00CB73ED" w:rsidP="00C47A37">
      <w:pPr>
        <w:pStyle w:val="HeaderUnnumbered"/>
      </w:pPr>
      <w:bookmarkStart w:id="8" w:name="_Toc452907079"/>
      <w:r>
        <w:lastRenderedPageBreak/>
        <w:t>List of Tables</w:t>
      </w:r>
      <w:bookmarkEnd w:id="8"/>
    </w:p>
    <w:p w:rsidR="00801841" w:rsidRDefault="00187693">
      <w:pPr>
        <w:pStyle w:val="TableofFigures"/>
        <w:tabs>
          <w:tab w:val="right" w:leader="dot" w:pos="9350"/>
        </w:tabs>
        <w:rPr>
          <w:rFonts w:asciiTheme="minorHAnsi" w:eastAsiaTheme="minorEastAsia" w:hAnsiTheme="minorHAnsi" w:cstheme="minorBidi"/>
          <w:noProof/>
          <w:sz w:val="22"/>
          <w:szCs w:val="22"/>
          <w:lang w:val="en-CA" w:eastAsia="en-CA"/>
        </w:rPr>
      </w:pPr>
      <w:r>
        <w:fldChar w:fldCharType="begin"/>
      </w:r>
      <w:r>
        <w:instrText xml:space="preserve"> TOC \h \z \c "Table" </w:instrText>
      </w:r>
      <w:r>
        <w:fldChar w:fldCharType="separate"/>
      </w:r>
      <w:hyperlink w:anchor="_Toc452907216" w:history="1">
        <w:r w:rsidR="00801841" w:rsidRPr="0063505A">
          <w:rPr>
            <w:rStyle w:val="Hyperlink"/>
            <w:noProof/>
          </w:rPr>
          <w:t>Table 1- Simulator Parameters for Piccolo Simulator</w:t>
        </w:r>
        <w:r w:rsidR="00801841">
          <w:rPr>
            <w:noProof/>
            <w:webHidden/>
          </w:rPr>
          <w:tab/>
        </w:r>
        <w:r w:rsidR="00801841">
          <w:rPr>
            <w:noProof/>
            <w:webHidden/>
          </w:rPr>
          <w:fldChar w:fldCharType="begin"/>
        </w:r>
        <w:r w:rsidR="00801841">
          <w:rPr>
            <w:noProof/>
            <w:webHidden/>
          </w:rPr>
          <w:instrText xml:space="preserve"> PAGEREF _Toc452907216 \h </w:instrText>
        </w:r>
        <w:r w:rsidR="00801841">
          <w:rPr>
            <w:noProof/>
            <w:webHidden/>
          </w:rPr>
        </w:r>
        <w:r w:rsidR="00801841">
          <w:rPr>
            <w:noProof/>
            <w:webHidden/>
          </w:rPr>
          <w:fldChar w:fldCharType="separate"/>
        </w:r>
        <w:r w:rsidR="00801841">
          <w:rPr>
            <w:noProof/>
            <w:webHidden/>
          </w:rPr>
          <w:t>15</w:t>
        </w:r>
        <w:r w:rsidR="00801841">
          <w:rPr>
            <w:noProof/>
            <w:webHidden/>
          </w:rPr>
          <w:fldChar w:fldCharType="end"/>
        </w:r>
      </w:hyperlink>
    </w:p>
    <w:p w:rsidR="00801841" w:rsidRDefault="00276082">
      <w:pPr>
        <w:pStyle w:val="TableofFigures"/>
        <w:tabs>
          <w:tab w:val="right" w:leader="dot" w:pos="9350"/>
        </w:tabs>
        <w:rPr>
          <w:rFonts w:asciiTheme="minorHAnsi" w:eastAsiaTheme="minorEastAsia" w:hAnsiTheme="minorHAnsi" w:cstheme="minorBidi"/>
          <w:noProof/>
          <w:sz w:val="22"/>
          <w:szCs w:val="22"/>
          <w:lang w:val="en-CA" w:eastAsia="en-CA"/>
        </w:rPr>
      </w:pPr>
      <w:hyperlink w:anchor="_Toc452907217" w:history="1">
        <w:r w:rsidR="00801841" w:rsidRPr="0063505A">
          <w:rPr>
            <w:rStyle w:val="Hyperlink"/>
            <w:noProof/>
          </w:rPr>
          <w:t>Table 2- Energy Equation Parameters</w:t>
        </w:r>
        <w:r w:rsidR="00801841">
          <w:rPr>
            <w:noProof/>
            <w:webHidden/>
          </w:rPr>
          <w:tab/>
        </w:r>
        <w:r w:rsidR="00801841">
          <w:rPr>
            <w:noProof/>
            <w:webHidden/>
          </w:rPr>
          <w:fldChar w:fldCharType="begin"/>
        </w:r>
        <w:r w:rsidR="00801841">
          <w:rPr>
            <w:noProof/>
            <w:webHidden/>
          </w:rPr>
          <w:instrText xml:space="preserve"> PAGEREF _Toc452907217 \h </w:instrText>
        </w:r>
        <w:r w:rsidR="00801841">
          <w:rPr>
            <w:noProof/>
            <w:webHidden/>
          </w:rPr>
        </w:r>
        <w:r w:rsidR="00801841">
          <w:rPr>
            <w:noProof/>
            <w:webHidden/>
          </w:rPr>
          <w:fldChar w:fldCharType="separate"/>
        </w:r>
        <w:r w:rsidR="00801841">
          <w:rPr>
            <w:noProof/>
            <w:webHidden/>
          </w:rPr>
          <w:t>16</w:t>
        </w:r>
        <w:r w:rsidR="00801841">
          <w:rPr>
            <w:noProof/>
            <w:webHidden/>
          </w:rPr>
          <w:fldChar w:fldCharType="end"/>
        </w:r>
      </w:hyperlink>
    </w:p>
    <w:p w:rsidR="00801841" w:rsidRDefault="00276082">
      <w:pPr>
        <w:pStyle w:val="TableofFigures"/>
        <w:tabs>
          <w:tab w:val="right" w:leader="dot" w:pos="9350"/>
        </w:tabs>
        <w:rPr>
          <w:rFonts w:asciiTheme="minorHAnsi" w:eastAsiaTheme="minorEastAsia" w:hAnsiTheme="minorHAnsi" w:cstheme="minorBidi"/>
          <w:noProof/>
          <w:sz w:val="22"/>
          <w:szCs w:val="22"/>
          <w:lang w:val="en-CA" w:eastAsia="en-CA"/>
        </w:rPr>
      </w:pPr>
      <w:hyperlink w:anchor="_Toc452907218" w:history="1">
        <w:r w:rsidR="00801841" w:rsidRPr="0063505A">
          <w:rPr>
            <w:rStyle w:val="Hyperlink"/>
            <w:noProof/>
          </w:rPr>
          <w:t>Table 3. Server connection actions.</w:t>
        </w:r>
        <w:r w:rsidR="00801841">
          <w:rPr>
            <w:noProof/>
            <w:webHidden/>
          </w:rPr>
          <w:tab/>
        </w:r>
        <w:r w:rsidR="00801841">
          <w:rPr>
            <w:noProof/>
            <w:webHidden/>
          </w:rPr>
          <w:fldChar w:fldCharType="begin"/>
        </w:r>
        <w:r w:rsidR="00801841">
          <w:rPr>
            <w:noProof/>
            <w:webHidden/>
          </w:rPr>
          <w:instrText xml:space="preserve"> PAGEREF _Toc452907218 \h </w:instrText>
        </w:r>
        <w:r w:rsidR="00801841">
          <w:rPr>
            <w:noProof/>
            <w:webHidden/>
          </w:rPr>
        </w:r>
        <w:r w:rsidR="00801841">
          <w:rPr>
            <w:noProof/>
            <w:webHidden/>
          </w:rPr>
          <w:fldChar w:fldCharType="separate"/>
        </w:r>
        <w:r w:rsidR="00801841">
          <w:rPr>
            <w:noProof/>
            <w:webHidden/>
          </w:rPr>
          <w:t>76</w:t>
        </w:r>
        <w:r w:rsidR="00801841">
          <w:rPr>
            <w:noProof/>
            <w:webHidden/>
          </w:rPr>
          <w:fldChar w:fldCharType="end"/>
        </w:r>
      </w:hyperlink>
    </w:p>
    <w:p w:rsidR="00801841" w:rsidRDefault="00276082">
      <w:pPr>
        <w:pStyle w:val="TableofFigures"/>
        <w:tabs>
          <w:tab w:val="right" w:leader="dot" w:pos="9350"/>
        </w:tabs>
        <w:rPr>
          <w:rFonts w:asciiTheme="minorHAnsi" w:eastAsiaTheme="minorEastAsia" w:hAnsiTheme="minorHAnsi" w:cstheme="minorBidi"/>
          <w:noProof/>
          <w:sz w:val="22"/>
          <w:szCs w:val="22"/>
          <w:lang w:val="en-CA" w:eastAsia="en-CA"/>
        </w:rPr>
      </w:pPr>
      <w:hyperlink w:anchor="_Toc452907219" w:history="1">
        <w:r w:rsidR="00801841" w:rsidRPr="0063505A">
          <w:rPr>
            <w:rStyle w:val="Hyperlink"/>
            <w:noProof/>
          </w:rPr>
          <w:t>Table 4. Client connection actions.</w:t>
        </w:r>
        <w:r w:rsidR="00801841">
          <w:rPr>
            <w:noProof/>
            <w:webHidden/>
          </w:rPr>
          <w:tab/>
        </w:r>
        <w:r w:rsidR="00801841">
          <w:rPr>
            <w:noProof/>
            <w:webHidden/>
          </w:rPr>
          <w:fldChar w:fldCharType="begin"/>
        </w:r>
        <w:r w:rsidR="00801841">
          <w:rPr>
            <w:noProof/>
            <w:webHidden/>
          </w:rPr>
          <w:instrText xml:space="preserve"> PAGEREF _Toc452907219 \h </w:instrText>
        </w:r>
        <w:r w:rsidR="00801841">
          <w:rPr>
            <w:noProof/>
            <w:webHidden/>
          </w:rPr>
        </w:r>
        <w:r w:rsidR="00801841">
          <w:rPr>
            <w:noProof/>
            <w:webHidden/>
          </w:rPr>
          <w:fldChar w:fldCharType="separate"/>
        </w:r>
        <w:r w:rsidR="00801841">
          <w:rPr>
            <w:noProof/>
            <w:webHidden/>
          </w:rPr>
          <w:t>77</w:t>
        </w:r>
        <w:r w:rsidR="00801841">
          <w:rPr>
            <w:noProof/>
            <w:webHidden/>
          </w:rPr>
          <w:fldChar w:fldCharType="end"/>
        </w:r>
      </w:hyperlink>
    </w:p>
    <w:p w:rsidR="00977795" w:rsidRPr="00977795" w:rsidRDefault="00187693" w:rsidP="00977795">
      <w:r>
        <w:rPr>
          <w:b/>
          <w:bCs/>
          <w:noProof/>
        </w:rPr>
        <w:fldChar w:fldCharType="end"/>
      </w:r>
    </w:p>
    <w:p w:rsidR="00317339" w:rsidRPr="003D6162" w:rsidRDefault="00317339" w:rsidP="00C47A37">
      <w:pPr>
        <w:pStyle w:val="HeaderUnnumbered"/>
      </w:pPr>
      <w:bookmarkStart w:id="9" w:name="_Toc221968920"/>
      <w:bookmarkStart w:id="10" w:name="_Toc221969361"/>
      <w:bookmarkStart w:id="11" w:name="_Toc221969931"/>
      <w:bookmarkStart w:id="12" w:name="_Toc452907080"/>
      <w:r w:rsidRPr="003D6162">
        <w:lastRenderedPageBreak/>
        <w:t>Acknowledgements</w:t>
      </w:r>
      <w:bookmarkEnd w:id="5"/>
      <w:bookmarkEnd w:id="9"/>
      <w:bookmarkEnd w:id="10"/>
      <w:bookmarkEnd w:id="11"/>
      <w:bookmarkEnd w:id="12"/>
    </w:p>
    <w:p w:rsidR="00317339" w:rsidRDefault="00FF3557">
      <w:r>
        <w:t>Thank you</w:t>
      </w:r>
      <w:r w:rsidR="00B420BD">
        <w:t xml:space="preserve"> Dr. Brian Roth and Prof</w:t>
      </w:r>
      <w:r w:rsidR="0024633B">
        <w:t>essor</w:t>
      </w:r>
      <w:r w:rsidR="00B420BD">
        <w:t xml:space="preserve"> Ralph Stirling for </w:t>
      </w:r>
      <w:r>
        <w:t>your</w:t>
      </w:r>
      <w:r w:rsidR="00B420BD">
        <w:t xml:space="preserve"> </w:t>
      </w:r>
      <w:r w:rsidR="005837B7">
        <w:t>assistance</w:t>
      </w:r>
      <w:r w:rsidR="00540648">
        <w:t xml:space="preserve"> and advice throughout </w:t>
      </w:r>
      <w:r>
        <w:t xml:space="preserve">our </w:t>
      </w:r>
      <w:r w:rsidR="00540648">
        <w:t>project. Dr. Roth</w:t>
      </w:r>
      <w:r w:rsidR="0024633B">
        <w:t xml:space="preserve"> played a crucial role in shaping our </w:t>
      </w:r>
      <w:r w:rsidR="00540648">
        <w:t>project vision and</w:t>
      </w:r>
      <w:r w:rsidR="0024633B">
        <w:t xml:space="preserve"> organizing the resources necessary for our work.</w:t>
      </w:r>
      <w:r w:rsidR="00540648">
        <w:t xml:space="preserve"> Professor Stirling </w:t>
      </w:r>
      <w:r w:rsidR="0024633B">
        <w:t>was a</w:t>
      </w:r>
      <w:r w:rsidR="00540648">
        <w:t xml:space="preserve"> constant source of excellent technical knowledge and </w:t>
      </w:r>
      <w:r w:rsidR="0024633B">
        <w:t xml:space="preserve">he </w:t>
      </w:r>
      <w:r w:rsidR="00540648">
        <w:t xml:space="preserve">helped us focus on the practical application of </w:t>
      </w:r>
      <w:r w:rsidR="0024633B">
        <w:t>our work</w:t>
      </w:r>
      <w:r w:rsidR="00540648">
        <w:t>.</w:t>
      </w:r>
    </w:p>
    <w:p w:rsidR="00A359E7" w:rsidRDefault="00FF3557">
      <w:r>
        <w:t xml:space="preserve">Thank you </w:t>
      </w:r>
      <w:r w:rsidR="00276082">
        <w:t xml:space="preserve">Michael Allen and </w:t>
      </w:r>
      <w:r w:rsidR="00B420BD">
        <w:t>Leo Wilson</w:t>
      </w:r>
      <w:r>
        <w:t xml:space="preserve"> for being our industry sponsors. We appreciated both</w:t>
      </w:r>
      <w:r w:rsidR="00A359E7">
        <w:t xml:space="preserve"> </w:t>
      </w:r>
      <w:r w:rsidR="00540648">
        <w:t>their</w:t>
      </w:r>
      <w:r w:rsidR="00A359E7">
        <w:t xml:space="preserve"> wealth of knowledge in the field</w:t>
      </w:r>
      <w:r>
        <w:t xml:space="preserve"> as well as </w:t>
      </w:r>
      <w:r w:rsidR="00A359E7">
        <w:t>their</w:t>
      </w:r>
      <w:r w:rsidR="00540648">
        <w:t xml:space="preserve"> </w:t>
      </w:r>
      <w:r w:rsidR="00A359E7">
        <w:t>monetary support</w:t>
      </w:r>
      <w:r w:rsidR="00540648">
        <w:t xml:space="preserve">. They helped </w:t>
      </w:r>
      <w:r w:rsidR="00112533">
        <w:t>set</w:t>
      </w:r>
      <w:r w:rsidR="00540648">
        <w:t xml:space="preserve"> </w:t>
      </w:r>
      <w:r w:rsidR="00A359E7">
        <w:t>our project direction</w:t>
      </w:r>
      <w:r w:rsidR="00540648">
        <w:t xml:space="preserve"> and gave </w:t>
      </w:r>
      <w:r w:rsidR="00A359E7">
        <w:t xml:space="preserve">us </w:t>
      </w:r>
      <w:r w:rsidR="00540648">
        <w:t>cons</w:t>
      </w:r>
      <w:r w:rsidR="00A359E7">
        <w:t>istent encouragement and advice.</w:t>
      </w:r>
    </w:p>
    <w:p w:rsidR="00540648" w:rsidRDefault="00112533">
      <w:r>
        <w:t xml:space="preserve">Thank you Jeremy Gaines and Robert Berglund for taking time from your classes to help with our project. </w:t>
      </w:r>
      <w:r w:rsidR="00540648">
        <w:t xml:space="preserve">Jeremy Gaines helped us research thermals and was an active participant in our weekly discussions on project direction and progress. Robert Berglund </w:t>
      </w:r>
      <w:r w:rsidR="00FF3557">
        <w:t xml:space="preserve">played an important role </w:t>
      </w:r>
      <w:r w:rsidR="00540648">
        <w:t xml:space="preserve">in implementing our data collection library, and </w:t>
      </w:r>
      <w:r w:rsidR="00FF3557">
        <w:t>he was</w:t>
      </w:r>
      <w:r w:rsidR="00540648">
        <w:t xml:space="preserve"> </w:t>
      </w:r>
      <w:r w:rsidR="00FF3557">
        <w:t xml:space="preserve">also </w:t>
      </w:r>
      <w:r w:rsidR="00540648">
        <w:t xml:space="preserve">an active participant in our many discussions. </w:t>
      </w:r>
    </w:p>
    <w:p w:rsidR="00317339" w:rsidRDefault="00317339"/>
    <w:p w:rsidR="00BB6648" w:rsidRDefault="00BB6648" w:rsidP="00BB6648">
      <w:pPr>
        <w:pStyle w:val="Heading1"/>
      </w:pPr>
      <w:bookmarkStart w:id="13" w:name="_Toc221643171"/>
      <w:bookmarkStart w:id="14" w:name="_Toc221968921"/>
      <w:bookmarkStart w:id="15" w:name="_Toc221969362"/>
      <w:bookmarkStart w:id="16" w:name="_Toc221969932"/>
      <w:bookmarkStart w:id="17" w:name="_Toc452907081"/>
      <w:r w:rsidRPr="003D6162">
        <w:lastRenderedPageBreak/>
        <w:t>Introduction and Objectives</w:t>
      </w:r>
      <w:bookmarkEnd w:id="13"/>
      <w:bookmarkEnd w:id="14"/>
      <w:bookmarkEnd w:id="15"/>
      <w:bookmarkEnd w:id="16"/>
      <w:bookmarkEnd w:id="17"/>
    </w:p>
    <w:p w:rsidR="00BB6648" w:rsidRDefault="00BB6648" w:rsidP="00BB6648">
      <w:pPr>
        <w:pStyle w:val="Heading2"/>
      </w:pPr>
      <w:bookmarkStart w:id="18" w:name="_Toc229153795"/>
      <w:bookmarkStart w:id="19" w:name="_Toc452907082"/>
      <w:r w:rsidRPr="00CE0ED0">
        <w:t>Introduction</w:t>
      </w:r>
      <w:bookmarkEnd w:id="18"/>
      <w:bookmarkEnd w:id="19"/>
    </w:p>
    <w:p w:rsidR="00BB6648" w:rsidRDefault="00795710" w:rsidP="00BB6648">
      <w:r>
        <w:t>Our project</w:t>
      </w:r>
      <w:r w:rsidR="00BB6648">
        <w:t xml:space="preserve"> </w:t>
      </w:r>
      <w:r w:rsidR="00BB6648" w:rsidRPr="00E25E3C">
        <w:t xml:space="preserve">is part of an ongoing collaboration with </w:t>
      </w:r>
      <w:r w:rsidR="00340199">
        <w:t>two</w:t>
      </w:r>
      <w:r w:rsidR="00BB6648" w:rsidRPr="00E25E3C">
        <w:t xml:space="preserve"> industry veterans</w:t>
      </w:r>
      <w:r w:rsidR="00340199">
        <w:t xml:space="preserve"> (Michael Allen and </w:t>
      </w:r>
      <w:r w:rsidR="0087653A">
        <w:t>Leo Wilson)</w:t>
      </w:r>
      <w:r w:rsidR="00BB6648" w:rsidRPr="00E25E3C">
        <w:t xml:space="preserve"> and</w:t>
      </w:r>
      <w:r>
        <w:t xml:space="preserve"> engineering professor</w:t>
      </w:r>
      <w:r w:rsidR="00BB6648" w:rsidRPr="00E25E3C">
        <w:t xml:space="preserve"> Dr. Roth to promote interest in unmanned aerial vehicles. Travis and Garrett assisted with last year</w:t>
      </w:r>
      <w:r w:rsidR="00BB6648">
        <w:t>’</w:t>
      </w:r>
      <w:r w:rsidR="00BB6648" w:rsidRPr="00E25E3C">
        <w:t xml:space="preserve">s senior project team, and decided to try </w:t>
      </w:r>
      <w:r w:rsidRPr="00E25E3C">
        <w:t>to</w:t>
      </w:r>
      <w:r w:rsidR="00BB6648" w:rsidRPr="00E25E3C">
        <w:t xml:space="preserve"> make one of the unmet </w:t>
      </w:r>
      <w:r>
        <w:t>goals of that project a reality: thermal soaring. The potential of this project for interesting mathematics</w:t>
      </w:r>
      <w:r w:rsidR="00BB6648" w:rsidRPr="00E25E3C">
        <w:t xml:space="preserve"> sparked </w:t>
      </w:r>
      <w:r>
        <w:t xml:space="preserve">David’s interest </w:t>
      </w:r>
      <w:r w:rsidR="00BB6648" w:rsidRPr="00E25E3C">
        <w:t xml:space="preserve">and he joined the team. David and Garrett decided to research </w:t>
      </w:r>
      <w:r>
        <w:t xml:space="preserve">Bayesian methods and machine learning methods </w:t>
      </w:r>
      <w:r w:rsidR="00BB6648" w:rsidRPr="00E25E3C">
        <w:t xml:space="preserve">to improve current soaring methods, while Travis implemented an established solution </w:t>
      </w:r>
      <w:r>
        <w:t>as a baseline.</w:t>
      </w:r>
    </w:p>
    <w:p w:rsidR="004151EB" w:rsidRDefault="00BB6648" w:rsidP="00BB6648">
      <w:r w:rsidRPr="00E25E3C">
        <w:t xml:space="preserve">Our goal </w:t>
      </w:r>
      <w:r w:rsidR="00795710">
        <w:t>was</w:t>
      </w:r>
      <w:r w:rsidRPr="00E25E3C">
        <w:t xml:space="preserve"> to </w:t>
      </w:r>
      <w:r w:rsidR="00795710">
        <w:t xml:space="preserve">program a glider to </w:t>
      </w:r>
      <w:r w:rsidRPr="00E25E3C">
        <w:t xml:space="preserve">autonomously mimic the soaring habits of birds, in particular their aptitude for finding </w:t>
      </w:r>
      <w:r w:rsidR="00795710">
        <w:t>and using thermals. T</w:t>
      </w:r>
      <w:r w:rsidRPr="00E25E3C">
        <w:t>hermals are locations where warm air is rising, and</w:t>
      </w:r>
      <w:r w:rsidR="00795710">
        <w:t xml:space="preserve"> so</w:t>
      </w:r>
      <w:r w:rsidRPr="00E25E3C">
        <w:t xml:space="preserve"> </w:t>
      </w:r>
      <w:r w:rsidR="00795710">
        <w:t xml:space="preserve">orbiting inside a thermal </w:t>
      </w:r>
      <w:r w:rsidRPr="00E25E3C">
        <w:t>allow</w:t>
      </w:r>
      <w:r w:rsidR="00795710">
        <w:t>s</w:t>
      </w:r>
      <w:r w:rsidRPr="00E25E3C">
        <w:t xml:space="preserve"> a bird or glider to gain altitude without flapping its wings or using its motor. To complete this task</w:t>
      </w:r>
      <w:r>
        <w:t>,</w:t>
      </w:r>
      <w:r w:rsidRPr="00E25E3C">
        <w:t xml:space="preserve"> we separated into two teams: one mechanical oriented team to create a </w:t>
      </w:r>
      <w:r w:rsidR="00AA36A9">
        <w:t xml:space="preserve">light and robust </w:t>
      </w:r>
      <w:r w:rsidRPr="00E25E3C">
        <w:t xml:space="preserve">glider to find and take advantage of these thermals, and a second more </w:t>
      </w:r>
      <w:r w:rsidR="004151EB" w:rsidRPr="00E25E3C">
        <w:t>computer-oriented</w:t>
      </w:r>
      <w:r w:rsidRPr="00E25E3C">
        <w:t xml:space="preserve"> team to add thermal soaring capability to current autopilots. </w:t>
      </w:r>
    </w:p>
    <w:p w:rsidR="00BB6648" w:rsidRDefault="004151EB" w:rsidP="00BB6648">
      <w:r>
        <w:t>The mechanically oriented team has constructed and tested</w:t>
      </w:r>
      <w:r w:rsidR="00BB6648" w:rsidRPr="00E25E3C">
        <w:t xml:space="preserve"> the first iteration of our glider, and </w:t>
      </w:r>
      <w:r>
        <w:t xml:space="preserve">our team has </w:t>
      </w:r>
      <w:r w:rsidR="00BB6648" w:rsidRPr="00E25E3C">
        <w:t xml:space="preserve">had success with thermal detection </w:t>
      </w:r>
      <w:r>
        <w:t xml:space="preserve">and usage </w:t>
      </w:r>
      <w:r w:rsidR="00BB6648" w:rsidRPr="00E25E3C">
        <w:t xml:space="preserve">in simulation. </w:t>
      </w:r>
      <w:r w:rsidR="001C77BE">
        <w:t>Current work is focused on refining each of these parts and putting them together.</w:t>
      </w:r>
      <w:r w:rsidR="00643CC6">
        <w:t xml:space="preserve"> This report </w:t>
      </w:r>
      <w:r w:rsidR="00AA36A9">
        <w:t>presents</w:t>
      </w:r>
      <w:r w:rsidR="00643CC6">
        <w:t xml:space="preserve"> the progress</w:t>
      </w:r>
      <w:r w:rsidR="00AA36A9">
        <w:t xml:space="preserve"> of the computer-oriented team.</w:t>
      </w:r>
    </w:p>
    <w:p w:rsidR="00BB6648" w:rsidRDefault="00BB6648" w:rsidP="00BB6648">
      <w:pPr>
        <w:pStyle w:val="Heading2"/>
      </w:pPr>
      <w:bookmarkStart w:id="20" w:name="_Toc221643178"/>
      <w:bookmarkStart w:id="21" w:name="_Toc221969939"/>
      <w:bookmarkStart w:id="22" w:name="_Toc229153796"/>
      <w:bookmarkStart w:id="23" w:name="_Toc452907083"/>
      <w:r>
        <w:t>Project Objectives and Requirements</w:t>
      </w:r>
      <w:bookmarkEnd w:id="20"/>
      <w:bookmarkEnd w:id="21"/>
      <w:bookmarkEnd w:id="22"/>
      <w:bookmarkEnd w:id="23"/>
    </w:p>
    <w:p w:rsidR="006D0DE8" w:rsidRDefault="006D0DE8" w:rsidP="006D0DE8">
      <w:bookmarkStart w:id="24" w:name="_Toc449273376"/>
      <w:bookmarkStart w:id="25" w:name="_Toc449298265"/>
      <w:bookmarkStart w:id="26" w:name="_Toc448954866"/>
      <w:r w:rsidRPr="00037C5D">
        <w:t>We split our work into three parts: basic implementation of an existing algorithm, exploration of thermal identification methods, and exploration of machine learning methods for more flexible decision making.</w:t>
      </w:r>
      <w:r w:rsidR="00C902DB">
        <w:t xml:space="preserve"> Each part had its own set of objectives.</w:t>
      </w:r>
    </w:p>
    <w:p w:rsidR="0080744A" w:rsidRDefault="006D0DE8" w:rsidP="006D0DE8">
      <w:r>
        <w:t>The objective of the basic implementation was to create a baseline method to be compared with and extended by the remainder of our work.</w:t>
      </w:r>
      <w:r w:rsidR="00865F32">
        <w:t xml:space="preserve"> This baseline method needed to be relatively simple, while allowing the glider to successfully locate and orbit a thermal.</w:t>
      </w:r>
      <w:r w:rsidR="00C902DB">
        <w:t xml:space="preserve"> With respect to our thermal identification work, our objectives were to create an algorithm that could estimate the size, strength, and shape of a thermal in real time. With respect to decision-making work,</w:t>
      </w:r>
      <w:r w:rsidR="003E11E0">
        <w:t xml:space="preserve"> our objective</w:t>
      </w:r>
      <w:r w:rsidR="00C902DB">
        <w:t xml:space="preserve"> </w:t>
      </w:r>
      <w:r w:rsidR="003E11E0">
        <w:t>was</w:t>
      </w:r>
      <w:r w:rsidR="00C902DB">
        <w:t xml:space="preserve"> to create </w:t>
      </w:r>
      <w:r w:rsidR="00C75209">
        <w:t xml:space="preserve">an algorithm that could </w:t>
      </w:r>
      <w:r w:rsidR="003E11E0">
        <w:t>devise a</w:t>
      </w:r>
      <w:r w:rsidR="00C75209">
        <w:t xml:space="preserve"> flexible </w:t>
      </w:r>
      <w:r w:rsidR="003E11E0">
        <w:t xml:space="preserve">strategy </w:t>
      </w:r>
      <w:r w:rsidR="00C75209">
        <w:t>for thermal energy extraction in real time.</w:t>
      </w:r>
    </w:p>
    <w:p w:rsidR="00643CC6" w:rsidRDefault="003E11E0" w:rsidP="00643CC6">
      <w:r>
        <w:t xml:space="preserve">We also had a </w:t>
      </w:r>
      <w:r w:rsidR="00706ECE">
        <w:t xml:space="preserve">couple </w:t>
      </w:r>
      <w:r>
        <w:t>major secondary objective</w:t>
      </w:r>
      <w:r w:rsidR="00706ECE">
        <w:t xml:space="preserve">s: to learn as much as we could, and to </w:t>
      </w:r>
      <w:r w:rsidR="00941F94">
        <w:t>make the learning processing enjoyable</w:t>
      </w:r>
      <w:r w:rsidR="00706ECE">
        <w:t>.</w:t>
      </w:r>
      <w:r w:rsidR="006B6B08">
        <w:t xml:space="preserve"> Throu</w:t>
      </w:r>
      <w:r w:rsidR="00941F94">
        <w:t>ghout the course of the project,</w:t>
      </w:r>
      <w:r w:rsidR="006B6B08">
        <w:t xml:space="preserve"> we worked to achieve these goals by using unfamiliar methods, software, and software languages. </w:t>
      </w:r>
      <w:r w:rsidR="00941F94">
        <w:t>Choosing to work with machine learning methods also helped fulfill these objectives.</w:t>
      </w:r>
    </w:p>
    <w:p w:rsidR="001C4A17" w:rsidRPr="00240B77" w:rsidRDefault="001C4A17" w:rsidP="001C4A17">
      <w:pPr>
        <w:pStyle w:val="Heading1"/>
      </w:pPr>
      <w:bookmarkStart w:id="27" w:name="_Toc452907084"/>
      <w:r w:rsidRPr="00240B77">
        <w:lastRenderedPageBreak/>
        <w:t>Basic Implementation</w:t>
      </w:r>
      <w:bookmarkEnd w:id="24"/>
      <w:bookmarkEnd w:id="25"/>
      <w:bookmarkEnd w:id="27"/>
    </w:p>
    <w:p w:rsidR="001C4A17" w:rsidRPr="00240B77" w:rsidRDefault="001C4A17" w:rsidP="001C4A17">
      <w:pPr>
        <w:pStyle w:val="Heading2"/>
      </w:pPr>
      <w:bookmarkStart w:id="28" w:name="_Toc449273377"/>
      <w:bookmarkStart w:id="29" w:name="_Toc449298266"/>
      <w:bookmarkStart w:id="30" w:name="_Toc452907085"/>
      <w:r w:rsidRPr="00240B77">
        <w:t>Overview</w:t>
      </w:r>
      <w:bookmarkEnd w:id="28"/>
      <w:bookmarkEnd w:id="29"/>
      <w:bookmarkEnd w:id="30"/>
    </w:p>
    <w:p w:rsidR="001C4A17" w:rsidRPr="00240B77" w:rsidRDefault="001C4A17" w:rsidP="001C4A17">
      <w:r w:rsidRPr="00240B77">
        <w:t>The premise of the basic implementation was to find the most established approaches and algorithms for thermal soaring</w:t>
      </w:r>
      <w:r w:rsidR="00340199">
        <w:t>,</w:t>
      </w:r>
      <w:r w:rsidRPr="00240B77">
        <w:t xml:space="preserve"> and implement something similar to test our tools and</w:t>
      </w:r>
      <w:r w:rsidR="00340199">
        <w:t xml:space="preserve"> provide a baseline to compare against</w:t>
      </w:r>
      <w:r w:rsidRPr="00240B77">
        <w:t>. The three primary steps to this process were to research a number of established papers in the field, find a combination of techniques that should fit are needs, and then implement that combination.</w:t>
      </w:r>
    </w:p>
    <w:p w:rsidR="001C4A17" w:rsidRPr="00240B77" w:rsidRDefault="001C4A17" w:rsidP="001C4A17">
      <w:pPr>
        <w:pStyle w:val="Heading2"/>
      </w:pPr>
      <w:bookmarkStart w:id="31" w:name="_Toc449273378"/>
      <w:bookmarkStart w:id="32" w:name="_Toc449298267"/>
      <w:bookmarkStart w:id="33" w:name="_Toc452907086"/>
      <w:r w:rsidRPr="00240B77">
        <w:t>Research</w:t>
      </w:r>
      <w:bookmarkEnd w:id="31"/>
      <w:bookmarkEnd w:id="32"/>
      <w:bookmarkEnd w:id="33"/>
    </w:p>
    <w:p w:rsidR="001C4A17" w:rsidRPr="00240B77" w:rsidRDefault="001C4A17" w:rsidP="001C4A17">
      <w:r w:rsidRPr="00240B77">
        <w:t xml:space="preserve">Following advice from our sponsors and advisors, we looked at over twenty published papers for the project, and there were a number of different approaches used. Some, such </w:t>
      </w:r>
      <w:r w:rsidR="009408E1">
        <w:t>as</w:t>
      </w:r>
      <w:r w:rsidRPr="00240B77">
        <w:t xml:space="preserve"> Lawrance</w:t>
      </w:r>
      <w:r w:rsidR="005206FF">
        <w:t xml:space="preserve">’s 2011 </w:t>
      </w:r>
      <w:r w:rsidRPr="00240B77">
        <w:t xml:space="preserve">Thesis were more geared towards generating a wind map of the area, while others like </w:t>
      </w:r>
      <w:r w:rsidR="005206FF">
        <w:t xml:space="preserve">Ng’s </w:t>
      </w:r>
      <w:r w:rsidRPr="00240B77">
        <w:t xml:space="preserve">Autonomous </w:t>
      </w:r>
      <w:r w:rsidR="00CE4EE1">
        <w:t>H</w:t>
      </w:r>
      <w:r w:rsidR="00CE4EE1" w:rsidRPr="00240B77">
        <w:t>elicopter</w:t>
      </w:r>
      <w:r w:rsidRPr="00240B77">
        <w:t xml:space="preserve"> </w:t>
      </w:r>
      <w:r w:rsidR="005206FF">
        <w:t>F</w:t>
      </w:r>
      <w:r w:rsidRPr="00240B77">
        <w:t>light used more complex techniques such as reinforcement learning</w:t>
      </w:r>
      <w:r w:rsidR="005206FF">
        <w:t xml:space="preserve"> (Lawrance,</w:t>
      </w:r>
      <w:r w:rsidR="009408E1">
        <w:t xml:space="preserve"> Ng</w:t>
      </w:r>
      <w:r w:rsidR="00CF4C69">
        <w:t xml:space="preserve"> 2011</w:t>
      </w:r>
      <w:r w:rsidR="009408E1">
        <w:t>)</w:t>
      </w:r>
      <w:r w:rsidRPr="00240B77">
        <w:t>.</w:t>
      </w:r>
    </w:p>
    <w:p w:rsidR="001C4A17" w:rsidRPr="00240B77" w:rsidRDefault="001C4A17" w:rsidP="001C4A17">
      <w:r w:rsidRPr="00240B77">
        <w:t xml:space="preserve">Searching for a relatively simple model that would synergize well with the orbit commands we could give in the simulator, we took the advice of Michael Allen and settled on a paper by Daniel J. </w:t>
      </w:r>
      <w:r w:rsidR="009408E1">
        <w:t>Edwards</w:t>
      </w:r>
      <w:r w:rsidRPr="00240B77">
        <w:t xml:space="preserve"> to base our approach on</w:t>
      </w:r>
      <w:r w:rsidR="009408E1">
        <w:t xml:space="preserve"> (Edwards</w:t>
      </w:r>
      <w:r w:rsidR="00CF4C69">
        <w:t xml:space="preserve"> 2015</w:t>
      </w:r>
      <w:r w:rsidR="009408E1">
        <w:t>)</w:t>
      </w:r>
      <w:r w:rsidRPr="00240B77">
        <w:t>. The unique thing about Edwards’s paper is that it used the same autopilot we were using and used it in a black box format, only utilizing the data acquisition and o</w:t>
      </w:r>
      <w:r w:rsidR="009408E1">
        <w:t>rbit commands in the Application Programming Interface (API)</w:t>
      </w:r>
      <w:r w:rsidR="00340199">
        <w:t xml:space="preserve"> of the autopilot</w:t>
      </w:r>
      <w:r w:rsidRPr="00240B77">
        <w:t xml:space="preserve">.   </w:t>
      </w:r>
    </w:p>
    <w:p w:rsidR="001C4A17" w:rsidRPr="00240B77" w:rsidRDefault="001C4A17" w:rsidP="001C4A17">
      <w:pPr>
        <w:keepNext/>
        <w:ind w:firstLine="576"/>
        <w:jc w:val="center"/>
      </w:pPr>
      <w:r w:rsidRPr="00240B77">
        <w:rPr>
          <w:noProof/>
          <w:lang w:eastAsia="ja-JP"/>
        </w:rPr>
        <w:drawing>
          <wp:inline distT="0" distB="0" distL="0" distR="0" wp14:anchorId="6FE6A983" wp14:editId="7F0207D6">
            <wp:extent cx="5943600" cy="1097280"/>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1097280"/>
                    </a:xfrm>
                    <a:prstGeom prst="rect">
                      <a:avLst/>
                    </a:prstGeom>
                    <a:noFill/>
                    <a:ln>
                      <a:noFill/>
                    </a:ln>
                  </pic:spPr>
                </pic:pic>
              </a:graphicData>
            </a:graphic>
          </wp:inline>
        </w:drawing>
      </w:r>
    </w:p>
    <w:p w:rsidR="001C4A17" w:rsidRPr="00240B77" w:rsidRDefault="001C4A17" w:rsidP="001C4A17">
      <w:pPr>
        <w:pStyle w:val="Caption"/>
        <w:jc w:val="center"/>
      </w:pPr>
      <w:bookmarkStart w:id="34" w:name="_Toc449275372"/>
      <w:bookmarkStart w:id="35" w:name="_Toc452907160"/>
      <w:r w:rsidRPr="00240B77">
        <w:t xml:space="preserve">Figure </w:t>
      </w:r>
      <w:fldSimple w:instr=" SEQ Figure \* ARABIC ">
        <w:r w:rsidR="00801841">
          <w:rPr>
            <w:noProof/>
          </w:rPr>
          <w:t>1</w:t>
        </w:r>
      </w:fldSimple>
      <w:r w:rsidRPr="00240B77">
        <w:t>- General Loop</w:t>
      </w:r>
      <w:bookmarkEnd w:id="34"/>
      <w:r w:rsidRPr="00240B77">
        <w:t xml:space="preserve"> From Edwards’s Paper</w:t>
      </w:r>
      <w:bookmarkEnd w:id="35"/>
    </w:p>
    <w:p w:rsidR="001C4A17" w:rsidRPr="00240B77" w:rsidRDefault="001C4A17" w:rsidP="001C4A17">
      <w:r w:rsidRPr="00240B77">
        <w:t xml:space="preserve">As shown in Figure 1, their approach used a general control where the state was first established with sensor data, and then any likely thermals were identified. These thermals were then sent to a soaring manager that made a route decision and passed that to the autopilot. With some simplifying modifications, we used this </w:t>
      </w:r>
      <w:r w:rsidR="00987F7E" w:rsidRPr="00240B77">
        <w:t>approach</w:t>
      </w:r>
      <w:r w:rsidRPr="00240B77">
        <w:t xml:space="preserve"> to create our own structure.</w:t>
      </w:r>
    </w:p>
    <w:p w:rsidR="001C4A17" w:rsidRPr="00240B77" w:rsidRDefault="001C4A17" w:rsidP="001C4A17">
      <w:r w:rsidRPr="00240B77">
        <w:t xml:space="preserve">For the thermal identification step of the loop, we decided to use the centroid method that Michael Allen used in his </w:t>
      </w:r>
      <w:r w:rsidR="009408E1">
        <w:t>200</w:t>
      </w:r>
      <w:r w:rsidR="00CF4C69">
        <w:t>5</w:t>
      </w:r>
      <w:r w:rsidR="009408E1">
        <w:t xml:space="preserve"> </w:t>
      </w:r>
      <w:r w:rsidRPr="00240B77">
        <w:t>paper to find the center of the thermals</w:t>
      </w:r>
      <w:r w:rsidR="009408E1">
        <w:t xml:space="preserve"> (Allen</w:t>
      </w:r>
      <w:r w:rsidR="00CF4C69">
        <w:t xml:space="preserve"> 2005</w:t>
      </w:r>
      <w:r w:rsidR="009408E1">
        <w:t>)</w:t>
      </w:r>
      <w:r w:rsidRPr="00240B77">
        <w:t>. The method Edwards used for thermal identification used Allen’s centroid method as a baseline, but then performed linear regression on both it and the current position before using an evolutionary search algorithm to find the desired orbit point. This was more than we desired to implement for our model, so we reduced it to just the centroid method.</w:t>
      </w:r>
    </w:p>
    <w:p w:rsidR="001C4A17" w:rsidRPr="00240B77" w:rsidRDefault="001C4A17" w:rsidP="001C4A17">
      <w:r w:rsidRPr="00240B77">
        <w:lastRenderedPageBreak/>
        <w:t>Michael Allen’s centroid method works by keeping data on energy rates and positions in a queue, and then processing that queue to get a simple estimate for the thermal center based on the past data gathered as the plane circled the thermal. This method however only functions when already in a thermal, so mode logic was needed to latch on to a thermal.</w:t>
      </w:r>
    </w:p>
    <w:p w:rsidR="001C4A17" w:rsidRPr="00240B77" w:rsidRDefault="001C4A17" w:rsidP="001C4A17">
      <w:pPr>
        <w:keepNext/>
        <w:jc w:val="center"/>
      </w:pPr>
      <w:r w:rsidRPr="00240B77">
        <w:rPr>
          <w:noProof/>
          <w:lang w:eastAsia="ja-JP"/>
        </w:rPr>
        <w:drawing>
          <wp:inline distT="0" distB="0" distL="0" distR="0" wp14:anchorId="0BF3A9B0" wp14:editId="1DC16BAE">
            <wp:extent cx="5981700" cy="10096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81700" cy="1009650"/>
                    </a:xfrm>
                    <a:prstGeom prst="rect">
                      <a:avLst/>
                    </a:prstGeom>
                    <a:noFill/>
                    <a:ln>
                      <a:noFill/>
                    </a:ln>
                  </pic:spPr>
                </pic:pic>
              </a:graphicData>
            </a:graphic>
          </wp:inline>
        </w:drawing>
      </w:r>
    </w:p>
    <w:p w:rsidR="001C4A17" w:rsidRPr="00240B77" w:rsidRDefault="001C4A17" w:rsidP="001C4A17">
      <w:pPr>
        <w:pStyle w:val="Caption"/>
        <w:jc w:val="center"/>
      </w:pPr>
      <w:bookmarkStart w:id="36" w:name="_Toc452907161"/>
      <w:r w:rsidRPr="00240B77">
        <w:t xml:space="preserve">Figure </w:t>
      </w:r>
      <w:fldSimple w:instr=" SEQ Figure \* ARABIC ">
        <w:r w:rsidR="00801841">
          <w:rPr>
            <w:noProof/>
          </w:rPr>
          <w:t>2</w:t>
        </w:r>
      </w:fldSimple>
      <w:r w:rsidRPr="00240B77">
        <w:t>- Latching Method from Edwards's Paper</w:t>
      </w:r>
      <w:bookmarkEnd w:id="36"/>
    </w:p>
    <w:p w:rsidR="001C4A17" w:rsidRPr="00240B77" w:rsidRDefault="001C4A17" w:rsidP="001C4A17">
      <w:r w:rsidRPr="00240B77">
        <w:t>Mode logic in this instance is simply selecting between two different modes of aircraft operation based on current data. Those two modes for this application are soaring within a thermal or searching for a new thermal. To switch between modes, a latching process is used to “latch onto” a thermal if lift is over a certain threshold, or “unlatch” from a thermal if the aircraft is no longer experiencing the required lift. We implemented a very similar approach to Figure 2.</w:t>
      </w:r>
    </w:p>
    <w:p w:rsidR="001C4A17" w:rsidRDefault="001C4A17" w:rsidP="001C4A17">
      <w:r w:rsidRPr="00240B77">
        <w:t>With our basic framework established, we then looked into how to actually implement this in simulation. One of the more important requirement</w:t>
      </w:r>
      <w:r w:rsidR="008C7C6F">
        <w:t>s was the integration of a well-</w:t>
      </w:r>
      <w:r w:rsidRPr="00240B77">
        <w:t>established thermal simulator and an API that allowed for orbit commands and plenty of data collection. Because of the thermal simulator implemented in the Piccolo autopilot simulator by Michael Allen, we opted to start by using that setup.</w:t>
      </w:r>
    </w:p>
    <w:p w:rsidR="00726BBE" w:rsidRDefault="00726BBE" w:rsidP="00726BBE">
      <w:pPr>
        <w:pStyle w:val="Heading2"/>
      </w:pPr>
      <w:bookmarkStart w:id="37" w:name="_Toc452907087"/>
      <w:r>
        <w:t>Finding Thermals</w:t>
      </w:r>
      <w:bookmarkEnd w:id="37"/>
    </w:p>
    <w:p w:rsidR="00726BBE" w:rsidRDefault="00726BBE" w:rsidP="00726BBE">
      <w:r>
        <w:t xml:space="preserve">One of the struggles we came across in our research journey was how to actually discover a thermal. Despite their name, thermals do not show up well on thermal sensors as they are simply large sections of hot air, not a solid body radiating energy in the form of heat. </w:t>
      </w:r>
      <w:r w:rsidR="002246E3">
        <w:t xml:space="preserve">In our research we discovered that while thermals can at times be spotted with more advanced methods, the best ways to find them are to either know the area (a situation we were not designing for), or to follow the path of any soaring birds in the area (also a situation we were not designing for). </w:t>
      </w:r>
    </w:p>
    <w:p w:rsidR="002246E3" w:rsidRPr="00726BBE" w:rsidRDefault="002246E3" w:rsidP="00726BBE">
      <w:r>
        <w:t xml:space="preserve">It turns out that the most common approach to discovering whether you are in a thermal or not is to simply test whether or not the aircraft is experiencing lift. If it does and this continues at a certain rate it is likely that you are in a thermal. </w:t>
      </w:r>
      <w:r w:rsidR="009408E1">
        <w:t xml:space="preserve">We used an </w:t>
      </w:r>
      <w:r w:rsidR="00981603">
        <w:t xml:space="preserve">equation to simulate the energy </w:t>
      </w:r>
      <w:r w:rsidR="00340199">
        <w:t>in the surrounding atmosphere</w:t>
      </w:r>
      <w:r w:rsidR="00981603">
        <w:t>,</w:t>
      </w:r>
      <w:r w:rsidR="009408E1">
        <w:t xml:space="preserve"> </w:t>
      </w:r>
      <w:r w:rsidR="00981603">
        <w:t>and used knowledge about the glider’s power output to account for an energy change as a result of powered flight</w:t>
      </w:r>
      <w:r w:rsidR="009408E1">
        <w:t>.</w:t>
      </w:r>
      <w:r w:rsidR="00981603">
        <w:t xml:space="preserve"> When the surrounding air has a great deal of energy, it is likely we’re in a thermal, and we used the differential of this equation to help detect the right moment to latch on to the thermal.</w:t>
      </w:r>
    </w:p>
    <w:p w:rsidR="001C4A17" w:rsidRPr="00240B77" w:rsidRDefault="001C4A17" w:rsidP="001C4A17">
      <w:pPr>
        <w:pStyle w:val="Heading2"/>
      </w:pPr>
      <w:bookmarkStart w:id="38" w:name="_Toc449298268"/>
      <w:bookmarkStart w:id="39" w:name="_Toc452907088"/>
      <w:r w:rsidRPr="00240B77">
        <w:t>Simulation</w:t>
      </w:r>
      <w:bookmarkEnd w:id="38"/>
      <w:bookmarkEnd w:id="39"/>
    </w:p>
    <w:p w:rsidR="001C4A17" w:rsidRPr="00240B77" w:rsidRDefault="001C4A17" w:rsidP="001C4A17">
      <w:r w:rsidRPr="00240B77">
        <w:t xml:space="preserve">The background that Travis and Garrett had from assisting in last year’s UAV project helped significantly in starting the simulation process. Using the documentation provided by Cloud Cap </w:t>
      </w:r>
      <w:r w:rsidRPr="00240B77">
        <w:lastRenderedPageBreak/>
        <w:t>(the creators of the Piccolo Autopilot), we quickly got basic communication with the simulator established, and began to explore the thermal simulation abilities of the program.</w:t>
      </w:r>
    </w:p>
    <w:p w:rsidR="001C4A17" w:rsidRPr="00AA4C56" w:rsidRDefault="001C4A17" w:rsidP="001C4A17">
      <w:pPr>
        <w:rPr>
          <w:b/>
        </w:rPr>
      </w:pPr>
      <w:r w:rsidRPr="00240B77">
        <w:t xml:space="preserve">Table 1 shows a few of the different parameters that are adjustable to create realistic thermals. These are further simplified into the interface that the Piccolo Simulator uses, but can be edited at any time by tweaking the XML file the simulator produces. The thermal parameters used for our simulation were based off of a paper by </w:t>
      </w:r>
      <w:r w:rsidR="009408E1">
        <w:t>Childress (Childress</w:t>
      </w:r>
      <w:r w:rsidR="00CF4C69">
        <w:t xml:space="preserve"> 2011</w:t>
      </w:r>
      <w:r w:rsidR="009408E1">
        <w:t>).</w:t>
      </w:r>
    </w:p>
    <w:p w:rsidR="001C4A17" w:rsidRPr="00240B77" w:rsidRDefault="001C4A17" w:rsidP="001C4A17">
      <w:r w:rsidRPr="00240B77">
        <w:t xml:space="preserve"> </w:t>
      </w:r>
    </w:p>
    <w:p w:rsidR="001C4A17" w:rsidRDefault="001C4A17" w:rsidP="001C4A17">
      <w:pPr>
        <w:keepNext/>
        <w:jc w:val="center"/>
      </w:pPr>
      <w:r w:rsidRPr="00240B77">
        <w:rPr>
          <w:noProof/>
          <w:lang w:eastAsia="ja-JP"/>
        </w:rPr>
        <w:drawing>
          <wp:inline distT="0" distB="0" distL="0" distR="0" wp14:anchorId="204CA22B" wp14:editId="36F608B0">
            <wp:extent cx="4162425" cy="2701574"/>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174281" cy="2709269"/>
                    </a:xfrm>
                    <a:prstGeom prst="rect">
                      <a:avLst/>
                    </a:prstGeom>
                    <a:noFill/>
                    <a:ln>
                      <a:noFill/>
                    </a:ln>
                  </pic:spPr>
                </pic:pic>
              </a:graphicData>
            </a:graphic>
          </wp:inline>
        </w:drawing>
      </w:r>
    </w:p>
    <w:p w:rsidR="001C4A17" w:rsidRPr="00240B77" w:rsidRDefault="001C4A17" w:rsidP="002246E3">
      <w:pPr>
        <w:pStyle w:val="Caption"/>
        <w:jc w:val="center"/>
      </w:pPr>
      <w:bookmarkStart w:id="40" w:name="_Toc452907216"/>
      <w:r>
        <w:t xml:space="preserve">Table </w:t>
      </w:r>
      <w:fldSimple w:instr=" SEQ Table \* ARABIC ">
        <w:r w:rsidR="00801841">
          <w:rPr>
            <w:noProof/>
          </w:rPr>
          <w:t>1</w:t>
        </w:r>
      </w:fldSimple>
      <w:r w:rsidRPr="00256E3E">
        <w:rPr>
          <w:noProof/>
        </w:rPr>
        <w:t>- Simulator Parameters for Piccolo Simulator</w:t>
      </w:r>
      <w:bookmarkEnd w:id="40"/>
    </w:p>
    <w:p w:rsidR="001C4A17" w:rsidRPr="00240B77" w:rsidRDefault="001C4A17" w:rsidP="001C4A17">
      <w:pPr>
        <w:pStyle w:val="Heading2"/>
      </w:pPr>
      <w:bookmarkStart w:id="41" w:name="_Toc449298269"/>
      <w:bookmarkStart w:id="42" w:name="_Toc452907089"/>
      <w:r w:rsidRPr="00240B77">
        <w:t>Energy Estimation</w:t>
      </w:r>
      <w:bookmarkEnd w:id="41"/>
      <w:bookmarkEnd w:id="42"/>
    </w:p>
    <w:p w:rsidR="001C4A17" w:rsidRPr="00240B77" w:rsidRDefault="001C4A17" w:rsidP="001C4A17">
      <w:r w:rsidRPr="00240B77">
        <w:t>One of the main components of the basic implementation was the processing of data to find the current energy of the aircraft and its surroundings. This data was then used by the other parts of the project as well as the basic algorithm implemented in this section. The energy equation used is found in Edwards’s paper, and is shown in Equation 1. Definitions for the parameters are shown in Table 1.</w:t>
      </w:r>
    </w:p>
    <w:p w:rsidR="001C4A17" w:rsidRPr="00240B77" w:rsidRDefault="001C4A17" w:rsidP="001C4A17">
      <w:pPr>
        <w:keepNext/>
        <w:ind w:firstLine="432"/>
        <w:jc w:val="center"/>
      </w:pPr>
      <w:r w:rsidRPr="00240B77">
        <w:rPr>
          <w:noProof/>
          <w:lang w:eastAsia="ja-JP"/>
        </w:rPr>
        <w:drawing>
          <wp:inline distT="0" distB="0" distL="0" distR="0" wp14:anchorId="17B82334" wp14:editId="0E2B3E83">
            <wp:extent cx="5943600" cy="504825"/>
            <wp:effectExtent l="0" t="0" r="0" b="9525"/>
            <wp:docPr id="31" name="Picture 31" descr="https://lh3.googleusercontent.com/SkIHU5SnK2tBcy8bv1TLiFLUYxR7PFd-Qr_nY9Z__kUbBy5qYndsjBKQdsOjwddnQf2kcx-kqgvALrbrKawQ6pBylPSPYRZIdeG3tOhw1rCck8weyQ_-XtJKXON4UEcl3PXgWf7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lh3.googleusercontent.com/SkIHU5SnK2tBcy8bv1TLiFLUYxR7PFd-Qr_nY9Z__kUbBy5qYndsjBKQdsOjwddnQf2kcx-kqgvALrbrKawQ6pBylPSPYRZIdeG3tOhw1rCck8weyQ_-XtJKXON4UEcl3PXgWf7R"/>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504825"/>
                    </a:xfrm>
                    <a:prstGeom prst="rect">
                      <a:avLst/>
                    </a:prstGeom>
                    <a:noFill/>
                    <a:ln>
                      <a:noFill/>
                    </a:ln>
                  </pic:spPr>
                </pic:pic>
              </a:graphicData>
            </a:graphic>
          </wp:inline>
        </w:drawing>
      </w:r>
    </w:p>
    <w:p w:rsidR="001C4A17" w:rsidRDefault="001C4A17" w:rsidP="001C4A17">
      <w:pPr>
        <w:pStyle w:val="Caption"/>
        <w:jc w:val="center"/>
      </w:pPr>
      <w:r w:rsidRPr="00240B77">
        <w:t xml:space="preserve">Equation </w:t>
      </w:r>
      <w:fldSimple w:instr=" SEQ Equation \* ARABIC ">
        <w:r w:rsidR="00801841">
          <w:rPr>
            <w:noProof/>
          </w:rPr>
          <w:t>1</w:t>
        </w:r>
      </w:fldSimple>
      <w:r w:rsidRPr="00240B77">
        <w:t>- Energy Estimation from Edwards's Paper</w:t>
      </w:r>
    </w:p>
    <w:p w:rsidR="001C4A17" w:rsidRDefault="001C4A17" w:rsidP="001C4A17">
      <w:pPr>
        <w:pStyle w:val="Caption"/>
        <w:rPr>
          <w:i w:val="0"/>
        </w:rPr>
      </w:pPr>
      <w:r>
        <w:rPr>
          <w:i w:val="0"/>
        </w:rPr>
        <w:t>Using data received from the sensors on the aircraft (or simula</w:t>
      </w:r>
      <w:r w:rsidR="002D73A8">
        <w:rPr>
          <w:i w:val="0"/>
        </w:rPr>
        <w:t xml:space="preserve">ted aircraft) this equation is </w:t>
      </w:r>
      <w:r>
        <w:rPr>
          <w:i w:val="0"/>
        </w:rPr>
        <w:t>then calculated every cycle (at a rate of 20 Hz) and saved into a queue for later processing. Also saved is the position data for the aircraft, as these two parameters are integral to the calculation of the thermal center. In order to provide reliable data over the network for the other functions of the program, a time stamp is also included in the data.</w:t>
      </w:r>
    </w:p>
    <w:p w:rsidR="001C4A17" w:rsidRDefault="001C4A17" w:rsidP="001C4A17">
      <w:pPr>
        <w:pStyle w:val="Caption"/>
        <w:rPr>
          <w:i w:val="0"/>
        </w:rPr>
      </w:pPr>
      <w:r>
        <w:rPr>
          <w:i w:val="0"/>
        </w:rPr>
        <w:lastRenderedPageBreak/>
        <w:t xml:space="preserve">In order to find out when to latch, this batched data is then averaged, and then the average at a past time is compared to the current energy in order to see the rate of change of energy, which is the actual value that most algorithms use. This data is all saved to a CSV file that can then be sent or used to visualize the energy the plane is encountering at all points in time.  </w:t>
      </w:r>
    </w:p>
    <w:p w:rsidR="001C4A17" w:rsidRPr="00240B77" w:rsidRDefault="001C4A17" w:rsidP="001C4A17">
      <w:pPr>
        <w:pStyle w:val="Caption"/>
      </w:pPr>
    </w:p>
    <w:tbl>
      <w:tblPr>
        <w:tblStyle w:val="ListTable4"/>
        <w:tblW w:w="0" w:type="auto"/>
        <w:tblLook w:val="04A0" w:firstRow="1" w:lastRow="0" w:firstColumn="1" w:lastColumn="0" w:noHBand="0" w:noVBand="1"/>
      </w:tblPr>
      <w:tblGrid>
        <w:gridCol w:w="3111"/>
        <w:gridCol w:w="3127"/>
        <w:gridCol w:w="3112"/>
      </w:tblGrid>
      <w:tr w:rsidR="001C4A17" w:rsidRPr="00240B77" w:rsidTr="00AE01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rsidR="001C4A17" w:rsidRPr="00240B77" w:rsidRDefault="001C4A17" w:rsidP="00AE0165">
            <w:pPr>
              <w:pStyle w:val="Caption"/>
            </w:pPr>
            <w:r w:rsidRPr="00240B77">
              <w:t>Notation</w:t>
            </w:r>
          </w:p>
        </w:tc>
        <w:tc>
          <w:tcPr>
            <w:tcW w:w="3192" w:type="dxa"/>
          </w:tcPr>
          <w:p w:rsidR="001C4A17" w:rsidRPr="00240B77" w:rsidRDefault="001C4A17" w:rsidP="00AE0165">
            <w:pPr>
              <w:pStyle w:val="Caption"/>
              <w:cnfStyle w:val="100000000000" w:firstRow="1" w:lastRow="0" w:firstColumn="0" w:lastColumn="0" w:oddVBand="0" w:evenVBand="0" w:oddHBand="0" w:evenHBand="0" w:firstRowFirstColumn="0" w:firstRowLastColumn="0" w:lastRowFirstColumn="0" w:lastRowLastColumn="0"/>
            </w:pPr>
            <w:r w:rsidRPr="00240B77">
              <w:t>Definition</w:t>
            </w:r>
          </w:p>
        </w:tc>
        <w:tc>
          <w:tcPr>
            <w:tcW w:w="3192" w:type="dxa"/>
          </w:tcPr>
          <w:p w:rsidR="001C4A17" w:rsidRPr="00240B77" w:rsidRDefault="001C4A17" w:rsidP="00AE0165">
            <w:pPr>
              <w:pStyle w:val="Caption"/>
              <w:cnfStyle w:val="100000000000" w:firstRow="1" w:lastRow="0" w:firstColumn="0" w:lastColumn="0" w:oddVBand="0" w:evenVBand="0" w:oddHBand="0" w:evenHBand="0" w:firstRowFirstColumn="0" w:firstRowLastColumn="0" w:lastRowFirstColumn="0" w:lastRowLastColumn="0"/>
            </w:pPr>
            <w:r w:rsidRPr="00240B77">
              <w:t>SI Unit Used</w:t>
            </w:r>
          </w:p>
        </w:tc>
      </w:tr>
      <w:tr w:rsidR="001C4A17" w:rsidRPr="00240B77" w:rsidTr="00AE01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rsidR="001C4A17" w:rsidRPr="00240B77" w:rsidRDefault="00276082" w:rsidP="00AE0165">
            <w:pPr>
              <w:pStyle w:val="Caption"/>
            </w:pPr>
            <m:oMath>
              <m:sSub>
                <m:sSubPr>
                  <m:ctrlPr>
                    <w:rPr>
                      <w:rFonts w:ascii="Cambria Math" w:hAnsi="Cambria Math"/>
                    </w:rPr>
                  </m:ctrlPr>
                </m:sSubPr>
                <m:e>
                  <m:r>
                    <m:rPr>
                      <m:sty m:val="bi"/>
                    </m:rPr>
                    <w:rPr>
                      <w:rFonts w:ascii="Cambria Math" w:hAnsi="Cambria Math"/>
                    </w:rPr>
                    <m:t>P</m:t>
                  </m:r>
                </m:e>
                <m:sub>
                  <m:r>
                    <m:rPr>
                      <m:sty m:val="bi"/>
                    </m:rPr>
                    <w:rPr>
                      <w:rFonts w:ascii="Cambria Math" w:hAnsi="Cambria Math"/>
                    </w:rPr>
                    <m:t>atmo</m:t>
                  </m:r>
                </m:sub>
              </m:sSub>
            </m:oMath>
            <w:r w:rsidR="001C4A17" w:rsidRPr="00240B77">
              <w:t xml:space="preserve"> </w:t>
            </w:r>
          </w:p>
        </w:tc>
        <w:tc>
          <w:tcPr>
            <w:tcW w:w="3192" w:type="dxa"/>
          </w:tcPr>
          <w:p w:rsidR="001C4A17" w:rsidRPr="00240B77" w:rsidRDefault="001C4A17" w:rsidP="00AE0165">
            <w:pPr>
              <w:pStyle w:val="Caption"/>
              <w:cnfStyle w:val="000000100000" w:firstRow="0" w:lastRow="0" w:firstColumn="0" w:lastColumn="0" w:oddVBand="0" w:evenVBand="0" w:oddHBand="1" w:evenHBand="0" w:firstRowFirstColumn="0" w:firstRowLastColumn="0" w:lastRowFirstColumn="0" w:lastRowLastColumn="0"/>
            </w:pPr>
            <w:r w:rsidRPr="00240B77">
              <w:t>Power from atmospheric winds</w:t>
            </w:r>
          </w:p>
        </w:tc>
        <w:tc>
          <w:tcPr>
            <w:tcW w:w="3192" w:type="dxa"/>
          </w:tcPr>
          <w:p w:rsidR="001C4A17" w:rsidRPr="00240B77" w:rsidRDefault="001C4A17" w:rsidP="00AE0165">
            <w:pPr>
              <w:pStyle w:val="Caption"/>
              <w:cnfStyle w:val="000000100000" w:firstRow="0" w:lastRow="0" w:firstColumn="0" w:lastColumn="0" w:oddVBand="0" w:evenVBand="0" w:oddHBand="1" w:evenHBand="0" w:firstRowFirstColumn="0" w:firstRowLastColumn="0" w:lastRowFirstColumn="0" w:lastRowLastColumn="0"/>
            </w:pPr>
            <m:oMath>
              <m:r>
                <w:rPr>
                  <w:rFonts w:ascii="Cambria Math" w:hAnsi="Cambria Math"/>
                </w:rPr>
                <m:t>kg</m:t>
              </m:r>
            </m:oMath>
            <w:r w:rsidRPr="00240B77">
              <w:t xml:space="preserve"> </w:t>
            </w:r>
          </w:p>
        </w:tc>
      </w:tr>
      <w:tr w:rsidR="001C4A17" w:rsidRPr="00240B77" w:rsidTr="00AE0165">
        <w:tc>
          <w:tcPr>
            <w:cnfStyle w:val="001000000000" w:firstRow="0" w:lastRow="0" w:firstColumn="1" w:lastColumn="0" w:oddVBand="0" w:evenVBand="0" w:oddHBand="0" w:evenHBand="0" w:firstRowFirstColumn="0" w:firstRowLastColumn="0" w:lastRowFirstColumn="0" w:lastRowLastColumn="0"/>
            <w:tcW w:w="3192" w:type="dxa"/>
          </w:tcPr>
          <w:p w:rsidR="001C4A17" w:rsidRPr="00240B77" w:rsidRDefault="001C4A17" w:rsidP="00AE0165">
            <w:pPr>
              <w:pStyle w:val="Caption"/>
            </w:pPr>
            <m:oMath>
              <m:r>
                <m:rPr>
                  <m:sty m:val="bi"/>
                </m:rPr>
                <w:rPr>
                  <w:rFonts w:ascii="Cambria Math" w:hAnsi="Cambria Math"/>
                </w:rPr>
                <m:t>m</m:t>
              </m:r>
            </m:oMath>
            <w:r w:rsidRPr="00240B77">
              <w:t xml:space="preserve"> </w:t>
            </w:r>
          </w:p>
        </w:tc>
        <w:tc>
          <w:tcPr>
            <w:tcW w:w="3192" w:type="dxa"/>
          </w:tcPr>
          <w:p w:rsidR="001C4A17" w:rsidRPr="00240B77" w:rsidRDefault="001C4A17" w:rsidP="00AE0165">
            <w:pPr>
              <w:pStyle w:val="Caption"/>
              <w:cnfStyle w:val="000000000000" w:firstRow="0" w:lastRow="0" w:firstColumn="0" w:lastColumn="0" w:oddVBand="0" w:evenVBand="0" w:oddHBand="0" w:evenHBand="0" w:firstRowFirstColumn="0" w:firstRowLastColumn="0" w:lastRowFirstColumn="0" w:lastRowLastColumn="0"/>
            </w:pPr>
            <w:r>
              <w:t>Mass</w:t>
            </w:r>
          </w:p>
        </w:tc>
        <w:tc>
          <w:tcPr>
            <w:tcW w:w="3192" w:type="dxa"/>
          </w:tcPr>
          <w:p w:rsidR="001C4A17" w:rsidRPr="00240B77" w:rsidRDefault="001C4A17" w:rsidP="00AE0165">
            <w:pPr>
              <w:pStyle w:val="Caption"/>
              <w:cnfStyle w:val="000000000000" w:firstRow="0" w:lastRow="0" w:firstColumn="0" w:lastColumn="0" w:oddVBand="0" w:evenVBand="0" w:oddHBand="0" w:evenHBand="0" w:firstRowFirstColumn="0" w:firstRowLastColumn="0" w:lastRowFirstColumn="0" w:lastRowLastColumn="0"/>
            </w:pPr>
            <m:oMath>
              <m:r>
                <w:rPr>
                  <w:rFonts w:ascii="Cambria Math" w:hAnsi="Cambria Math"/>
                </w:rPr>
                <m:t>m</m:t>
              </m:r>
            </m:oMath>
            <w:r>
              <w:t xml:space="preserve"> </w:t>
            </w:r>
          </w:p>
        </w:tc>
      </w:tr>
      <w:tr w:rsidR="001C4A17" w:rsidRPr="00240B77" w:rsidTr="00AE01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rsidR="001C4A17" w:rsidRPr="00240B77" w:rsidRDefault="001C4A17" w:rsidP="00AE0165">
            <w:pPr>
              <w:pStyle w:val="Caption"/>
            </w:pPr>
            <m:oMath>
              <m:r>
                <m:rPr>
                  <m:sty m:val="bi"/>
                </m:rPr>
                <w:rPr>
                  <w:rFonts w:ascii="Cambria Math" w:hAnsi="Cambria Math"/>
                </w:rPr>
                <m:t>g</m:t>
              </m:r>
            </m:oMath>
            <w:r w:rsidRPr="00240B77">
              <w:t xml:space="preserve"> </w:t>
            </w:r>
          </w:p>
        </w:tc>
        <w:tc>
          <w:tcPr>
            <w:tcW w:w="3192" w:type="dxa"/>
          </w:tcPr>
          <w:p w:rsidR="001C4A17" w:rsidRPr="00240B77" w:rsidRDefault="001C4A17" w:rsidP="00AE0165">
            <w:pPr>
              <w:pStyle w:val="Caption"/>
              <w:cnfStyle w:val="000000100000" w:firstRow="0" w:lastRow="0" w:firstColumn="0" w:lastColumn="0" w:oddVBand="0" w:evenVBand="0" w:oddHBand="1" w:evenHBand="0" w:firstRowFirstColumn="0" w:firstRowLastColumn="0" w:lastRowFirstColumn="0" w:lastRowLastColumn="0"/>
            </w:pPr>
            <w:r>
              <w:t>Acceleration due to gravity</w:t>
            </w:r>
          </w:p>
        </w:tc>
        <w:tc>
          <w:tcPr>
            <w:tcW w:w="3192" w:type="dxa"/>
          </w:tcPr>
          <w:p w:rsidR="001C4A17" w:rsidRPr="00240B77" w:rsidRDefault="00276082" w:rsidP="00AE0165">
            <w:pPr>
              <w:pStyle w:val="Caption"/>
              <w:cnfStyle w:val="000000100000" w:firstRow="0" w:lastRow="0" w:firstColumn="0" w:lastColumn="0" w:oddVBand="0" w:evenVBand="0" w:oddHBand="1" w:evenHBand="0" w:firstRowFirstColumn="0" w:firstRowLastColumn="0" w:lastRowFirstColumn="0" w:lastRowLastColumn="0"/>
            </w:pPr>
            <m:oMath>
              <m:f>
                <m:fPr>
                  <m:ctrlPr>
                    <w:rPr>
                      <w:rFonts w:ascii="Cambria Math" w:hAnsi="Cambria Math"/>
                    </w:rPr>
                  </m:ctrlPr>
                </m:fPr>
                <m:num>
                  <m:r>
                    <w:rPr>
                      <w:rFonts w:ascii="Cambria Math" w:hAnsi="Cambria Math"/>
                    </w:rPr>
                    <m:t>m</m:t>
                  </m:r>
                </m:num>
                <m:den>
                  <m:sSup>
                    <m:sSupPr>
                      <m:ctrlPr>
                        <w:rPr>
                          <w:rFonts w:ascii="Cambria Math" w:hAnsi="Cambria Math"/>
                        </w:rPr>
                      </m:ctrlPr>
                    </m:sSupPr>
                    <m:e>
                      <m:r>
                        <w:rPr>
                          <w:rFonts w:ascii="Cambria Math" w:hAnsi="Cambria Math"/>
                        </w:rPr>
                        <m:t>s</m:t>
                      </m:r>
                    </m:e>
                    <m:sup>
                      <m:r>
                        <w:rPr>
                          <w:rFonts w:ascii="Cambria Math" w:hAnsi="Cambria Math"/>
                        </w:rPr>
                        <m:t>2</m:t>
                      </m:r>
                    </m:sup>
                  </m:sSup>
                </m:den>
              </m:f>
            </m:oMath>
            <w:r w:rsidR="001C4A17" w:rsidRPr="00240B77">
              <w:t xml:space="preserve"> </w:t>
            </w:r>
          </w:p>
        </w:tc>
      </w:tr>
      <w:tr w:rsidR="001C4A17" w:rsidRPr="00240B77" w:rsidTr="00AE0165">
        <w:tc>
          <w:tcPr>
            <w:cnfStyle w:val="001000000000" w:firstRow="0" w:lastRow="0" w:firstColumn="1" w:lastColumn="0" w:oddVBand="0" w:evenVBand="0" w:oddHBand="0" w:evenHBand="0" w:firstRowFirstColumn="0" w:firstRowLastColumn="0" w:lastRowFirstColumn="0" w:lastRowLastColumn="0"/>
            <w:tcW w:w="3192" w:type="dxa"/>
          </w:tcPr>
          <w:p w:rsidR="001C4A17" w:rsidRPr="00240B77" w:rsidRDefault="001C4A17" w:rsidP="00AE0165">
            <w:pPr>
              <w:pStyle w:val="Caption"/>
            </w:pPr>
            <m:oMath>
              <m:r>
                <m:rPr>
                  <m:sty m:val="bi"/>
                </m:rPr>
                <w:rPr>
                  <w:rFonts w:ascii="Cambria Math" w:hAnsi="Cambria Math"/>
                </w:rPr>
                <w:softHyphen/>
              </m:r>
              <m:sSub>
                <m:sSubPr>
                  <m:ctrlPr>
                    <w:rPr>
                      <w:rFonts w:ascii="Cambria Math" w:hAnsi="Cambria Math"/>
                    </w:rPr>
                  </m:ctrlPr>
                </m:sSubPr>
                <m:e>
                  <m:r>
                    <m:rPr>
                      <m:sty m:val="bi"/>
                    </m:rPr>
                    <w:rPr>
                      <w:rFonts w:ascii="Cambria Math" w:hAnsi="Cambria Math"/>
                    </w:rPr>
                    <m:t>V</m:t>
                  </m:r>
                </m:e>
                <m:sub>
                  <m:r>
                    <m:rPr>
                      <m:sty m:val="bi"/>
                    </m:rPr>
                    <w:rPr>
                      <w:rFonts w:ascii="Cambria Math" w:hAnsi="Cambria Math"/>
                    </w:rPr>
                    <m:t>d</m:t>
                  </m:r>
                </m:sub>
              </m:sSub>
            </m:oMath>
            <w:r w:rsidRPr="00240B77">
              <w:t xml:space="preserve"> </w:t>
            </w:r>
          </w:p>
        </w:tc>
        <w:tc>
          <w:tcPr>
            <w:tcW w:w="3192" w:type="dxa"/>
          </w:tcPr>
          <w:p w:rsidR="001C4A17" w:rsidRPr="00240B77" w:rsidRDefault="001C4A17" w:rsidP="00AE0165">
            <w:pPr>
              <w:pStyle w:val="Caption"/>
              <w:cnfStyle w:val="000000000000" w:firstRow="0" w:lastRow="0" w:firstColumn="0" w:lastColumn="0" w:oddVBand="0" w:evenVBand="0" w:oddHBand="0" w:evenHBand="0" w:firstRowFirstColumn="0" w:firstRowLastColumn="0" w:lastRowFirstColumn="0" w:lastRowLastColumn="0"/>
            </w:pPr>
            <w:r w:rsidRPr="00240B77">
              <w:t>Inertial speed towards center of the earth</w:t>
            </w:r>
          </w:p>
        </w:tc>
        <w:tc>
          <w:tcPr>
            <w:tcW w:w="3192" w:type="dxa"/>
          </w:tcPr>
          <w:p w:rsidR="001C4A17" w:rsidRPr="00240B77" w:rsidRDefault="00276082" w:rsidP="00AE0165">
            <w:pPr>
              <w:pStyle w:val="Caption"/>
              <w:cnfStyle w:val="000000000000" w:firstRow="0" w:lastRow="0" w:firstColumn="0" w:lastColumn="0" w:oddVBand="0" w:evenVBand="0" w:oddHBand="0" w:evenHBand="0" w:firstRowFirstColumn="0" w:firstRowLastColumn="0" w:lastRowFirstColumn="0" w:lastRowLastColumn="0"/>
            </w:pPr>
            <m:oMath>
              <m:f>
                <m:fPr>
                  <m:ctrlPr>
                    <w:rPr>
                      <w:rFonts w:ascii="Cambria Math" w:hAnsi="Cambria Math"/>
                    </w:rPr>
                  </m:ctrlPr>
                </m:fPr>
                <m:num>
                  <m:r>
                    <w:rPr>
                      <w:rFonts w:ascii="Cambria Math" w:hAnsi="Cambria Math"/>
                    </w:rPr>
                    <m:t>m</m:t>
                  </m:r>
                </m:num>
                <m:den>
                  <m:r>
                    <w:rPr>
                      <w:rFonts w:ascii="Cambria Math" w:hAnsi="Cambria Math"/>
                    </w:rPr>
                    <m:t>s</m:t>
                  </m:r>
                </m:den>
              </m:f>
            </m:oMath>
            <w:r w:rsidR="001C4A17" w:rsidRPr="00240B77">
              <w:t xml:space="preserve"> </w:t>
            </w:r>
          </w:p>
        </w:tc>
      </w:tr>
      <w:tr w:rsidR="001C4A17" w:rsidRPr="00240B77" w:rsidTr="00AE01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rsidR="001C4A17" w:rsidRPr="00240B77" w:rsidRDefault="00276082" w:rsidP="00AE0165">
            <w:pPr>
              <w:pStyle w:val="Caption"/>
            </w:pPr>
            <m:oMath>
              <m:acc>
                <m:accPr>
                  <m:ctrlPr>
                    <w:rPr>
                      <w:rFonts w:ascii="Cambria Math" w:hAnsi="Cambria Math"/>
                    </w:rPr>
                  </m:ctrlPr>
                </m:accPr>
                <m:e>
                  <m:r>
                    <m:rPr>
                      <m:sty m:val="bi"/>
                    </m:rPr>
                    <w:rPr>
                      <w:rFonts w:ascii="Cambria Math" w:hAnsi="Cambria Math"/>
                    </w:rPr>
                    <m:t>V</m:t>
                  </m:r>
                </m:e>
              </m:acc>
            </m:oMath>
            <w:r w:rsidR="001C4A17" w:rsidRPr="00240B77">
              <w:t>t</w:t>
            </w:r>
          </w:p>
        </w:tc>
        <w:tc>
          <w:tcPr>
            <w:tcW w:w="3192" w:type="dxa"/>
          </w:tcPr>
          <w:p w:rsidR="001C4A17" w:rsidRPr="00240B77" w:rsidRDefault="001C4A17" w:rsidP="00AE0165">
            <w:pPr>
              <w:pStyle w:val="Caption"/>
              <w:cnfStyle w:val="000000100000" w:firstRow="0" w:lastRow="0" w:firstColumn="0" w:lastColumn="0" w:oddVBand="0" w:evenVBand="0" w:oddHBand="1" w:evenHBand="0" w:firstRowFirstColumn="0" w:firstRowLastColumn="0" w:lastRowFirstColumn="0" w:lastRowLastColumn="0"/>
            </w:pPr>
            <w:r w:rsidRPr="00240B77">
              <w:t>Estimated Air Speed</w:t>
            </w:r>
          </w:p>
        </w:tc>
        <w:tc>
          <w:tcPr>
            <w:tcW w:w="3192" w:type="dxa"/>
          </w:tcPr>
          <w:p w:rsidR="001C4A17" w:rsidRPr="00240B77" w:rsidRDefault="00276082" w:rsidP="00AE0165">
            <w:pPr>
              <w:pStyle w:val="Caption"/>
              <w:cnfStyle w:val="000000100000" w:firstRow="0" w:lastRow="0" w:firstColumn="0" w:lastColumn="0" w:oddVBand="0" w:evenVBand="0" w:oddHBand="1" w:evenHBand="0" w:firstRowFirstColumn="0" w:firstRowLastColumn="0" w:lastRowFirstColumn="0" w:lastRowLastColumn="0"/>
            </w:pPr>
            <m:oMath>
              <m:f>
                <m:fPr>
                  <m:ctrlPr>
                    <w:rPr>
                      <w:rFonts w:ascii="Cambria Math" w:hAnsi="Cambria Math"/>
                    </w:rPr>
                  </m:ctrlPr>
                </m:fPr>
                <m:num>
                  <m:r>
                    <w:rPr>
                      <w:rFonts w:ascii="Cambria Math" w:hAnsi="Cambria Math"/>
                    </w:rPr>
                    <m:t>m</m:t>
                  </m:r>
                </m:num>
                <m:den>
                  <m:r>
                    <w:rPr>
                      <w:rFonts w:ascii="Cambria Math" w:hAnsi="Cambria Math"/>
                    </w:rPr>
                    <m:t>s</m:t>
                  </m:r>
                </m:den>
              </m:f>
            </m:oMath>
            <w:r w:rsidR="001C4A17" w:rsidRPr="00240B77">
              <w:t xml:space="preserve"> </w:t>
            </w:r>
          </w:p>
        </w:tc>
      </w:tr>
      <w:tr w:rsidR="001C4A17" w:rsidRPr="00240B77" w:rsidTr="00AE0165">
        <w:tc>
          <w:tcPr>
            <w:cnfStyle w:val="001000000000" w:firstRow="0" w:lastRow="0" w:firstColumn="1" w:lastColumn="0" w:oddVBand="0" w:evenVBand="0" w:oddHBand="0" w:evenHBand="0" w:firstRowFirstColumn="0" w:firstRowLastColumn="0" w:lastRowFirstColumn="0" w:lastRowLastColumn="0"/>
            <w:tcW w:w="3192" w:type="dxa"/>
          </w:tcPr>
          <w:p w:rsidR="001C4A17" w:rsidRPr="00240B77" w:rsidRDefault="00276082" w:rsidP="00AE0165">
            <w:pPr>
              <w:pStyle w:val="Caption"/>
            </w:pPr>
            <m:oMath>
              <m:acc>
                <m:accPr>
                  <m:chr m:val="̇"/>
                  <m:ctrlPr>
                    <w:rPr>
                      <w:rFonts w:ascii="Cambria Math" w:hAnsi="Cambria Math"/>
                    </w:rPr>
                  </m:ctrlPr>
                </m:accPr>
                <m:e>
                  <m:r>
                    <m:rPr>
                      <m:sty m:val="bi"/>
                    </m:rPr>
                    <w:rPr>
                      <w:rFonts w:ascii="Cambria Math" w:hAnsi="Cambria Math"/>
                    </w:rPr>
                    <m:t>V</m:t>
                  </m:r>
                </m:e>
              </m:acc>
            </m:oMath>
            <w:r w:rsidR="001C4A17" w:rsidRPr="00240B77">
              <w:t>t</w:t>
            </w:r>
          </w:p>
        </w:tc>
        <w:tc>
          <w:tcPr>
            <w:tcW w:w="3192" w:type="dxa"/>
          </w:tcPr>
          <w:p w:rsidR="001C4A17" w:rsidRPr="00240B77" w:rsidRDefault="001C4A17" w:rsidP="00AE0165">
            <w:pPr>
              <w:pStyle w:val="Caption"/>
              <w:cnfStyle w:val="000000000000" w:firstRow="0" w:lastRow="0" w:firstColumn="0" w:lastColumn="0" w:oddVBand="0" w:evenVBand="0" w:oddHBand="0" w:evenHBand="0" w:firstRowFirstColumn="0" w:firstRowLastColumn="0" w:lastRowFirstColumn="0" w:lastRowLastColumn="0"/>
            </w:pPr>
            <w:r w:rsidRPr="00240B77">
              <w:t>Time Differentiated Estimated Air Speed</w:t>
            </w:r>
          </w:p>
        </w:tc>
        <w:tc>
          <w:tcPr>
            <w:tcW w:w="3192" w:type="dxa"/>
          </w:tcPr>
          <w:p w:rsidR="001C4A17" w:rsidRPr="00240B77" w:rsidRDefault="001C4A17" w:rsidP="00AE0165">
            <w:pPr>
              <w:pStyle w:val="Caption"/>
              <w:cnfStyle w:val="000000000000" w:firstRow="0" w:lastRow="0" w:firstColumn="0" w:lastColumn="0" w:oddVBand="0" w:evenVBand="0" w:oddHBand="0" w:evenHBand="0" w:firstRowFirstColumn="0" w:firstRowLastColumn="0" w:lastRowFirstColumn="0" w:lastRowLastColumn="0"/>
            </w:pPr>
          </w:p>
        </w:tc>
      </w:tr>
      <w:tr w:rsidR="001C4A17" w:rsidRPr="00240B77" w:rsidTr="00AE01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rsidR="001C4A17" w:rsidRPr="00240B77" w:rsidRDefault="00276082" w:rsidP="00AE0165">
            <w:pPr>
              <w:pStyle w:val="Caption"/>
            </w:pPr>
            <m:oMath>
              <m:sSub>
                <m:sSubPr>
                  <m:ctrlPr>
                    <w:rPr>
                      <w:rFonts w:ascii="Cambria Math" w:hAnsi="Cambria Math"/>
                    </w:rPr>
                  </m:ctrlPr>
                </m:sSubPr>
                <m:e>
                  <m:r>
                    <m:rPr>
                      <m:sty m:val="bi"/>
                    </m:rPr>
                    <w:rPr>
                      <w:rFonts w:ascii="Cambria Math" w:hAnsi="Cambria Math"/>
                    </w:rPr>
                    <m:t>a</m:t>
                  </m:r>
                </m:e>
                <m:sub>
                  <m:r>
                    <m:rPr>
                      <m:sty m:val="bi"/>
                    </m:rPr>
                    <w:rPr>
                      <w:rFonts w:ascii="Cambria Math" w:hAnsi="Cambria Math"/>
                    </w:rPr>
                    <m:t>n</m:t>
                  </m:r>
                </m:sub>
              </m:sSub>
              <m:sSub>
                <m:sSubPr>
                  <m:ctrlPr>
                    <w:rPr>
                      <w:rFonts w:ascii="Cambria Math" w:hAnsi="Cambria Math"/>
                    </w:rPr>
                  </m:ctrlPr>
                </m:sSubPr>
                <m:e>
                  <m:r>
                    <m:rPr>
                      <m:sty m:val="bi"/>
                    </m:rPr>
                    <w:rPr>
                      <w:rFonts w:ascii="Cambria Math" w:hAnsi="Cambria Math"/>
                    </w:rPr>
                    <m:t>,b</m:t>
                  </m:r>
                </m:e>
                <m:sub>
                  <m:r>
                    <m:rPr>
                      <m:sty m:val="bi"/>
                    </m:rPr>
                    <w:rPr>
                      <w:rFonts w:ascii="Cambria Math" w:hAnsi="Cambria Math"/>
                    </w:rPr>
                    <m:t>n</m:t>
                  </m:r>
                </m:sub>
              </m:sSub>
              <m:r>
                <m:rPr>
                  <m:sty m:val="bi"/>
                </m:rPr>
                <w:rPr>
                  <w:rFonts w:ascii="Cambria Math" w:hAnsi="Cambria Math"/>
                </w:rPr>
                <m:t>,</m:t>
              </m:r>
              <m:sSub>
                <m:sSubPr>
                  <m:ctrlPr>
                    <w:rPr>
                      <w:rFonts w:ascii="Cambria Math" w:hAnsi="Cambria Math"/>
                    </w:rPr>
                  </m:ctrlPr>
                </m:sSubPr>
                <m:e>
                  <m:r>
                    <m:rPr>
                      <m:sty m:val="bi"/>
                    </m:rPr>
                    <w:rPr>
                      <w:rFonts w:ascii="Cambria Math" w:hAnsi="Cambria Math"/>
                    </w:rPr>
                    <m:t>c</m:t>
                  </m:r>
                </m:e>
                <m:sub>
                  <m:r>
                    <m:rPr>
                      <m:sty m:val="bi"/>
                    </m:rPr>
                    <w:rPr>
                      <w:rFonts w:ascii="Cambria Math" w:hAnsi="Cambria Math"/>
                    </w:rPr>
                    <m:t>n</m:t>
                  </m:r>
                </m:sub>
              </m:sSub>
            </m:oMath>
            <w:r w:rsidR="001C4A17" w:rsidRPr="00240B77">
              <w:t xml:space="preserve"> </w:t>
            </w:r>
          </w:p>
        </w:tc>
        <w:tc>
          <w:tcPr>
            <w:tcW w:w="3192" w:type="dxa"/>
          </w:tcPr>
          <w:p w:rsidR="001C4A17" w:rsidRPr="00240B77" w:rsidRDefault="001C4A17" w:rsidP="00AE0165">
            <w:pPr>
              <w:pStyle w:val="Caption"/>
              <w:cnfStyle w:val="000000100000" w:firstRow="0" w:lastRow="0" w:firstColumn="0" w:lastColumn="0" w:oddVBand="0" w:evenVBand="0" w:oddHBand="1" w:evenHBand="0" w:firstRowFirstColumn="0" w:firstRowLastColumn="0" w:lastRowFirstColumn="0" w:lastRowLastColumn="0"/>
            </w:pPr>
            <w:r w:rsidRPr="00240B77">
              <w:t>Polynomial terms of sink polar with mass scaling applied</w:t>
            </w:r>
          </w:p>
        </w:tc>
        <w:tc>
          <w:tcPr>
            <w:tcW w:w="3192" w:type="dxa"/>
          </w:tcPr>
          <w:p w:rsidR="001C4A17" w:rsidRPr="00240B77" w:rsidRDefault="001C4A17" w:rsidP="00AE0165">
            <w:pPr>
              <w:pStyle w:val="Caption"/>
              <w:cnfStyle w:val="000000100000" w:firstRow="0" w:lastRow="0" w:firstColumn="0" w:lastColumn="0" w:oddVBand="0" w:evenVBand="0" w:oddHBand="1" w:evenHBand="0" w:firstRowFirstColumn="0" w:firstRowLastColumn="0" w:lastRowFirstColumn="0" w:lastRowLastColumn="0"/>
            </w:pPr>
          </w:p>
        </w:tc>
      </w:tr>
      <w:tr w:rsidR="001C4A17" w:rsidRPr="00240B77" w:rsidTr="00AE0165">
        <w:tc>
          <w:tcPr>
            <w:cnfStyle w:val="001000000000" w:firstRow="0" w:lastRow="0" w:firstColumn="1" w:lastColumn="0" w:oddVBand="0" w:evenVBand="0" w:oddHBand="0" w:evenHBand="0" w:firstRowFirstColumn="0" w:firstRowLastColumn="0" w:lastRowFirstColumn="0" w:lastRowLastColumn="0"/>
            <w:tcW w:w="3192" w:type="dxa"/>
          </w:tcPr>
          <w:p w:rsidR="001C4A17" w:rsidRPr="00240B77" w:rsidRDefault="00276082" w:rsidP="00AE0165">
            <w:pPr>
              <w:pStyle w:val="Caption"/>
            </w:pPr>
            <m:oMath>
              <m:sSub>
                <m:sSubPr>
                  <m:ctrlPr>
                    <w:rPr>
                      <w:rFonts w:ascii="Cambria Math" w:hAnsi="Cambria Math"/>
                    </w:rPr>
                  </m:ctrlPr>
                </m:sSubPr>
                <m:e>
                  <m:r>
                    <m:rPr>
                      <m:sty m:val="bi"/>
                    </m:rPr>
                    <w:rPr>
                      <w:rFonts w:ascii="Cambria Math" w:hAnsi="Cambria Math"/>
                    </w:rPr>
                    <m:t>V</m:t>
                  </m:r>
                </m:e>
                <m:sub>
                  <m:r>
                    <m:rPr>
                      <m:sty m:val="bi"/>
                    </m:rPr>
                    <w:rPr>
                      <w:rFonts w:ascii="Cambria Math" w:hAnsi="Cambria Math"/>
                    </w:rPr>
                    <m:t>t</m:t>
                  </m:r>
                </m:sub>
              </m:sSub>
            </m:oMath>
            <w:r w:rsidR="001C4A17" w:rsidRPr="00240B77">
              <w:t xml:space="preserve"> </w:t>
            </w:r>
          </w:p>
        </w:tc>
        <w:tc>
          <w:tcPr>
            <w:tcW w:w="3192" w:type="dxa"/>
          </w:tcPr>
          <w:p w:rsidR="001C4A17" w:rsidRPr="00240B77" w:rsidRDefault="001C4A17" w:rsidP="00AE0165">
            <w:pPr>
              <w:pStyle w:val="Caption"/>
              <w:cnfStyle w:val="000000000000" w:firstRow="0" w:lastRow="0" w:firstColumn="0" w:lastColumn="0" w:oddVBand="0" w:evenVBand="0" w:oddHBand="0" w:evenHBand="0" w:firstRowFirstColumn="0" w:firstRowLastColumn="0" w:lastRowFirstColumn="0" w:lastRowLastColumn="0"/>
            </w:pPr>
            <w:r w:rsidRPr="00240B77">
              <w:t>True Airspeed</w:t>
            </w:r>
          </w:p>
        </w:tc>
        <w:tc>
          <w:tcPr>
            <w:tcW w:w="3192" w:type="dxa"/>
          </w:tcPr>
          <w:p w:rsidR="001C4A17" w:rsidRPr="00240B77" w:rsidRDefault="00276082" w:rsidP="00AE0165">
            <w:pPr>
              <w:pStyle w:val="Caption"/>
              <w:cnfStyle w:val="000000000000" w:firstRow="0" w:lastRow="0" w:firstColumn="0" w:lastColumn="0" w:oddVBand="0" w:evenVBand="0" w:oddHBand="0" w:evenHBand="0" w:firstRowFirstColumn="0" w:firstRowLastColumn="0" w:lastRowFirstColumn="0" w:lastRowLastColumn="0"/>
            </w:pPr>
            <m:oMath>
              <m:f>
                <m:fPr>
                  <m:ctrlPr>
                    <w:rPr>
                      <w:rFonts w:ascii="Cambria Math" w:hAnsi="Cambria Math"/>
                    </w:rPr>
                  </m:ctrlPr>
                </m:fPr>
                <m:num>
                  <m:r>
                    <w:rPr>
                      <w:rFonts w:ascii="Cambria Math" w:hAnsi="Cambria Math"/>
                    </w:rPr>
                    <m:t>m</m:t>
                  </m:r>
                </m:num>
                <m:den>
                  <m:r>
                    <w:rPr>
                      <w:rFonts w:ascii="Cambria Math" w:hAnsi="Cambria Math"/>
                    </w:rPr>
                    <m:t>s</m:t>
                  </m:r>
                </m:den>
              </m:f>
            </m:oMath>
            <w:r w:rsidR="001C4A17" w:rsidRPr="00240B77">
              <w:t xml:space="preserve"> </w:t>
            </w:r>
          </w:p>
        </w:tc>
      </w:tr>
      <w:tr w:rsidR="001C4A17" w:rsidRPr="00240B77" w:rsidTr="00AE01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rsidR="001C4A17" w:rsidRPr="00240B77" w:rsidRDefault="00276082" w:rsidP="00AE0165">
            <w:pPr>
              <w:pStyle w:val="Caption"/>
            </w:pPr>
            <m:oMath>
              <m:sSub>
                <m:sSubPr>
                  <m:ctrlPr>
                    <w:rPr>
                      <w:rFonts w:ascii="Cambria Math" w:hAnsi="Cambria Math"/>
                    </w:rPr>
                  </m:ctrlPr>
                </m:sSubPr>
                <m:e>
                  <m:r>
                    <m:rPr>
                      <m:sty m:val="bi"/>
                    </m:rPr>
                    <w:rPr>
                      <w:rFonts w:ascii="Cambria Math" w:hAnsi="Cambria Math"/>
                    </w:rPr>
                    <m:t>a</m:t>
                  </m:r>
                </m:e>
                <m:sub>
                  <m:r>
                    <m:rPr>
                      <m:sty m:val="bi"/>
                    </m:rPr>
                    <w:rPr>
                      <w:rFonts w:ascii="Cambria Math" w:hAnsi="Cambria Math"/>
                    </w:rPr>
                    <m:t>z</m:t>
                  </m:r>
                </m:sub>
              </m:sSub>
            </m:oMath>
            <w:r w:rsidR="001C4A17" w:rsidRPr="00240B77">
              <w:t xml:space="preserve"> </w:t>
            </w:r>
          </w:p>
        </w:tc>
        <w:tc>
          <w:tcPr>
            <w:tcW w:w="3192" w:type="dxa"/>
          </w:tcPr>
          <w:p w:rsidR="001C4A17" w:rsidRPr="00240B77" w:rsidRDefault="001C4A17" w:rsidP="00AE0165">
            <w:pPr>
              <w:pStyle w:val="Caption"/>
              <w:cnfStyle w:val="000000100000" w:firstRow="0" w:lastRow="0" w:firstColumn="0" w:lastColumn="0" w:oddVBand="0" w:evenVBand="0" w:oddHBand="1" w:evenHBand="0" w:firstRowFirstColumn="0" w:firstRowLastColumn="0" w:lastRowFirstColumn="0" w:lastRowLastColumn="0"/>
            </w:pPr>
            <w:r w:rsidRPr="00240B77">
              <w:t>Acceleration in z direction</w:t>
            </w:r>
          </w:p>
        </w:tc>
        <w:tc>
          <w:tcPr>
            <w:tcW w:w="3192" w:type="dxa"/>
          </w:tcPr>
          <w:p w:rsidR="001C4A17" w:rsidRPr="00240B77" w:rsidRDefault="00276082" w:rsidP="00AE0165">
            <w:pPr>
              <w:pStyle w:val="Caption"/>
              <w:cnfStyle w:val="000000100000" w:firstRow="0" w:lastRow="0" w:firstColumn="0" w:lastColumn="0" w:oddVBand="0" w:evenVBand="0" w:oddHBand="1" w:evenHBand="0" w:firstRowFirstColumn="0" w:firstRowLastColumn="0" w:lastRowFirstColumn="0" w:lastRowLastColumn="0"/>
            </w:pPr>
            <m:oMath>
              <m:f>
                <m:fPr>
                  <m:ctrlPr>
                    <w:rPr>
                      <w:rFonts w:ascii="Cambria Math" w:hAnsi="Cambria Math"/>
                    </w:rPr>
                  </m:ctrlPr>
                </m:fPr>
                <m:num>
                  <m:r>
                    <w:rPr>
                      <w:rFonts w:ascii="Cambria Math" w:hAnsi="Cambria Math"/>
                    </w:rPr>
                    <m:t>m</m:t>
                  </m:r>
                </m:num>
                <m:den>
                  <m:sSup>
                    <m:sSupPr>
                      <m:ctrlPr>
                        <w:rPr>
                          <w:rFonts w:ascii="Cambria Math" w:hAnsi="Cambria Math"/>
                        </w:rPr>
                      </m:ctrlPr>
                    </m:sSupPr>
                    <m:e>
                      <m:r>
                        <w:rPr>
                          <w:rFonts w:ascii="Cambria Math" w:hAnsi="Cambria Math"/>
                        </w:rPr>
                        <m:t>s</m:t>
                      </m:r>
                    </m:e>
                    <m:sup>
                      <m:r>
                        <w:rPr>
                          <w:rFonts w:ascii="Cambria Math" w:hAnsi="Cambria Math"/>
                        </w:rPr>
                        <m:t>2</m:t>
                      </m:r>
                    </m:sup>
                  </m:sSup>
                </m:den>
              </m:f>
            </m:oMath>
            <w:r w:rsidR="001C4A17" w:rsidRPr="00240B77">
              <w:t xml:space="preserve"> </w:t>
            </w:r>
          </w:p>
        </w:tc>
      </w:tr>
      <w:tr w:rsidR="001C4A17" w:rsidRPr="00240B77" w:rsidTr="00AE0165">
        <w:tc>
          <w:tcPr>
            <w:cnfStyle w:val="001000000000" w:firstRow="0" w:lastRow="0" w:firstColumn="1" w:lastColumn="0" w:oddVBand="0" w:evenVBand="0" w:oddHBand="0" w:evenHBand="0" w:firstRowFirstColumn="0" w:firstRowLastColumn="0" w:lastRowFirstColumn="0" w:lastRowLastColumn="0"/>
            <w:tcW w:w="3192" w:type="dxa"/>
          </w:tcPr>
          <w:p w:rsidR="001C4A17" w:rsidRPr="00240B77" w:rsidRDefault="00276082" w:rsidP="00AE0165">
            <w:pPr>
              <w:pStyle w:val="Caption"/>
            </w:pPr>
            <m:oMath>
              <m:sSub>
                <m:sSubPr>
                  <m:ctrlPr>
                    <w:rPr>
                      <w:rFonts w:ascii="Cambria Math" w:hAnsi="Cambria Math"/>
                    </w:rPr>
                  </m:ctrlPr>
                </m:sSubPr>
                <m:e>
                  <m:r>
                    <m:rPr>
                      <m:sty m:val="bi"/>
                    </m:rPr>
                    <w:rPr>
                      <w:rFonts w:ascii="Cambria Math" w:hAnsi="Cambria Math"/>
                    </w:rPr>
                    <m:t>ρ</m:t>
                  </m:r>
                </m:e>
                <m:sub>
                  <m:r>
                    <m:rPr>
                      <m:sty m:val="bi"/>
                    </m:rPr>
                    <w:rPr>
                      <w:rFonts w:ascii="Cambria Math" w:hAnsi="Cambria Math"/>
                    </w:rPr>
                    <m:t>∞</m:t>
                  </m:r>
                </m:sub>
              </m:sSub>
            </m:oMath>
            <w:r w:rsidR="001C4A17" w:rsidRPr="00240B77">
              <w:t xml:space="preserve"> </w:t>
            </w:r>
          </w:p>
        </w:tc>
        <w:tc>
          <w:tcPr>
            <w:tcW w:w="3192" w:type="dxa"/>
          </w:tcPr>
          <w:p w:rsidR="001C4A17" w:rsidRPr="00240B77" w:rsidRDefault="001C4A17" w:rsidP="00AE0165">
            <w:pPr>
              <w:pStyle w:val="Caption"/>
              <w:cnfStyle w:val="000000000000" w:firstRow="0" w:lastRow="0" w:firstColumn="0" w:lastColumn="0" w:oddVBand="0" w:evenVBand="0" w:oddHBand="0" w:evenHBand="0" w:firstRowFirstColumn="0" w:firstRowLastColumn="0" w:lastRowFirstColumn="0" w:lastRowLastColumn="0"/>
            </w:pPr>
            <w:r w:rsidRPr="00240B77">
              <w:t>Air density at aircraft location</w:t>
            </w:r>
          </w:p>
        </w:tc>
        <w:tc>
          <w:tcPr>
            <w:tcW w:w="3192" w:type="dxa"/>
          </w:tcPr>
          <w:p w:rsidR="001C4A17" w:rsidRPr="00240B77" w:rsidRDefault="00276082" w:rsidP="00AE0165">
            <w:pPr>
              <w:pStyle w:val="Caption"/>
              <w:cnfStyle w:val="000000000000" w:firstRow="0" w:lastRow="0" w:firstColumn="0" w:lastColumn="0" w:oddVBand="0" w:evenVBand="0" w:oddHBand="0" w:evenHBand="0" w:firstRowFirstColumn="0" w:firstRowLastColumn="0" w:lastRowFirstColumn="0" w:lastRowLastColumn="0"/>
            </w:pPr>
            <m:oMath>
              <m:f>
                <m:fPr>
                  <m:ctrlPr>
                    <w:rPr>
                      <w:rFonts w:ascii="Cambria Math" w:hAnsi="Cambria Math"/>
                    </w:rPr>
                  </m:ctrlPr>
                </m:fPr>
                <m:num>
                  <m:r>
                    <w:rPr>
                      <w:rFonts w:ascii="Cambria Math" w:hAnsi="Cambria Math"/>
                    </w:rPr>
                    <m:t>kg</m:t>
                  </m:r>
                </m:num>
                <m:den>
                  <m:sSup>
                    <m:sSupPr>
                      <m:ctrlPr>
                        <w:rPr>
                          <w:rFonts w:ascii="Cambria Math" w:hAnsi="Cambria Math"/>
                        </w:rPr>
                      </m:ctrlPr>
                    </m:sSupPr>
                    <m:e>
                      <m:r>
                        <w:rPr>
                          <w:rFonts w:ascii="Cambria Math" w:hAnsi="Cambria Math"/>
                        </w:rPr>
                        <m:t>m</m:t>
                      </m:r>
                    </m:e>
                    <m:sup>
                      <m:r>
                        <w:rPr>
                          <w:rFonts w:ascii="Cambria Math" w:hAnsi="Cambria Math"/>
                        </w:rPr>
                        <m:t>3</m:t>
                      </m:r>
                    </m:sup>
                  </m:sSup>
                </m:den>
              </m:f>
            </m:oMath>
            <w:r w:rsidR="001C4A17" w:rsidRPr="00240B77">
              <w:t xml:space="preserve"> </w:t>
            </w:r>
          </w:p>
        </w:tc>
      </w:tr>
      <w:tr w:rsidR="001C4A17" w:rsidRPr="00240B77" w:rsidTr="00AE01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rsidR="001C4A17" w:rsidRPr="00240B77" w:rsidRDefault="00276082" w:rsidP="00AE0165">
            <w:pPr>
              <w:pStyle w:val="Caption"/>
            </w:pPr>
            <m:oMath>
              <m:sSub>
                <m:sSubPr>
                  <m:ctrlPr>
                    <w:rPr>
                      <w:rFonts w:ascii="Cambria Math" w:hAnsi="Cambria Math"/>
                    </w:rPr>
                  </m:ctrlPr>
                </m:sSubPr>
                <m:e>
                  <m:r>
                    <m:rPr>
                      <m:sty m:val="bi"/>
                    </m:rPr>
                    <w:rPr>
                      <w:rFonts w:ascii="Cambria Math" w:hAnsi="Cambria Math"/>
                    </w:rPr>
                    <m:t>ω</m:t>
                  </m:r>
                </m:e>
                <m:sub>
                  <m:r>
                    <m:rPr>
                      <m:sty m:val="bi"/>
                    </m:rPr>
                    <w:rPr>
                      <w:rFonts w:ascii="Cambria Math" w:hAnsi="Cambria Math"/>
                    </w:rPr>
                    <m:t>prop</m:t>
                  </m:r>
                </m:sub>
              </m:sSub>
            </m:oMath>
            <w:r w:rsidR="001C4A17" w:rsidRPr="00240B77">
              <w:t xml:space="preserve"> </w:t>
            </w:r>
          </w:p>
        </w:tc>
        <w:tc>
          <w:tcPr>
            <w:tcW w:w="3192" w:type="dxa"/>
          </w:tcPr>
          <w:p w:rsidR="001C4A17" w:rsidRPr="00240B77" w:rsidRDefault="001C4A17" w:rsidP="00AE0165">
            <w:pPr>
              <w:pStyle w:val="Caption"/>
              <w:cnfStyle w:val="000000100000" w:firstRow="0" w:lastRow="0" w:firstColumn="0" w:lastColumn="0" w:oddVBand="0" w:evenVBand="0" w:oddHBand="1" w:evenHBand="0" w:firstRowFirstColumn="0" w:firstRowLastColumn="0" w:lastRowFirstColumn="0" w:lastRowLastColumn="0"/>
            </w:pPr>
            <w:r w:rsidRPr="00240B77">
              <w:t>Rotation rate of propeller</w:t>
            </w:r>
          </w:p>
        </w:tc>
        <w:tc>
          <w:tcPr>
            <w:tcW w:w="3192" w:type="dxa"/>
          </w:tcPr>
          <w:p w:rsidR="001C4A17" w:rsidRPr="00240B77" w:rsidRDefault="00276082" w:rsidP="00AE0165">
            <w:pPr>
              <w:pStyle w:val="Caption"/>
              <w:cnfStyle w:val="000000100000" w:firstRow="0" w:lastRow="0" w:firstColumn="0" w:lastColumn="0" w:oddVBand="0" w:evenVBand="0" w:oddHBand="1" w:evenHBand="0" w:firstRowFirstColumn="0" w:firstRowLastColumn="0" w:lastRowFirstColumn="0" w:lastRowLastColumn="0"/>
            </w:pPr>
            <m:oMath>
              <m:f>
                <m:fPr>
                  <m:ctrlPr>
                    <w:rPr>
                      <w:rFonts w:ascii="Cambria Math" w:hAnsi="Cambria Math"/>
                    </w:rPr>
                  </m:ctrlPr>
                </m:fPr>
                <m:num>
                  <m:r>
                    <w:rPr>
                      <w:rFonts w:ascii="Cambria Math" w:hAnsi="Cambria Math"/>
                    </w:rPr>
                    <m:t>revolutions</m:t>
                  </m:r>
                </m:num>
                <m:den>
                  <m:r>
                    <w:rPr>
                      <w:rFonts w:ascii="Cambria Math" w:hAnsi="Cambria Math"/>
                    </w:rPr>
                    <m:t>second</m:t>
                  </m:r>
                </m:den>
              </m:f>
            </m:oMath>
            <w:r w:rsidR="001C4A17" w:rsidRPr="00240B77">
              <w:t xml:space="preserve"> </w:t>
            </w:r>
          </w:p>
        </w:tc>
      </w:tr>
      <w:tr w:rsidR="001C4A17" w:rsidRPr="00240B77" w:rsidTr="00AE0165">
        <w:tc>
          <w:tcPr>
            <w:cnfStyle w:val="001000000000" w:firstRow="0" w:lastRow="0" w:firstColumn="1" w:lastColumn="0" w:oddVBand="0" w:evenVBand="0" w:oddHBand="0" w:evenHBand="0" w:firstRowFirstColumn="0" w:firstRowLastColumn="0" w:lastRowFirstColumn="0" w:lastRowLastColumn="0"/>
            <w:tcW w:w="3192" w:type="dxa"/>
          </w:tcPr>
          <w:p w:rsidR="001C4A17" w:rsidRPr="00240B77" w:rsidRDefault="00276082" w:rsidP="00AE0165">
            <w:pPr>
              <w:pStyle w:val="Caption"/>
            </w:pPr>
            <m:oMath>
              <m:sSub>
                <m:sSubPr>
                  <m:ctrlPr>
                    <w:rPr>
                      <w:rFonts w:ascii="Cambria Math" w:hAnsi="Cambria Math"/>
                    </w:rPr>
                  </m:ctrlPr>
                </m:sSubPr>
                <m:e>
                  <m:r>
                    <m:rPr>
                      <m:sty m:val="bi"/>
                    </m:rPr>
                    <w:rPr>
                      <w:rFonts w:ascii="Cambria Math" w:hAnsi="Cambria Math"/>
                    </w:rPr>
                    <m:t>d</m:t>
                  </m:r>
                </m:e>
                <m:sub>
                  <m:r>
                    <m:rPr>
                      <m:sty m:val="bi"/>
                    </m:rPr>
                    <w:rPr>
                      <w:rFonts w:ascii="Cambria Math" w:hAnsi="Cambria Math"/>
                    </w:rPr>
                    <m:t>prop</m:t>
                  </m:r>
                </m:sub>
              </m:sSub>
            </m:oMath>
            <w:r w:rsidR="001C4A17">
              <w:t xml:space="preserve"> </w:t>
            </w:r>
          </w:p>
        </w:tc>
        <w:tc>
          <w:tcPr>
            <w:tcW w:w="3192" w:type="dxa"/>
          </w:tcPr>
          <w:p w:rsidR="001C4A17" w:rsidRPr="00240B77" w:rsidRDefault="001C4A17" w:rsidP="00AE0165">
            <w:pPr>
              <w:pStyle w:val="Caption"/>
              <w:cnfStyle w:val="000000000000" w:firstRow="0" w:lastRow="0" w:firstColumn="0" w:lastColumn="0" w:oddVBand="0" w:evenVBand="0" w:oddHBand="0" w:evenHBand="0" w:firstRowFirstColumn="0" w:firstRowLastColumn="0" w:lastRowFirstColumn="0" w:lastRowLastColumn="0"/>
            </w:pPr>
            <w:r w:rsidRPr="00240B77">
              <w:t>Prop diameter</w:t>
            </w:r>
          </w:p>
        </w:tc>
        <w:tc>
          <w:tcPr>
            <w:tcW w:w="3192" w:type="dxa"/>
          </w:tcPr>
          <w:p w:rsidR="001C4A17" w:rsidRPr="00240B77" w:rsidRDefault="001C4A17" w:rsidP="00AE0165">
            <w:pPr>
              <w:pStyle w:val="Caption"/>
              <w:cnfStyle w:val="000000000000" w:firstRow="0" w:lastRow="0" w:firstColumn="0" w:lastColumn="0" w:oddVBand="0" w:evenVBand="0" w:oddHBand="0" w:evenHBand="0" w:firstRowFirstColumn="0" w:firstRowLastColumn="0" w:lastRowFirstColumn="0" w:lastRowLastColumn="0"/>
            </w:pPr>
            <m:oMath>
              <m:r>
                <w:rPr>
                  <w:rFonts w:ascii="Cambria Math" w:hAnsi="Cambria Math"/>
                </w:rPr>
                <m:t>m</m:t>
              </m:r>
            </m:oMath>
            <w:r>
              <w:t xml:space="preserve"> </w:t>
            </w:r>
          </w:p>
        </w:tc>
      </w:tr>
      <w:tr w:rsidR="001C4A17" w:rsidRPr="00240B77" w:rsidTr="00AE01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rsidR="001C4A17" w:rsidRPr="00240B77" w:rsidRDefault="00276082" w:rsidP="00AE0165">
            <w:pPr>
              <w:pStyle w:val="Caption"/>
            </w:pPr>
            <m:oMath>
              <m:sSub>
                <m:sSubPr>
                  <m:ctrlPr>
                    <w:rPr>
                      <w:rFonts w:ascii="Cambria Math" w:hAnsi="Cambria Math"/>
                    </w:rPr>
                  </m:ctrlPr>
                </m:sSubPr>
                <m:e>
                  <m:r>
                    <m:rPr>
                      <m:sty m:val="bi"/>
                    </m:rPr>
                    <w:rPr>
                      <w:rFonts w:ascii="Cambria Math" w:hAnsi="Cambria Math"/>
                    </w:rPr>
                    <m:t>C</m:t>
                  </m:r>
                </m:e>
                <m:sub>
                  <m:r>
                    <m:rPr>
                      <m:sty m:val="bi"/>
                    </m:rPr>
                    <w:rPr>
                      <w:rFonts w:ascii="Cambria Math" w:hAnsi="Cambria Math"/>
                    </w:rPr>
                    <m:t>T</m:t>
                  </m:r>
                </m:sub>
              </m:sSub>
            </m:oMath>
            <w:r w:rsidR="001C4A17">
              <w:t xml:space="preserve"> </w:t>
            </w:r>
          </w:p>
        </w:tc>
        <w:tc>
          <w:tcPr>
            <w:tcW w:w="3192" w:type="dxa"/>
          </w:tcPr>
          <w:p w:rsidR="001C4A17" w:rsidRPr="00240B77" w:rsidRDefault="001C4A17" w:rsidP="00AE0165">
            <w:pPr>
              <w:pStyle w:val="Caption"/>
              <w:cnfStyle w:val="000000100000" w:firstRow="0" w:lastRow="0" w:firstColumn="0" w:lastColumn="0" w:oddVBand="0" w:evenVBand="0" w:oddHBand="1" w:evenHBand="0" w:firstRowFirstColumn="0" w:firstRowLastColumn="0" w:lastRowFirstColumn="0" w:lastRowLastColumn="0"/>
            </w:pPr>
            <w:r>
              <w:t>Coefficient of Thrust</w:t>
            </w:r>
          </w:p>
        </w:tc>
        <w:tc>
          <w:tcPr>
            <w:tcW w:w="3192" w:type="dxa"/>
          </w:tcPr>
          <w:p w:rsidR="001C4A17" w:rsidRPr="00240B77" w:rsidRDefault="001C4A17" w:rsidP="00AE0165">
            <w:pPr>
              <w:pStyle w:val="Caption"/>
              <w:keepNext/>
              <w:cnfStyle w:val="000000100000" w:firstRow="0" w:lastRow="0" w:firstColumn="0" w:lastColumn="0" w:oddVBand="0" w:evenVBand="0" w:oddHBand="1" w:evenHBand="0" w:firstRowFirstColumn="0" w:firstRowLastColumn="0" w:lastRowFirstColumn="0" w:lastRowLastColumn="0"/>
            </w:pPr>
          </w:p>
        </w:tc>
      </w:tr>
    </w:tbl>
    <w:p w:rsidR="001C4A17" w:rsidRDefault="001C4A17" w:rsidP="001C4A17">
      <w:pPr>
        <w:pStyle w:val="Caption"/>
        <w:jc w:val="center"/>
      </w:pPr>
      <w:bookmarkStart w:id="43" w:name="_Toc452907217"/>
      <w:r>
        <w:t xml:space="preserve">Table </w:t>
      </w:r>
      <w:fldSimple w:instr=" SEQ Table \* ARABIC ">
        <w:r w:rsidR="00801841">
          <w:rPr>
            <w:noProof/>
          </w:rPr>
          <w:t>2</w:t>
        </w:r>
      </w:fldSimple>
      <w:r>
        <w:t>- Energy Equation Parameters</w:t>
      </w:r>
      <w:bookmarkEnd w:id="43"/>
    </w:p>
    <w:p w:rsidR="001C4A17" w:rsidRDefault="001C4A17" w:rsidP="001C4A17">
      <w:pPr>
        <w:pStyle w:val="Heading2"/>
      </w:pPr>
      <w:r>
        <w:lastRenderedPageBreak/>
        <w:tab/>
      </w:r>
      <w:bookmarkStart w:id="44" w:name="_Toc449298270"/>
      <w:bookmarkStart w:id="45" w:name="_Toc452907090"/>
      <w:r>
        <w:t>Using the Data</w:t>
      </w:r>
      <w:bookmarkEnd w:id="44"/>
      <w:bookmarkEnd w:id="45"/>
    </w:p>
    <w:p w:rsidR="001C4A17" w:rsidRDefault="001C4A17" w:rsidP="001C4A17">
      <w:pPr>
        <w:keepNext/>
      </w:pPr>
      <w:r>
        <w:t xml:space="preserve">Once the energy has been calculated, the algorithm uses a simple latching procedure to switch between different modes of operation. It also has a command initiated on startup that can switch it between using the basic algorithm and our more experimental methods. The cycle for this process can be seen in Figure 3. </w:t>
      </w:r>
      <w:r>
        <w:rPr>
          <w:noProof/>
          <w:lang w:eastAsia="ja-JP"/>
        </w:rPr>
        <w:drawing>
          <wp:inline distT="0" distB="0" distL="0" distR="0" wp14:anchorId="2C09D90B" wp14:editId="10D85058">
            <wp:extent cx="5895975" cy="2000250"/>
            <wp:effectExtent l="0" t="19050" r="0" b="76200"/>
            <wp:docPr id="32" name="Diagram 3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9" r:lo="rId40" r:qs="rId41" r:cs="rId42"/>
              </a:graphicData>
            </a:graphic>
          </wp:inline>
        </w:drawing>
      </w:r>
    </w:p>
    <w:p w:rsidR="001C4A17" w:rsidRDefault="001C4A17" w:rsidP="001C4A17">
      <w:pPr>
        <w:pStyle w:val="Caption"/>
        <w:jc w:val="center"/>
      </w:pPr>
      <w:bookmarkStart w:id="46" w:name="_Toc452907162"/>
      <w:r>
        <w:t xml:space="preserve">Figure </w:t>
      </w:r>
      <w:fldSimple w:instr=" SEQ Figure \* ARABIC ">
        <w:r w:rsidR="00801841">
          <w:rPr>
            <w:noProof/>
          </w:rPr>
          <w:t>3</w:t>
        </w:r>
      </w:fldSimple>
      <w:r>
        <w:t>- Processing Cycle</w:t>
      </w:r>
      <w:bookmarkEnd w:id="46"/>
    </w:p>
    <w:p w:rsidR="001C4A17" w:rsidRDefault="001C4A17" w:rsidP="001C4A17">
      <w:pPr>
        <w:pStyle w:val="Caption"/>
        <w:rPr>
          <w:i w:val="0"/>
        </w:rPr>
      </w:pPr>
      <w:r>
        <w:rPr>
          <w:i w:val="0"/>
        </w:rPr>
        <w:t xml:space="preserve">This cycle occurs </w:t>
      </w:r>
      <w:r w:rsidR="00537A77">
        <w:rPr>
          <w:i w:val="0"/>
        </w:rPr>
        <w:t>continuously</w:t>
      </w:r>
      <w:r>
        <w:rPr>
          <w:i w:val="0"/>
        </w:rPr>
        <w:t xml:space="preserve"> at a rate of 20Hz – the speed a</w:t>
      </w:r>
      <w:r w:rsidR="008B671B">
        <w:rPr>
          <w:i w:val="0"/>
        </w:rPr>
        <w:t>t</w:t>
      </w:r>
      <w:r>
        <w:rPr>
          <w:i w:val="0"/>
        </w:rPr>
        <w:t xml:space="preserve"> which data can be received from the aircraft.  As previously mentioned, the thermal center estimation step is completed by using Michael Allen’s centroid method in the basic implementation. However, the data can also easily be passed to other methods for further processing.</w:t>
      </w:r>
    </w:p>
    <w:p w:rsidR="002246E3" w:rsidRDefault="002246E3" w:rsidP="001C4A17">
      <w:pPr>
        <w:pStyle w:val="Caption"/>
        <w:rPr>
          <w:i w:val="0"/>
        </w:rPr>
      </w:pPr>
      <w:r>
        <w:rPr>
          <w:i w:val="0"/>
        </w:rPr>
        <w:t>We created a library that would parse this data out into an excel file, and thereby could easily send that file over the network for preliminary testing of the other components of the project. This allowed us to easily visualize what data the autopilot was giving us and proved very helpful in creating a working soaring algorithm.</w:t>
      </w:r>
    </w:p>
    <w:p w:rsidR="005009E3" w:rsidRDefault="005009E3" w:rsidP="005009E3">
      <w:pPr>
        <w:pStyle w:val="Heading2"/>
      </w:pPr>
      <w:bookmarkStart w:id="47" w:name="_Toc452907091"/>
      <w:r>
        <w:t>The Centroid Method</w:t>
      </w:r>
      <w:bookmarkEnd w:id="47"/>
    </w:p>
    <w:p w:rsidR="005009E3" w:rsidRDefault="005009E3" w:rsidP="005009E3">
      <w:r>
        <w:t>One of the options for estimating the center of a thermal is a method pioneered by one of our sponsors, Michael Allen, back in 200</w:t>
      </w:r>
      <w:r w:rsidR="00981603">
        <w:t>5</w:t>
      </w:r>
      <w:r>
        <w:t xml:space="preserve"> when he was working with NASA (Allen, 2005). For the basic implementation, we decided to create a basic version of this algorithm to give a rough estimate for the thermal’s center and account for drift as the thermal moved through the air.</w:t>
      </w:r>
    </w:p>
    <w:p w:rsidR="005009E3" w:rsidRDefault="005009E3" w:rsidP="00EE04C9">
      <w:pPr>
        <w:keepNext/>
        <w:jc w:val="center"/>
      </w:pPr>
      <w:r w:rsidRPr="005009E3">
        <w:rPr>
          <w:noProof/>
          <w:lang w:eastAsia="ja-JP"/>
        </w:rPr>
        <w:lastRenderedPageBreak/>
        <w:drawing>
          <wp:inline distT="0" distB="0" distL="0" distR="0" wp14:anchorId="7A3779D5" wp14:editId="3D49D5A4">
            <wp:extent cx="5486400" cy="2624797"/>
            <wp:effectExtent l="0" t="0" r="0" b="4445"/>
            <wp:docPr id="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rotWithShape="1">
                    <a:blip r:embed="rId44"/>
                    <a:srcRect l="34333" t="18333" r="26889" b="19815"/>
                    <a:stretch/>
                  </pic:blipFill>
                  <pic:spPr>
                    <a:xfrm>
                      <a:off x="0" y="0"/>
                      <a:ext cx="5486400" cy="2624797"/>
                    </a:xfrm>
                    <a:prstGeom prst="rect">
                      <a:avLst/>
                    </a:prstGeom>
                  </pic:spPr>
                </pic:pic>
              </a:graphicData>
            </a:graphic>
          </wp:inline>
        </w:drawing>
      </w:r>
    </w:p>
    <w:p w:rsidR="005009E3" w:rsidRDefault="005009E3" w:rsidP="005009E3">
      <w:pPr>
        <w:pStyle w:val="Caption"/>
        <w:jc w:val="center"/>
      </w:pPr>
      <w:bookmarkStart w:id="48" w:name="_Toc452907163"/>
      <w:r>
        <w:t xml:space="preserve">Figure </w:t>
      </w:r>
      <w:fldSimple w:instr=" SEQ Figure \* ARABIC ">
        <w:r w:rsidR="00801841">
          <w:rPr>
            <w:noProof/>
          </w:rPr>
          <w:t>4</w:t>
        </w:r>
      </w:fldSimple>
      <w:r>
        <w:t xml:space="preserve"> - Centroid Method Flowchart from Allen's Paper</w:t>
      </w:r>
      <w:bookmarkEnd w:id="48"/>
    </w:p>
    <w:p w:rsidR="005009E3" w:rsidRDefault="005009E3" w:rsidP="005009E3">
      <w:r>
        <w:t>Allen’s method is composed of some preliminary</w:t>
      </w:r>
      <w:r w:rsidR="00981603">
        <w:t xml:space="preserve"> </w:t>
      </w:r>
      <w:r>
        <w:t xml:space="preserve">setup, then five basic steps. For preliminary steps, the latitude, longitude, and energy rate have to be put into a queue (or separate queues) that will hold this data for the last roughly forty-five seconds. With this structure set up and updating, the first main step of the method is to use each half of that queue to predict where the thermal is, this uses the process shown </w:t>
      </w:r>
      <w:r w:rsidR="00A0541E">
        <w:t>below</w:t>
      </w:r>
      <w:r>
        <w:t>.</w:t>
      </w:r>
    </w:p>
    <w:p w:rsidR="005009E3" w:rsidRDefault="00E62451" w:rsidP="00E62451">
      <m:oMathPara>
        <m:oMath>
          <m:r>
            <w:rPr>
              <w:rFonts w:ascii="Cambria Math" w:hAnsi="Cambria Math"/>
            </w:rPr>
            <m:t>Centerpoint=</m:t>
          </m:r>
          <m:f>
            <m:fPr>
              <m:ctrlPr>
                <w:rPr>
                  <w:rFonts w:ascii="Cambria Math" w:hAnsi="Cambria Math"/>
                  <w:i/>
                </w:rPr>
              </m:ctrlPr>
            </m:fPr>
            <m:num>
              <m:r>
                <w:rPr>
                  <w:rFonts w:ascii="Cambria Math" w:hAnsi="Cambria Math"/>
                </w:rPr>
                <m:t xml:space="preserve"> </m:t>
              </m:r>
              <m:nary>
                <m:naryPr>
                  <m:chr m:val="∑"/>
                  <m:limLoc m:val="undOvr"/>
                  <m:ctrlPr>
                    <w:rPr>
                      <w:rFonts w:ascii="Cambria Math" w:hAnsi="Cambria Math"/>
                      <w:i/>
                    </w:rPr>
                  </m:ctrlPr>
                </m:naryPr>
                <m:sub>
                  <m:r>
                    <w:rPr>
                      <w:rFonts w:ascii="Cambria Math" w:hAnsi="Cambria Math"/>
                    </w:rPr>
                    <m:t>i=1</m:t>
                  </m:r>
                </m:sub>
                <m:sup>
                  <m:f>
                    <m:fPr>
                      <m:ctrlPr>
                        <w:rPr>
                          <w:rFonts w:ascii="Cambria Math" w:hAnsi="Cambria Math"/>
                          <w:i/>
                        </w:rPr>
                      </m:ctrlPr>
                    </m:fPr>
                    <m:num>
                      <m:r>
                        <w:rPr>
                          <w:rFonts w:ascii="Cambria Math" w:hAnsi="Cambria Math"/>
                        </w:rPr>
                        <m:t>Queue Size</m:t>
                      </m:r>
                    </m:num>
                    <m:den>
                      <m:r>
                        <w:rPr>
                          <w:rFonts w:ascii="Cambria Math" w:hAnsi="Cambria Math"/>
                        </w:rPr>
                        <m:t>2</m:t>
                      </m:r>
                    </m:den>
                  </m:f>
                </m:sup>
                <m:e>
                  <m:r>
                    <w:rPr>
                      <w:rFonts w:ascii="Cambria Math" w:hAnsi="Cambria Math"/>
                    </w:rPr>
                    <m:t>Position</m:t>
                  </m:r>
                  <m:d>
                    <m:dPr>
                      <m:begChr m:val="["/>
                      <m:endChr m:val="]"/>
                      <m:ctrlPr>
                        <w:rPr>
                          <w:rFonts w:ascii="Cambria Math" w:hAnsi="Cambria Math"/>
                          <w:i/>
                        </w:rPr>
                      </m:ctrlPr>
                    </m:dPr>
                    <m:e>
                      <m:r>
                        <w:rPr>
                          <w:rFonts w:ascii="Cambria Math" w:hAnsi="Cambria Math"/>
                        </w:rPr>
                        <m:t>i</m:t>
                      </m:r>
                    </m:e>
                  </m:d>
                  <m:r>
                    <w:rPr>
                      <w:rFonts w:ascii="Cambria Math" w:hAnsi="Cambria Math"/>
                    </w:rPr>
                    <m:t>×Energy[i]</m:t>
                  </m:r>
                </m:e>
              </m:nary>
            </m:num>
            <m:den>
              <m:nary>
                <m:naryPr>
                  <m:chr m:val="∑"/>
                  <m:limLoc m:val="undOvr"/>
                  <m:ctrlPr>
                    <w:rPr>
                      <w:rFonts w:ascii="Cambria Math" w:hAnsi="Cambria Math"/>
                      <w:i/>
                    </w:rPr>
                  </m:ctrlPr>
                </m:naryPr>
                <m:sub>
                  <m:r>
                    <w:rPr>
                      <w:rFonts w:ascii="Cambria Math" w:hAnsi="Cambria Math"/>
                    </w:rPr>
                    <m:t>i=1</m:t>
                  </m:r>
                </m:sub>
                <m:sup>
                  <m:f>
                    <m:fPr>
                      <m:ctrlPr>
                        <w:rPr>
                          <w:rFonts w:ascii="Cambria Math" w:hAnsi="Cambria Math"/>
                          <w:i/>
                        </w:rPr>
                      </m:ctrlPr>
                    </m:fPr>
                    <m:num>
                      <m:r>
                        <w:rPr>
                          <w:rFonts w:ascii="Cambria Math" w:hAnsi="Cambria Math"/>
                        </w:rPr>
                        <m:t>Size</m:t>
                      </m:r>
                    </m:num>
                    <m:den>
                      <m:r>
                        <w:rPr>
                          <w:rFonts w:ascii="Cambria Math" w:hAnsi="Cambria Math"/>
                        </w:rPr>
                        <m:t>2</m:t>
                      </m:r>
                    </m:den>
                  </m:f>
                </m:sup>
                <m:e>
                  <m:r>
                    <w:rPr>
                      <w:rFonts w:ascii="Cambria Math" w:hAnsi="Cambria Math"/>
                    </w:rPr>
                    <m:t>Energy[i]</m:t>
                  </m:r>
                </m:e>
              </m:nary>
            </m:den>
          </m:f>
          <m:r>
            <w:rPr>
              <w:rFonts w:ascii="Cambria Math" w:hAnsi="Cambria Math"/>
            </w:rPr>
            <m:t>×</m:t>
          </m:r>
          <m:f>
            <m:fPr>
              <m:ctrlPr>
                <w:rPr>
                  <w:rFonts w:ascii="Cambria Math" w:hAnsi="Cambria Math"/>
                  <w:i/>
                </w:rPr>
              </m:ctrlPr>
            </m:fPr>
            <m:num>
              <m:r>
                <w:rPr>
                  <w:rFonts w:ascii="Cambria Math" w:hAnsi="Cambria Math"/>
                </w:rPr>
                <m:t xml:space="preserve"> </m:t>
              </m:r>
              <m:nary>
                <m:naryPr>
                  <m:chr m:val="∑"/>
                  <m:limLoc m:val="undOvr"/>
                  <m:ctrlPr>
                    <w:rPr>
                      <w:rFonts w:ascii="Cambria Math" w:hAnsi="Cambria Math"/>
                      <w:i/>
                    </w:rPr>
                  </m:ctrlPr>
                </m:naryPr>
                <m:sub>
                  <m:r>
                    <w:rPr>
                      <w:rFonts w:ascii="Cambria Math" w:hAnsi="Cambria Math"/>
                    </w:rPr>
                    <m:t>i=1</m:t>
                  </m:r>
                </m:sub>
                <m:sup>
                  <m:f>
                    <m:fPr>
                      <m:ctrlPr>
                        <w:rPr>
                          <w:rFonts w:ascii="Cambria Math" w:hAnsi="Cambria Math"/>
                          <w:i/>
                        </w:rPr>
                      </m:ctrlPr>
                    </m:fPr>
                    <m:num>
                      <m:r>
                        <w:rPr>
                          <w:rFonts w:ascii="Cambria Math" w:hAnsi="Cambria Math"/>
                        </w:rPr>
                        <m:t>Queue Size</m:t>
                      </m:r>
                    </m:num>
                    <m:den>
                      <m:r>
                        <w:rPr>
                          <w:rFonts w:ascii="Cambria Math" w:hAnsi="Cambria Math"/>
                        </w:rPr>
                        <m:t>2</m:t>
                      </m:r>
                    </m:den>
                  </m:f>
                </m:sup>
                <m:e>
                  <m:r>
                    <w:rPr>
                      <w:rFonts w:ascii="Cambria Math" w:hAnsi="Cambria Math"/>
                    </w:rPr>
                    <m:t>Position</m:t>
                  </m:r>
                  <m:d>
                    <m:dPr>
                      <m:begChr m:val="["/>
                      <m:endChr m:val="]"/>
                      <m:ctrlPr>
                        <w:rPr>
                          <w:rFonts w:ascii="Cambria Math" w:hAnsi="Cambria Math"/>
                          <w:i/>
                        </w:rPr>
                      </m:ctrlPr>
                    </m:dPr>
                    <m:e>
                      <m:r>
                        <w:rPr>
                          <w:rFonts w:ascii="Cambria Math" w:hAnsi="Cambria Math"/>
                        </w:rPr>
                        <m:t>i</m:t>
                      </m:r>
                    </m:e>
                  </m:d>
                  <m:r>
                    <w:rPr>
                      <w:rFonts w:ascii="Cambria Math" w:hAnsi="Cambria Math"/>
                    </w:rPr>
                    <m:t>×Energy[i]</m:t>
                  </m:r>
                </m:e>
              </m:nary>
            </m:num>
            <m:den>
              <m:nary>
                <m:naryPr>
                  <m:chr m:val="∑"/>
                  <m:limLoc m:val="undOvr"/>
                  <m:ctrlPr>
                    <w:rPr>
                      <w:rFonts w:ascii="Cambria Math" w:hAnsi="Cambria Math"/>
                      <w:i/>
                    </w:rPr>
                  </m:ctrlPr>
                </m:naryPr>
                <m:sub>
                  <m:r>
                    <w:rPr>
                      <w:rFonts w:ascii="Cambria Math" w:hAnsi="Cambria Math"/>
                    </w:rPr>
                    <m:t>i=1</m:t>
                  </m:r>
                </m:sub>
                <m:sup>
                  <m:f>
                    <m:fPr>
                      <m:ctrlPr>
                        <w:rPr>
                          <w:rFonts w:ascii="Cambria Math" w:hAnsi="Cambria Math"/>
                          <w:i/>
                        </w:rPr>
                      </m:ctrlPr>
                    </m:fPr>
                    <m:num>
                      <m:r>
                        <w:rPr>
                          <w:rFonts w:ascii="Cambria Math" w:hAnsi="Cambria Math"/>
                        </w:rPr>
                        <m:t>Size</m:t>
                      </m:r>
                    </m:num>
                    <m:den>
                      <m:r>
                        <w:rPr>
                          <w:rFonts w:ascii="Cambria Math" w:hAnsi="Cambria Math"/>
                        </w:rPr>
                        <m:t>2</m:t>
                      </m:r>
                    </m:den>
                  </m:f>
                </m:sup>
                <m:e>
                  <m:r>
                    <w:rPr>
                      <w:rFonts w:ascii="Cambria Math" w:hAnsi="Cambria Math"/>
                    </w:rPr>
                    <m:t>Energy[i]</m:t>
                  </m:r>
                </m:e>
              </m:nary>
            </m:den>
          </m:f>
        </m:oMath>
      </m:oMathPara>
    </w:p>
    <w:p w:rsidR="005009E3" w:rsidRDefault="00E62451" w:rsidP="005009E3">
      <w:r>
        <w:t>This process is done for each half of the queue, resulting in two different center points</w:t>
      </w:r>
      <w:r w:rsidR="00847F58">
        <w:t xml:space="preserve"> (these centerpoints are tuples, with a latitude and longitude value)</w:t>
      </w:r>
      <w:r>
        <w:t xml:space="preserve">. To find the velocity </w:t>
      </w:r>
      <w:r w:rsidR="00847F58">
        <w:t xml:space="preserve">(which is a two dimensional vector) </w:t>
      </w:r>
      <w:r>
        <w:t xml:space="preserve">of the drift the thermal is experiencing, we then do a bit of manipulation to those two points, as </w:t>
      </w:r>
      <w:r w:rsidR="00A0541E">
        <w:t>shown below</w:t>
      </w:r>
      <w:r>
        <w:t>.</w:t>
      </w:r>
    </w:p>
    <w:p w:rsidR="00A0541E" w:rsidRPr="00E62451" w:rsidRDefault="00E62451" w:rsidP="005009E3">
      <w:pPr>
        <w:rPr>
          <w:i/>
        </w:rPr>
      </w:pPr>
      <m:oMathPara>
        <m:oMath>
          <m:r>
            <w:rPr>
              <w:rFonts w:ascii="Cambria Math" w:hAnsi="Cambria Math"/>
            </w:rPr>
            <m:t>V</m:t>
          </m:r>
          <m:sSub>
            <m:sSubPr>
              <m:ctrlPr>
                <w:rPr>
                  <w:rFonts w:ascii="Cambria Math" w:hAnsi="Cambria Math"/>
                  <w:i/>
                </w:rPr>
              </m:ctrlPr>
            </m:sSubPr>
            <m:e>
              <m:r>
                <m:rPr>
                  <m:sty m:val="p"/>
                </m:rPr>
                <w:rPr>
                  <w:rFonts w:ascii="Cambria Math" w:hAnsi="Cambria Math"/>
                </w:rPr>
                <w:softHyphen/>
              </m:r>
            </m:e>
            <m:sub>
              <m:r>
                <w:rPr>
                  <w:rFonts w:ascii="Cambria Math" w:hAnsi="Cambria Math"/>
                </w:rPr>
                <m:t>drift</m:t>
              </m:r>
            </m:sub>
          </m:sSub>
          <m:r>
            <w:rPr>
              <w:rFonts w:ascii="Cambria Math" w:hAnsi="Cambria Math"/>
            </w:rPr>
            <m:t>=</m:t>
          </m:r>
          <m:f>
            <m:fPr>
              <m:ctrlPr>
                <w:rPr>
                  <w:rFonts w:ascii="Cambria Math" w:hAnsi="Cambria Math"/>
                  <w:i/>
                </w:rPr>
              </m:ctrlPr>
            </m:fPr>
            <m:num>
              <m:r>
                <w:rPr>
                  <w:rFonts w:ascii="Cambria Math" w:hAnsi="Cambria Math"/>
                </w:rPr>
                <m:t>Center</m:t>
              </m:r>
              <m:sSub>
                <m:sSubPr>
                  <m:ctrlPr>
                    <w:rPr>
                      <w:rFonts w:ascii="Cambria Math" w:hAnsi="Cambria Math"/>
                      <w:i/>
                    </w:rPr>
                  </m:ctrlPr>
                </m:sSubPr>
                <m:e>
                  <m:r>
                    <m:rPr>
                      <m:sty m:val="p"/>
                    </m:rPr>
                    <w:rPr>
                      <w:rFonts w:ascii="Cambria Math" w:hAnsi="Cambria Math"/>
                    </w:rPr>
                    <w:softHyphen/>
                  </m:r>
                </m:e>
                <m:sub>
                  <m:r>
                    <w:rPr>
                      <w:rFonts w:ascii="Cambria Math" w:hAnsi="Cambria Math"/>
                    </w:rPr>
                    <m:t>First Half</m:t>
                  </m:r>
                </m:sub>
              </m:sSub>
              <m:r>
                <w:rPr>
                  <w:rFonts w:ascii="Cambria Math" w:hAnsi="Cambria Math"/>
                </w:rPr>
                <m:t>-Cente</m:t>
              </m:r>
              <m:sSub>
                <m:sSubPr>
                  <m:ctrlPr>
                    <w:rPr>
                      <w:rFonts w:ascii="Cambria Math" w:hAnsi="Cambria Math"/>
                      <w:i/>
                    </w:rPr>
                  </m:ctrlPr>
                </m:sSubPr>
                <m:e>
                  <m:r>
                    <w:rPr>
                      <w:rFonts w:ascii="Cambria Math" w:hAnsi="Cambria Math"/>
                    </w:rPr>
                    <m:t>r</m:t>
                  </m:r>
                </m:e>
                <m:sub>
                  <m:r>
                    <w:rPr>
                      <w:rFonts w:ascii="Cambria Math" w:hAnsi="Cambria Math"/>
                    </w:rPr>
                    <m:t>Second Half</m:t>
                  </m:r>
                </m:sub>
              </m:sSub>
            </m:num>
            <m:den>
              <m:r>
                <w:rPr>
                  <w:rFonts w:ascii="Cambria Math" w:hAnsi="Cambria Math"/>
                </w:rPr>
                <m:t>Time represented by half the queue</m:t>
              </m:r>
            </m:den>
          </m:f>
        </m:oMath>
      </m:oMathPara>
    </w:p>
    <w:p w:rsidR="00E62451" w:rsidRDefault="00A0541E" w:rsidP="005009E3">
      <w:r>
        <w:t>This drift is then used to adjust the latitude and longitude data contained in the preliminary queues to create a final adjusted queue to use for calculations</w:t>
      </w:r>
    </w:p>
    <w:p w:rsidR="00A0541E" w:rsidRPr="00847F58" w:rsidRDefault="00847F58" w:rsidP="005009E3">
      <m:oMathPara>
        <m:oMath>
          <m:r>
            <w:rPr>
              <w:rFonts w:ascii="Cambria Math" w:hAnsi="Cambria Math"/>
            </w:rPr>
            <m:t>Position</m:t>
          </m:r>
          <m:d>
            <m:dPr>
              <m:begChr m:val="["/>
              <m:endChr m:val="]"/>
              <m:ctrlPr>
                <w:rPr>
                  <w:rFonts w:ascii="Cambria Math" w:hAnsi="Cambria Math"/>
                  <w:i/>
                </w:rPr>
              </m:ctrlPr>
            </m:dPr>
            <m:e>
              <m:r>
                <w:rPr>
                  <w:rFonts w:ascii="Cambria Math" w:hAnsi="Cambria Math"/>
                </w:rPr>
                <m:t>i</m:t>
              </m:r>
            </m:e>
          </m:d>
          <m:r>
            <w:rPr>
              <w:rFonts w:ascii="Cambria Math" w:hAnsi="Cambria Math"/>
            </w:rPr>
            <m:t>= V</m:t>
          </m:r>
          <m:sSub>
            <m:sSubPr>
              <m:ctrlPr>
                <w:rPr>
                  <w:rFonts w:ascii="Cambria Math" w:hAnsi="Cambria Math"/>
                  <w:i/>
                </w:rPr>
              </m:ctrlPr>
            </m:sSubPr>
            <m:e>
              <m:r>
                <m:rPr>
                  <m:sty m:val="p"/>
                </m:rPr>
                <w:rPr>
                  <w:rFonts w:ascii="Cambria Math" w:hAnsi="Cambria Math"/>
                </w:rPr>
                <w:softHyphen/>
              </m:r>
            </m:e>
            <m:sub>
              <m:r>
                <w:rPr>
                  <w:rFonts w:ascii="Cambria Math" w:hAnsi="Cambria Math"/>
                </w:rPr>
                <m:t>drift</m:t>
              </m:r>
            </m:sub>
          </m:sSub>
          <m:r>
            <w:rPr>
              <w:rFonts w:ascii="Cambria Math" w:hAnsi="Cambria Math"/>
            </w:rPr>
            <m:t xml:space="preserve">×Time Step+Position[i] </m:t>
          </m:r>
        </m:oMath>
      </m:oMathPara>
    </w:p>
    <w:p w:rsidR="00847F58" w:rsidRDefault="00847F58" w:rsidP="005009E3">
      <w:r>
        <w:t>The resulting queues then use a very similar process to the first section to estimate the final center point, which is then orbited.</w:t>
      </w:r>
    </w:p>
    <w:p w:rsidR="00847F58" w:rsidRPr="00847F58" w:rsidRDefault="00847F58" w:rsidP="005009E3">
      <m:oMathPara>
        <m:oMath>
          <m:r>
            <w:rPr>
              <w:rFonts w:ascii="Cambria Math" w:hAnsi="Cambria Math"/>
            </w:rPr>
            <m:t>Center=</m:t>
          </m:r>
          <m:f>
            <m:fPr>
              <m:ctrlPr>
                <w:rPr>
                  <w:rFonts w:ascii="Cambria Math" w:hAnsi="Cambria Math"/>
                  <w:i/>
                </w:rPr>
              </m:ctrlPr>
            </m:fPr>
            <m:num>
              <m:r>
                <w:rPr>
                  <w:rFonts w:ascii="Cambria Math" w:hAnsi="Cambria Math"/>
                </w:rPr>
                <m:t xml:space="preserve"> </m:t>
              </m:r>
              <m:nary>
                <m:naryPr>
                  <m:chr m:val="∑"/>
                  <m:limLoc m:val="undOvr"/>
                  <m:ctrlPr>
                    <w:rPr>
                      <w:rFonts w:ascii="Cambria Math" w:hAnsi="Cambria Math"/>
                      <w:i/>
                    </w:rPr>
                  </m:ctrlPr>
                </m:naryPr>
                <m:sub>
                  <m:r>
                    <w:rPr>
                      <w:rFonts w:ascii="Cambria Math" w:hAnsi="Cambria Math"/>
                    </w:rPr>
                    <m:t>i=1</m:t>
                  </m:r>
                </m:sub>
                <m:sup>
                  <m:r>
                    <w:rPr>
                      <w:rFonts w:ascii="Cambria Math" w:hAnsi="Cambria Math"/>
                    </w:rPr>
                    <m:t>Queue Size</m:t>
                  </m:r>
                </m:sup>
                <m:e>
                  <m:r>
                    <w:rPr>
                      <w:rFonts w:ascii="Cambria Math" w:hAnsi="Cambria Math"/>
                    </w:rPr>
                    <m:t>Position</m:t>
                  </m:r>
                  <m:d>
                    <m:dPr>
                      <m:begChr m:val="["/>
                      <m:endChr m:val="]"/>
                      <m:ctrlPr>
                        <w:rPr>
                          <w:rFonts w:ascii="Cambria Math" w:hAnsi="Cambria Math"/>
                          <w:i/>
                        </w:rPr>
                      </m:ctrlPr>
                    </m:dPr>
                    <m:e>
                      <m:r>
                        <w:rPr>
                          <w:rFonts w:ascii="Cambria Math" w:hAnsi="Cambria Math"/>
                        </w:rPr>
                        <m:t>i</m:t>
                      </m:r>
                    </m:e>
                  </m:d>
                  <m:r>
                    <w:rPr>
                      <w:rFonts w:ascii="Cambria Math" w:hAnsi="Cambria Math"/>
                    </w:rPr>
                    <m:t>×Energy</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i</m:t>
                          </m:r>
                        </m:e>
                      </m:d>
                    </m:e>
                    <m:sup>
                      <m:r>
                        <w:rPr>
                          <w:rFonts w:ascii="Cambria Math" w:hAnsi="Cambria Math"/>
                        </w:rPr>
                        <m:t>2</m:t>
                      </m:r>
                    </m:sup>
                  </m:sSup>
                </m:e>
              </m:nary>
            </m:num>
            <m:den>
              <m:nary>
                <m:naryPr>
                  <m:chr m:val="∑"/>
                  <m:limLoc m:val="undOvr"/>
                  <m:ctrlPr>
                    <w:rPr>
                      <w:rFonts w:ascii="Cambria Math" w:hAnsi="Cambria Math"/>
                      <w:i/>
                    </w:rPr>
                  </m:ctrlPr>
                </m:naryPr>
                <m:sub>
                  <m:r>
                    <w:rPr>
                      <w:rFonts w:ascii="Cambria Math" w:hAnsi="Cambria Math"/>
                    </w:rPr>
                    <m:t>i=1</m:t>
                  </m:r>
                </m:sub>
                <m:sup>
                  <m:r>
                    <w:rPr>
                      <w:rFonts w:ascii="Cambria Math" w:hAnsi="Cambria Math"/>
                    </w:rPr>
                    <m:t>Size</m:t>
                  </m:r>
                </m:sup>
                <m:e>
                  <m:r>
                    <w:rPr>
                      <w:rFonts w:ascii="Cambria Math" w:hAnsi="Cambria Math"/>
                    </w:rPr>
                    <m:t>Energy</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i</m:t>
                          </m:r>
                        </m:e>
                      </m:d>
                    </m:e>
                    <m:sup>
                      <m:r>
                        <w:rPr>
                          <w:rFonts w:ascii="Cambria Math" w:hAnsi="Cambria Math"/>
                        </w:rPr>
                        <m:t>2</m:t>
                      </m:r>
                    </m:sup>
                  </m:sSup>
                </m:e>
              </m:nary>
            </m:den>
          </m:f>
          <m:r>
            <w:rPr>
              <w:rFonts w:ascii="Cambria Math" w:hAnsi="Cambria Math"/>
            </w:rPr>
            <m:t>×</m:t>
          </m:r>
          <m:f>
            <m:fPr>
              <m:ctrlPr>
                <w:rPr>
                  <w:rFonts w:ascii="Cambria Math" w:hAnsi="Cambria Math"/>
                  <w:i/>
                </w:rPr>
              </m:ctrlPr>
            </m:fPr>
            <m:num>
              <m:r>
                <w:rPr>
                  <w:rFonts w:ascii="Cambria Math" w:hAnsi="Cambria Math"/>
                </w:rPr>
                <m:t xml:space="preserve"> </m:t>
              </m:r>
              <m:nary>
                <m:naryPr>
                  <m:chr m:val="∑"/>
                  <m:limLoc m:val="undOvr"/>
                  <m:ctrlPr>
                    <w:rPr>
                      <w:rFonts w:ascii="Cambria Math" w:hAnsi="Cambria Math"/>
                      <w:i/>
                    </w:rPr>
                  </m:ctrlPr>
                </m:naryPr>
                <m:sub>
                  <m:r>
                    <w:rPr>
                      <w:rFonts w:ascii="Cambria Math" w:hAnsi="Cambria Math"/>
                    </w:rPr>
                    <m:t>i=1</m:t>
                  </m:r>
                </m:sub>
                <m:sup>
                  <m:r>
                    <w:rPr>
                      <w:rFonts w:ascii="Cambria Math" w:hAnsi="Cambria Math"/>
                    </w:rPr>
                    <m:t>Queue Size</m:t>
                  </m:r>
                </m:sup>
                <m:e>
                  <m:r>
                    <w:rPr>
                      <w:rFonts w:ascii="Cambria Math" w:hAnsi="Cambria Math"/>
                    </w:rPr>
                    <m:t>Position</m:t>
                  </m:r>
                  <m:d>
                    <m:dPr>
                      <m:begChr m:val="["/>
                      <m:endChr m:val="]"/>
                      <m:ctrlPr>
                        <w:rPr>
                          <w:rFonts w:ascii="Cambria Math" w:hAnsi="Cambria Math"/>
                          <w:i/>
                        </w:rPr>
                      </m:ctrlPr>
                    </m:dPr>
                    <m:e>
                      <m:r>
                        <w:rPr>
                          <w:rFonts w:ascii="Cambria Math" w:hAnsi="Cambria Math"/>
                        </w:rPr>
                        <m:t>i</m:t>
                      </m:r>
                    </m:e>
                  </m:d>
                  <m:r>
                    <w:rPr>
                      <w:rFonts w:ascii="Cambria Math" w:hAnsi="Cambria Math"/>
                    </w:rPr>
                    <m:t>×Energy</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i</m:t>
                          </m:r>
                        </m:e>
                      </m:d>
                    </m:e>
                    <m:sup>
                      <m:r>
                        <w:rPr>
                          <w:rFonts w:ascii="Cambria Math" w:hAnsi="Cambria Math"/>
                        </w:rPr>
                        <m:t>2</m:t>
                      </m:r>
                    </m:sup>
                  </m:sSup>
                </m:e>
              </m:nary>
            </m:num>
            <m:den>
              <m:nary>
                <m:naryPr>
                  <m:chr m:val="∑"/>
                  <m:limLoc m:val="undOvr"/>
                  <m:ctrlPr>
                    <w:rPr>
                      <w:rFonts w:ascii="Cambria Math" w:hAnsi="Cambria Math"/>
                      <w:i/>
                    </w:rPr>
                  </m:ctrlPr>
                </m:naryPr>
                <m:sub>
                  <m:r>
                    <w:rPr>
                      <w:rFonts w:ascii="Cambria Math" w:hAnsi="Cambria Math"/>
                    </w:rPr>
                    <m:t>i=1</m:t>
                  </m:r>
                </m:sub>
                <m:sup>
                  <m:r>
                    <w:rPr>
                      <w:rFonts w:ascii="Cambria Math" w:hAnsi="Cambria Math"/>
                    </w:rPr>
                    <m:t>Size</m:t>
                  </m:r>
                </m:sup>
                <m:e>
                  <m:r>
                    <w:rPr>
                      <w:rFonts w:ascii="Cambria Math" w:hAnsi="Cambria Math"/>
                    </w:rPr>
                    <m:t>Energy</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i</m:t>
                          </m:r>
                        </m:e>
                      </m:d>
                    </m:e>
                    <m:sup>
                      <m:r>
                        <w:rPr>
                          <w:rFonts w:ascii="Cambria Math" w:hAnsi="Cambria Math"/>
                        </w:rPr>
                        <m:t>2</m:t>
                      </m:r>
                    </m:sup>
                  </m:sSup>
                </m:e>
              </m:nary>
            </m:den>
          </m:f>
        </m:oMath>
      </m:oMathPara>
    </w:p>
    <w:p w:rsidR="00847F58" w:rsidRPr="00A0541E" w:rsidRDefault="00847F58" w:rsidP="005009E3">
      <w:r>
        <w:lastRenderedPageBreak/>
        <w:t xml:space="preserve">This is currently implemented in the C++ version of the code that uses the Piccolo </w:t>
      </w:r>
      <w:r w:rsidR="00981603">
        <w:t>s</w:t>
      </w:r>
      <w:r>
        <w:t xml:space="preserve">imulator. </w:t>
      </w:r>
    </w:p>
    <w:p w:rsidR="001C4A17" w:rsidRDefault="001C4A17" w:rsidP="001C4A17">
      <w:pPr>
        <w:pStyle w:val="Heading2"/>
      </w:pPr>
      <w:bookmarkStart w:id="49" w:name="_Toc452907092"/>
      <w:r>
        <w:t>Future Work</w:t>
      </w:r>
      <w:bookmarkEnd w:id="49"/>
    </w:p>
    <w:p w:rsidR="001C4A17" w:rsidRDefault="001C4A17" w:rsidP="001C4A17">
      <w:r>
        <w:t xml:space="preserve">While the basic data processing and communication works well, there could be a lot of improvements to the presentation of the data. Ideally you would be able to view the datagraphed in real time as the aircraft runs, and be able to tweak parameters using a simple GUI interface. </w:t>
      </w:r>
    </w:p>
    <w:p w:rsidR="001C4A17" w:rsidRDefault="001C4A17" w:rsidP="001C4A17">
      <w:r>
        <w:t xml:space="preserve">In terms of the algorithm itself, any sort of filtering on the raw sensor data could be quite helpful to fine tuning the results. Because of its basic nature, there are significant well-studied improvements that could be made to the algorithm itself as well. </w:t>
      </w:r>
    </w:p>
    <w:p w:rsidR="001C4A17" w:rsidRPr="00CE0775" w:rsidRDefault="001C4A17" w:rsidP="001C4A17">
      <w:r>
        <w:t>One more step to take would be to make a very easy selection process that would allow the code to seamlessly integrate with either the Piccolo or the Pixhawk autopilots, with only a simple startup command to make the difference.</w:t>
      </w:r>
      <w:r w:rsidR="00847F58">
        <w:t xml:space="preserve"> Currently we are in the process (which will continue this summer) of translating this algorithm into Python to run on the Pixhawk autopilot and simulator setup.</w:t>
      </w:r>
    </w:p>
    <w:p w:rsidR="00FA72DA" w:rsidRDefault="00FA72DA" w:rsidP="00FA72DA">
      <w:pPr>
        <w:pStyle w:val="Heading1"/>
      </w:pPr>
      <w:bookmarkStart w:id="50" w:name="_Toc452907093"/>
      <w:r>
        <w:lastRenderedPageBreak/>
        <w:t>Thermal Identification</w:t>
      </w:r>
      <w:bookmarkEnd w:id="26"/>
      <w:bookmarkEnd w:id="50"/>
    </w:p>
    <w:p w:rsidR="00FA72DA" w:rsidRPr="000A3A5B" w:rsidRDefault="00FA72DA" w:rsidP="00FA72DA">
      <w:pPr>
        <w:pStyle w:val="Heading2"/>
      </w:pPr>
      <w:bookmarkStart w:id="51" w:name="_Toc448954867"/>
      <w:bookmarkStart w:id="52" w:name="_Toc452907094"/>
      <w:r>
        <w:t>Overview</w:t>
      </w:r>
      <w:bookmarkEnd w:id="51"/>
      <w:bookmarkEnd w:id="52"/>
    </w:p>
    <w:p w:rsidR="00FA72DA" w:rsidRDefault="00FA72DA" w:rsidP="00FA72DA">
      <w:r w:rsidRPr="00B042B9">
        <w:t xml:space="preserve">Our plane is flying along and the autopilot is sending sensor data such as position, velocity, airspeed, and ground speed at a constant rate to our computer on the ground. </w:t>
      </w:r>
      <w:r>
        <w:t xml:space="preserve">This data is then used for </w:t>
      </w:r>
      <w:r w:rsidRPr="00B042B9">
        <w:t xml:space="preserve">thermal identification, figuring out if </w:t>
      </w:r>
      <w:r>
        <w:t xml:space="preserve">the plane is </w:t>
      </w:r>
      <w:r w:rsidRPr="00B042B9">
        <w:t xml:space="preserve">in a thermal, and if so, what </w:t>
      </w:r>
      <w:r>
        <w:t xml:space="preserve">the thermal looks like. If the plane is not in a thermal, we want it to </w:t>
      </w:r>
      <w:r w:rsidRPr="00B042B9">
        <w:t xml:space="preserve">continue flying till </w:t>
      </w:r>
      <w:r>
        <w:t>it encounters one. W</w:t>
      </w:r>
      <w:r w:rsidRPr="00B042B9">
        <w:t xml:space="preserve">hen </w:t>
      </w:r>
      <w:r>
        <w:t>it does encounter one, we want to know that it has entered a thermal and then</w:t>
      </w:r>
      <w:r w:rsidRPr="00B042B9">
        <w:t xml:space="preserve"> determine what </w:t>
      </w:r>
      <w:r>
        <w:t>the thermal</w:t>
      </w:r>
      <w:r w:rsidRPr="00B042B9">
        <w:t xml:space="preserve"> looks like so </w:t>
      </w:r>
      <w:r>
        <w:t xml:space="preserve">the plane </w:t>
      </w:r>
      <w:r w:rsidRPr="00B042B9">
        <w:t xml:space="preserve">can </w:t>
      </w:r>
      <w:r>
        <w:t xml:space="preserve">be told to </w:t>
      </w:r>
      <w:r w:rsidRPr="00B042B9">
        <w:t xml:space="preserve">fly toward the region where the vertical velocity is highest, allowing </w:t>
      </w:r>
      <w:r>
        <w:t>the extraction of</w:t>
      </w:r>
      <w:r w:rsidRPr="00B042B9">
        <w:t xml:space="preserve"> more energy </w:t>
      </w:r>
      <w:r>
        <w:t xml:space="preserve">from the thermal </w:t>
      </w:r>
      <w:r w:rsidRPr="00B042B9">
        <w:t xml:space="preserve">and </w:t>
      </w:r>
      <w:r>
        <w:t xml:space="preserve">thus enabling it to stay </w:t>
      </w:r>
      <w:r w:rsidRPr="00B042B9">
        <w:t>in the air longer.</w:t>
      </w:r>
    </w:p>
    <w:p w:rsidR="00FA72DA" w:rsidRDefault="00FA72DA" w:rsidP="00FA72DA">
      <w:r>
        <w:t>We investigated three different probabilistic techniques that seemed promising for identifying thermals. In this project, there is much uncertainty due to us only having access to sensor data along the plane’s flight path, which when compared with the entire sky, is very small. This hints at the benefit of using probabilistic approaches, where we avoid throwing away data by taking only a point estimate – the same idea as not only providing the average of some data values but also the standard deviation.</w:t>
      </w:r>
    </w:p>
    <w:p w:rsidR="00FA72DA" w:rsidRDefault="00FA72DA" w:rsidP="00FA72DA">
      <w:r>
        <w:t>The first technique is Bayesian parameter estimation, which tries to figure out what the parameters are for a given model. If the model is a Gaussian-shaped thermal, then the parameters are the amplitude, center position, and standard deviation. The parameter estimation will find probability distributions over all possible values for each of these parameters. Then, if desired, the most probable thermal could be computed or the entire probability distribution could be used in decision making.</w:t>
      </w:r>
    </w:p>
    <w:p w:rsidR="00FA72DA" w:rsidRDefault="00FA72DA" w:rsidP="00FA72DA">
      <w:r>
        <w:t>The second technique, Gaussian process regression, does not require a model. Instead of giving a probability distribution over the values a parameter could take on, it gives a probability distribution over functions – how much does each data point look linear, parabolic, exponential, etc. The end result is function approximation. The regression takes input data and then interpolates and extrapolates to get all the values in between and beyond the input points. In this project, it is given the energy in discrete points along the flight path and from those estimates the energy in the region around where the plane has flown, which is then used to figure out if the plane has entered a thermal and where to circle when it does enter one.</w:t>
      </w:r>
    </w:p>
    <w:p w:rsidR="00FA72DA" w:rsidRDefault="006A70F7" w:rsidP="00FA72DA">
      <w:r>
        <w:t xml:space="preserve">A </w:t>
      </w:r>
      <w:r w:rsidR="00FA72DA">
        <w:t>Bayesian n</w:t>
      </w:r>
      <w:r>
        <w:t>etwork</w:t>
      </w:r>
      <w:r w:rsidR="00155D9A">
        <w:t>, the third technique,</w:t>
      </w:r>
      <w:r w:rsidR="00FA72DA" w:rsidRPr="0069020A">
        <w:t xml:space="preserve"> </w:t>
      </w:r>
      <w:r w:rsidR="00FA72DA">
        <w:t>allow</w:t>
      </w:r>
      <w:r w:rsidR="003118F8">
        <w:t>s</w:t>
      </w:r>
      <w:r w:rsidR="00FA72DA">
        <w:t xml:space="preserve"> reasoning, i.e. performing inference, when working with multiple variables. Rather than just looking at </w:t>
      </w:r>
      <w:r w:rsidR="00FA72DA" w:rsidRPr="0069020A">
        <w:t>vertical velocity</w:t>
      </w:r>
      <w:r w:rsidR="00FA72DA">
        <w:t xml:space="preserve"> to predict whether or not the plane has entered a thermal, we can incorporate additional sensor data so that we’re making use of all the information we have available. Vertical velocity </w:t>
      </w:r>
      <w:r w:rsidR="00FA72DA" w:rsidRPr="0069020A">
        <w:t xml:space="preserve">seems like an important factor in thermals, since in thermals </w:t>
      </w:r>
      <w:r w:rsidR="00FA72DA">
        <w:t xml:space="preserve">the </w:t>
      </w:r>
      <w:r w:rsidR="00FA72DA" w:rsidRPr="0069020A">
        <w:t xml:space="preserve">air rises. However, we have </w:t>
      </w:r>
      <w:r w:rsidR="00FA72DA">
        <w:t xml:space="preserve">other data available such as </w:t>
      </w:r>
      <w:r w:rsidR="00FA72DA" w:rsidRPr="0069020A">
        <w:t xml:space="preserve">air pressure </w:t>
      </w:r>
      <w:r w:rsidR="00FA72DA">
        <w:t xml:space="preserve">and </w:t>
      </w:r>
      <w:r w:rsidR="00FA72DA" w:rsidRPr="0069020A">
        <w:t xml:space="preserve">vertical acceleration </w:t>
      </w:r>
      <w:r w:rsidR="00FA72DA">
        <w:t xml:space="preserve">that might be helpful in </w:t>
      </w:r>
      <w:r w:rsidR="00FA72DA" w:rsidRPr="0069020A">
        <w:t xml:space="preserve">determining if </w:t>
      </w:r>
      <w:r w:rsidR="00FA72DA">
        <w:t>the plane is in a thermal.</w:t>
      </w:r>
      <w:r w:rsidR="00FA72DA" w:rsidRPr="0069020A">
        <w:t xml:space="preserve"> Using a network, we could better utilize the limited data we have access</w:t>
      </w:r>
      <w:r w:rsidR="00FA72DA">
        <w:t xml:space="preserve"> to and thus better determine</w:t>
      </w:r>
      <w:r w:rsidR="00FA72DA" w:rsidRPr="0069020A">
        <w:t xml:space="preserve"> if we’re </w:t>
      </w:r>
      <w:r w:rsidR="00FA72DA">
        <w:t xml:space="preserve">in a thermal and, if so, what </w:t>
      </w:r>
      <w:r w:rsidR="00FA72DA" w:rsidRPr="0069020A">
        <w:t>it looks like.</w:t>
      </w:r>
    </w:p>
    <w:p w:rsidR="00FA72DA" w:rsidRDefault="00FA72DA" w:rsidP="00FA72DA">
      <w:pPr>
        <w:pStyle w:val="Heading2"/>
      </w:pPr>
      <w:bookmarkStart w:id="53" w:name="_Toc448954868"/>
      <w:bookmarkStart w:id="54" w:name="_Toc452907095"/>
      <w:r>
        <w:lastRenderedPageBreak/>
        <w:t>Introduction to Bayesian Probabilistic Methods</w:t>
      </w:r>
      <w:bookmarkEnd w:id="53"/>
      <w:bookmarkEnd w:id="54"/>
    </w:p>
    <w:p w:rsidR="00FA72DA" w:rsidRDefault="00FA72DA" w:rsidP="00FA72DA">
      <w:pPr>
        <w:pStyle w:val="Heading3"/>
      </w:pPr>
      <w:bookmarkStart w:id="55" w:name="_Toc448954869"/>
      <w:bookmarkStart w:id="56" w:name="_Toc452907096"/>
      <w:r>
        <w:t>Review of Probability</w:t>
      </w:r>
      <w:bookmarkEnd w:id="55"/>
      <w:bookmarkEnd w:id="56"/>
    </w:p>
    <w:p w:rsidR="00FA72DA" w:rsidRPr="00BF7DA8" w:rsidRDefault="00FA72DA" w:rsidP="00FA72DA">
      <w:r w:rsidRPr="00BF7DA8">
        <w:t>The word "Bayesian" implies that we are going to be dealing with probabilities. Rather than knowing exactly what will happen if we are given all inputs to a system, where the outcome is a deterministic function of the inputs, we only know a probability distribution over the possible outcomes, where the outcome is a nondeterministic function of the inputs. This probability distribution takes on a higher value over more likely outcomes and lower values over less likely outcomes in addition to being normalized so the total area under the curve is one.</w:t>
      </w:r>
    </w:p>
    <w:p w:rsidR="00FA72DA" w:rsidRDefault="00FA72DA" w:rsidP="00FA72DA">
      <w:r w:rsidRPr="00BF7DA8">
        <w:t>Remembering back to the probability and statistics class you have taken, below are the axioms of</w:t>
      </w:r>
      <w:r>
        <w:t xml:space="preserve"> Probability Calculus, where </w:t>
      </w:r>
      <m:oMath>
        <m:r>
          <w:rPr>
            <w:rFonts w:ascii="Cambria Math" w:hAnsi="Cambria Math"/>
          </w:rPr>
          <m:t>U</m:t>
        </m:r>
      </m:oMath>
      <w:r w:rsidRPr="00BF7DA8">
        <w:t xml:space="preserve"> is the unive</w:t>
      </w:r>
      <w:r w:rsidR="003118F8">
        <w:t>rse of all possible events. (</w:t>
      </w:r>
      <w:r w:rsidRPr="00BF7DA8">
        <w:t>Korb 6, 201</w:t>
      </w:r>
      <w:r w:rsidR="00517B39">
        <w:t>0</w:t>
      </w:r>
      <w:r w:rsidR="003118F8">
        <w:t>)</w:t>
      </w:r>
    </w:p>
    <w:p w:rsidR="00FA72DA" w:rsidRPr="001E5729" w:rsidRDefault="00FA72DA" w:rsidP="00FA72DA">
      <w:pPr>
        <w:pStyle w:val="ListParagraph"/>
        <w:numPr>
          <w:ilvl w:val="0"/>
          <w:numId w:val="4"/>
        </w:numPr>
      </w:pPr>
      <m:oMath>
        <m:r>
          <w:rPr>
            <w:rFonts w:ascii="Cambria Math" w:hAnsi="Cambria Math"/>
          </w:rPr>
          <m:t>P(U)=1</m:t>
        </m:r>
      </m:oMath>
    </w:p>
    <w:p w:rsidR="00FA72DA" w:rsidRPr="001E5729" w:rsidRDefault="00276082" w:rsidP="00FA72DA">
      <w:pPr>
        <w:pStyle w:val="ListParagraph"/>
        <w:numPr>
          <w:ilvl w:val="0"/>
          <w:numId w:val="4"/>
        </w:numPr>
      </w:pPr>
      <m:oMath>
        <m:sSub>
          <m:sSubPr>
            <m:ctrlPr>
              <w:rPr>
                <w:rFonts w:ascii="Cambria Math" w:hAnsi="Cambria Math"/>
              </w:rPr>
            </m:ctrlPr>
          </m:sSubPr>
          <m:e>
            <m:r>
              <m:rPr>
                <m:sty m:val="p"/>
              </m:rPr>
              <w:rPr>
                <w:rFonts w:ascii="Cambria Math" w:hAnsi="Cambria Math"/>
              </w:rPr>
              <m:t>∀</m:t>
            </m:r>
          </m:e>
          <m:sub>
            <m:r>
              <w:rPr>
                <w:rFonts w:ascii="Cambria Math" w:hAnsi="Cambria Math"/>
              </w:rPr>
              <m:t>X⊆U</m:t>
            </m:r>
          </m:sub>
        </m:sSub>
        <m:r>
          <w:rPr>
            <w:rFonts w:ascii="Cambria Math" w:hAnsi="Cambria Math"/>
          </w:rPr>
          <m:t>P(X)≥0</m:t>
        </m:r>
      </m:oMath>
    </w:p>
    <w:p w:rsidR="00FA72DA" w:rsidRPr="001E5729" w:rsidRDefault="00276082" w:rsidP="00FA72DA">
      <w:pPr>
        <w:pStyle w:val="ListParagraph"/>
        <w:numPr>
          <w:ilvl w:val="0"/>
          <w:numId w:val="4"/>
        </w:numPr>
      </w:pPr>
      <m:oMath>
        <m:sSub>
          <m:sSubPr>
            <m:ctrlPr>
              <w:rPr>
                <w:rFonts w:ascii="Cambria Math" w:hAnsi="Cambria Math"/>
              </w:rPr>
            </m:ctrlPr>
          </m:sSubPr>
          <m:e>
            <m:r>
              <m:rPr>
                <m:sty m:val="p"/>
              </m:rPr>
              <w:rPr>
                <w:rFonts w:ascii="Cambria Math" w:hAnsi="Cambria Math"/>
              </w:rPr>
              <m:t>∀</m:t>
            </m:r>
          </m:e>
          <m:sub>
            <m:r>
              <w:rPr>
                <w:rFonts w:ascii="Cambria Math" w:hAnsi="Cambria Math"/>
              </w:rPr>
              <m:t>X,Y⊆U</m:t>
            </m:r>
          </m:sub>
        </m:sSub>
        <m:r>
          <w:rPr>
            <w:rFonts w:ascii="Cambria Math" w:hAnsi="Cambria Math"/>
          </w:rPr>
          <m:t>X∩Y=</m:t>
        </m:r>
        <m:r>
          <m:rPr>
            <m:sty m:val="p"/>
          </m:rPr>
          <w:rPr>
            <w:rFonts w:ascii="Cambria Math" w:hAnsi="Cambria Math"/>
          </w:rPr>
          <m:t>∅</m:t>
        </m:r>
        <m:r>
          <w:rPr>
            <w:rFonts w:ascii="Cambria Math" w:hAnsi="Cambria Math"/>
          </w:rPr>
          <m:t>→P(X∪Y)=P(X)+P(Y)</m:t>
        </m:r>
      </m:oMath>
    </w:p>
    <w:p w:rsidR="00FA72DA" w:rsidRPr="001E5729" w:rsidRDefault="00276082" w:rsidP="00FA72DA">
      <w:pPr>
        <w:pStyle w:val="ListParagraph"/>
        <w:numPr>
          <w:ilvl w:val="0"/>
          <w:numId w:val="4"/>
        </w:numPr>
      </w:pPr>
      <m:oMath>
        <m:sSub>
          <m:sSubPr>
            <m:ctrlPr>
              <w:rPr>
                <w:rFonts w:ascii="Cambria Math" w:hAnsi="Cambria Math"/>
              </w:rPr>
            </m:ctrlPr>
          </m:sSubPr>
          <m:e>
            <m:r>
              <m:rPr>
                <m:sty m:val="p"/>
              </m:rPr>
              <w:rPr>
                <w:rFonts w:ascii="Cambria Math" w:hAnsi="Cambria Math"/>
              </w:rPr>
              <m:t>∀</m:t>
            </m:r>
          </m:e>
          <m:sub>
            <m:r>
              <w:rPr>
                <w:rFonts w:ascii="Cambria Math" w:hAnsi="Cambria Math"/>
              </w:rPr>
              <m:t>X,Y⊆U</m:t>
            </m:r>
          </m:sub>
        </m:sSub>
        <m:r>
          <w:rPr>
            <w:rFonts w:ascii="Cambria Math" w:hAnsi="Cambria Math"/>
          </w:rPr>
          <m:t>P(X∪Y)=P(X)+P(Y)-P(X∩Y)</m:t>
        </m:r>
      </m:oMath>
    </w:p>
    <w:p w:rsidR="00FA72DA" w:rsidRDefault="00FA72DA" w:rsidP="00FA72DA">
      <w:pPr>
        <w:keepNext/>
        <w:jc w:val="center"/>
      </w:pPr>
      <w:r>
        <w:rPr>
          <w:noProof/>
          <w:lang w:eastAsia="ja-JP"/>
        </w:rPr>
        <w:drawing>
          <wp:inline distT="0" distB="0" distL="0" distR="0" wp14:anchorId="558EEF2C" wp14:editId="677A5575">
            <wp:extent cx="4203700" cy="1433195"/>
            <wp:effectExtent l="0" t="0" r="6350" b="0"/>
            <wp:docPr id="19" name="Picture 19" descr="probabilitydistribu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robabilitydistribution"/>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203700" cy="1433195"/>
                    </a:xfrm>
                    <a:prstGeom prst="rect">
                      <a:avLst/>
                    </a:prstGeom>
                    <a:noFill/>
                    <a:ln>
                      <a:noFill/>
                    </a:ln>
                  </pic:spPr>
                </pic:pic>
              </a:graphicData>
            </a:graphic>
          </wp:inline>
        </w:drawing>
      </w:r>
    </w:p>
    <w:p w:rsidR="00FA72DA" w:rsidRDefault="00FA72DA" w:rsidP="00FA72DA">
      <w:pPr>
        <w:pStyle w:val="Caption"/>
        <w:jc w:val="center"/>
      </w:pPr>
      <w:bookmarkStart w:id="57" w:name="_Ref448858381"/>
      <w:bookmarkStart w:id="58" w:name="_Toc452907164"/>
      <w:r>
        <w:t xml:space="preserve">Figure </w:t>
      </w:r>
      <w:fldSimple w:instr=" SEQ Figure \* ARABIC ">
        <w:r w:rsidR="00801841">
          <w:rPr>
            <w:noProof/>
          </w:rPr>
          <w:t>5</w:t>
        </w:r>
      </w:fldSimple>
      <w:bookmarkEnd w:id="57"/>
      <w:r>
        <w:t xml:space="preserve">. </w:t>
      </w:r>
      <w:r w:rsidRPr="000E47E1">
        <w:t>Thermal position probability distribution from Bayesian parameter estimation</w:t>
      </w:r>
      <w:bookmarkEnd w:id="58"/>
    </w:p>
    <w:p w:rsidR="00FA72DA" w:rsidRDefault="00FA72DA" w:rsidP="00FA72DA">
      <w:r>
        <w:fldChar w:fldCharType="begin"/>
      </w:r>
      <w:r>
        <w:instrText xml:space="preserve"> REF _Ref448858381 \h </w:instrText>
      </w:r>
      <w:r>
        <w:fldChar w:fldCharType="separate"/>
      </w:r>
      <w:r w:rsidR="00801841">
        <w:t xml:space="preserve">Figure </w:t>
      </w:r>
      <w:r w:rsidR="00801841">
        <w:rPr>
          <w:noProof/>
        </w:rPr>
        <w:t>5</w:t>
      </w:r>
      <w:r>
        <w:fldChar w:fldCharType="end"/>
      </w:r>
      <w:r>
        <w:t xml:space="preserve"> shows an example probability distribution of where we think the center of the thermal is located. The distribution is higher where it's more likely to be and lower where it's less likely to be. Its width indicates how confident we are in its position. The blue curve is the </w:t>
      </w:r>
      <m:oMath>
        <m:r>
          <w:rPr>
            <w:rFonts w:ascii="Cambria Math" w:hAnsi="Cambria Math"/>
          </w:rPr>
          <m:t>x</m:t>
        </m:r>
      </m:oMath>
      <w:r>
        <w:t xml:space="preserve"> coordinate and the green is the </w:t>
      </w:r>
      <m:oMath>
        <m:r>
          <w:rPr>
            <w:rFonts w:ascii="Cambria Math" w:hAnsi="Cambria Math"/>
          </w:rPr>
          <m:t>y</m:t>
        </m:r>
      </m:oMath>
      <w:r>
        <w:t xml:space="preserve"> coordinate. Rather than saying the thermal center is at</w:t>
      </w:r>
      <m:oMath>
        <m:r>
          <w:rPr>
            <w:rFonts w:ascii="Cambria Math" w:hAnsi="Cambria Math"/>
          </w:rPr>
          <m:t xml:space="preserve"> (-15,10)</m:t>
        </m:r>
      </m:oMath>
      <w:r>
        <w:t xml:space="preserve">, we show how likely we think it is to be at each possible </w:t>
      </w:r>
      <m:oMath>
        <m:r>
          <w:rPr>
            <w:rFonts w:ascii="Cambria Math" w:hAnsi="Cambria Math"/>
          </w:rPr>
          <m:t>x</m:t>
        </m:r>
      </m:oMath>
      <w:r>
        <w:t xml:space="preserve"> or </w:t>
      </w:r>
      <m:oMath>
        <m:r>
          <w:rPr>
            <w:rFonts w:ascii="Cambria Math" w:hAnsi="Cambria Math"/>
          </w:rPr>
          <m:t>y</m:t>
        </m:r>
      </m:oMath>
      <w:r>
        <w:t xml:space="preserve"> value. The wider the distribution is, the less confident we are. The distribution is normalized such that the total area under the curve is one, as required by the first axiom.</w:t>
      </w:r>
    </w:p>
    <w:p w:rsidR="00FA72DA" w:rsidRDefault="00FA72DA" w:rsidP="00FA72DA">
      <w:r>
        <w:t>In addition, there are two types of random variables: discrete and continuous. This is an example of a continuous probability distribution. The</w:t>
      </w:r>
      <m:oMath>
        <m:r>
          <w:rPr>
            <w:rFonts w:ascii="Cambria Math" w:hAnsi="Cambria Math"/>
          </w:rPr>
          <m:t xml:space="preserve"> x</m:t>
        </m:r>
      </m:oMath>
      <w:r>
        <w:t xml:space="preserve"> and </w:t>
      </w:r>
      <m:oMath>
        <m:r>
          <w:rPr>
            <w:rFonts w:ascii="Cambria Math" w:hAnsi="Cambria Math"/>
          </w:rPr>
          <m:t>y</m:t>
        </m:r>
      </m:oMath>
      <w:r>
        <w:t xml:space="preserve"> variables can take on any values between </w:t>
      </w:r>
      <m:oMath>
        <m:r>
          <w:rPr>
            <w:rFonts w:ascii="Cambria Math" w:hAnsi="Cambria Math"/>
          </w:rPr>
          <m:t>-</m:t>
        </m:r>
        <m:r>
          <m:rPr>
            <m:sty m:val="p"/>
          </m:rPr>
          <w:rPr>
            <w:rFonts w:ascii="Cambria Math" w:hAnsi="Cambria Math"/>
          </w:rPr>
          <m:t>∞</m:t>
        </m:r>
      </m:oMath>
      <w:r>
        <w:t xml:space="preserve"> and </w:t>
      </w:r>
      <m:oMath>
        <m:r>
          <m:rPr>
            <m:sty m:val="p"/>
          </m:rPr>
          <w:rPr>
            <w:rFonts w:ascii="Cambria Math" w:hAnsi="Cambria Math"/>
          </w:rPr>
          <m:t>∞</m:t>
        </m:r>
      </m:oMath>
      <w:r>
        <w:t xml:space="preserve">. However, Bayesian networks normally are of discrete variables. Frequently if continuous variables are needed to work with a Bayesian network, the inputs are discretized, grouping values into ranges, a technique that will be used in </w:t>
      </w:r>
      <w:r>
        <w:fldChar w:fldCharType="begin"/>
      </w:r>
      <w:r>
        <w:instrText xml:space="preserve"> REF _Ref448948291 \r \h </w:instrText>
      </w:r>
      <w:r>
        <w:fldChar w:fldCharType="separate"/>
      </w:r>
      <w:r w:rsidR="00801841">
        <w:t>3.7.4</w:t>
      </w:r>
      <w:r>
        <w:fldChar w:fldCharType="end"/>
      </w:r>
      <w:r>
        <w:t xml:space="preserve"> to learn a Bayesian network.</w:t>
      </w:r>
    </w:p>
    <w:p w:rsidR="00FA72DA" w:rsidRDefault="00FA72DA" w:rsidP="00FA72DA">
      <w:r>
        <w:t xml:space="preserve">In Bayesian networks the following definitions are important. The definition of conditional probability states how likely something is to occur given we know something else happened. </w:t>
      </w:r>
      <w:r w:rsidR="005309FA">
        <w:t>(</w:t>
      </w:r>
      <w:r>
        <w:t>Korb 7, 201</w:t>
      </w:r>
      <w:r w:rsidR="00517B39">
        <w:t>0</w:t>
      </w:r>
      <w:r w:rsidR="005309FA">
        <w:t>)</w:t>
      </w:r>
      <w:r>
        <w:t xml:space="preserve"> This definition is important here since it is used in Bayes' theorem.</w:t>
      </w:r>
    </w:p>
    <w:p w:rsidR="00FA72DA" w:rsidRDefault="00FA72DA" w:rsidP="00FA72DA">
      <m:oMathPara>
        <m:oMath>
          <m:r>
            <w:rPr>
              <w:rFonts w:ascii="Cambria Math" w:hAnsi="Cambria Math"/>
            </w:rPr>
            <w:lastRenderedPageBreak/>
            <m:t>P(X|Y)=</m:t>
          </m:r>
          <m:f>
            <m:fPr>
              <m:ctrlPr>
                <w:rPr>
                  <w:rFonts w:ascii="Cambria Math" w:hAnsi="Cambria Math"/>
                </w:rPr>
              </m:ctrlPr>
            </m:fPr>
            <m:num>
              <m:r>
                <w:rPr>
                  <w:rFonts w:ascii="Cambria Math" w:hAnsi="Cambria Math"/>
                </w:rPr>
                <m:t>P(X∩Y)</m:t>
              </m:r>
            </m:num>
            <m:den>
              <m:r>
                <w:rPr>
                  <w:rFonts w:ascii="Cambria Math" w:hAnsi="Cambria Math"/>
                </w:rPr>
                <m:t>P(Y)</m:t>
              </m:r>
            </m:den>
          </m:f>
        </m:oMath>
      </m:oMathPara>
    </w:p>
    <w:p w:rsidR="00FA72DA" w:rsidRDefault="00FA72DA" w:rsidP="00FA72DA">
      <w:r>
        <w:t xml:space="preserve">A variable is independent of another if the probability does not change whether or not you know another variable. </w:t>
      </w:r>
      <w:r w:rsidR="00CC62BB">
        <w:t>(</w:t>
      </w:r>
      <w:r>
        <w:t>Korb 7, 201</w:t>
      </w:r>
      <w:r w:rsidR="00517B39">
        <w:t>0</w:t>
      </w:r>
      <w:r w:rsidR="00CC62BB">
        <w:t>)</w:t>
      </w:r>
      <w:r>
        <w:t xml:space="preserve"> If the probability of </w:t>
      </w:r>
      <m:oMath>
        <m:r>
          <w:rPr>
            <w:rFonts w:ascii="Cambria Math" w:hAnsi="Cambria Math"/>
          </w:rPr>
          <m:t>X</m:t>
        </m:r>
      </m:oMath>
      <w:r>
        <w:t xml:space="preserve"> is the same regardless of if you know </w:t>
      </w:r>
      <m:oMath>
        <m:r>
          <w:rPr>
            <w:rFonts w:ascii="Cambria Math" w:hAnsi="Cambria Math"/>
          </w:rPr>
          <m:t>Y</m:t>
        </m:r>
      </m:oMath>
      <w:r>
        <w:t xml:space="preserve">, then </w:t>
      </w:r>
      <m:oMath>
        <m:r>
          <w:rPr>
            <w:rFonts w:ascii="Cambria Math" w:hAnsi="Cambria Math"/>
          </w:rPr>
          <m:t>X</m:t>
        </m:r>
      </m:oMath>
      <w:r>
        <w:t xml:space="preserve"> is independent of</w:t>
      </w:r>
      <m:oMath>
        <m:r>
          <w:rPr>
            <w:rFonts w:ascii="Cambria Math" w:hAnsi="Cambria Math"/>
          </w:rPr>
          <m:t xml:space="preserve"> Y</m:t>
        </m:r>
      </m:oMath>
      <w:r>
        <w:t>. This definition is important since a Bayesian network shows dependencies in the arrows of the graph.</w:t>
      </w:r>
    </w:p>
    <w:p w:rsidR="00FA72DA" w:rsidRDefault="00FA72DA" w:rsidP="00FA72DA">
      <m:oMathPara>
        <m:oMath>
          <m:r>
            <w:rPr>
              <w:rFonts w:ascii="Cambria Math" w:hAnsi="Cambria Math"/>
            </w:rPr>
            <m:t>"X</m:t>
          </m:r>
          <m:r>
            <m:rPr>
              <m:nor/>
            </m:rPr>
            <m:t xml:space="preserve"> </m:t>
          </m:r>
          <m:r>
            <m:rPr>
              <m:nor/>
            </m:rPr>
            <w:rPr>
              <w:rFonts w:ascii="Cambria Math"/>
            </w:rPr>
            <m:t xml:space="preserve">is </m:t>
          </m:r>
          <m:r>
            <m:rPr>
              <m:nor/>
            </m:rPr>
            <m:t xml:space="preserve">independent of </m:t>
          </m:r>
          <m:r>
            <w:rPr>
              <w:rFonts w:ascii="Cambria Math" w:hAnsi="Cambria Math"/>
            </w:rPr>
            <m:t>Y"≡P(X|Y)=P(X)</m:t>
          </m:r>
        </m:oMath>
      </m:oMathPara>
    </w:p>
    <w:p w:rsidR="00FA72DA" w:rsidRDefault="00FA72DA" w:rsidP="00FA72DA">
      <w:r>
        <w:t xml:space="preserve">Finally, we can use Bayes' theorem to update our beliefs about a hypothesis as we gain new evidence, or information, over time. This theorem is what Bayesian probability is based upon. </w:t>
      </w:r>
      <w:r w:rsidR="00CC62BB">
        <w:t>(</w:t>
      </w:r>
      <w:r>
        <w:t>Korb 12, 201</w:t>
      </w:r>
      <w:r w:rsidR="00517B39">
        <w:t>0</w:t>
      </w:r>
      <w:r w:rsidR="00CC62BB">
        <w:t>)</w:t>
      </w:r>
    </w:p>
    <w:p w:rsidR="00FA72DA" w:rsidRPr="001E5729" w:rsidRDefault="00FA72DA" w:rsidP="00FA72DA">
      <m:oMathPara>
        <m:oMath>
          <m:r>
            <w:rPr>
              <w:rFonts w:ascii="Cambria Math" w:hAnsi="Cambria Math"/>
            </w:rPr>
            <m:t>P(h|e)=</m:t>
          </m:r>
          <m:f>
            <m:fPr>
              <m:ctrlPr>
                <w:rPr>
                  <w:rFonts w:ascii="Cambria Math" w:hAnsi="Cambria Math"/>
                </w:rPr>
              </m:ctrlPr>
            </m:fPr>
            <m:num>
              <m:r>
                <w:rPr>
                  <w:rFonts w:ascii="Cambria Math" w:hAnsi="Cambria Math"/>
                </w:rPr>
                <m:t>P(e|h)P(h)</m:t>
              </m:r>
            </m:num>
            <m:den>
              <m:r>
                <w:rPr>
                  <w:rFonts w:ascii="Cambria Math" w:hAnsi="Cambria Math"/>
                </w:rPr>
                <m:t>P(e)</m:t>
              </m:r>
            </m:den>
          </m:f>
        </m:oMath>
      </m:oMathPara>
    </w:p>
    <w:p w:rsidR="00FA72DA" w:rsidRDefault="00FA72DA" w:rsidP="00FA72DA">
      <w:pPr>
        <w:pStyle w:val="Heading3"/>
      </w:pPr>
      <w:bookmarkStart w:id="59" w:name="_Toc448954870"/>
      <w:bookmarkStart w:id="60" w:name="_Toc452907097"/>
      <w:r>
        <w:t>Bayesian Inference</w:t>
      </w:r>
      <w:bookmarkEnd w:id="59"/>
      <w:bookmarkEnd w:id="60"/>
    </w:p>
    <w:p w:rsidR="00FA72DA" w:rsidRDefault="00FA72DA" w:rsidP="00FA72DA">
      <w:r>
        <w:t xml:space="preserve">In Bayesian inference, we are looking at two probability distributions. We start with a prior probability distribution, which is based on our present belief. What do we think the output of a function or system will look like when we give it different inputs? We may be more confident that it will look in a certain way than in other ways and thus give the probability distribution higher values over those outcomes. Then, we actually plug in some numbers to our function (which may, in fact, be performing some medical tests) and look at what the outputs were. How close are these outputs to what we expected? Are we close or totally wrong? Using these observations of what actually happened, we come up with a posterior probability distribution, our new belief about what the function does. Through this process, we are updating our beliefs as we gain new information. </w:t>
      </w:r>
      <w:r w:rsidR="00CD1323">
        <w:t>(</w:t>
      </w:r>
      <w:r>
        <w:t>Korb 29, 201</w:t>
      </w:r>
      <w:r w:rsidR="00517B39">
        <w:t>0</w:t>
      </w:r>
      <w:r w:rsidR="00CD1323">
        <w:t>)</w:t>
      </w:r>
      <w:r>
        <w:t xml:space="preserve"> The mathematics behind this inference is based on Bayes' theorem.</w:t>
      </w:r>
    </w:p>
    <w:p w:rsidR="00FA72DA" w:rsidRDefault="00FA72DA" w:rsidP="00FA72DA">
      <w:r>
        <w:t>Let's look at an example of Bayesian inference using Bayes' theorem</w:t>
      </w:r>
      <w:r w:rsidR="00871270">
        <w:t xml:space="preserve"> from </w:t>
      </w:r>
      <w:r w:rsidR="006B058A">
        <w:t xml:space="preserve">a presentation by </w:t>
      </w:r>
      <w:r w:rsidR="00173275">
        <w:t xml:space="preserve">Simon </w:t>
      </w:r>
      <w:r w:rsidR="00871270">
        <w:t>Wilson</w:t>
      </w:r>
      <w:r>
        <w:t xml:space="preserve">. Say we have a thermometer. We initially think that the temperature of a room is 18 °C. We'll say that our belief in this is a normal distribution with a mean of 18 and a standard deviation of 0.3. The width represents how certain we are, and in this case we think it is likely around 18, but it's not too unlikely that it could be up to 18.5 or down to 17.5. This is the prior distribution, shown by the black curve in </w:t>
      </w:r>
      <w:r>
        <w:fldChar w:fldCharType="begin"/>
      </w:r>
      <w:r>
        <w:instrText xml:space="preserve"> REF _Ref448859078 \h </w:instrText>
      </w:r>
      <w:r>
        <w:fldChar w:fldCharType="separate"/>
      </w:r>
      <w:r w:rsidR="00801841">
        <w:t xml:space="preserve">Figure </w:t>
      </w:r>
      <w:r w:rsidR="00801841">
        <w:rPr>
          <w:noProof/>
        </w:rPr>
        <w:t>6</w:t>
      </w:r>
      <w:r>
        <w:fldChar w:fldCharType="end"/>
      </w:r>
      <w:r>
        <w:t>.</w:t>
      </w:r>
    </w:p>
    <w:p w:rsidR="00FA72DA" w:rsidRDefault="00FA72DA" w:rsidP="00FA72DA">
      <w:r>
        <w:t xml:space="preserve">We then take two independent measurements in the room. If the two measurements we take are 18.1 degrees, our new belief is the red curve in </w:t>
      </w:r>
      <w:r>
        <w:fldChar w:fldCharType="begin"/>
      </w:r>
      <w:r>
        <w:instrText xml:space="preserve"> REF _Ref448859078 \h </w:instrText>
      </w:r>
      <w:r>
        <w:fldChar w:fldCharType="separate"/>
      </w:r>
      <w:r w:rsidR="00801841">
        <w:t xml:space="preserve">Figure </w:t>
      </w:r>
      <w:r w:rsidR="00801841">
        <w:rPr>
          <w:noProof/>
        </w:rPr>
        <w:t>6</w:t>
      </w:r>
      <w:r>
        <w:fldChar w:fldCharType="end"/>
      </w:r>
      <w:r>
        <w:t>. If one measurement is 18.1 degrees and the other 18.4 degrees, then our new belief is the green curve. These new beliefs are the posterior distribution.</w:t>
      </w:r>
      <w:r w:rsidR="00FF6A0F">
        <w:t xml:space="preserve"> (Wilson)</w:t>
      </w:r>
    </w:p>
    <w:p w:rsidR="00FA72DA" w:rsidRDefault="00FA72DA" w:rsidP="00FA72DA">
      <w:pPr>
        <w:keepNext/>
        <w:jc w:val="center"/>
      </w:pPr>
      <w:r>
        <w:rPr>
          <w:noProof/>
          <w:lang w:eastAsia="ja-JP"/>
        </w:rPr>
        <w:lastRenderedPageBreak/>
        <w:drawing>
          <wp:inline distT="0" distB="0" distL="0" distR="0" wp14:anchorId="5B2D479D" wp14:editId="73213144">
            <wp:extent cx="3657600" cy="2743200"/>
            <wp:effectExtent l="0" t="0" r="0" b="0"/>
            <wp:docPr id="18" name="Picture 18" descr="bayestempera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bayestemperature"/>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657600" cy="2743200"/>
                    </a:xfrm>
                    <a:prstGeom prst="rect">
                      <a:avLst/>
                    </a:prstGeom>
                    <a:noFill/>
                    <a:ln>
                      <a:noFill/>
                    </a:ln>
                  </pic:spPr>
                </pic:pic>
              </a:graphicData>
            </a:graphic>
          </wp:inline>
        </w:drawing>
      </w:r>
    </w:p>
    <w:p w:rsidR="00FA72DA" w:rsidRDefault="00FA72DA" w:rsidP="00FA72DA">
      <w:pPr>
        <w:pStyle w:val="Caption"/>
        <w:jc w:val="center"/>
      </w:pPr>
      <w:bookmarkStart w:id="61" w:name="_Ref448859078"/>
      <w:bookmarkStart w:id="62" w:name="_Toc452907165"/>
      <w:r>
        <w:t xml:space="preserve">Figure </w:t>
      </w:r>
      <w:fldSimple w:instr=" SEQ Figure \* ARABIC ">
        <w:r w:rsidR="00801841">
          <w:rPr>
            <w:noProof/>
          </w:rPr>
          <w:t>6</w:t>
        </w:r>
      </w:fldSimple>
      <w:bookmarkEnd w:id="61"/>
      <w:r>
        <w:t xml:space="preserve">. </w:t>
      </w:r>
      <w:r w:rsidRPr="005E527A">
        <w:t>Bayesian inference</w:t>
      </w:r>
      <w:r>
        <w:t xml:space="preserve"> for temperature measurements</w:t>
      </w:r>
      <w:bookmarkEnd w:id="62"/>
    </w:p>
    <w:p w:rsidR="00FA72DA" w:rsidRDefault="00FA72DA" w:rsidP="00FA72DA">
      <w:pPr>
        <w:keepNext/>
        <w:jc w:val="center"/>
      </w:pPr>
      <w:r>
        <w:rPr>
          <w:noProof/>
          <w:lang w:eastAsia="ja-JP"/>
        </w:rPr>
        <w:drawing>
          <wp:inline distT="0" distB="0" distL="0" distR="0" wp14:anchorId="5B6BF8BC" wp14:editId="58322806">
            <wp:extent cx="3657600" cy="2756535"/>
            <wp:effectExtent l="0" t="0" r="0" b="5715"/>
            <wp:docPr id="17" name="Picture 17" descr="coinfl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oinflip"/>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657600" cy="2756535"/>
                    </a:xfrm>
                    <a:prstGeom prst="rect">
                      <a:avLst/>
                    </a:prstGeom>
                    <a:noFill/>
                    <a:ln>
                      <a:noFill/>
                    </a:ln>
                  </pic:spPr>
                </pic:pic>
              </a:graphicData>
            </a:graphic>
          </wp:inline>
        </w:drawing>
      </w:r>
    </w:p>
    <w:p w:rsidR="00FA72DA" w:rsidRDefault="00FA72DA" w:rsidP="00FA72DA">
      <w:pPr>
        <w:pStyle w:val="Caption"/>
        <w:jc w:val="center"/>
      </w:pPr>
      <w:bookmarkStart w:id="63" w:name="_Ref448859294"/>
      <w:bookmarkStart w:id="64" w:name="_Toc452907166"/>
      <w:r>
        <w:t xml:space="preserve">Figure </w:t>
      </w:r>
      <w:fldSimple w:instr=" SEQ Figure \* ARABIC ">
        <w:r w:rsidR="00801841">
          <w:rPr>
            <w:noProof/>
          </w:rPr>
          <w:t>7</w:t>
        </w:r>
      </w:fldSimple>
      <w:bookmarkEnd w:id="63"/>
      <w:r>
        <w:t>. Bayesian inference for flipping a coin</w:t>
      </w:r>
      <w:bookmarkEnd w:id="64"/>
    </w:p>
    <w:p w:rsidR="00FA72DA" w:rsidRDefault="00FA72DA" w:rsidP="00FA72DA">
      <w:r>
        <w:t xml:space="preserve">To see how beliefs can change over time as we gain more information, suppose we have a coin that is weighted so 20 percent of the time it lands on tails as shown in </w:t>
      </w:r>
      <w:r>
        <w:fldChar w:fldCharType="begin"/>
      </w:r>
      <w:r>
        <w:instrText xml:space="preserve"> REF _Ref448859294 \h </w:instrText>
      </w:r>
      <w:r>
        <w:fldChar w:fldCharType="separate"/>
      </w:r>
      <w:r w:rsidR="00801841">
        <w:t xml:space="preserve">Figure </w:t>
      </w:r>
      <w:r w:rsidR="00801841">
        <w:rPr>
          <w:noProof/>
        </w:rPr>
        <w:t>7</w:t>
      </w:r>
      <w:r>
        <w:fldChar w:fldCharType="end"/>
      </w:r>
      <w:r>
        <w:t>. Initially, we're fairly unsure of the weighting, but think that it's likely about 0.5 since most coins are. As we flip it more times, on average we start getting closer to having a weighting of 0.2. Our posterior distribution moves from being around 0.5 with high uncertainty to being fairly confident it is about 0.2, as the distributions get more and more peaked.</w:t>
      </w:r>
    </w:p>
    <w:p w:rsidR="00FA72DA" w:rsidRDefault="00FA72DA" w:rsidP="00FA72DA">
      <w:pPr>
        <w:pStyle w:val="Heading2"/>
      </w:pPr>
      <w:bookmarkStart w:id="65" w:name="_Toc448954871"/>
      <w:bookmarkStart w:id="66" w:name="_Ref449015259"/>
      <w:bookmarkStart w:id="67" w:name="_Toc452907098"/>
      <w:r>
        <w:lastRenderedPageBreak/>
        <w:t>Bayesian Parameter Estimation</w:t>
      </w:r>
      <w:bookmarkEnd w:id="65"/>
      <w:bookmarkEnd w:id="66"/>
      <w:bookmarkEnd w:id="67"/>
    </w:p>
    <w:p w:rsidR="00FA72DA" w:rsidRDefault="00FA72DA" w:rsidP="00FA72DA">
      <w:r>
        <w:t>We can apply this theory of Bayesian inference to our project to estimate the parameters of a model for our thermal, i.e. performing parameter estimation. There is a Python library called PyMC3 that allows for easy prototyping while still being relatively fast. Rather than implementing all of this theory on our own, we chose to use libraries, such as PyMC3, so that we could make progress directly on the project rather than spending all our time implementing only the theory.</w:t>
      </w:r>
    </w:p>
    <w:p w:rsidR="00FA72DA" w:rsidRDefault="00FA72DA" w:rsidP="00FA72DA">
      <w:pPr>
        <w:pStyle w:val="Heading3"/>
      </w:pPr>
      <w:bookmarkStart w:id="68" w:name="_Toc448954872"/>
      <w:bookmarkStart w:id="69" w:name="_Toc452907099"/>
      <w:r>
        <w:t>Square Thermals</w:t>
      </w:r>
      <w:bookmarkEnd w:id="68"/>
      <w:bookmarkEnd w:id="69"/>
    </w:p>
    <w:p w:rsidR="00FA72DA" w:rsidRDefault="00FA72DA" w:rsidP="00FA72DA">
      <w:r>
        <w:t>To start applying these Bayesian methods to our problem, let’s start off with very unrealistic assumptions, but assumptions that will allow us to get started estimating parameters of a very simple model:</w:t>
      </w:r>
    </w:p>
    <w:p w:rsidR="00FA72DA" w:rsidRDefault="00EA0B44" w:rsidP="00FA72DA">
      <w:pPr>
        <w:pStyle w:val="ListParagraph"/>
        <w:numPr>
          <w:ilvl w:val="0"/>
          <w:numId w:val="5"/>
        </w:numPr>
      </w:pPr>
      <w:r>
        <w:t>T</w:t>
      </w:r>
      <w:r w:rsidR="00FA72DA">
        <w:t>hermals are square with a certain width and a constant vertical velocity</w:t>
      </w:r>
      <w:r>
        <w:t>.</w:t>
      </w:r>
    </w:p>
    <w:p w:rsidR="00FA72DA" w:rsidRDefault="00EA0B44" w:rsidP="00FA72DA">
      <w:pPr>
        <w:pStyle w:val="ListParagraph"/>
        <w:numPr>
          <w:ilvl w:val="0"/>
          <w:numId w:val="5"/>
        </w:numPr>
      </w:pPr>
      <w:r>
        <w:t>V</w:t>
      </w:r>
      <w:r w:rsidR="00FA72DA">
        <w:t>ertical velocities can take on a value of either 0 or 1</w:t>
      </w:r>
      <w:r>
        <w:t>.</w:t>
      </w:r>
    </w:p>
    <w:p w:rsidR="00FA72DA" w:rsidRDefault="00EA0B44" w:rsidP="00FA72DA">
      <w:pPr>
        <w:pStyle w:val="ListParagraph"/>
        <w:numPr>
          <w:ilvl w:val="0"/>
          <w:numId w:val="5"/>
        </w:numPr>
      </w:pPr>
      <w:r>
        <w:t>T</w:t>
      </w:r>
      <w:r w:rsidR="00FA72DA">
        <w:t>here is only one thermal in our data</w:t>
      </w:r>
      <w:r>
        <w:t>.</w:t>
      </w:r>
    </w:p>
    <w:p w:rsidR="00FA72DA" w:rsidRDefault="00EA0B44" w:rsidP="00FA72DA">
      <w:pPr>
        <w:pStyle w:val="ListParagraph"/>
        <w:numPr>
          <w:ilvl w:val="0"/>
          <w:numId w:val="5"/>
        </w:numPr>
      </w:pPr>
      <w:r>
        <w:t>W</w:t>
      </w:r>
      <w:r w:rsidR="00FA72DA">
        <w:t>e know all the vertical velocities in some grid of a certain size</w:t>
      </w:r>
      <w:r>
        <w:t>.</w:t>
      </w:r>
    </w:p>
    <w:p w:rsidR="00FA72DA" w:rsidRDefault="00EA0B44" w:rsidP="00FA72DA">
      <w:pPr>
        <w:pStyle w:val="ListParagraph"/>
        <w:numPr>
          <w:ilvl w:val="0"/>
          <w:numId w:val="5"/>
        </w:numPr>
      </w:pPr>
      <w:r>
        <w:t>T</w:t>
      </w:r>
      <w:r w:rsidR="00FA72DA">
        <w:t xml:space="preserve">he positions are 2D coordinates, i.e. </w:t>
      </w:r>
      <m:oMath>
        <m:r>
          <w:rPr>
            <w:rFonts w:ascii="Cambria Math" w:hAnsi="Cambria Math"/>
          </w:rPr>
          <m:t>(x,y)</m:t>
        </m:r>
      </m:oMath>
      <w:r w:rsidR="00FA72DA">
        <w:t xml:space="preserve"> not </w:t>
      </w:r>
      <m:oMath>
        <m:r>
          <w:rPr>
            <w:rFonts w:ascii="Cambria Math" w:hAnsi="Cambria Math"/>
          </w:rPr>
          <m:t>(x,y,z)</m:t>
        </m:r>
      </m:oMath>
      <w:r>
        <w:t>.</w:t>
      </w:r>
    </w:p>
    <w:p w:rsidR="00FA72DA" w:rsidRDefault="00FA72DA" w:rsidP="00FA72DA">
      <w:pPr>
        <w:pStyle w:val="ListParagraph"/>
      </w:pPr>
      <w:r>
        <w:rPr>
          <w:noProof/>
          <w:lang w:eastAsia="ja-JP"/>
        </w:rPr>
        <mc:AlternateContent>
          <mc:Choice Requires="wps">
            <w:drawing>
              <wp:anchor distT="0" distB="0" distL="114300" distR="114300" simplePos="0" relativeHeight="251693568" behindDoc="0" locked="0" layoutInCell="1" allowOverlap="1" wp14:anchorId="17366552" wp14:editId="1CD9A6ED">
                <wp:simplePos x="0" y="0"/>
                <wp:positionH relativeFrom="column">
                  <wp:posOffset>133350</wp:posOffset>
                </wp:positionH>
                <wp:positionV relativeFrom="paragraph">
                  <wp:posOffset>3357245</wp:posOffset>
                </wp:positionV>
                <wp:extent cx="2905125" cy="323850"/>
                <wp:effectExtent l="0" t="0" r="9525" b="0"/>
                <wp:wrapSquare wrapText="bothSides"/>
                <wp:docPr id="4" name="Text Box 4"/>
                <wp:cNvGraphicFramePr/>
                <a:graphic xmlns:a="http://schemas.openxmlformats.org/drawingml/2006/main">
                  <a:graphicData uri="http://schemas.microsoft.com/office/word/2010/wordprocessingShape">
                    <wps:wsp>
                      <wps:cNvSpPr txBox="1"/>
                      <wps:spPr>
                        <a:xfrm>
                          <a:off x="0" y="0"/>
                          <a:ext cx="2905125" cy="323850"/>
                        </a:xfrm>
                        <a:prstGeom prst="rect">
                          <a:avLst/>
                        </a:prstGeom>
                        <a:solidFill>
                          <a:prstClr val="white"/>
                        </a:solidFill>
                        <a:ln>
                          <a:noFill/>
                        </a:ln>
                        <a:effectLst/>
                      </wps:spPr>
                      <wps:txbx>
                        <w:txbxContent>
                          <w:p w:rsidR="00276082" w:rsidRPr="005C5550" w:rsidRDefault="00276082" w:rsidP="00FA72DA">
                            <w:pPr>
                              <w:pStyle w:val="Caption"/>
                              <w:jc w:val="center"/>
                              <w:rPr>
                                <w:rFonts w:cs="Times New Roman"/>
                                <w:noProof/>
                              </w:rPr>
                            </w:pPr>
                            <w:bookmarkStart w:id="70" w:name="_Ref448864057"/>
                            <w:bookmarkStart w:id="71" w:name="_Toc452907167"/>
                            <w:r>
                              <w:t xml:space="preserve">Figure </w:t>
                            </w:r>
                            <w:fldSimple w:instr=" SEQ Figure \* ARABIC ">
                              <w:r>
                                <w:rPr>
                                  <w:noProof/>
                                </w:rPr>
                                <w:t>8</w:t>
                              </w:r>
                            </w:fldSimple>
                            <w:bookmarkEnd w:id="70"/>
                            <w:r>
                              <w:t>. Square Thermal with All Knowledge</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17366552" id="_x0000_t202" coordsize="21600,21600" o:spt="202" path="m,l,21600r21600,l21600,xe">
                <v:stroke joinstyle="miter"/>
                <v:path gradientshapeok="t" o:connecttype="rect"/>
              </v:shapetype>
              <v:shape id="Text Box 4" o:spid="_x0000_s1026" type="#_x0000_t202" style="position:absolute;left:0;text-align:left;margin-left:10.5pt;margin-top:264.35pt;width:228.75pt;height:25.5pt;z-index:2516935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" stroked="f">
                <v:textbox inset="0,0,0,0">
                  <w:txbxContent>
                    <w:p w:rsidR="00276082" w:rsidRPr="005C5550" w:rsidRDefault="00276082" w:rsidP="00FA72DA">
                      <w:pPr>
                        <w:pStyle w:val="Caption"/>
                        <w:jc w:val="center"/>
                        <w:rPr>
                          <w:rFonts w:cs="Times New Roman"/>
                          <w:noProof/>
                        </w:rPr>
                      </w:pPr>
                      <w:bookmarkStart w:id="72" w:name="_Ref448864057"/>
                      <w:bookmarkStart w:id="73" w:name="_Toc452907167"/>
                      <w:r>
                        <w:t xml:space="preserve">Figure </w:t>
                      </w:r>
                      <w:fldSimple w:instr=" SEQ Figure \* ARABIC ">
                        <w:r>
                          <w:rPr>
                            <w:noProof/>
                          </w:rPr>
                          <w:t>8</w:t>
                        </w:r>
                      </w:fldSimple>
                      <w:bookmarkEnd w:id="72"/>
                      <w:r>
                        <w:t>. Square Thermal with All Knowledge</w:t>
                      </w:r>
                      <w:bookmarkEnd w:id="73"/>
                    </w:p>
                  </w:txbxContent>
                </v:textbox>
                <w10:wrap type="square"/>
              </v:shape>
            </w:pict>
          </mc:Fallback>
        </mc:AlternateContent>
      </w:r>
      <w:r>
        <w:rPr>
          <w:noProof/>
          <w:lang w:eastAsia="ja-JP"/>
        </w:rPr>
        <mc:AlternateContent>
          <mc:Choice Requires="wps">
            <w:drawing>
              <wp:anchor distT="0" distB="0" distL="114300" distR="114300" simplePos="0" relativeHeight="251695616" behindDoc="0" locked="0" layoutInCell="1" allowOverlap="1" wp14:anchorId="64E5850C" wp14:editId="542E0AFB">
                <wp:simplePos x="0" y="0"/>
                <wp:positionH relativeFrom="column">
                  <wp:posOffset>3038475</wp:posOffset>
                </wp:positionH>
                <wp:positionV relativeFrom="paragraph">
                  <wp:posOffset>2569210</wp:posOffset>
                </wp:positionV>
                <wp:extent cx="2943225" cy="485775"/>
                <wp:effectExtent l="0" t="0" r="9525" b="9525"/>
                <wp:wrapTopAndBottom/>
                <wp:docPr id="5" name="Text Box 5"/>
                <wp:cNvGraphicFramePr/>
                <a:graphic xmlns:a="http://schemas.openxmlformats.org/drawingml/2006/main">
                  <a:graphicData uri="http://schemas.microsoft.com/office/word/2010/wordprocessingShape">
                    <wps:wsp>
                      <wps:cNvSpPr txBox="1"/>
                      <wps:spPr>
                        <a:xfrm>
                          <a:off x="0" y="0"/>
                          <a:ext cx="2943225" cy="485775"/>
                        </a:xfrm>
                        <a:prstGeom prst="rect">
                          <a:avLst/>
                        </a:prstGeom>
                        <a:solidFill>
                          <a:prstClr val="white"/>
                        </a:solidFill>
                        <a:ln>
                          <a:noFill/>
                        </a:ln>
                        <a:effectLst/>
                      </wps:spPr>
                      <wps:txbx>
                        <w:txbxContent>
                          <w:p w:rsidR="00276082" w:rsidRPr="0076074A" w:rsidRDefault="00276082" w:rsidP="00FA72DA">
                            <w:pPr>
                              <w:pStyle w:val="Caption"/>
                              <w:jc w:val="center"/>
                              <w:rPr>
                                <w:rFonts w:cs="Times New Roman"/>
                                <w:noProof/>
                              </w:rPr>
                            </w:pPr>
                            <w:bookmarkStart w:id="74" w:name="_Ref448863924"/>
                            <w:bookmarkStart w:id="75" w:name="_Toc452907168"/>
                            <w:r>
                              <w:t xml:space="preserve">Figure </w:t>
                            </w:r>
                            <w:fldSimple w:instr=" SEQ Figure \* ARABIC ">
                              <w:r>
                                <w:rPr>
                                  <w:noProof/>
                                </w:rPr>
                                <w:t>9</w:t>
                              </w:r>
                            </w:fldSimple>
                            <w:bookmarkEnd w:id="74"/>
                            <w:r>
                              <w:t>. Square Thermal Parameter Estimation with All Knowledge</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4E5850C" id="Text Box 5" o:spid="_x0000_s1027" type="#_x0000_t202" style="position:absolute;left:0;text-align:left;margin-left:239.25pt;margin-top:202.3pt;width:231.75pt;height:38.25pt;z-index:2516956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" stroked="f">
                <v:textbox inset="0,0,0,0">
                  <w:txbxContent>
                    <w:p w:rsidR="00276082" w:rsidRPr="0076074A" w:rsidRDefault="00276082" w:rsidP="00FA72DA">
                      <w:pPr>
                        <w:pStyle w:val="Caption"/>
                        <w:jc w:val="center"/>
                        <w:rPr>
                          <w:rFonts w:cs="Times New Roman"/>
                          <w:noProof/>
                        </w:rPr>
                      </w:pPr>
                      <w:bookmarkStart w:id="76" w:name="_Ref448863924"/>
                      <w:bookmarkStart w:id="77" w:name="_Toc452907168"/>
                      <w:r>
                        <w:t xml:space="preserve">Figure </w:t>
                      </w:r>
                      <w:fldSimple w:instr=" SEQ Figure \* ARABIC ">
                        <w:r>
                          <w:rPr>
                            <w:noProof/>
                          </w:rPr>
                          <w:t>9</w:t>
                        </w:r>
                      </w:fldSimple>
                      <w:bookmarkEnd w:id="76"/>
                      <w:r>
                        <w:t>. Square Thermal Parameter Estimation with All Knowledge</w:t>
                      </w:r>
                      <w:bookmarkEnd w:id="77"/>
                    </w:p>
                  </w:txbxContent>
                </v:textbox>
                <w10:wrap type="topAndBottom"/>
              </v:shape>
            </w:pict>
          </mc:Fallback>
        </mc:AlternateContent>
      </w:r>
      <w:r>
        <w:rPr>
          <w:noProof/>
          <w:lang w:eastAsia="ja-JP"/>
        </w:rPr>
        <w:drawing>
          <wp:anchor distT="0" distB="0" distL="114300" distR="114300" simplePos="0" relativeHeight="251692544" behindDoc="0" locked="0" layoutInCell="1" allowOverlap="1" wp14:anchorId="05680F10" wp14:editId="04167E0E">
            <wp:simplePos x="0" y="0"/>
            <wp:positionH relativeFrom="column">
              <wp:posOffset>3038475</wp:posOffset>
            </wp:positionH>
            <wp:positionV relativeFrom="paragraph">
              <wp:posOffset>464185</wp:posOffset>
            </wp:positionV>
            <wp:extent cx="2943225" cy="1952625"/>
            <wp:effectExtent l="0" t="0" r="9525" b="9525"/>
            <wp:wrapTopAndBottom/>
            <wp:docPr id="2" name="Picture 2" descr="C:\Users\Garrett\AppData\Local\Microsoft\Windows\INetCache\Content.Word\square_thermal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Garrett\AppData\Local\Microsoft\Windows\INetCache\Content.Word\square_thermals1.png"/>
                    <pic:cNvPicPr>
                      <a:picLocks noChangeAspect="1" noChangeArrowheads="1"/>
                    </pic:cNvPicPr>
                  </pic:nvPicPr>
                  <pic:blipFill>
                    <a:blip r:embed="rId48">
                      <a:extLst>
                        <a:ext uri="{28A0092B-C50C-407E-A947-70E740481C1C}">
                          <a14:useLocalDpi xmlns:a14="http://schemas.microsoft.com/office/drawing/2010/main" val="0"/>
                        </a:ext>
                      </a:extLst>
                    </a:blip>
                    <a:srcRect t="50484" r="50401"/>
                    <a:stretch>
                      <a:fillRect/>
                    </a:stretch>
                  </pic:blipFill>
                  <pic:spPr bwMode="auto">
                    <a:xfrm>
                      <a:off x="0" y="0"/>
                      <a:ext cx="2943225" cy="1952625"/>
                    </a:xfrm>
                    <a:prstGeom prst="rect">
                      <a:avLst/>
                    </a:prstGeom>
                    <a:noFill/>
                    <a:ln>
                      <a:noFill/>
                    </a:ln>
                  </pic:spPr>
                </pic:pic>
              </a:graphicData>
            </a:graphic>
          </wp:anchor>
        </w:drawing>
      </w:r>
      <w:r>
        <w:rPr>
          <w:noProof/>
          <w:lang w:eastAsia="ja-JP"/>
        </w:rPr>
        <w:drawing>
          <wp:anchor distT="0" distB="0" distL="114300" distR="114300" simplePos="0" relativeHeight="251698688" behindDoc="0" locked="0" layoutInCell="1" allowOverlap="1" wp14:anchorId="6DEE9D20" wp14:editId="760EBDBF">
            <wp:simplePos x="0" y="0"/>
            <wp:positionH relativeFrom="column">
              <wp:posOffset>19050</wp:posOffset>
            </wp:positionH>
            <wp:positionV relativeFrom="paragraph">
              <wp:posOffset>330835</wp:posOffset>
            </wp:positionV>
            <wp:extent cx="2905125" cy="3048000"/>
            <wp:effectExtent l="0" t="0" r="9525" b="0"/>
            <wp:wrapSquare wrapText="right"/>
            <wp:docPr id="20" name="Picture 20" descr="square_thermal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quare_thermals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905125" cy="3048000"/>
                    </a:xfrm>
                    <a:prstGeom prst="rect">
                      <a:avLst/>
                    </a:prstGeom>
                    <a:noFill/>
                  </pic:spPr>
                </pic:pic>
              </a:graphicData>
            </a:graphic>
            <wp14:sizeRelH relativeFrom="page">
              <wp14:pctWidth>0</wp14:pctWidth>
            </wp14:sizeRelH>
            <wp14:sizeRelV relativeFrom="page">
              <wp14:pctHeight>0</wp14:pctHeight>
            </wp14:sizeRelV>
          </wp:anchor>
        </w:drawing>
      </w:r>
    </w:p>
    <w:p w:rsidR="00731F83" w:rsidRDefault="00731F83" w:rsidP="00FA72DA"/>
    <w:p w:rsidR="00731F83" w:rsidRDefault="00731F83" w:rsidP="00FA72DA"/>
    <w:p w:rsidR="00FA72DA" w:rsidRDefault="00FA72DA" w:rsidP="00FA72DA">
      <w:r>
        <w:t xml:space="preserve">With these assumptions we can create a couple of square thermals, represented by the blue squares in </w:t>
      </w:r>
      <w:r>
        <w:fldChar w:fldCharType="begin"/>
      </w:r>
      <w:r>
        <w:instrText xml:space="preserve"> REF _Ref448864057 \h </w:instrText>
      </w:r>
      <w:r>
        <w:fldChar w:fldCharType="separate"/>
      </w:r>
      <w:r w:rsidR="00801841">
        <w:t xml:space="preserve">Figure </w:t>
      </w:r>
      <w:r w:rsidR="00801841">
        <w:rPr>
          <w:noProof/>
        </w:rPr>
        <w:t>8</w:t>
      </w:r>
      <w:r>
        <w:fldChar w:fldCharType="end"/>
      </w:r>
      <w:r>
        <w:t xml:space="preserve">, where the vertical velocity is one in these squares and zero in all other squares. We will try to find the position and width of these thermals with Bayesian parameter estimation. In </w:t>
      </w:r>
      <w:r>
        <w:fldChar w:fldCharType="begin"/>
      </w:r>
      <w:r>
        <w:instrText xml:space="preserve"> REF _Ref448863924 \h </w:instrText>
      </w:r>
      <w:r>
        <w:fldChar w:fldCharType="separate"/>
      </w:r>
      <w:r w:rsidR="00801841">
        <w:t xml:space="preserve">Figure </w:t>
      </w:r>
      <w:r w:rsidR="00801841">
        <w:rPr>
          <w:noProof/>
        </w:rPr>
        <w:t>9</w:t>
      </w:r>
      <w:r>
        <w:fldChar w:fldCharType="end"/>
      </w:r>
      <w:r>
        <w:t xml:space="preserve"> you can see the resulting probability distributions for the parameters. Individual samples from the probability distribution of the thermal position are displayed as </w:t>
      </w:r>
      <w:r>
        <w:lastRenderedPageBreak/>
        <w:t xml:space="preserve">semi-transparent red dots in </w:t>
      </w:r>
      <w:r>
        <w:fldChar w:fldCharType="begin"/>
      </w:r>
      <w:r>
        <w:instrText xml:space="preserve"> REF _Ref448864057 \h </w:instrText>
      </w:r>
      <w:r>
        <w:fldChar w:fldCharType="separate"/>
      </w:r>
      <w:r w:rsidR="00801841">
        <w:t xml:space="preserve">Figure </w:t>
      </w:r>
      <w:r w:rsidR="00801841">
        <w:rPr>
          <w:noProof/>
        </w:rPr>
        <w:t>8</w:t>
      </w:r>
      <w:r>
        <w:fldChar w:fldCharType="end"/>
      </w:r>
      <w:r>
        <w:t>, indicating that a thermal is most likely centered in the region with the darkest red.</w:t>
      </w:r>
    </w:p>
    <w:p w:rsidR="00FA72DA" w:rsidRDefault="00FA72DA" w:rsidP="00FA72DA">
      <w:r>
        <w:t>This is promising, showing that we can perform parameter estimation when dealing with very simple thermals. Though, one of our assumptions was not valid even in this example since there were two thermals. The parameter estimation found the larger thermal. However, this simple example is very unrealistic since we assume that we know everything about the environment.</w:t>
      </w:r>
    </w:p>
    <w:p w:rsidR="00FA72DA" w:rsidRDefault="00FA72DA" w:rsidP="00FA72DA">
      <w:pPr>
        <w:pStyle w:val="Heading3"/>
      </w:pPr>
      <w:bookmarkStart w:id="78" w:name="_Toc448954873"/>
      <w:bookmarkStart w:id="79" w:name="_Toc452907100"/>
      <w:r>
        <w:t>Square Thermals with Partial Knowledge</w:t>
      </w:r>
      <w:bookmarkEnd w:id="78"/>
      <w:bookmarkEnd w:id="79"/>
    </w:p>
    <w:p w:rsidR="00FA72DA" w:rsidRDefault="00FA72DA" w:rsidP="00FA72DA">
      <w:r>
        <w:t>Let’s revise our assumptions, making them slightly more realistic:</w:t>
      </w:r>
    </w:p>
    <w:p w:rsidR="00FA72DA" w:rsidRDefault="00335FDC" w:rsidP="00FA72DA">
      <w:pPr>
        <w:pStyle w:val="ListParagraph"/>
        <w:numPr>
          <w:ilvl w:val="0"/>
          <w:numId w:val="6"/>
        </w:numPr>
      </w:pPr>
      <w:r>
        <w:t>T</w:t>
      </w:r>
      <w:r w:rsidR="00FA72DA">
        <w:t>hermals are square with a certain width and a constant vertical velocity</w:t>
      </w:r>
      <w:r>
        <w:t>.</w:t>
      </w:r>
    </w:p>
    <w:p w:rsidR="00FA72DA" w:rsidRDefault="00335FDC" w:rsidP="00FA72DA">
      <w:pPr>
        <w:pStyle w:val="ListParagraph"/>
        <w:numPr>
          <w:ilvl w:val="0"/>
          <w:numId w:val="6"/>
        </w:numPr>
      </w:pPr>
      <w:r>
        <w:t>V</w:t>
      </w:r>
      <w:r w:rsidR="00FA72DA">
        <w:t>ertical velocities can take on a value of either 0 or 1</w:t>
      </w:r>
      <w:r>
        <w:t>.</w:t>
      </w:r>
    </w:p>
    <w:p w:rsidR="00FA72DA" w:rsidRDefault="00335FDC" w:rsidP="00FA72DA">
      <w:pPr>
        <w:pStyle w:val="ListParagraph"/>
        <w:numPr>
          <w:ilvl w:val="0"/>
          <w:numId w:val="6"/>
        </w:numPr>
      </w:pPr>
      <w:r>
        <w:t>T</w:t>
      </w:r>
      <w:r w:rsidR="00FA72DA">
        <w:t>here is only one thermal in our data</w:t>
      </w:r>
      <w:r>
        <w:t>.</w:t>
      </w:r>
    </w:p>
    <w:p w:rsidR="00FA72DA" w:rsidRDefault="00335FDC" w:rsidP="00FA72DA">
      <w:pPr>
        <w:pStyle w:val="ListParagraph"/>
        <w:numPr>
          <w:ilvl w:val="0"/>
          <w:numId w:val="6"/>
        </w:numPr>
      </w:pPr>
      <w:r>
        <w:t>W</w:t>
      </w:r>
      <w:r w:rsidR="00FA72DA">
        <w:t>e only know the vertical velocities along our UAV path</w:t>
      </w:r>
      <w:r>
        <w:t>.</w:t>
      </w:r>
    </w:p>
    <w:p w:rsidR="00FA72DA" w:rsidRPr="0069211B" w:rsidRDefault="00335FDC" w:rsidP="00FA72DA">
      <w:pPr>
        <w:pStyle w:val="ListParagraph"/>
        <w:numPr>
          <w:ilvl w:val="0"/>
          <w:numId w:val="6"/>
        </w:numPr>
      </w:pPr>
      <w:r>
        <w:t>T</w:t>
      </w:r>
      <w:r w:rsidR="00FA72DA">
        <w:t xml:space="preserve">he positions are 2D coordinates, i.e. </w:t>
      </w:r>
      <m:oMath>
        <m:r>
          <w:rPr>
            <w:rFonts w:ascii="Cambria Math" w:hAnsi="Cambria Math"/>
          </w:rPr>
          <m:t>(x,y)</m:t>
        </m:r>
      </m:oMath>
      <w:r w:rsidR="00FA72DA">
        <w:t xml:space="preserve"> not </w:t>
      </w:r>
      <m:oMath>
        <m:r>
          <w:rPr>
            <w:rFonts w:ascii="Cambria Math" w:hAnsi="Cambria Math"/>
          </w:rPr>
          <m:t>(x,y,z)</m:t>
        </m:r>
      </m:oMath>
      <w:r>
        <w:t>.</w:t>
      </w:r>
    </w:p>
    <w:p w:rsidR="00FA72DA" w:rsidRDefault="00FA72DA" w:rsidP="00FA72DA">
      <w:r>
        <w:rPr>
          <w:noProof/>
          <w:lang w:eastAsia="ja-JP"/>
        </w:rPr>
        <mc:AlternateContent>
          <mc:Choice Requires="wps">
            <w:drawing>
              <wp:anchor distT="0" distB="0" distL="114300" distR="114300" simplePos="0" relativeHeight="251691520" behindDoc="0" locked="0" layoutInCell="1" allowOverlap="1" wp14:anchorId="2E924299" wp14:editId="3C11A4F3">
                <wp:simplePos x="0" y="0"/>
                <wp:positionH relativeFrom="column">
                  <wp:posOffset>85725</wp:posOffset>
                </wp:positionH>
                <wp:positionV relativeFrom="paragraph">
                  <wp:posOffset>3538220</wp:posOffset>
                </wp:positionV>
                <wp:extent cx="2705100" cy="476250"/>
                <wp:effectExtent l="0" t="0" r="0" b="0"/>
                <wp:wrapTopAndBottom/>
                <wp:docPr id="8" name="Text Box 8"/>
                <wp:cNvGraphicFramePr/>
                <a:graphic xmlns:a="http://schemas.openxmlformats.org/drawingml/2006/main">
                  <a:graphicData uri="http://schemas.microsoft.com/office/word/2010/wordprocessingShape">
                    <wps:wsp>
                      <wps:cNvSpPr txBox="1"/>
                      <wps:spPr>
                        <a:xfrm>
                          <a:off x="0" y="0"/>
                          <a:ext cx="2705100" cy="476250"/>
                        </a:xfrm>
                        <a:prstGeom prst="rect">
                          <a:avLst/>
                        </a:prstGeom>
                        <a:solidFill>
                          <a:prstClr val="white"/>
                        </a:solidFill>
                        <a:ln>
                          <a:noFill/>
                        </a:ln>
                        <a:effectLst/>
                      </wps:spPr>
                      <wps:txbx>
                        <w:txbxContent>
                          <w:p w:rsidR="00276082" w:rsidRPr="00B112A9" w:rsidRDefault="00276082" w:rsidP="00FA72DA">
                            <w:pPr>
                              <w:pStyle w:val="Caption"/>
                              <w:jc w:val="center"/>
                              <w:rPr>
                                <w:rFonts w:cs="Times New Roman"/>
                                <w:noProof/>
                              </w:rPr>
                            </w:pPr>
                            <w:bookmarkStart w:id="80" w:name="_Ref448864698"/>
                            <w:bookmarkStart w:id="81" w:name="_Toc452907169"/>
                            <w:r>
                              <w:t xml:space="preserve">Figure </w:t>
                            </w:r>
                            <w:fldSimple w:instr=" SEQ Figure \* ARABIC ">
                              <w:r>
                                <w:rPr>
                                  <w:noProof/>
                                </w:rPr>
                                <w:t>10</w:t>
                              </w:r>
                            </w:fldSimple>
                            <w:bookmarkEnd w:id="80"/>
                            <w:r>
                              <w:t>. Square Thermals Positions with Partial Knowledge</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E924299" id="Text Box 8" o:spid="_x0000_s1028" type="#_x0000_t202" style="position:absolute;margin-left:6.75pt;margin-top:278.6pt;width:213pt;height:37.5pt;z-index:2516915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" stroked="f">
                <v:textbox inset="0,0,0,0">
                  <w:txbxContent>
                    <w:p w:rsidR="00276082" w:rsidRPr="00B112A9" w:rsidRDefault="00276082" w:rsidP="00FA72DA">
                      <w:pPr>
                        <w:pStyle w:val="Caption"/>
                        <w:jc w:val="center"/>
                        <w:rPr>
                          <w:rFonts w:cs="Times New Roman"/>
                          <w:noProof/>
                        </w:rPr>
                      </w:pPr>
                      <w:bookmarkStart w:id="82" w:name="_Ref448864698"/>
                      <w:bookmarkStart w:id="83" w:name="_Toc452907169"/>
                      <w:r>
                        <w:t xml:space="preserve">Figure </w:t>
                      </w:r>
                      <w:fldSimple w:instr=" SEQ Figure \* ARABIC ">
                        <w:r>
                          <w:rPr>
                            <w:noProof/>
                          </w:rPr>
                          <w:t>10</w:t>
                        </w:r>
                      </w:fldSimple>
                      <w:bookmarkEnd w:id="82"/>
                      <w:r>
                        <w:t>. Square Thermals Positions with Partial Knowledge</w:t>
                      </w:r>
                      <w:bookmarkEnd w:id="83"/>
                    </w:p>
                  </w:txbxContent>
                </v:textbox>
                <w10:wrap type="topAndBottom"/>
              </v:shape>
            </w:pict>
          </mc:Fallback>
        </mc:AlternateContent>
      </w:r>
      <w:r>
        <w:rPr>
          <w:noProof/>
          <w:lang w:eastAsia="ja-JP"/>
        </w:rPr>
        <w:drawing>
          <wp:anchor distT="0" distB="0" distL="114300" distR="114300" simplePos="0" relativeHeight="251697664" behindDoc="0" locked="0" layoutInCell="1" allowOverlap="1" wp14:anchorId="0BF1CF0E" wp14:editId="56A0F838">
            <wp:simplePos x="0" y="0"/>
            <wp:positionH relativeFrom="column">
              <wp:posOffset>85725</wp:posOffset>
            </wp:positionH>
            <wp:positionV relativeFrom="paragraph">
              <wp:posOffset>713740</wp:posOffset>
            </wp:positionV>
            <wp:extent cx="2705100" cy="2867025"/>
            <wp:effectExtent l="0" t="0" r="0" b="0"/>
            <wp:wrapTopAndBottom/>
            <wp:docPr id="7" name="Picture 7" descr="C:\Users\Garrett\AppData\Local\Microsoft\Windows\INetCache\Content.Word\square_thermals_partia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Garrett\AppData\Local\Microsoft\Windows\INetCache\Content.Word\square_thermals_partial1.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705100" cy="2867025"/>
                    </a:xfrm>
                    <a:prstGeom prst="rect">
                      <a:avLst/>
                    </a:prstGeom>
                    <a:noFill/>
                    <a:ln>
                      <a:noFill/>
                    </a:ln>
                  </pic:spPr>
                </pic:pic>
              </a:graphicData>
            </a:graphic>
          </wp:anchor>
        </w:drawing>
      </w:r>
      <w:r>
        <w:rPr>
          <w:noProof/>
          <w:lang w:eastAsia="ja-JP"/>
        </w:rPr>
        <w:drawing>
          <wp:anchor distT="0" distB="0" distL="114300" distR="114300" simplePos="0" relativeHeight="251696640" behindDoc="0" locked="0" layoutInCell="1" allowOverlap="1" wp14:anchorId="785F55A8" wp14:editId="7C65FBA6">
            <wp:simplePos x="0" y="0"/>
            <wp:positionH relativeFrom="column">
              <wp:posOffset>2790825</wp:posOffset>
            </wp:positionH>
            <wp:positionV relativeFrom="paragraph">
              <wp:posOffset>808990</wp:posOffset>
            </wp:positionV>
            <wp:extent cx="2943225" cy="1981200"/>
            <wp:effectExtent l="0" t="0" r="9525" b="0"/>
            <wp:wrapTopAndBottom/>
            <wp:docPr id="6" name="Picture 6" descr="C:\Users\Garrett\AppData\Local\Microsoft\Windows\INetCache\Content.Word\square_thermals_partia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Garrett\AppData\Local\Microsoft\Windows\INetCache\Content.Word\square_thermals_partial2.png"/>
                    <pic:cNvPicPr>
                      <a:picLocks noChangeAspect="1" noChangeArrowheads="1"/>
                    </pic:cNvPicPr>
                  </pic:nvPicPr>
                  <pic:blipFill>
                    <a:blip r:embed="rId51">
                      <a:extLst>
                        <a:ext uri="{28A0092B-C50C-407E-A947-70E740481C1C}">
                          <a14:useLocalDpi xmlns:a14="http://schemas.microsoft.com/office/drawing/2010/main" val="0"/>
                        </a:ext>
                      </a:extLst>
                    </a:blip>
                    <a:srcRect t="59923" r="50401"/>
                    <a:stretch>
                      <a:fillRect/>
                    </a:stretch>
                  </pic:blipFill>
                  <pic:spPr bwMode="auto">
                    <a:xfrm>
                      <a:off x="0" y="0"/>
                      <a:ext cx="2943225" cy="1981200"/>
                    </a:xfrm>
                    <a:prstGeom prst="rect">
                      <a:avLst/>
                    </a:prstGeom>
                    <a:noFill/>
                    <a:ln>
                      <a:noFill/>
                    </a:ln>
                  </pic:spPr>
                </pic:pic>
              </a:graphicData>
            </a:graphic>
          </wp:anchor>
        </w:drawing>
      </w:r>
      <w:r>
        <w:rPr>
          <w:noProof/>
          <w:lang w:eastAsia="ja-JP"/>
        </w:rPr>
        <mc:AlternateContent>
          <mc:Choice Requires="wps">
            <w:drawing>
              <wp:anchor distT="0" distB="0" distL="114300" distR="114300" simplePos="0" relativeHeight="251694592" behindDoc="0" locked="0" layoutInCell="1" allowOverlap="1" wp14:anchorId="6F74059D" wp14:editId="5108510B">
                <wp:simplePos x="0" y="0"/>
                <wp:positionH relativeFrom="column">
                  <wp:posOffset>2790825</wp:posOffset>
                </wp:positionH>
                <wp:positionV relativeFrom="paragraph">
                  <wp:posOffset>2847340</wp:posOffset>
                </wp:positionV>
                <wp:extent cx="2943225" cy="635"/>
                <wp:effectExtent l="0" t="0" r="0" b="0"/>
                <wp:wrapTopAndBottom/>
                <wp:docPr id="9" name="Text Box 9"/>
                <wp:cNvGraphicFramePr/>
                <a:graphic xmlns:a="http://schemas.openxmlformats.org/drawingml/2006/main">
                  <a:graphicData uri="http://schemas.microsoft.com/office/word/2010/wordprocessingShape">
                    <wps:wsp>
                      <wps:cNvSpPr txBox="1"/>
                      <wps:spPr>
                        <a:xfrm>
                          <a:off x="0" y="0"/>
                          <a:ext cx="2943225" cy="635"/>
                        </a:xfrm>
                        <a:prstGeom prst="rect">
                          <a:avLst/>
                        </a:prstGeom>
                        <a:solidFill>
                          <a:prstClr val="white"/>
                        </a:solidFill>
                        <a:ln>
                          <a:noFill/>
                        </a:ln>
                        <a:effectLst/>
                      </wps:spPr>
                      <wps:txbx>
                        <w:txbxContent>
                          <w:p w:rsidR="00276082" w:rsidRPr="00225F8B" w:rsidRDefault="00276082" w:rsidP="00FA72DA">
                            <w:pPr>
                              <w:pStyle w:val="Caption"/>
                              <w:jc w:val="center"/>
                              <w:rPr>
                                <w:rFonts w:cs="Times New Roman"/>
                                <w:noProof/>
                              </w:rPr>
                            </w:pPr>
                            <w:bookmarkStart w:id="84" w:name="_Ref448866036"/>
                            <w:bookmarkStart w:id="85" w:name="_Toc452907170"/>
                            <w:r>
                              <w:t xml:space="preserve">Figure </w:t>
                            </w:r>
                            <w:fldSimple w:instr=" SEQ Figure \* ARABIC ">
                              <w:r>
                                <w:rPr>
                                  <w:noProof/>
                                </w:rPr>
                                <w:t>11</w:t>
                              </w:r>
                            </w:fldSimple>
                            <w:bookmarkEnd w:id="84"/>
                            <w:r>
                              <w:t>. Square Thermal Parameter Estimation with Partial Knowledge</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74059D" id="Text Box 9" o:spid="_x0000_s1029" type="#_x0000_t202" style="position:absolute;margin-left:219.75pt;margin-top:224.2pt;width:231.75pt;height:.05pt;z-index:251694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" stroked="f">
                <v:textbox style="mso-fit-shape-to-text:t" inset="0,0,0,0">
                  <w:txbxContent>
                    <w:p w:rsidR="00276082" w:rsidRPr="00225F8B" w:rsidRDefault="00276082" w:rsidP="00FA72DA">
                      <w:pPr>
                        <w:pStyle w:val="Caption"/>
                        <w:jc w:val="center"/>
                        <w:rPr>
                          <w:rFonts w:cs="Times New Roman"/>
                          <w:noProof/>
                        </w:rPr>
                      </w:pPr>
                      <w:bookmarkStart w:id="86" w:name="_Ref448866036"/>
                      <w:bookmarkStart w:id="87" w:name="_Toc452907170"/>
                      <w:r>
                        <w:t xml:space="preserve">Figure </w:t>
                      </w:r>
                      <w:fldSimple w:instr=" SEQ Figure \* ARABIC ">
                        <w:r>
                          <w:rPr>
                            <w:noProof/>
                          </w:rPr>
                          <w:t>11</w:t>
                        </w:r>
                      </w:fldSimple>
                      <w:bookmarkEnd w:id="86"/>
                      <w:r>
                        <w:t>. Square Thermal Parameter Estimation with Partial Knowledge</w:t>
                      </w:r>
                      <w:bookmarkEnd w:id="87"/>
                    </w:p>
                  </w:txbxContent>
                </v:textbox>
                <w10:wrap type="topAndBottom"/>
              </v:shape>
            </w:pict>
          </mc:Fallback>
        </mc:AlternateContent>
      </w:r>
      <w:r>
        <w:t>Now we have gotten rid of the all-knowing assumption. When using the actual plane, we will only have data available from our path through space, thus this second example is more realistic.</w:t>
      </w:r>
    </w:p>
    <w:p w:rsidR="00FA72DA" w:rsidRPr="0033139E" w:rsidRDefault="00FA72DA" w:rsidP="00FA72DA">
      <w:r>
        <w:t xml:space="preserve">In </w:t>
      </w:r>
      <w:r>
        <w:fldChar w:fldCharType="begin"/>
      </w:r>
      <w:r>
        <w:instrText xml:space="preserve"> REF _Ref448864698 \h </w:instrText>
      </w:r>
      <w:r>
        <w:fldChar w:fldCharType="separate"/>
      </w:r>
      <w:r w:rsidR="00801841">
        <w:t xml:space="preserve">Figure </w:t>
      </w:r>
      <w:r w:rsidR="00801841">
        <w:rPr>
          <w:noProof/>
        </w:rPr>
        <w:t>10</w:t>
      </w:r>
      <w:r>
        <w:fldChar w:fldCharType="end"/>
      </w:r>
      <w:r>
        <w:t xml:space="preserve"> the black line represents the path of the glider, which while still unrealistic is more realistic than assuming we have all the data. Using only measurements along this path, we then again run Bayesian parameter estimation resulting in the probability distributions for the parameters shown in </w:t>
      </w:r>
      <w:r>
        <w:fldChar w:fldCharType="begin"/>
      </w:r>
      <w:r>
        <w:instrText xml:space="preserve"> REF _Ref448866036 \h </w:instrText>
      </w:r>
      <w:r>
        <w:fldChar w:fldCharType="separate"/>
      </w:r>
      <w:r w:rsidR="00801841">
        <w:t xml:space="preserve">Figure </w:t>
      </w:r>
      <w:r w:rsidR="00801841">
        <w:rPr>
          <w:noProof/>
        </w:rPr>
        <w:t>11</w:t>
      </w:r>
      <w:r>
        <w:fldChar w:fldCharType="end"/>
      </w:r>
      <w:r>
        <w:t xml:space="preserve">. In </w:t>
      </w:r>
      <w:r>
        <w:fldChar w:fldCharType="begin"/>
      </w:r>
      <w:r>
        <w:instrText xml:space="preserve"> REF _Ref448864698 \h </w:instrText>
      </w:r>
      <w:r>
        <w:fldChar w:fldCharType="separate"/>
      </w:r>
      <w:r w:rsidR="00801841">
        <w:t xml:space="preserve">Figure </w:t>
      </w:r>
      <w:r w:rsidR="00801841">
        <w:rPr>
          <w:noProof/>
        </w:rPr>
        <w:t>10</w:t>
      </w:r>
      <w:r>
        <w:fldChar w:fldCharType="end"/>
      </w:r>
      <w:r>
        <w:t xml:space="preserve"> you can see that the red dots are spread out more this time over the entire grid, meaning we are no longer as confident where the thermal center is. This seems reasonable since we are providing the estimation with less data now and much of that data is not within a thermal. The black path is mostly outside of the </w:t>
      </w:r>
      <w:r w:rsidR="00397CC5">
        <w:t xml:space="preserve">blue squares representing the </w:t>
      </w:r>
      <w:r>
        <w:lastRenderedPageBreak/>
        <w:t>thermals.</w:t>
      </w:r>
      <w:r w:rsidR="00E13E3C">
        <w:t xml:space="preserve"> </w:t>
      </w:r>
      <w:r>
        <w:t xml:space="preserve">This, of course, is </w:t>
      </w:r>
      <w:r w:rsidR="00E13E3C">
        <w:t xml:space="preserve">still </w:t>
      </w:r>
      <w:r>
        <w:t>very unrealistic in that thermals are not square nor are their vertical velocities binary values.</w:t>
      </w:r>
    </w:p>
    <w:p w:rsidR="00FA72DA" w:rsidRDefault="00FA72DA" w:rsidP="00FA72DA">
      <w:pPr>
        <w:pStyle w:val="Heading3"/>
      </w:pPr>
      <w:bookmarkStart w:id="88" w:name="_Toc448954874"/>
      <w:bookmarkStart w:id="89" w:name="_Toc452907101"/>
      <w:r>
        <w:t>Gaussian-shaped Thermals</w:t>
      </w:r>
      <w:bookmarkEnd w:id="88"/>
      <w:bookmarkEnd w:id="89"/>
    </w:p>
    <w:p w:rsidR="00FA72DA" w:rsidRDefault="00FA72DA" w:rsidP="00FA72DA">
      <w:r>
        <w:t>Let us change our assumptions to:</w:t>
      </w:r>
    </w:p>
    <w:p w:rsidR="006E25C2" w:rsidRDefault="00AE0D96" w:rsidP="00C13085">
      <w:pPr>
        <w:pStyle w:val="ListParagraph"/>
        <w:numPr>
          <w:ilvl w:val="0"/>
          <w:numId w:val="7"/>
        </w:numPr>
      </w:pPr>
      <w:r>
        <w:t>T</w:t>
      </w:r>
      <w:r w:rsidR="00FA72DA">
        <w:t xml:space="preserve">hermals are </w:t>
      </w:r>
      <w:r w:rsidR="006E25C2">
        <w:t xml:space="preserve">symmetric about the </w:t>
      </w:r>
      <m:oMath>
        <m:r>
          <w:rPr>
            <w:rFonts w:ascii="Cambria Math" w:hAnsi="Cambria Math"/>
          </w:rPr>
          <m:t>x</m:t>
        </m:r>
      </m:oMath>
      <w:r w:rsidR="006E25C2">
        <w:t xml:space="preserve">- and </w:t>
      </w:r>
      <m:oMath>
        <m:r>
          <w:rPr>
            <w:rFonts w:ascii="Cambria Math" w:hAnsi="Cambria Math"/>
          </w:rPr>
          <m:t>y</m:t>
        </m:r>
      </m:oMath>
      <w:r w:rsidR="006E25C2">
        <w:t xml:space="preserve">-axes and </w:t>
      </w:r>
      <w:r w:rsidR="00FA72DA">
        <w:t>Gaussian-shaped with a certain center, am</w:t>
      </w:r>
      <w:r w:rsidR="006E25C2">
        <w:t>plitude, and standard deviation.</w:t>
      </w:r>
    </w:p>
    <w:p w:rsidR="00FA72DA" w:rsidRDefault="00AE0D96" w:rsidP="00C13085">
      <w:pPr>
        <w:pStyle w:val="ListParagraph"/>
        <w:numPr>
          <w:ilvl w:val="0"/>
          <w:numId w:val="7"/>
        </w:numPr>
      </w:pPr>
      <w:r>
        <w:t>T</w:t>
      </w:r>
      <w:r w:rsidR="00FA72DA">
        <w:t>here is only one thermal in our data</w:t>
      </w:r>
      <w:r>
        <w:t>.</w:t>
      </w:r>
    </w:p>
    <w:p w:rsidR="00FA72DA" w:rsidRDefault="00AE0D96" w:rsidP="00FA72DA">
      <w:pPr>
        <w:pStyle w:val="ListParagraph"/>
        <w:numPr>
          <w:ilvl w:val="0"/>
          <w:numId w:val="7"/>
        </w:numPr>
      </w:pPr>
      <w:r>
        <w:t>W</w:t>
      </w:r>
      <w:r w:rsidR="00FA72DA">
        <w:t>e know point measurements of the vertical velocity along our path at certain intervals</w:t>
      </w:r>
      <w:r>
        <w:t>.</w:t>
      </w:r>
    </w:p>
    <w:p w:rsidR="00FA72DA" w:rsidRDefault="00AE0D96" w:rsidP="00FA72DA">
      <w:pPr>
        <w:pStyle w:val="ListParagraph"/>
        <w:numPr>
          <w:ilvl w:val="0"/>
          <w:numId w:val="7"/>
        </w:numPr>
      </w:pPr>
      <w:r>
        <w:t>T</w:t>
      </w:r>
      <w:r w:rsidR="00FA72DA">
        <w:t xml:space="preserve">he positions are 2D coordinates, i.e. </w:t>
      </w:r>
      <m:oMath>
        <m:r>
          <w:rPr>
            <w:rFonts w:ascii="Cambria Math" w:hAnsi="Cambria Math"/>
          </w:rPr>
          <m:t>(x,y)</m:t>
        </m:r>
      </m:oMath>
      <w:r w:rsidR="00FA72DA">
        <w:t xml:space="preserve"> not </w:t>
      </w:r>
      <m:oMath>
        <m:r>
          <w:rPr>
            <w:rFonts w:ascii="Cambria Math" w:hAnsi="Cambria Math"/>
          </w:rPr>
          <m:t>(x,y,z)</m:t>
        </m:r>
      </m:oMath>
      <w:r>
        <w:t>.</w:t>
      </w:r>
    </w:p>
    <w:p w:rsidR="00FA72DA" w:rsidRPr="00322E1D" w:rsidRDefault="00FA72DA" w:rsidP="00FA72DA">
      <w:r>
        <w:t>We will try to find the center, amplitude, and standard deviation of the thermal.</w:t>
      </w:r>
    </w:p>
    <w:p w:rsidR="00FA72DA" w:rsidRDefault="00FA72DA" w:rsidP="00FA72DA">
      <w:pPr>
        <w:keepNext/>
        <w:jc w:val="center"/>
      </w:pPr>
      <w:r>
        <w:rPr>
          <w:noProof/>
          <w:lang w:eastAsia="ja-JP"/>
        </w:rPr>
        <w:drawing>
          <wp:inline distT="0" distB="0" distL="0" distR="0" wp14:anchorId="4719FA52" wp14:editId="4AA50823">
            <wp:extent cx="5172710" cy="3125470"/>
            <wp:effectExtent l="0" t="0" r="8890" b="0"/>
            <wp:docPr id="16" name="Picture 16" descr="gaussian_thermal_visualiz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gaussian_thermal_visualization"/>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172710" cy="3125470"/>
                    </a:xfrm>
                    <a:prstGeom prst="rect">
                      <a:avLst/>
                    </a:prstGeom>
                    <a:noFill/>
                    <a:ln>
                      <a:noFill/>
                    </a:ln>
                  </pic:spPr>
                </pic:pic>
              </a:graphicData>
            </a:graphic>
          </wp:inline>
        </w:drawing>
      </w:r>
    </w:p>
    <w:p w:rsidR="00FA72DA" w:rsidRDefault="00FA72DA" w:rsidP="00FA72DA">
      <w:pPr>
        <w:pStyle w:val="Caption"/>
        <w:jc w:val="center"/>
      </w:pPr>
      <w:bookmarkStart w:id="90" w:name="_Ref448866714"/>
      <w:bookmarkStart w:id="91" w:name="_Toc452907171"/>
      <w:r>
        <w:t xml:space="preserve">Figure </w:t>
      </w:r>
      <w:fldSimple w:instr=" SEQ Figure \* ARABIC ">
        <w:r w:rsidR="00801841">
          <w:rPr>
            <w:noProof/>
          </w:rPr>
          <w:t>12</w:t>
        </w:r>
      </w:fldSimple>
      <w:bookmarkEnd w:id="90"/>
      <w:r>
        <w:t>. Gaussian-shaped Thermal Position</w:t>
      </w:r>
      <w:bookmarkEnd w:id="91"/>
    </w:p>
    <w:p w:rsidR="00FA72DA" w:rsidRDefault="00FA72DA" w:rsidP="00FA72DA">
      <w:r>
        <w:t xml:space="preserve">In </w:t>
      </w:r>
      <w:r>
        <w:fldChar w:fldCharType="begin"/>
      </w:r>
      <w:r>
        <w:instrText xml:space="preserve"> REF _Ref448866714 \h </w:instrText>
      </w:r>
      <w:r>
        <w:fldChar w:fldCharType="separate"/>
      </w:r>
      <w:r w:rsidR="00801841">
        <w:t xml:space="preserve">Figure </w:t>
      </w:r>
      <w:r w:rsidR="00801841">
        <w:rPr>
          <w:noProof/>
        </w:rPr>
        <w:t>12</w:t>
      </w:r>
      <w:r>
        <w:fldChar w:fldCharType="end"/>
      </w:r>
      <w:r>
        <w:t xml:space="preserve"> you can see the path along the </w:t>
      </w:r>
      <m:oMath>
        <m:r>
          <w:rPr>
            <w:rFonts w:ascii="Cambria Math" w:hAnsi="Cambria Math"/>
          </w:rPr>
          <m:t>xy</m:t>
        </m:r>
      </m:oMath>
      <w:r>
        <w:t xml:space="preserve">-plane in addition to the contour lines of the Gaussian-shape thermal surface above the plane. Also on the </w:t>
      </w:r>
      <m:oMath>
        <m:r>
          <w:rPr>
            <w:rFonts w:ascii="Cambria Math" w:hAnsi="Cambria Math"/>
          </w:rPr>
          <m:t>xy</m:t>
        </m:r>
      </m:oMath>
      <w:r>
        <w:t xml:space="preserve">-plane are the red dots showing where the center of the thermal most likely is as </w:t>
      </w:r>
      <w:r w:rsidR="00614DF0">
        <w:t>was shown in</w:t>
      </w:r>
      <w:r>
        <w:t xml:space="preserve"> the square thermal figures. The red dots are centered on the thermal much better than with square thermals and partial knowledge. The probability distributions for the parameters are shown in </w:t>
      </w:r>
      <w:r>
        <w:fldChar w:fldCharType="begin"/>
      </w:r>
      <w:r>
        <w:instrText xml:space="preserve"> REF _Ref448866775 \h </w:instrText>
      </w:r>
      <w:r>
        <w:fldChar w:fldCharType="separate"/>
      </w:r>
      <w:r w:rsidR="00801841">
        <w:t xml:space="preserve">Figure </w:t>
      </w:r>
      <w:r w:rsidR="00801841">
        <w:rPr>
          <w:noProof/>
        </w:rPr>
        <w:t>13</w:t>
      </w:r>
      <w:r>
        <w:fldChar w:fldCharType="end"/>
      </w:r>
      <w:r>
        <w:t xml:space="preserve">, computed with the Bayesian priors for the parameters: uniform distributions from the minimum to maximum </w:t>
      </w:r>
      <m:oMath>
        <m:r>
          <w:rPr>
            <w:rFonts w:ascii="Cambria Math" w:hAnsi="Cambria Math"/>
          </w:rPr>
          <m:t>x</m:t>
        </m:r>
      </m:oMath>
      <w:r>
        <w:t xml:space="preserve"> and </w:t>
      </w:r>
      <m:oMath>
        <m:r>
          <w:rPr>
            <w:rFonts w:ascii="Cambria Math" w:hAnsi="Cambria Math"/>
          </w:rPr>
          <m:t>y</m:t>
        </m:r>
      </m:oMath>
      <w:r>
        <w:t xml:space="preserve"> values, from </w:t>
      </w:r>
      <m:oMath>
        <m:r>
          <w:rPr>
            <w:rFonts w:ascii="Cambria Math" w:hAnsi="Cambria Math"/>
          </w:rPr>
          <m:t>-10</m:t>
        </m:r>
      </m:oMath>
      <w:r>
        <w:t xml:space="preserve"> to </w:t>
      </w:r>
      <m:oMath>
        <m:r>
          <w:rPr>
            <w:rFonts w:ascii="Cambria Math" w:hAnsi="Cambria Math"/>
          </w:rPr>
          <m:t>10</m:t>
        </m:r>
      </m:oMath>
      <w:r>
        <w:t xml:space="preserve"> for the amplitude, and from </w:t>
      </w:r>
      <m:oMath>
        <m:r>
          <w:rPr>
            <w:rFonts w:ascii="Cambria Math" w:hAnsi="Cambria Math"/>
          </w:rPr>
          <m:t>0.1</m:t>
        </m:r>
      </m:oMath>
      <w:r>
        <w:t xml:space="preserve"> to </w:t>
      </w:r>
      <m:oMath>
        <m:r>
          <w:rPr>
            <w:rFonts w:ascii="Cambria Math" w:hAnsi="Cambria Math"/>
          </w:rPr>
          <m:t>100</m:t>
        </m:r>
      </m:oMath>
      <w:r>
        <w:t xml:space="preserve"> for the standard deviation.</w:t>
      </w:r>
    </w:p>
    <w:p w:rsidR="00FA72DA" w:rsidRDefault="00FA72DA" w:rsidP="00FA72DA"/>
    <w:p w:rsidR="00FA72DA" w:rsidRDefault="00FA72DA" w:rsidP="00FA72DA"/>
    <w:p w:rsidR="00FA72DA" w:rsidRDefault="00FA72DA" w:rsidP="00FA72DA">
      <w:pPr>
        <w:keepNext/>
        <w:jc w:val="center"/>
      </w:pPr>
      <w:r>
        <w:rPr>
          <w:noProof/>
          <w:lang w:eastAsia="ja-JP"/>
        </w:rPr>
        <w:lastRenderedPageBreak/>
        <w:drawing>
          <wp:inline distT="0" distB="0" distL="0" distR="0" wp14:anchorId="3835F338" wp14:editId="08C07048">
            <wp:extent cx="2924175" cy="2971800"/>
            <wp:effectExtent l="0" t="0" r="9525" b="0"/>
            <wp:docPr id="3" name="Picture 3" descr="C:\Users\Garrett\AppData\Local\Microsoft\Windows\INetCache\Content.Word\gaussian_thermal_paramet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Garrett\AppData\Local\Microsoft\Windows\INetCache\Content.Word\gaussian_thermal_parameters.png"/>
                    <pic:cNvPicPr>
                      <a:picLocks noChangeAspect="1" noChangeArrowheads="1"/>
                    </pic:cNvPicPr>
                  </pic:nvPicPr>
                  <pic:blipFill>
                    <a:blip r:embed="rId53">
                      <a:extLst>
                        <a:ext uri="{28A0092B-C50C-407E-A947-70E740481C1C}">
                          <a14:useLocalDpi xmlns:a14="http://schemas.microsoft.com/office/drawing/2010/main" val="0"/>
                        </a:ext>
                      </a:extLst>
                    </a:blip>
                    <a:srcRect t="50000" r="50562"/>
                    <a:stretch>
                      <a:fillRect/>
                    </a:stretch>
                  </pic:blipFill>
                  <pic:spPr bwMode="auto">
                    <a:xfrm>
                      <a:off x="0" y="0"/>
                      <a:ext cx="2924175" cy="2971800"/>
                    </a:xfrm>
                    <a:prstGeom prst="rect">
                      <a:avLst/>
                    </a:prstGeom>
                    <a:noFill/>
                    <a:ln>
                      <a:noFill/>
                    </a:ln>
                  </pic:spPr>
                </pic:pic>
              </a:graphicData>
            </a:graphic>
          </wp:inline>
        </w:drawing>
      </w:r>
    </w:p>
    <w:p w:rsidR="00FA72DA" w:rsidRDefault="00FA72DA" w:rsidP="00FA72DA">
      <w:pPr>
        <w:pStyle w:val="Caption"/>
        <w:jc w:val="center"/>
      </w:pPr>
      <w:bookmarkStart w:id="92" w:name="_Ref448866775"/>
      <w:bookmarkStart w:id="93" w:name="_Toc452907172"/>
      <w:r>
        <w:t xml:space="preserve">Figure </w:t>
      </w:r>
      <w:fldSimple w:instr=" SEQ Figure \* ARABIC ">
        <w:r w:rsidR="00801841">
          <w:rPr>
            <w:noProof/>
          </w:rPr>
          <w:t>13</w:t>
        </w:r>
      </w:fldSimple>
      <w:bookmarkEnd w:id="92"/>
      <w:r>
        <w:t>. Gaussian-shaped Thermal Parameter Estimation</w:t>
      </w:r>
      <w:bookmarkEnd w:id="93"/>
    </w:p>
    <w:p w:rsidR="00FA72DA" w:rsidRDefault="00FA72DA" w:rsidP="00FA72DA">
      <w:r>
        <w:t xml:space="preserve">In order to perform this parameter estimation, we needed to provide the discrete measurements along our flight path to PyMC3, the Python library used to perform this parameter estimation. The approach used here was to take </w:t>
      </w:r>
      <m:oMath>
        <m:r>
          <w:rPr>
            <w:rFonts w:ascii="Cambria Math" w:hAnsi="Cambria Math"/>
          </w:rPr>
          <m:t>n</m:t>
        </m:r>
      </m:oMath>
      <w:r>
        <w:t xml:space="preserve"> measurements and feed them to the estimation. The estimation uses a sampling algorithm, where it tries different parameters seeing which result in the function taking on a value closest to our desired output. For each set of possible parameter values that are used in the sampling, it compares the </w:t>
      </w:r>
      <m:oMath>
        <m:r>
          <w:rPr>
            <w:rFonts w:ascii="Cambria Math" w:hAnsi="Cambria Math"/>
          </w:rPr>
          <m:t xml:space="preserve">n </m:t>
        </m:r>
      </m:oMath>
      <w:r>
        <w:t xml:space="preserve">measurements we’ve taken with its prediction of what these </w:t>
      </w:r>
      <m:oMath>
        <m:r>
          <w:rPr>
            <w:rFonts w:ascii="Cambria Math" w:hAnsi="Cambria Math"/>
          </w:rPr>
          <m:t>n</m:t>
        </m:r>
      </m:oMath>
      <w:r>
        <w:t xml:space="preserve"> measurements would be if the model had the parameters we’re testing.</w:t>
      </w:r>
      <w:r w:rsidR="003377D7">
        <w:t xml:space="preserve"> Different algorithms can be used to choose the next sample, with the </w:t>
      </w:r>
      <w:r w:rsidR="00747787">
        <w:t>goal</w:t>
      </w:r>
      <w:r w:rsidR="003377D7">
        <w:t xml:space="preserve"> of fast convergence. The algorithm used here was the Metropolis-Hastings algorithm.</w:t>
      </w:r>
    </w:p>
    <w:p w:rsidR="00FA72DA" w:rsidRPr="00CA41E2" w:rsidRDefault="00FA72DA" w:rsidP="00FA72DA">
      <w:r>
        <w:t>However, in all of this, we have been assuming a model. We started off with a very simple square thermal model and progressed to having a Gaussian-shaped thermal model. It is entirely possible that thermals in the real world may not fit our simplified models nicely. Another approach we could use is to take our input data and make predictions about what the world looks like nearby without assuming that vertical velocities are Gaussian shaped.</w:t>
      </w:r>
    </w:p>
    <w:p w:rsidR="00FA72DA" w:rsidRDefault="00FA72DA" w:rsidP="00FA72DA">
      <w:pPr>
        <w:pStyle w:val="Heading2"/>
      </w:pPr>
      <w:bookmarkStart w:id="94" w:name="_Toc448954875"/>
      <w:bookmarkStart w:id="95" w:name="_Ref449015268"/>
      <w:bookmarkStart w:id="96" w:name="_Toc452907102"/>
      <w:r>
        <w:t>Gaussian Process Regression</w:t>
      </w:r>
      <w:bookmarkEnd w:id="94"/>
      <w:bookmarkEnd w:id="95"/>
      <w:bookmarkEnd w:id="96"/>
    </w:p>
    <w:p w:rsidR="00FA72DA" w:rsidRDefault="00FA72DA" w:rsidP="00FA72DA">
      <w:r>
        <w:t xml:space="preserve">Gaussian process regression does not </w:t>
      </w:r>
      <w:r w:rsidRPr="00C723A6">
        <w:t>assume that the t</w:t>
      </w:r>
      <w:r>
        <w:t>hermal looks like our model. It is function approximation: y</w:t>
      </w:r>
      <w:r w:rsidRPr="00C723A6">
        <w:t xml:space="preserve">ou give it inputs and it tries to predict what the function looks like both </w:t>
      </w:r>
      <w:r>
        <w:t>nearby the input data and also far away</w:t>
      </w:r>
      <w:r w:rsidRPr="00C723A6">
        <w:t>.</w:t>
      </w:r>
      <w:r>
        <w:t xml:space="preserve"> In addition, since it is a probabilistic method, it also provides a measure of uncertainty. For instance, a prediction of what the vertical velocity is a kilometer away from our entire flight path will be much more uncertain than a couple meters away.</w:t>
      </w:r>
    </w:p>
    <w:p w:rsidR="00FA72DA" w:rsidRDefault="00FA72DA" w:rsidP="00FA72DA">
      <w:r>
        <w:t xml:space="preserve">This uncertainty can be seen in </w:t>
      </w:r>
      <w:r>
        <w:fldChar w:fldCharType="begin"/>
      </w:r>
      <w:r>
        <w:instrText xml:space="preserve"> REF _Ref448952828 \h </w:instrText>
      </w:r>
      <w:r>
        <w:fldChar w:fldCharType="separate"/>
      </w:r>
      <w:r w:rsidR="00801841">
        <w:t xml:space="preserve">Figure </w:t>
      </w:r>
      <w:r w:rsidR="00801841">
        <w:rPr>
          <w:noProof/>
        </w:rPr>
        <w:t>14</w:t>
      </w:r>
      <w:r>
        <w:fldChar w:fldCharType="end"/>
      </w:r>
      <w:r w:rsidR="00823228">
        <w:t>, showing</w:t>
      </w:r>
      <w:r w:rsidR="00794D68">
        <w:t xml:space="preserve"> </w:t>
      </w:r>
      <w:r>
        <w:t xml:space="preserve">how uncertainty decreases with an increasing number of data points in a region. On the left is our Gaussian-shaped thermal model as input to our regression. It does not have to be this simplified model, but this is an easy starting point. </w:t>
      </w:r>
      <w:r>
        <w:lastRenderedPageBreak/>
        <w:t xml:space="preserve">Later we will run this regression on simulation data. On this Gaussian-shaped thermal are black points showing the data that is provided to the regression, discrete samples of the function. Then, on the right is shown the results of Gaussian process regression done, trying to approximate the vertical velocity as a function of the </w:t>
      </w:r>
      <m:oMath>
        <m:r>
          <w:rPr>
            <w:rFonts w:ascii="Cambria Math" w:hAnsi="Cambria Math"/>
          </w:rPr>
          <m:t>x</m:t>
        </m:r>
      </m:oMath>
      <w:r>
        <w:t xml:space="preserve"> and </w:t>
      </w:r>
      <m:oMath>
        <m:r>
          <w:rPr>
            <w:rFonts w:ascii="Cambria Math" w:hAnsi="Cambria Math"/>
          </w:rPr>
          <m:t>y</m:t>
        </m:r>
      </m:oMath>
      <w:r>
        <w:t xml:space="preserve"> position.</w:t>
      </w:r>
    </w:p>
    <w:p w:rsidR="00FA72DA" w:rsidRDefault="00FA72DA" w:rsidP="00FA72DA">
      <w:pPr>
        <w:keepNext/>
        <w:jc w:val="center"/>
      </w:pPr>
      <w:r>
        <w:rPr>
          <w:noProof/>
          <w:lang w:eastAsia="ja-JP"/>
        </w:rPr>
        <w:drawing>
          <wp:inline distT="0" distB="0" distL="0" distR="0" wp14:anchorId="59A031D4" wp14:editId="71A46A47">
            <wp:extent cx="5254625" cy="7096760"/>
            <wp:effectExtent l="0" t="0" r="3175" b="8890"/>
            <wp:docPr id="15" name="Picture 15" descr="g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gpr"/>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54625" cy="7096760"/>
                    </a:xfrm>
                    <a:prstGeom prst="rect">
                      <a:avLst/>
                    </a:prstGeom>
                    <a:noFill/>
                    <a:ln>
                      <a:noFill/>
                    </a:ln>
                  </pic:spPr>
                </pic:pic>
              </a:graphicData>
            </a:graphic>
          </wp:inline>
        </w:drawing>
      </w:r>
    </w:p>
    <w:p w:rsidR="00FA72DA" w:rsidRDefault="00FA72DA" w:rsidP="00FA72DA">
      <w:pPr>
        <w:pStyle w:val="Caption"/>
      </w:pPr>
      <w:bookmarkStart w:id="97" w:name="_Ref448952828"/>
      <w:bookmarkStart w:id="98" w:name="_Toc452907173"/>
      <w:r>
        <w:t xml:space="preserve">Figure </w:t>
      </w:r>
      <w:fldSimple w:instr=" SEQ Figure \* ARABIC ">
        <w:r w:rsidR="00801841">
          <w:rPr>
            <w:noProof/>
          </w:rPr>
          <w:t>14</w:t>
        </w:r>
      </w:fldSimple>
      <w:bookmarkEnd w:id="97"/>
      <w:r>
        <w:t>. Changes in Uncertainty with Number of Data Points in Gaussian Process Regression</w:t>
      </w:r>
      <w:bookmarkEnd w:id="98"/>
    </w:p>
    <w:p w:rsidR="00FA72DA" w:rsidRDefault="00FA72DA" w:rsidP="00FA72DA">
      <w:r>
        <w:lastRenderedPageBreak/>
        <w:t>The regression does not provide a point estimate, however. It again gives us a probability distribution over the predicted output value, and in this case a Gaussian distribution. There are three surfaces in the plots on the right. The middle surface is the mean of the estimate. Below and above that are shown the 95 percent confidence interval. This gives an indication of the uncertainty. The closer the three surfaces are, the more confident we are in the output value. You can see that as we provide more data points, the surfaces get closer together, indicating we’re more confident in the predictions.</w:t>
      </w:r>
    </w:p>
    <w:p w:rsidR="00FA72DA" w:rsidRDefault="00FA72DA" w:rsidP="00FA72DA">
      <w:r>
        <w:t>Up to this point we have been assuming no noise in the data. However, there will be noise in the data we’re collecting from the autopilot. To deal with this noise, we need to adjust the hyperparameters for our Gaussian process regression. For this regression, we are using a Python library called scikit-learn. It uses maximum likelihood estimation to figure out the parameters that maximize how likely it is that we would have obtained the data we provided to it as input. In addition, we have to provide what is called a “nugget.”</w:t>
      </w:r>
    </w:p>
    <w:p w:rsidR="00FA72DA" w:rsidRDefault="00FA72DA" w:rsidP="00FA72DA">
      <w:r>
        <w:t xml:space="preserve">When working with regression, it is common to have some uncertainty in the input measurements. For example, when reading values off a volt meter, you only have obtained those measurements at a certain precision. When you’re doing least-squares regression in Excel on that data, it is not incorporating in the uncertainty in your measurements. With Gaussian process regression, through this nugget value you can incorporate your uncertainty in the measurements. </w:t>
      </w:r>
      <w:r w:rsidR="00EC008A">
        <w:t>I</w:t>
      </w:r>
      <w:r>
        <w:t xml:space="preserve">t is </w:t>
      </w:r>
      <w:r w:rsidR="00EC008A">
        <w:t xml:space="preserve">also </w:t>
      </w:r>
      <w:r>
        <w:t xml:space="preserve">used to deal with numerical issues in performing the regression. Whatever nugget value is chosen, it is then added to the diagonal of the correlation matrix when used in calculations. </w:t>
      </w:r>
      <w:r w:rsidR="004D5526">
        <w:t>(</w:t>
      </w:r>
      <w:r w:rsidRPr="00AF3995">
        <w:t>Andrianakis</w:t>
      </w:r>
      <w:r w:rsidR="004D5526">
        <w:t xml:space="preserve"> 4215, 2012)</w:t>
      </w:r>
    </w:p>
    <w:p w:rsidR="00FA72DA" w:rsidRDefault="00FA72DA" w:rsidP="00FA72DA">
      <w:r>
        <w:t xml:space="preserve">In </w:t>
      </w:r>
      <w:r>
        <w:fldChar w:fldCharType="begin"/>
      </w:r>
      <w:r>
        <w:instrText xml:space="preserve"> REF _Ref448955320 \h </w:instrText>
      </w:r>
      <w:r>
        <w:fldChar w:fldCharType="separate"/>
      </w:r>
      <w:r w:rsidR="00801841">
        <w:t xml:space="preserve">Figure </w:t>
      </w:r>
      <w:r w:rsidR="00801841">
        <w:rPr>
          <w:noProof/>
        </w:rPr>
        <w:t>15</w:t>
      </w:r>
      <w:r>
        <w:fldChar w:fldCharType="end"/>
      </w:r>
      <w:r>
        <w:t xml:space="preserve">, in the left two columns you can see the Gaussian process regression run with a nugget of 1e-10, a very small value. This is big enough to account for numerical issues in the calculations, but not large enough to properly deal with the measurement noise that was added here. All of the measurements had noise added to them drawn from a Gaussian distribution centered at zero with a standard deviation of </w:t>
      </w:r>
      <m:oMath>
        <m:r>
          <w:rPr>
            <w:rFonts w:ascii="Cambria Math" w:hAnsi="Cambria Math"/>
          </w:rPr>
          <m:t>0.05</m:t>
        </m:r>
      </m:oMath>
      <w:r>
        <w:t>. You can see on the left that the predictions for the top two rows showing two different flight paths is problematic.</w:t>
      </w:r>
    </w:p>
    <w:p w:rsidR="00FA72DA" w:rsidRDefault="00FA72DA" w:rsidP="00FA72DA">
      <w:r>
        <w:t>In the right two columns are the same flight paths but with a nugget of 1. The measurements again had the same noise added to them. The predictions look much closer to what one would expect given the input measurements.</w:t>
      </w:r>
    </w:p>
    <w:p w:rsidR="00FA72DA" w:rsidRDefault="00FA72DA" w:rsidP="00FA72DA">
      <w:pPr>
        <w:keepNext/>
        <w:jc w:val="center"/>
      </w:pPr>
      <w:r>
        <w:rPr>
          <w:noProof/>
          <w:lang w:eastAsia="ja-JP"/>
        </w:rPr>
        <w:lastRenderedPageBreak/>
        <w:drawing>
          <wp:inline distT="0" distB="0" distL="0" distR="0" wp14:anchorId="4B8E24F2" wp14:editId="272C3B32">
            <wp:extent cx="5936615" cy="5172710"/>
            <wp:effectExtent l="0" t="0" r="6985" b="8890"/>
            <wp:docPr id="14" name="Picture 14" descr="C:\Users\garrett.wilson\AppData\Local\Microsoft\Windows\INetCache\Content.Word\gpr_nugg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garrett.wilson\AppData\Local\Microsoft\Windows\INetCache\Content.Word\gpr_nugget.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36615" cy="5172710"/>
                    </a:xfrm>
                    <a:prstGeom prst="rect">
                      <a:avLst/>
                    </a:prstGeom>
                    <a:noFill/>
                    <a:ln>
                      <a:noFill/>
                    </a:ln>
                  </pic:spPr>
                </pic:pic>
              </a:graphicData>
            </a:graphic>
          </wp:inline>
        </w:drawing>
      </w:r>
    </w:p>
    <w:p w:rsidR="00FA72DA" w:rsidRDefault="00FA72DA" w:rsidP="00FA72DA">
      <w:pPr>
        <w:pStyle w:val="Caption"/>
        <w:jc w:val="center"/>
      </w:pPr>
      <w:bookmarkStart w:id="99" w:name="_Ref448955320"/>
      <w:bookmarkStart w:id="100" w:name="_Toc452907174"/>
      <w:r>
        <w:t xml:space="preserve">Figure </w:t>
      </w:r>
      <w:fldSimple w:instr=" SEQ Figure \* ARABIC ">
        <w:r w:rsidR="00801841">
          <w:rPr>
            <w:noProof/>
          </w:rPr>
          <w:t>15</w:t>
        </w:r>
      </w:fldSimple>
      <w:bookmarkEnd w:id="99"/>
      <w:r>
        <w:t>. Comparison of Gaussian process regression with a nugget value of 1e-10 (left) and 1 (right) for three different flight paths through a Gaussian-shaped thermal</w:t>
      </w:r>
      <w:bookmarkEnd w:id="100"/>
    </w:p>
    <w:p w:rsidR="00FA72DA" w:rsidRDefault="00FA72DA" w:rsidP="00FA72DA">
      <w:r>
        <w:t>We likely should pick the nugget value to use in our project based on data from the real world or at least simulation data. We will start by picking it based on simulation data. We want to pick it large enough to handle any noise in our measurements but small enough so that we don’t smooth out our function too much</w:t>
      </w:r>
      <w:r w:rsidR="00137633">
        <w:t>, which would</w:t>
      </w:r>
      <w:r w:rsidR="00EE1C22">
        <w:t xml:space="preserve"> </w:t>
      </w:r>
      <w:r w:rsidR="00137633">
        <w:t xml:space="preserve">result </w:t>
      </w:r>
      <w:r w:rsidR="00EE1C22">
        <w:t xml:space="preserve">in a much too small </w:t>
      </w:r>
      <w:r w:rsidR="00137633">
        <w:t xml:space="preserve">prediction of the </w:t>
      </w:r>
      <w:r w:rsidR="00EE1C22">
        <w:t>thermal strength</w:t>
      </w:r>
      <w:r w:rsidR="00137633">
        <w:t xml:space="preserve"> leadin</w:t>
      </w:r>
      <w:r w:rsidR="003F443A">
        <w:t>g us to miss thermals in flight</w:t>
      </w:r>
      <w:r>
        <w:t xml:space="preserve">. The higher the nugget, the smaller the amplitude of our thermal we will detect due to this smoothing effect that is evident in </w:t>
      </w:r>
      <w:r>
        <w:fldChar w:fldCharType="begin"/>
      </w:r>
      <w:r>
        <w:instrText xml:space="preserve"> REF _Ref448956067 \h </w:instrText>
      </w:r>
      <w:r>
        <w:fldChar w:fldCharType="separate"/>
      </w:r>
      <w:r w:rsidR="00801841">
        <w:t xml:space="preserve">Figure </w:t>
      </w:r>
      <w:r w:rsidR="00801841">
        <w:rPr>
          <w:noProof/>
        </w:rPr>
        <w:t>16</w:t>
      </w:r>
      <w:r>
        <w:fldChar w:fldCharType="end"/>
      </w:r>
      <w:r>
        <w:t>.</w:t>
      </w:r>
    </w:p>
    <w:p w:rsidR="00FA72DA" w:rsidRDefault="00FA72DA" w:rsidP="00FA72DA">
      <w:pPr>
        <w:keepNext/>
        <w:jc w:val="center"/>
      </w:pPr>
      <w:r>
        <w:rPr>
          <w:noProof/>
          <w:lang w:eastAsia="ja-JP"/>
        </w:rPr>
        <w:lastRenderedPageBreak/>
        <w:drawing>
          <wp:inline distT="0" distB="0" distL="0" distR="0" wp14:anchorId="66E7BA7D" wp14:editId="62EA38A1">
            <wp:extent cx="5936615" cy="3535045"/>
            <wp:effectExtent l="0" t="0" r="6985" b="8255"/>
            <wp:docPr id="13" name="Picture 13" descr="C:\Users\garrett.wilson\AppData\Local\Microsoft\Windows\INetCache\Content.Word\gpr_simul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garrett.wilson\AppData\Local\Microsoft\Windows\INetCache\Content.Word\gpr_simulation.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36615" cy="3535045"/>
                    </a:xfrm>
                    <a:prstGeom prst="rect">
                      <a:avLst/>
                    </a:prstGeom>
                    <a:noFill/>
                    <a:ln>
                      <a:noFill/>
                    </a:ln>
                  </pic:spPr>
                </pic:pic>
              </a:graphicData>
            </a:graphic>
          </wp:inline>
        </w:drawing>
      </w:r>
    </w:p>
    <w:p w:rsidR="00FA72DA" w:rsidRDefault="00FA72DA" w:rsidP="00FA72DA">
      <w:pPr>
        <w:pStyle w:val="Caption"/>
        <w:jc w:val="center"/>
      </w:pPr>
      <w:bookmarkStart w:id="101" w:name="_Ref448956067"/>
      <w:bookmarkStart w:id="102" w:name="_Toc452907175"/>
      <w:r>
        <w:t xml:space="preserve">Figure </w:t>
      </w:r>
      <w:fldSimple w:instr=" SEQ Figure \* ARABIC ">
        <w:r w:rsidR="00801841">
          <w:rPr>
            <w:noProof/>
          </w:rPr>
          <w:t>16</w:t>
        </w:r>
      </w:fldSimple>
      <w:bookmarkEnd w:id="101"/>
      <w:r>
        <w:t>. Picking nugget of Gaussian process regression</w:t>
      </w:r>
      <w:r>
        <w:rPr>
          <w:noProof/>
        </w:rPr>
        <w:t xml:space="preserve"> through observing the smoothing of a simulated thermal. Nugget of 1e-10 (top left), 0.01 (top right), 1 (bottom left), and 10 (bottom right).</w:t>
      </w:r>
      <w:bookmarkEnd w:id="102"/>
    </w:p>
    <w:p w:rsidR="00FA72DA" w:rsidRPr="005B271D" w:rsidRDefault="00FA72DA" w:rsidP="00FA72DA">
      <w:r>
        <w:t xml:space="preserve">We recorded vertical velocity data as we were flying through a thermal in the Piccolo simulator. A </w:t>
      </w:r>
      <m:oMath>
        <m:r>
          <w:rPr>
            <w:rFonts w:ascii="Cambria Math" w:hAnsi="Cambria Math"/>
          </w:rPr>
          <m:t>45</m:t>
        </m:r>
      </m:oMath>
      <w:r>
        <w:t xml:space="preserve">-second section of data including time spent in this thermal was then fed to Gaussian process regression. In </w:t>
      </w:r>
      <w:r>
        <w:fldChar w:fldCharType="begin"/>
      </w:r>
      <w:r>
        <w:instrText xml:space="preserve"> REF _Ref448956067 \h </w:instrText>
      </w:r>
      <w:r>
        <w:fldChar w:fldCharType="separate"/>
      </w:r>
      <w:r w:rsidR="00801841">
        <w:t xml:space="preserve">Figure </w:t>
      </w:r>
      <w:r w:rsidR="00801841">
        <w:rPr>
          <w:noProof/>
        </w:rPr>
        <w:t>16</w:t>
      </w:r>
      <w:r>
        <w:fldChar w:fldCharType="end"/>
      </w:r>
      <w:r>
        <w:t xml:space="preserve">, you can see with a nugget of </w:t>
      </w:r>
      <m:oMath>
        <m:sSup>
          <m:sSupPr>
            <m:ctrlPr>
              <w:rPr>
                <w:rFonts w:ascii="Cambria Math" w:hAnsi="Cambria Math"/>
                <w:i/>
              </w:rPr>
            </m:ctrlPr>
          </m:sSupPr>
          <m:e>
            <m:r>
              <w:rPr>
                <w:rFonts w:ascii="Cambria Math" w:hAnsi="Cambria Math"/>
              </w:rPr>
              <m:t>10</m:t>
            </m:r>
          </m:e>
          <m:sup>
            <m:r>
              <w:rPr>
                <w:rFonts w:ascii="Cambria Math" w:hAnsi="Cambria Math"/>
              </w:rPr>
              <m:t>-10</m:t>
            </m:r>
          </m:sup>
        </m:sSup>
        <m:r>
          <w:rPr>
            <w:rFonts w:ascii="Cambria Math" w:hAnsi="Cambria Math"/>
          </w:rPr>
          <m:t xml:space="preserve"> </m:t>
        </m:r>
      </m:oMath>
      <w:r>
        <w:t xml:space="preserve">the surface is very jagged but as the nugget is increased it looks more and more smooth. From this, it appears that a nugget of somewhere between </w:t>
      </w:r>
      <m:oMath>
        <m:r>
          <w:rPr>
            <w:rFonts w:ascii="Cambria Math" w:hAnsi="Cambria Math"/>
          </w:rPr>
          <m:t>0.01</m:t>
        </m:r>
      </m:oMath>
      <w:r>
        <w:t xml:space="preserve"> and </w:t>
      </w:r>
      <m:oMath>
        <m:r>
          <w:rPr>
            <w:rFonts w:ascii="Cambria Math" w:hAnsi="Cambria Math"/>
          </w:rPr>
          <m:t>1</m:t>
        </m:r>
      </m:oMath>
      <w:r>
        <w:t xml:space="preserve"> will be a good starting point.</w:t>
      </w:r>
    </w:p>
    <w:p w:rsidR="00FA72DA" w:rsidRDefault="00FA72DA" w:rsidP="00FA72DA">
      <w:pPr>
        <w:pStyle w:val="Heading2"/>
      </w:pPr>
      <w:bookmarkStart w:id="103" w:name="_Toc448954876"/>
      <w:bookmarkStart w:id="104" w:name="_Ref452373126"/>
      <w:bookmarkStart w:id="105" w:name="_Toc452907103"/>
      <w:r>
        <w:t>Comparison of Gaussian Process Regression and Bayesian Parameter Estimation</w:t>
      </w:r>
      <w:bookmarkEnd w:id="103"/>
      <w:bookmarkEnd w:id="104"/>
      <w:bookmarkEnd w:id="105"/>
    </w:p>
    <w:p w:rsidR="00FA72DA" w:rsidRDefault="00FA72DA" w:rsidP="00FA72DA">
      <w:r>
        <w:t xml:space="preserve">Bayesian parameter estimation and Gaussian process regression could both be used to figure out what a thermal looks like as shown in sections </w:t>
      </w:r>
      <w:r>
        <w:fldChar w:fldCharType="begin"/>
      </w:r>
      <w:r>
        <w:instrText xml:space="preserve"> REF _Ref449015259 \r \h </w:instrText>
      </w:r>
      <w:r>
        <w:fldChar w:fldCharType="separate"/>
      </w:r>
      <w:r w:rsidR="00801841">
        <w:t>3.3</w:t>
      </w:r>
      <w:r>
        <w:fldChar w:fldCharType="end"/>
      </w:r>
      <w:r>
        <w:t xml:space="preserve"> and </w:t>
      </w:r>
      <w:r>
        <w:fldChar w:fldCharType="begin"/>
      </w:r>
      <w:r>
        <w:instrText xml:space="preserve"> REF _Ref449015268 \r \h </w:instrText>
      </w:r>
      <w:r>
        <w:fldChar w:fldCharType="separate"/>
      </w:r>
      <w:r w:rsidR="00801841">
        <w:t>3.4</w:t>
      </w:r>
      <w:r>
        <w:fldChar w:fldCharType="end"/>
      </w:r>
      <w:r>
        <w:t xml:space="preserve">. We will try to compare them to figure out which is the most useful for our project. However, they are somewhat difficult to compare. Gaussian process regression predicts what the vertical velocity will be at each point in the </w:t>
      </w:r>
      <m:oMath>
        <m:r>
          <w:rPr>
            <w:rFonts w:ascii="Cambria Math" w:hAnsi="Cambria Math"/>
          </w:rPr>
          <m:t>xy</m:t>
        </m:r>
      </m:oMath>
      <w:r>
        <w:t>-plane. It gives us a probability distribution over what values the function could take on at each of those points. The parameter estimation</w:t>
      </w:r>
      <w:r w:rsidR="001C1DDB">
        <w:t>,</w:t>
      </w:r>
      <w:r>
        <w:t xml:space="preserve"> on the other hand</w:t>
      </w:r>
      <w:r w:rsidR="001C1DDB">
        <w:t>,</w:t>
      </w:r>
      <w:r>
        <w:t xml:space="preserve"> gives a probability distribution over the three parameters of our simple thermal model, not over an infinite number of points in a plane. It is easy to visualize the normal distribution predictions of the regression through plotting three surfaces: the mean </w:t>
      </w:r>
      <w:r w:rsidR="00040A1F">
        <w:t xml:space="preserve">in the middle of the </w:t>
      </w:r>
      <m:oMath>
        <m:r>
          <w:rPr>
            <w:rFonts w:ascii="Cambria Math" w:hAnsi="Cambria Math"/>
          </w:rPr>
          <m:t>95</m:t>
        </m:r>
      </m:oMath>
      <w:r>
        <w:t xml:space="preserve"> percent confidence interval, as </w:t>
      </w:r>
      <w:r w:rsidR="00D30938">
        <w:t>was done in Lawrance’s thesis (Lawrance 144, 2011).</w:t>
      </w:r>
      <w:r>
        <w:t xml:space="preserve"> It is easy to visualize the parameter estimation through plotting the probability distributions for each of the parameters. One possible way to</w:t>
      </w:r>
      <w:r w:rsidR="00F84550">
        <w:t xml:space="preserve"> make a direct comparison</w:t>
      </w:r>
      <w:r>
        <w:t xml:space="preserve"> is through taking the maximum a posterior probability (MAP) estimate of each </w:t>
      </w:r>
      <w:r>
        <w:lastRenderedPageBreak/>
        <w:t xml:space="preserve">of the estimated parameters, i.e. taking the highest value of each probability distribution, and then plugging those into our model to get a surface. This </w:t>
      </w:r>
      <w:r w:rsidR="00662167">
        <w:t>produces similar plots</w:t>
      </w:r>
      <w:r>
        <w:t xml:space="preserve"> but will likely result in the Bayesian parameter estimation surfaces being unsatisfactory</w:t>
      </w:r>
      <w:r w:rsidR="00DA1DA2">
        <w:t xml:space="preserve"> </w:t>
      </w:r>
      <w:r w:rsidR="000642B9">
        <w:t xml:space="preserve">since </w:t>
      </w:r>
      <w:r w:rsidR="00F408E2">
        <w:t xml:space="preserve">with </w:t>
      </w:r>
      <w:r w:rsidR="00BB75B7">
        <w:t>high uncertainty</w:t>
      </w:r>
      <w:r w:rsidR="00F408E2">
        <w:t xml:space="preserve"> the highest point isn’t representative of the entire probability distribution</w:t>
      </w:r>
      <w:r>
        <w:t>. Nonetheless, it is a simple way to compare the two methods even if we cannot draw too much from it. In addition to this MAP comparison, the probability distributions for each of the parameters are shown to the right in the following comparisons.</w:t>
      </w:r>
    </w:p>
    <w:p w:rsidR="00FA72DA" w:rsidRDefault="00FA72DA" w:rsidP="00FA72DA">
      <w:r>
        <w:t xml:space="preserve">In </w:t>
      </w:r>
      <w:r>
        <w:fldChar w:fldCharType="begin"/>
      </w:r>
      <w:r>
        <w:instrText xml:space="preserve"> REF _Ref449017410 \h </w:instrText>
      </w:r>
      <w:r>
        <w:fldChar w:fldCharType="separate"/>
      </w:r>
      <w:r w:rsidR="00801841">
        <w:t xml:space="preserve">Figure </w:t>
      </w:r>
      <w:r w:rsidR="00801841">
        <w:rPr>
          <w:noProof/>
        </w:rPr>
        <w:t>17</w:t>
      </w:r>
      <w:r>
        <w:fldChar w:fldCharType="end"/>
      </w:r>
      <w:r>
        <w:t>, a circular flight path around a thermal is shown. This flight path needs to be analyzed because we will likely circle or orbit in a thermal, extracting as much energy as possible in order to gain as much altitude as possible. The bottom row has ten times as many data points as the top row. This represents us using data provided from the autopilot at different rates, the top having a lower rate than the bottom plot. This gives a feel for how the two methods deal with uncertainty. In the first case, you can see that the regression has a high uncertainty through the three surfaces being far apart vertically. You can see the parameter estimation uncertainty through the probability distributions shown at right having large widths. These uncertainties decrease when we give the algorithms more data, as expected. In the Bayesian MAP plots, you can see that this is also evident through the red dots becoming more centered on the correct thermal center in the lower plot. Also note the poor results of taking a MAP estimate of wide parameter probability distributions.</w:t>
      </w:r>
    </w:p>
    <w:p w:rsidR="00FA72DA" w:rsidRDefault="00FA72DA" w:rsidP="00FA72DA">
      <w:pPr>
        <w:keepNext/>
        <w:jc w:val="center"/>
      </w:pPr>
      <w:r>
        <w:rPr>
          <w:noProof/>
          <w:lang w:eastAsia="ja-JP"/>
        </w:rPr>
        <w:drawing>
          <wp:inline distT="0" distB="0" distL="0" distR="0" wp14:anchorId="4E8B75EB" wp14:editId="573794C2">
            <wp:extent cx="5486400" cy="3689350"/>
            <wp:effectExtent l="0" t="0" r="0" b="6350"/>
            <wp:docPr id="30" name="Picture 30" descr="bpe_gpr_analys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bpe_gpr_analysis1"/>
                    <pic:cNvPicPr>
                      <a:picLocks noChangeAspect="1" noChangeArrowheads="1"/>
                    </pic:cNvPicPr>
                  </pic:nvPicPr>
                  <pic:blipFill>
                    <a:blip r:embed="rId57">
                      <a:extLst>
                        <a:ext uri="{28A0092B-C50C-407E-A947-70E740481C1C}">
                          <a14:useLocalDpi xmlns:a14="http://schemas.microsoft.com/office/drawing/2010/main" val="0"/>
                        </a:ext>
                      </a:extLst>
                    </a:blip>
                    <a:srcRect r="25406"/>
                    <a:stretch>
                      <a:fillRect/>
                    </a:stretch>
                  </pic:blipFill>
                  <pic:spPr bwMode="auto">
                    <a:xfrm>
                      <a:off x="0" y="0"/>
                      <a:ext cx="5486400" cy="3689350"/>
                    </a:xfrm>
                    <a:prstGeom prst="rect">
                      <a:avLst/>
                    </a:prstGeom>
                    <a:noFill/>
                    <a:ln>
                      <a:noFill/>
                    </a:ln>
                  </pic:spPr>
                </pic:pic>
              </a:graphicData>
            </a:graphic>
          </wp:inline>
        </w:drawing>
      </w:r>
    </w:p>
    <w:p w:rsidR="00FA72DA" w:rsidRDefault="00FA72DA" w:rsidP="00FA72DA">
      <w:pPr>
        <w:pStyle w:val="Caption"/>
        <w:jc w:val="center"/>
      </w:pPr>
      <w:bookmarkStart w:id="106" w:name="_Ref449017410"/>
      <w:bookmarkStart w:id="107" w:name="_Toc452907176"/>
      <w:r>
        <w:t xml:space="preserve">Figure </w:t>
      </w:r>
      <w:fldSimple w:instr=" SEQ Figure \* ARABIC ">
        <w:r w:rsidR="00801841">
          <w:rPr>
            <w:noProof/>
          </w:rPr>
          <w:t>17</w:t>
        </w:r>
      </w:fldSimple>
      <w:bookmarkEnd w:id="106"/>
      <w:r>
        <w:t>. Gaussian process regression compared with Bayesian parameter estimation flying in a circular pattern around a thermal</w:t>
      </w:r>
      <w:bookmarkEnd w:id="107"/>
    </w:p>
    <w:p w:rsidR="00FA72DA" w:rsidRDefault="00FA72DA" w:rsidP="00FA72DA">
      <w:r>
        <w:t xml:space="preserve">Because the Bayesian parameter estimation is assuming the thermal is perfectly Gaussian shaped, the contour lines </w:t>
      </w:r>
      <w:r w:rsidR="00FF2D26">
        <w:t xml:space="preserve">on the </w:t>
      </w:r>
      <m:oMath>
        <m:r>
          <w:rPr>
            <w:rFonts w:ascii="Cambria Math" w:hAnsi="Cambria Math"/>
          </w:rPr>
          <m:t>xy</m:t>
        </m:r>
      </m:oMath>
      <w:r w:rsidR="00FF2D26">
        <w:t xml:space="preserve">-plane </w:t>
      </w:r>
      <w:r>
        <w:t xml:space="preserve">are perfectly circular in the MAP plots even though the </w:t>
      </w:r>
      <w:r>
        <w:lastRenderedPageBreak/>
        <w:t xml:space="preserve">input data is a sum of two Gaussian-shaped thermals, one with an amplitude of </w:t>
      </w:r>
      <m:oMath>
        <m:r>
          <w:rPr>
            <w:rFonts w:ascii="Cambria Math" w:hAnsi="Cambria Math"/>
          </w:rPr>
          <m:t>5</m:t>
        </m:r>
      </m:oMath>
      <w:r>
        <w:t xml:space="preserve"> and a standard deviation of </w:t>
      </w:r>
      <m:oMath>
        <m:r>
          <w:rPr>
            <w:rFonts w:ascii="Cambria Math" w:hAnsi="Cambria Math"/>
          </w:rPr>
          <m:t>10</m:t>
        </m:r>
      </m:oMath>
      <w:r>
        <w:t xml:space="preserve"> centered at </w:t>
      </w:r>
      <m:oMath>
        <m:r>
          <w:rPr>
            <w:rFonts w:ascii="Cambria Math" w:hAnsi="Cambria Math"/>
          </w:rPr>
          <m:t>(0,0)</m:t>
        </m:r>
      </m:oMath>
      <w:r>
        <w:t xml:space="preserve"> and the second with an amplitude of </w:t>
      </w:r>
      <m:oMath>
        <m:r>
          <w:rPr>
            <w:rFonts w:ascii="Cambria Math" w:hAnsi="Cambria Math"/>
          </w:rPr>
          <m:t>2</m:t>
        </m:r>
      </m:oMath>
      <w:r>
        <w:t xml:space="preserve"> and a standard deviation of </w:t>
      </w:r>
      <m:oMath>
        <m:r>
          <w:rPr>
            <w:rFonts w:ascii="Cambria Math" w:hAnsi="Cambria Math"/>
          </w:rPr>
          <m:t>20</m:t>
        </m:r>
      </m:oMath>
      <w:r>
        <w:t xml:space="preserve"> centered at </w:t>
      </w:r>
      <m:oMath>
        <m:r>
          <w:rPr>
            <w:rFonts w:ascii="Cambria Math" w:hAnsi="Cambria Math"/>
          </w:rPr>
          <m:t>(25,25)</m:t>
        </m:r>
      </m:oMath>
      <w:r>
        <w:t xml:space="preserve">. In the regression plots, the contour lines are not as uniform, showing how the regression is not assuming the input was based on our model. Gaussian process regression is picking up this smaller thermal as seen by the right side of the plot above the line </w:t>
      </w:r>
      <m:oMath>
        <m:r>
          <w:rPr>
            <w:rFonts w:ascii="Cambria Math" w:hAnsi="Cambria Math"/>
          </w:rPr>
          <m:t>x=40</m:t>
        </m:r>
      </m:oMath>
      <w:r>
        <w:t xml:space="preserve">  having a peak around </w:t>
      </w:r>
      <m:oMath>
        <m:r>
          <w:rPr>
            <w:rFonts w:ascii="Cambria Math" w:hAnsi="Cambria Math"/>
          </w:rPr>
          <m:t>y=20</m:t>
        </m:r>
      </m:oMath>
      <w:r>
        <w:t>.</w:t>
      </w:r>
    </w:p>
    <w:p w:rsidR="00FA72DA" w:rsidRPr="00D64BF9" w:rsidRDefault="00FA72DA" w:rsidP="00FA72DA">
      <w:r>
        <w:t xml:space="preserve">In </w:t>
      </w:r>
      <w:r>
        <w:fldChar w:fldCharType="begin"/>
      </w:r>
      <w:r>
        <w:instrText xml:space="preserve"> REF _Ref449018029 \h </w:instrText>
      </w:r>
      <w:r>
        <w:fldChar w:fldCharType="separate"/>
      </w:r>
      <w:r w:rsidR="00801841">
        <w:t xml:space="preserve">Figure </w:t>
      </w:r>
      <w:r w:rsidR="00801841">
        <w:rPr>
          <w:noProof/>
        </w:rPr>
        <w:t>18</w:t>
      </w:r>
      <w:r>
        <w:fldChar w:fldCharType="end"/>
      </w:r>
      <w:r>
        <w:t xml:space="preserve">, a straight-line flight path is shown hitting the edge of a thermal and not going through the center. This flight path needs to be analyzed since as we are flying along, we want to be able to detect that we have hit the edge of a thermal. It is more likely that we’ll hit the edge of a thermal than that we’ll hit the center </w:t>
      </w:r>
      <w:r w:rsidR="00E80D22">
        <w:t>(</w:t>
      </w:r>
      <w:r>
        <w:t>Edwards 2015, 24</w:t>
      </w:r>
      <w:r w:rsidR="00E80D22">
        <w:t>)</w:t>
      </w:r>
      <w:r>
        <w:t xml:space="preserve">. In the bottom row, the parameter estimation estimates that the thermal amplitude is close to </w:t>
      </w:r>
      <m:oMath>
        <m:r>
          <w:rPr>
            <w:rFonts w:ascii="Cambria Math" w:hAnsi="Cambria Math"/>
          </w:rPr>
          <m:t>5</m:t>
        </m:r>
      </m:oMath>
      <w:r>
        <w:t xml:space="preserve">, which is better than the </w:t>
      </w:r>
      <m:oMath>
        <m:r>
          <w:rPr>
            <w:rFonts w:ascii="Cambria Math" w:hAnsi="Cambria Math"/>
          </w:rPr>
          <m:t>3.5</m:t>
        </m:r>
      </m:oMath>
      <w:r>
        <w:t xml:space="preserve"> in </w:t>
      </w:r>
      <w:r>
        <w:fldChar w:fldCharType="begin"/>
      </w:r>
      <w:r>
        <w:instrText xml:space="preserve"> REF _Ref449017410 \h </w:instrText>
      </w:r>
      <w:r>
        <w:fldChar w:fldCharType="separate"/>
      </w:r>
      <w:r w:rsidR="00801841">
        <w:t xml:space="preserve">Figure </w:t>
      </w:r>
      <w:r w:rsidR="00801841">
        <w:rPr>
          <w:noProof/>
        </w:rPr>
        <w:t>17</w:t>
      </w:r>
      <w:r>
        <w:fldChar w:fldCharType="end"/>
      </w:r>
      <w:r>
        <w:t xml:space="preserve">. While the thermal position is estimated to be around </w:t>
      </w:r>
      <m:oMath>
        <m:d>
          <m:dPr>
            <m:ctrlPr>
              <w:rPr>
                <w:rFonts w:ascii="Cambria Math" w:hAnsi="Cambria Math"/>
                <w:i/>
              </w:rPr>
            </m:ctrlPr>
          </m:dPr>
          <m:e>
            <m:r>
              <w:rPr>
                <w:rFonts w:ascii="Cambria Math" w:hAnsi="Cambria Math"/>
              </w:rPr>
              <m:t>20, -15</m:t>
            </m:r>
          </m:e>
        </m:d>
      </m:oMath>
      <w:r>
        <w:t xml:space="preserve">, which is not correct, this is </w:t>
      </w:r>
      <m:oMath>
        <m:r>
          <w:rPr>
            <w:rFonts w:ascii="Cambria Math" w:hAnsi="Cambria Math"/>
          </w:rPr>
          <m:t>74°</m:t>
        </m:r>
      </m:oMath>
      <w:r>
        <w:t xml:space="preserve"> from our path, only </w:t>
      </w:r>
      <m:oMath>
        <m:r>
          <w:rPr>
            <w:rFonts w:ascii="Cambria Math" w:hAnsi="Cambria Math"/>
          </w:rPr>
          <m:t>15°</m:t>
        </m:r>
      </m:oMath>
      <w:r>
        <w:t xml:space="preserve"> from perpendicular. This is the direction in which we have uncertainty in our position parameter, which is apparent by looking at the red dots in the lower Bayesian plot. Uncertainty in the direction perpendicular to a straight flight path is reasonable since determining which side of you the thermal is on is mathematically unobservable if you are flying in a straight line </w:t>
      </w:r>
      <w:r w:rsidR="000D6FB2">
        <w:t>(</w:t>
      </w:r>
      <w:r w:rsidRPr="006803CF">
        <w:t>Edwards</w:t>
      </w:r>
      <w:r w:rsidR="000D6FB2">
        <w:t xml:space="preserve"> 2015, 24)</w:t>
      </w:r>
      <w:r>
        <w:t>. Though,</w:t>
      </w:r>
      <w:r w:rsidR="00203D1E">
        <w:t xml:space="preserve"> by</w:t>
      </w:r>
      <w:r>
        <w:t xml:space="preserve"> </w:t>
      </w:r>
      <w:r w:rsidR="00203D1E">
        <w:t xml:space="preserve">adding more sensors to the glider to provide aileron deflection data, the </w:t>
      </w:r>
      <w:r>
        <w:t xml:space="preserve">direction </w:t>
      </w:r>
      <w:r w:rsidR="00203D1E">
        <w:t xml:space="preserve">of </w:t>
      </w:r>
      <w:r>
        <w:t xml:space="preserve">the thermal center </w:t>
      </w:r>
      <w:r w:rsidR="009F2F4C">
        <w:t>has been determined in some tests</w:t>
      </w:r>
      <w:r>
        <w:t xml:space="preserve"> with an 85 percent success rate </w:t>
      </w:r>
      <w:r w:rsidR="00775EDB">
        <w:t>(</w:t>
      </w:r>
      <w:r>
        <w:t>Edwards 2015, 24</w:t>
      </w:r>
      <w:r w:rsidR="00775EDB">
        <w:t>)</w:t>
      </w:r>
      <w:r>
        <w:t>.</w:t>
      </w:r>
    </w:p>
    <w:p w:rsidR="00FA72DA" w:rsidRDefault="00FA72DA" w:rsidP="00FA72DA">
      <w:pPr>
        <w:keepNext/>
        <w:jc w:val="center"/>
      </w:pPr>
      <w:r>
        <w:rPr>
          <w:noProof/>
          <w:lang w:eastAsia="ja-JP"/>
        </w:rPr>
        <w:drawing>
          <wp:inline distT="0" distB="0" distL="0" distR="0" wp14:anchorId="0A52AEE5" wp14:editId="210C478F">
            <wp:extent cx="5486400" cy="3678555"/>
            <wp:effectExtent l="0" t="0" r="0" b="0"/>
            <wp:docPr id="29" name="Picture 29" descr="bpe_gpr_analysi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pe_gpr_analysis2"/>
                    <pic:cNvPicPr>
                      <a:picLocks noChangeAspect="1" noChangeArrowheads="1"/>
                    </pic:cNvPicPr>
                  </pic:nvPicPr>
                  <pic:blipFill>
                    <a:blip r:embed="rId58">
                      <a:extLst>
                        <a:ext uri="{28A0092B-C50C-407E-A947-70E740481C1C}">
                          <a14:useLocalDpi xmlns:a14="http://schemas.microsoft.com/office/drawing/2010/main" val="0"/>
                        </a:ext>
                      </a:extLst>
                    </a:blip>
                    <a:srcRect r="25587"/>
                    <a:stretch>
                      <a:fillRect/>
                    </a:stretch>
                  </pic:blipFill>
                  <pic:spPr bwMode="auto">
                    <a:xfrm>
                      <a:off x="0" y="0"/>
                      <a:ext cx="5486400" cy="3678555"/>
                    </a:xfrm>
                    <a:prstGeom prst="rect">
                      <a:avLst/>
                    </a:prstGeom>
                    <a:noFill/>
                    <a:ln>
                      <a:noFill/>
                    </a:ln>
                  </pic:spPr>
                </pic:pic>
              </a:graphicData>
            </a:graphic>
          </wp:inline>
        </w:drawing>
      </w:r>
    </w:p>
    <w:p w:rsidR="00FA72DA" w:rsidRDefault="00FA72DA" w:rsidP="00FA72DA">
      <w:pPr>
        <w:pStyle w:val="Caption"/>
        <w:jc w:val="center"/>
      </w:pPr>
      <w:bookmarkStart w:id="108" w:name="_Ref449018029"/>
      <w:bookmarkStart w:id="109" w:name="_Toc452907177"/>
      <w:r>
        <w:t xml:space="preserve">Figure </w:t>
      </w:r>
      <w:fldSimple w:instr=" SEQ Figure \* ARABIC ">
        <w:r w:rsidR="00801841">
          <w:rPr>
            <w:noProof/>
          </w:rPr>
          <w:t>18</w:t>
        </w:r>
      </w:fldSimple>
      <w:bookmarkEnd w:id="108"/>
      <w:r>
        <w:t>. Gaussian process regression compared with Bayesian parameter estimation flying in a straight line near the center of a thermal</w:t>
      </w:r>
      <w:bookmarkEnd w:id="109"/>
    </w:p>
    <w:p w:rsidR="00FA72DA" w:rsidRDefault="00FA72DA" w:rsidP="00FA72DA">
      <w:r>
        <w:t>Now let’s look at how these methods compare when run on data</w:t>
      </w:r>
      <w:r w:rsidR="008F2B16">
        <w:t xml:space="preserve"> recorded</w:t>
      </w:r>
      <w:r>
        <w:t xml:space="preserve"> from the Piccolo simulator, which has a more complex thermal model – still Gaussian shaped, but also with</w:t>
      </w:r>
      <w:r w:rsidR="00D87C32">
        <w:t xml:space="preserve"> down </w:t>
      </w:r>
      <w:r w:rsidR="00D87C32">
        <w:lastRenderedPageBreak/>
        <w:t>drafts around the thermal</w:t>
      </w:r>
      <w:r w:rsidR="00774561">
        <w:t>. This is</w:t>
      </w:r>
      <w:r w:rsidR="00D87C32">
        <w:t xml:space="preserve"> similar to what will be discussed in section </w:t>
      </w:r>
      <w:r w:rsidR="00D87C32">
        <w:fldChar w:fldCharType="begin"/>
      </w:r>
      <w:r w:rsidR="00D87C32">
        <w:instrText xml:space="preserve"> REF _Ref452371824 \r \h </w:instrText>
      </w:r>
      <w:r w:rsidR="00D87C32">
        <w:fldChar w:fldCharType="separate"/>
      </w:r>
      <w:r w:rsidR="00801841">
        <w:t>3.6</w:t>
      </w:r>
      <w:r w:rsidR="00D87C32">
        <w:fldChar w:fldCharType="end"/>
      </w:r>
      <w:r w:rsidR="00C13D94">
        <w:t xml:space="preserve"> but </w:t>
      </w:r>
      <w:r w:rsidR="00774561">
        <w:t xml:space="preserve">here we are using </w:t>
      </w:r>
      <w:r w:rsidR="00C13D94">
        <w:t xml:space="preserve">recorded data </w:t>
      </w:r>
      <w:r w:rsidR="00774561">
        <w:t xml:space="preserve">from the simulator </w:t>
      </w:r>
      <w:r w:rsidR="00C13D94">
        <w:t>rather than running it</w:t>
      </w:r>
      <w:r w:rsidR="00774561">
        <w:t xml:space="preserve"> in real-time</w:t>
      </w:r>
      <w:r w:rsidR="00C67257">
        <w:t>, meaning that the length of time to run the regression and estimation here does not matter.</w:t>
      </w:r>
    </w:p>
    <w:p w:rsidR="00FA72DA" w:rsidRDefault="00FA72DA" w:rsidP="00FA72DA">
      <w:r>
        <w:t xml:space="preserve">In </w:t>
      </w:r>
      <w:r>
        <w:fldChar w:fldCharType="begin"/>
      </w:r>
      <w:r>
        <w:instrText xml:space="preserve"> REF _Ref449021062 \h </w:instrText>
      </w:r>
      <w:r>
        <w:fldChar w:fldCharType="separate"/>
      </w:r>
      <w:r w:rsidR="00801841">
        <w:t xml:space="preserve">Figure </w:t>
      </w:r>
      <w:r w:rsidR="00801841">
        <w:rPr>
          <w:noProof/>
        </w:rPr>
        <w:t>19</w:t>
      </w:r>
      <w:r>
        <w:fldChar w:fldCharType="end"/>
      </w:r>
      <w:r>
        <w:t xml:space="preserve">, you can see the flight path through the data points shown as red points on the </w:t>
      </w:r>
      <m:oMath>
        <m:r>
          <w:rPr>
            <w:rFonts w:ascii="Cambria Math" w:hAnsi="Cambria Math"/>
          </w:rPr>
          <m:t>xy</m:t>
        </m:r>
      </m:oMath>
      <w:r>
        <w:t xml:space="preserve">-plane of the Gaussian process regression plots. The plane is moving mostly in the </w:t>
      </w:r>
      <m:oMath>
        <m:r>
          <w:rPr>
            <w:rFonts w:ascii="Cambria Math" w:hAnsi="Cambria Math"/>
          </w:rPr>
          <m:t>x</m:t>
        </m:r>
      </m:oMath>
      <w:r>
        <w:t xml:space="preserve">-direction and very little in the </w:t>
      </w:r>
      <m:oMath>
        <m:r>
          <w:rPr>
            <w:rFonts w:ascii="Cambria Math" w:hAnsi="Cambria Math"/>
          </w:rPr>
          <m:t>y</m:t>
        </m:r>
      </m:oMath>
      <w:r>
        <w:t xml:space="preserve">-direction. The position parameters were broken into two separate parameters instead of a two-dimensional parameter as in the previous Bayesian parameter estimations since here the input data is not over a square grid, so the prior beliefs here are uniform distributions that are different for the </w:t>
      </w:r>
      <m:oMath>
        <m:r>
          <w:rPr>
            <w:rFonts w:ascii="Cambria Math" w:hAnsi="Cambria Math"/>
          </w:rPr>
          <m:t>x</m:t>
        </m:r>
      </m:oMath>
      <w:r>
        <w:t xml:space="preserve"> and </w:t>
      </w:r>
      <m:oMath>
        <m:r>
          <w:rPr>
            <w:rFonts w:ascii="Cambria Math" w:hAnsi="Cambria Math"/>
          </w:rPr>
          <m:t>y</m:t>
        </m:r>
      </m:oMath>
      <w:r>
        <w:t xml:space="preserve"> positions.</w:t>
      </w:r>
    </w:p>
    <w:p w:rsidR="00FA72DA" w:rsidRDefault="00FA72DA" w:rsidP="00FA72DA">
      <w:pPr>
        <w:keepNext/>
        <w:jc w:val="center"/>
      </w:pPr>
      <w:r>
        <w:rPr>
          <w:noProof/>
          <w:lang w:eastAsia="ja-JP"/>
        </w:rPr>
        <w:drawing>
          <wp:inline distT="0" distB="0" distL="0" distR="0" wp14:anchorId="6F21ED8C" wp14:editId="03A30155">
            <wp:extent cx="5475605" cy="4901565"/>
            <wp:effectExtent l="0" t="0" r="0" b="0"/>
            <wp:docPr id="28" name="Picture 28" descr="bpe_gpr_simul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bpe_gpr_simulation"/>
                    <pic:cNvPicPr>
                      <a:picLocks noChangeAspect="1" noChangeArrowheads="1"/>
                    </pic:cNvPicPr>
                  </pic:nvPicPr>
                  <pic:blipFill>
                    <a:blip r:embed="rId59">
                      <a:extLst>
                        <a:ext uri="{28A0092B-C50C-407E-A947-70E740481C1C}">
                          <a14:useLocalDpi xmlns:a14="http://schemas.microsoft.com/office/drawing/2010/main" val="0"/>
                        </a:ext>
                      </a:extLst>
                    </a:blip>
                    <a:srcRect r="25201"/>
                    <a:stretch>
                      <a:fillRect/>
                    </a:stretch>
                  </pic:blipFill>
                  <pic:spPr bwMode="auto">
                    <a:xfrm>
                      <a:off x="0" y="0"/>
                      <a:ext cx="5475605" cy="4901565"/>
                    </a:xfrm>
                    <a:prstGeom prst="rect">
                      <a:avLst/>
                    </a:prstGeom>
                    <a:noFill/>
                    <a:ln>
                      <a:noFill/>
                    </a:ln>
                  </pic:spPr>
                </pic:pic>
              </a:graphicData>
            </a:graphic>
          </wp:inline>
        </w:drawing>
      </w:r>
    </w:p>
    <w:p w:rsidR="00FA72DA" w:rsidRDefault="00FA72DA" w:rsidP="00FA72DA">
      <w:pPr>
        <w:pStyle w:val="Caption"/>
        <w:jc w:val="center"/>
      </w:pPr>
      <w:bookmarkStart w:id="110" w:name="_Ref449021062"/>
      <w:bookmarkStart w:id="111" w:name="_Toc452907178"/>
      <w:r>
        <w:t xml:space="preserve">Figure </w:t>
      </w:r>
      <w:fldSimple w:instr=" SEQ Figure \* ARABIC ">
        <w:r w:rsidR="00801841">
          <w:rPr>
            <w:noProof/>
          </w:rPr>
          <w:t>19</w:t>
        </w:r>
      </w:fldSimple>
      <w:bookmarkEnd w:id="110"/>
      <w:r>
        <w:t>. Gaussian process regression compared with Bayesian parameter estimation on Piccolo simulation data</w:t>
      </w:r>
      <w:bookmarkEnd w:id="111"/>
    </w:p>
    <w:p w:rsidR="00FA72DA" w:rsidRDefault="00FA72DA" w:rsidP="00FA72DA">
      <w:r>
        <w:t>The parameter estimation appears to have picked upon the down drafts around the thermal and completely missed the updraft in the center of the thermal, which is what we care about most. This gives evidence of the main issue of this parameter estimation: it assumes a model. In this case, our thermal model did not correspond closely enough with that of the Piccolo simulator and gave us implausible results for our parameters.</w:t>
      </w:r>
    </w:p>
    <w:p w:rsidR="00FA72DA" w:rsidRDefault="00FA72DA" w:rsidP="00FA72DA">
      <w:r>
        <w:lastRenderedPageBreak/>
        <w:t>Because Gaussian process regression does not require a model of the thermal, which is advantageous if thermals encountered by the plane in the real world are not Gaussian shaped, and because compared with Gaussian process regression, Bayesian parameter estimation is very slow, in this case approximately 50 seconds for each of these two parameter estimations, we decided to proceed with Gaussian process regression for the initial thermal identification algorithm.</w:t>
      </w:r>
    </w:p>
    <w:p w:rsidR="00F752A5" w:rsidRDefault="00F752A5" w:rsidP="00F752A5">
      <w:pPr>
        <w:pStyle w:val="Heading2"/>
      </w:pPr>
      <w:bookmarkStart w:id="112" w:name="_Ref452371824"/>
      <w:bookmarkStart w:id="113" w:name="_Toc452907104"/>
      <w:r>
        <w:t>Gaussian Process Regression in Simulation</w:t>
      </w:r>
      <w:bookmarkEnd w:id="112"/>
      <w:bookmarkEnd w:id="113"/>
    </w:p>
    <w:p w:rsidR="004C29D3" w:rsidRDefault="009957FD" w:rsidP="00C734A7">
      <w:r>
        <w:t xml:space="preserve">Now, let’s test Gaussian process regression </w:t>
      </w:r>
      <w:r w:rsidR="002C51FA">
        <w:t xml:space="preserve">in real-time on this more </w:t>
      </w:r>
      <w:r>
        <w:t>realistic thermal model that satisfies conservation of</w:t>
      </w:r>
      <w:r w:rsidR="008F580D">
        <w:t xml:space="preserve"> mass. </w:t>
      </w:r>
      <w:r w:rsidR="00EC67FF">
        <w:t>If the air is rising in the center of the thermal, then the air must go somewhere. By assuming conservation of mass, you can calculate the downward air velocity around the rising air.</w:t>
      </w:r>
      <w:r w:rsidR="006D432F">
        <w:t xml:space="preserve"> </w:t>
      </w:r>
      <w:r w:rsidR="00CE611A">
        <w:t>(</w:t>
      </w:r>
      <w:r w:rsidR="00267869">
        <w:t xml:space="preserve">Allen 2005, </w:t>
      </w:r>
      <w:r w:rsidR="006D432F">
        <w:t>4</w:t>
      </w:r>
      <w:r w:rsidR="00CE611A">
        <w:t>)</w:t>
      </w:r>
      <w:r w:rsidR="00EC67FF">
        <w:t xml:space="preserve"> </w:t>
      </w:r>
      <w:r w:rsidR="003D0AA3">
        <w:t xml:space="preserve">This is the </w:t>
      </w:r>
      <w:r w:rsidR="00C25682">
        <w:t xml:space="preserve">thermal </w:t>
      </w:r>
      <w:r w:rsidR="003D0AA3">
        <w:t>model used in both the Piccolo simulator and the CRRCSim simulator.</w:t>
      </w:r>
    </w:p>
    <w:p w:rsidR="00917F8E" w:rsidRDefault="00276082" w:rsidP="00917F8E">
      <w:pPr>
        <w:keepNext/>
        <w:jc w:val="cente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36pt;height:222.75pt">
            <v:imagedata r:id="rId60" o:title="thermals_new"/>
          </v:shape>
        </w:pict>
      </w:r>
    </w:p>
    <w:p w:rsidR="00C734A7" w:rsidRPr="00C734A7" w:rsidRDefault="00917F8E" w:rsidP="00917F8E">
      <w:pPr>
        <w:pStyle w:val="Caption"/>
        <w:jc w:val="center"/>
      </w:pPr>
      <w:bookmarkStart w:id="114" w:name="_Toc452907179"/>
      <w:r>
        <w:t xml:space="preserve">Figure </w:t>
      </w:r>
      <w:fldSimple w:instr=" SEQ Figure \* ARABIC ">
        <w:r w:rsidR="00801841">
          <w:rPr>
            <w:noProof/>
          </w:rPr>
          <w:t>20</w:t>
        </w:r>
      </w:fldSimple>
      <w:r>
        <w:t>. CRRCSim thermal model</w:t>
      </w:r>
      <w:r w:rsidR="005452EB">
        <w:t xml:space="preserve"> showing vertical velocity</w:t>
      </w:r>
      <w:bookmarkEnd w:id="114"/>
    </w:p>
    <w:p w:rsidR="00917F8E" w:rsidRDefault="00161005" w:rsidP="00A42A08">
      <w:pPr>
        <w:rPr>
          <w:noProof/>
          <w:lang w:eastAsia="en-US"/>
        </w:rPr>
      </w:pPr>
      <w:r>
        <w:rPr>
          <w:noProof/>
          <w:lang w:eastAsia="en-US"/>
        </w:rPr>
        <w:t xml:space="preserve">The current approach is to </w:t>
      </w:r>
      <w:r w:rsidR="00164320">
        <w:rPr>
          <w:noProof/>
          <w:lang w:eastAsia="en-US"/>
        </w:rPr>
        <w:t xml:space="preserve">have the plane in simulation </w:t>
      </w:r>
      <w:r>
        <w:rPr>
          <w:noProof/>
          <w:lang w:eastAsia="en-US"/>
        </w:rPr>
        <w:t xml:space="preserve">fly the rectangular flight plans shown in the right of </w:t>
      </w:r>
      <w:r>
        <w:rPr>
          <w:noProof/>
          <w:lang w:eastAsia="en-US"/>
        </w:rPr>
        <w:fldChar w:fldCharType="begin"/>
      </w:r>
      <w:r>
        <w:rPr>
          <w:noProof/>
          <w:lang w:eastAsia="en-US"/>
        </w:rPr>
        <w:instrText xml:space="preserve"> REF _Ref451238809 \h </w:instrText>
      </w:r>
      <w:r>
        <w:rPr>
          <w:noProof/>
          <w:lang w:eastAsia="en-US"/>
        </w:rPr>
      </w:r>
      <w:r>
        <w:rPr>
          <w:noProof/>
          <w:lang w:eastAsia="en-US"/>
        </w:rPr>
        <w:fldChar w:fldCharType="separate"/>
      </w:r>
      <w:r w:rsidR="00801841">
        <w:t xml:space="preserve">Figure </w:t>
      </w:r>
      <w:r w:rsidR="00801841">
        <w:rPr>
          <w:noProof/>
        </w:rPr>
        <w:t>21</w:t>
      </w:r>
      <w:r>
        <w:rPr>
          <w:noProof/>
          <w:lang w:eastAsia="en-US"/>
        </w:rPr>
        <w:fldChar w:fldCharType="end"/>
      </w:r>
      <w:r w:rsidR="00164320">
        <w:rPr>
          <w:noProof/>
          <w:lang w:eastAsia="en-US"/>
        </w:rPr>
        <w:t xml:space="preserve"> gaining altitude until it reaches an altitude of 200 meters above the starting altitutde. </w:t>
      </w:r>
      <w:r w:rsidR="000904BB">
        <w:rPr>
          <w:noProof/>
          <w:lang w:eastAsia="en-US"/>
        </w:rPr>
        <w:t xml:space="preserve">It then cuts the throttle and starts gliding, recording vertical velocity data. It </w:t>
      </w:r>
      <w:r w:rsidR="0032093B">
        <w:rPr>
          <w:noProof/>
          <w:lang w:eastAsia="en-US"/>
        </w:rPr>
        <w:t xml:space="preserve">is </w:t>
      </w:r>
      <w:r w:rsidR="000904BB">
        <w:rPr>
          <w:noProof/>
          <w:lang w:eastAsia="en-US"/>
        </w:rPr>
        <w:t xml:space="preserve">continuously running Gaussian process regression on this data, </w:t>
      </w:r>
      <w:r w:rsidR="001F6512">
        <w:rPr>
          <w:noProof/>
          <w:lang w:eastAsia="en-US"/>
        </w:rPr>
        <w:t>t</w:t>
      </w:r>
      <w:r w:rsidR="000904BB">
        <w:rPr>
          <w:noProof/>
          <w:lang w:eastAsia="en-US"/>
        </w:rPr>
        <w:t xml:space="preserve">rying to detect when it enters a thermal. This is shown by the plot on the left of </w:t>
      </w:r>
      <w:r w:rsidR="000904BB">
        <w:rPr>
          <w:noProof/>
          <w:lang w:eastAsia="en-US"/>
        </w:rPr>
        <w:fldChar w:fldCharType="begin"/>
      </w:r>
      <w:r w:rsidR="000904BB">
        <w:rPr>
          <w:noProof/>
          <w:lang w:eastAsia="en-US"/>
        </w:rPr>
        <w:instrText xml:space="preserve"> REF _Ref451238809 \h </w:instrText>
      </w:r>
      <w:r w:rsidR="000904BB">
        <w:rPr>
          <w:noProof/>
          <w:lang w:eastAsia="en-US"/>
        </w:rPr>
      </w:r>
      <w:r w:rsidR="000904BB">
        <w:rPr>
          <w:noProof/>
          <w:lang w:eastAsia="en-US"/>
        </w:rPr>
        <w:fldChar w:fldCharType="separate"/>
      </w:r>
      <w:r w:rsidR="00801841">
        <w:t xml:space="preserve">Figure </w:t>
      </w:r>
      <w:r w:rsidR="00801841">
        <w:rPr>
          <w:noProof/>
        </w:rPr>
        <w:t>21</w:t>
      </w:r>
      <w:r w:rsidR="000904BB">
        <w:rPr>
          <w:noProof/>
          <w:lang w:eastAsia="en-US"/>
        </w:rPr>
        <w:fldChar w:fldCharType="end"/>
      </w:r>
      <w:r w:rsidR="000904BB">
        <w:rPr>
          <w:noProof/>
          <w:lang w:eastAsia="en-US"/>
        </w:rPr>
        <w:t xml:space="preserve">. </w:t>
      </w:r>
      <w:r w:rsidR="00F17103">
        <w:rPr>
          <w:noProof/>
          <w:lang w:eastAsia="en-US"/>
        </w:rPr>
        <w:t xml:space="preserve">Circled in blue is the highest point predicted in a region of about 20 meters radius around the airplane. </w:t>
      </w:r>
      <w:r w:rsidR="004B207A">
        <w:rPr>
          <w:noProof/>
          <w:lang w:eastAsia="en-US"/>
        </w:rPr>
        <w:t>If this highest vertical velocity is greater than 0.5 m/s with 85 percent confidence, then it commands the autopilot t</w:t>
      </w:r>
      <w:r w:rsidR="002C2423">
        <w:rPr>
          <w:noProof/>
          <w:lang w:eastAsia="en-US"/>
        </w:rPr>
        <w:t>o switch from auto mode, where it flies the flight plan,</w:t>
      </w:r>
      <w:r w:rsidR="004B207A">
        <w:rPr>
          <w:noProof/>
          <w:lang w:eastAsia="en-US"/>
        </w:rPr>
        <w:t xml:space="preserve"> to </w:t>
      </w:r>
      <w:r w:rsidR="002C2423">
        <w:rPr>
          <w:noProof/>
          <w:lang w:eastAsia="en-US"/>
        </w:rPr>
        <w:t>guided mode, where it will now orbit the highest point</w:t>
      </w:r>
      <w:r w:rsidR="0011371E">
        <w:rPr>
          <w:noProof/>
          <w:lang w:eastAsia="en-US"/>
        </w:rPr>
        <w:t xml:space="preserve"> with a radius of 5 meters</w:t>
      </w:r>
      <w:r w:rsidR="002C2423">
        <w:rPr>
          <w:noProof/>
          <w:lang w:eastAsia="en-US"/>
        </w:rPr>
        <w:t>.</w:t>
      </w:r>
      <w:r w:rsidR="006E1FAD">
        <w:rPr>
          <w:noProof/>
          <w:lang w:eastAsia="en-US"/>
        </w:rPr>
        <w:t xml:space="preserve"> </w:t>
      </w:r>
      <w:r w:rsidR="000E2C49">
        <w:rPr>
          <w:noProof/>
          <w:lang w:eastAsia="en-US"/>
        </w:rPr>
        <w:t xml:space="preserve">On the left you can see the red dots on the bottom of the plot, which represents the points the regression is being run on. </w:t>
      </w:r>
      <w:r w:rsidR="00BA0FE4">
        <w:rPr>
          <w:noProof/>
          <w:lang w:eastAsia="en-US"/>
        </w:rPr>
        <w:t>It has so far orbited this thermal twice.</w:t>
      </w:r>
    </w:p>
    <w:p w:rsidR="000E39F8" w:rsidRDefault="00276082" w:rsidP="000E39F8">
      <w:pPr>
        <w:keepNext/>
        <w:jc w:val="center"/>
      </w:pPr>
      <w:r>
        <w:rPr>
          <w:noProof/>
          <w:lang w:eastAsia="en-US"/>
        </w:rPr>
        <w:lastRenderedPageBreak/>
        <w:pict>
          <v:shape id="_x0000_i1026" type="#_x0000_t75" style="width:467.25pt;height:186pt">
            <v:imagedata r:id="rId61" o:title="gpr_live2_total"/>
          </v:shape>
        </w:pict>
      </w:r>
    </w:p>
    <w:p w:rsidR="000E39F8" w:rsidRDefault="000E39F8" w:rsidP="000E39F8">
      <w:pPr>
        <w:pStyle w:val="Caption"/>
        <w:jc w:val="center"/>
        <w:rPr>
          <w:noProof/>
          <w:lang w:eastAsia="en-US"/>
        </w:rPr>
      </w:pPr>
      <w:bookmarkStart w:id="115" w:name="_Ref451238809"/>
      <w:bookmarkStart w:id="116" w:name="_Toc452907180"/>
      <w:r>
        <w:t xml:space="preserve">Figure </w:t>
      </w:r>
      <w:fldSimple w:instr=" SEQ Figure \* ARABIC ">
        <w:r w:rsidR="00801841">
          <w:rPr>
            <w:noProof/>
          </w:rPr>
          <w:t>21</w:t>
        </w:r>
      </w:fldSimple>
      <w:bookmarkEnd w:id="115"/>
      <w:r>
        <w:t xml:space="preserve">. Gaussian process regression identifying </w:t>
      </w:r>
      <w:r w:rsidR="002423F7">
        <w:t xml:space="preserve">a </w:t>
      </w:r>
      <w:r>
        <w:t xml:space="preserve">thermal in </w:t>
      </w:r>
      <w:r w:rsidR="00996788">
        <w:t xml:space="preserve">the </w:t>
      </w:r>
      <w:r>
        <w:t xml:space="preserve">CRRCSim </w:t>
      </w:r>
      <w:r w:rsidR="00996788">
        <w:t>simulator</w:t>
      </w:r>
      <w:bookmarkEnd w:id="116"/>
    </w:p>
    <w:p w:rsidR="000E39F8" w:rsidRDefault="00206CBC" w:rsidP="000E39F8">
      <w:pPr>
        <w:rPr>
          <w:noProof/>
          <w:lang w:eastAsia="en-US"/>
        </w:rPr>
      </w:pPr>
      <w:r>
        <w:rPr>
          <w:noProof/>
          <w:lang w:eastAsia="en-US"/>
        </w:rPr>
        <w:t>In comparison with the centroid method tha</w:t>
      </w:r>
      <w:r w:rsidR="00D84CA2">
        <w:rPr>
          <w:noProof/>
          <w:lang w:eastAsia="en-US"/>
        </w:rPr>
        <w:t>t</w:t>
      </w:r>
      <w:r>
        <w:rPr>
          <w:noProof/>
          <w:lang w:eastAsia="en-US"/>
        </w:rPr>
        <w:t xml:space="preserve"> only gives a center location within the regio</w:t>
      </w:r>
      <w:r w:rsidR="00E5163F">
        <w:rPr>
          <w:noProof/>
          <w:lang w:eastAsia="en-US"/>
        </w:rPr>
        <w:t>n</w:t>
      </w:r>
      <w:r>
        <w:rPr>
          <w:noProof/>
          <w:lang w:eastAsia="en-US"/>
        </w:rPr>
        <w:t xml:space="preserve"> you have been circling, here Gaussian process regression can predict w</w:t>
      </w:r>
      <w:r w:rsidR="00E5163F">
        <w:rPr>
          <w:noProof/>
          <w:lang w:eastAsia="en-US"/>
        </w:rPr>
        <w:t>hat</w:t>
      </w:r>
      <w:r>
        <w:rPr>
          <w:noProof/>
          <w:lang w:eastAsia="en-US"/>
        </w:rPr>
        <w:t xml:space="preserve"> the entire thermal looks nearby. </w:t>
      </w:r>
      <w:r w:rsidR="00907DA9">
        <w:rPr>
          <w:noProof/>
          <w:lang w:eastAsia="en-US"/>
        </w:rPr>
        <w:t xml:space="preserve">In addition, it can handle muliple thermals as shown in </w:t>
      </w:r>
      <w:r w:rsidR="00907DA9">
        <w:rPr>
          <w:noProof/>
          <w:lang w:eastAsia="en-US"/>
        </w:rPr>
        <w:fldChar w:fldCharType="begin"/>
      </w:r>
      <w:r w:rsidR="00907DA9">
        <w:rPr>
          <w:noProof/>
          <w:lang w:eastAsia="en-US"/>
        </w:rPr>
        <w:instrText xml:space="preserve"> REF _Ref451239137 \h </w:instrText>
      </w:r>
      <w:r w:rsidR="00907DA9">
        <w:rPr>
          <w:noProof/>
          <w:lang w:eastAsia="en-US"/>
        </w:rPr>
      </w:r>
      <w:r w:rsidR="00907DA9">
        <w:rPr>
          <w:noProof/>
          <w:lang w:eastAsia="en-US"/>
        </w:rPr>
        <w:fldChar w:fldCharType="separate"/>
      </w:r>
      <w:r w:rsidR="00801841">
        <w:t xml:space="preserve">Figure </w:t>
      </w:r>
      <w:r w:rsidR="00801841">
        <w:rPr>
          <w:noProof/>
        </w:rPr>
        <w:t>22</w:t>
      </w:r>
      <w:r w:rsidR="00907DA9">
        <w:rPr>
          <w:noProof/>
          <w:lang w:eastAsia="en-US"/>
        </w:rPr>
        <w:fldChar w:fldCharType="end"/>
      </w:r>
      <w:r w:rsidR="00907DA9">
        <w:rPr>
          <w:noProof/>
          <w:lang w:eastAsia="en-US"/>
        </w:rPr>
        <w:t xml:space="preserve">. </w:t>
      </w:r>
      <w:r w:rsidR="00F1491C">
        <w:rPr>
          <w:noProof/>
          <w:lang w:eastAsia="en-US"/>
        </w:rPr>
        <w:t xml:space="preserve">In this </w:t>
      </w:r>
      <w:r w:rsidR="00D02D58">
        <w:rPr>
          <w:noProof/>
          <w:lang w:eastAsia="en-US"/>
        </w:rPr>
        <w:t>test</w:t>
      </w:r>
      <w:r w:rsidR="00F1491C">
        <w:rPr>
          <w:noProof/>
          <w:lang w:eastAsia="en-US"/>
        </w:rPr>
        <w:t xml:space="preserve">, the plane flew through two close-together thermals. </w:t>
      </w:r>
      <w:r w:rsidR="00F11EC5">
        <w:rPr>
          <w:noProof/>
          <w:lang w:eastAsia="en-US"/>
        </w:rPr>
        <w:t>The Gaussian process regression was able to detect both of these.</w:t>
      </w:r>
      <w:r w:rsidR="008748BE">
        <w:rPr>
          <w:noProof/>
          <w:lang w:eastAsia="en-US"/>
        </w:rPr>
        <w:t xml:space="preserve"> This could no</w:t>
      </w:r>
      <w:r w:rsidR="00AA5816">
        <w:rPr>
          <w:noProof/>
          <w:lang w:eastAsia="en-US"/>
        </w:rPr>
        <w:t>t</w:t>
      </w:r>
      <w:r w:rsidR="008748BE">
        <w:rPr>
          <w:noProof/>
          <w:lang w:eastAsia="en-US"/>
        </w:rPr>
        <w:t xml:space="preserve"> b</w:t>
      </w:r>
      <w:r w:rsidR="00903B11">
        <w:rPr>
          <w:noProof/>
          <w:lang w:eastAsia="en-US"/>
        </w:rPr>
        <w:t>e done with the centroid method, which calculates one center point.</w:t>
      </w:r>
    </w:p>
    <w:p w:rsidR="000E39F8" w:rsidRDefault="000E39F8" w:rsidP="000E39F8">
      <w:pPr>
        <w:keepNext/>
        <w:jc w:val="center"/>
      </w:pPr>
      <w:r>
        <w:rPr>
          <w:noProof/>
          <w:lang w:eastAsia="ja-JP"/>
        </w:rPr>
        <w:drawing>
          <wp:inline distT="0" distB="0" distL="0" distR="0" wp14:anchorId="1F76DBE5" wp14:editId="2DDE94A5">
            <wp:extent cx="5934710" cy="2338070"/>
            <wp:effectExtent l="0" t="0" r="8890" b="5080"/>
            <wp:docPr id="82" name="Picture 82" descr="C:\Users\garrett.wilson\AppData\Local\Microsoft\Windows\INetCache\Content.Word\gpr_live1_tot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garrett.wilson\AppData\Local\Microsoft\Windows\INetCache\Content.Word\gpr_live1_total.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34710" cy="2338070"/>
                    </a:xfrm>
                    <a:prstGeom prst="rect">
                      <a:avLst/>
                    </a:prstGeom>
                    <a:noFill/>
                    <a:ln>
                      <a:noFill/>
                    </a:ln>
                  </pic:spPr>
                </pic:pic>
              </a:graphicData>
            </a:graphic>
          </wp:inline>
        </w:drawing>
      </w:r>
    </w:p>
    <w:p w:rsidR="000E39F8" w:rsidRDefault="000E39F8" w:rsidP="00F977DD">
      <w:pPr>
        <w:pStyle w:val="Caption"/>
        <w:jc w:val="center"/>
        <w:rPr>
          <w:noProof/>
          <w:lang w:eastAsia="en-US"/>
        </w:rPr>
      </w:pPr>
      <w:bookmarkStart w:id="117" w:name="_Ref451239137"/>
      <w:bookmarkStart w:id="118" w:name="_Toc452907181"/>
      <w:r>
        <w:t xml:space="preserve">Figure </w:t>
      </w:r>
      <w:fldSimple w:instr=" SEQ Figure \* ARABIC ">
        <w:r w:rsidR="00801841">
          <w:rPr>
            <w:noProof/>
          </w:rPr>
          <w:t>22</w:t>
        </w:r>
      </w:fldSimple>
      <w:bookmarkEnd w:id="117"/>
      <w:r>
        <w:t xml:space="preserve">. </w:t>
      </w:r>
      <w:r w:rsidRPr="00EA4955">
        <w:t>Gaussian process regressio</w:t>
      </w:r>
      <w:r>
        <w:t>n</w:t>
      </w:r>
      <w:r w:rsidRPr="00EA4955">
        <w:t xml:space="preserve"> identifying </w:t>
      </w:r>
      <w:r>
        <w:t xml:space="preserve">two </w:t>
      </w:r>
      <w:r w:rsidRPr="00EA4955">
        <w:t>thermal</w:t>
      </w:r>
      <w:r>
        <w:t>s</w:t>
      </w:r>
      <w:r w:rsidRPr="00EA4955">
        <w:t xml:space="preserve"> in </w:t>
      </w:r>
      <w:r w:rsidR="00996788">
        <w:t xml:space="preserve">the </w:t>
      </w:r>
      <w:r w:rsidRPr="00EA4955">
        <w:t xml:space="preserve">CRRCSim </w:t>
      </w:r>
      <w:r w:rsidR="00996788">
        <w:t>simulator</w:t>
      </w:r>
      <w:bookmarkEnd w:id="118"/>
    </w:p>
    <w:p w:rsidR="000E39F8" w:rsidRDefault="000E39F8" w:rsidP="00A42A08">
      <w:pPr>
        <w:rPr>
          <w:noProof/>
          <w:lang w:eastAsia="en-US"/>
        </w:rPr>
      </w:pPr>
    </w:p>
    <w:p w:rsidR="00FA72DA" w:rsidRDefault="00FA72DA" w:rsidP="00FA72DA">
      <w:pPr>
        <w:pStyle w:val="Heading2"/>
      </w:pPr>
      <w:bookmarkStart w:id="119" w:name="_Toc448954877"/>
      <w:bookmarkStart w:id="120" w:name="_Ref452374752"/>
      <w:bookmarkStart w:id="121" w:name="_Toc452907105"/>
      <w:r>
        <w:lastRenderedPageBreak/>
        <w:t>Bayesian Networks</w:t>
      </w:r>
      <w:bookmarkEnd w:id="119"/>
      <w:bookmarkEnd w:id="120"/>
      <w:bookmarkEnd w:id="121"/>
    </w:p>
    <w:p w:rsidR="00FA72DA" w:rsidRPr="005F3B02" w:rsidRDefault="00FA72DA" w:rsidP="00FA72DA">
      <w:pPr>
        <w:pStyle w:val="Heading3"/>
      </w:pPr>
      <w:bookmarkStart w:id="122" w:name="_Toc448954878"/>
      <w:bookmarkStart w:id="123" w:name="_Ref452374524"/>
      <w:bookmarkStart w:id="124" w:name="_Toc452907106"/>
      <w:r>
        <w:t>Overview</w:t>
      </w:r>
      <w:bookmarkEnd w:id="122"/>
      <w:bookmarkEnd w:id="123"/>
      <w:bookmarkEnd w:id="124"/>
    </w:p>
    <w:p w:rsidR="00FA72DA" w:rsidRDefault="00FA72DA" w:rsidP="00FA72DA">
      <w:r>
        <w:t xml:space="preserve">Up to this point we have been looking only at single variables. When we are interested in more than one variable and want to use the relationships between these variables, a Bayesian network </w:t>
      </w:r>
      <w:r w:rsidR="005A7F56">
        <w:t>can be used.</w:t>
      </w:r>
    </w:p>
    <w:p w:rsidR="00FA72DA" w:rsidRDefault="00FA72DA" w:rsidP="00FA72DA">
      <w:r>
        <w:t xml:space="preserve">A Bayesian network is a graphical means to help you reason, i.e. perform inference, in the face of uncertainty. </w:t>
      </w:r>
      <w:r w:rsidR="009C5CE7">
        <w:t>(</w:t>
      </w:r>
      <w:r>
        <w:t>Korb 29, 201</w:t>
      </w:r>
      <w:r w:rsidR="00517B39">
        <w:t>0</w:t>
      </w:r>
      <w:r w:rsidR="009C5CE7">
        <w:t>)</w:t>
      </w:r>
      <w:r>
        <w:t xml:space="preserve"> In the network we will have many nodes, which are random variables, with arrows going be</w:t>
      </w:r>
      <w:r w:rsidR="009C5CE7">
        <w:t>tween them. (</w:t>
      </w:r>
      <w:r>
        <w:t>Korb 29, 201</w:t>
      </w:r>
      <w:r w:rsidR="00517B39">
        <w:t>0</w:t>
      </w:r>
      <w:r w:rsidR="009C5CE7">
        <w:t>)</w:t>
      </w:r>
      <w:r>
        <w:t xml:space="preserve"> The random variables are based on this idea of probability distributions. The arrows represent which nodes affect which other nodes. If we look at one node, its probability distribution is a nondeterministic function of all the possible inputs, which are the other nodes pointing to it. Now we are able to perform Bayesian inference on a larger scale. We now have prior or conditional probability distributions for each of the nodes. If the node has inputs, its conditional probability distribution is based on what values its inputs take on. If it doesn't have any inputs, then it has a prior probability distribution for what we think its outputs will look like. </w:t>
      </w:r>
      <w:r w:rsidR="009C5CE7">
        <w:t>(</w:t>
      </w:r>
      <w:r>
        <w:t>Charniak 51, 1991</w:t>
      </w:r>
      <w:r w:rsidR="009C5CE7">
        <w:t>)</w:t>
      </w:r>
      <w:r>
        <w:t xml:space="preserve"> Now, when we make an observation and want to update our beliefs, rather than looking at a single posterior distribution, we can look at the new posterior probability distributions of all of our nodes.</w:t>
      </w:r>
    </w:p>
    <w:p w:rsidR="00FA72DA" w:rsidRDefault="00FA72DA" w:rsidP="00FA72DA">
      <w:pPr>
        <w:keepNext/>
        <w:jc w:val="center"/>
      </w:pPr>
      <w:r>
        <w:rPr>
          <w:noProof/>
          <w:lang w:eastAsia="ja-JP"/>
        </w:rPr>
        <w:drawing>
          <wp:inline distT="0" distB="0" distL="0" distR="0" wp14:anchorId="4EF9371C" wp14:editId="49C41DB7">
            <wp:extent cx="4721860" cy="2675255"/>
            <wp:effectExtent l="0" t="0" r="0" b="0"/>
            <wp:docPr id="12" name="Picture 12" descr="SimpleBayes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SimpleBayesNet"/>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721860" cy="2675255"/>
                    </a:xfrm>
                    <a:prstGeom prst="rect">
                      <a:avLst/>
                    </a:prstGeom>
                    <a:noFill/>
                    <a:ln>
                      <a:noFill/>
                    </a:ln>
                  </pic:spPr>
                </pic:pic>
              </a:graphicData>
            </a:graphic>
          </wp:inline>
        </w:drawing>
      </w:r>
    </w:p>
    <w:p w:rsidR="00FA72DA" w:rsidRDefault="00FA72DA" w:rsidP="00FA72DA">
      <w:pPr>
        <w:pStyle w:val="Caption"/>
        <w:jc w:val="center"/>
      </w:pPr>
      <w:bookmarkStart w:id="125" w:name="_Ref448859687"/>
      <w:bookmarkStart w:id="126" w:name="_Toc452907182"/>
      <w:r>
        <w:t xml:space="preserve">Figure </w:t>
      </w:r>
      <w:fldSimple w:instr=" SEQ Figure \* ARABIC ">
        <w:r w:rsidR="00801841">
          <w:rPr>
            <w:noProof/>
          </w:rPr>
          <w:t>23</w:t>
        </w:r>
      </w:fldSimple>
      <w:bookmarkEnd w:id="125"/>
      <w:r>
        <w:t xml:space="preserve">. </w:t>
      </w:r>
      <w:r w:rsidR="009C5CE7">
        <w:t>Bayesian network</w:t>
      </w:r>
      <w:bookmarkEnd w:id="126"/>
    </w:p>
    <w:p w:rsidR="00FA72DA" w:rsidRDefault="00FA72DA" w:rsidP="00FA72DA">
      <w:r>
        <w:fldChar w:fldCharType="begin"/>
      </w:r>
      <w:r>
        <w:instrText xml:space="preserve"> REF _Ref448859687 \h </w:instrText>
      </w:r>
      <w:r>
        <w:fldChar w:fldCharType="separate"/>
      </w:r>
      <w:r w:rsidR="00801841">
        <w:t xml:space="preserve">Figure </w:t>
      </w:r>
      <w:r w:rsidR="00801841">
        <w:rPr>
          <w:noProof/>
        </w:rPr>
        <w:t>23</w:t>
      </w:r>
      <w:r>
        <w:fldChar w:fldCharType="end"/>
      </w:r>
      <w:r>
        <w:t xml:space="preserve"> shows an example Bayesian network with three variables</w:t>
      </w:r>
      <w:r w:rsidR="009C5CE7">
        <w:t xml:space="preserve"> (AnAj)</w:t>
      </w:r>
      <w:r>
        <w:t>. Whether it is raining affects whether we turn on the sprinkler, and both of these affect whether or not the grass is wet.</w:t>
      </w:r>
    </w:p>
    <w:p w:rsidR="00FA72DA" w:rsidRDefault="00FA72DA" w:rsidP="00FA72DA">
      <w:r>
        <w:t xml:space="preserve">Through using a Bayesian network, we are able to work with more complex systems where different parts of the system are interrelated. We can reason forward for what will happen because of certain factors, e.g. determine what the probability is that the grass is wet when it is raining, or reason backwards to figure out what caused a certain event, e.g. determine what the probability is that it is raining if you look out and see that the grass is wet, depending on which </w:t>
      </w:r>
      <w:r>
        <w:lastRenderedPageBreak/>
        <w:t xml:space="preserve">nodes you observe. </w:t>
      </w:r>
      <w:r w:rsidR="00C81626">
        <w:t>(</w:t>
      </w:r>
      <w:r>
        <w:t>Charniak 60, 1991</w:t>
      </w:r>
      <w:r w:rsidR="00C81626">
        <w:t>)</w:t>
      </w:r>
      <w:r>
        <w:t xml:space="preserve"> In addition, because of the prior distributions, we are able to find the new posterior distributions even when not given all the inputs to the system.</w:t>
      </w:r>
    </w:p>
    <w:p w:rsidR="00FA72DA" w:rsidRDefault="00FA72DA" w:rsidP="00FA72DA">
      <w:pPr>
        <w:keepNext/>
        <w:jc w:val="center"/>
      </w:pPr>
      <w:r>
        <w:rPr>
          <w:noProof/>
          <w:lang w:eastAsia="ja-JP"/>
        </w:rPr>
        <w:drawing>
          <wp:inline distT="0" distB="0" distL="0" distR="0" wp14:anchorId="03B4C894" wp14:editId="497F9A1A">
            <wp:extent cx="5363845" cy="1815465"/>
            <wp:effectExtent l="0" t="0" r="8255" b="0"/>
            <wp:docPr id="11" name="Picture 11" descr="db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bn"/>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363845" cy="1815465"/>
                    </a:xfrm>
                    <a:prstGeom prst="rect">
                      <a:avLst/>
                    </a:prstGeom>
                    <a:noFill/>
                    <a:ln>
                      <a:noFill/>
                    </a:ln>
                  </pic:spPr>
                </pic:pic>
              </a:graphicData>
            </a:graphic>
          </wp:inline>
        </w:drawing>
      </w:r>
    </w:p>
    <w:p w:rsidR="00FA72DA" w:rsidRPr="00556829" w:rsidRDefault="00FA72DA" w:rsidP="00FA72DA">
      <w:pPr>
        <w:pStyle w:val="Caption"/>
        <w:jc w:val="center"/>
      </w:pPr>
      <w:bookmarkStart w:id="127" w:name="_Ref448859799"/>
      <w:bookmarkStart w:id="128" w:name="_Toc452907183"/>
      <w:r>
        <w:t xml:space="preserve">Figure </w:t>
      </w:r>
      <w:fldSimple w:instr=" SEQ Figure \* ARABIC ">
        <w:r w:rsidR="00801841">
          <w:rPr>
            <w:noProof/>
          </w:rPr>
          <w:t>24</w:t>
        </w:r>
      </w:fldSimple>
      <w:bookmarkEnd w:id="127"/>
      <w:r>
        <w:t xml:space="preserve">. </w:t>
      </w:r>
      <w:r w:rsidR="000A66C0">
        <w:t>A d</w:t>
      </w:r>
      <w:r w:rsidRPr="003B3A7D">
        <w:t xml:space="preserve">ynamic Bayesian network (DBN) learned with CaMML from </w:t>
      </w:r>
      <w:r w:rsidR="00C81626">
        <w:t>CRRCSim</w:t>
      </w:r>
      <w:r w:rsidRPr="003B3A7D">
        <w:t xml:space="preserve"> simulation data</w:t>
      </w:r>
      <w:bookmarkEnd w:id="128"/>
    </w:p>
    <w:p w:rsidR="00FA72DA" w:rsidRPr="00F9453B" w:rsidRDefault="00FA72DA" w:rsidP="00FA72DA">
      <w:r w:rsidRPr="002C6ACB">
        <w:t>It is also possible to integrate discretized time into a Bayesian network, which then is called a dynamic Bayesian network. This mea</w:t>
      </w:r>
      <w:r>
        <w:t xml:space="preserve">ns that the variables at time </w:t>
      </w:r>
      <m:oMath>
        <m:r>
          <w:rPr>
            <w:rFonts w:ascii="Cambria Math" w:hAnsi="Cambria Math"/>
          </w:rPr>
          <m:t>t</m:t>
        </m:r>
      </m:oMath>
      <w:r w:rsidRPr="002C6ACB">
        <w:t xml:space="preserve"> influ</w:t>
      </w:r>
      <w:r>
        <w:t xml:space="preserve">ence the variables at time </w:t>
      </w:r>
      <m:oMath>
        <m:r>
          <w:rPr>
            <w:rFonts w:ascii="Cambria Math" w:hAnsi="Cambria Math"/>
          </w:rPr>
          <m:t>t+1</m:t>
        </m:r>
      </m:oMath>
      <w:r>
        <w:t xml:space="preserve">. </w:t>
      </w:r>
      <w:r>
        <w:fldChar w:fldCharType="begin"/>
      </w:r>
      <w:r>
        <w:instrText xml:space="preserve"> REF _Ref448859799 \h </w:instrText>
      </w:r>
      <w:r>
        <w:fldChar w:fldCharType="separate"/>
      </w:r>
      <w:r w:rsidR="00801841">
        <w:t xml:space="preserve">Figure </w:t>
      </w:r>
      <w:r w:rsidR="00801841">
        <w:rPr>
          <w:noProof/>
        </w:rPr>
        <w:t>24</w:t>
      </w:r>
      <w:r>
        <w:fldChar w:fldCharType="end"/>
      </w:r>
      <w:r>
        <w:t xml:space="preserve"> </w:t>
      </w:r>
      <w:r w:rsidRPr="002C6ACB">
        <w:t>shows a dynamic Bayesian network learned from an RC plane simulation</w:t>
      </w:r>
      <w:r>
        <w:t xml:space="preserve"> that will be further discussed in section </w:t>
      </w:r>
      <w:r>
        <w:fldChar w:fldCharType="begin"/>
      </w:r>
      <w:r>
        <w:instrText xml:space="preserve"> REF _Ref448948291 \r \h </w:instrText>
      </w:r>
      <w:r>
        <w:fldChar w:fldCharType="separate"/>
      </w:r>
      <w:r w:rsidR="00801841">
        <w:t>3.7.4</w:t>
      </w:r>
      <w:r>
        <w:fldChar w:fldCharType="end"/>
      </w:r>
      <w:r>
        <w:t>. The computer</w:t>
      </w:r>
      <w:r w:rsidRPr="002C6ACB">
        <w:t xml:space="preserve"> learned tha</w:t>
      </w:r>
      <w:r>
        <w:t xml:space="preserve">t the throttle value at time </w:t>
      </w:r>
      <m:oMath>
        <m:r>
          <w:rPr>
            <w:rFonts w:ascii="Cambria Math" w:hAnsi="Cambria Math"/>
          </w:rPr>
          <m:t>t</m:t>
        </m:r>
      </m:oMath>
      <w:r w:rsidRPr="002C6ACB">
        <w:t xml:space="preserve"> affects not only </w:t>
      </w:r>
      <w:r>
        <w:t xml:space="preserve">the throttle value at time </w:t>
      </w:r>
      <m:oMath>
        <m:r>
          <w:rPr>
            <w:rFonts w:ascii="Cambria Math" w:hAnsi="Cambria Math"/>
          </w:rPr>
          <m:t>t+1</m:t>
        </m:r>
      </m:oMath>
      <w:r w:rsidRPr="002C6ACB">
        <w:t xml:space="preserve"> but also the pitch which affects the vertical velocity. So, as you throttle up, the plane starts to pitch up and also go up.</w:t>
      </w:r>
    </w:p>
    <w:p w:rsidR="00FA72DA" w:rsidRDefault="00FA72DA" w:rsidP="00FA72DA">
      <w:pPr>
        <w:pStyle w:val="Heading3"/>
      </w:pPr>
      <w:bookmarkStart w:id="129" w:name="_Toc448954879"/>
      <w:bookmarkStart w:id="130" w:name="_Toc452907107"/>
      <w:r>
        <w:t>Advantages of Bayesian Networks</w:t>
      </w:r>
      <w:bookmarkEnd w:id="129"/>
      <w:bookmarkEnd w:id="130"/>
    </w:p>
    <w:p w:rsidR="00FA72DA" w:rsidRDefault="00FA72DA" w:rsidP="00FA72DA">
      <w:r w:rsidRPr="00946A2C">
        <w:t>This leads to the question: Under what circumstances would you turn to Bayesian networks as a tool?</w:t>
      </w:r>
      <w:r w:rsidR="00F63C69">
        <w:t xml:space="preserve"> In other words, is this at all useful for this thermal soaring project?</w:t>
      </w:r>
    </w:p>
    <w:p w:rsidR="00FA72DA" w:rsidRDefault="00FA72DA" w:rsidP="00FA72DA">
      <w:r>
        <w:t>First of all, since Bayesian networks are a probabilistic approach, they can be used to handle problems in which there is no clear-cut answer. There is some uncertainty. You are able to work with a probability distribution rather than a single output, allowing you to have an idea of how much uncertainty there is. Think back to when you've taken measurements and then averaged the numbers to get a single output. You lost information by doing this. Thus, you take the standard deviation of the sample mean as well, so that you have an idea of how spread out your data is. This gives you an idea of the uncertainty in your data. By having a probability distribution, you are following the same principle. For a given input, rather than saying the function will take on a certain value, you are saying how likely you think each of the possible outputs is. From looking at the probability distribution, you still have enough information to compute statistics such as the mean and standard deviation. You are left with more information than if you only approximated the function value with a single output</w:t>
      </w:r>
      <w:r w:rsidR="0058225A">
        <w:t>.</w:t>
      </w:r>
    </w:p>
    <w:p w:rsidR="00FA72DA" w:rsidRDefault="00FA72DA" w:rsidP="00FA72DA">
      <w:r>
        <w:t xml:space="preserve">Second, they allow you to make use of your prior knowledge about a system. You are creating the network, determining how the factors are related. In addition, you are creating prior probability distributions for each node in your network, as done in </w:t>
      </w:r>
      <w:r>
        <w:fldChar w:fldCharType="begin"/>
      </w:r>
      <w:r>
        <w:instrText xml:space="preserve"> REF _Ref448859687 \h </w:instrText>
      </w:r>
      <w:r>
        <w:fldChar w:fldCharType="separate"/>
      </w:r>
      <w:r w:rsidR="00801841">
        <w:t xml:space="preserve">Figure </w:t>
      </w:r>
      <w:r w:rsidR="00801841">
        <w:rPr>
          <w:noProof/>
        </w:rPr>
        <w:t>23</w:t>
      </w:r>
      <w:r>
        <w:fldChar w:fldCharType="end"/>
      </w:r>
      <w:r>
        <w:t xml:space="preserve">. On the other hand, you also have the flexibility to do neither of these and just make lots of observations, i.e. record a lot of data, and then use that data to figure out what the network and prior probability distributions should look like, as done in </w:t>
      </w:r>
      <w:r>
        <w:fldChar w:fldCharType="begin"/>
      </w:r>
      <w:r>
        <w:instrText xml:space="preserve"> REF _Ref448859799 \h </w:instrText>
      </w:r>
      <w:r>
        <w:fldChar w:fldCharType="separate"/>
      </w:r>
      <w:r w:rsidR="00801841">
        <w:t xml:space="preserve">Figure </w:t>
      </w:r>
      <w:r w:rsidR="00801841">
        <w:rPr>
          <w:noProof/>
        </w:rPr>
        <w:t>24</w:t>
      </w:r>
      <w:r>
        <w:fldChar w:fldCharType="end"/>
      </w:r>
      <w:r>
        <w:t xml:space="preserve">. </w:t>
      </w:r>
      <w:r w:rsidR="00462570">
        <w:t>(</w:t>
      </w:r>
      <w:r>
        <w:t>Korb 23, 201</w:t>
      </w:r>
      <w:r w:rsidR="00517B39">
        <w:t>0</w:t>
      </w:r>
      <w:r w:rsidR="00462570">
        <w:t>)</w:t>
      </w:r>
    </w:p>
    <w:p w:rsidR="00FA72DA" w:rsidRDefault="00FA72DA" w:rsidP="00FA72DA">
      <w:r>
        <w:lastRenderedPageBreak/>
        <w:t xml:space="preserve">Third, the network allows you to perform inference even when there is missing data because of these prior beliefs. For instance in the sprinkler example, </w:t>
      </w:r>
      <w:r>
        <w:fldChar w:fldCharType="begin"/>
      </w:r>
      <w:r>
        <w:instrText xml:space="preserve"> REF _Ref448859687 \h </w:instrText>
      </w:r>
      <w:r>
        <w:fldChar w:fldCharType="separate"/>
      </w:r>
      <w:r w:rsidR="00801841">
        <w:t xml:space="preserve">Figure </w:t>
      </w:r>
      <w:r w:rsidR="00801841">
        <w:rPr>
          <w:noProof/>
        </w:rPr>
        <w:t>23</w:t>
      </w:r>
      <w:r>
        <w:fldChar w:fldCharType="end"/>
      </w:r>
      <w:r>
        <w:t>, because we have the prior probability distributions, you can ask what the probability is that the grass is wet even if you don't observe whether the sprinkler is on or whether it is raining. The network allows you to handle missing data.</w:t>
      </w:r>
    </w:p>
    <w:p w:rsidR="00FA72DA" w:rsidRDefault="00B74BDA" w:rsidP="00FA72DA">
      <w:r>
        <w:t xml:space="preserve">For this project, </w:t>
      </w:r>
      <w:r w:rsidR="00AA6D5A">
        <w:t xml:space="preserve">we have very limited data, only data along our flight path. </w:t>
      </w:r>
      <w:r w:rsidR="006D7CD3">
        <w:t>This means we have a lot of uncertainty about where thermals may be.</w:t>
      </w:r>
      <w:r w:rsidR="002F4C1B">
        <w:t xml:space="preserve"> U</w:t>
      </w:r>
      <w:r w:rsidR="006A37F3">
        <w:t xml:space="preserve">sing all of the data we have available should allow us to better predict if we are in a thermal than if we only </w:t>
      </w:r>
      <w:r w:rsidR="006D5E60">
        <w:t>look at</w:t>
      </w:r>
      <w:r w:rsidR="006A37F3">
        <w:t xml:space="preserve"> one piece of information such as vertical velocity data. </w:t>
      </w:r>
      <w:r w:rsidR="004430C2">
        <w:t xml:space="preserve">Because of this, </w:t>
      </w:r>
      <w:r w:rsidR="00E108D6">
        <w:t>using a Bayesian network would be a good improvement over just running Gaussian process regression</w:t>
      </w:r>
      <w:r w:rsidR="00967108">
        <w:t xml:space="preserve"> on vertical velocity data if the network takes into account other available data </w:t>
      </w:r>
      <w:r w:rsidR="004011CB">
        <w:t xml:space="preserve">such as acceleration, air pressure, and especially aileron deflection as mentioned in section </w:t>
      </w:r>
      <w:r w:rsidR="001B1634">
        <w:fldChar w:fldCharType="begin"/>
      </w:r>
      <w:r w:rsidR="001B1634">
        <w:instrText xml:space="preserve"> REF _Ref452373126 \r \h </w:instrText>
      </w:r>
      <w:r w:rsidR="001B1634">
        <w:fldChar w:fldCharType="separate"/>
      </w:r>
      <w:r w:rsidR="00801841">
        <w:t>3.5</w:t>
      </w:r>
      <w:r w:rsidR="001B1634">
        <w:fldChar w:fldCharType="end"/>
      </w:r>
      <w:r w:rsidR="004011CB">
        <w:t>.</w:t>
      </w:r>
    </w:p>
    <w:p w:rsidR="00FA72DA" w:rsidRDefault="00FA72DA" w:rsidP="00FA72DA">
      <w:pPr>
        <w:pStyle w:val="Heading3"/>
      </w:pPr>
      <w:bookmarkStart w:id="131" w:name="_Toc448954880"/>
      <w:bookmarkStart w:id="132" w:name="_Toc452907108"/>
      <w:r>
        <w:t>Simple Example: Learning Conditional Probability Tables</w:t>
      </w:r>
      <w:bookmarkEnd w:id="131"/>
      <w:bookmarkEnd w:id="132"/>
    </w:p>
    <w:p w:rsidR="00FA72DA" w:rsidRDefault="00FA72DA" w:rsidP="00FA72DA">
      <w:r>
        <w:t xml:space="preserve">In order to try out using Bayesian networks, we started with a simpler problem than thermal soaring: using </w:t>
      </w:r>
      <w:r w:rsidRPr="00A164A8">
        <w:t>a Bayesian network to make predictions of the next word in a message. You input in some words, maybe the first half of a sentence, and this program will try to predict what the next word might be, giving you possible next words and the probability that they are what you want to write next. The training data to learn the probability tables for the network will be the text file versio</w:t>
      </w:r>
      <w:r>
        <w:t>ns of public domain books from Project Gutenberg</w:t>
      </w:r>
      <w:r w:rsidRPr="00A164A8">
        <w:t>.</w:t>
      </w:r>
    </w:p>
    <w:p w:rsidR="00FA72DA" w:rsidRDefault="00FA72DA" w:rsidP="00FA72DA">
      <w:r w:rsidRPr="00195F7B">
        <w:t xml:space="preserve">This is operating on the word level, not a character level. The observations provided to the network will be entire words, not portions of words. So, for instance, this network could not be used to predict the rest of a search query as done with Google's search suggestions based on words that are only partially written. It could likely be extended to do this, but </w:t>
      </w:r>
      <w:r>
        <w:t>this is merely a brief experiment used to learn how to work with Bayesian networks.</w:t>
      </w:r>
    </w:p>
    <w:p w:rsidR="00FA72DA" w:rsidRDefault="00FA72DA" w:rsidP="00FA72DA">
      <w:pPr>
        <w:keepNext/>
        <w:jc w:val="center"/>
      </w:pPr>
      <w:r>
        <w:rPr>
          <w:noProof/>
          <w:lang w:eastAsia="ja-JP"/>
        </w:rPr>
        <w:drawing>
          <wp:inline distT="0" distB="0" distL="0" distR="0" wp14:anchorId="3F47A419" wp14:editId="3A6F25F4">
            <wp:extent cx="3644265" cy="1091565"/>
            <wp:effectExtent l="0" t="0" r="0" b="0"/>
            <wp:docPr id="10" name="Picture 10" descr="PrototypeB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PrototypeBN"/>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644265" cy="1091565"/>
                    </a:xfrm>
                    <a:prstGeom prst="rect">
                      <a:avLst/>
                    </a:prstGeom>
                    <a:noFill/>
                    <a:ln>
                      <a:noFill/>
                    </a:ln>
                  </pic:spPr>
                </pic:pic>
              </a:graphicData>
            </a:graphic>
          </wp:inline>
        </w:drawing>
      </w:r>
    </w:p>
    <w:p w:rsidR="00FA72DA" w:rsidRDefault="00FA72DA" w:rsidP="00FA72DA">
      <w:pPr>
        <w:pStyle w:val="Caption"/>
        <w:jc w:val="center"/>
      </w:pPr>
      <w:bookmarkStart w:id="133" w:name="_Ref448860479"/>
      <w:bookmarkStart w:id="134" w:name="_Toc452907184"/>
      <w:r>
        <w:t xml:space="preserve">Figure </w:t>
      </w:r>
      <w:fldSimple w:instr=" SEQ Figure \* ARABIC ">
        <w:r w:rsidR="00801841">
          <w:rPr>
            <w:noProof/>
          </w:rPr>
          <w:t>25</w:t>
        </w:r>
      </w:fldSimple>
      <w:bookmarkEnd w:id="133"/>
      <w:r>
        <w:t xml:space="preserve">. </w:t>
      </w:r>
      <w:r w:rsidRPr="00910EC4">
        <w:t xml:space="preserve">The </w:t>
      </w:r>
      <w:r>
        <w:t xml:space="preserve">BN </w:t>
      </w:r>
      <w:r w:rsidRPr="00910EC4">
        <w:t xml:space="preserve">used to predict the next word of a </w:t>
      </w:r>
      <w:r>
        <w:t>message for the case where n=3</w:t>
      </w:r>
      <w:bookmarkEnd w:id="134"/>
    </w:p>
    <w:p w:rsidR="00FA72DA" w:rsidRDefault="00FA72DA" w:rsidP="00FA72DA">
      <w:r>
        <w:t xml:space="preserve">This will use up to a fixed number of words as observations of network nodes to make the prediction. This number can be changed when learning the network. </w:t>
      </w:r>
      <w:r>
        <w:fldChar w:fldCharType="begin"/>
      </w:r>
      <w:r>
        <w:instrText xml:space="preserve"> REF _Ref448860479 \h </w:instrText>
      </w:r>
      <w:r>
        <w:fldChar w:fldCharType="separate"/>
      </w:r>
      <w:r w:rsidR="00801841">
        <w:t xml:space="preserve">Figure </w:t>
      </w:r>
      <w:r w:rsidR="00801841">
        <w:rPr>
          <w:noProof/>
        </w:rPr>
        <w:t>25</w:t>
      </w:r>
      <w:r>
        <w:fldChar w:fldCharType="end"/>
      </w:r>
      <w:r>
        <w:t xml:space="preserve"> shows what the network would look like if we chose </w:t>
      </w:r>
      <m:oMath>
        <m:r>
          <w:rPr>
            <w:rFonts w:ascii="Cambria Math" w:hAnsi="Cambria Math"/>
          </w:rPr>
          <m:t>n=3</m:t>
        </m:r>
      </m:oMath>
      <w:r>
        <w:t>. In this example, we have chosen to have three nodes in the Bayesian network, which will allow for two words (Word 1 and Word 2) to be used in the prediction. After the inference, we can look at the third and last node (Word 3) to see what will likely be the next word.</w:t>
      </w:r>
    </w:p>
    <w:p w:rsidR="00FA72DA" w:rsidRDefault="00FA72DA" w:rsidP="00FA72DA">
      <w:r>
        <w:t xml:space="preserve">We will assume that a given word is dependent on all previous words in our network. In </w:t>
      </w:r>
      <w:r>
        <w:fldChar w:fldCharType="begin"/>
      </w:r>
      <w:r>
        <w:instrText xml:space="preserve"> REF _Ref448860479 \h </w:instrText>
      </w:r>
      <w:r>
        <w:fldChar w:fldCharType="separate"/>
      </w:r>
      <w:r w:rsidR="00801841">
        <w:t xml:space="preserve">Figure </w:t>
      </w:r>
      <w:r w:rsidR="00801841">
        <w:rPr>
          <w:noProof/>
        </w:rPr>
        <w:t>25</w:t>
      </w:r>
      <w:r>
        <w:fldChar w:fldCharType="end"/>
      </w:r>
      <w:r>
        <w:t xml:space="preserve"> you can see that Word 3 has arrows pointing to it from each of the other words. It is </w:t>
      </w:r>
      <w:r>
        <w:lastRenderedPageBreak/>
        <w:t>dependent on both the first and second words. The second node is dependent only on the first node. And, the first node is not dependent on any other nodes.</w:t>
      </w:r>
    </w:p>
    <w:p w:rsidR="00FA72DA" w:rsidRDefault="00FA72DA" w:rsidP="00FA72DA">
      <w:r>
        <w:t xml:space="preserve">Here we will not be worrying about execution speed. If this was actually to be used on a mobile phone or in a search engine, speed would be extremely important. However, getting something that works rather than something fast was the goal in this </w:t>
      </w:r>
      <w:r w:rsidR="00F7324F">
        <w:t>example</w:t>
      </w:r>
      <w:r>
        <w:t>.</w:t>
      </w:r>
      <w:r w:rsidR="00C21CDF">
        <w:t xml:space="preserve"> This might be an issue when trying to transfer this over to our </w:t>
      </w:r>
      <w:r w:rsidR="008E6EF1">
        <w:t xml:space="preserve">project since even </w:t>
      </w:r>
      <w:r w:rsidR="00173F6D">
        <w:t xml:space="preserve">just using </w:t>
      </w:r>
      <w:r w:rsidR="008E6EF1">
        <w:t>Bayesian parameter estimation was too slow to use live in the simulator.</w:t>
      </w:r>
    </w:p>
    <w:p w:rsidR="00FA72DA" w:rsidRDefault="00FA72DA" w:rsidP="00FA72DA">
      <w:r>
        <w:t xml:space="preserve">The network is manually created, </w:t>
      </w:r>
      <m:oMath>
        <m:r>
          <w:rPr>
            <w:rFonts w:ascii="Cambria Math" w:hAnsi="Cambria Math"/>
          </w:rPr>
          <m:t>n</m:t>
        </m:r>
      </m:oMath>
      <w:r>
        <w:t xml:space="preserve"> nodes with all later words dependent on all previous words. The probability tables can then be learned from the training data. We could split a book from Project Gutenburg up by paragraphs and then have a sliding window of </w:t>
      </w:r>
      <m:oMath>
        <m:r>
          <w:rPr>
            <w:rFonts w:ascii="Cambria Math" w:hAnsi="Cambria Math"/>
          </w:rPr>
          <m:t>k</m:t>
        </m:r>
      </m:oMath>
      <w:r>
        <w:t xml:space="preserve"> words for </w:t>
      </w:r>
      <m:oMath>
        <m:r>
          <w:rPr>
            <w:rFonts w:ascii="Cambria Math" w:hAnsi="Cambria Math"/>
          </w:rPr>
          <m:t>k=1, 2, …, n</m:t>
        </m:r>
      </m:oMath>
      <w:r>
        <w:t xml:space="preserve">. In the </w:t>
      </w:r>
      <m:oMath>
        <m:r>
          <w:rPr>
            <w:rFonts w:ascii="Cambria Math" w:hAnsi="Cambria Math"/>
          </w:rPr>
          <m:t>n=3</m:t>
        </m:r>
        <m:r>
          <w:rPr>
            <w:rFonts w:ascii="Cambria Math"/>
          </w:rPr>
          <m:t xml:space="preserve"> </m:t>
        </m:r>
      </m:oMath>
      <w:r>
        <w:t xml:space="preserve">case, Word 1 has a prior distribution over all words (rather than a conditional probability table), the </w:t>
      </w:r>
      <m:oMath>
        <m:r>
          <w:rPr>
            <w:rFonts w:ascii="Cambria Math" w:hAnsi="Cambria Math"/>
          </w:rPr>
          <m:t>k=1</m:t>
        </m:r>
      </m:oMath>
      <w:r>
        <w:t xml:space="preserve"> case, where we just look at how frequently each word is used. Then, Word 2 has a conditional probability table where Word 1 is given, the </w:t>
      </w:r>
      <m:oMath>
        <m:r>
          <w:rPr>
            <w:rFonts w:ascii="Cambria Math" w:hAnsi="Cambria Math"/>
          </w:rPr>
          <m:t>k= 2</m:t>
        </m:r>
      </m:oMath>
      <w:r>
        <w:t xml:space="preserve"> case, where we look at how frequently a word follows another word. Finally, Word 3 has a conditional probability table where both Word 1 and Word 2 are given, the </w:t>
      </w:r>
      <m:oMath>
        <m:r>
          <w:rPr>
            <w:rFonts w:ascii="Cambria Math" w:hAnsi="Cambria Math"/>
          </w:rPr>
          <m:t>k=3</m:t>
        </m:r>
      </m:oMath>
      <w:r>
        <w:t xml:space="preserve"> case, where we look at how frequently a word follows two other words. Then to go from frequencies to probabilities we divide all the frequencies by the sum of all the frequencies for each case. For example, in the </w:t>
      </w:r>
      <m:oMath>
        <m:r>
          <w:rPr>
            <w:rFonts w:ascii="Cambria Math" w:hAnsi="Cambria Math"/>
          </w:rPr>
          <m:t>k=1</m:t>
        </m:r>
      </m:oMath>
      <w:r>
        <w:t xml:space="preserve"> case, we divide the count of how many times each word showed up in the book by the total number of words in the book.</w:t>
      </w:r>
    </w:p>
    <w:p w:rsidR="00FA72DA" w:rsidRDefault="00FA72DA" w:rsidP="00FA72DA">
      <w:r>
        <w:t xml:space="preserve">A Python library called Pomegranate supports discrete Bayesian networks. After looking at an example for Pomegranate, it was easy to create a network of </w:t>
      </w:r>
      <m:oMath>
        <m:r>
          <w:rPr>
            <w:rFonts w:ascii="Cambria Math" w:hAnsi="Cambria Math"/>
          </w:rPr>
          <m:t>n</m:t>
        </m:r>
      </m:oMath>
      <w:r>
        <w:t xml:space="preserve"> nodes, add the appropriate edges, and create the prior and conditional probability tables based.</w:t>
      </w:r>
    </w:p>
    <w:p w:rsidR="00FA72DA" w:rsidRDefault="00FA72DA" w:rsidP="00FA72DA">
      <w:r>
        <w:t xml:space="preserve">Finally, after adding a way to query this network, you can on the command line interactively enter in words. It will take up to the last </w:t>
      </w:r>
      <m:oMath>
        <m:r>
          <w:rPr>
            <w:rFonts w:ascii="Cambria Math" w:hAnsi="Cambria Math"/>
          </w:rPr>
          <m:t>n-1</m:t>
        </m:r>
      </m:oMath>
      <w:r>
        <w:t xml:space="preserve">  words to use as observations for the Bayesian network. It will perform the inference with Pomegranate and try to look at the posterior probability distribution of the last node in the network. If it succeeded, then the posterior distribution is sorted and the top results are output to the user. If it failed, then the number of words used to make the prediction is decreased by one until it succeeds or fails the </w:t>
      </w:r>
      <m:oMath>
        <m:r>
          <w:rPr>
            <w:rFonts w:ascii="Cambria Math" w:hAnsi="Cambria Math"/>
          </w:rPr>
          <m:t>n=1</m:t>
        </m:r>
      </m:oMath>
      <w:r>
        <w:t xml:space="preserve">  case. It will fail if the sequence of words queried did not show up in the training data. In that case, we can't make a prediction since that word or sequence of words is not known by our system. We would need more training data.</w:t>
      </w:r>
    </w:p>
    <w:p w:rsidR="00FA72DA" w:rsidRDefault="00FA72DA" w:rsidP="00FA72DA">
      <w:r w:rsidRPr="007A4B78">
        <w:t>If we train the network on Adventures of Huckleberry Finn, Alice's Adventures in Wonderland, A Tale of Two Cities, Frankenstein, Moby Dick, Pride and Prejudice, The Adventures of Tom Sawyer, and War and Peace, wit</w:t>
      </w:r>
      <w:r>
        <w:t xml:space="preserve">h </w:t>
      </w:r>
      <m:oMath>
        <m:r>
          <w:rPr>
            <w:rFonts w:ascii="Cambria Math" w:hAnsi="Cambria Math"/>
          </w:rPr>
          <m:t>n=5</m:t>
        </m:r>
      </m:oMath>
      <w:r w:rsidRPr="007A4B78">
        <w:t>, we get:</w:t>
      </w:r>
    </w:p>
    <w:p w:rsidR="00FA72DA" w:rsidRDefault="00FA72DA" w:rsidP="00FA72DA">
      <w:pPr>
        <w:pStyle w:val="NoSpacing"/>
      </w:pPr>
      <w:r>
        <w:t>&gt;&gt;&gt; I know that</w:t>
      </w:r>
    </w:p>
    <w:p w:rsidR="00FA72DA" w:rsidRDefault="00FA72DA" w:rsidP="00FA72DA">
      <w:pPr>
        <w:pStyle w:val="NoSpacing"/>
      </w:pPr>
      <w:r>
        <w:t xml:space="preserve"> ('this', 0.1499999999999996)</w:t>
      </w:r>
    </w:p>
    <w:p w:rsidR="00FA72DA" w:rsidRDefault="00FA72DA" w:rsidP="00FA72DA">
      <w:pPr>
        <w:pStyle w:val="NoSpacing"/>
      </w:pPr>
      <w:r>
        <w:t xml:space="preserve"> ('your', 0.06666666666666678)</w:t>
      </w:r>
    </w:p>
    <w:p w:rsidR="00FA72DA" w:rsidRDefault="00FA72DA" w:rsidP="00FA72DA">
      <w:pPr>
        <w:pStyle w:val="NoSpacing"/>
      </w:pPr>
      <w:r>
        <w:t xml:space="preserve"> ('to', 0.06666666666666678)</w:t>
      </w:r>
    </w:p>
    <w:p w:rsidR="00FA72DA" w:rsidRDefault="00FA72DA" w:rsidP="00FA72DA">
      <w:pPr>
        <w:pStyle w:val="NoSpacing"/>
      </w:pPr>
      <w:r>
        <w:t xml:space="preserve"> ('no', 0.06666666666666678)</w:t>
      </w:r>
    </w:p>
    <w:p w:rsidR="00FA72DA" w:rsidRDefault="00FA72DA" w:rsidP="00FA72DA">
      <w:pPr>
        <w:pStyle w:val="NoSpacing"/>
      </w:pPr>
      <w:r>
        <w:t xml:space="preserve"> ('he', 0.06666666666666678)</w:t>
      </w:r>
    </w:p>
    <w:p w:rsidR="00FA72DA" w:rsidRDefault="00FA72DA" w:rsidP="00FA72DA">
      <w:pPr>
        <w:pStyle w:val="NoSpacing"/>
      </w:pPr>
      <w:r>
        <w:t xml:space="preserve"> ('the', 0.06666666666666678)</w:t>
      </w:r>
    </w:p>
    <w:p w:rsidR="00FA72DA" w:rsidRDefault="00FA72DA" w:rsidP="00FA72DA">
      <w:pPr>
        <w:pStyle w:val="NoSpacing"/>
      </w:pPr>
      <w:r>
        <w:t xml:space="preserve"> ('I', 0.06666666666666678)</w:t>
      </w:r>
    </w:p>
    <w:p w:rsidR="00FA72DA" w:rsidRDefault="00FA72DA" w:rsidP="00FA72DA">
      <w:pPr>
        <w:pStyle w:val="NoSpacing"/>
      </w:pPr>
      <w:r>
        <w:lastRenderedPageBreak/>
        <w:t xml:space="preserve"> ('in', 0.01666666666666666)</w:t>
      </w:r>
    </w:p>
    <w:p w:rsidR="00FA72DA" w:rsidRDefault="00FA72DA" w:rsidP="00FA72DA">
      <w:pPr>
        <w:pStyle w:val="NoSpacing"/>
      </w:pPr>
      <w:r>
        <w:t xml:space="preserve"> ('at', 0.01666666666666666)</w:t>
      </w:r>
    </w:p>
    <w:p w:rsidR="00FA72DA" w:rsidRDefault="00FA72DA" w:rsidP="00FA72DA">
      <w:pPr>
        <w:pStyle w:val="NoSpacing"/>
      </w:pPr>
      <w:r>
        <w:t xml:space="preserve"> ('you', 0.01666666666666666)</w:t>
      </w:r>
    </w:p>
    <w:p w:rsidR="00FA72DA" w:rsidRDefault="00FA72DA" w:rsidP="00FA72DA">
      <w:pPr>
        <w:pStyle w:val="NoSpacing"/>
      </w:pPr>
      <w:r>
        <w:t xml:space="preserve"> ('either', 0.01666666666666666)</w:t>
      </w:r>
    </w:p>
    <w:p w:rsidR="00FA72DA" w:rsidRDefault="00FA72DA" w:rsidP="00FA72DA">
      <w:pPr>
        <w:pStyle w:val="NoSpacing"/>
      </w:pPr>
      <w:r>
        <w:t xml:space="preserve"> ('while', 0.01666666666666666)</w:t>
      </w:r>
    </w:p>
    <w:p w:rsidR="00FA72DA" w:rsidRDefault="00FA72DA" w:rsidP="00FA72DA">
      <w:pPr>
        <w:pStyle w:val="NoSpacing"/>
      </w:pPr>
      <w:r>
        <w:t>...</w:t>
      </w:r>
    </w:p>
    <w:p w:rsidR="00FA72DA" w:rsidRDefault="00FA72DA" w:rsidP="00FA72DA">
      <w:pPr>
        <w:pStyle w:val="NoSpacing"/>
      </w:pPr>
    </w:p>
    <w:p w:rsidR="00FA72DA" w:rsidRDefault="00FA72DA" w:rsidP="00FA72DA">
      <w:r w:rsidRPr="005A2AA9">
        <w:t>These results seem pretty reasonable. However, if we train the network on just Adventures</w:t>
      </w:r>
      <w:r>
        <w:t xml:space="preserve"> of Huckleberry Finn, with </w:t>
      </w:r>
      <m:oMath>
        <m:r>
          <w:rPr>
            <w:rFonts w:ascii="Cambria Math" w:hAnsi="Cambria Math"/>
          </w:rPr>
          <m:t>n=4</m:t>
        </m:r>
      </m:oMath>
      <w:r w:rsidRPr="005A2AA9">
        <w:t>, then we get:</w:t>
      </w:r>
    </w:p>
    <w:p w:rsidR="00FA72DA" w:rsidRDefault="00FA72DA" w:rsidP="00FA72DA">
      <w:pPr>
        <w:pStyle w:val="NoSpacing"/>
      </w:pPr>
      <w:r>
        <w:t>&gt;&gt;&gt; I know that</w:t>
      </w:r>
    </w:p>
    <w:p w:rsidR="00FA72DA" w:rsidRDefault="00FA72DA" w:rsidP="00FA72DA">
      <w:pPr>
        <w:pStyle w:val="NoSpacing"/>
      </w:pPr>
      <w:r>
        <w:t xml:space="preserve"> ('is', 0.5)</w:t>
      </w:r>
    </w:p>
    <w:p w:rsidR="00FA72DA" w:rsidRDefault="00FA72DA" w:rsidP="00FA72DA">
      <w:pPr>
        <w:pStyle w:val="NoSpacing"/>
      </w:pPr>
      <w:r>
        <w:t xml:space="preserve"> ('island', 0.5)</w:t>
      </w:r>
    </w:p>
    <w:p w:rsidR="00FA72DA" w:rsidRDefault="00FA72DA" w:rsidP="00FA72DA">
      <w:pPr>
        <w:pStyle w:val="NoSpacing"/>
      </w:pPr>
    </w:p>
    <w:p w:rsidR="00FA72DA" w:rsidRDefault="00FA72DA" w:rsidP="00FA72DA">
      <w:r w:rsidRPr="00A232E4">
        <w:t>Each one of these sugge</w:t>
      </w:r>
      <w:r>
        <w:t xml:space="preserve">stions has a probability of </w:t>
      </w:r>
      <m:oMath>
        <m:r>
          <w:rPr>
            <w:rFonts w:ascii="Cambria Math" w:hAnsi="Cambria Math"/>
          </w:rPr>
          <m:t>0.5</m:t>
        </m:r>
      </m:oMath>
      <w:r>
        <w:t xml:space="preserve"> </w:t>
      </w:r>
      <w:r w:rsidRPr="00A232E4">
        <w:t xml:space="preserve"> because those are the only instances in the book where this phrase "I know that" was used. This shows how you need lots of training data if you want to make suggestions over a wide range of sentences.</w:t>
      </w:r>
    </w:p>
    <w:p w:rsidR="00FA72DA" w:rsidRDefault="00FA72DA" w:rsidP="00FA72DA">
      <w:r w:rsidRPr="00036BBE">
        <w:t>The present program has a number of issues. First of all, when creating the network based</w:t>
      </w:r>
      <w:r>
        <w:t xml:space="preserve"> on all the books with the </w:t>
      </w:r>
      <m:oMath>
        <m:r>
          <w:rPr>
            <w:rFonts w:ascii="Cambria Math" w:hAnsi="Cambria Math"/>
          </w:rPr>
          <m:t>n=3</m:t>
        </m:r>
      </m:oMath>
      <w:r w:rsidRPr="00036BBE">
        <w:t xml:space="preserve"> case, it uses about 1.25 GiB of RAM and takes about 18 seconds. Then performing a prediction using two observed words takes about 13 seconds. This is much too slow for practical use. In addition, </w:t>
      </w:r>
      <w:r>
        <w:t>these</w:t>
      </w:r>
      <w:r w:rsidRPr="00036BBE">
        <w:t xml:space="preserve"> results are all case-sensitive, meaning that a prediction ba</w:t>
      </w:r>
      <w:r>
        <w:t xml:space="preserve">sed on "We are here" with </w:t>
      </w:r>
      <m:oMath>
        <m:r>
          <w:rPr>
            <w:rFonts w:ascii="Cambria Math" w:hAnsi="Cambria Math"/>
          </w:rPr>
          <m:t>n≥4</m:t>
        </m:r>
      </m:oMath>
      <w:r w:rsidRPr="00036BBE">
        <w:t xml:space="preserve"> would be differ</w:t>
      </w:r>
      <w:r>
        <w:t xml:space="preserve">ent than "we are here" (if </w:t>
      </w:r>
      <m:oMath>
        <m:r>
          <w:rPr>
            <w:rFonts w:ascii="Cambria Math" w:hAnsi="Cambria Math"/>
          </w:rPr>
          <m:t>n=3</m:t>
        </m:r>
      </m:oMath>
      <w:r w:rsidRPr="00036BBE">
        <w:t xml:space="preserve"> then it would search for "are here" and the case of "We" would not affect the results). This may have been a bad idea when using only a small set of training data. With more training data this might be beneficial since you could predict proper nouns being capitalized for instance. Finally, </w:t>
      </w:r>
      <w:r>
        <w:t>we</w:t>
      </w:r>
      <w:r w:rsidRPr="00036BBE">
        <w:t xml:space="preserve"> removed all punctuation except for single quotes and hyphens from words. Thus the prediction does not predict the end of a sentence and the beginning of a new one. Though, likely predicting the next</w:t>
      </w:r>
      <w:r>
        <w:t xml:space="preserve"> sentence would need a larger </w:t>
      </w:r>
      <m:oMath>
        <m:r>
          <w:rPr>
            <w:rFonts w:ascii="Cambria Math" w:hAnsi="Cambria Math"/>
          </w:rPr>
          <m:t>n</m:t>
        </m:r>
        <m:r>
          <w:rPr>
            <w:rFonts w:ascii="Cambria Math"/>
          </w:rPr>
          <m:t xml:space="preserve"> </m:t>
        </m:r>
      </m:oMath>
      <w:r w:rsidRPr="00036BBE">
        <w:t>since the next sentence probably requires more context for an accurate prediction. Overall, the results show potential but are far from actually being useful.</w:t>
      </w:r>
    </w:p>
    <w:p w:rsidR="00FA72DA" w:rsidRPr="00D922F4" w:rsidRDefault="00FA72DA" w:rsidP="00FA72DA">
      <w:r>
        <w:t>The major issue encountered in this simple program that will be problematic for our thermal soaring project is the length of time it took to perform the inference. We want to try taking live sensor data and then send new commands back fairly quickly. Taking 18 seconds might be too long since the plane may have passed entirely through the thermal by that point.</w:t>
      </w:r>
    </w:p>
    <w:p w:rsidR="00FA72DA" w:rsidRDefault="00FA72DA" w:rsidP="00FA72DA">
      <w:pPr>
        <w:pStyle w:val="Heading3"/>
      </w:pPr>
      <w:bookmarkStart w:id="135" w:name="_Ref448948291"/>
      <w:bookmarkStart w:id="136" w:name="_Toc448954881"/>
      <w:bookmarkStart w:id="137" w:name="_Toc452907109"/>
      <w:r>
        <w:t>Thermal Soaring: Learning the Network</w:t>
      </w:r>
      <w:bookmarkEnd w:id="135"/>
      <w:bookmarkEnd w:id="136"/>
      <w:bookmarkEnd w:id="137"/>
    </w:p>
    <w:p w:rsidR="00FA72DA" w:rsidRDefault="00FA72DA" w:rsidP="00FA72DA">
      <w:r>
        <w:t>In our problem, the network might not be so easy to write down based on intuition as in the word prediction case. However, it is possible to learn the network in addition to the conditional probability tables.</w:t>
      </w:r>
    </w:p>
    <w:p w:rsidR="00FA72DA" w:rsidRDefault="00FA72DA" w:rsidP="00FA72DA">
      <w:r>
        <w:t xml:space="preserve">We </w:t>
      </w:r>
      <w:r w:rsidRPr="00E1064D">
        <w:t xml:space="preserve">recorded data from the simulator and used this to learn relationships in the data. In the data each subsequent row is at the next time step, so it is learning a network for how parameters at time </w:t>
      </w:r>
      <m:oMath>
        <m:r>
          <w:rPr>
            <w:rFonts w:ascii="Cambria Math" w:hAnsi="Cambria Math"/>
          </w:rPr>
          <m:t>t</m:t>
        </m:r>
      </m:oMath>
      <w:r w:rsidRPr="00E1064D">
        <w:t xml:space="preserve"> affect parameters at time </w:t>
      </w:r>
      <m:oMath>
        <m:r>
          <w:rPr>
            <w:rFonts w:ascii="Cambria Math" w:hAnsi="Cambria Math"/>
          </w:rPr>
          <m:t>t+1</m:t>
        </m:r>
      </m:oMath>
      <w:r w:rsidRPr="00E1064D">
        <w:t xml:space="preserve">. You can see </w:t>
      </w:r>
      <w:r>
        <w:t xml:space="preserve">in </w:t>
      </w:r>
      <w:r>
        <w:fldChar w:fldCharType="begin"/>
      </w:r>
      <w:r>
        <w:instrText xml:space="preserve"> REF _Ref448859799 \h </w:instrText>
      </w:r>
      <w:r>
        <w:fldChar w:fldCharType="separate"/>
      </w:r>
      <w:r w:rsidR="00801841">
        <w:t xml:space="preserve">Figure </w:t>
      </w:r>
      <w:r w:rsidR="00801841">
        <w:rPr>
          <w:noProof/>
        </w:rPr>
        <w:t>24</w:t>
      </w:r>
      <w:r>
        <w:fldChar w:fldCharType="end"/>
      </w:r>
      <w:r w:rsidR="002241B6">
        <w:t xml:space="preserve"> back in section </w:t>
      </w:r>
      <w:r w:rsidR="002241B6">
        <w:fldChar w:fldCharType="begin"/>
      </w:r>
      <w:r w:rsidR="002241B6">
        <w:instrText xml:space="preserve"> REF _Ref452374524 \r \h </w:instrText>
      </w:r>
      <w:r w:rsidR="002241B6">
        <w:fldChar w:fldCharType="separate"/>
      </w:r>
      <w:r w:rsidR="00801841">
        <w:t>3.7.1</w:t>
      </w:r>
      <w:r w:rsidR="002241B6">
        <w:fldChar w:fldCharType="end"/>
      </w:r>
      <w:r>
        <w:t xml:space="preserve"> </w:t>
      </w:r>
      <w:r w:rsidRPr="00E1064D">
        <w:t xml:space="preserve">that it learned that the throttle value at time </w:t>
      </w:r>
      <m:oMath>
        <m:r>
          <w:rPr>
            <w:rFonts w:ascii="Cambria Math" w:hAnsi="Cambria Math"/>
          </w:rPr>
          <m:t>t</m:t>
        </m:r>
      </m:oMath>
      <w:r w:rsidRPr="00E1064D">
        <w:t xml:space="preserve"> affects not only the throttle value at time </w:t>
      </w:r>
      <m:oMath>
        <m:r>
          <w:rPr>
            <w:rFonts w:ascii="Cambria Math" w:hAnsi="Cambria Math"/>
          </w:rPr>
          <m:t>t+1</m:t>
        </m:r>
      </m:oMath>
      <w:r w:rsidRPr="00E1064D">
        <w:t xml:space="preserve"> but also the pitch which affects the vertical velocity. The idea here is that we may be able to better predict </w:t>
      </w:r>
      <w:r w:rsidRPr="00E1064D">
        <w:lastRenderedPageBreak/>
        <w:t>if we're in a thermal by using multiple parameters rather than just vertical velocity, extracting the most information as possible from the limited data we receive from the autopilot. For instance, if we were just using vertical velocity, we may predict we're in a thermal if we increase the throttle.</w:t>
      </w:r>
    </w:p>
    <w:p w:rsidR="00FA72DA" w:rsidRDefault="00FA72DA" w:rsidP="00FA72DA">
      <w:r>
        <w:t>CaMML is free software available to learn networks from data that was used here. Simulation data was recorded in the CRRCSim simulator using the Python MAVLink interface. This data was then discretized since CaMML does not currently support continuous variables. CaMML can either learn a Bayesian network or a dynamic Bayesian network, and then it exports the learned network as a .dne file that can be opened in SamIAm, another free program. In SamIAm, you can create a new network and then also open the .dne file from CaMML and copy/paste into this new SamIAm network. Then SamIAm has an auto arrange function that allows for visualization of the network.</w:t>
      </w:r>
    </w:p>
    <w:p w:rsidR="00FA72DA" w:rsidRDefault="00FA72DA" w:rsidP="00FA72DA">
      <w:r>
        <w:t>Beyond learning how to create Bayesian networks and how to learn them from data, this avenue was not further pursued due to lack of time. This is an opportunity for future developments.</w:t>
      </w:r>
    </w:p>
    <w:p w:rsidR="00FA72DA" w:rsidRDefault="00FA72DA" w:rsidP="00FA72DA">
      <w:pPr>
        <w:pStyle w:val="Heading2"/>
      </w:pPr>
      <w:bookmarkStart w:id="138" w:name="_Toc452907110"/>
      <w:r>
        <w:t>Future Work</w:t>
      </w:r>
      <w:bookmarkEnd w:id="138"/>
    </w:p>
    <w:p w:rsidR="00FA72DA" w:rsidRDefault="00E056B1" w:rsidP="00355FB4">
      <w:r>
        <w:t xml:space="preserve">Thermals are not stationary. </w:t>
      </w:r>
      <w:r w:rsidR="00FE3D35">
        <w:t xml:space="preserve">This means that data collected in the last 5 seconds and 45 seconds ago should not </w:t>
      </w:r>
      <w:r w:rsidR="00096EBB">
        <w:t xml:space="preserve">be looked upon </w:t>
      </w:r>
      <w:r w:rsidR="00DE1BEF">
        <w:t>as having the same value</w:t>
      </w:r>
      <w:r w:rsidR="00FE3D35">
        <w:t xml:space="preserve">. </w:t>
      </w:r>
      <w:r w:rsidR="00791A5E">
        <w:t xml:space="preserve">One possible way to incorporate how more recent data is more relevant is through using </w:t>
      </w:r>
      <w:r w:rsidR="00FA72DA">
        <w:t>Lawrance’s separable squared-e</w:t>
      </w:r>
      <w:r w:rsidR="00761234">
        <w:t xml:space="preserve">xponential covariance function for Gaussian process regression. </w:t>
      </w:r>
      <w:r w:rsidR="003E3BE2">
        <w:t xml:space="preserve">In addition, </w:t>
      </w:r>
      <w:r w:rsidR="00FA72DA">
        <w:t xml:space="preserve">scikit-learn </w:t>
      </w:r>
      <w:r w:rsidR="006A6DDD">
        <w:t xml:space="preserve">does not allow for </w:t>
      </w:r>
      <w:r w:rsidR="00EC2679">
        <w:t xml:space="preserve">Gaussian process regression </w:t>
      </w:r>
      <w:r w:rsidR="006A6DDD">
        <w:t xml:space="preserve">to be run on </w:t>
      </w:r>
      <w:r w:rsidR="00FA72DA">
        <w:t xml:space="preserve">multiple data at the same point. This </w:t>
      </w:r>
      <w:r w:rsidR="00CB3038">
        <w:t>may make</w:t>
      </w:r>
      <w:r w:rsidR="00FA72DA">
        <w:t xml:space="preserve"> it difficult to use information from the last orbit around the thermal if the plane flies through the same position. This separable covariance function may </w:t>
      </w:r>
      <w:r w:rsidR="000A15B9">
        <w:t xml:space="preserve">also </w:t>
      </w:r>
      <w:r w:rsidR="00FA72DA">
        <w:t>resolve this issue.</w:t>
      </w:r>
    </w:p>
    <w:p w:rsidR="006D5DDB" w:rsidRDefault="006D5DDB" w:rsidP="00355FB4">
      <w:r>
        <w:t xml:space="preserve">Presently the decision making in simulation just sets a constant radius around the highest point predicted by Gaussian process regression, which is assumed to be the thermal center. </w:t>
      </w:r>
      <w:r w:rsidR="00F32299">
        <w:t xml:space="preserve">This radius is likely not ideal. In fact, in some simulation tests, if the thermal was small enough, the set orbit radius may keep the glider in the downdraft region continuously, which would result in the glider losing altitude rather than gaining altitude. The decision making algorithm could be improved to choose an ideal orbit from the vertical velocity predictions based on what would result in the highest energy gained and also not orbit a thermal if the plane would not be able to turn sharp enough to stay within the region of rising air. An alternative to developing this decision making is to integrate with the policy creation code described in section </w:t>
      </w:r>
      <w:r w:rsidR="00F32299">
        <w:fldChar w:fldCharType="begin"/>
      </w:r>
      <w:r w:rsidR="00F32299">
        <w:instrText xml:space="preserve"> REF _Ref452375316 \r \h </w:instrText>
      </w:r>
      <w:r w:rsidR="00F32299">
        <w:fldChar w:fldCharType="separate"/>
      </w:r>
      <w:r w:rsidR="00801841">
        <w:t>4</w:t>
      </w:r>
      <w:r w:rsidR="00F32299">
        <w:fldChar w:fldCharType="end"/>
      </w:r>
      <w:r w:rsidR="007F7FE1">
        <w:t xml:space="preserve"> which would </w:t>
      </w:r>
      <w:r w:rsidR="00B56159">
        <w:t xml:space="preserve">automatically </w:t>
      </w:r>
      <w:r w:rsidR="007F7FE1">
        <w:t xml:space="preserve">learn how to behave </w:t>
      </w:r>
      <w:r w:rsidR="00B56159">
        <w:t>satisfactorily</w:t>
      </w:r>
      <w:r w:rsidR="007F7FE1">
        <w:t>.</w:t>
      </w:r>
    </w:p>
    <w:p w:rsidR="00DA601A" w:rsidRDefault="00B87C62" w:rsidP="00355FB4">
      <w:r>
        <w:t xml:space="preserve">If Bayesian parameter estimation was to be </w:t>
      </w:r>
      <w:r w:rsidR="000052BD">
        <w:t>explored further</w:t>
      </w:r>
      <w:r>
        <w:t xml:space="preserve">, a more complex model could be developed </w:t>
      </w:r>
      <w:r w:rsidR="00B24AB5">
        <w:t xml:space="preserve">that may perform as well as </w:t>
      </w:r>
      <w:r w:rsidR="00C70A71">
        <w:t xml:space="preserve">or better than </w:t>
      </w:r>
      <w:r w:rsidR="00B24AB5">
        <w:t xml:space="preserve">Gaussian process regression </w:t>
      </w:r>
      <w:r w:rsidR="00FA72DA">
        <w:t xml:space="preserve">on </w:t>
      </w:r>
      <w:r w:rsidR="0001768B">
        <w:t>the simulated thermals</w:t>
      </w:r>
      <w:r w:rsidR="00B24AB5">
        <w:t xml:space="preserve">. </w:t>
      </w:r>
      <w:r w:rsidR="005022F4">
        <w:t>If this were to be done, work would also have to be done to make the Bayesian parameter estimation run much faster.</w:t>
      </w:r>
    </w:p>
    <w:p w:rsidR="009B0C4C" w:rsidRDefault="009B0C4C" w:rsidP="00355FB4">
      <w:r>
        <w:t xml:space="preserve">Finally, as described in section </w:t>
      </w:r>
      <w:r>
        <w:fldChar w:fldCharType="begin"/>
      </w:r>
      <w:r>
        <w:instrText xml:space="preserve"> REF _Ref452374752 \r \h </w:instrText>
      </w:r>
      <w:r>
        <w:fldChar w:fldCharType="separate"/>
      </w:r>
      <w:r w:rsidR="00801841">
        <w:t>3.7</w:t>
      </w:r>
      <w:r>
        <w:fldChar w:fldCharType="end"/>
      </w:r>
      <w:r>
        <w:t xml:space="preserve">, a future improvement would be to learn Bayesian networks on simulation data to incorporate more sensor data, and in particular, aileron deflection. Another option is more thermal research to figure out how to predict entering a thermal, </w:t>
      </w:r>
      <w:r w:rsidR="00C92647">
        <w:t xml:space="preserve">by hand </w:t>
      </w:r>
      <w:r>
        <w:t>coming up with a network to incorporate this additional data.</w:t>
      </w:r>
    </w:p>
    <w:p w:rsidR="005E255F" w:rsidRDefault="005E255F" w:rsidP="005E255F">
      <w:pPr>
        <w:pStyle w:val="Heading1"/>
      </w:pPr>
      <w:bookmarkStart w:id="139" w:name="_Toc449461723"/>
      <w:bookmarkStart w:id="140" w:name="_Ref452375316"/>
      <w:bookmarkStart w:id="141" w:name="_Toc452907111"/>
      <w:r>
        <w:lastRenderedPageBreak/>
        <w:t>Creating a Policy</w:t>
      </w:r>
      <w:bookmarkEnd w:id="139"/>
      <w:bookmarkEnd w:id="140"/>
      <w:bookmarkEnd w:id="141"/>
    </w:p>
    <w:p w:rsidR="005E255F" w:rsidRDefault="005E255F" w:rsidP="005E255F">
      <w:pPr>
        <w:pStyle w:val="Heading2"/>
      </w:pPr>
      <w:bookmarkStart w:id="142" w:name="_Toc449461724"/>
      <w:bookmarkStart w:id="143" w:name="_Toc452907112"/>
      <w:r>
        <w:t xml:space="preserve">What is </w:t>
      </w:r>
      <w:r w:rsidR="00340C06">
        <w:t>a Policy</w:t>
      </w:r>
      <w:r>
        <w:t>?</w:t>
      </w:r>
      <w:bookmarkEnd w:id="142"/>
      <w:bookmarkEnd w:id="143"/>
    </w:p>
    <w:p w:rsidR="005E255F" w:rsidRDefault="005E255F" w:rsidP="005E255F">
      <w:r>
        <w:t xml:space="preserve">A policy tells the unmanned aerial vehicle (UAV) what </w:t>
      </w:r>
      <w:r w:rsidR="00340C06">
        <w:t>it</w:t>
      </w:r>
      <w:r>
        <w:t xml:space="preserve"> should</w:t>
      </w:r>
      <w:r w:rsidR="00340C06">
        <w:t xml:space="preserve"> do</w:t>
      </w:r>
      <w:r>
        <w:t>, based on what the current situation is. More formally, a policy is a function from states into actions.</w:t>
      </w:r>
    </w:p>
    <w:p w:rsidR="005E255F" w:rsidRDefault="005E255F" w:rsidP="005E255F">
      <w:r>
        <w:t>Some policies are better than others. For example, it would be useless to implement a policy that tells the UAV to always nosedive and crash-land! To capture thi</w:t>
      </w:r>
      <w:r w:rsidR="006C3B6A">
        <w:t xml:space="preserve">s idea, we use the notion of a </w:t>
      </w:r>
      <w:r>
        <w:t>reward. When something good happens, we give the UAV a large reward. When something bad happens (</w:t>
      </w:r>
      <w:r w:rsidR="00340C06">
        <w:t>for example, maybe</w:t>
      </w:r>
      <w:r>
        <w:t xml:space="preserve"> the UAV crashes), </w:t>
      </w:r>
      <w:r w:rsidR="00340C06">
        <w:t xml:space="preserve">then </w:t>
      </w:r>
      <w:r>
        <w:t xml:space="preserve">we give the UAV a small reward. In general, </w:t>
      </w:r>
      <w:r w:rsidR="00340C06">
        <w:t>after each action the UAV takes</w:t>
      </w:r>
      <w:r>
        <w:t xml:space="preserve"> we give a reward corresponding to how good the </w:t>
      </w:r>
      <w:r w:rsidR="00340C06">
        <w:t xml:space="preserve">results of the </w:t>
      </w:r>
      <w:r>
        <w:t xml:space="preserve">action </w:t>
      </w:r>
      <w:r w:rsidR="00340C06">
        <w:t>were</w:t>
      </w:r>
      <w:r>
        <w:t xml:space="preserve">. </w:t>
      </w:r>
    </w:p>
    <w:p w:rsidR="005E255F" w:rsidRDefault="005E255F" w:rsidP="005E255F">
      <w:r>
        <w:t>The best policy is the one that gives the UAV the most</w:t>
      </w:r>
      <w:r w:rsidR="002D5EF8">
        <w:t xml:space="preserve"> possible reward. More formally,</w:t>
      </w:r>
      <w:r>
        <w:t xml:space="preserve"> an optimal policy for a scenario is one that maximizes the learning agent’s expected value of reward </w:t>
      </w:r>
      <w:r w:rsidR="002D5EF8">
        <w:t>for</w:t>
      </w:r>
      <w:r>
        <w:t xml:space="preserve"> the scenario in question.</w:t>
      </w:r>
    </w:p>
    <w:p w:rsidR="005E255F" w:rsidRDefault="005E255F" w:rsidP="005E255F">
      <w:r>
        <w:t xml:space="preserve">The notion of a reward may seem a bit abstract. In our case, we are interested in maximizing the energy that the UAV gets from the thermal. Therefore, we </w:t>
      </w:r>
      <w:r w:rsidR="002D5EF8">
        <w:t>should</w:t>
      </w:r>
      <w:r>
        <w:t xml:space="preserve"> reward something related to the energy the UAV has. </w:t>
      </w:r>
      <w:r w:rsidR="002379B9">
        <w:t>As a first try, we are rewarding</w:t>
      </w:r>
      <w:r>
        <w:t xml:space="preserve"> the height of the UAV, since this </w:t>
      </w:r>
      <w:r w:rsidR="002379B9">
        <w:t>strongly correlates</w:t>
      </w:r>
      <w:r>
        <w:t xml:space="preserve"> to energy. </w:t>
      </w:r>
      <w:r w:rsidR="002379B9">
        <w:t>In the future, we plan to reward</w:t>
      </w:r>
      <w:r>
        <w:t xml:space="preserve"> the total energy of the UAV, which includes energy from movement, </w:t>
      </w:r>
      <w:r w:rsidR="002379B9">
        <w:t xml:space="preserve">energy due to height, </w:t>
      </w:r>
      <w:r>
        <w:t>and energy stored in batteries.</w:t>
      </w:r>
    </w:p>
    <w:p w:rsidR="005E255F" w:rsidRDefault="005E255F" w:rsidP="005E255F">
      <w:r>
        <w:t xml:space="preserve">To summarize, a policy is a strategy the UAV follows to </w:t>
      </w:r>
      <w:r w:rsidR="002379B9">
        <w:t>meet the goals we set for it.</w:t>
      </w:r>
      <w:r>
        <w:t xml:space="preserve"> </w:t>
      </w:r>
      <w:r w:rsidR="002379B9">
        <w:t>In our case, an optimal policy would</w:t>
      </w:r>
      <w:r>
        <w:t xml:space="preserve"> tell the UAV how to maximize the energy it gets from thermals it encounters.</w:t>
      </w:r>
    </w:p>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Pr="004C70B6" w:rsidRDefault="005E255F" w:rsidP="005E255F"/>
    <w:p w:rsidR="005E255F" w:rsidRDefault="00640056" w:rsidP="005E255F">
      <w:pPr>
        <w:pStyle w:val="Heading2"/>
      </w:pPr>
      <w:bookmarkStart w:id="144" w:name="_Toc449461725"/>
      <w:bookmarkStart w:id="145" w:name="_Toc452907113"/>
      <w:r>
        <w:lastRenderedPageBreak/>
        <w:t xml:space="preserve">Using the </w:t>
      </w:r>
      <w:r w:rsidR="005E255F">
        <w:t>Policy: States and Actions</w:t>
      </w:r>
      <w:bookmarkEnd w:id="144"/>
      <w:bookmarkEnd w:id="145"/>
    </w:p>
    <w:p w:rsidR="005E255F" w:rsidRDefault="005E255F" w:rsidP="005E255F">
      <w:r>
        <w:t>We</w:t>
      </w:r>
      <w:r w:rsidR="00640056">
        <w:t xml:space="preserve"> have </w:t>
      </w:r>
      <w:r>
        <w:t xml:space="preserve">described a policy as a function from states into actions. As shown in </w:t>
      </w:r>
      <w:r>
        <w:fldChar w:fldCharType="begin"/>
      </w:r>
      <w:r>
        <w:instrText xml:space="preserve"> REF _Ref449273823 \h </w:instrText>
      </w:r>
      <w:r>
        <w:fldChar w:fldCharType="separate"/>
      </w:r>
      <w:r w:rsidR="00801841">
        <w:t xml:space="preserve">Figure </w:t>
      </w:r>
      <w:r w:rsidR="00801841">
        <w:rPr>
          <w:noProof/>
        </w:rPr>
        <w:t>26</w:t>
      </w:r>
      <w:r>
        <w:fldChar w:fldCharType="end"/>
      </w:r>
      <w:r w:rsidR="00640056">
        <w:t xml:space="preserve">, the policy receives </w:t>
      </w:r>
      <w:r w:rsidR="00EF208F">
        <w:t xml:space="preserve">state information </w:t>
      </w:r>
      <w:r>
        <w:t xml:space="preserve">that tells </w:t>
      </w:r>
      <w:r w:rsidR="006E54E3">
        <w:t>it</w:t>
      </w:r>
      <w:r>
        <w:t xml:space="preserve"> “What does the thermal</w:t>
      </w:r>
      <w:r w:rsidR="00EF208F">
        <w:t xml:space="preserve"> look like?” and it </w:t>
      </w:r>
      <w:r w:rsidR="006E54E3">
        <w:t xml:space="preserve">outputs </w:t>
      </w:r>
      <w:r>
        <w:t xml:space="preserve">an action </w:t>
      </w:r>
      <w:r w:rsidR="006E54E3">
        <w:t>that is sent to the autopilot for actuation by the UAV.</w:t>
      </w:r>
      <w:r>
        <w:t xml:space="preserve"> </w:t>
      </w:r>
      <w:r w:rsidR="00EF208F">
        <w:t xml:space="preserve">We next discuss </w:t>
      </w:r>
      <w:r w:rsidR="00CA57B5">
        <w:t xml:space="preserve">the </w:t>
      </w:r>
      <w:r w:rsidR="006C3B6A">
        <w:t>details</w:t>
      </w:r>
      <w:r w:rsidR="00CA57B5">
        <w:t xml:space="preserve"> of this state information and action information. </w:t>
      </w:r>
    </w:p>
    <w:p w:rsidR="005E255F" w:rsidRDefault="0051365F" w:rsidP="005E255F">
      <w:r>
        <w:t>T</w:t>
      </w:r>
      <w:r w:rsidR="005E255F">
        <w:t>he input data consists of a model of what the thermal looks like</w:t>
      </w:r>
      <w:r>
        <w:t xml:space="preserve">. This model estimates the energy available from the thermal </w:t>
      </w:r>
      <w:r w:rsidR="005E255F">
        <w:t>at each point. That is, the input data is a function from (x,y</w:t>
      </w:r>
      <w:r>
        <w:t>,z</w:t>
      </w:r>
      <w:r w:rsidR="005E255F">
        <w:t>) position into energy values.</w:t>
      </w:r>
    </w:p>
    <w:p w:rsidR="005E255F" w:rsidRDefault="0051365F" w:rsidP="005E255F">
      <w:r>
        <w:t>T</w:t>
      </w:r>
      <w:r w:rsidR="005E255F">
        <w:t xml:space="preserve">he action output by the policy is a </w:t>
      </w:r>
      <w:r>
        <w:t>high-level</w:t>
      </w:r>
      <w:r w:rsidR="005E255F">
        <w:t xml:space="preserve"> command interpreted and executed by the autopilot. </w:t>
      </w:r>
      <w:r w:rsidR="00DB2669">
        <w:t>Currently, t</w:t>
      </w:r>
      <w:r w:rsidR="00CA0E05">
        <w:t>he UAV can choose from</w:t>
      </w:r>
      <w:r w:rsidR="00DB2669">
        <w:t xml:space="preserve"> the following actions: move </w:t>
      </w:r>
      <w:r w:rsidR="005E255F">
        <w:t xml:space="preserve">closer to the </w:t>
      </w:r>
      <w:r w:rsidR="00DB2669">
        <w:t xml:space="preserve">thermal </w:t>
      </w:r>
      <w:r w:rsidR="005E255F">
        <w:t xml:space="preserve">center, move further from the </w:t>
      </w:r>
      <w:r w:rsidR="00DB2669">
        <w:t xml:space="preserve">thermal </w:t>
      </w:r>
      <w:r w:rsidR="005E255F">
        <w:t xml:space="preserve">center, </w:t>
      </w:r>
      <w:r w:rsidR="00DB2669">
        <w:t>or</w:t>
      </w:r>
      <w:r w:rsidR="005E255F">
        <w:t xml:space="preserve"> orbit</w:t>
      </w:r>
      <w:r w:rsidR="00DB2669">
        <w:t xml:space="preserve"> at the current radius</w:t>
      </w:r>
      <w:r w:rsidR="005E255F">
        <w:t>.</w:t>
      </w:r>
      <w:r>
        <w:t xml:space="preserve"> </w:t>
      </w:r>
      <w:r w:rsidR="00E36EDB">
        <w:t>A</w:t>
      </w:r>
      <w:r>
        <w:t xml:space="preserve">n aspect of current work </w:t>
      </w:r>
      <w:r w:rsidR="00E36EDB">
        <w:t xml:space="preserve">is </w:t>
      </w:r>
      <w:r>
        <w:t>to increase the number of actions that the UAV can choose from, allowing the UAV to take full advantage of the flexibility in policy formation offered by machine learning techniques.</w:t>
      </w:r>
    </w:p>
    <w:p w:rsidR="00CA0E05" w:rsidRDefault="00CA0E05" w:rsidP="005E255F"/>
    <w:p w:rsidR="00E36EDB" w:rsidRDefault="00E36EDB" w:rsidP="005E255F"/>
    <w:p w:rsidR="00E36EDB" w:rsidRDefault="00E36EDB" w:rsidP="005E255F"/>
    <w:p w:rsidR="005E255F" w:rsidRDefault="00EB405D" w:rsidP="005E255F">
      <w:r>
        <w:rPr>
          <w:noProof/>
          <w:lang w:eastAsia="ja-JP"/>
        </w:rPr>
        <w:drawing>
          <wp:anchor distT="0" distB="0" distL="114300" distR="114300" simplePos="0" relativeHeight="251712000" behindDoc="1" locked="0" layoutInCell="1" allowOverlap="1" wp14:anchorId="52ADB6EC" wp14:editId="6D4F683A">
            <wp:simplePos x="0" y="0"/>
            <wp:positionH relativeFrom="margin">
              <wp:align>right</wp:align>
            </wp:positionH>
            <wp:positionV relativeFrom="paragraph">
              <wp:posOffset>478790</wp:posOffset>
            </wp:positionV>
            <wp:extent cx="5943600" cy="3378200"/>
            <wp:effectExtent l="0" t="0" r="0" b="0"/>
            <wp:wrapTight wrapText="bothSides">
              <wp:wrapPolygon edited="0">
                <wp:start x="0" y="0"/>
                <wp:lineTo x="0" y="21438"/>
                <wp:lineTo x="21531" y="21438"/>
                <wp:lineTo x="21531"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5943600" cy="3378200"/>
                    </a:xfrm>
                    <a:prstGeom prst="rect">
                      <a:avLst/>
                    </a:prstGeom>
                  </pic:spPr>
                </pic:pic>
              </a:graphicData>
            </a:graphic>
            <wp14:sizeRelH relativeFrom="page">
              <wp14:pctWidth>0</wp14:pctWidth>
            </wp14:sizeRelH>
            <wp14:sizeRelV relativeFrom="page">
              <wp14:pctHeight>0</wp14:pctHeight>
            </wp14:sizeRelV>
          </wp:anchor>
        </w:drawing>
      </w:r>
    </w:p>
    <w:p w:rsidR="005E255F" w:rsidRDefault="005E255F" w:rsidP="005E255F">
      <w:pPr>
        <w:keepNext/>
      </w:pPr>
    </w:p>
    <w:p w:rsidR="005E255F" w:rsidRDefault="005E255F" w:rsidP="005E255F">
      <w:pPr>
        <w:pStyle w:val="Caption"/>
      </w:pPr>
      <w:bookmarkStart w:id="146" w:name="_Ref449273823"/>
      <w:bookmarkStart w:id="147" w:name="_Ref449273812"/>
      <w:bookmarkStart w:id="148" w:name="_Toc452907185"/>
      <w:r>
        <w:t xml:space="preserve">Figure </w:t>
      </w:r>
      <w:fldSimple w:instr=" SEQ Figure \* ARABIC ">
        <w:r w:rsidR="00801841">
          <w:rPr>
            <w:noProof/>
          </w:rPr>
          <w:t>26</w:t>
        </w:r>
      </w:fldSimple>
      <w:bookmarkEnd w:id="146"/>
      <w:r>
        <w:t>: The structure of our solution</w:t>
      </w:r>
      <w:bookmarkEnd w:id="147"/>
      <w:bookmarkEnd w:id="148"/>
    </w:p>
    <w:p w:rsidR="005E255F" w:rsidRDefault="005E255F" w:rsidP="005E255F">
      <w:pPr>
        <w:pStyle w:val="Heading2"/>
      </w:pPr>
      <w:bookmarkStart w:id="149" w:name="_Toc449461726"/>
      <w:bookmarkStart w:id="150" w:name="_Toc452907114"/>
      <w:r>
        <w:lastRenderedPageBreak/>
        <w:t>How to Form a Policy?</w:t>
      </w:r>
      <w:bookmarkEnd w:id="149"/>
      <w:bookmarkEnd w:id="150"/>
      <w:r>
        <w:t xml:space="preserve"> </w:t>
      </w:r>
    </w:p>
    <w:p w:rsidR="005E255F" w:rsidRDefault="005E255F" w:rsidP="005E255F">
      <w:r>
        <w:t xml:space="preserve">There are </w:t>
      </w:r>
      <w:r w:rsidR="00DB2669">
        <w:t>many</w:t>
      </w:r>
      <w:r>
        <w:t xml:space="preserve"> ways to come up with a good policy for our </w:t>
      </w:r>
      <w:r w:rsidR="002640DD">
        <w:t xml:space="preserve">thermal soaring </w:t>
      </w:r>
      <w:r>
        <w:t xml:space="preserve">problem. For example, the basic algorithm </w:t>
      </w:r>
      <w:r w:rsidR="00AD20B9">
        <w:t xml:space="preserve">implemented as our baseline method </w:t>
      </w:r>
      <w:r>
        <w:t xml:space="preserve">works </w:t>
      </w:r>
      <w:r w:rsidR="005F21C3">
        <w:t xml:space="preserve">pretty </w:t>
      </w:r>
      <w:r>
        <w:t>well. For this senior project, I</w:t>
      </w:r>
      <w:r w:rsidR="006A5F09">
        <w:t xml:space="preserve"> (David)</w:t>
      </w:r>
      <w:r>
        <w:t xml:space="preserve"> was int</w:t>
      </w:r>
      <w:r w:rsidR="005F21C3">
        <w:t>erested in learning how to use machine learning</w:t>
      </w:r>
      <w:r>
        <w:t xml:space="preserve">. Therefore, I sought out methods of forming a </w:t>
      </w:r>
      <w:r w:rsidR="005F21C3">
        <w:t>policy</w:t>
      </w:r>
      <w:r>
        <w:t xml:space="preserve"> that use machine learning.</w:t>
      </w:r>
    </w:p>
    <w:p w:rsidR="005E255F" w:rsidRDefault="005E255F" w:rsidP="005E255F">
      <w:r>
        <w:t>Machine learning is a huge, extremely popular, and rapidly developing field. Broadly speaking, if</w:t>
      </w:r>
      <w:r w:rsidR="005F21C3">
        <w:t xml:space="preserve"> we say that an algorithm uses machine learning</w:t>
      </w:r>
      <w:r>
        <w:t>, we mean one or more of the following: the behavior of the algorithm can change over time, the algorithm can find patterns or structure unanticipated by the programmer, or the algorithm approximates an unknown</w:t>
      </w:r>
      <w:r w:rsidR="005F21C3">
        <w:t xml:space="preserve"> function</w:t>
      </w:r>
      <w:r>
        <w:t xml:space="preserve">. Using machine learning allows the programmer to develop solutions to a problem that may be </w:t>
      </w:r>
      <w:r w:rsidR="00BF1AD6">
        <w:t xml:space="preserve">too </w:t>
      </w:r>
      <w:r>
        <w:t xml:space="preserve">complicated or time consuming to </w:t>
      </w:r>
      <w:r w:rsidR="005F21C3">
        <w:t>solve analytically</w:t>
      </w:r>
      <w:r>
        <w:t>.</w:t>
      </w:r>
    </w:p>
    <w:p w:rsidR="005E255F" w:rsidRDefault="0013149A" w:rsidP="005E255F">
      <w:r>
        <w:t>It is appealing to use m</w:t>
      </w:r>
      <w:r w:rsidR="005E255F">
        <w:t>achine learning for our problem for two reasons:</w:t>
      </w:r>
    </w:p>
    <w:p w:rsidR="005E255F" w:rsidRDefault="005E255F" w:rsidP="005E255F">
      <w:r>
        <w:t xml:space="preserve">First, we </w:t>
      </w:r>
      <w:r w:rsidR="0013149A">
        <w:t>do not</w:t>
      </w:r>
      <w:r>
        <w:t xml:space="preserve"> have a </w:t>
      </w:r>
      <w:r w:rsidR="0013149A">
        <w:t>perfect model</w:t>
      </w:r>
      <w:r>
        <w:t xml:space="preserve"> of </w:t>
      </w:r>
      <w:r w:rsidR="0013149A">
        <w:t>thermal structure or behavior.</w:t>
      </w:r>
      <w:r>
        <w:t xml:space="preserve"> </w:t>
      </w:r>
      <w:r w:rsidR="0013149A">
        <w:t>As a result, it is difficult to determine an optimal policy for thermal soaring that considers non-ideal or dynamic effects. Since thermals</w:t>
      </w:r>
      <w:r>
        <w:t xml:space="preserve"> can change over time, interacting in complicated ways with the</w:t>
      </w:r>
      <w:r w:rsidR="0013149A">
        <w:t>ir</w:t>
      </w:r>
      <w:r>
        <w:t xml:space="preserve"> environment</w:t>
      </w:r>
      <w:r w:rsidR="0013149A">
        <w:t xml:space="preserve">, </w:t>
      </w:r>
      <w:r>
        <w:t xml:space="preserve">any thermal algorithm that </w:t>
      </w:r>
      <w:r w:rsidR="0013149A">
        <w:t>cannot</w:t>
      </w:r>
      <w:r>
        <w:t xml:space="preserve"> adapt over time will be limited in its effectiveness. </w:t>
      </w:r>
    </w:p>
    <w:p w:rsidR="005E255F" w:rsidRDefault="005E255F" w:rsidP="005E255F">
      <w:r>
        <w:t xml:space="preserve">Second, the structure of our problem makes it amenable to a </w:t>
      </w:r>
      <w:r w:rsidR="008D5995">
        <w:t>reward-based</w:t>
      </w:r>
      <w:r>
        <w:t xml:space="preserve"> machine learning meth</w:t>
      </w:r>
      <w:r w:rsidR="00B67199">
        <w:t xml:space="preserve">od. We can easily expressed the desired behavior of the UAV in the language of rewards. </w:t>
      </w:r>
      <w:r>
        <w:t xml:space="preserve">We simply reward the height of the UAV after each interaction with the environment. In many other design </w:t>
      </w:r>
      <w:r w:rsidR="00B67199">
        <w:t xml:space="preserve">problems – </w:t>
      </w:r>
      <w:r w:rsidR="000377C4">
        <w:t>such as</w:t>
      </w:r>
      <w:r w:rsidR="00B67199">
        <w:t xml:space="preserve"> designing a submarine</w:t>
      </w:r>
      <w:r w:rsidR="000377C4">
        <w:t xml:space="preserve"> </w:t>
      </w:r>
      <w:r w:rsidR="00B67199">
        <w:t xml:space="preserve">– </w:t>
      </w:r>
      <w:r>
        <w:t xml:space="preserve">what </w:t>
      </w:r>
      <w:r w:rsidR="00B67199">
        <w:t>the designers should reward</w:t>
      </w:r>
      <w:r w:rsidR="00C77071">
        <w:t xml:space="preserve"> is not nearly as clear.</w:t>
      </w:r>
    </w:p>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Pr>
        <w:pStyle w:val="Heading2"/>
      </w:pPr>
      <w:bookmarkStart w:id="151" w:name="_Toc449461727"/>
      <w:bookmarkStart w:id="152" w:name="_Toc452907115"/>
      <w:r>
        <w:lastRenderedPageBreak/>
        <w:t>Learning about Machine Learning</w:t>
      </w:r>
      <w:bookmarkEnd w:id="151"/>
      <w:bookmarkEnd w:id="152"/>
    </w:p>
    <w:p w:rsidR="005E255F" w:rsidRPr="00C12C5E" w:rsidRDefault="000377C4" w:rsidP="005E255F">
      <w:r>
        <w:t>W</w:t>
      </w:r>
      <w:r w:rsidR="005E255F" w:rsidRPr="00C12C5E">
        <w:t>e decided to using machine learning to develop a policy for our UAV. Unfortunately, there are no classes on machine learning offered here at Walla Walla University. In order to use machine learning, that mean</w:t>
      </w:r>
      <w:r>
        <w:t>t</w:t>
      </w:r>
      <w:r w:rsidR="00F411F0">
        <w:t xml:space="preserve"> we had to do a lot of work.</w:t>
      </w:r>
    </w:p>
    <w:p w:rsidR="005E255F" w:rsidRPr="00C12C5E" w:rsidRDefault="005E255F" w:rsidP="005E255F">
      <w:r w:rsidRPr="00C12C5E">
        <w:t>I</w:t>
      </w:r>
      <w:r w:rsidR="00F468FE">
        <w:t xml:space="preserve"> (David)</w:t>
      </w:r>
      <w:r w:rsidRPr="00C12C5E">
        <w:t xml:space="preserve"> took two steps </w:t>
      </w:r>
      <w:r w:rsidR="00A15150">
        <w:t xml:space="preserve">to </w:t>
      </w:r>
      <w:r w:rsidRPr="00C12C5E">
        <w:t>become</w:t>
      </w:r>
      <w:r w:rsidR="00B67199">
        <w:t xml:space="preserve"> somewhat</w:t>
      </w:r>
      <w:r w:rsidRPr="00C12C5E">
        <w:t xml:space="preserve"> familiar with </w:t>
      </w:r>
      <w:r w:rsidR="00B67199">
        <w:t xml:space="preserve">a few </w:t>
      </w:r>
      <w:r w:rsidRPr="00C12C5E">
        <w:t>machine learning</w:t>
      </w:r>
      <w:r w:rsidR="00B67199">
        <w:t xml:space="preserve"> methods</w:t>
      </w:r>
      <w:r w:rsidRPr="00C12C5E">
        <w:t xml:space="preserve">: </w:t>
      </w:r>
    </w:p>
    <w:p w:rsidR="005E255F" w:rsidRPr="00C12C5E" w:rsidRDefault="009C46DB" w:rsidP="005E255F">
      <w:r>
        <w:t xml:space="preserve">First, I worked through </w:t>
      </w:r>
      <w:r w:rsidR="005E255F" w:rsidRPr="009C46DB">
        <w:rPr>
          <w:i/>
        </w:rPr>
        <w:t>Reinforc</w:t>
      </w:r>
      <w:r w:rsidRPr="009C46DB">
        <w:rPr>
          <w:i/>
        </w:rPr>
        <w:t>ement Learning: An Introduction</w:t>
      </w:r>
      <w:r w:rsidR="005E255F" w:rsidRPr="00C12C5E">
        <w:t xml:space="preserve">, by Sutton and Barto. This is a </w:t>
      </w:r>
      <w:r w:rsidR="00B67199">
        <w:t>commonly referenced</w:t>
      </w:r>
      <w:r w:rsidR="005E255F" w:rsidRPr="00C12C5E">
        <w:t xml:space="preserve"> text on reinforcement learning</w:t>
      </w:r>
      <w:r w:rsidR="00B67199">
        <w:t>, and is freely available online</w:t>
      </w:r>
      <w:r w:rsidR="005E255F" w:rsidRPr="00C12C5E">
        <w:t>. I chose to work throug</w:t>
      </w:r>
      <w:r w:rsidR="00675836">
        <w:t xml:space="preserve">h this book because Lawrance uses </w:t>
      </w:r>
      <w:r w:rsidR="00675836" w:rsidRPr="00C12C5E">
        <w:t>a form of reinforcement learning</w:t>
      </w:r>
      <w:r w:rsidR="00675836">
        <w:t xml:space="preserve"> </w:t>
      </w:r>
      <w:r w:rsidR="005E255F" w:rsidRPr="00C12C5E">
        <w:t>for the thermal soaring problem</w:t>
      </w:r>
      <w:r w:rsidR="00675836">
        <w:t>.</w:t>
      </w:r>
      <w:r w:rsidR="005E255F" w:rsidRPr="00C12C5E">
        <w:t xml:space="preserve"> Further, reinforcement learning uses a </w:t>
      </w:r>
      <w:r w:rsidR="00B67199" w:rsidRPr="00C12C5E">
        <w:t>reward-based</w:t>
      </w:r>
      <w:r w:rsidR="005E255F" w:rsidRPr="00C12C5E">
        <w:t xml:space="preserve"> approach, which </w:t>
      </w:r>
      <w:r w:rsidR="00B67199">
        <w:t>work</w:t>
      </w:r>
      <w:r w:rsidR="005E6659">
        <w:t>s</w:t>
      </w:r>
      <w:r w:rsidR="00B67199">
        <w:t xml:space="preserve"> naturally with </w:t>
      </w:r>
      <w:r w:rsidR="005E255F" w:rsidRPr="00C12C5E">
        <w:t>our thermal soaring problem.</w:t>
      </w:r>
    </w:p>
    <w:p w:rsidR="005E255F" w:rsidRDefault="00605901" w:rsidP="005E255F">
      <w:pPr>
        <w:rPr>
          <w:i/>
          <w:noProof/>
          <w:lang w:val="en-CA" w:eastAsia="en-CA"/>
        </w:rPr>
      </w:pPr>
      <w:r>
        <w:rPr>
          <w:noProof/>
          <w:lang w:val="en-CA" w:eastAsia="en-CA"/>
        </w:rPr>
        <w:t>Second, I took an online class</w:t>
      </w:r>
      <w:r w:rsidR="005E255F" w:rsidRPr="00C12C5E">
        <w:rPr>
          <w:noProof/>
          <w:lang w:val="en-CA" w:eastAsia="en-CA"/>
        </w:rPr>
        <w:t xml:space="preserve"> called “Machine Learning</w:t>
      </w:r>
      <w:r w:rsidR="00B67199">
        <w:rPr>
          <w:noProof/>
          <w:lang w:val="en-CA" w:eastAsia="en-CA"/>
        </w:rPr>
        <w:t>”</w:t>
      </w:r>
      <w:r w:rsidR="005E255F" w:rsidRPr="00C12C5E">
        <w:rPr>
          <w:noProof/>
          <w:lang w:val="en-CA" w:eastAsia="en-CA"/>
        </w:rPr>
        <w:t xml:space="preserve"> offered by Stanford online. This course consits of 11 weeks of material. Each week has about an hour of lecture, a quiz, and a three hour assignment. I entirely completed the class and received the certificate for it. The class covered a number of fundamental ideas in machine learning, including: linear regression, logistic regression, regularization, neural networks, machine learning system design, support </w:t>
      </w:r>
      <w:r w:rsidR="005E255F" w:rsidRPr="00D47043">
        <w:rPr>
          <w:noProof/>
          <w:lang w:val="en-CA" w:eastAsia="en-CA"/>
        </w:rPr>
        <w:t>vector</w:t>
      </w:r>
      <w:r w:rsidR="005E255F" w:rsidRPr="00C12C5E">
        <w:rPr>
          <w:noProof/>
          <w:lang w:val="en-CA" w:eastAsia="en-CA"/>
        </w:rPr>
        <w:t xml:space="preserve"> machines, dimensionality reduction, anomaly detection, and large scale machine learning.</w:t>
      </w:r>
    </w:p>
    <w:p w:rsidR="005E255F" w:rsidRDefault="005E255F" w:rsidP="005E255F">
      <w:pPr>
        <w:pStyle w:val="Caption"/>
        <w:rPr>
          <w:i w:val="0"/>
          <w:noProof/>
          <w:lang w:val="en-CA" w:eastAsia="en-CA"/>
        </w:rPr>
      </w:pPr>
    </w:p>
    <w:p w:rsidR="005E255F" w:rsidRDefault="005E255F" w:rsidP="005E255F">
      <w:pPr>
        <w:pStyle w:val="Caption"/>
        <w:rPr>
          <w:i w:val="0"/>
          <w:noProof/>
          <w:lang w:val="en-CA" w:eastAsia="en-CA"/>
        </w:rPr>
      </w:pPr>
      <w:r>
        <w:rPr>
          <w:noProof/>
          <w:lang w:eastAsia="ja-JP"/>
        </w:rPr>
        <mc:AlternateContent>
          <mc:Choice Requires="wps">
            <w:drawing>
              <wp:anchor distT="0" distB="0" distL="114300" distR="114300" simplePos="0" relativeHeight="251749888" behindDoc="1" locked="0" layoutInCell="1" allowOverlap="1" wp14:anchorId="393C595A" wp14:editId="5B3CB20D">
                <wp:simplePos x="0" y="0"/>
                <wp:positionH relativeFrom="column">
                  <wp:posOffset>407035</wp:posOffset>
                </wp:positionH>
                <wp:positionV relativeFrom="paragraph">
                  <wp:posOffset>4009390</wp:posOffset>
                </wp:positionV>
                <wp:extent cx="5129530" cy="635"/>
                <wp:effectExtent l="0" t="0" r="0" b="0"/>
                <wp:wrapTight wrapText="bothSides">
                  <wp:wrapPolygon edited="0">
                    <wp:start x="0" y="0"/>
                    <wp:lineTo x="0" y="21600"/>
                    <wp:lineTo x="21600" y="21600"/>
                    <wp:lineTo x="21600" y="0"/>
                  </wp:wrapPolygon>
                </wp:wrapTight>
                <wp:docPr id="113" name="Text Box 113"/>
                <wp:cNvGraphicFramePr/>
                <a:graphic xmlns:a="http://schemas.openxmlformats.org/drawingml/2006/main">
                  <a:graphicData uri="http://schemas.microsoft.com/office/word/2010/wordprocessingShape">
                    <wps:wsp>
                      <wps:cNvSpPr txBox="1"/>
                      <wps:spPr>
                        <a:xfrm>
                          <a:off x="0" y="0"/>
                          <a:ext cx="5129530" cy="635"/>
                        </a:xfrm>
                        <a:prstGeom prst="rect">
                          <a:avLst/>
                        </a:prstGeom>
                        <a:solidFill>
                          <a:prstClr val="white"/>
                        </a:solidFill>
                        <a:ln>
                          <a:noFill/>
                        </a:ln>
                        <a:effectLst/>
                      </wps:spPr>
                      <wps:txbx>
                        <w:txbxContent>
                          <w:p w:rsidR="00276082" w:rsidRPr="008B6E2E" w:rsidRDefault="00276082" w:rsidP="005E255F">
                            <w:pPr>
                              <w:pStyle w:val="Caption"/>
                              <w:rPr>
                                <w:noProof/>
                              </w:rPr>
                            </w:pPr>
                            <w:bookmarkStart w:id="153" w:name="_Toc452907186"/>
                            <w:r>
                              <w:t xml:space="preserve">Figure </w:t>
                            </w:r>
                            <w:fldSimple w:instr=" SEQ Figure \* ARABIC ">
                              <w:r>
                                <w:rPr>
                                  <w:noProof/>
                                </w:rPr>
                                <w:t>27</w:t>
                              </w:r>
                            </w:fldSimple>
                            <w:r>
                              <w:t xml:space="preserve">: </w:t>
                            </w:r>
                            <w:r w:rsidRPr="00AD7C0D">
                              <w:t>Machine Learning Course Certificate</w:t>
                            </w:r>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3C595A" id="Text Box 113" o:spid="_x0000_s1030" type="#_x0000_t202" style="position:absolute;margin-left:32.05pt;margin-top:315.7pt;width:403.9pt;height:.05pt;z-index:-251566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" stroked="f">
                <v:textbox style="mso-fit-shape-to-text:t" inset="0,0,0,0">
                  <w:txbxContent>
                    <w:p w:rsidR="00276082" w:rsidRPr="008B6E2E" w:rsidRDefault="00276082" w:rsidP="005E255F">
                      <w:pPr>
                        <w:pStyle w:val="Caption"/>
                        <w:rPr>
                          <w:noProof/>
                        </w:rPr>
                      </w:pPr>
                      <w:bookmarkStart w:id="154" w:name="_Toc452907186"/>
                      <w:r>
                        <w:t xml:space="preserve">Figure </w:t>
                      </w:r>
                      <w:fldSimple w:instr=" SEQ Figure \* ARABIC ">
                        <w:r>
                          <w:rPr>
                            <w:noProof/>
                          </w:rPr>
                          <w:t>27</w:t>
                        </w:r>
                      </w:fldSimple>
                      <w:r>
                        <w:t xml:space="preserve">: </w:t>
                      </w:r>
                      <w:r w:rsidRPr="00AD7C0D">
                        <w:t>Machine Learning Course Certificate</w:t>
                      </w:r>
                      <w:bookmarkEnd w:id="154"/>
                    </w:p>
                  </w:txbxContent>
                </v:textbox>
                <w10:wrap type="tight"/>
              </v:shape>
            </w:pict>
          </mc:Fallback>
        </mc:AlternateContent>
      </w:r>
      <w:r w:rsidRPr="00C12C5E">
        <w:rPr>
          <w:i w:val="0"/>
          <w:noProof/>
          <w:lang w:eastAsia="ja-JP"/>
        </w:rPr>
        <w:drawing>
          <wp:anchor distT="0" distB="0" distL="114300" distR="114300" simplePos="0" relativeHeight="251709952" behindDoc="1" locked="0" layoutInCell="1" allowOverlap="1" wp14:anchorId="42878D31" wp14:editId="65405CED">
            <wp:simplePos x="0" y="0"/>
            <wp:positionH relativeFrom="margin">
              <wp:align>center</wp:align>
            </wp:positionH>
            <wp:positionV relativeFrom="paragraph">
              <wp:posOffset>9525</wp:posOffset>
            </wp:positionV>
            <wp:extent cx="5129530" cy="3942715"/>
            <wp:effectExtent l="0" t="0" r="0" b="635"/>
            <wp:wrapTight wrapText="bothSides">
              <wp:wrapPolygon edited="0">
                <wp:start x="0" y="0"/>
                <wp:lineTo x="0" y="21499"/>
                <wp:lineTo x="21498" y="21499"/>
                <wp:lineTo x="21498" y="0"/>
                <wp:lineTo x="0" y="0"/>
              </wp:wrapPolygon>
            </wp:wrapTight>
            <wp:docPr id="23" name="Picture 23" descr="https://lh4.googleusercontent.com/djfy-_ZTw83gOvQ3SHju9S1FgNXr4SyfzFuAn0ba05S1BmtXfyRg_08je2Bfa1IUjES1ffFYTgK2uUNjMs4lWccGWusmcqn1HeZ25cxhhZ_D3kogiayvvRk_ApCUhifiDpLK4B4HT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4.googleusercontent.com/djfy-_ZTw83gOvQ3SHju9S1FgNXr4SyfzFuAn0ba05S1BmtXfyRg_08je2Bfa1IUjES1ffFYTgK2uUNjMs4lWccGWusmcqn1HeZ25cxhhZ_D3kogiayvvRk_ApCUhifiDpLK4B4HTO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129530" cy="394271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E255F" w:rsidRDefault="005E255F" w:rsidP="005E255F">
      <w:pPr>
        <w:pStyle w:val="Caption"/>
        <w:rPr>
          <w:i w:val="0"/>
          <w:noProof/>
          <w:lang w:val="en-CA" w:eastAsia="en-CA"/>
        </w:rPr>
      </w:pPr>
    </w:p>
    <w:p w:rsidR="005E255F" w:rsidRDefault="005E255F" w:rsidP="005E255F">
      <w:pPr>
        <w:pStyle w:val="Caption"/>
        <w:rPr>
          <w:i w:val="0"/>
          <w:noProof/>
          <w:lang w:val="en-CA" w:eastAsia="en-CA"/>
        </w:rPr>
      </w:pPr>
    </w:p>
    <w:p w:rsidR="005E255F" w:rsidRDefault="005E255F" w:rsidP="005E255F">
      <w:pPr>
        <w:pStyle w:val="Caption"/>
        <w:rPr>
          <w:i w:val="0"/>
          <w:noProof/>
          <w:lang w:val="en-CA" w:eastAsia="en-CA"/>
        </w:rPr>
      </w:pPr>
    </w:p>
    <w:p w:rsidR="005E255F" w:rsidRDefault="005E255F" w:rsidP="005E255F">
      <w:pPr>
        <w:pStyle w:val="Caption"/>
        <w:rPr>
          <w:i w:val="0"/>
          <w:noProof/>
          <w:lang w:val="en-CA" w:eastAsia="en-CA"/>
        </w:rPr>
      </w:pPr>
    </w:p>
    <w:p w:rsidR="005E255F" w:rsidRDefault="005E255F" w:rsidP="005E255F">
      <w:pPr>
        <w:pStyle w:val="Caption"/>
        <w:rPr>
          <w:i w:val="0"/>
          <w:noProof/>
          <w:lang w:val="en-CA" w:eastAsia="en-CA"/>
        </w:rPr>
      </w:pPr>
    </w:p>
    <w:p w:rsidR="005E255F" w:rsidRDefault="005E255F" w:rsidP="005E255F">
      <w:pPr>
        <w:pStyle w:val="Caption"/>
        <w:rPr>
          <w:i w:val="0"/>
          <w:noProof/>
          <w:lang w:val="en-CA" w:eastAsia="en-CA"/>
        </w:rPr>
      </w:pPr>
    </w:p>
    <w:p w:rsidR="005E255F" w:rsidRDefault="005E255F" w:rsidP="005E255F">
      <w:pPr>
        <w:pStyle w:val="Caption"/>
        <w:rPr>
          <w:i w:val="0"/>
          <w:noProof/>
          <w:lang w:val="en-CA" w:eastAsia="en-CA"/>
        </w:rPr>
      </w:pPr>
    </w:p>
    <w:p w:rsidR="005E255F" w:rsidRDefault="005E255F" w:rsidP="005E255F">
      <w:pPr>
        <w:pStyle w:val="Caption"/>
        <w:rPr>
          <w:i w:val="0"/>
          <w:noProof/>
          <w:lang w:val="en-CA" w:eastAsia="en-CA"/>
        </w:rPr>
      </w:pPr>
    </w:p>
    <w:p w:rsidR="005E255F" w:rsidRDefault="005E255F" w:rsidP="005E255F">
      <w:pPr>
        <w:pStyle w:val="Caption"/>
        <w:rPr>
          <w:i w:val="0"/>
          <w:noProof/>
          <w:lang w:val="en-CA" w:eastAsia="en-CA"/>
        </w:rPr>
      </w:pPr>
    </w:p>
    <w:p w:rsidR="005E255F" w:rsidRDefault="005E255F" w:rsidP="005E255F">
      <w:pPr>
        <w:pStyle w:val="Caption"/>
        <w:rPr>
          <w:i w:val="0"/>
          <w:noProof/>
          <w:lang w:val="en-CA" w:eastAsia="en-CA"/>
        </w:rPr>
      </w:pPr>
    </w:p>
    <w:p w:rsidR="005E255F" w:rsidRDefault="005E255F" w:rsidP="005E255F">
      <w:pPr>
        <w:pStyle w:val="Caption"/>
        <w:rPr>
          <w:i w:val="0"/>
          <w:noProof/>
          <w:lang w:val="en-CA" w:eastAsia="en-CA"/>
        </w:rPr>
      </w:pPr>
    </w:p>
    <w:p w:rsidR="005E255F" w:rsidRDefault="005E255F" w:rsidP="005E255F">
      <w:pPr>
        <w:pStyle w:val="Caption"/>
        <w:rPr>
          <w:i w:val="0"/>
          <w:noProof/>
          <w:lang w:val="en-CA" w:eastAsia="en-CA"/>
        </w:rPr>
      </w:pPr>
    </w:p>
    <w:p w:rsidR="005E255F" w:rsidRDefault="005E255F" w:rsidP="005E255F">
      <w:pPr>
        <w:pStyle w:val="Caption"/>
        <w:rPr>
          <w:i w:val="0"/>
          <w:noProof/>
          <w:lang w:val="en-CA" w:eastAsia="en-CA"/>
        </w:rPr>
      </w:pPr>
    </w:p>
    <w:p w:rsidR="005E255F" w:rsidRDefault="005E255F" w:rsidP="005E255F">
      <w:pPr>
        <w:pStyle w:val="Caption"/>
        <w:rPr>
          <w:i w:val="0"/>
          <w:noProof/>
          <w:lang w:val="en-CA" w:eastAsia="en-CA"/>
        </w:rPr>
      </w:pPr>
    </w:p>
    <w:p w:rsidR="005E255F" w:rsidRPr="00C12C5E" w:rsidRDefault="005E255F" w:rsidP="005E255F">
      <w:pPr>
        <w:pStyle w:val="Caption"/>
        <w:rPr>
          <w:i w:val="0"/>
          <w:noProof/>
          <w:lang w:val="en-CA" w:eastAsia="en-CA"/>
        </w:rPr>
      </w:pPr>
    </w:p>
    <w:p w:rsidR="005E255F" w:rsidRDefault="005E255F" w:rsidP="005E255F"/>
    <w:p w:rsidR="005E255F" w:rsidRDefault="005E255F" w:rsidP="005E255F">
      <w:pPr>
        <w:pStyle w:val="Heading2"/>
      </w:pPr>
      <w:bookmarkStart w:id="155" w:name="_Toc449461728"/>
      <w:bookmarkStart w:id="156" w:name="_Toc452907116"/>
      <w:r>
        <w:lastRenderedPageBreak/>
        <w:t>Choosing a Machine Learning Method</w:t>
      </w:r>
      <w:bookmarkEnd w:id="155"/>
      <w:bookmarkEnd w:id="156"/>
    </w:p>
    <w:p w:rsidR="005E255F" w:rsidRDefault="005E255F" w:rsidP="005E255F">
      <w:r>
        <w:t xml:space="preserve">As mentioned above, there </w:t>
      </w:r>
      <w:r w:rsidR="002D64AD">
        <w:t>is a multitude</w:t>
      </w:r>
      <w:r w:rsidR="000B5E08">
        <w:t xml:space="preserve"> of machine learning methods. If we restrict ourselves to the algorithms discussed in </w:t>
      </w:r>
      <w:r w:rsidRPr="002D64AD">
        <w:rPr>
          <w:i/>
        </w:rPr>
        <w:t>Reinforc</w:t>
      </w:r>
      <w:r w:rsidR="002D64AD" w:rsidRPr="002D64AD">
        <w:rPr>
          <w:i/>
        </w:rPr>
        <w:t>ement Learning: An Introduction</w:t>
      </w:r>
      <w:r w:rsidR="000B5E08" w:rsidRPr="002D64AD">
        <w:rPr>
          <w:i/>
        </w:rPr>
        <w:t xml:space="preserve">, </w:t>
      </w:r>
      <w:r w:rsidR="000B5E08">
        <w:t>then we find there are two main methods. Both of these use a reward-based structure</w:t>
      </w:r>
      <w:r>
        <w:t xml:space="preserve"> </w:t>
      </w:r>
      <w:r w:rsidR="000B5E08">
        <w:t>for learning.</w:t>
      </w:r>
    </w:p>
    <w:p w:rsidR="005E255F" w:rsidRDefault="000B5E08" w:rsidP="005E255F">
      <w:r>
        <w:t xml:space="preserve">The first </w:t>
      </w:r>
      <w:r w:rsidR="005E255F">
        <w:t xml:space="preserve">method </w:t>
      </w:r>
      <w:r>
        <w:t xml:space="preserve">is </w:t>
      </w:r>
      <w:r w:rsidR="005E255F">
        <w:t xml:space="preserve">“dynamic programming”. This is a very powerful method for finding good policies </w:t>
      </w:r>
      <w:r w:rsidR="00937969">
        <w:t xml:space="preserve">when </w:t>
      </w:r>
      <w:r w:rsidR="005E255F">
        <w:t xml:space="preserve">we have a model of the system. </w:t>
      </w:r>
      <w:r w:rsidR="00937969">
        <w:t xml:space="preserve">Dynamic programming </w:t>
      </w:r>
      <w:r w:rsidR="005E255F">
        <w:t>is reas</w:t>
      </w:r>
      <w:r w:rsidR="0026285D">
        <w:t>onably simple to implement, and in some ideal cases it is guaranteed to converge to the optimal policy.</w:t>
      </w:r>
      <w:r w:rsidR="005E255F">
        <w:t xml:space="preserve"> However, </w:t>
      </w:r>
      <w:r w:rsidR="0026285D">
        <w:t xml:space="preserve">a straightforward implementation of </w:t>
      </w:r>
      <w:r w:rsidR="005E255F">
        <w:t>this method becomes computationally intensive for large systems.</w:t>
      </w:r>
    </w:p>
    <w:p w:rsidR="005E255F" w:rsidRDefault="0026285D" w:rsidP="005E255F">
      <w:r>
        <w:t>The second method is “</w:t>
      </w:r>
      <w:r w:rsidR="005C7454">
        <w:t>temporal difference</w:t>
      </w:r>
      <w:r>
        <w:t xml:space="preserve"> learning”</w:t>
      </w:r>
      <w:r w:rsidR="005E255F">
        <w:t xml:space="preserve">. </w:t>
      </w:r>
      <w:r w:rsidR="005C7454">
        <w:t>Temporal difference</w:t>
      </w:r>
      <w:r w:rsidR="005E255F">
        <w:t xml:space="preserve"> learning </w:t>
      </w:r>
      <w:r w:rsidR="005C7454">
        <w:t xml:space="preserve">methods are </w:t>
      </w:r>
      <w:r w:rsidR="005E255F">
        <w:t xml:space="preserve">model free, which means </w:t>
      </w:r>
      <w:r>
        <w:t xml:space="preserve">we can apply </w:t>
      </w:r>
      <w:r w:rsidR="00BB2FE1">
        <w:t>them</w:t>
      </w:r>
      <w:r>
        <w:t xml:space="preserve"> without having a good model of the system. </w:t>
      </w:r>
      <w:r w:rsidR="002137BD">
        <w:t xml:space="preserve">As a result, </w:t>
      </w:r>
      <w:r w:rsidR="00F77852">
        <w:t>these methods have</w:t>
      </w:r>
      <w:r w:rsidR="005E255F">
        <w:t xml:space="preserve"> a </w:t>
      </w:r>
      <w:r w:rsidR="001C307B">
        <w:t>broader</w:t>
      </w:r>
      <w:r w:rsidR="005E255F">
        <w:t xml:space="preserve"> range of application than dynamic programming. </w:t>
      </w:r>
      <w:r w:rsidR="005C52BD">
        <w:t xml:space="preserve">Two of the most common temporal difference learning methods are </w:t>
      </w:r>
      <w:r w:rsidR="005E255F">
        <w:t xml:space="preserve">SARSA </w:t>
      </w:r>
      <w:r w:rsidR="005C52BD">
        <w:t xml:space="preserve">learning and Q learning, </w:t>
      </w:r>
      <w:r w:rsidR="005E255F">
        <w:t xml:space="preserve">and these algorithms </w:t>
      </w:r>
      <w:r w:rsidR="003A3814">
        <w:t>are</w:t>
      </w:r>
      <w:r w:rsidR="005E255F">
        <w:t xml:space="preserve"> </w:t>
      </w:r>
      <w:r w:rsidR="003A3814">
        <w:t>reasonably straightforward</w:t>
      </w:r>
      <w:r w:rsidR="005E255F">
        <w:t xml:space="preserve"> to implement. Getting these </w:t>
      </w:r>
      <w:r w:rsidR="003A3814">
        <w:t>algorithms</w:t>
      </w:r>
      <w:r w:rsidR="005E255F">
        <w:t xml:space="preserve"> to work can be</w:t>
      </w:r>
      <w:r w:rsidR="003A3814">
        <w:t xml:space="preserve"> very difficult, however. This is because</w:t>
      </w:r>
      <w:r w:rsidR="005E255F">
        <w:t xml:space="preserve"> </w:t>
      </w:r>
      <w:r w:rsidR="003A3814">
        <w:t xml:space="preserve">these algorithms have fewer guarantees on </w:t>
      </w:r>
      <w:r w:rsidR="005E255F">
        <w:t xml:space="preserve">convergence, </w:t>
      </w:r>
      <w:r w:rsidR="003A3814">
        <w:t xml:space="preserve">and their learning rate tends to be </w:t>
      </w:r>
      <w:r w:rsidR="001C307B">
        <w:t>slower</w:t>
      </w:r>
      <w:r w:rsidR="003A3814">
        <w:t xml:space="preserve"> compared to dynamic programming, due to the lack of </w:t>
      </w:r>
      <w:r w:rsidR="0099350B">
        <w:t xml:space="preserve">a </w:t>
      </w:r>
      <w:r w:rsidR="003A3814">
        <w:t>good</w:t>
      </w:r>
      <w:r w:rsidR="00B42E54">
        <w:t xml:space="preserve"> system</w:t>
      </w:r>
      <w:r w:rsidR="003A3814">
        <w:t xml:space="preserve"> model.  </w:t>
      </w:r>
    </w:p>
    <w:p w:rsidR="005E255F" w:rsidRDefault="005E255F" w:rsidP="005E255F">
      <w:r>
        <w:t xml:space="preserve">We began by using </w:t>
      </w:r>
      <w:r w:rsidR="005C52BD">
        <w:t>temporal difference learning</w:t>
      </w:r>
      <w:r>
        <w:t xml:space="preserve">. This </w:t>
      </w:r>
      <w:r w:rsidR="007C74AF">
        <w:t>is</w:t>
      </w:r>
      <w:r>
        <w:t xml:space="preserve"> an appealing method due to its relatively simple implementation and its model free nature. However, we ran into function approximation difficulties associated with the model free nature of this method.</w:t>
      </w:r>
      <w:r w:rsidR="007C74AF">
        <w:t xml:space="preserve"> That is, the learning rate was much lower, because the UAV did not have a model of what the thermal likely looked like. </w:t>
      </w:r>
      <w:r w:rsidR="00B96943">
        <w:t>In addition, t</w:t>
      </w:r>
      <w:r w:rsidR="00B103BC">
        <w:t xml:space="preserve">he </w:t>
      </w:r>
      <w:r w:rsidR="007C74AF">
        <w:t>nonlinear nature of the neural networks used to store the current policy information</w:t>
      </w:r>
      <w:r w:rsidR="00B103BC">
        <w:t xml:space="preserve"> further compounded this problem</w:t>
      </w:r>
      <w:r w:rsidR="007C74AF">
        <w:t xml:space="preserve">. </w:t>
      </w:r>
      <w:r>
        <w:t xml:space="preserve">As a result, we eventually switched to using dynamic programming. Dynamic programming </w:t>
      </w:r>
      <w:r w:rsidR="007C74AF">
        <w:t>is</w:t>
      </w:r>
      <w:r>
        <w:t xml:space="preserve"> an appealing method because it uses </w:t>
      </w:r>
      <w:r w:rsidR="007C74AF">
        <w:t>all</w:t>
      </w:r>
      <w:r>
        <w:t xml:space="preserve"> the information we know about the thermal. </w:t>
      </w:r>
      <w:r w:rsidR="007C74AF">
        <w:t>That is, dynamic programming allows us to use all the model information estimated using Gaussian pro</w:t>
      </w:r>
      <w:r w:rsidR="003F7EAC">
        <w:t>cess regression (GPR).</w:t>
      </w:r>
    </w:p>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Pr>
        <w:pStyle w:val="Heading2"/>
      </w:pPr>
      <w:bookmarkStart w:id="157" w:name="_Toc449461729"/>
      <w:bookmarkStart w:id="158" w:name="_Toc452907117"/>
      <w:r>
        <w:lastRenderedPageBreak/>
        <w:t>Implementing Machine Learning Methods: Overview</w:t>
      </w:r>
      <w:bookmarkEnd w:id="157"/>
      <w:bookmarkEnd w:id="158"/>
    </w:p>
    <w:p w:rsidR="005E255F" w:rsidRDefault="005C52BD" w:rsidP="005E255F">
      <w:r>
        <w:t>W</w:t>
      </w:r>
      <w:r w:rsidR="00012929">
        <w:t xml:space="preserve">e needed a method of implementing </w:t>
      </w:r>
      <w:r w:rsidR="005E255F">
        <w:t>machine learning algorithms in a programming language.</w:t>
      </w:r>
    </w:p>
    <w:p w:rsidR="005E255F" w:rsidRDefault="005E255F" w:rsidP="005E255F">
      <w:r>
        <w:t xml:space="preserve">I </w:t>
      </w:r>
      <w:r w:rsidR="005C52BD">
        <w:t xml:space="preserve">(David) </w:t>
      </w:r>
      <w:r>
        <w:t xml:space="preserve">had implemented a number of machine learning methods in MATLAB for my Coursera machine learning class, and so my first impulse was to implement the machine learning code in MATLAB. However, it appears that the machine learning libraries for MATLAB </w:t>
      </w:r>
      <w:r w:rsidR="00012929">
        <w:t>are</w:t>
      </w:r>
      <w:r>
        <w:t xml:space="preserve"> purchased </w:t>
      </w:r>
      <w:r w:rsidR="00012929">
        <w:t xml:space="preserve">separately from MATLAB proper, </w:t>
      </w:r>
      <w:r>
        <w:t xml:space="preserve">and this was </w:t>
      </w:r>
      <w:r w:rsidR="00012929">
        <w:t>un</w:t>
      </w:r>
      <w:r>
        <w:t xml:space="preserve">appealing. In addition, I prefer to work with open source software when possible, and this was another strike against MATLAB. </w:t>
      </w:r>
    </w:p>
    <w:p w:rsidR="005E255F" w:rsidRDefault="005E255F" w:rsidP="005E255F">
      <w:r>
        <w:t>Since MATLAB proved undesirable, and since</w:t>
      </w:r>
      <w:r w:rsidR="00012929">
        <w:t xml:space="preserve"> </w:t>
      </w:r>
      <w:r w:rsidR="006674C7">
        <w:t xml:space="preserve">the </w:t>
      </w:r>
      <w:r w:rsidR="00012929">
        <w:t xml:space="preserve">thermal modelling work </w:t>
      </w:r>
      <w:r w:rsidR="006674C7">
        <w:t xml:space="preserve">was being done </w:t>
      </w:r>
      <w:r w:rsidR="00012929">
        <w:t xml:space="preserve">in Python, we chose to </w:t>
      </w:r>
      <w:r>
        <w:t xml:space="preserve">write the </w:t>
      </w:r>
      <w:r w:rsidR="00012929">
        <w:t xml:space="preserve">machine learning </w:t>
      </w:r>
      <w:r>
        <w:t xml:space="preserve">policy </w:t>
      </w:r>
      <w:r w:rsidR="00012929">
        <w:t xml:space="preserve">determination </w:t>
      </w:r>
      <w:r w:rsidR="006674C7">
        <w:t>code in Python. We</w:t>
      </w:r>
      <w:r>
        <w:t xml:space="preserve"> began by trying Google’s recently released machine learning platform called “TensorFlow”, and although </w:t>
      </w:r>
      <w:r w:rsidR="006674C7">
        <w:t>we</w:t>
      </w:r>
      <w:r>
        <w:t xml:space="preserve"> eventually met with some success, it was difficult to </w:t>
      </w:r>
      <w:r w:rsidR="006674C7">
        <w:t>use</w:t>
      </w:r>
      <w:r>
        <w:t xml:space="preserve">. This was especially true because I was running Linux inside of Docker in order to use TensorFlow. Eventually </w:t>
      </w:r>
      <w:r w:rsidR="00120B3C">
        <w:t>we</w:t>
      </w:r>
      <w:r>
        <w:t xml:space="preserve"> settled on a less sophisticated but easier to use machine learning library called “PyBrain”. This library is open source, although not actively developed. </w:t>
      </w:r>
      <w:r w:rsidR="00012929">
        <w:t>PyBrain provides support for reinforcement learning and for neural networks, which were the two key features I was looking for in a library.</w:t>
      </w:r>
    </w:p>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Pr="00803BB4" w:rsidRDefault="005E255F" w:rsidP="005E255F">
      <w:pPr>
        <w:pStyle w:val="Heading2"/>
      </w:pPr>
      <w:bookmarkStart w:id="159" w:name="_Toc449461730"/>
      <w:bookmarkStart w:id="160" w:name="_Toc452907118"/>
      <w:r>
        <w:lastRenderedPageBreak/>
        <w:t>What is Dynamic Programming?</w:t>
      </w:r>
      <w:bookmarkEnd w:id="159"/>
      <w:bookmarkEnd w:id="160"/>
    </w:p>
    <w:p w:rsidR="005E255F" w:rsidRDefault="000B683F" w:rsidP="005E255F">
      <w:r>
        <w:t>We ha</w:t>
      </w:r>
      <w:r w:rsidR="005E255F">
        <w:t>ve</w:t>
      </w:r>
      <w:r>
        <w:t xml:space="preserve"> now</w:t>
      </w:r>
      <w:r w:rsidR="005E255F">
        <w:t xml:space="preserve"> discussed what machine learning is, and why </w:t>
      </w:r>
      <w:r>
        <w:t>we</w:t>
      </w:r>
      <w:r w:rsidR="005E255F">
        <w:t xml:space="preserve"> can </w:t>
      </w:r>
      <w:r>
        <w:t xml:space="preserve">apply it </w:t>
      </w:r>
      <w:r w:rsidR="005E255F">
        <w:t xml:space="preserve">to our project. In order to understand the rest of </w:t>
      </w:r>
      <w:r>
        <w:t>our</w:t>
      </w:r>
      <w:r w:rsidR="005E255F">
        <w:t xml:space="preserve"> work, </w:t>
      </w:r>
      <w:r>
        <w:t>we need to explain the machine learning methods we applied in some more detail.</w:t>
      </w:r>
      <w:r w:rsidR="00B01326">
        <w:t xml:space="preserve"> </w:t>
      </w:r>
      <w:r w:rsidR="005E255F">
        <w:t xml:space="preserve"> </w:t>
      </w:r>
    </w:p>
    <w:p w:rsidR="005E255F" w:rsidRDefault="005E255F" w:rsidP="005E255F">
      <w:r>
        <w:t xml:space="preserve">The first of these methods is dynamic programming. Dynamic programming is a method for developing a good policy for a reward based learning problem. To explain this method, we use an example that features a maze (see </w:t>
      </w:r>
      <w:r>
        <w:fldChar w:fldCharType="begin"/>
      </w:r>
      <w:r>
        <w:instrText xml:space="preserve"> REF _Ref449461499 \h </w:instrText>
      </w:r>
      <w:r>
        <w:fldChar w:fldCharType="separate"/>
      </w:r>
      <w:r w:rsidR="00801841">
        <w:t xml:space="preserve">Figure </w:t>
      </w:r>
      <w:r w:rsidR="00801841">
        <w:rPr>
          <w:noProof/>
        </w:rPr>
        <w:t>28</w:t>
      </w:r>
      <w:r>
        <w:fldChar w:fldCharType="end"/>
      </w:r>
      <w:r>
        <w:t>). The learning agent is placed somewhere in the maze, and each interaction it can move up, right, down or left. There is no reward for any</w:t>
      </w:r>
      <w:r w:rsidR="00466EB4">
        <w:t xml:space="preserve">thing </w:t>
      </w:r>
      <w:r>
        <w:t>except for landing on a red circle</w:t>
      </w:r>
      <w:r w:rsidR="00466EB4">
        <w:t>,</w:t>
      </w:r>
      <w:r>
        <w:t xml:space="preserve"> (this gives a positive reward)</w:t>
      </w:r>
      <w:r w:rsidR="00466EB4">
        <w:t>,</w:t>
      </w:r>
      <w:r>
        <w:t xml:space="preserve"> or for </w:t>
      </w:r>
      <w:r w:rsidR="00466EB4">
        <w:t>trying</w:t>
      </w:r>
      <w:r>
        <w:t xml:space="preserve"> to enter a wall (this gives a negative reward).</w:t>
      </w:r>
    </w:p>
    <w:p w:rsidR="005E255F" w:rsidRDefault="005E255F" w:rsidP="005E255F">
      <w:r>
        <w:t>There are two major parts to the dynamic programming learning method:</w:t>
      </w:r>
    </w:p>
    <w:p w:rsidR="005E255F" w:rsidRDefault="005E255F" w:rsidP="005E255F">
      <w:r>
        <w:rPr>
          <w:noProof/>
          <w:lang w:eastAsia="ja-JP"/>
        </w:rPr>
        <w:drawing>
          <wp:anchor distT="0" distB="0" distL="114300" distR="114300" simplePos="0" relativeHeight="251710976" behindDoc="1" locked="0" layoutInCell="1" allowOverlap="1" wp14:anchorId="5D5E1BD8" wp14:editId="7E5F25CD">
            <wp:simplePos x="0" y="0"/>
            <wp:positionH relativeFrom="margin">
              <wp:align>right</wp:align>
            </wp:positionH>
            <wp:positionV relativeFrom="paragraph">
              <wp:posOffset>1171575</wp:posOffset>
            </wp:positionV>
            <wp:extent cx="2303780" cy="2377440"/>
            <wp:effectExtent l="0" t="0" r="1270" b="3810"/>
            <wp:wrapTight wrapText="bothSides">
              <wp:wrapPolygon edited="0">
                <wp:start x="0" y="0"/>
                <wp:lineTo x="0" y="21462"/>
                <wp:lineTo x="21433" y="21462"/>
                <wp:lineTo x="21433" y="0"/>
                <wp:lineTo x="0" y="0"/>
              </wp:wrapPolygon>
            </wp:wrapTight>
            <wp:docPr id="39" name="Picture 39" descr="Maze Solution.pd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ze Solution.pdn"/>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303780" cy="237744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The first major part is a “value function”. A value function tells the learning agent how good it is to be in a particular state if the learning agent follows the current policy. More formally, it is a mapping from policy-state pairs into values. Specifically, the value function maps a state into the expected total amount of reward that will be given to the learning agent starting from the state in question, if the learning agent follows the current policy. </w:t>
      </w:r>
      <w:r>
        <w:fldChar w:fldCharType="begin"/>
      </w:r>
      <w:r>
        <w:instrText xml:space="preserve"> REF _Ref449461499 \h </w:instrText>
      </w:r>
      <w:r>
        <w:fldChar w:fldCharType="separate"/>
      </w:r>
      <w:r w:rsidR="00801841">
        <w:t xml:space="preserve">Figure </w:t>
      </w:r>
      <w:r w:rsidR="00801841">
        <w:rPr>
          <w:noProof/>
        </w:rPr>
        <w:t>28</w:t>
      </w:r>
      <w:r>
        <w:fldChar w:fldCharType="end"/>
      </w:r>
      <w:r>
        <w:t xml:space="preserve"> show the </w:t>
      </w:r>
      <w:r w:rsidR="007E7F51">
        <w:t xml:space="preserve">learned </w:t>
      </w:r>
      <w:r>
        <w:t>value function (below) for following the optimal policy (right) through the maze. Note that there are larger positive values closer to the goals</w:t>
      </w:r>
      <w:r w:rsidR="00120B3C">
        <w:t xml:space="preserve"> (red circles). </w:t>
      </w:r>
      <w:r w:rsidR="007E7F51">
        <w:t xml:space="preserve">It is also worth noting that when estimating the reward under a policy, we weigh rewards that happen in the future less heavily. </w:t>
      </w:r>
    </w:p>
    <w:p w:rsidR="005E255F" w:rsidRDefault="00EB405D" w:rsidP="005E255F">
      <w:r>
        <w:rPr>
          <w:noProof/>
          <w:lang w:eastAsia="ja-JP"/>
        </w:rPr>
        <w:drawing>
          <wp:anchor distT="0" distB="0" distL="114300" distR="114300" simplePos="0" relativeHeight="251713024" behindDoc="1" locked="0" layoutInCell="1" allowOverlap="1" wp14:anchorId="72A1AA52" wp14:editId="3F0FEFAB">
            <wp:simplePos x="0" y="0"/>
            <wp:positionH relativeFrom="margin">
              <wp:align>center</wp:align>
            </wp:positionH>
            <wp:positionV relativeFrom="paragraph">
              <wp:posOffset>2041525</wp:posOffset>
            </wp:positionV>
            <wp:extent cx="5804850" cy="1486417"/>
            <wp:effectExtent l="0" t="0" r="5715" b="0"/>
            <wp:wrapTight wrapText="bothSides">
              <wp:wrapPolygon edited="0">
                <wp:start x="0" y="0"/>
                <wp:lineTo x="0" y="21323"/>
                <wp:lineTo x="21550" y="21323"/>
                <wp:lineTo x="21550"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5804850" cy="1486417"/>
                    </a:xfrm>
                    <a:prstGeom prst="rect">
                      <a:avLst/>
                    </a:prstGeom>
                  </pic:spPr>
                </pic:pic>
              </a:graphicData>
            </a:graphic>
            <wp14:sizeRelH relativeFrom="margin">
              <wp14:pctWidth>0</wp14:pctWidth>
            </wp14:sizeRelH>
            <wp14:sizeRelV relativeFrom="margin">
              <wp14:pctHeight>0</wp14:pctHeight>
            </wp14:sizeRelV>
          </wp:anchor>
        </w:drawing>
      </w:r>
      <w:r w:rsidR="005E255F">
        <w:t xml:space="preserve">The second major part </w:t>
      </w:r>
      <w:r w:rsidR="003F7DA9">
        <w:t xml:space="preserve">to dynamic programming </w:t>
      </w:r>
      <w:r w:rsidR="005E255F">
        <w:t xml:space="preserve">is a policy. As noted before, a policy tells the learning what to do based on the current state. In dynamic </w:t>
      </w:r>
      <w:r w:rsidR="003F7DA9">
        <w:t>programming,</w:t>
      </w:r>
      <w:r w:rsidR="005E255F">
        <w:t xml:space="preserve"> we choose the policy to be “greedy” with respect to the value function. That is, the agent chooses to move to the highest value state it can on every interaction with its environment. This may sound shortsighted, but since the value function tells the agent the value in the long-term, this is actually a farsighted method.</w:t>
      </w:r>
    </w:p>
    <w:p w:rsidR="003F7DA9" w:rsidRDefault="003F7DA9" w:rsidP="003F7DA9">
      <w:pPr>
        <w:pStyle w:val="Caption"/>
      </w:pPr>
      <w:bookmarkStart w:id="161" w:name="_Ref449461499"/>
      <w:bookmarkStart w:id="162" w:name="_Toc452907187"/>
      <w:r>
        <w:t xml:space="preserve">Figure </w:t>
      </w:r>
      <w:fldSimple w:instr=" SEQ Figure \* ARABIC ">
        <w:r w:rsidR="00801841">
          <w:rPr>
            <w:noProof/>
          </w:rPr>
          <w:t>28</w:t>
        </w:r>
      </w:fldSimple>
      <w:bookmarkEnd w:id="161"/>
      <w:r>
        <w:t>: Maze solved using dynamic programming (below: value function, right: policy)</w:t>
      </w:r>
      <w:bookmarkEnd w:id="162"/>
    </w:p>
    <w:p w:rsidR="005E255F" w:rsidRDefault="003F7DA9" w:rsidP="005E255F">
      <w:r>
        <w:lastRenderedPageBreak/>
        <w:t xml:space="preserve">We have introduced the two major components of dynamic programming: the value function and the policy. </w:t>
      </w:r>
      <w:r w:rsidR="00C40F47">
        <w:t>Now we describe how these parts interact.</w:t>
      </w:r>
      <w:r w:rsidR="005E255F">
        <w:t xml:space="preserve"> Here a</w:t>
      </w:r>
      <w:r w:rsidR="00E83958">
        <w:t>re the steps in the interaction</w:t>
      </w:r>
      <w:r w:rsidR="00120B3C">
        <w:t>:</w:t>
      </w:r>
    </w:p>
    <w:p w:rsidR="005E255F" w:rsidRDefault="005E255F" w:rsidP="005E255F">
      <w:pPr>
        <w:pStyle w:val="ListParagraph"/>
        <w:numPr>
          <w:ilvl w:val="0"/>
          <w:numId w:val="19"/>
        </w:numPr>
      </w:pPr>
      <w:r>
        <w:t>We randomly initialize the value function and the policy.</w:t>
      </w:r>
    </w:p>
    <w:p w:rsidR="005E255F" w:rsidRDefault="005E255F" w:rsidP="005E255F">
      <w:pPr>
        <w:pStyle w:val="ListParagraph"/>
        <w:numPr>
          <w:ilvl w:val="0"/>
          <w:numId w:val="19"/>
        </w:numPr>
      </w:pPr>
      <w:r>
        <w:t>We make the value function consistent with the policy.</w:t>
      </w:r>
    </w:p>
    <w:p w:rsidR="005E255F" w:rsidRDefault="005E255F" w:rsidP="005E255F">
      <w:pPr>
        <w:pStyle w:val="ListParagraph"/>
        <w:numPr>
          <w:ilvl w:val="1"/>
          <w:numId w:val="19"/>
        </w:numPr>
      </w:pPr>
      <w:r>
        <w:t>At every state, try out the action suggested by the policy.</w:t>
      </w:r>
    </w:p>
    <w:p w:rsidR="005E255F" w:rsidRDefault="005E255F" w:rsidP="005E255F">
      <w:pPr>
        <w:pStyle w:val="ListParagraph"/>
        <w:numPr>
          <w:ilvl w:val="1"/>
          <w:numId w:val="19"/>
        </w:numPr>
      </w:pPr>
      <w:r>
        <w:t>Record the resulting reward.</w:t>
      </w:r>
    </w:p>
    <w:p w:rsidR="005E255F" w:rsidRDefault="005E255F" w:rsidP="005E255F">
      <w:pPr>
        <w:pStyle w:val="ListParagraph"/>
        <w:numPr>
          <w:ilvl w:val="1"/>
          <w:numId w:val="19"/>
        </w:numPr>
      </w:pPr>
      <w:r>
        <w:t>Update the value of the current state accordingly.</w:t>
      </w:r>
    </w:p>
    <w:p w:rsidR="005E255F" w:rsidRDefault="005E255F" w:rsidP="005E255F">
      <w:pPr>
        <w:pStyle w:val="ListParagraph"/>
        <w:numPr>
          <w:ilvl w:val="1"/>
          <w:numId w:val="19"/>
        </w:numPr>
      </w:pPr>
      <w:r>
        <w:t>Repeat steps a, b, and c until our estimates for the values of all states converges.</w:t>
      </w:r>
    </w:p>
    <w:p w:rsidR="005E255F" w:rsidRDefault="005E255F" w:rsidP="005E255F">
      <w:pPr>
        <w:pStyle w:val="ListParagraph"/>
        <w:numPr>
          <w:ilvl w:val="0"/>
          <w:numId w:val="19"/>
        </w:numPr>
      </w:pPr>
      <w:r>
        <w:t>We make the policy greedy with respect to the value function.</w:t>
      </w:r>
    </w:p>
    <w:p w:rsidR="005E255F" w:rsidRDefault="005E255F" w:rsidP="005E255F">
      <w:pPr>
        <w:pStyle w:val="ListParagraph"/>
        <w:numPr>
          <w:ilvl w:val="0"/>
          <w:numId w:val="19"/>
        </w:numPr>
      </w:pPr>
      <w:r>
        <w:t>Repeat steps 2 and 3 until convergence is achieved.</w:t>
      </w:r>
    </w:p>
    <w:p w:rsidR="005E255F" w:rsidRDefault="005E255F" w:rsidP="005E255F">
      <w:r>
        <w:t>Here are two important things to note about this procedure:</w:t>
      </w:r>
    </w:p>
    <w:p w:rsidR="005E255F" w:rsidRDefault="005E255F" w:rsidP="005E255F">
      <w:r>
        <w:t xml:space="preserve">First, </w:t>
      </w:r>
      <w:r w:rsidR="001F0282">
        <w:t xml:space="preserve">we need </w:t>
      </w:r>
      <w:r>
        <w:t xml:space="preserve">to have an efficient way of storing and updating both the value function and the policy. </w:t>
      </w:r>
      <w:r w:rsidR="001F0282">
        <w:t>In</w:t>
      </w:r>
      <w:r>
        <w:t xml:space="preserve"> a small problem, </w:t>
      </w:r>
      <w:r w:rsidR="001F0282">
        <w:t>like</w:t>
      </w:r>
      <w:r>
        <w:t xml:space="preserve"> the maze example above, it is feasible to store both of these using a lookup table. With larger systems (with many states or many actions), it is necessary to instead use methods that store a few parameters instead of the value function estimate or policy at every state. </w:t>
      </w:r>
      <w:r w:rsidR="00120B3C">
        <w:t>We call this</w:t>
      </w:r>
      <w:r>
        <w:t xml:space="preserve"> technique “function approxi</w:t>
      </w:r>
      <w:r w:rsidR="001F0282">
        <w:t>mation”</w:t>
      </w:r>
      <w:r>
        <w:t>.</w:t>
      </w:r>
    </w:p>
    <w:p w:rsidR="005E255F" w:rsidRDefault="005E255F" w:rsidP="005E255F">
      <w:r>
        <w:t xml:space="preserve">Second, </w:t>
      </w:r>
      <w:r w:rsidR="001F0282">
        <w:t xml:space="preserve">the dynamic programming steps presented above require determining the results of each action in each state. </w:t>
      </w:r>
      <w:r w:rsidR="00E371A7">
        <w:t>T</w:t>
      </w:r>
      <w:r>
        <w:t xml:space="preserve">his is time consuming – prohibitively so as the system becomes larger. </w:t>
      </w:r>
      <w:r w:rsidR="00120B3C">
        <w:t>In addition</w:t>
      </w:r>
      <w:r>
        <w:t xml:space="preserve">, this requires a model of the system </w:t>
      </w:r>
      <w:r w:rsidR="00E371A7">
        <w:t>that</w:t>
      </w:r>
      <w:r>
        <w:t xml:space="preserve"> allows </w:t>
      </w:r>
      <w:r w:rsidR="00E371A7">
        <w:t xml:space="preserve">us </w:t>
      </w:r>
      <w:r>
        <w:t xml:space="preserve">to predict </w:t>
      </w:r>
      <w:r w:rsidR="00E371A7">
        <w:t>the results of actions.</w:t>
      </w:r>
      <w:r>
        <w:t xml:space="preserve"> To address </w:t>
      </w:r>
      <w:r w:rsidR="00E371A7">
        <w:t>the</w:t>
      </w:r>
      <w:r>
        <w:t xml:space="preserve"> first problem, we try out every action at only a few states, develop </w:t>
      </w:r>
      <w:r w:rsidR="00E371A7">
        <w:t>estimates</w:t>
      </w:r>
      <w:r>
        <w:t xml:space="preserve"> </w:t>
      </w:r>
      <w:r w:rsidR="00E371A7">
        <w:t>from</w:t>
      </w:r>
      <w:r>
        <w:t xml:space="preserve"> these states, and then </w:t>
      </w:r>
      <w:r w:rsidR="00E371A7">
        <w:t>use</w:t>
      </w:r>
      <w:r>
        <w:t xml:space="preserve"> function approximation to extend </w:t>
      </w:r>
      <w:r w:rsidR="00E371A7">
        <w:t xml:space="preserve">these estimates </w:t>
      </w:r>
      <w:r>
        <w:t>between these states. To addres</w:t>
      </w:r>
      <w:r w:rsidR="00120B3C">
        <w:t xml:space="preserve">s the second problem, we use a </w:t>
      </w:r>
      <w:r>
        <w:t xml:space="preserve">model of the system developed using Gaussian </w:t>
      </w:r>
      <w:r w:rsidR="00120B3C">
        <w:t>p</w:t>
      </w:r>
      <w:r>
        <w:t xml:space="preserve">rocess </w:t>
      </w:r>
      <w:r w:rsidR="00120B3C">
        <w:t>r</w:t>
      </w:r>
      <w:r>
        <w:t xml:space="preserve">egression (GPR), </w:t>
      </w:r>
      <w:r w:rsidR="00120B3C">
        <w:t>which we discuss</w:t>
      </w:r>
      <w:r>
        <w:t xml:space="preserve"> </w:t>
      </w:r>
      <w:r w:rsidR="00E371A7">
        <w:t>earlier</w:t>
      </w:r>
      <w:r>
        <w:t xml:space="preserve"> in this report.</w:t>
      </w:r>
      <w:r w:rsidR="00E371A7">
        <w:t xml:space="preserve"> As a result, this method is limited </w:t>
      </w:r>
      <w:r>
        <w:t>by the accuracy of the GPR model.</w:t>
      </w:r>
    </w:p>
    <w:p w:rsidR="005E255F" w:rsidRDefault="005E255F" w:rsidP="005E255F">
      <w:pPr>
        <w:pStyle w:val="Heading2"/>
      </w:pPr>
      <w:bookmarkStart w:id="163" w:name="_Toc449461731"/>
      <w:bookmarkStart w:id="164" w:name="_Toc452907119"/>
      <w:r>
        <w:t xml:space="preserve">What is </w:t>
      </w:r>
      <w:r w:rsidR="00120B3C">
        <w:t>Temporal Difference</w:t>
      </w:r>
      <w:r>
        <w:t xml:space="preserve"> Learning?</w:t>
      </w:r>
      <w:bookmarkEnd w:id="163"/>
      <w:bookmarkEnd w:id="164"/>
    </w:p>
    <w:p w:rsidR="005E255F" w:rsidRDefault="00E371A7" w:rsidP="005E255F">
      <w:r>
        <w:t xml:space="preserve">In addition to dynamic programming, we also used </w:t>
      </w:r>
      <w:r w:rsidR="00120B3C">
        <w:t>temporal difference</w:t>
      </w:r>
      <w:r>
        <w:t xml:space="preserve"> learning to develop a thermal soaring policy. </w:t>
      </w:r>
      <w:r w:rsidR="005E255F">
        <w:t xml:space="preserve">Just like dynamic programming, </w:t>
      </w:r>
      <w:r w:rsidR="00120B3C">
        <w:t xml:space="preserve">temporal difference learning </w:t>
      </w:r>
      <w:r w:rsidR="00B02EEE">
        <w:t>is specifically for problems that can be described in the language of rewards</w:t>
      </w:r>
      <w:r w:rsidR="005E255F">
        <w:t xml:space="preserve">. It is worth noting that </w:t>
      </w:r>
      <w:r w:rsidR="00120B3C">
        <w:t>we use dynamic programming, (</w:t>
      </w:r>
      <w:r w:rsidR="005E255F">
        <w:t xml:space="preserve">not </w:t>
      </w:r>
      <w:r w:rsidR="004308C4">
        <w:t xml:space="preserve">temporal difference </w:t>
      </w:r>
      <w:r w:rsidR="005E255F">
        <w:t>learning</w:t>
      </w:r>
      <w:r w:rsidR="00120B3C">
        <w:t>)</w:t>
      </w:r>
      <w:r w:rsidR="005E255F">
        <w:t>, in the most current version of t</w:t>
      </w:r>
      <w:r w:rsidR="00B02EEE">
        <w:t>he policy development algorithm (as of June 2016).</w:t>
      </w:r>
    </w:p>
    <w:p w:rsidR="005E255F" w:rsidRDefault="005E255F" w:rsidP="005E255F">
      <w:r>
        <w:t>We tried two</w:t>
      </w:r>
      <w:r w:rsidR="004308C4">
        <w:t xml:space="preserve"> temporal difference learning</w:t>
      </w:r>
      <w:r>
        <w:t xml:space="preserve"> methods: SARSA learning and Q learning. </w:t>
      </w:r>
      <w:r w:rsidR="00D4496D">
        <w:t xml:space="preserve">In the following sections, we </w:t>
      </w:r>
      <w:r w:rsidR="009A1FE1">
        <w:t xml:space="preserve">first </w:t>
      </w:r>
      <w:r w:rsidR="00D4496D">
        <w:t xml:space="preserve">present background concepts and </w:t>
      </w:r>
      <w:r w:rsidR="00F01A37">
        <w:t xml:space="preserve">then </w:t>
      </w:r>
      <w:r w:rsidR="00D4496D">
        <w:t>eventually explain SARSA and Q learning in detail.</w:t>
      </w:r>
    </w:p>
    <w:p w:rsidR="005E255F" w:rsidRDefault="005E255F" w:rsidP="005E255F">
      <w:pPr>
        <w:pStyle w:val="Heading3"/>
      </w:pPr>
      <w:bookmarkStart w:id="165" w:name="_Toc449461732"/>
      <w:bookmarkStart w:id="166" w:name="_Toc452907120"/>
      <w:r>
        <w:t>Interact</w:t>
      </w:r>
      <w:bookmarkEnd w:id="165"/>
      <w:r w:rsidR="00FA78D6">
        <w:t>ing with the Environment</w:t>
      </w:r>
      <w:bookmarkEnd w:id="166"/>
    </w:p>
    <w:p w:rsidR="005E255F" w:rsidRDefault="00737D4D" w:rsidP="005E255F">
      <w:r>
        <w:t xml:space="preserve">During each reinforcement learning iteration, </w:t>
      </w:r>
      <w:r w:rsidR="005E255F">
        <w:t>the learning agent perform</w:t>
      </w:r>
      <w:r>
        <w:t>s</w:t>
      </w:r>
      <w:r w:rsidR="005E255F">
        <w:t xml:space="preserve"> one or more interactions with the environment. For each interaction, the </w:t>
      </w:r>
      <w:r>
        <w:t>agent records the following</w:t>
      </w:r>
      <w:r w:rsidR="005E255F">
        <w:t xml:space="preserve">: the initial state, the action performed, the resulting reward, and the final state. </w:t>
      </w:r>
      <w:r w:rsidR="00A26E27">
        <w:t>Afterward</w:t>
      </w:r>
      <w:r>
        <w:t>, the agent use</w:t>
      </w:r>
      <w:r w:rsidR="00A26E27">
        <w:t>s</w:t>
      </w:r>
      <w:r>
        <w:t xml:space="preserve"> this recorded information to learn better behavior</w:t>
      </w:r>
      <w:r w:rsidR="00E407FF">
        <w:t>.</w:t>
      </w:r>
    </w:p>
    <w:p w:rsidR="005E255F" w:rsidRDefault="00A26E27" w:rsidP="005E255F">
      <w:r>
        <w:lastRenderedPageBreak/>
        <w:t>With respect to environmental interactions, t</w:t>
      </w:r>
      <w:r w:rsidR="005E255F">
        <w:t>here are two big differences between our implementations of SARSA and of Q learning</w:t>
      </w:r>
      <w:r w:rsidR="00196DF1">
        <w:t>.</w:t>
      </w:r>
    </w:p>
    <w:p w:rsidR="005E255F" w:rsidRDefault="008A582B" w:rsidP="005E255F">
      <w:r>
        <w:t>First, in</w:t>
      </w:r>
      <w:r w:rsidR="005E255F">
        <w:t xml:space="preserve"> our implementation of SARSA, the learning agent performs only one </w:t>
      </w:r>
      <w:r w:rsidR="00E06DD7">
        <w:t xml:space="preserve">environmental </w:t>
      </w:r>
      <w:r w:rsidR="005E255F">
        <w:t>interaction before proceeding to the learning step</w:t>
      </w:r>
      <w:r>
        <w:t>. By contrast, in</w:t>
      </w:r>
      <w:r w:rsidR="005E255F">
        <w:t xml:space="preserve"> our implementation of Q learning the learning agent performs multiple interactions before proceeding to the learning step. </w:t>
      </w:r>
    </w:p>
    <w:p w:rsidR="005E255F" w:rsidRDefault="008A582B" w:rsidP="005E255F">
      <w:r>
        <w:t xml:space="preserve">Second, </w:t>
      </w:r>
      <w:r w:rsidR="005E255F">
        <w:t>SARSA is an on-policy method and Q learning is an off-policy method. Th</w:t>
      </w:r>
      <w:r>
        <w:t xml:space="preserve">is means that SARSA learns the </w:t>
      </w:r>
      <w:r w:rsidR="00110084">
        <w:t>Q</w:t>
      </w:r>
      <w:r>
        <w:t xml:space="preserve"> </w:t>
      </w:r>
      <w:r w:rsidR="00110084">
        <w:t>values</w:t>
      </w:r>
      <w:r w:rsidR="005E255F">
        <w:t xml:space="preserve"> corresponding to the policy it uses for learning (which is likely suboptimal, since it includes exploration), </w:t>
      </w:r>
      <w:r>
        <w:t>while</w:t>
      </w:r>
      <w:r w:rsidR="005E255F">
        <w:t xml:space="preserve"> Q learning learns the Q values corresponding to the greedy policy. </w:t>
      </w:r>
      <w:r w:rsidR="00646DD4">
        <w:t>We present</w:t>
      </w:r>
      <w:r w:rsidR="00196DF1">
        <w:t xml:space="preserve"> the</w:t>
      </w:r>
      <w:r w:rsidR="00E54C51">
        <w:t xml:space="preserve"> notion of “</w:t>
      </w:r>
      <w:r w:rsidR="00110084">
        <w:t>Q values</w:t>
      </w:r>
      <w:r w:rsidR="00E54C51">
        <w:t>”</w:t>
      </w:r>
      <w:r w:rsidR="00646DD4">
        <w:t xml:space="preserve"> </w:t>
      </w:r>
      <w:r w:rsidR="00BE6D21">
        <w:t>below.</w:t>
      </w:r>
    </w:p>
    <w:p w:rsidR="005E255F" w:rsidRDefault="005E255F" w:rsidP="005E255F">
      <w:pPr>
        <w:pStyle w:val="Heading4"/>
      </w:pPr>
      <w:r>
        <w:t>Exploration</w:t>
      </w:r>
    </w:p>
    <w:p w:rsidR="005E255F" w:rsidRDefault="005E255F" w:rsidP="005E255F">
      <w:r>
        <w:t>We</w:t>
      </w:r>
      <w:r w:rsidR="00AB5989">
        <w:t xml:space="preserve"> </w:t>
      </w:r>
      <w:r>
        <w:t>mentioned that the learning agent performs interactions with the environment, and that it uses this experience to learn. This raises a question: how does the learning agent choose which interactions to perform with the environment, in order to get experience?</w:t>
      </w:r>
    </w:p>
    <w:p w:rsidR="005E255F" w:rsidRDefault="005E255F" w:rsidP="005E255F">
      <w:r>
        <w:t>It would be inefficient to perform</w:t>
      </w:r>
      <w:r w:rsidR="00646DD4">
        <w:t xml:space="preserve"> all</w:t>
      </w:r>
      <w:r>
        <w:t xml:space="preserve"> actions randomly, because this would result in the learning agent getting a lot of only somewhat relevant experience. It seems reasonable for the learning agent to try the actions it considers best – this will lead to interactions that are similar to those when the agent is actually performing (after having finished learning), and so the learning agent will get relevant experience. Unfortunately, if the learning agent only tries the actions that it thinks are best, its policy will generally </w:t>
      </w:r>
      <w:r w:rsidR="00646DD4">
        <w:t>become</w:t>
      </w:r>
      <w:r>
        <w:t xml:space="preserve"> stuck at a </w:t>
      </w:r>
      <w:r w:rsidR="00646DD4">
        <w:t>perceived (fictitious)</w:t>
      </w:r>
      <w:r>
        <w:t xml:space="preserve"> optimum. That is, there will generally be better actions that </w:t>
      </w:r>
      <w:r w:rsidR="001E76C9">
        <w:t>a greedy</w:t>
      </w:r>
      <w:r>
        <w:t xml:space="preserve"> learning agent will never try because it is underestimating the value of these actions.</w:t>
      </w:r>
    </w:p>
    <w:p w:rsidR="005E255F" w:rsidRDefault="005E255F" w:rsidP="005E255F">
      <w:r>
        <w:t xml:space="preserve">We try </w:t>
      </w:r>
      <w:r w:rsidR="00646DD4">
        <w:t>to</w:t>
      </w:r>
      <w:r>
        <w:t xml:space="preserve"> strike a balance by having the learning agent generally carry out the action it thinks best, but to occasionally try a random action. This will result in relevant experience, </w:t>
      </w:r>
      <w:r w:rsidR="00646DD4">
        <w:t xml:space="preserve">but also allow </w:t>
      </w:r>
      <w:r>
        <w:t>the agent to explore new actions that</w:t>
      </w:r>
      <w:r w:rsidR="00646DD4">
        <w:t xml:space="preserve"> it may be underestimating. We call t</w:t>
      </w:r>
      <w:r>
        <w:t xml:space="preserve">his </w:t>
      </w:r>
      <w:r w:rsidR="00646DD4">
        <w:t xml:space="preserve">standard </w:t>
      </w:r>
      <w:r>
        <w:t>exploration strategy “greedy-ε”. On each</w:t>
      </w:r>
      <w:r w:rsidRPr="00BE276A">
        <w:t xml:space="preserve"> </w:t>
      </w:r>
      <w:r>
        <w:t>environment</w:t>
      </w:r>
      <w:r w:rsidR="00646DD4">
        <w:t>al</w:t>
      </w:r>
      <w:r>
        <w:t xml:space="preserve"> interaction, the learning agent chooses a random action with probability ε (typically a small number, like 0.05), and will otherwise choose the action it thinks is best, according to its current Q value estimates. </w:t>
      </w:r>
    </w:p>
    <w:p w:rsidR="005E255F" w:rsidRDefault="005E255F" w:rsidP="005E255F">
      <w:r>
        <w:fldChar w:fldCharType="begin"/>
      </w:r>
      <w:r>
        <w:instrText xml:space="preserve"> REF _Ref449461468 \h </w:instrText>
      </w:r>
      <w:r>
        <w:fldChar w:fldCharType="separate"/>
      </w:r>
      <w:r w:rsidR="00801841">
        <w:t xml:space="preserve">Figure </w:t>
      </w:r>
      <w:r w:rsidR="00801841">
        <w:rPr>
          <w:noProof/>
        </w:rPr>
        <w:t>30</w:t>
      </w:r>
      <w:r>
        <w:fldChar w:fldCharType="end"/>
      </w:r>
      <w:r>
        <w:t xml:space="preserve"> shows the effect of the value of the value of ε in</w:t>
      </w:r>
      <w:r w:rsidR="00646DD4">
        <w:t xml:space="preserve"> a small demonstration program we</w:t>
      </w:r>
      <w:r>
        <w:t xml:space="preserve"> created. In this scenario, there are several levers that </w:t>
      </w:r>
      <w:r w:rsidR="001E76C9">
        <w:t xml:space="preserve">the learning agent </w:t>
      </w:r>
      <w:r>
        <w:t xml:space="preserve">can </w:t>
      </w:r>
      <w:r w:rsidR="001E76C9">
        <w:t>pull</w:t>
      </w:r>
      <w:r>
        <w:t xml:space="preserve">, each of which will give some reward. Some levers give more reward than others. The red line shows what happens if </w:t>
      </w:r>
      <w:r w:rsidR="00646DD4">
        <w:t>there is no exploration (ε = 0). Note that in this case</w:t>
      </w:r>
      <w:r>
        <w:t xml:space="preserve"> the learning agent </w:t>
      </w:r>
      <w:r w:rsidR="00646DD4">
        <w:t>becomes</w:t>
      </w:r>
      <w:r>
        <w:t xml:space="preserve"> stuck at a </w:t>
      </w:r>
      <w:r w:rsidR="001E76C9">
        <w:t>suboptimal policy</w:t>
      </w:r>
      <w:r>
        <w:t xml:space="preserve">. The other lines show that the larger the value of ε, the faster the learning occurs, but the less optimal the final policy will be. For this reason, it is common to begin with a large value of ε, to </w:t>
      </w:r>
      <w:r w:rsidR="003D4465">
        <w:t>obtain</w:t>
      </w:r>
      <w:r>
        <w:t xml:space="preserve"> faster initial learning, and then to decreased the value of epsilon gradually – so as to avoid being limited in average performance by excessive exploration. We refer to this method of exploration as “decaying greedy-ε”.</w:t>
      </w:r>
    </w:p>
    <w:p w:rsidR="00B22E7C" w:rsidRDefault="00B22E7C" w:rsidP="005E255F"/>
    <w:p w:rsidR="00B22E7C" w:rsidRDefault="00B22E7C" w:rsidP="005E255F"/>
    <w:p w:rsidR="00B22E7C" w:rsidRDefault="00B22E7C" w:rsidP="005E255F"/>
    <w:p w:rsidR="00B22E7C" w:rsidRDefault="00B22E7C" w:rsidP="005E255F">
      <w:r>
        <w:rPr>
          <w:noProof/>
          <w:lang w:eastAsia="ja-JP"/>
        </w:rPr>
        <w:lastRenderedPageBreak/>
        <mc:AlternateContent>
          <mc:Choice Requires="wps">
            <w:drawing>
              <wp:anchor distT="0" distB="0" distL="114300" distR="114300" simplePos="0" relativeHeight="251716096" behindDoc="1" locked="0" layoutInCell="1" allowOverlap="1" wp14:anchorId="240C957A" wp14:editId="11CF3E24">
                <wp:simplePos x="0" y="0"/>
                <wp:positionH relativeFrom="margin">
                  <wp:align>right</wp:align>
                </wp:positionH>
                <wp:positionV relativeFrom="paragraph">
                  <wp:posOffset>4802077</wp:posOffset>
                </wp:positionV>
                <wp:extent cx="6704965" cy="635"/>
                <wp:effectExtent l="0" t="0" r="635" b="0"/>
                <wp:wrapTopAndBottom/>
                <wp:docPr id="75" name="Text Box 75"/>
                <wp:cNvGraphicFramePr/>
                <a:graphic xmlns:a="http://schemas.openxmlformats.org/drawingml/2006/main">
                  <a:graphicData uri="http://schemas.microsoft.com/office/word/2010/wordprocessingShape">
                    <wps:wsp>
                      <wps:cNvSpPr txBox="1"/>
                      <wps:spPr>
                        <a:xfrm>
                          <a:off x="0" y="0"/>
                          <a:ext cx="6704965" cy="635"/>
                        </a:xfrm>
                        <a:prstGeom prst="rect">
                          <a:avLst/>
                        </a:prstGeom>
                        <a:solidFill>
                          <a:prstClr val="white"/>
                        </a:solidFill>
                        <a:ln>
                          <a:noFill/>
                        </a:ln>
                        <a:effectLst/>
                      </wps:spPr>
                      <wps:txbx>
                        <w:txbxContent>
                          <w:p w:rsidR="00276082" w:rsidRPr="001640F6" w:rsidRDefault="00276082" w:rsidP="005E255F">
                            <w:pPr>
                              <w:pStyle w:val="Caption"/>
                              <w:jc w:val="center"/>
                              <w:rPr>
                                <w:rFonts w:cs="Times New Roman"/>
                                <w:noProof/>
                              </w:rPr>
                            </w:pPr>
                            <w:bookmarkStart w:id="167" w:name="_Ref449461468"/>
                            <w:bookmarkStart w:id="168" w:name="_Toc452907188"/>
                            <w:r>
                              <w:t xml:space="preserve">Figure </w:t>
                            </w:r>
                            <w:fldSimple w:instr=" SEQ Figure \* ARABIC ">
                              <w:r>
                                <w:rPr>
                                  <w:noProof/>
                                </w:rPr>
                                <w:t>30</w:t>
                              </w:r>
                            </w:fldSimple>
                            <w:bookmarkEnd w:id="167"/>
                            <w:r>
                              <w:t>: Effect of exploration on average performance</w:t>
                            </w:r>
                            <w:bookmarkEnd w:id="1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0C957A" id="Text Box 75" o:spid="_x0000_s1031" type="#_x0000_t202" style="position:absolute;margin-left:476.75pt;margin-top:378.1pt;width:527.95pt;height:.05pt;z-index:-25160038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" stroked="f">
                <v:textbox style="mso-fit-shape-to-text:t" inset="0,0,0,0">
                  <w:txbxContent>
                    <w:p w:rsidR="00276082" w:rsidRPr="001640F6" w:rsidRDefault="00276082" w:rsidP="005E255F">
                      <w:pPr>
                        <w:pStyle w:val="Caption"/>
                        <w:jc w:val="center"/>
                        <w:rPr>
                          <w:rFonts w:cs="Times New Roman"/>
                          <w:noProof/>
                        </w:rPr>
                      </w:pPr>
                      <w:bookmarkStart w:id="169" w:name="_Ref449461468"/>
                      <w:bookmarkStart w:id="170" w:name="_Toc452907188"/>
                      <w:r>
                        <w:t xml:space="preserve">Figure </w:t>
                      </w:r>
                      <w:fldSimple w:instr=" SEQ Figure \* ARABIC ">
                        <w:r>
                          <w:rPr>
                            <w:noProof/>
                          </w:rPr>
                          <w:t>30</w:t>
                        </w:r>
                      </w:fldSimple>
                      <w:bookmarkEnd w:id="169"/>
                      <w:r>
                        <w:t>: Effect of exploration on average performance</w:t>
                      </w:r>
                      <w:bookmarkEnd w:id="170"/>
                    </w:p>
                  </w:txbxContent>
                </v:textbox>
                <w10:wrap type="topAndBottom" anchorx="margin"/>
              </v:shape>
            </w:pict>
          </mc:Fallback>
        </mc:AlternateContent>
      </w:r>
      <w:r w:rsidRPr="00B22E7C">
        <w:rPr>
          <w:noProof/>
          <w:lang w:eastAsia="ja-JP"/>
        </w:rPr>
        <w:drawing>
          <wp:inline distT="0" distB="0" distL="0" distR="0" wp14:anchorId="70F84054" wp14:editId="26BAD6A9">
            <wp:extent cx="5943600" cy="474853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4748530"/>
                    </a:xfrm>
                    <a:prstGeom prst="rect">
                      <a:avLst/>
                    </a:prstGeom>
                  </pic:spPr>
                </pic:pic>
              </a:graphicData>
            </a:graphic>
          </wp:inline>
        </w:drawing>
      </w:r>
    </w:p>
    <w:p w:rsidR="005E255F" w:rsidRDefault="005E255F" w:rsidP="005E255F"/>
    <w:p w:rsidR="005E255F" w:rsidRDefault="005E255F" w:rsidP="005E255F">
      <w:pPr>
        <w:pStyle w:val="Heading3"/>
      </w:pPr>
      <w:bookmarkStart w:id="171" w:name="_Toc449461733"/>
      <w:bookmarkStart w:id="172" w:name="_Toc452907121"/>
      <w:r>
        <w:t>Learning from Interactions</w:t>
      </w:r>
      <w:bookmarkEnd w:id="171"/>
      <w:r w:rsidR="007E19C9">
        <w:t>: Q Values</w:t>
      </w:r>
      <w:bookmarkEnd w:id="172"/>
    </w:p>
    <w:p w:rsidR="005E255F" w:rsidRDefault="003D4465" w:rsidP="005E255F">
      <w:pPr>
        <w:suppressAutoHyphens w:val="0"/>
        <w:autoSpaceDE w:val="0"/>
        <w:autoSpaceDN w:val="0"/>
        <w:adjustRightInd w:val="0"/>
        <w:spacing w:after="0"/>
      </w:pPr>
      <w:r>
        <w:t>After interacting with the environment</w:t>
      </w:r>
      <w:r w:rsidR="005E255F">
        <w:t xml:space="preserve">, the </w:t>
      </w:r>
      <w:r w:rsidR="00B22E7C">
        <w:t>temporal difference</w:t>
      </w:r>
      <w:r>
        <w:t xml:space="preserve"> </w:t>
      </w:r>
      <w:r w:rsidR="005E255F">
        <w:t xml:space="preserve">learning agent learns from the interactions it just performed with the environment. </w:t>
      </w:r>
      <w:r>
        <w:t>That is,</w:t>
      </w:r>
      <w:r w:rsidR="005E255F">
        <w:t xml:space="preserve"> it updates its estimate of the value of being in a stat</w:t>
      </w:r>
      <w:r>
        <w:t xml:space="preserve">e and performing a given action. These </w:t>
      </w:r>
      <w:r w:rsidR="00B22E7C">
        <w:t>estimates</w:t>
      </w:r>
      <w:r>
        <w:t xml:space="preserve"> are called “Q values</w:t>
      </w:r>
      <w:r w:rsidR="00D31055">
        <w:t>”</w:t>
      </w:r>
      <w:r>
        <w:t>.</w:t>
      </w:r>
    </w:p>
    <w:p w:rsidR="005E255F" w:rsidRDefault="005E255F" w:rsidP="005E255F">
      <w:pPr>
        <w:suppressAutoHyphens w:val="0"/>
        <w:autoSpaceDE w:val="0"/>
        <w:autoSpaceDN w:val="0"/>
        <w:adjustRightInd w:val="0"/>
        <w:spacing w:after="0"/>
      </w:pPr>
    </w:p>
    <w:p w:rsidR="00D4496D" w:rsidRDefault="005E255F" w:rsidP="005E255F">
      <w:pPr>
        <w:suppressAutoHyphens w:val="0"/>
        <w:autoSpaceDE w:val="0"/>
        <w:autoSpaceDN w:val="0"/>
        <w:adjustRightInd w:val="0"/>
        <w:spacing w:after="0"/>
      </w:pPr>
      <w:r>
        <w:t xml:space="preserve">A Q value is a mapping from state-action pairs into values. The Q value of a state action pair </w:t>
      </w:r>
      <w:r w:rsidR="006F61DF">
        <w:t xml:space="preserve">called </w:t>
      </w:r>
      <w:r>
        <w:t>(S</w:t>
      </w:r>
      <w:r>
        <w:softHyphen/>
      </w:r>
      <w:r>
        <w:rPr>
          <w:vertAlign w:val="subscript"/>
        </w:rPr>
        <w:t>1</w:t>
      </w:r>
      <w:r>
        <w:t>,A</w:t>
      </w:r>
      <w:r>
        <w:softHyphen/>
      </w:r>
      <w:r>
        <w:rPr>
          <w:vertAlign w:val="subscript"/>
        </w:rPr>
        <w:t>1</w:t>
      </w:r>
      <w:r>
        <w:t>) is an estimate of how much reward will be given if the learning agent starts from state S</w:t>
      </w:r>
      <w:r>
        <w:softHyphen/>
      </w:r>
      <w:r>
        <w:rPr>
          <w:vertAlign w:val="subscript"/>
        </w:rPr>
        <w:t>1</w:t>
      </w:r>
      <w:r>
        <w:t>, performing action A</w:t>
      </w:r>
      <w:r>
        <w:softHyphen/>
      </w:r>
      <w:r>
        <w:rPr>
          <w:vertAlign w:val="subscript"/>
        </w:rPr>
        <w:t>1</w:t>
      </w:r>
      <w:r w:rsidR="00B13B62">
        <w:t xml:space="preserve"> and then follows the current policy</w:t>
      </w:r>
      <w:r>
        <w:t>. A policy that is greedy with respect to Q values is a policy that does the following: if the learning agent is in some state S, the chosen action is A</w:t>
      </w:r>
      <w:r>
        <w:rPr>
          <w:vertAlign w:val="superscript"/>
        </w:rPr>
        <w:t>*</w:t>
      </w:r>
      <w:r w:rsidR="00D4496D">
        <w:t>, where:</w:t>
      </w:r>
    </w:p>
    <w:p w:rsidR="00D4496D" w:rsidRDefault="005E255F" w:rsidP="005E255F">
      <w:pPr>
        <w:suppressAutoHyphens w:val="0"/>
        <w:autoSpaceDE w:val="0"/>
        <w:autoSpaceDN w:val="0"/>
        <w:adjustRightInd w:val="0"/>
        <w:spacing w:after="0"/>
      </w:pPr>
      <w:r>
        <w:rPr>
          <w:noProof/>
          <w:position w:val="-13"/>
          <w:lang w:eastAsia="ja-JP"/>
        </w:rPr>
        <w:drawing>
          <wp:anchor distT="0" distB="0" distL="114300" distR="114300" simplePos="0" relativeHeight="251760128" behindDoc="0" locked="0" layoutInCell="1" allowOverlap="1" wp14:anchorId="2E4DAA91" wp14:editId="7495456E">
            <wp:simplePos x="0" y="0"/>
            <wp:positionH relativeFrom="margin">
              <wp:align>center</wp:align>
            </wp:positionH>
            <wp:positionV relativeFrom="paragraph">
              <wp:posOffset>3175</wp:posOffset>
            </wp:positionV>
            <wp:extent cx="3230880" cy="321310"/>
            <wp:effectExtent l="0" t="0" r="7620" b="254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230880" cy="32131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D4496D" w:rsidRDefault="00D4496D" w:rsidP="005E255F">
      <w:pPr>
        <w:suppressAutoHyphens w:val="0"/>
        <w:autoSpaceDE w:val="0"/>
        <w:autoSpaceDN w:val="0"/>
        <w:adjustRightInd w:val="0"/>
        <w:spacing w:after="0"/>
      </w:pPr>
    </w:p>
    <w:p w:rsidR="005E255F" w:rsidRDefault="005E255F" w:rsidP="005E255F">
      <w:pPr>
        <w:suppressAutoHyphens w:val="0"/>
        <w:autoSpaceDE w:val="0"/>
        <w:autoSpaceDN w:val="0"/>
        <w:adjustRightInd w:val="0"/>
        <w:spacing w:after="0"/>
      </w:pPr>
      <w:r>
        <w:t>where A(S) denotes the set of actions that are possible in state S.</w:t>
      </w:r>
    </w:p>
    <w:p w:rsidR="005E255F" w:rsidRDefault="005E255F" w:rsidP="005E255F">
      <w:pPr>
        <w:suppressAutoHyphens w:val="0"/>
        <w:autoSpaceDE w:val="0"/>
        <w:autoSpaceDN w:val="0"/>
        <w:adjustRightInd w:val="0"/>
        <w:spacing w:after="0"/>
      </w:pPr>
    </w:p>
    <w:p w:rsidR="00B13B62" w:rsidRDefault="00B13B62" w:rsidP="005E255F">
      <w:pPr>
        <w:suppressAutoHyphens w:val="0"/>
        <w:autoSpaceDE w:val="0"/>
        <w:autoSpaceDN w:val="0"/>
        <w:adjustRightInd w:val="0"/>
        <w:spacing w:after="0"/>
        <w:rPr>
          <w:lang w:val="en-CA" w:eastAsia="en-US"/>
        </w:rPr>
      </w:pPr>
    </w:p>
    <w:p w:rsidR="005E255F" w:rsidRDefault="005E255F" w:rsidP="005E255F">
      <w:pPr>
        <w:suppressAutoHyphens w:val="0"/>
        <w:autoSpaceDE w:val="0"/>
        <w:autoSpaceDN w:val="0"/>
        <w:adjustRightInd w:val="0"/>
        <w:spacing w:after="0"/>
        <w:rPr>
          <w:lang w:val="en-CA" w:eastAsia="en-US"/>
        </w:rPr>
      </w:pPr>
      <w:r>
        <w:rPr>
          <w:lang w:val="en-CA" w:eastAsia="en-US"/>
        </w:rPr>
        <w:lastRenderedPageBreak/>
        <w:t xml:space="preserve">We need two more notions before we can </w:t>
      </w:r>
      <w:r w:rsidR="00F137AA">
        <w:rPr>
          <w:lang w:val="en-CA" w:eastAsia="en-US"/>
        </w:rPr>
        <w:t xml:space="preserve">present </w:t>
      </w:r>
      <w:r>
        <w:rPr>
          <w:lang w:val="en-CA" w:eastAsia="en-US"/>
        </w:rPr>
        <w:t>algorithm</w:t>
      </w:r>
      <w:r w:rsidR="0055370C">
        <w:rPr>
          <w:lang w:val="en-CA" w:eastAsia="en-US"/>
        </w:rPr>
        <w:t>s</w:t>
      </w:r>
      <w:r w:rsidR="005A5F01">
        <w:rPr>
          <w:lang w:val="en-CA" w:eastAsia="en-US"/>
        </w:rPr>
        <w:t xml:space="preserve"> for updating Q values:</w:t>
      </w:r>
    </w:p>
    <w:p w:rsidR="00B13B62" w:rsidRDefault="00B13B62" w:rsidP="005E255F">
      <w:pPr>
        <w:suppressAutoHyphens w:val="0"/>
        <w:autoSpaceDE w:val="0"/>
        <w:autoSpaceDN w:val="0"/>
        <w:adjustRightInd w:val="0"/>
        <w:spacing w:after="0"/>
        <w:rPr>
          <w:lang w:val="en-CA" w:eastAsia="en-US"/>
        </w:rPr>
      </w:pPr>
    </w:p>
    <w:p w:rsidR="005E255F" w:rsidRDefault="005E255F" w:rsidP="005E255F">
      <w:pPr>
        <w:pStyle w:val="Heading3"/>
        <w:rPr>
          <w:lang w:val="en-CA" w:eastAsia="en-US"/>
        </w:rPr>
      </w:pPr>
      <w:bookmarkStart w:id="173" w:name="_Toc449461734"/>
      <w:bookmarkStart w:id="174" w:name="_Toc452907122"/>
      <w:r>
        <w:rPr>
          <w:lang w:val="en-CA" w:eastAsia="en-US"/>
        </w:rPr>
        <w:t>Discounting</w:t>
      </w:r>
      <w:bookmarkEnd w:id="173"/>
      <w:bookmarkEnd w:id="174"/>
    </w:p>
    <w:p w:rsidR="005E255F" w:rsidRDefault="00380AFF" w:rsidP="005E255F">
      <w:pPr>
        <w:suppressAutoHyphens w:val="0"/>
        <w:autoSpaceDE w:val="0"/>
        <w:autoSpaceDN w:val="0"/>
        <w:adjustRightInd w:val="0"/>
        <w:spacing w:after="0"/>
        <w:rPr>
          <w:lang w:val="en-CA" w:eastAsia="en-US"/>
        </w:rPr>
      </w:pPr>
      <w:r>
        <w:rPr>
          <w:noProof/>
          <w:position w:val="-27"/>
          <w:lang w:eastAsia="ja-JP"/>
        </w:rPr>
        <w:drawing>
          <wp:anchor distT="0" distB="0" distL="114300" distR="114300" simplePos="0" relativeHeight="251761152" behindDoc="0" locked="0" layoutInCell="1" allowOverlap="1" wp14:anchorId="17E0F3DE" wp14:editId="2BF841F9">
            <wp:simplePos x="0" y="0"/>
            <wp:positionH relativeFrom="margin">
              <wp:align>center</wp:align>
            </wp:positionH>
            <wp:positionV relativeFrom="paragraph">
              <wp:posOffset>1221850</wp:posOffset>
            </wp:positionV>
            <wp:extent cx="1858645" cy="659765"/>
            <wp:effectExtent l="0" t="0" r="8255" b="6985"/>
            <wp:wrapTopAndBottom/>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858645" cy="659765"/>
                    </a:xfrm>
                    <a:prstGeom prst="rect">
                      <a:avLst/>
                    </a:prstGeom>
                    <a:noFill/>
                    <a:ln>
                      <a:noFill/>
                    </a:ln>
                  </pic:spPr>
                </pic:pic>
              </a:graphicData>
            </a:graphic>
          </wp:anchor>
        </w:drawing>
      </w:r>
      <w:r w:rsidR="005E255F">
        <w:rPr>
          <w:lang w:val="en-CA" w:eastAsia="en-US"/>
        </w:rPr>
        <w:t>The first idea is calle</w:t>
      </w:r>
      <w:r w:rsidR="00A963EA">
        <w:rPr>
          <w:lang w:val="en-CA" w:eastAsia="en-US"/>
        </w:rPr>
        <w:t xml:space="preserve">d “discounting”. Discounting </w:t>
      </w:r>
      <w:r w:rsidR="005E255F">
        <w:rPr>
          <w:lang w:val="en-CA" w:eastAsia="en-US"/>
        </w:rPr>
        <w:t>keep</w:t>
      </w:r>
      <w:r w:rsidR="00A963EA">
        <w:rPr>
          <w:lang w:val="en-CA" w:eastAsia="en-US"/>
        </w:rPr>
        <w:t>s</w:t>
      </w:r>
      <w:r w:rsidR="005E255F">
        <w:rPr>
          <w:lang w:val="en-CA" w:eastAsia="en-US"/>
        </w:rPr>
        <w:t xml:space="preserve"> value estimates finite, </w:t>
      </w:r>
      <w:r w:rsidR="00653AB3">
        <w:rPr>
          <w:lang w:val="en-CA" w:eastAsia="en-US"/>
        </w:rPr>
        <w:t>and</w:t>
      </w:r>
      <w:r w:rsidR="005E255F">
        <w:rPr>
          <w:lang w:val="en-CA" w:eastAsia="en-US"/>
        </w:rPr>
        <w:t xml:space="preserve"> capture</w:t>
      </w:r>
      <w:r w:rsidR="00A963EA">
        <w:rPr>
          <w:lang w:val="en-CA" w:eastAsia="en-US"/>
        </w:rPr>
        <w:t>s</w:t>
      </w:r>
      <w:r w:rsidR="005E255F">
        <w:rPr>
          <w:lang w:val="en-CA" w:eastAsia="en-US"/>
        </w:rPr>
        <w:t xml:space="preserve"> the notion that reward now is better than reward in the future. The discounting factor </w:t>
      </w:r>
      <w:r w:rsidR="005E255F" w:rsidRPr="004230B1">
        <w:rPr>
          <w:lang w:val="en-CA" w:eastAsia="en-US"/>
        </w:rPr>
        <w:t>γ</w:t>
      </w:r>
      <w:r w:rsidR="005E255F">
        <w:rPr>
          <w:lang w:val="en-CA" w:eastAsia="en-US"/>
        </w:rPr>
        <w:t xml:space="preserve"> is a number in the range </w:t>
      </w:r>
      <w:r w:rsidR="005E255F">
        <w:rPr>
          <w:noProof/>
          <w:position w:val="-7"/>
          <w:lang w:eastAsia="ja-JP"/>
        </w:rPr>
        <w:drawing>
          <wp:inline distT="0" distB="0" distL="0" distR="0" wp14:anchorId="6E07BB61" wp14:editId="39AC74D8">
            <wp:extent cx="402336" cy="17798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06303" cy="179740"/>
                    </a:xfrm>
                    <a:prstGeom prst="rect">
                      <a:avLst/>
                    </a:prstGeom>
                    <a:noFill/>
                    <a:ln>
                      <a:noFill/>
                    </a:ln>
                  </pic:spPr>
                </pic:pic>
              </a:graphicData>
            </a:graphic>
          </wp:inline>
        </w:drawing>
      </w:r>
      <w:r w:rsidR="005E255F">
        <w:rPr>
          <w:lang w:val="en-CA" w:eastAsia="en-US"/>
        </w:rPr>
        <w:t xml:space="preserve">. The higher the discounting factor, the more farsighted the learning agent becomes. To illustrate this idea, if the estimate of reward given at time </w:t>
      </w:r>
      <w:r w:rsidR="005E255F">
        <w:rPr>
          <w:noProof/>
          <w:position w:val="-7"/>
          <w:lang w:eastAsia="ja-JP"/>
        </w:rPr>
        <w:drawing>
          <wp:inline distT="0" distB="0" distL="0" distR="0" wp14:anchorId="280B5F02" wp14:editId="57488FB7">
            <wp:extent cx="116840" cy="185386"/>
            <wp:effectExtent l="0" t="0" r="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34496" cy="213400"/>
                    </a:xfrm>
                    <a:prstGeom prst="rect">
                      <a:avLst/>
                    </a:prstGeom>
                    <a:noFill/>
                    <a:ln>
                      <a:noFill/>
                    </a:ln>
                  </pic:spPr>
                </pic:pic>
              </a:graphicData>
            </a:graphic>
          </wp:inline>
        </w:drawing>
      </w:r>
      <w:r w:rsidR="005E255F">
        <w:rPr>
          <w:lang w:val="en-CA" w:eastAsia="en-US"/>
        </w:rPr>
        <w:t xml:space="preserve">is </w:t>
      </w:r>
      <w:r w:rsidR="005E255F">
        <w:rPr>
          <w:noProof/>
          <w:position w:val="-13"/>
          <w:lang w:eastAsia="ja-JP"/>
        </w:rPr>
        <w:drawing>
          <wp:inline distT="0" distB="0" distL="0" distR="0" wp14:anchorId="15BE3DF8" wp14:editId="3E5C0871">
            <wp:extent cx="157287" cy="222271"/>
            <wp:effectExtent l="0" t="0" r="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61276" cy="227908"/>
                    </a:xfrm>
                    <a:prstGeom prst="rect">
                      <a:avLst/>
                    </a:prstGeom>
                    <a:noFill/>
                    <a:ln>
                      <a:noFill/>
                    </a:ln>
                  </pic:spPr>
                </pic:pic>
              </a:graphicData>
            </a:graphic>
          </wp:inline>
        </w:drawing>
      </w:r>
      <w:r w:rsidR="005E255F">
        <w:rPr>
          <w:lang w:val="en-CA" w:eastAsia="en-US"/>
        </w:rPr>
        <w:t xml:space="preserve"> (assuming that we start at time </w:t>
      </w:r>
      <w:r w:rsidR="005E255F">
        <w:rPr>
          <w:noProof/>
          <w:position w:val="-7"/>
          <w:lang w:eastAsia="ja-JP"/>
        </w:rPr>
        <w:drawing>
          <wp:inline distT="0" distB="0" distL="0" distR="0" wp14:anchorId="6BBCBD7A" wp14:editId="42BDD6C6">
            <wp:extent cx="332695" cy="187380"/>
            <wp:effectExtent l="0" t="0" r="0" b="31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41919" cy="192575"/>
                    </a:xfrm>
                    <a:prstGeom prst="rect">
                      <a:avLst/>
                    </a:prstGeom>
                    <a:noFill/>
                    <a:ln>
                      <a:noFill/>
                    </a:ln>
                  </pic:spPr>
                </pic:pic>
              </a:graphicData>
            </a:graphic>
          </wp:inline>
        </w:drawing>
      </w:r>
      <w:r w:rsidR="005E255F">
        <w:rPr>
          <w:lang w:val="en-CA" w:eastAsia="en-US"/>
        </w:rPr>
        <w:t>from some state</w:t>
      </w:r>
      <w:r w:rsidR="005E255F">
        <w:rPr>
          <w:noProof/>
          <w:position w:val="-13"/>
          <w:lang w:eastAsia="ja-JP"/>
        </w:rPr>
        <w:drawing>
          <wp:inline distT="0" distB="0" distL="0" distR="0" wp14:anchorId="07E541AD" wp14:editId="011531DD">
            <wp:extent cx="198783" cy="230373"/>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00373" cy="232216"/>
                    </a:xfrm>
                    <a:prstGeom prst="rect">
                      <a:avLst/>
                    </a:prstGeom>
                    <a:noFill/>
                    <a:ln>
                      <a:noFill/>
                    </a:ln>
                  </pic:spPr>
                </pic:pic>
              </a:graphicData>
            </a:graphic>
          </wp:inline>
        </w:drawing>
      </w:r>
      <w:r w:rsidR="005E255F">
        <w:rPr>
          <w:lang w:val="en-CA" w:eastAsia="en-US"/>
        </w:rPr>
        <w:t xml:space="preserve">and follow some policy </w:t>
      </w:r>
      <w:r w:rsidR="005E255F" w:rsidRPr="0057719C">
        <w:rPr>
          <w:i/>
          <w:lang w:val="en-CA" w:eastAsia="en-US"/>
        </w:rPr>
        <w:t>P</w:t>
      </w:r>
      <w:r w:rsidR="005E255F">
        <w:rPr>
          <w:lang w:val="en-CA" w:eastAsia="en-US"/>
        </w:rPr>
        <w:t xml:space="preserve">), then the estimated value of starting in state </w:t>
      </w:r>
      <w:r w:rsidR="005E255F">
        <w:rPr>
          <w:noProof/>
          <w:position w:val="-13"/>
          <w:lang w:eastAsia="ja-JP"/>
        </w:rPr>
        <w:drawing>
          <wp:inline distT="0" distB="0" distL="0" distR="0" wp14:anchorId="25269E9D" wp14:editId="559FB0C5">
            <wp:extent cx="163830" cy="189865"/>
            <wp:effectExtent l="0" t="0" r="7620" b="6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63830" cy="189865"/>
                    </a:xfrm>
                    <a:prstGeom prst="rect">
                      <a:avLst/>
                    </a:prstGeom>
                    <a:noFill/>
                    <a:ln>
                      <a:noFill/>
                    </a:ln>
                  </pic:spPr>
                </pic:pic>
              </a:graphicData>
            </a:graphic>
          </wp:inline>
        </w:drawing>
      </w:r>
      <w:r w:rsidR="005E255F">
        <w:rPr>
          <w:lang w:val="en-CA" w:eastAsia="en-US"/>
        </w:rPr>
        <w:t xml:space="preserve">and following policy </w:t>
      </w:r>
      <w:r w:rsidR="005E255F" w:rsidRPr="0057719C">
        <w:rPr>
          <w:i/>
          <w:lang w:val="en-CA" w:eastAsia="en-US"/>
        </w:rPr>
        <w:t>P</w:t>
      </w:r>
      <w:r w:rsidR="005E255F">
        <w:rPr>
          <w:lang w:val="en-CA" w:eastAsia="en-US"/>
        </w:rPr>
        <w:t xml:space="preserve"> is then:</w:t>
      </w:r>
    </w:p>
    <w:p w:rsidR="005E255F" w:rsidRDefault="005E255F" w:rsidP="005E255F">
      <w:pPr>
        <w:suppressAutoHyphens w:val="0"/>
        <w:autoSpaceDE w:val="0"/>
        <w:autoSpaceDN w:val="0"/>
        <w:adjustRightInd w:val="0"/>
        <w:spacing w:after="0"/>
        <w:rPr>
          <w:lang w:val="en-CA" w:eastAsia="en-US"/>
        </w:rPr>
      </w:pPr>
      <w:r>
        <w:rPr>
          <w:lang w:val="en-CA" w:eastAsia="en-US"/>
        </w:rPr>
        <w:t xml:space="preserve">where </w:t>
      </w:r>
      <w:r>
        <w:rPr>
          <w:noProof/>
          <w:position w:val="-7"/>
          <w:lang w:eastAsia="ja-JP"/>
        </w:rPr>
        <w:drawing>
          <wp:inline distT="0" distB="0" distL="0" distR="0" wp14:anchorId="4C121DF9" wp14:editId="6E14B9AA">
            <wp:extent cx="369976" cy="184988"/>
            <wp:effectExtent l="0" t="0" r="0" b="571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70846" cy="185423"/>
                    </a:xfrm>
                    <a:prstGeom prst="rect">
                      <a:avLst/>
                    </a:prstGeom>
                    <a:noFill/>
                    <a:ln>
                      <a:noFill/>
                    </a:ln>
                  </pic:spPr>
                </pic:pic>
              </a:graphicData>
            </a:graphic>
          </wp:inline>
        </w:drawing>
      </w:r>
      <w:r>
        <w:rPr>
          <w:lang w:val="en-CA" w:eastAsia="en-US"/>
        </w:rPr>
        <w:t>indicate</w:t>
      </w:r>
      <w:r w:rsidR="00380AFF">
        <w:rPr>
          <w:lang w:val="en-CA" w:eastAsia="en-US"/>
        </w:rPr>
        <w:t>s</w:t>
      </w:r>
      <w:r>
        <w:rPr>
          <w:lang w:val="en-CA" w:eastAsia="en-US"/>
        </w:rPr>
        <w:t xml:space="preserve"> the action chosen in state </w:t>
      </w:r>
      <w:r w:rsidRPr="006F663D">
        <w:rPr>
          <w:i/>
          <w:lang w:val="en-CA" w:eastAsia="en-US"/>
        </w:rPr>
        <w:t>s</w:t>
      </w:r>
      <w:r>
        <w:rPr>
          <w:lang w:val="en-CA" w:eastAsia="en-US"/>
        </w:rPr>
        <w:t xml:space="preserve"> by policy </w:t>
      </w:r>
      <w:r w:rsidRPr="006F663D">
        <w:rPr>
          <w:i/>
          <w:lang w:val="en-CA" w:eastAsia="en-US"/>
        </w:rPr>
        <w:t>P</w:t>
      </w:r>
      <w:r>
        <w:rPr>
          <w:lang w:val="en-CA" w:eastAsia="en-US"/>
        </w:rPr>
        <w:t>.</w:t>
      </w:r>
    </w:p>
    <w:p w:rsidR="005E255F" w:rsidRDefault="005E255F" w:rsidP="005E255F">
      <w:pPr>
        <w:suppressAutoHyphens w:val="0"/>
        <w:autoSpaceDE w:val="0"/>
        <w:autoSpaceDN w:val="0"/>
        <w:adjustRightInd w:val="0"/>
        <w:spacing w:after="0"/>
        <w:rPr>
          <w:lang w:val="en-CA" w:eastAsia="en-US"/>
        </w:rPr>
      </w:pPr>
    </w:p>
    <w:p w:rsidR="005E255F" w:rsidRPr="008C66D2" w:rsidRDefault="00380AFF" w:rsidP="005E255F">
      <w:pPr>
        <w:suppressAutoHyphens w:val="0"/>
        <w:autoSpaceDE w:val="0"/>
        <w:autoSpaceDN w:val="0"/>
        <w:adjustRightInd w:val="0"/>
        <w:spacing w:after="0"/>
        <w:rPr>
          <w:lang w:val="en-CA" w:eastAsia="en-US"/>
        </w:rPr>
      </w:pPr>
      <w:r>
        <w:rPr>
          <w:noProof/>
          <w:position w:val="-27"/>
          <w:lang w:eastAsia="ja-JP"/>
        </w:rPr>
        <w:drawing>
          <wp:anchor distT="0" distB="0" distL="114300" distR="114300" simplePos="0" relativeHeight="251762176" behindDoc="0" locked="0" layoutInCell="1" allowOverlap="1" wp14:anchorId="66C792E1" wp14:editId="115AB954">
            <wp:simplePos x="0" y="0"/>
            <wp:positionH relativeFrom="margin">
              <wp:align>center</wp:align>
            </wp:positionH>
            <wp:positionV relativeFrom="paragraph">
              <wp:posOffset>192432</wp:posOffset>
            </wp:positionV>
            <wp:extent cx="4253948" cy="698682"/>
            <wp:effectExtent l="0" t="0" r="0" b="6350"/>
            <wp:wrapTopAndBottom/>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4253948" cy="698682"/>
                    </a:xfrm>
                    <a:prstGeom prst="rect">
                      <a:avLst/>
                    </a:prstGeom>
                    <a:noFill/>
                    <a:ln>
                      <a:noFill/>
                    </a:ln>
                  </pic:spPr>
                </pic:pic>
              </a:graphicData>
            </a:graphic>
          </wp:anchor>
        </w:drawing>
      </w:r>
      <w:r w:rsidR="005E255F">
        <w:rPr>
          <w:lang w:val="en-CA" w:eastAsia="en-US"/>
        </w:rPr>
        <w:t>Notice that this implies:</w:t>
      </w:r>
    </w:p>
    <w:p w:rsidR="005E255F" w:rsidRDefault="00380AFF" w:rsidP="005E255F">
      <w:pPr>
        <w:suppressAutoHyphens w:val="0"/>
        <w:autoSpaceDE w:val="0"/>
        <w:autoSpaceDN w:val="0"/>
        <w:adjustRightInd w:val="0"/>
        <w:spacing w:after="0"/>
        <w:rPr>
          <w:lang w:val="en-CA" w:eastAsia="en-US"/>
        </w:rPr>
      </w:pPr>
      <w:r>
        <w:rPr>
          <w:lang w:val="en-CA" w:eastAsia="en-US"/>
        </w:rPr>
        <w:t>I</w:t>
      </w:r>
      <w:r w:rsidR="005E255F">
        <w:rPr>
          <w:lang w:val="en-CA" w:eastAsia="en-US"/>
        </w:rPr>
        <w:t xml:space="preserve">ntuitively, </w:t>
      </w:r>
      <w:r>
        <w:rPr>
          <w:lang w:val="en-CA" w:eastAsia="en-US"/>
        </w:rPr>
        <w:t xml:space="preserve">this says </w:t>
      </w:r>
      <w:r w:rsidR="005E255F">
        <w:rPr>
          <w:lang w:val="en-CA" w:eastAsia="en-US"/>
        </w:rPr>
        <w:t xml:space="preserve">that the value of being in </w:t>
      </w:r>
      <w:r>
        <w:rPr>
          <w:lang w:val="en-CA" w:eastAsia="en-US"/>
        </w:rPr>
        <w:t>a</w:t>
      </w:r>
      <w:r w:rsidR="005E255F">
        <w:rPr>
          <w:lang w:val="en-CA" w:eastAsia="en-US"/>
        </w:rPr>
        <w:t xml:space="preserve"> state and doing some action is the reward the learning agent will get right away, plus the (discounted) estimated value of the state that the agent lands in next.</w:t>
      </w:r>
    </w:p>
    <w:p w:rsidR="005E255F" w:rsidRDefault="005E255F" w:rsidP="005E255F">
      <w:pPr>
        <w:suppressAutoHyphens w:val="0"/>
        <w:autoSpaceDE w:val="0"/>
        <w:autoSpaceDN w:val="0"/>
        <w:adjustRightInd w:val="0"/>
        <w:spacing w:after="0"/>
        <w:rPr>
          <w:lang w:val="en-CA" w:eastAsia="en-US"/>
        </w:rPr>
      </w:pPr>
    </w:p>
    <w:p w:rsidR="005E255F" w:rsidRDefault="00380AFF" w:rsidP="005E255F">
      <w:pPr>
        <w:suppressAutoHyphens w:val="0"/>
        <w:autoSpaceDE w:val="0"/>
        <w:autoSpaceDN w:val="0"/>
        <w:adjustRightInd w:val="0"/>
        <w:spacing w:after="0"/>
        <w:rPr>
          <w:lang w:val="en-CA" w:eastAsia="en-US"/>
        </w:rPr>
      </w:pPr>
      <w:r>
        <w:rPr>
          <w:lang w:val="en-CA" w:eastAsia="en-US"/>
        </w:rPr>
        <w:t>Note</w:t>
      </w:r>
      <w:r w:rsidR="005E255F">
        <w:rPr>
          <w:lang w:val="en-CA" w:eastAsia="en-US"/>
        </w:rPr>
        <w:t xml:space="preserve"> that we have assumed (for simplicity) that the environmental interactions are deterministic. In general, the sum for estimated value should in each term include the possible rewards that could occur, weighted by the probability with which they could occur. As an example of a non-deterministic system, consider the case in which the learning agent is a small cart, and the environment is a slippery floor. If the cart chooses to go forwards, perhaps there is an 80% chance it will actually go forwards, and a 20% chance its wheels will just spin in place.</w:t>
      </w:r>
    </w:p>
    <w:p w:rsidR="005A5F01" w:rsidRDefault="005A5F01" w:rsidP="005E255F">
      <w:pPr>
        <w:suppressAutoHyphens w:val="0"/>
        <w:autoSpaceDE w:val="0"/>
        <w:autoSpaceDN w:val="0"/>
        <w:adjustRightInd w:val="0"/>
        <w:spacing w:after="0"/>
        <w:rPr>
          <w:lang w:val="en-CA" w:eastAsia="en-US"/>
        </w:rPr>
      </w:pPr>
    </w:p>
    <w:p w:rsidR="005E255F" w:rsidRDefault="005E255F" w:rsidP="005E255F">
      <w:pPr>
        <w:pStyle w:val="Heading3"/>
        <w:suppressAutoHyphens w:val="0"/>
        <w:autoSpaceDE w:val="0"/>
        <w:autoSpaceDN w:val="0"/>
        <w:adjustRightInd w:val="0"/>
        <w:spacing w:after="0"/>
        <w:rPr>
          <w:lang w:val="en-CA" w:eastAsia="en-US"/>
        </w:rPr>
      </w:pPr>
      <w:bookmarkStart w:id="175" w:name="_Toc449461735"/>
      <w:bookmarkStart w:id="176" w:name="_Toc452907123"/>
      <w:r w:rsidRPr="009F2689">
        <w:rPr>
          <w:lang w:val="en-CA" w:eastAsia="en-US"/>
        </w:rPr>
        <w:t>Learning Rate</w:t>
      </w:r>
      <w:bookmarkEnd w:id="175"/>
      <w:bookmarkEnd w:id="176"/>
    </w:p>
    <w:p w:rsidR="005E255F" w:rsidRDefault="005E255F" w:rsidP="005E255F">
      <w:pPr>
        <w:suppressAutoHyphens w:val="0"/>
        <w:autoSpaceDE w:val="0"/>
        <w:autoSpaceDN w:val="0"/>
        <w:adjustRightInd w:val="0"/>
        <w:spacing w:after="0"/>
        <w:rPr>
          <w:lang w:val="en-CA" w:eastAsia="en-US"/>
        </w:rPr>
      </w:pPr>
    </w:p>
    <w:p w:rsidR="005E255F" w:rsidRDefault="005E255F" w:rsidP="005E255F">
      <w:pPr>
        <w:suppressAutoHyphens w:val="0"/>
        <w:autoSpaceDE w:val="0"/>
        <w:autoSpaceDN w:val="0"/>
        <w:adjustRightInd w:val="0"/>
        <w:spacing w:after="0"/>
        <w:rPr>
          <w:lang w:val="en-CA" w:eastAsia="en-US"/>
        </w:rPr>
      </w:pPr>
      <w:r>
        <w:rPr>
          <w:lang w:val="en-CA" w:eastAsia="en-US"/>
        </w:rPr>
        <w:t xml:space="preserve">The second idea </w:t>
      </w:r>
      <w:r w:rsidR="00653AB3">
        <w:rPr>
          <w:lang w:val="en-CA" w:eastAsia="en-US"/>
        </w:rPr>
        <w:t xml:space="preserve">is </w:t>
      </w:r>
      <w:r>
        <w:rPr>
          <w:lang w:val="en-CA" w:eastAsia="en-US"/>
        </w:rPr>
        <w:t xml:space="preserve">called the “learning rate”, which we denote </w:t>
      </w:r>
      <w:r w:rsidR="00653AB3">
        <w:rPr>
          <w:lang w:val="en-CA" w:eastAsia="en-US"/>
        </w:rPr>
        <w:t>by</w:t>
      </w:r>
      <w:r>
        <w:rPr>
          <w:lang w:val="en-CA" w:eastAsia="en-US"/>
        </w:rPr>
        <w:t xml:space="preserve"> </w:t>
      </w:r>
      <w:r w:rsidRPr="008E00FF">
        <w:rPr>
          <w:lang w:val="en-CA" w:eastAsia="en-US"/>
        </w:rPr>
        <w:t>α</w:t>
      </w:r>
      <w:r>
        <w:rPr>
          <w:lang w:val="en-CA" w:eastAsia="en-US"/>
        </w:rPr>
        <w:t xml:space="preserve">. </w:t>
      </w:r>
      <w:r w:rsidR="00380AFF">
        <w:rPr>
          <w:lang w:val="en-CA" w:eastAsia="en-US"/>
        </w:rPr>
        <w:t xml:space="preserve">After a set of environmental interactions, we </w:t>
      </w:r>
      <w:r w:rsidR="00653AB3">
        <w:rPr>
          <w:lang w:val="en-CA" w:eastAsia="en-US"/>
        </w:rPr>
        <w:t>need</w:t>
      </w:r>
      <w:r w:rsidR="00380AFF">
        <w:rPr>
          <w:lang w:val="en-CA" w:eastAsia="en-US"/>
        </w:rPr>
        <w:t xml:space="preserve"> to incorporate new information gained, but we should not discard </w:t>
      </w:r>
      <w:r>
        <w:rPr>
          <w:lang w:val="en-CA" w:eastAsia="en-US"/>
        </w:rPr>
        <w:t>the</w:t>
      </w:r>
      <w:r w:rsidR="00653AB3">
        <w:rPr>
          <w:lang w:val="en-CA" w:eastAsia="en-US"/>
        </w:rPr>
        <w:t xml:space="preserve"> previously learned information. </w:t>
      </w:r>
      <w:r>
        <w:rPr>
          <w:lang w:val="en-CA" w:eastAsia="en-US"/>
        </w:rPr>
        <w:t>To strike a balance, we take a weighted average of the old Q estimate and the Q estimate based on the most recent interactions:</w:t>
      </w:r>
    </w:p>
    <w:p w:rsidR="005E255F" w:rsidRDefault="005E255F" w:rsidP="005E255F">
      <w:pPr>
        <w:suppressAutoHyphens w:val="0"/>
        <w:autoSpaceDE w:val="0"/>
        <w:autoSpaceDN w:val="0"/>
        <w:adjustRightInd w:val="0"/>
        <w:spacing w:after="0"/>
        <w:rPr>
          <w:lang w:val="en-CA" w:eastAsia="en-US"/>
        </w:rPr>
      </w:pPr>
    </w:p>
    <w:p w:rsidR="005E255F" w:rsidRDefault="005E255F" w:rsidP="005E255F">
      <w:pPr>
        <w:suppressAutoHyphens w:val="0"/>
        <w:autoSpaceDE w:val="0"/>
        <w:autoSpaceDN w:val="0"/>
        <w:adjustRightInd w:val="0"/>
        <w:spacing w:after="0"/>
        <w:jc w:val="center"/>
        <w:rPr>
          <w:lang w:val="en-CA" w:eastAsia="en-US"/>
        </w:rPr>
      </w:pPr>
      <w:r>
        <w:rPr>
          <w:noProof/>
          <w:position w:val="-22"/>
          <w:lang w:eastAsia="ja-JP"/>
        </w:rPr>
        <w:drawing>
          <wp:inline distT="0" distB="0" distL="0" distR="0" wp14:anchorId="0CF3813C" wp14:editId="74B1A366">
            <wp:extent cx="6270313" cy="369818"/>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6645443" cy="391943"/>
                    </a:xfrm>
                    <a:prstGeom prst="rect">
                      <a:avLst/>
                    </a:prstGeom>
                    <a:noFill/>
                    <a:ln>
                      <a:noFill/>
                    </a:ln>
                  </pic:spPr>
                </pic:pic>
              </a:graphicData>
            </a:graphic>
          </wp:inline>
        </w:drawing>
      </w:r>
    </w:p>
    <w:p w:rsidR="005E255F" w:rsidRDefault="005E255F" w:rsidP="005E255F">
      <w:pPr>
        <w:suppressAutoHyphens w:val="0"/>
        <w:autoSpaceDE w:val="0"/>
        <w:autoSpaceDN w:val="0"/>
        <w:adjustRightInd w:val="0"/>
        <w:spacing w:after="0"/>
        <w:rPr>
          <w:lang w:val="en-CA" w:eastAsia="en-US"/>
        </w:rPr>
      </w:pPr>
    </w:p>
    <w:p w:rsidR="009A10CD" w:rsidRDefault="009A10CD" w:rsidP="005E255F">
      <w:pPr>
        <w:suppressAutoHyphens w:val="0"/>
        <w:autoSpaceDE w:val="0"/>
        <w:autoSpaceDN w:val="0"/>
        <w:adjustRightInd w:val="0"/>
        <w:spacing w:after="0"/>
        <w:rPr>
          <w:lang w:val="en-CA" w:eastAsia="en-US"/>
        </w:rPr>
      </w:pPr>
      <w:r>
        <w:rPr>
          <w:lang w:val="en-CA" w:eastAsia="en-US"/>
        </w:rPr>
        <w:t xml:space="preserve">The </w:t>
      </w:r>
      <w:r w:rsidR="00F536B3">
        <w:rPr>
          <w:lang w:val="en-CA" w:eastAsia="en-US"/>
        </w:rPr>
        <w:t xml:space="preserve">learning rate is simply the </w:t>
      </w:r>
      <w:r>
        <w:rPr>
          <w:lang w:val="en-CA" w:eastAsia="en-US"/>
        </w:rPr>
        <w:t xml:space="preserve">weighting factor </w:t>
      </w:r>
      <w:r w:rsidRPr="009A10CD">
        <w:rPr>
          <w:lang w:val="en-CA" w:eastAsia="en-US"/>
        </w:rPr>
        <w:t>α</w:t>
      </w:r>
      <w:r>
        <w:rPr>
          <w:lang w:val="en-CA" w:eastAsia="en-US"/>
        </w:rPr>
        <w:t xml:space="preserve"> that determines the extent to which we incorporate the new estimate. If </w:t>
      </w:r>
      <w:r w:rsidRPr="009A10CD">
        <w:rPr>
          <w:lang w:val="en-CA" w:eastAsia="en-US"/>
        </w:rPr>
        <w:t>α</w:t>
      </w:r>
      <w:r>
        <w:rPr>
          <w:lang w:val="en-CA" w:eastAsia="en-US"/>
        </w:rPr>
        <w:t xml:space="preserve"> is too small, the learning process takes unnecessarily long. On the other hand, if </w:t>
      </w:r>
      <w:r w:rsidRPr="009A10CD">
        <w:rPr>
          <w:lang w:val="en-CA" w:eastAsia="en-US"/>
        </w:rPr>
        <w:t>α</w:t>
      </w:r>
      <w:r>
        <w:rPr>
          <w:lang w:val="en-CA" w:eastAsia="en-US"/>
        </w:rPr>
        <w:t xml:space="preserve"> is too large, then the lear</w:t>
      </w:r>
      <w:r w:rsidR="00C3793D">
        <w:rPr>
          <w:lang w:val="en-CA" w:eastAsia="en-US"/>
        </w:rPr>
        <w:t>ning algorithm may not converge. Slow or chaotic convergence can also be indicative of a learning rate that is too large.</w:t>
      </w:r>
    </w:p>
    <w:p w:rsidR="009A10CD" w:rsidRDefault="009A10CD" w:rsidP="005E255F">
      <w:pPr>
        <w:suppressAutoHyphens w:val="0"/>
        <w:autoSpaceDE w:val="0"/>
        <w:autoSpaceDN w:val="0"/>
        <w:adjustRightInd w:val="0"/>
        <w:spacing w:after="0"/>
        <w:rPr>
          <w:lang w:val="en-CA" w:eastAsia="en-US"/>
        </w:rPr>
      </w:pPr>
    </w:p>
    <w:p w:rsidR="005E255F" w:rsidRDefault="00220036" w:rsidP="005E255F">
      <w:pPr>
        <w:pStyle w:val="Heading3"/>
        <w:rPr>
          <w:lang w:val="en-CA" w:eastAsia="en-US"/>
        </w:rPr>
      </w:pPr>
      <w:bookmarkStart w:id="177" w:name="_Toc449461736"/>
      <w:bookmarkStart w:id="178" w:name="_Toc452907124"/>
      <w:r>
        <w:rPr>
          <w:lang w:val="en-CA" w:eastAsia="en-US"/>
        </w:rPr>
        <w:t xml:space="preserve">A </w:t>
      </w:r>
      <w:r w:rsidR="004B404F">
        <w:rPr>
          <w:lang w:val="en-CA" w:eastAsia="en-US"/>
        </w:rPr>
        <w:t>Temporal Difference Learning</w:t>
      </w:r>
      <w:r w:rsidR="005E255F">
        <w:rPr>
          <w:lang w:val="en-CA" w:eastAsia="en-US"/>
        </w:rPr>
        <w:t xml:space="preserve"> Algorithm: SARSA Learning</w:t>
      </w:r>
      <w:bookmarkEnd w:id="177"/>
      <w:bookmarkEnd w:id="178"/>
    </w:p>
    <w:p w:rsidR="005E255F" w:rsidRDefault="005E255F" w:rsidP="005E255F">
      <w:pPr>
        <w:suppressAutoHyphens w:val="0"/>
        <w:autoSpaceDE w:val="0"/>
        <w:autoSpaceDN w:val="0"/>
        <w:adjustRightInd w:val="0"/>
        <w:spacing w:after="0"/>
        <w:rPr>
          <w:lang w:val="en-CA" w:eastAsia="en-US"/>
        </w:rPr>
      </w:pPr>
      <w:r>
        <w:rPr>
          <w:lang w:val="en-CA" w:eastAsia="en-US"/>
        </w:rPr>
        <w:t>In our implementation, SARSA performs only one interaction with the environment before updating its Q value estimates. Here is the notation we use to describe this interaction:</w:t>
      </w:r>
    </w:p>
    <w:p w:rsidR="005E255F" w:rsidRDefault="005E255F" w:rsidP="005E255F">
      <w:pPr>
        <w:pStyle w:val="ListParagraph"/>
        <w:numPr>
          <w:ilvl w:val="0"/>
          <w:numId w:val="22"/>
        </w:numPr>
        <w:suppressAutoHyphens w:val="0"/>
        <w:autoSpaceDE w:val="0"/>
        <w:autoSpaceDN w:val="0"/>
        <w:adjustRightInd w:val="0"/>
        <w:spacing w:after="0"/>
        <w:rPr>
          <w:lang w:val="en-CA" w:eastAsia="en-US"/>
        </w:rPr>
      </w:pPr>
      <w:r>
        <w:rPr>
          <w:lang w:val="en-CA" w:eastAsia="en-US"/>
        </w:rPr>
        <w:t>The</w:t>
      </w:r>
      <w:r w:rsidRPr="008C66D2">
        <w:rPr>
          <w:lang w:val="en-CA" w:eastAsia="en-US"/>
        </w:rPr>
        <w:t xml:space="preserve"> </w:t>
      </w:r>
      <w:r>
        <w:rPr>
          <w:lang w:val="en-CA" w:eastAsia="en-US"/>
        </w:rPr>
        <w:t>learning agent</w:t>
      </w:r>
      <w:r w:rsidRPr="008C66D2">
        <w:rPr>
          <w:lang w:val="en-CA" w:eastAsia="en-US"/>
        </w:rPr>
        <w:t xml:space="preserve"> begins in state </w:t>
      </w:r>
      <w:r>
        <w:rPr>
          <w:noProof/>
          <w:position w:val="-13"/>
          <w:lang w:eastAsia="ja-JP"/>
        </w:rPr>
        <w:drawing>
          <wp:inline distT="0" distB="0" distL="0" distR="0" wp14:anchorId="5DD680A1" wp14:editId="09119501">
            <wp:extent cx="103505" cy="19113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03505" cy="191135"/>
                    </a:xfrm>
                    <a:prstGeom prst="rect">
                      <a:avLst/>
                    </a:prstGeom>
                    <a:noFill/>
                    <a:ln>
                      <a:noFill/>
                    </a:ln>
                  </pic:spPr>
                </pic:pic>
              </a:graphicData>
            </a:graphic>
          </wp:inline>
        </w:drawing>
      </w:r>
    </w:p>
    <w:p w:rsidR="003051E0" w:rsidRPr="003051E0" w:rsidRDefault="005E255F" w:rsidP="003051E0">
      <w:pPr>
        <w:pStyle w:val="ListParagraph"/>
        <w:numPr>
          <w:ilvl w:val="0"/>
          <w:numId w:val="22"/>
        </w:numPr>
        <w:suppressAutoHyphens w:val="0"/>
        <w:autoSpaceDE w:val="0"/>
        <w:autoSpaceDN w:val="0"/>
        <w:adjustRightInd w:val="0"/>
        <w:spacing w:after="0"/>
        <w:rPr>
          <w:lang w:val="en-CA" w:eastAsia="en-US"/>
        </w:rPr>
      </w:pPr>
      <w:r w:rsidRPr="003051E0">
        <w:rPr>
          <w:lang w:val="en-CA" w:eastAsia="en-US"/>
        </w:rPr>
        <w:t xml:space="preserve">The learning agent </w:t>
      </w:r>
      <w:r w:rsidR="00244AAB" w:rsidRPr="003051E0">
        <w:rPr>
          <w:lang w:val="en-CA" w:eastAsia="en-US"/>
        </w:rPr>
        <w:t xml:space="preserve">then </w:t>
      </w:r>
      <w:r w:rsidRPr="003051E0">
        <w:rPr>
          <w:lang w:val="en-CA" w:eastAsia="en-US"/>
        </w:rPr>
        <w:t xml:space="preserve">performs the action </w:t>
      </w:r>
      <w:r>
        <w:rPr>
          <w:noProof/>
          <w:position w:val="-13"/>
          <w:lang w:eastAsia="ja-JP"/>
        </w:rPr>
        <w:drawing>
          <wp:inline distT="0" distB="0" distL="0" distR="0" wp14:anchorId="028E0C27" wp14:editId="1E74DDE8">
            <wp:extent cx="127000" cy="191135"/>
            <wp:effectExtent l="0" t="0" r="635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27000" cy="191135"/>
                    </a:xfrm>
                    <a:prstGeom prst="rect">
                      <a:avLst/>
                    </a:prstGeom>
                    <a:noFill/>
                    <a:ln>
                      <a:noFill/>
                    </a:ln>
                  </pic:spPr>
                </pic:pic>
              </a:graphicData>
            </a:graphic>
          </wp:inline>
        </w:drawing>
      </w:r>
    </w:p>
    <w:p w:rsidR="005E255F" w:rsidRPr="008C66D2" w:rsidRDefault="003051E0" w:rsidP="005E255F">
      <w:pPr>
        <w:pStyle w:val="ListParagraph"/>
        <w:numPr>
          <w:ilvl w:val="0"/>
          <w:numId w:val="22"/>
        </w:numPr>
        <w:suppressAutoHyphens w:val="0"/>
        <w:autoSpaceDE w:val="0"/>
        <w:autoSpaceDN w:val="0"/>
        <w:adjustRightInd w:val="0"/>
        <w:spacing w:after="0"/>
        <w:rPr>
          <w:lang w:val="en-CA" w:eastAsia="en-US"/>
        </w:rPr>
      </w:pPr>
      <w:r w:rsidRPr="008C66D2">
        <w:rPr>
          <w:lang w:val="en-CA" w:eastAsia="en-US"/>
        </w:rPr>
        <w:t xml:space="preserve">The </w:t>
      </w:r>
      <w:r>
        <w:rPr>
          <w:lang w:val="en-CA" w:eastAsia="en-US"/>
        </w:rPr>
        <w:t xml:space="preserve">learning </w:t>
      </w:r>
      <w:r w:rsidRPr="008C66D2">
        <w:rPr>
          <w:lang w:val="en-CA" w:eastAsia="en-US"/>
        </w:rPr>
        <w:t xml:space="preserve">agent ends in state </w:t>
      </w:r>
      <w:r>
        <w:rPr>
          <w:noProof/>
          <w:position w:val="-13"/>
          <w:lang w:eastAsia="ja-JP"/>
        </w:rPr>
        <w:drawing>
          <wp:inline distT="0" distB="0" distL="0" distR="0" wp14:anchorId="30D21ED9" wp14:editId="07F63E9B">
            <wp:extent cx="286385" cy="19113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86385" cy="191135"/>
                    </a:xfrm>
                    <a:prstGeom prst="rect">
                      <a:avLst/>
                    </a:prstGeom>
                    <a:noFill/>
                    <a:ln>
                      <a:noFill/>
                    </a:ln>
                  </pic:spPr>
                </pic:pic>
              </a:graphicData>
            </a:graphic>
          </wp:inline>
        </w:drawing>
      </w:r>
      <w:r>
        <w:rPr>
          <w:lang w:val="en-CA" w:eastAsia="en-US"/>
        </w:rPr>
        <w:t xml:space="preserve">, where it plans to next perform </w:t>
      </w:r>
      <w:r>
        <w:rPr>
          <w:noProof/>
          <w:position w:val="-13"/>
          <w:lang w:eastAsia="ja-JP"/>
        </w:rPr>
        <w:drawing>
          <wp:inline distT="0" distB="0" distL="0" distR="0" wp14:anchorId="1401DFEE" wp14:editId="26F8606A">
            <wp:extent cx="302260" cy="19113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302260" cy="191135"/>
                    </a:xfrm>
                    <a:prstGeom prst="rect">
                      <a:avLst/>
                    </a:prstGeom>
                    <a:noFill/>
                    <a:ln>
                      <a:noFill/>
                    </a:ln>
                  </pic:spPr>
                </pic:pic>
              </a:graphicData>
            </a:graphic>
          </wp:inline>
        </w:drawing>
      </w:r>
    </w:p>
    <w:p w:rsidR="005E255F" w:rsidRPr="008C66D2" w:rsidRDefault="005E255F" w:rsidP="005E255F">
      <w:pPr>
        <w:pStyle w:val="ListParagraph"/>
        <w:numPr>
          <w:ilvl w:val="0"/>
          <w:numId w:val="22"/>
        </w:numPr>
        <w:suppressAutoHyphens w:val="0"/>
        <w:autoSpaceDE w:val="0"/>
        <w:autoSpaceDN w:val="0"/>
        <w:adjustRightInd w:val="0"/>
        <w:spacing w:after="0"/>
        <w:rPr>
          <w:lang w:val="en-CA" w:eastAsia="en-US"/>
        </w:rPr>
      </w:pPr>
      <w:r w:rsidRPr="008C66D2">
        <w:rPr>
          <w:lang w:val="en-CA" w:eastAsia="en-US"/>
        </w:rPr>
        <w:t xml:space="preserve">The learning agent is given a reward of </w:t>
      </w:r>
      <w:r>
        <w:rPr>
          <w:noProof/>
          <w:position w:val="-13"/>
          <w:lang w:eastAsia="ja-JP"/>
        </w:rPr>
        <w:drawing>
          <wp:inline distT="0" distB="0" distL="0" distR="0" wp14:anchorId="431F67C3" wp14:editId="26DC6DDF">
            <wp:extent cx="286385" cy="19113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86385" cy="191135"/>
                    </a:xfrm>
                    <a:prstGeom prst="rect">
                      <a:avLst/>
                    </a:prstGeom>
                    <a:noFill/>
                    <a:ln>
                      <a:noFill/>
                    </a:ln>
                  </pic:spPr>
                </pic:pic>
              </a:graphicData>
            </a:graphic>
          </wp:inline>
        </w:drawing>
      </w:r>
    </w:p>
    <w:p w:rsidR="005E255F" w:rsidRDefault="005E255F" w:rsidP="005E255F">
      <w:pPr>
        <w:suppressAutoHyphens w:val="0"/>
        <w:autoSpaceDE w:val="0"/>
        <w:autoSpaceDN w:val="0"/>
        <w:adjustRightInd w:val="0"/>
        <w:spacing w:after="0"/>
        <w:rPr>
          <w:lang w:val="en-CA" w:eastAsia="en-US"/>
        </w:rPr>
      </w:pPr>
    </w:p>
    <w:p w:rsidR="002019F8" w:rsidRDefault="002019F8" w:rsidP="005E255F">
      <w:pPr>
        <w:suppressAutoHyphens w:val="0"/>
        <w:autoSpaceDE w:val="0"/>
        <w:autoSpaceDN w:val="0"/>
        <w:adjustRightInd w:val="0"/>
        <w:spacing w:after="0"/>
        <w:rPr>
          <w:lang w:val="en-CA" w:eastAsia="en-US"/>
        </w:rPr>
      </w:pPr>
      <w:r>
        <w:rPr>
          <w:lang w:val="en-CA" w:eastAsia="en-US"/>
        </w:rPr>
        <w:t xml:space="preserve">SARSA </w:t>
      </w:r>
      <w:r w:rsidR="00C17441">
        <w:rPr>
          <w:lang w:val="en-CA" w:eastAsia="en-US"/>
        </w:rPr>
        <w:t>chooses actions</w:t>
      </w:r>
      <w:r>
        <w:rPr>
          <w:lang w:val="en-CA" w:eastAsia="en-US"/>
        </w:rPr>
        <w:t xml:space="preserve"> by following a policy that is </w:t>
      </w:r>
      <w:r w:rsidR="00495A43" w:rsidRPr="00495A43">
        <w:rPr>
          <w:lang w:val="en-CA" w:eastAsia="en-US"/>
        </w:rPr>
        <w:t>ϵ</w:t>
      </w:r>
      <w:r w:rsidR="00495A43">
        <w:rPr>
          <w:lang w:val="en-CA" w:eastAsia="en-US"/>
        </w:rPr>
        <w:t>-</w:t>
      </w:r>
      <w:r>
        <w:rPr>
          <w:lang w:val="en-CA" w:eastAsia="en-US"/>
        </w:rPr>
        <w:t>greedy with respect to the Q values it has determined so far</w:t>
      </w:r>
      <w:r w:rsidR="00495A43">
        <w:rPr>
          <w:lang w:val="en-CA" w:eastAsia="en-US"/>
        </w:rPr>
        <w:t xml:space="preserve">. As a </w:t>
      </w:r>
      <w:r w:rsidR="00C17441">
        <w:rPr>
          <w:lang w:val="en-CA" w:eastAsia="en-US"/>
        </w:rPr>
        <w:t>result,</w:t>
      </w:r>
      <w:r w:rsidR="00495A43">
        <w:rPr>
          <w:lang w:val="en-CA" w:eastAsia="en-US"/>
        </w:rPr>
        <w:t xml:space="preserve"> the Q values </w:t>
      </w:r>
      <w:r w:rsidR="00C17441">
        <w:rPr>
          <w:lang w:val="en-CA" w:eastAsia="en-US"/>
        </w:rPr>
        <w:t>SARSA</w:t>
      </w:r>
      <w:r w:rsidR="00495A43">
        <w:rPr>
          <w:lang w:val="en-CA" w:eastAsia="en-US"/>
        </w:rPr>
        <w:t xml:space="preserve"> learns will reflect the fact that the agent is exploring while learning – and these Q values will generally not be the same as the Q values for the greedy policy. </w:t>
      </w:r>
    </w:p>
    <w:p w:rsidR="00DD47B0" w:rsidRDefault="00DD47B0" w:rsidP="005E255F">
      <w:pPr>
        <w:suppressAutoHyphens w:val="0"/>
        <w:autoSpaceDE w:val="0"/>
        <w:autoSpaceDN w:val="0"/>
        <w:adjustRightInd w:val="0"/>
        <w:spacing w:after="0"/>
        <w:rPr>
          <w:lang w:val="en-CA" w:eastAsia="en-US"/>
        </w:rPr>
      </w:pPr>
    </w:p>
    <w:p w:rsidR="005E255F" w:rsidRDefault="005E255F" w:rsidP="005E255F">
      <w:pPr>
        <w:suppressAutoHyphens w:val="0"/>
        <w:autoSpaceDE w:val="0"/>
        <w:autoSpaceDN w:val="0"/>
        <w:adjustRightInd w:val="0"/>
        <w:spacing w:after="0"/>
        <w:rPr>
          <w:lang w:val="en-CA" w:eastAsia="en-US"/>
        </w:rPr>
      </w:pPr>
      <w:r>
        <w:rPr>
          <w:lang w:val="en-CA" w:eastAsia="en-US"/>
        </w:rPr>
        <w:t xml:space="preserve">We now give the learning update equation for SARSA learning. This equation </w:t>
      </w:r>
      <w:r w:rsidR="00E44B9B">
        <w:rPr>
          <w:lang w:val="en-CA" w:eastAsia="en-US"/>
        </w:rPr>
        <w:t>combines the ideas of</w:t>
      </w:r>
      <w:r>
        <w:rPr>
          <w:lang w:val="en-CA" w:eastAsia="en-US"/>
        </w:rPr>
        <w:t xml:space="preserve"> discounting and </w:t>
      </w:r>
      <w:r w:rsidR="00E44B9B">
        <w:rPr>
          <w:lang w:val="en-CA" w:eastAsia="en-US"/>
        </w:rPr>
        <w:t xml:space="preserve">of a </w:t>
      </w:r>
      <w:r>
        <w:rPr>
          <w:lang w:val="en-CA" w:eastAsia="en-US"/>
        </w:rPr>
        <w:t>learning rate:</w:t>
      </w:r>
    </w:p>
    <w:p w:rsidR="005E255F" w:rsidRDefault="005E255F" w:rsidP="005E255F">
      <w:pPr>
        <w:suppressAutoHyphens w:val="0"/>
        <w:autoSpaceDE w:val="0"/>
        <w:autoSpaceDN w:val="0"/>
        <w:adjustRightInd w:val="0"/>
        <w:spacing w:after="0"/>
        <w:rPr>
          <w:lang w:val="en-CA" w:eastAsia="en-US"/>
        </w:rPr>
      </w:pPr>
    </w:p>
    <w:p w:rsidR="005E255F" w:rsidRDefault="00C17441" w:rsidP="005E255F">
      <w:pPr>
        <w:suppressAutoHyphens w:val="0"/>
        <w:autoSpaceDE w:val="0"/>
        <w:autoSpaceDN w:val="0"/>
        <w:adjustRightInd w:val="0"/>
        <w:spacing w:after="0"/>
        <w:rPr>
          <w:lang w:val="en-CA" w:eastAsia="en-US"/>
        </w:rPr>
      </w:pPr>
      <w:r>
        <w:rPr>
          <w:noProof/>
          <w:position w:val="-22"/>
          <w:lang w:eastAsia="ja-JP"/>
        </w:rPr>
        <w:drawing>
          <wp:anchor distT="0" distB="0" distL="114300" distR="114300" simplePos="0" relativeHeight="251766272" behindDoc="0" locked="0" layoutInCell="1" allowOverlap="1">
            <wp:simplePos x="0" y="0"/>
            <wp:positionH relativeFrom="margin">
              <wp:align>center</wp:align>
            </wp:positionH>
            <wp:positionV relativeFrom="paragraph">
              <wp:posOffset>-2966</wp:posOffset>
            </wp:positionV>
            <wp:extent cx="5534167" cy="421887"/>
            <wp:effectExtent l="0" t="0" r="0" b="0"/>
            <wp:wrapTopAndBottom/>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534167" cy="421887"/>
                    </a:xfrm>
                    <a:prstGeom prst="rect">
                      <a:avLst/>
                    </a:prstGeom>
                    <a:noFill/>
                    <a:ln>
                      <a:noFill/>
                    </a:ln>
                  </pic:spPr>
                </pic:pic>
              </a:graphicData>
            </a:graphic>
          </wp:anchor>
        </w:drawing>
      </w:r>
      <w:r w:rsidR="005E255F">
        <w:rPr>
          <w:lang w:val="en-CA" w:eastAsia="en-US"/>
        </w:rPr>
        <w:t>No</w:t>
      </w:r>
      <w:r w:rsidR="00E44B9B">
        <w:rPr>
          <w:lang w:val="en-CA" w:eastAsia="en-US"/>
        </w:rPr>
        <w:t xml:space="preserve">tice that we have expressed the estimated </w:t>
      </w:r>
      <w:r>
        <w:rPr>
          <w:lang w:val="en-CA" w:eastAsia="en-US"/>
        </w:rPr>
        <w:t xml:space="preserve">Q value </w:t>
      </w:r>
      <w:r w:rsidR="00E44B9B">
        <w:rPr>
          <w:lang w:val="en-CA" w:eastAsia="en-US"/>
        </w:rPr>
        <w:t xml:space="preserve">based on the new interaction </w:t>
      </w:r>
      <w:r w:rsidR="005E255F">
        <w:rPr>
          <w:lang w:val="en-CA" w:eastAsia="en-US"/>
        </w:rPr>
        <w:t>as a sum of the reward given, and the estimated (discounted) value for the next state.</w:t>
      </w:r>
      <w:r w:rsidR="003051E0">
        <w:rPr>
          <w:lang w:val="en-CA" w:eastAsia="en-US"/>
        </w:rPr>
        <w:t xml:space="preserve"> </w:t>
      </w:r>
    </w:p>
    <w:p w:rsidR="004B404F" w:rsidRDefault="004B404F" w:rsidP="005E255F">
      <w:pPr>
        <w:suppressAutoHyphens w:val="0"/>
        <w:autoSpaceDE w:val="0"/>
        <w:autoSpaceDN w:val="0"/>
        <w:adjustRightInd w:val="0"/>
        <w:spacing w:after="0"/>
        <w:rPr>
          <w:lang w:val="en-CA" w:eastAsia="en-US"/>
        </w:rPr>
      </w:pPr>
    </w:p>
    <w:p w:rsidR="004B404F" w:rsidRDefault="004B404F" w:rsidP="005E255F">
      <w:pPr>
        <w:suppressAutoHyphens w:val="0"/>
        <w:autoSpaceDE w:val="0"/>
        <w:autoSpaceDN w:val="0"/>
        <w:adjustRightInd w:val="0"/>
        <w:spacing w:after="0"/>
        <w:rPr>
          <w:lang w:val="en-CA" w:eastAsia="en-US"/>
        </w:rPr>
      </w:pPr>
    </w:p>
    <w:p w:rsidR="004B404F" w:rsidRDefault="004B404F" w:rsidP="005E255F">
      <w:pPr>
        <w:suppressAutoHyphens w:val="0"/>
        <w:autoSpaceDE w:val="0"/>
        <w:autoSpaceDN w:val="0"/>
        <w:adjustRightInd w:val="0"/>
        <w:spacing w:after="0"/>
        <w:rPr>
          <w:lang w:val="en-CA" w:eastAsia="en-US"/>
        </w:rPr>
      </w:pPr>
    </w:p>
    <w:p w:rsidR="004B404F" w:rsidRDefault="004B404F" w:rsidP="005E255F">
      <w:pPr>
        <w:suppressAutoHyphens w:val="0"/>
        <w:autoSpaceDE w:val="0"/>
        <w:autoSpaceDN w:val="0"/>
        <w:adjustRightInd w:val="0"/>
        <w:spacing w:after="0"/>
        <w:rPr>
          <w:lang w:val="en-CA" w:eastAsia="en-US"/>
        </w:rPr>
      </w:pPr>
    </w:p>
    <w:p w:rsidR="004B404F" w:rsidRDefault="004B404F" w:rsidP="005E255F">
      <w:pPr>
        <w:suppressAutoHyphens w:val="0"/>
        <w:autoSpaceDE w:val="0"/>
        <w:autoSpaceDN w:val="0"/>
        <w:adjustRightInd w:val="0"/>
        <w:spacing w:after="0"/>
        <w:rPr>
          <w:lang w:val="en-CA" w:eastAsia="en-US"/>
        </w:rPr>
      </w:pPr>
    </w:p>
    <w:p w:rsidR="000F6310" w:rsidRDefault="000F6310" w:rsidP="005E255F">
      <w:pPr>
        <w:suppressAutoHyphens w:val="0"/>
        <w:autoSpaceDE w:val="0"/>
        <w:autoSpaceDN w:val="0"/>
        <w:adjustRightInd w:val="0"/>
        <w:spacing w:after="0"/>
      </w:pPr>
    </w:p>
    <w:p w:rsidR="005E255F" w:rsidRDefault="00E44B9B" w:rsidP="005E255F">
      <w:pPr>
        <w:suppressAutoHyphens w:val="0"/>
        <w:autoSpaceDE w:val="0"/>
        <w:autoSpaceDN w:val="0"/>
        <w:adjustRightInd w:val="0"/>
        <w:spacing w:after="0"/>
        <w:rPr>
          <w:lang w:val="en-CA" w:eastAsia="en-US"/>
        </w:rPr>
      </w:pPr>
      <w:r>
        <w:t>Here is</w:t>
      </w:r>
      <w:r w:rsidR="005E255F">
        <w:t xml:space="preserve"> </w:t>
      </w:r>
      <w:r w:rsidR="005E255F">
        <w:rPr>
          <w:lang w:val="en-CA" w:eastAsia="en-US"/>
        </w:rPr>
        <w:t xml:space="preserve">a summary of the SARSA learning algorithm: </w:t>
      </w:r>
    </w:p>
    <w:p w:rsidR="005E255F" w:rsidRDefault="00380AFF" w:rsidP="005E255F">
      <w:pPr>
        <w:suppressAutoHyphens w:val="0"/>
        <w:autoSpaceDE w:val="0"/>
        <w:autoSpaceDN w:val="0"/>
        <w:adjustRightInd w:val="0"/>
        <w:spacing w:after="0"/>
      </w:pPr>
      <w:r>
        <w:rPr>
          <w:noProof/>
          <w:lang w:eastAsia="ja-JP"/>
        </w:rPr>
        <w:drawing>
          <wp:anchor distT="0" distB="0" distL="114300" distR="114300" simplePos="0" relativeHeight="251720192" behindDoc="1" locked="0" layoutInCell="1" allowOverlap="1" wp14:anchorId="3BF4414B" wp14:editId="2479B224">
            <wp:simplePos x="0" y="0"/>
            <wp:positionH relativeFrom="margin">
              <wp:align>center</wp:align>
            </wp:positionH>
            <wp:positionV relativeFrom="paragraph">
              <wp:posOffset>95830</wp:posOffset>
            </wp:positionV>
            <wp:extent cx="4512310" cy="1854200"/>
            <wp:effectExtent l="0" t="0" r="2540" b="0"/>
            <wp:wrapTight wrapText="bothSides">
              <wp:wrapPolygon edited="0">
                <wp:start x="0" y="0"/>
                <wp:lineTo x="0" y="21304"/>
                <wp:lineTo x="21521" y="21304"/>
                <wp:lineTo x="21521" y="0"/>
                <wp:lineTo x="0" y="0"/>
              </wp:wrapPolygon>
            </wp:wrapTight>
            <wp:docPr id="71" name="Picture 71" descr="https://webdocs.cs.ualberta.ca/~sutton/book/ebook/pseudotmp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webdocs.cs.ualberta.ca/~sutton/book/ebook/pseudotmp8.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512310" cy="1854200"/>
                    </a:xfrm>
                    <a:prstGeom prst="rect">
                      <a:avLst/>
                    </a:prstGeom>
                    <a:noFill/>
                    <a:ln>
                      <a:noFill/>
                    </a:ln>
                  </pic:spPr>
                </pic:pic>
              </a:graphicData>
            </a:graphic>
          </wp:anchor>
        </w:drawing>
      </w:r>
    </w:p>
    <w:p w:rsidR="005E255F" w:rsidRDefault="005E255F" w:rsidP="005E255F">
      <w:pPr>
        <w:suppressAutoHyphens w:val="0"/>
        <w:autoSpaceDE w:val="0"/>
        <w:autoSpaceDN w:val="0"/>
        <w:adjustRightInd w:val="0"/>
        <w:spacing w:after="0"/>
      </w:pPr>
    </w:p>
    <w:p w:rsidR="005E255F" w:rsidRDefault="005E255F" w:rsidP="005E255F">
      <w:pPr>
        <w:suppressAutoHyphens w:val="0"/>
        <w:autoSpaceDE w:val="0"/>
        <w:autoSpaceDN w:val="0"/>
        <w:adjustRightInd w:val="0"/>
        <w:spacing w:after="0"/>
      </w:pPr>
    </w:p>
    <w:p w:rsidR="005E255F" w:rsidRDefault="005E255F" w:rsidP="005E255F">
      <w:pPr>
        <w:suppressAutoHyphens w:val="0"/>
        <w:autoSpaceDE w:val="0"/>
        <w:autoSpaceDN w:val="0"/>
        <w:adjustRightInd w:val="0"/>
        <w:spacing w:after="0"/>
      </w:pPr>
    </w:p>
    <w:p w:rsidR="005E255F" w:rsidRDefault="005E255F" w:rsidP="005E255F">
      <w:pPr>
        <w:suppressAutoHyphens w:val="0"/>
        <w:autoSpaceDE w:val="0"/>
        <w:autoSpaceDN w:val="0"/>
        <w:adjustRightInd w:val="0"/>
        <w:spacing w:after="0"/>
      </w:pPr>
    </w:p>
    <w:p w:rsidR="005E255F" w:rsidRDefault="005E255F" w:rsidP="005E255F">
      <w:pPr>
        <w:suppressAutoHyphens w:val="0"/>
        <w:autoSpaceDE w:val="0"/>
        <w:autoSpaceDN w:val="0"/>
        <w:adjustRightInd w:val="0"/>
        <w:spacing w:after="0"/>
      </w:pPr>
    </w:p>
    <w:p w:rsidR="005E255F" w:rsidRDefault="005E255F" w:rsidP="005E255F">
      <w:pPr>
        <w:suppressAutoHyphens w:val="0"/>
        <w:autoSpaceDE w:val="0"/>
        <w:autoSpaceDN w:val="0"/>
        <w:adjustRightInd w:val="0"/>
        <w:spacing w:after="0"/>
      </w:pPr>
    </w:p>
    <w:p w:rsidR="005E255F" w:rsidRDefault="005E255F" w:rsidP="005E255F">
      <w:pPr>
        <w:suppressAutoHyphens w:val="0"/>
        <w:autoSpaceDE w:val="0"/>
        <w:autoSpaceDN w:val="0"/>
        <w:adjustRightInd w:val="0"/>
        <w:spacing w:after="0"/>
      </w:pPr>
    </w:p>
    <w:p w:rsidR="005E255F" w:rsidRDefault="005E255F" w:rsidP="005E255F">
      <w:pPr>
        <w:suppressAutoHyphens w:val="0"/>
        <w:autoSpaceDE w:val="0"/>
        <w:autoSpaceDN w:val="0"/>
        <w:adjustRightInd w:val="0"/>
        <w:spacing w:after="0"/>
      </w:pPr>
    </w:p>
    <w:p w:rsidR="000F6310" w:rsidRDefault="000F6310" w:rsidP="005E255F">
      <w:pPr>
        <w:suppressAutoHyphens w:val="0"/>
        <w:autoSpaceDE w:val="0"/>
        <w:autoSpaceDN w:val="0"/>
        <w:adjustRightInd w:val="0"/>
        <w:spacing w:after="0"/>
      </w:pPr>
    </w:p>
    <w:p w:rsidR="000F6310" w:rsidRDefault="000F6310" w:rsidP="005E255F">
      <w:pPr>
        <w:suppressAutoHyphens w:val="0"/>
        <w:autoSpaceDE w:val="0"/>
        <w:autoSpaceDN w:val="0"/>
        <w:adjustRightInd w:val="0"/>
        <w:spacing w:after="0"/>
      </w:pPr>
    </w:p>
    <w:p w:rsidR="000F6310" w:rsidRDefault="00196C53" w:rsidP="005E255F">
      <w:pPr>
        <w:suppressAutoHyphens w:val="0"/>
        <w:autoSpaceDE w:val="0"/>
        <w:autoSpaceDN w:val="0"/>
        <w:adjustRightInd w:val="0"/>
        <w:spacing w:after="0"/>
      </w:pPr>
      <w:r>
        <w:rPr>
          <w:noProof/>
          <w:lang w:eastAsia="ja-JP"/>
        </w:rPr>
        <mc:AlternateContent>
          <mc:Choice Requires="wps">
            <w:drawing>
              <wp:anchor distT="0" distB="0" distL="114300" distR="114300" simplePos="0" relativeHeight="251748864" behindDoc="1" locked="0" layoutInCell="1" allowOverlap="1" wp14:anchorId="2BCBBE3B" wp14:editId="424DACC8">
                <wp:simplePos x="0" y="0"/>
                <wp:positionH relativeFrom="margin">
                  <wp:align>center</wp:align>
                </wp:positionH>
                <wp:positionV relativeFrom="paragraph">
                  <wp:posOffset>156210</wp:posOffset>
                </wp:positionV>
                <wp:extent cx="5229860" cy="635"/>
                <wp:effectExtent l="0" t="0" r="8890" b="7620"/>
                <wp:wrapTight wrapText="bothSides">
                  <wp:wrapPolygon edited="0">
                    <wp:start x="0" y="0"/>
                    <wp:lineTo x="0" y="21303"/>
                    <wp:lineTo x="21558" y="21303"/>
                    <wp:lineTo x="21558" y="0"/>
                    <wp:lineTo x="0" y="0"/>
                  </wp:wrapPolygon>
                </wp:wrapTight>
                <wp:docPr id="112" name="Text Box 112"/>
                <wp:cNvGraphicFramePr/>
                <a:graphic xmlns:a="http://schemas.openxmlformats.org/drawingml/2006/main">
                  <a:graphicData uri="http://schemas.microsoft.com/office/word/2010/wordprocessingShape">
                    <wps:wsp>
                      <wps:cNvSpPr txBox="1"/>
                      <wps:spPr>
                        <a:xfrm>
                          <a:off x="0" y="0"/>
                          <a:ext cx="5229860" cy="635"/>
                        </a:xfrm>
                        <a:prstGeom prst="rect">
                          <a:avLst/>
                        </a:prstGeom>
                        <a:solidFill>
                          <a:prstClr val="white"/>
                        </a:solidFill>
                        <a:ln>
                          <a:noFill/>
                        </a:ln>
                        <a:effectLst/>
                      </wps:spPr>
                      <wps:txbx>
                        <w:txbxContent>
                          <w:p w:rsidR="00276082" w:rsidRDefault="00276082" w:rsidP="005E255F">
                            <w:pPr>
                              <w:pStyle w:val="Caption"/>
                              <w:rPr>
                                <w:lang w:val="en-CA" w:eastAsia="en-US"/>
                              </w:rPr>
                            </w:pPr>
                            <w:bookmarkStart w:id="179" w:name="_Ref449461661"/>
                            <w:bookmarkStart w:id="180" w:name="_Toc452907189"/>
                            <w:r>
                              <w:t xml:space="preserve">Figure </w:t>
                            </w:r>
                            <w:fldSimple w:instr=" SEQ Figure \* ARABIC ">
                              <w:r>
                                <w:rPr>
                                  <w:noProof/>
                                </w:rPr>
                                <w:t>31</w:t>
                              </w:r>
                            </w:fldSimple>
                            <w:bookmarkEnd w:id="179"/>
                            <w:r>
                              <w:t xml:space="preserve">: </w:t>
                            </w:r>
                            <w:r w:rsidRPr="009662FE">
                              <w:t>Summary of SARSA Learning Algorithm</w:t>
                            </w:r>
                            <w:r>
                              <w:t xml:space="preserve"> </w:t>
                            </w:r>
                            <w:r>
                              <w:rPr>
                                <w:lang w:val="en-CA" w:eastAsia="en-US"/>
                              </w:rPr>
                              <w:t>(Sutton 6.5)</w:t>
                            </w:r>
                            <w:bookmarkEnd w:id="180"/>
                          </w:p>
                          <w:p w:rsidR="00276082" w:rsidRPr="009A10CD" w:rsidRDefault="00276082" w:rsidP="005E255F">
                            <w:pPr>
                              <w:pStyle w:val="Caption"/>
                              <w:rPr>
                                <w:rFonts w:cs="Times New Roman"/>
                                <w:noProof/>
                              </w:rPr>
                            </w:pPr>
                            <w:r>
                              <w:rPr>
                                <w:lang w:val="en-CA" w:eastAsia="en-US"/>
                              </w:rPr>
                              <w:t xml:space="preserve">Notation: s refers to a state, a to an action, r to a reward, and </w:t>
                            </w:r>
                            <w:r>
                              <w:rPr>
                                <w:rFonts w:cs="Times New Roman"/>
                              </w:rPr>
                              <w:t>γ</w:t>
                            </w:r>
                            <w:r w:rsidRPr="00C057E1">
                              <w:rPr>
                                <w:rFonts w:cs="Times New Roman"/>
                              </w:rPr>
                              <w:t xml:space="preserve"> is </w:t>
                            </w:r>
                            <w:r>
                              <w:rPr>
                                <w:rFonts w:cs="Times New Roman"/>
                              </w:rPr>
                              <w:t>the</w:t>
                            </w:r>
                            <w:r w:rsidRPr="00C057E1">
                              <w:rPr>
                                <w:rFonts w:cs="Times New Roman"/>
                              </w:rPr>
                              <w:t xml:space="preserve"> discount factor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BCBBE3B" id="Text Box 112" o:spid="_x0000_s1032" type="#_x0000_t202" style="position:absolute;margin-left:0;margin-top:12.3pt;width:411.8pt;height:.05pt;z-index:-25156761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" stroked="f">
                <v:textbox style="mso-fit-shape-to-text:t" inset="0,0,0,0">
                  <w:txbxContent>
                    <w:p w:rsidR="00276082" w:rsidRDefault="00276082" w:rsidP="005E255F">
                      <w:pPr>
                        <w:pStyle w:val="Caption"/>
                        <w:rPr>
                          <w:lang w:val="en-CA" w:eastAsia="en-US"/>
                        </w:rPr>
                      </w:pPr>
                      <w:bookmarkStart w:id="181" w:name="_Ref449461661"/>
                      <w:bookmarkStart w:id="182" w:name="_Toc452907189"/>
                      <w:r>
                        <w:t xml:space="preserve">Figure </w:t>
                      </w:r>
                      <w:fldSimple w:instr=" SEQ Figure \* ARABIC ">
                        <w:r>
                          <w:rPr>
                            <w:noProof/>
                          </w:rPr>
                          <w:t>31</w:t>
                        </w:r>
                      </w:fldSimple>
                      <w:bookmarkEnd w:id="181"/>
                      <w:r>
                        <w:t xml:space="preserve">: </w:t>
                      </w:r>
                      <w:r w:rsidRPr="009662FE">
                        <w:t>Summary of SARSA Learning Algorithm</w:t>
                      </w:r>
                      <w:r>
                        <w:t xml:space="preserve"> </w:t>
                      </w:r>
                      <w:r>
                        <w:rPr>
                          <w:lang w:val="en-CA" w:eastAsia="en-US"/>
                        </w:rPr>
                        <w:t>(Sutton 6.5)</w:t>
                      </w:r>
                      <w:bookmarkEnd w:id="182"/>
                    </w:p>
                    <w:p w:rsidR="00276082" w:rsidRPr="009A10CD" w:rsidRDefault="00276082" w:rsidP="005E255F">
                      <w:pPr>
                        <w:pStyle w:val="Caption"/>
                        <w:rPr>
                          <w:rFonts w:cs="Times New Roman"/>
                          <w:noProof/>
                        </w:rPr>
                      </w:pPr>
                      <w:r>
                        <w:rPr>
                          <w:lang w:val="en-CA" w:eastAsia="en-US"/>
                        </w:rPr>
                        <w:t xml:space="preserve">Notation: s refers to a state, a to an action, r to a reward, and </w:t>
                      </w:r>
                      <w:r>
                        <w:rPr>
                          <w:rFonts w:cs="Times New Roman"/>
                        </w:rPr>
                        <w:t>γ</w:t>
                      </w:r>
                      <w:r w:rsidRPr="00C057E1">
                        <w:rPr>
                          <w:rFonts w:cs="Times New Roman"/>
                        </w:rPr>
                        <w:t xml:space="preserve"> is </w:t>
                      </w:r>
                      <w:r>
                        <w:rPr>
                          <w:rFonts w:cs="Times New Roman"/>
                        </w:rPr>
                        <w:t>the</w:t>
                      </w:r>
                      <w:r w:rsidRPr="00C057E1">
                        <w:rPr>
                          <w:rFonts w:cs="Times New Roman"/>
                        </w:rPr>
                        <w:t xml:space="preserve"> discount factor</w:t>
                      </w:r>
                    </w:p>
                  </w:txbxContent>
                </v:textbox>
                <w10:wrap type="tight" anchorx="margin"/>
              </v:shape>
            </w:pict>
          </mc:Fallback>
        </mc:AlternateContent>
      </w:r>
    </w:p>
    <w:p w:rsidR="000F6310" w:rsidRDefault="000F6310" w:rsidP="005E255F">
      <w:pPr>
        <w:suppressAutoHyphens w:val="0"/>
        <w:autoSpaceDE w:val="0"/>
        <w:autoSpaceDN w:val="0"/>
        <w:adjustRightInd w:val="0"/>
        <w:spacing w:after="0"/>
      </w:pPr>
    </w:p>
    <w:p w:rsidR="000F6310" w:rsidRDefault="000F6310" w:rsidP="005E255F">
      <w:pPr>
        <w:suppressAutoHyphens w:val="0"/>
        <w:autoSpaceDE w:val="0"/>
        <w:autoSpaceDN w:val="0"/>
        <w:adjustRightInd w:val="0"/>
        <w:spacing w:after="0"/>
      </w:pPr>
    </w:p>
    <w:p w:rsidR="005E255F" w:rsidRDefault="005E255F" w:rsidP="005E255F">
      <w:pPr>
        <w:suppressAutoHyphens w:val="0"/>
        <w:autoSpaceDE w:val="0"/>
        <w:autoSpaceDN w:val="0"/>
        <w:adjustRightInd w:val="0"/>
        <w:spacing w:after="0"/>
      </w:pPr>
    </w:p>
    <w:p w:rsidR="005E255F" w:rsidRDefault="003502EC" w:rsidP="005E255F">
      <w:pPr>
        <w:pStyle w:val="Heading3"/>
      </w:pPr>
      <w:bookmarkStart w:id="183" w:name="_Toc449461737"/>
      <w:bookmarkStart w:id="184" w:name="_Toc452907125"/>
      <w:r>
        <w:rPr>
          <w:lang w:val="en-CA" w:eastAsia="en-US"/>
        </w:rPr>
        <w:lastRenderedPageBreak/>
        <w:t>Another Temporal Difference Learning Algorithm</w:t>
      </w:r>
      <w:r w:rsidR="00FB0E3C">
        <w:t>: Q-</w:t>
      </w:r>
      <w:r w:rsidR="005E255F">
        <w:t>Learning</w:t>
      </w:r>
      <w:bookmarkEnd w:id="183"/>
      <w:bookmarkEnd w:id="184"/>
    </w:p>
    <w:p w:rsidR="005E255F" w:rsidRDefault="003051E0" w:rsidP="005E255F">
      <w:r>
        <w:t>I</w:t>
      </w:r>
      <w:r w:rsidR="005E255F">
        <w:t>n SARSA</w:t>
      </w:r>
      <w:r>
        <w:t xml:space="preserve"> learning</w:t>
      </w:r>
      <w:r w:rsidR="005E255F">
        <w:t xml:space="preserve"> the Q value of the next state action pair is estimated using the Q value of the state action pair that next comes next under the current policy. Note that this policy </w:t>
      </w:r>
      <w:r w:rsidR="003E7509">
        <w:t>will generally not be</w:t>
      </w:r>
      <w:r w:rsidR="005E255F">
        <w:t xml:space="preserve"> a greedy policy with respect to current Q function estimates</w:t>
      </w:r>
      <w:r w:rsidR="003E7509">
        <w:t xml:space="preserve"> (but will include exploration)</w:t>
      </w:r>
      <w:r w:rsidR="005E255F">
        <w:t xml:space="preserve">. This means that under SARSA, the learning agent learns the Q value of states under the current policy. However, this is not always desirable. This is because, while learning, the learning agent needs to make an effort to explore, and </w:t>
      </w:r>
      <w:r w:rsidR="00733C8B">
        <w:t>so it sometimes tries</w:t>
      </w:r>
      <w:r w:rsidR="005E255F">
        <w:t xml:space="preserve"> suboptimal actions. </w:t>
      </w:r>
      <w:r w:rsidR="00733C8B">
        <w:t>Therefore,</w:t>
      </w:r>
      <w:r w:rsidR="005E255F">
        <w:t xml:space="preserve"> one could argue</w:t>
      </w:r>
      <w:r w:rsidR="00733C8B">
        <w:t xml:space="preserve"> that</w:t>
      </w:r>
      <w:r w:rsidR="005E255F">
        <w:t xml:space="preserve"> we are most interested in </w:t>
      </w:r>
      <w:r w:rsidR="00733C8B">
        <w:t>t</w:t>
      </w:r>
      <w:r w:rsidR="005E255F">
        <w:t xml:space="preserve">he Q value of state action pairs when the agent is operating under the </w:t>
      </w:r>
      <w:r w:rsidR="005E255F" w:rsidRPr="00E14A97">
        <w:t>greedy</w:t>
      </w:r>
      <w:r w:rsidR="005E255F">
        <w:t xml:space="preserve"> policy, and not exploring.</w:t>
      </w:r>
    </w:p>
    <w:p w:rsidR="005E255F" w:rsidRDefault="005E255F" w:rsidP="005E255F">
      <w:r>
        <w:t>Q learning allows the learning agent to get estimates of the Q value of state action pairs under the greedy policy, even when the agent is performing the environment interactions under a diffe</w:t>
      </w:r>
      <w:r w:rsidR="00286A25">
        <w:t>rent policy. For this reason, Q-</w:t>
      </w:r>
      <w:r>
        <w:t xml:space="preserve">learning is </w:t>
      </w:r>
      <w:r w:rsidR="00733C8B">
        <w:t>called an</w:t>
      </w:r>
      <w:r>
        <w:t xml:space="preserve"> “off-policy” method.</w:t>
      </w:r>
    </w:p>
    <w:p w:rsidR="005E255F" w:rsidRDefault="005E255F" w:rsidP="005E255F">
      <w:pPr>
        <w:suppressAutoHyphens w:val="0"/>
        <w:autoSpaceDE w:val="0"/>
        <w:autoSpaceDN w:val="0"/>
        <w:adjustRightInd w:val="0"/>
        <w:spacing w:after="0"/>
      </w:pPr>
      <w:r>
        <w:t>The update alg</w:t>
      </w:r>
      <w:r w:rsidR="00286A25">
        <w:t>orithm for Q-</w:t>
      </w:r>
      <w:r>
        <w:t xml:space="preserve">learning is just the same as for SARSA learning, then, except that we converge towards the Q </w:t>
      </w:r>
      <w:r w:rsidR="00EC4777">
        <w:t xml:space="preserve">estimates </w:t>
      </w:r>
      <w:r>
        <w:t xml:space="preserve">under the greedy policy instead of the current policy. </w:t>
      </w:r>
      <w:r w:rsidR="00EC4777">
        <w:t>So,</w:t>
      </w:r>
      <w:r>
        <w:t xml:space="preserve"> the estimated value for the next state is in terms of the maximum Q value for the next state:</w:t>
      </w:r>
    </w:p>
    <w:p w:rsidR="005E255F" w:rsidRDefault="005E255F" w:rsidP="005E255F">
      <w:pPr>
        <w:suppressAutoHyphens w:val="0"/>
        <w:autoSpaceDE w:val="0"/>
        <w:autoSpaceDN w:val="0"/>
        <w:adjustRightInd w:val="0"/>
        <w:spacing w:after="0"/>
        <w:rPr>
          <w:position w:val="-22"/>
          <w:lang w:val="en-CA" w:eastAsia="en-US"/>
        </w:rPr>
      </w:pPr>
    </w:p>
    <w:p w:rsidR="005E255F" w:rsidRDefault="005E255F" w:rsidP="005E255F">
      <w:pPr>
        <w:suppressAutoHyphens w:val="0"/>
        <w:autoSpaceDE w:val="0"/>
        <w:autoSpaceDN w:val="0"/>
        <w:adjustRightInd w:val="0"/>
        <w:spacing w:after="0"/>
        <w:jc w:val="center"/>
        <w:rPr>
          <w:lang w:val="en-CA" w:eastAsia="en-US"/>
        </w:rPr>
      </w:pPr>
      <w:r>
        <w:rPr>
          <w:noProof/>
          <w:position w:val="-22"/>
          <w:lang w:eastAsia="ja-JP"/>
        </w:rPr>
        <w:drawing>
          <wp:inline distT="0" distB="0" distL="0" distR="0" wp14:anchorId="79283683" wp14:editId="16C02738">
            <wp:extent cx="4508215" cy="311928"/>
            <wp:effectExtent l="0" t="0" r="698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4658390" cy="322319"/>
                    </a:xfrm>
                    <a:prstGeom prst="rect">
                      <a:avLst/>
                    </a:prstGeom>
                    <a:noFill/>
                    <a:ln>
                      <a:noFill/>
                    </a:ln>
                  </pic:spPr>
                </pic:pic>
              </a:graphicData>
            </a:graphic>
          </wp:inline>
        </w:drawing>
      </w:r>
    </w:p>
    <w:p w:rsidR="005E255F" w:rsidRDefault="005E255F" w:rsidP="005E255F">
      <w:r>
        <w:t>Where:</w:t>
      </w:r>
    </w:p>
    <w:p w:rsidR="005E255F" w:rsidRDefault="005E255F" w:rsidP="005E255F">
      <w:pPr>
        <w:pStyle w:val="ListParagraph"/>
        <w:numPr>
          <w:ilvl w:val="0"/>
          <w:numId w:val="22"/>
        </w:numPr>
        <w:suppressAutoHyphens w:val="0"/>
        <w:autoSpaceDE w:val="0"/>
        <w:autoSpaceDN w:val="0"/>
        <w:adjustRightInd w:val="0"/>
        <w:spacing w:after="0"/>
        <w:rPr>
          <w:lang w:val="en-CA" w:eastAsia="en-US"/>
        </w:rPr>
      </w:pPr>
      <w:r>
        <w:rPr>
          <w:lang w:val="en-CA" w:eastAsia="en-US"/>
        </w:rPr>
        <w:t>The</w:t>
      </w:r>
      <w:r w:rsidRPr="008C66D2">
        <w:rPr>
          <w:lang w:val="en-CA" w:eastAsia="en-US"/>
        </w:rPr>
        <w:t xml:space="preserve"> </w:t>
      </w:r>
      <w:r>
        <w:rPr>
          <w:lang w:val="en-CA" w:eastAsia="en-US"/>
        </w:rPr>
        <w:t>learning agent</w:t>
      </w:r>
      <w:r w:rsidRPr="008C66D2">
        <w:rPr>
          <w:lang w:val="en-CA" w:eastAsia="en-US"/>
        </w:rPr>
        <w:t xml:space="preserve"> begins in state </w:t>
      </w:r>
      <w:r>
        <w:rPr>
          <w:noProof/>
          <w:position w:val="-13"/>
          <w:lang w:eastAsia="ja-JP"/>
        </w:rPr>
        <w:drawing>
          <wp:inline distT="0" distB="0" distL="0" distR="0" wp14:anchorId="64AD4AE9" wp14:editId="671FB5FE">
            <wp:extent cx="103505" cy="19113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03505" cy="191135"/>
                    </a:xfrm>
                    <a:prstGeom prst="rect">
                      <a:avLst/>
                    </a:prstGeom>
                    <a:noFill/>
                    <a:ln>
                      <a:noFill/>
                    </a:ln>
                  </pic:spPr>
                </pic:pic>
              </a:graphicData>
            </a:graphic>
          </wp:inline>
        </w:drawing>
      </w:r>
    </w:p>
    <w:p w:rsidR="005E255F" w:rsidRDefault="005E255F" w:rsidP="005E255F">
      <w:pPr>
        <w:pStyle w:val="ListParagraph"/>
        <w:numPr>
          <w:ilvl w:val="0"/>
          <w:numId w:val="22"/>
        </w:numPr>
        <w:suppressAutoHyphens w:val="0"/>
        <w:autoSpaceDE w:val="0"/>
        <w:autoSpaceDN w:val="0"/>
        <w:adjustRightInd w:val="0"/>
        <w:spacing w:after="0"/>
        <w:rPr>
          <w:lang w:val="en-CA" w:eastAsia="en-US"/>
        </w:rPr>
      </w:pPr>
      <w:r>
        <w:rPr>
          <w:lang w:val="en-CA" w:eastAsia="en-US"/>
        </w:rPr>
        <w:t>The learning agent performs</w:t>
      </w:r>
      <w:r w:rsidRPr="008C66D2">
        <w:rPr>
          <w:lang w:val="en-CA" w:eastAsia="en-US"/>
        </w:rPr>
        <w:t xml:space="preserve"> the action </w:t>
      </w:r>
      <w:r>
        <w:rPr>
          <w:noProof/>
          <w:position w:val="-13"/>
          <w:lang w:eastAsia="ja-JP"/>
        </w:rPr>
        <w:drawing>
          <wp:inline distT="0" distB="0" distL="0" distR="0" wp14:anchorId="4695B9F3" wp14:editId="790B6F99">
            <wp:extent cx="127000" cy="191135"/>
            <wp:effectExtent l="0" t="0" r="635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27000" cy="191135"/>
                    </a:xfrm>
                    <a:prstGeom prst="rect">
                      <a:avLst/>
                    </a:prstGeom>
                    <a:noFill/>
                    <a:ln>
                      <a:noFill/>
                    </a:ln>
                  </pic:spPr>
                </pic:pic>
              </a:graphicData>
            </a:graphic>
          </wp:inline>
        </w:drawing>
      </w:r>
    </w:p>
    <w:p w:rsidR="005E255F" w:rsidRPr="008C66D2" w:rsidRDefault="005E255F" w:rsidP="005E255F">
      <w:pPr>
        <w:pStyle w:val="ListParagraph"/>
        <w:numPr>
          <w:ilvl w:val="0"/>
          <w:numId w:val="22"/>
        </w:numPr>
        <w:suppressAutoHyphens w:val="0"/>
        <w:autoSpaceDE w:val="0"/>
        <w:autoSpaceDN w:val="0"/>
        <w:adjustRightInd w:val="0"/>
        <w:spacing w:after="0"/>
        <w:rPr>
          <w:lang w:val="en-CA" w:eastAsia="en-US"/>
        </w:rPr>
      </w:pPr>
      <w:r w:rsidRPr="008C66D2">
        <w:rPr>
          <w:lang w:val="en-CA" w:eastAsia="en-US"/>
        </w:rPr>
        <w:t xml:space="preserve">The </w:t>
      </w:r>
      <w:r>
        <w:rPr>
          <w:lang w:val="en-CA" w:eastAsia="en-US"/>
        </w:rPr>
        <w:t xml:space="preserve">learning </w:t>
      </w:r>
      <w:r w:rsidRPr="008C66D2">
        <w:rPr>
          <w:lang w:val="en-CA" w:eastAsia="en-US"/>
        </w:rPr>
        <w:t xml:space="preserve">agent ends in state </w:t>
      </w:r>
      <w:r>
        <w:rPr>
          <w:noProof/>
          <w:position w:val="-13"/>
          <w:lang w:eastAsia="ja-JP"/>
        </w:rPr>
        <w:drawing>
          <wp:inline distT="0" distB="0" distL="0" distR="0" wp14:anchorId="46C535FF" wp14:editId="16B54364">
            <wp:extent cx="286385" cy="19113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86385" cy="191135"/>
                    </a:xfrm>
                    <a:prstGeom prst="rect">
                      <a:avLst/>
                    </a:prstGeom>
                    <a:noFill/>
                    <a:ln>
                      <a:noFill/>
                    </a:ln>
                  </pic:spPr>
                </pic:pic>
              </a:graphicData>
            </a:graphic>
          </wp:inline>
        </w:drawing>
      </w:r>
    </w:p>
    <w:p w:rsidR="005E255F" w:rsidRDefault="005E255F" w:rsidP="005E255F">
      <w:pPr>
        <w:pStyle w:val="ListParagraph"/>
        <w:numPr>
          <w:ilvl w:val="0"/>
          <w:numId w:val="22"/>
        </w:numPr>
        <w:suppressAutoHyphens w:val="0"/>
        <w:autoSpaceDE w:val="0"/>
        <w:autoSpaceDN w:val="0"/>
        <w:adjustRightInd w:val="0"/>
        <w:spacing w:after="0"/>
        <w:rPr>
          <w:lang w:val="en-CA" w:eastAsia="en-US"/>
        </w:rPr>
      </w:pPr>
      <w:r w:rsidRPr="008C66D2">
        <w:rPr>
          <w:lang w:val="en-CA" w:eastAsia="en-US"/>
        </w:rPr>
        <w:t xml:space="preserve">The learning agent is given a reward of </w:t>
      </w:r>
      <w:r>
        <w:rPr>
          <w:noProof/>
          <w:position w:val="-13"/>
          <w:lang w:eastAsia="ja-JP"/>
        </w:rPr>
        <w:drawing>
          <wp:inline distT="0" distB="0" distL="0" distR="0" wp14:anchorId="42E71F4E" wp14:editId="37A8D438">
            <wp:extent cx="286385" cy="19113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86385" cy="191135"/>
                    </a:xfrm>
                    <a:prstGeom prst="rect">
                      <a:avLst/>
                    </a:prstGeom>
                    <a:noFill/>
                    <a:ln>
                      <a:noFill/>
                    </a:ln>
                  </pic:spPr>
                </pic:pic>
              </a:graphicData>
            </a:graphic>
          </wp:inline>
        </w:drawing>
      </w:r>
    </w:p>
    <w:p w:rsidR="005E255F" w:rsidRDefault="005E255F" w:rsidP="005E255F">
      <w:pPr>
        <w:suppressAutoHyphens w:val="0"/>
        <w:autoSpaceDE w:val="0"/>
        <w:autoSpaceDN w:val="0"/>
        <w:adjustRightInd w:val="0"/>
        <w:spacing w:after="0"/>
        <w:rPr>
          <w:lang w:val="en-CA" w:eastAsia="en-US"/>
        </w:rPr>
      </w:pPr>
    </w:p>
    <w:p w:rsidR="005E255F" w:rsidRDefault="00286A25" w:rsidP="005E255F">
      <w:pPr>
        <w:suppressAutoHyphens w:val="0"/>
        <w:autoSpaceDE w:val="0"/>
        <w:autoSpaceDN w:val="0"/>
        <w:adjustRightInd w:val="0"/>
        <w:spacing w:after="0"/>
        <w:rPr>
          <w:lang w:val="en-CA" w:eastAsia="en-US"/>
        </w:rPr>
      </w:pPr>
      <w:r>
        <w:t>Here is a summary of the Q-</w:t>
      </w:r>
      <w:r w:rsidR="00EC4777">
        <w:t>learning algorithm:</w:t>
      </w:r>
    </w:p>
    <w:p w:rsidR="005E255F" w:rsidRDefault="005E255F" w:rsidP="005E255F">
      <w:pPr>
        <w:pStyle w:val="Heading4"/>
        <w:numPr>
          <w:ilvl w:val="0"/>
          <w:numId w:val="0"/>
        </w:numPr>
        <w:ind w:left="720"/>
      </w:pPr>
      <w:r>
        <w:rPr>
          <w:noProof/>
          <w:lang w:eastAsia="ja-JP"/>
        </w:rPr>
        <w:drawing>
          <wp:anchor distT="0" distB="0" distL="114300" distR="114300" simplePos="0" relativeHeight="251718144" behindDoc="1" locked="0" layoutInCell="1" allowOverlap="1" wp14:anchorId="62E23CDC" wp14:editId="1C45BFEE">
            <wp:simplePos x="0" y="0"/>
            <wp:positionH relativeFrom="margin">
              <wp:align>center</wp:align>
            </wp:positionH>
            <wp:positionV relativeFrom="paragraph">
              <wp:posOffset>128905</wp:posOffset>
            </wp:positionV>
            <wp:extent cx="4191635" cy="1581150"/>
            <wp:effectExtent l="0" t="0" r="0" b="0"/>
            <wp:wrapTight wrapText="bothSides">
              <wp:wrapPolygon edited="0">
                <wp:start x="0" y="0"/>
                <wp:lineTo x="0" y="21340"/>
                <wp:lineTo x="21499" y="21340"/>
                <wp:lineTo x="21499" y="0"/>
                <wp:lineTo x="0" y="0"/>
              </wp:wrapPolygon>
            </wp:wrapTight>
            <wp:docPr id="88" name="Picture 88" descr="https://webdocs.cs.ualberta.ca/~sutton/book/ebook/pseudotmp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webdocs.cs.ualberta.ca/~sutton/book/ebook/pseudotmp9.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191635" cy="1581150"/>
                    </a:xfrm>
                    <a:prstGeom prst="rect">
                      <a:avLst/>
                    </a:prstGeom>
                    <a:noFill/>
                    <a:ln>
                      <a:noFill/>
                    </a:ln>
                  </pic:spPr>
                </pic:pic>
              </a:graphicData>
            </a:graphic>
          </wp:anchor>
        </w:drawing>
      </w:r>
    </w:p>
    <w:p w:rsidR="005E255F" w:rsidRDefault="005E255F" w:rsidP="005E255F">
      <w:pPr>
        <w:pStyle w:val="Heading4"/>
        <w:numPr>
          <w:ilvl w:val="0"/>
          <w:numId w:val="0"/>
        </w:numPr>
        <w:ind w:left="720"/>
      </w:pPr>
    </w:p>
    <w:p w:rsidR="005E255F" w:rsidRDefault="005E255F" w:rsidP="005E255F">
      <w:pPr>
        <w:pStyle w:val="Heading4"/>
        <w:numPr>
          <w:ilvl w:val="0"/>
          <w:numId w:val="0"/>
        </w:numPr>
        <w:ind w:left="720"/>
      </w:pPr>
    </w:p>
    <w:p w:rsidR="005E255F" w:rsidRDefault="005E255F" w:rsidP="005E255F">
      <w:pPr>
        <w:pStyle w:val="Heading4"/>
        <w:numPr>
          <w:ilvl w:val="0"/>
          <w:numId w:val="0"/>
        </w:numPr>
        <w:ind w:left="720"/>
      </w:pPr>
    </w:p>
    <w:p w:rsidR="005E255F" w:rsidRDefault="005E255F" w:rsidP="005E255F">
      <w:pPr>
        <w:pStyle w:val="Heading4"/>
        <w:numPr>
          <w:ilvl w:val="0"/>
          <w:numId w:val="0"/>
        </w:numPr>
        <w:ind w:left="720"/>
      </w:pPr>
    </w:p>
    <w:p w:rsidR="005E255F" w:rsidRDefault="005E255F" w:rsidP="005E255F">
      <w:pPr>
        <w:pStyle w:val="Heading4"/>
        <w:numPr>
          <w:ilvl w:val="0"/>
          <w:numId w:val="0"/>
        </w:numPr>
        <w:ind w:left="720"/>
      </w:pPr>
      <w:r>
        <w:rPr>
          <w:noProof/>
          <w:lang w:eastAsia="ja-JP"/>
        </w:rPr>
        <mc:AlternateContent>
          <mc:Choice Requires="wps">
            <w:drawing>
              <wp:anchor distT="0" distB="0" distL="114300" distR="114300" simplePos="0" relativeHeight="251719168" behindDoc="1" locked="0" layoutInCell="1" allowOverlap="1" wp14:anchorId="3AE0D88A" wp14:editId="5EE0001F">
                <wp:simplePos x="0" y="0"/>
                <wp:positionH relativeFrom="margin">
                  <wp:align>center</wp:align>
                </wp:positionH>
                <wp:positionV relativeFrom="paragraph">
                  <wp:posOffset>207382</wp:posOffset>
                </wp:positionV>
                <wp:extent cx="4191635" cy="635"/>
                <wp:effectExtent l="0" t="0" r="0" b="0"/>
                <wp:wrapTight wrapText="bothSides">
                  <wp:wrapPolygon edited="0">
                    <wp:start x="0" y="0"/>
                    <wp:lineTo x="0" y="20093"/>
                    <wp:lineTo x="21499" y="20093"/>
                    <wp:lineTo x="21499" y="0"/>
                    <wp:lineTo x="0" y="0"/>
                  </wp:wrapPolygon>
                </wp:wrapTight>
                <wp:docPr id="89" name="Text Box 89"/>
                <wp:cNvGraphicFramePr/>
                <a:graphic xmlns:a="http://schemas.openxmlformats.org/drawingml/2006/main">
                  <a:graphicData uri="http://schemas.microsoft.com/office/word/2010/wordprocessingShape">
                    <wps:wsp>
                      <wps:cNvSpPr txBox="1"/>
                      <wps:spPr>
                        <a:xfrm>
                          <a:off x="0" y="0"/>
                          <a:ext cx="4191635" cy="635"/>
                        </a:xfrm>
                        <a:prstGeom prst="rect">
                          <a:avLst/>
                        </a:prstGeom>
                        <a:solidFill>
                          <a:prstClr val="white"/>
                        </a:solidFill>
                        <a:ln>
                          <a:noFill/>
                        </a:ln>
                        <a:effectLst/>
                      </wps:spPr>
                      <wps:txbx>
                        <w:txbxContent>
                          <w:p w:rsidR="00276082" w:rsidRPr="00D24031" w:rsidRDefault="00276082" w:rsidP="005E255F">
                            <w:pPr>
                              <w:pStyle w:val="Caption"/>
                              <w:jc w:val="center"/>
                              <w:rPr>
                                <w:rFonts w:cs="Times New Roman"/>
                                <w:noProof/>
                              </w:rPr>
                            </w:pPr>
                            <w:bookmarkStart w:id="185" w:name="_Ref449461452"/>
                            <w:bookmarkStart w:id="186" w:name="_Toc452907190"/>
                            <w:r>
                              <w:t xml:space="preserve">Figure </w:t>
                            </w:r>
                            <w:fldSimple w:instr=" SEQ Figure \* ARABIC ">
                              <w:r>
                                <w:rPr>
                                  <w:noProof/>
                                </w:rPr>
                                <w:t>32</w:t>
                              </w:r>
                            </w:fldSimple>
                            <w:bookmarkEnd w:id="185"/>
                            <w:r>
                              <w:t>: Summary of Q Learning Algorithm (Sutton 6.5)</w:t>
                            </w:r>
                            <w:bookmarkEnd w:id="1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E0D88A" id="Text Box 89" o:spid="_x0000_s1033" type="#_x0000_t202" style="position:absolute;left:0;text-align:left;margin-left:0;margin-top:16.35pt;width:330.05pt;height:.05pt;z-index:-25159731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" stroked="f">
                <v:textbox style="mso-fit-shape-to-text:t" inset="0,0,0,0">
                  <w:txbxContent>
                    <w:p w:rsidR="00276082" w:rsidRPr="00D24031" w:rsidRDefault="00276082" w:rsidP="005E255F">
                      <w:pPr>
                        <w:pStyle w:val="Caption"/>
                        <w:jc w:val="center"/>
                        <w:rPr>
                          <w:rFonts w:cs="Times New Roman"/>
                          <w:noProof/>
                        </w:rPr>
                      </w:pPr>
                      <w:bookmarkStart w:id="187" w:name="_Ref449461452"/>
                      <w:bookmarkStart w:id="188" w:name="_Toc452907190"/>
                      <w:r>
                        <w:t xml:space="preserve">Figure </w:t>
                      </w:r>
                      <w:fldSimple w:instr=" SEQ Figure \* ARABIC ">
                        <w:r>
                          <w:rPr>
                            <w:noProof/>
                          </w:rPr>
                          <w:t>32</w:t>
                        </w:r>
                      </w:fldSimple>
                      <w:bookmarkEnd w:id="187"/>
                      <w:r>
                        <w:t>: Summary of Q Learning Algorithm (Sutton 6.5)</w:t>
                      </w:r>
                      <w:bookmarkEnd w:id="188"/>
                    </w:p>
                  </w:txbxContent>
                </v:textbox>
                <w10:wrap type="tight" anchorx="margin"/>
              </v:shape>
            </w:pict>
          </mc:Fallback>
        </mc:AlternateContent>
      </w:r>
    </w:p>
    <w:p w:rsidR="005E255F" w:rsidRDefault="005E255F" w:rsidP="005E255F">
      <w:pPr>
        <w:pStyle w:val="Heading4"/>
        <w:numPr>
          <w:ilvl w:val="0"/>
          <w:numId w:val="0"/>
        </w:numPr>
        <w:ind w:left="720"/>
      </w:pPr>
    </w:p>
    <w:p w:rsidR="005E255F" w:rsidRDefault="005E255F" w:rsidP="005E255F">
      <w:pPr>
        <w:pStyle w:val="Heading4"/>
      </w:pPr>
      <w:r>
        <w:t xml:space="preserve"> Batch Based Learning</w:t>
      </w:r>
    </w:p>
    <w:p w:rsidR="005E255F" w:rsidRDefault="005E255F" w:rsidP="005E255F">
      <w:r>
        <w:t>As mentioned above, our implementation of Q learning carries out multiple interactions with the environment before carrying out any learning. We refer to the number of interactions before learning occurs as the “batch size”.</w:t>
      </w:r>
    </w:p>
    <w:p w:rsidR="005E255F" w:rsidRPr="00842302" w:rsidRDefault="005E255F" w:rsidP="005E255F">
      <w:r>
        <w:lastRenderedPageBreak/>
        <w:t xml:space="preserve">On each interaction, we record the initial state, action taken, reward given, and final state. After we have completed the specified number of interactions, then we </w:t>
      </w:r>
      <w:r w:rsidR="00761285">
        <w:t>learn from</w:t>
      </w:r>
      <w:r>
        <w:t xml:space="preserve"> all of this new information at once. That is, we do all the Q value updates that we could have done after each iteration all at once. Note that batch based learning reduces to an online learning style when we set the batch size to one.</w:t>
      </w:r>
    </w:p>
    <w:p w:rsidR="005E255F" w:rsidRDefault="005E255F" w:rsidP="005E255F">
      <w:pPr>
        <w:pStyle w:val="Heading2"/>
      </w:pPr>
      <w:bookmarkStart w:id="189" w:name="_Toc449461738"/>
      <w:bookmarkStart w:id="190" w:name="_Toc452907126"/>
      <w:r>
        <w:t>Initial Model Generation and Hill Climbing</w:t>
      </w:r>
      <w:bookmarkEnd w:id="189"/>
      <w:bookmarkEnd w:id="190"/>
    </w:p>
    <w:p w:rsidR="005E255F" w:rsidRDefault="005E255F" w:rsidP="005E255F">
      <w:r>
        <w:t xml:space="preserve">We </w:t>
      </w:r>
      <w:r w:rsidR="00761285">
        <w:t>can now discuss</w:t>
      </w:r>
      <w:r>
        <w:t xml:space="preserve"> the process of designing a machine learning algorithm </w:t>
      </w:r>
      <w:r w:rsidR="00761285">
        <w:t>for thermal soaring.</w:t>
      </w:r>
      <w:r>
        <w:t xml:space="preserve"> In order to understand the most recent </w:t>
      </w:r>
      <w:r w:rsidR="00761285">
        <w:t>(and most successful) form</w:t>
      </w:r>
      <w:r>
        <w:t xml:space="preserve"> of the algorithm, it is instructive to look at the steps taken along the way. Examining older methods and understanding why they were insufficient </w:t>
      </w:r>
      <w:r w:rsidR="00CB1DB8">
        <w:t>explain</w:t>
      </w:r>
      <w:r w:rsidR="00152C7C">
        <w:t>s</w:t>
      </w:r>
      <w:r w:rsidR="00CB1DB8">
        <w:t xml:space="preserve"> </w:t>
      </w:r>
      <w:r w:rsidR="00152C7C">
        <w:t>our</w:t>
      </w:r>
      <w:r>
        <w:t xml:space="preserve"> design choices </w:t>
      </w:r>
      <w:r w:rsidR="00152C7C">
        <w:t>in</w:t>
      </w:r>
      <w:r>
        <w:t xml:space="preserve"> the most recent form of the algorithm.</w:t>
      </w:r>
    </w:p>
    <w:p w:rsidR="005E255F" w:rsidRDefault="00FB6884" w:rsidP="005E255F">
      <w:r>
        <w:t>As a first step, w</w:t>
      </w:r>
      <w:r w:rsidR="005E255F">
        <w:t xml:space="preserve">e </w:t>
      </w:r>
      <w:r w:rsidR="005B3DE9">
        <w:t>created</w:t>
      </w:r>
      <w:r w:rsidR="005E255F">
        <w:t xml:space="preserve"> a simple model of the </w:t>
      </w:r>
      <w:r w:rsidR="0068724B">
        <w:t>thermal</w:t>
      </w:r>
      <w:r w:rsidR="005E255F">
        <w:t xml:space="preserve"> in MATLAB, and then added interactivity</w:t>
      </w:r>
      <w:r w:rsidR="005B3DE9">
        <w:t xml:space="preserve"> between the UAV and thermal</w:t>
      </w:r>
      <w:r w:rsidR="005E255F">
        <w:t xml:space="preserve"> in the form of basic hill climbing.</w:t>
      </w:r>
    </w:p>
    <w:p w:rsidR="005E255F" w:rsidRDefault="005E255F" w:rsidP="005E255F">
      <w:r>
        <w:rPr>
          <w:noProof/>
          <w:lang w:eastAsia="ja-JP"/>
        </w:rPr>
        <w:drawing>
          <wp:anchor distT="0" distB="0" distL="114300" distR="114300" simplePos="0" relativeHeight="251726336" behindDoc="1" locked="0" layoutInCell="1" allowOverlap="1" wp14:anchorId="527184DF" wp14:editId="68033028">
            <wp:simplePos x="0" y="0"/>
            <wp:positionH relativeFrom="margin">
              <wp:align>center</wp:align>
            </wp:positionH>
            <wp:positionV relativeFrom="paragraph">
              <wp:posOffset>1090930</wp:posOffset>
            </wp:positionV>
            <wp:extent cx="3234055" cy="2512060"/>
            <wp:effectExtent l="0" t="0" r="4445" b="2540"/>
            <wp:wrapTopAndBottom/>
            <wp:docPr id="43" name="Picture 43" descr="https://lh5.googleusercontent.com/OYw-EezP6ttVWb2V5mL53Md_0KHuWlZRvE-x8byUfcN8BdHh1Z-BbDSC-TK4GK8ziC6N7qrwMqlfzWzG21iS6RrynY30eOgghgc2eOpTGMxVklrx4B0_QCa-qm6t4f6JrjXxX98qy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5.googleusercontent.com/OYw-EezP6ttVWb2V5mL53Md_0KHuWlZRvE-x8byUfcN8BdHh1Z-BbDSC-TK4GK8ziC6N7qrwMqlfzWzG21iS6RrynY30eOgghgc2eOpTGMxVklrx4B0_QCa-qm6t4f6JrjXxX98qyLs"/>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234055" cy="25120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ja-JP"/>
        </w:rPr>
        <mc:AlternateContent>
          <mc:Choice Requires="wps">
            <w:drawing>
              <wp:anchor distT="0" distB="0" distL="114300" distR="114300" simplePos="0" relativeHeight="251727360" behindDoc="1" locked="0" layoutInCell="1" allowOverlap="1" wp14:anchorId="5D5B63DE" wp14:editId="161326B9">
                <wp:simplePos x="0" y="0"/>
                <wp:positionH relativeFrom="margin">
                  <wp:align>center</wp:align>
                </wp:positionH>
                <wp:positionV relativeFrom="paragraph">
                  <wp:posOffset>3763645</wp:posOffset>
                </wp:positionV>
                <wp:extent cx="4572000" cy="635"/>
                <wp:effectExtent l="0" t="0" r="0" b="0"/>
                <wp:wrapTight wrapText="bothSides">
                  <wp:wrapPolygon edited="0">
                    <wp:start x="0" y="0"/>
                    <wp:lineTo x="0" y="20093"/>
                    <wp:lineTo x="21510" y="20093"/>
                    <wp:lineTo x="21510" y="0"/>
                    <wp:lineTo x="0" y="0"/>
                  </wp:wrapPolygon>
                </wp:wrapTight>
                <wp:docPr id="90" name="Text Box 90"/>
                <wp:cNvGraphicFramePr/>
                <a:graphic xmlns:a="http://schemas.openxmlformats.org/drawingml/2006/main">
                  <a:graphicData uri="http://schemas.microsoft.com/office/word/2010/wordprocessingShape">
                    <wps:wsp>
                      <wps:cNvSpPr txBox="1"/>
                      <wps:spPr>
                        <a:xfrm>
                          <a:off x="0" y="0"/>
                          <a:ext cx="4572000" cy="635"/>
                        </a:xfrm>
                        <a:prstGeom prst="rect">
                          <a:avLst/>
                        </a:prstGeom>
                        <a:solidFill>
                          <a:prstClr val="white"/>
                        </a:solidFill>
                        <a:ln>
                          <a:noFill/>
                        </a:ln>
                        <a:effectLst/>
                      </wps:spPr>
                      <wps:txbx>
                        <w:txbxContent>
                          <w:p w:rsidR="00276082" w:rsidRPr="00A43F48" w:rsidRDefault="00276082" w:rsidP="005E255F">
                            <w:pPr>
                              <w:pStyle w:val="Caption"/>
                              <w:jc w:val="center"/>
                              <w:rPr>
                                <w:rFonts w:cs="Times New Roman"/>
                                <w:noProof/>
                              </w:rPr>
                            </w:pPr>
                            <w:bookmarkStart w:id="191" w:name="_Ref449461414"/>
                            <w:bookmarkStart w:id="192" w:name="_Toc452907191"/>
                            <w:r>
                              <w:t xml:space="preserve">Figure </w:t>
                            </w:r>
                            <w:fldSimple w:instr=" SEQ Figure \* ARABIC ">
                              <w:r>
                                <w:rPr>
                                  <w:noProof/>
                                </w:rPr>
                                <w:t>32</w:t>
                              </w:r>
                            </w:fldSimple>
                            <w:bookmarkEnd w:id="191"/>
                            <w:r>
                              <w:t>: Three thermals with hill climbing. The black line show the path of the UAV as it moves to an area of higher thermal strength.</w:t>
                            </w:r>
                            <w:bookmarkEnd w:id="1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5B63DE" id="Text Box 90" o:spid="_x0000_s1034" type="#_x0000_t202" style="position:absolute;margin-left:0;margin-top:296.35pt;width:5in;height:.05pt;z-index:-25158912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" stroked="f">
                <v:textbox style="mso-fit-shape-to-text:t" inset="0,0,0,0">
                  <w:txbxContent>
                    <w:p w:rsidR="00276082" w:rsidRPr="00A43F48" w:rsidRDefault="00276082" w:rsidP="005E255F">
                      <w:pPr>
                        <w:pStyle w:val="Caption"/>
                        <w:jc w:val="center"/>
                        <w:rPr>
                          <w:rFonts w:cs="Times New Roman"/>
                          <w:noProof/>
                        </w:rPr>
                      </w:pPr>
                      <w:bookmarkStart w:id="193" w:name="_Ref449461414"/>
                      <w:bookmarkStart w:id="194" w:name="_Toc452907191"/>
                      <w:r>
                        <w:t xml:space="preserve">Figure </w:t>
                      </w:r>
                      <w:fldSimple w:instr=" SEQ Figure \* ARABIC ">
                        <w:r>
                          <w:rPr>
                            <w:noProof/>
                          </w:rPr>
                          <w:t>32</w:t>
                        </w:r>
                      </w:fldSimple>
                      <w:bookmarkEnd w:id="193"/>
                      <w:r>
                        <w:t>: Three thermals with hill climbing. The black line show the path of the UAV as it moves to an area of higher thermal strength.</w:t>
                      </w:r>
                      <w:bookmarkEnd w:id="194"/>
                    </w:p>
                  </w:txbxContent>
                </v:textbox>
                <w10:wrap type="tight" anchorx="margin"/>
              </v:shape>
            </w:pict>
          </mc:Fallback>
        </mc:AlternateContent>
      </w:r>
      <w:r>
        <w:t xml:space="preserve">To create a model of the environment, we modelled our thermals as circularly symmetric and Gaussian shaped. </w:t>
      </w:r>
      <w:r w:rsidR="00E22E63">
        <w:t>(Note that this is a gross oversimplification)</w:t>
      </w:r>
      <w:r>
        <w:t>. Three parameters define such a thermal: its position, its strength (</w:t>
      </w:r>
      <w:r w:rsidR="00E22E63">
        <w:t xml:space="preserve">its </w:t>
      </w:r>
      <w:r>
        <w:t xml:space="preserve">value at its central point) and its size (standard deviation along any cross section). </w:t>
      </w:r>
      <w:r>
        <w:fldChar w:fldCharType="begin"/>
      </w:r>
      <w:r>
        <w:instrText xml:space="preserve"> REF _Ref449461414 \h </w:instrText>
      </w:r>
      <w:r>
        <w:fldChar w:fldCharType="separate"/>
      </w:r>
      <w:r w:rsidR="00801841">
        <w:t xml:space="preserve">Figure </w:t>
      </w:r>
      <w:r w:rsidR="00801841">
        <w:rPr>
          <w:noProof/>
        </w:rPr>
        <w:t>32</w:t>
      </w:r>
      <w:r>
        <w:fldChar w:fldCharType="end"/>
      </w:r>
      <w:r>
        <w:t xml:space="preserve"> shows a contour plot of a generated system with three thermals (warmer colors indicate </w:t>
      </w:r>
      <w:r w:rsidR="00D862A4">
        <w:t xml:space="preserve">a </w:t>
      </w:r>
      <w:r>
        <w:t xml:space="preserve">greater </w:t>
      </w:r>
      <w:r w:rsidR="00D862A4">
        <w:t>thermal value</w:t>
      </w:r>
      <w:r>
        <w:t>).</w:t>
      </w:r>
    </w:p>
    <w:p w:rsidR="005E255F" w:rsidRDefault="005E255F" w:rsidP="005E255F">
      <w:pPr>
        <w:keepNext/>
      </w:pPr>
    </w:p>
    <w:p w:rsidR="00DD41AD" w:rsidRDefault="00DD41AD" w:rsidP="005E255F">
      <w:pPr>
        <w:keepNext/>
      </w:pPr>
    </w:p>
    <w:p w:rsidR="00801841" w:rsidRDefault="00801841" w:rsidP="005E255F">
      <w:pPr>
        <w:keepNext/>
      </w:pPr>
    </w:p>
    <w:p w:rsidR="005E255F" w:rsidRDefault="005E255F" w:rsidP="005E255F">
      <w:pPr>
        <w:keepNext/>
      </w:pPr>
      <w:r>
        <w:fldChar w:fldCharType="begin"/>
      </w:r>
      <w:r>
        <w:instrText xml:space="preserve"> REF _Ref449461414 \h </w:instrText>
      </w:r>
      <w:r>
        <w:fldChar w:fldCharType="separate"/>
      </w:r>
      <w:r w:rsidR="00801841">
        <w:t xml:space="preserve">Figure </w:t>
      </w:r>
      <w:r w:rsidR="00801841">
        <w:rPr>
          <w:noProof/>
        </w:rPr>
        <w:t>32</w:t>
      </w:r>
      <w:r>
        <w:fldChar w:fldCharType="end"/>
      </w:r>
      <w:r>
        <w:t xml:space="preserve"> </w:t>
      </w:r>
      <w:r w:rsidR="00B94082">
        <w:t xml:space="preserve">also shows </w:t>
      </w:r>
      <w:r>
        <w:t xml:space="preserve">the </w:t>
      </w:r>
      <w:r w:rsidR="00B94082">
        <w:t xml:space="preserve">output </w:t>
      </w:r>
      <w:r>
        <w:t xml:space="preserve">of a rudimentary hill climbing algorithm. Note that the </w:t>
      </w:r>
      <w:r w:rsidR="00B94082">
        <w:t>UAV</w:t>
      </w:r>
      <w:r>
        <w:t xml:space="preserve"> began in an area of low thermal strength and then moved towards an area of high thermal </w:t>
      </w:r>
      <w:r>
        <w:lastRenderedPageBreak/>
        <w:t>strength. The purpose of developing this algorithm was to demonstrate that the model UAV could move and int</w:t>
      </w:r>
      <w:r w:rsidR="00B94082">
        <w:t>eract with its environment in a somewhat</w:t>
      </w:r>
      <w:r>
        <w:t xml:space="preserve"> intelligent way. </w:t>
      </w:r>
    </w:p>
    <w:p w:rsidR="005E255F" w:rsidRDefault="00A441F3" w:rsidP="005E255F">
      <w:pPr>
        <w:keepNext/>
      </w:pPr>
      <w:r>
        <w:t>We implemented the</w:t>
      </w:r>
      <w:r w:rsidR="005E255F">
        <w:t xml:space="preserve"> hill climbing algorithm in the following way. On each time step, the algorithm looked at the thermal strength in a grid of locations near the UAV. The algorithm determined the position with the highest thermal strength and moved the UAV to the new location. Note that this is a shortsighted, greedy policy, and does not in general result in the UAV moving to the region with the greatest thermal strength, as is illustrated in </w:t>
      </w:r>
      <w:r w:rsidR="005E255F">
        <w:fldChar w:fldCharType="begin"/>
      </w:r>
      <w:r w:rsidR="005E255F">
        <w:instrText xml:space="preserve"> REF _Ref449461414 \h </w:instrText>
      </w:r>
      <w:r w:rsidR="005E255F">
        <w:fldChar w:fldCharType="separate"/>
      </w:r>
      <w:r w:rsidR="00801841">
        <w:t xml:space="preserve">Figure </w:t>
      </w:r>
      <w:r w:rsidR="00801841">
        <w:rPr>
          <w:noProof/>
        </w:rPr>
        <w:t>32</w:t>
      </w:r>
      <w:r w:rsidR="005E255F">
        <w:fldChar w:fldCharType="end"/>
      </w:r>
      <w:r w:rsidR="005E255F">
        <w:t>.</w:t>
      </w:r>
      <w:r>
        <w:t xml:space="preserve"> Also note that </w:t>
      </w:r>
      <w:r w:rsidR="00801841">
        <w:t>t</w:t>
      </w:r>
      <w:r>
        <w:t>his method requires the UAV to have a model of the system.</w:t>
      </w:r>
    </w:p>
    <w:p w:rsidR="005E255F" w:rsidRDefault="005E255F" w:rsidP="005E255F">
      <w:pPr>
        <w:pStyle w:val="Heading2"/>
      </w:pPr>
      <w:bookmarkStart w:id="195" w:name="_Toc449461739"/>
      <w:bookmarkStart w:id="196" w:name="_Toc452907127"/>
      <w:r>
        <w:t>Initial Classification and Regression</w:t>
      </w:r>
      <w:bookmarkEnd w:id="195"/>
      <w:bookmarkEnd w:id="196"/>
    </w:p>
    <w:p w:rsidR="005E255F" w:rsidRDefault="009508CB" w:rsidP="005E255F">
      <w:r>
        <w:t>The hill climbing algorithm is a very simple policy for using the energy from thermals.</w:t>
      </w:r>
      <w:r w:rsidR="005E255F">
        <w:t xml:space="preserve"> That is, at every point, the hill climbing algorithm tells the UAV in which direction to go. </w:t>
      </w:r>
      <w:r>
        <w:t xml:space="preserve">At this point, we knew that as the environment became more complicated, we would need to have an efficient way to save our policy, using something called </w:t>
      </w:r>
      <w:r w:rsidR="005E255F">
        <w:t xml:space="preserve">“training examples”. </w:t>
      </w:r>
    </w:p>
    <w:p w:rsidR="005E255F" w:rsidRDefault="005E255F" w:rsidP="005E255F">
      <w:r>
        <w:rPr>
          <w:noProof/>
          <w:lang w:eastAsia="ja-JP"/>
        </w:rPr>
        <mc:AlternateContent>
          <mc:Choice Requires="wps">
            <w:drawing>
              <wp:anchor distT="0" distB="0" distL="114300" distR="114300" simplePos="0" relativeHeight="251728384" behindDoc="0" locked="0" layoutInCell="1" allowOverlap="1" wp14:anchorId="77C15055" wp14:editId="4E33D7DF">
                <wp:simplePos x="0" y="0"/>
                <wp:positionH relativeFrom="column">
                  <wp:posOffset>381000</wp:posOffset>
                </wp:positionH>
                <wp:positionV relativeFrom="paragraph">
                  <wp:posOffset>4617085</wp:posOffset>
                </wp:positionV>
                <wp:extent cx="5173980" cy="635"/>
                <wp:effectExtent l="0" t="0" r="0" b="0"/>
                <wp:wrapTopAndBottom/>
                <wp:docPr id="91" name="Text Box 91"/>
                <wp:cNvGraphicFramePr/>
                <a:graphic xmlns:a="http://schemas.openxmlformats.org/drawingml/2006/main">
                  <a:graphicData uri="http://schemas.microsoft.com/office/word/2010/wordprocessingShape">
                    <wps:wsp>
                      <wps:cNvSpPr txBox="1"/>
                      <wps:spPr>
                        <a:xfrm>
                          <a:off x="0" y="0"/>
                          <a:ext cx="5173980" cy="635"/>
                        </a:xfrm>
                        <a:prstGeom prst="rect">
                          <a:avLst/>
                        </a:prstGeom>
                        <a:solidFill>
                          <a:prstClr val="white"/>
                        </a:solidFill>
                        <a:ln>
                          <a:noFill/>
                        </a:ln>
                        <a:effectLst/>
                      </wps:spPr>
                      <wps:txbx>
                        <w:txbxContent>
                          <w:p w:rsidR="00276082" w:rsidRPr="004851CF" w:rsidRDefault="00276082" w:rsidP="00AB0014">
                            <w:pPr>
                              <w:pStyle w:val="Caption"/>
                              <w:jc w:val="center"/>
                              <w:rPr>
                                <w:rFonts w:cs="Times New Roman"/>
                                <w:noProof/>
                              </w:rPr>
                            </w:pPr>
                            <w:bookmarkStart w:id="197" w:name="_Ref449450645"/>
                            <w:bookmarkStart w:id="198" w:name="_Toc452907192"/>
                            <w:r>
                              <w:t xml:space="preserve">Figure </w:t>
                            </w:r>
                            <w:fldSimple w:instr=" SEQ Figure \* ARABIC ">
                              <w:r>
                                <w:rPr>
                                  <w:noProof/>
                                </w:rPr>
                                <w:t>34</w:t>
                              </w:r>
                            </w:fldSimple>
                            <w:bookmarkEnd w:id="197"/>
                            <w:r>
                              <w:t>: Training examples for hill climbing policy</w:t>
                            </w:r>
                            <w:bookmarkEnd w:id="1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C15055" id="Text Box 91" o:spid="_x0000_s1035" type="#_x0000_t202" style="position:absolute;margin-left:30pt;margin-top:363.55pt;width:407.4pt;height:.05pt;z-index:251728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" stroked="f">
                <v:textbox style="mso-fit-shape-to-text:t" inset="0,0,0,0">
                  <w:txbxContent>
                    <w:p w:rsidR="00276082" w:rsidRPr="004851CF" w:rsidRDefault="00276082" w:rsidP="00AB0014">
                      <w:pPr>
                        <w:pStyle w:val="Caption"/>
                        <w:jc w:val="center"/>
                        <w:rPr>
                          <w:rFonts w:cs="Times New Roman"/>
                          <w:noProof/>
                        </w:rPr>
                      </w:pPr>
                      <w:bookmarkStart w:id="199" w:name="_Ref449450645"/>
                      <w:bookmarkStart w:id="200" w:name="_Toc452907192"/>
                      <w:r>
                        <w:t xml:space="preserve">Figure </w:t>
                      </w:r>
                      <w:fldSimple w:instr=" SEQ Figure \* ARABIC ">
                        <w:r>
                          <w:rPr>
                            <w:noProof/>
                          </w:rPr>
                          <w:t>34</w:t>
                        </w:r>
                      </w:fldSimple>
                      <w:bookmarkEnd w:id="199"/>
                      <w:r>
                        <w:t>: Training examples for hill climbing policy</w:t>
                      </w:r>
                      <w:bookmarkEnd w:id="200"/>
                    </w:p>
                  </w:txbxContent>
                </v:textbox>
                <w10:wrap type="topAndBottom"/>
              </v:shape>
            </w:pict>
          </mc:Fallback>
        </mc:AlternateContent>
      </w:r>
      <w:r>
        <w:rPr>
          <w:noProof/>
          <w:lang w:eastAsia="ja-JP"/>
        </w:rPr>
        <w:drawing>
          <wp:anchor distT="0" distB="0" distL="114300" distR="114300" simplePos="0" relativeHeight="251723264" behindDoc="1" locked="0" layoutInCell="1" allowOverlap="1" wp14:anchorId="35ED5DC1" wp14:editId="6E32837C">
            <wp:simplePos x="0" y="0"/>
            <wp:positionH relativeFrom="margin">
              <wp:align>center</wp:align>
            </wp:positionH>
            <wp:positionV relativeFrom="paragraph">
              <wp:posOffset>841375</wp:posOffset>
            </wp:positionV>
            <wp:extent cx="5173980" cy="3930650"/>
            <wp:effectExtent l="0" t="0" r="7620" b="0"/>
            <wp:wrapTopAndBottom/>
            <wp:docPr id="44" name="Picture 44" descr="https://lh3.googleusercontent.com/7yeeB-mIKOBSzAC4EY6lfrqbOhQf6VbKpOrXNlsFvVlCyNgaz-YJzQ1YSAhvvIU9tfGnr3YdkkVRIhKZjY1TfpfyMJUN2nMHB2AmrfAeyFvu2qQcdKzZN_VcNzVbb_P-x78FxUlDsz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3.googleusercontent.com/7yeeB-mIKOBSzAC4EY6lfrqbOhQf6VbKpOrXNlsFvVlCyNgaz-YJzQ1YSAhvvIU9tfGnr3YdkkVRIhKZjY1TfpfyMJUN2nMHB2AmrfAeyFvu2qQcdKzZN_VcNzVbb_P-x78FxUlDszc"/>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173980" cy="393065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A training example for a policy consists of two things: a known input, and a corresponding desired output. </w:t>
      </w:r>
      <w:r>
        <w:fldChar w:fldCharType="begin"/>
      </w:r>
      <w:r>
        <w:instrText xml:space="preserve"> REF _Ref449450645 \h </w:instrText>
      </w:r>
      <w:r>
        <w:fldChar w:fldCharType="separate"/>
      </w:r>
      <w:r w:rsidR="00801841">
        <w:t xml:space="preserve">Figure </w:t>
      </w:r>
      <w:r w:rsidR="00801841">
        <w:rPr>
          <w:noProof/>
        </w:rPr>
        <w:t>34</w:t>
      </w:r>
      <w:r>
        <w:fldChar w:fldCharType="end"/>
      </w:r>
      <w:r>
        <w:t xml:space="preserve"> shows a grid of training examples (arrows) corresponding to the hill climbing policy. </w:t>
      </w:r>
      <w:r w:rsidR="00980EB8">
        <w:t>We use t</w:t>
      </w:r>
      <w:r w:rsidR="009508CB">
        <w:t xml:space="preserve">raining examples </w:t>
      </w:r>
      <w:r w:rsidR="00980EB8">
        <w:t>t</w:t>
      </w:r>
      <w:r w:rsidR="009508CB">
        <w:t xml:space="preserve">o </w:t>
      </w:r>
      <w:r w:rsidR="00980EB8">
        <w:t xml:space="preserve">store a </w:t>
      </w:r>
      <w:r w:rsidR="009508CB">
        <w:t>policy</w:t>
      </w:r>
      <w:r w:rsidR="00980EB8">
        <w:t xml:space="preserve"> using </w:t>
      </w:r>
      <w:r w:rsidR="009508CB">
        <w:t>a neural network.</w:t>
      </w:r>
    </w:p>
    <w:p w:rsidR="00AB0014" w:rsidRDefault="005E255F" w:rsidP="005E255F">
      <w:r>
        <w:lastRenderedPageBreak/>
        <w:t xml:space="preserve">One method of storing a policy efficiently is to use a neural network. This seemed like a practical choice, since there are good libraries to implement neural networks, neural networks are very flexible, and I </w:t>
      </w:r>
      <w:r w:rsidR="00980EB8">
        <w:t xml:space="preserve">(David) </w:t>
      </w:r>
      <w:r>
        <w:t>learned about neural networks i</w:t>
      </w:r>
      <w:r w:rsidR="00AB0014">
        <w:t>n the Coursera Machine Learning class.</w:t>
      </w:r>
    </w:p>
    <w:p w:rsidR="005E255F" w:rsidRDefault="005E255F" w:rsidP="005E255F">
      <w:r>
        <w:t xml:space="preserve">A neural network is of the form shown in </w:t>
      </w:r>
      <w:r>
        <w:fldChar w:fldCharType="begin"/>
      </w:r>
      <w:r>
        <w:instrText xml:space="preserve"> REF _Ref449449760 \h </w:instrText>
      </w:r>
      <w:r>
        <w:fldChar w:fldCharType="separate"/>
      </w:r>
      <w:r w:rsidR="00801841">
        <w:t xml:space="preserve">Figure </w:t>
      </w:r>
      <w:r w:rsidR="00801841">
        <w:rPr>
          <w:noProof/>
        </w:rPr>
        <w:t>35</w:t>
      </w:r>
      <w:r>
        <w:fldChar w:fldCharType="end"/>
      </w:r>
      <w:r>
        <w:t xml:space="preserve">. Each circle corresponds to a neuron </w:t>
      </w:r>
      <w:r w:rsidR="00AB0014">
        <w:t>and each connecting line has a weight</w:t>
      </w:r>
      <w:r>
        <w:t xml:space="preserve"> associat</w:t>
      </w:r>
      <w:r w:rsidR="00AB0014">
        <w:t xml:space="preserve">ed with it. Each neuron has an </w:t>
      </w:r>
      <w:r>
        <w:t>activation function associated with it. The activation function maps to the total input of a neuron to its output. Each neuron in the network generally has the same activation function, except for the output layer neurons, which have an application specific activation function.</w:t>
      </w:r>
    </w:p>
    <w:p w:rsidR="005E255F" w:rsidRDefault="005E255F" w:rsidP="005E255F">
      <w:pPr>
        <w:suppressAutoHyphens w:val="0"/>
        <w:autoSpaceDE w:val="0"/>
        <w:autoSpaceDN w:val="0"/>
        <w:adjustRightInd w:val="0"/>
        <w:spacing w:after="0"/>
      </w:pPr>
      <w:r>
        <w:t xml:space="preserve">The output of a neuron </w:t>
      </w:r>
      <w:r w:rsidRPr="003F2141">
        <w:rPr>
          <w:i/>
        </w:rPr>
        <w:t>n</w:t>
      </w:r>
      <w:r>
        <w:rPr>
          <w:i/>
        </w:rPr>
        <w:t xml:space="preserve"> </w:t>
      </w:r>
      <w:r>
        <w:t xml:space="preserve">is given by applying the activation function </w:t>
      </w:r>
      <w:r>
        <w:rPr>
          <w:i/>
        </w:rPr>
        <w:t xml:space="preserve">A </w:t>
      </w:r>
      <w:r>
        <w:t xml:space="preserve">on all the input into a neuron, where each input is multiplied by the weight of the path that connects it to neuron </w:t>
      </w:r>
      <w:r>
        <w:rPr>
          <w:i/>
        </w:rPr>
        <w:t>n</w:t>
      </w:r>
      <w:r>
        <w:t>:</w:t>
      </w:r>
    </w:p>
    <w:p w:rsidR="005E255F" w:rsidRDefault="005E255F" w:rsidP="005E255F">
      <w:pPr>
        <w:suppressAutoHyphens w:val="0"/>
        <w:autoSpaceDE w:val="0"/>
        <w:autoSpaceDN w:val="0"/>
        <w:adjustRightInd w:val="0"/>
        <w:spacing w:after="0"/>
      </w:pPr>
    </w:p>
    <w:p w:rsidR="005E255F" w:rsidRDefault="005E255F" w:rsidP="005E255F">
      <w:pPr>
        <w:suppressAutoHyphens w:val="0"/>
        <w:autoSpaceDE w:val="0"/>
        <w:autoSpaceDN w:val="0"/>
        <w:adjustRightInd w:val="0"/>
        <w:spacing w:after="0"/>
        <w:jc w:val="center"/>
        <w:rPr>
          <w:lang w:val="en-CA" w:eastAsia="en-US"/>
        </w:rPr>
      </w:pPr>
      <w:r>
        <w:rPr>
          <w:noProof/>
          <w:position w:val="-28"/>
          <w:lang w:eastAsia="ja-JP"/>
        </w:rPr>
        <w:drawing>
          <wp:inline distT="0" distB="0" distL="0" distR="0" wp14:anchorId="22EB2C1A" wp14:editId="3307A542">
            <wp:extent cx="1508078" cy="610289"/>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539641" cy="623062"/>
                    </a:xfrm>
                    <a:prstGeom prst="rect">
                      <a:avLst/>
                    </a:prstGeom>
                    <a:noFill/>
                    <a:ln>
                      <a:noFill/>
                    </a:ln>
                  </pic:spPr>
                </pic:pic>
              </a:graphicData>
            </a:graphic>
          </wp:inline>
        </w:drawing>
      </w:r>
    </w:p>
    <w:p w:rsidR="005E255F" w:rsidRDefault="005E255F" w:rsidP="005E255F">
      <w:pPr>
        <w:suppressAutoHyphens w:val="0"/>
        <w:autoSpaceDE w:val="0"/>
        <w:autoSpaceDN w:val="0"/>
        <w:adjustRightInd w:val="0"/>
        <w:spacing w:after="0"/>
      </w:pPr>
    </w:p>
    <w:p w:rsidR="005E255F" w:rsidRDefault="00AB0014" w:rsidP="005E255F">
      <w:pPr>
        <w:suppressAutoHyphens w:val="0"/>
        <w:autoSpaceDE w:val="0"/>
        <w:autoSpaceDN w:val="0"/>
        <w:adjustRightInd w:val="0"/>
        <w:spacing w:after="0"/>
      </w:pPr>
      <w:r>
        <w:t xml:space="preserve">Training a </w:t>
      </w:r>
      <w:r w:rsidR="005E255F">
        <w:t xml:space="preserve">neural network involves two steps. First, one must </w:t>
      </w:r>
      <w:r w:rsidR="00980EB8">
        <w:t>create</w:t>
      </w:r>
      <w:r w:rsidR="005E255F">
        <w:t xml:space="preserve"> a number of training examples. Each training example consists of an input and a desired corresponding output. The second step is to modify the weights of the neural network so that the neural network can correctly replicate the training examples. That is, </w:t>
      </w:r>
      <w:r w:rsidR="00980EB8">
        <w:t xml:space="preserve">a trained neural network can produce the output of a training example upon being provided with its input. </w:t>
      </w:r>
    </w:p>
    <w:p w:rsidR="005E255F" w:rsidRDefault="005E255F" w:rsidP="005E255F">
      <w:pPr>
        <w:suppressAutoHyphens w:val="0"/>
        <w:autoSpaceDE w:val="0"/>
        <w:autoSpaceDN w:val="0"/>
        <w:adjustRightInd w:val="0"/>
        <w:spacing w:after="0"/>
      </w:pPr>
    </w:p>
    <w:p w:rsidR="005E255F" w:rsidRDefault="00980EB8" w:rsidP="005E255F">
      <w:pPr>
        <w:suppressAutoHyphens w:val="0"/>
        <w:autoSpaceDE w:val="0"/>
        <w:autoSpaceDN w:val="0"/>
        <w:adjustRightInd w:val="0"/>
        <w:spacing w:after="0"/>
      </w:pPr>
      <w:r>
        <w:rPr>
          <w:noProof/>
          <w:lang w:eastAsia="ja-JP"/>
        </w:rPr>
        <w:drawing>
          <wp:anchor distT="0" distB="0" distL="114300" distR="114300" simplePos="0" relativeHeight="251729408" behindDoc="1" locked="0" layoutInCell="1" allowOverlap="1" wp14:anchorId="3B966B3E" wp14:editId="149CFC8C">
            <wp:simplePos x="0" y="0"/>
            <wp:positionH relativeFrom="margin">
              <wp:align>center</wp:align>
            </wp:positionH>
            <wp:positionV relativeFrom="paragraph">
              <wp:posOffset>26822</wp:posOffset>
            </wp:positionV>
            <wp:extent cx="2851785" cy="3416935"/>
            <wp:effectExtent l="0" t="0" r="5715" b="0"/>
            <wp:wrapTight wrapText="bothSides">
              <wp:wrapPolygon edited="0">
                <wp:start x="8802" y="0"/>
                <wp:lineTo x="8369" y="1927"/>
                <wp:lineTo x="1154" y="2408"/>
                <wp:lineTo x="577" y="2529"/>
                <wp:lineTo x="577" y="3854"/>
                <wp:lineTo x="0" y="4456"/>
                <wp:lineTo x="0" y="6985"/>
                <wp:lineTo x="3174" y="7707"/>
                <wp:lineTo x="0" y="9634"/>
                <wp:lineTo x="0" y="11922"/>
                <wp:lineTo x="2741" y="13487"/>
                <wp:lineTo x="3319" y="13487"/>
                <wp:lineTo x="1010" y="14330"/>
                <wp:lineTo x="0" y="14933"/>
                <wp:lineTo x="0" y="16980"/>
                <wp:lineTo x="144" y="17702"/>
                <wp:lineTo x="8224" y="19509"/>
                <wp:lineTo x="9812" y="20833"/>
                <wp:lineTo x="11687" y="20833"/>
                <wp:lineTo x="13130" y="19509"/>
                <wp:lineTo x="13130" y="19268"/>
                <wp:lineTo x="13707" y="17341"/>
                <wp:lineTo x="16593" y="15414"/>
                <wp:lineTo x="21499" y="15414"/>
                <wp:lineTo x="21499" y="11802"/>
                <wp:lineTo x="20056" y="11561"/>
                <wp:lineTo x="20922" y="9634"/>
                <wp:lineTo x="21499" y="8911"/>
                <wp:lineTo x="21499" y="5419"/>
                <wp:lineTo x="20345" y="5058"/>
                <wp:lineTo x="13130" y="3854"/>
                <wp:lineTo x="13130" y="1325"/>
                <wp:lineTo x="12265" y="120"/>
                <wp:lineTo x="11543" y="0"/>
                <wp:lineTo x="8802" y="0"/>
              </wp:wrapPolygon>
            </wp:wrapTight>
            <wp:docPr id="45" name="Picture 45" descr="https://lh3.googleusercontent.com/jVWATtnLyy_eekknATXHCSISGZ1Gb8A9KZ5jIDg3ib_CXtaGubCVu16VxTG4V1oGZYzDXyYJmNRpRg0jlm53ZAP3svUjdiJCb40HuQDeUIWXOGfNuy_veSAQebNGzYnggWuxQncxvp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lh3.googleusercontent.com/jVWATtnLyy_eekknATXHCSISGZ1Gb8A9KZ5jIDg3ib_CXtaGubCVu16VxTG4V1oGZYzDXyYJmNRpRg0jlm53ZAP3svUjdiJCb40HuQDeUIWXOGfNuy_veSAQebNGzYnggWuxQncxvp8"/>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851785" cy="341693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E255F" w:rsidRDefault="005E255F" w:rsidP="005E255F">
      <w:pPr>
        <w:suppressAutoHyphens w:val="0"/>
        <w:autoSpaceDE w:val="0"/>
        <w:autoSpaceDN w:val="0"/>
        <w:adjustRightInd w:val="0"/>
        <w:spacing w:after="0"/>
      </w:pPr>
    </w:p>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AB0014" w:rsidP="005E255F">
      <w:r>
        <w:rPr>
          <w:noProof/>
          <w:lang w:eastAsia="ja-JP"/>
        </w:rPr>
        <mc:AlternateContent>
          <mc:Choice Requires="wps">
            <w:drawing>
              <wp:anchor distT="0" distB="0" distL="114300" distR="114300" simplePos="0" relativeHeight="251730432" behindDoc="1" locked="0" layoutInCell="1" allowOverlap="1" wp14:anchorId="21A5839F" wp14:editId="65B73DC8">
                <wp:simplePos x="0" y="0"/>
                <wp:positionH relativeFrom="margin">
                  <wp:align>right</wp:align>
                </wp:positionH>
                <wp:positionV relativeFrom="paragraph">
                  <wp:posOffset>222420</wp:posOffset>
                </wp:positionV>
                <wp:extent cx="5883275" cy="635"/>
                <wp:effectExtent l="0" t="0" r="3175" b="7620"/>
                <wp:wrapTight wrapText="bothSides">
                  <wp:wrapPolygon edited="0">
                    <wp:start x="0" y="0"/>
                    <wp:lineTo x="0" y="21236"/>
                    <wp:lineTo x="21542" y="21236"/>
                    <wp:lineTo x="21542" y="0"/>
                    <wp:lineTo x="0" y="0"/>
                  </wp:wrapPolygon>
                </wp:wrapTight>
                <wp:docPr id="92" name="Text Box 92"/>
                <wp:cNvGraphicFramePr/>
                <a:graphic xmlns:a="http://schemas.openxmlformats.org/drawingml/2006/main">
                  <a:graphicData uri="http://schemas.microsoft.com/office/word/2010/wordprocessingShape">
                    <wps:wsp>
                      <wps:cNvSpPr txBox="1"/>
                      <wps:spPr>
                        <a:xfrm>
                          <a:off x="0" y="0"/>
                          <a:ext cx="5883275" cy="635"/>
                        </a:xfrm>
                        <a:prstGeom prst="rect">
                          <a:avLst/>
                        </a:prstGeom>
                        <a:solidFill>
                          <a:prstClr val="white"/>
                        </a:solidFill>
                        <a:ln>
                          <a:noFill/>
                        </a:ln>
                        <a:effectLst/>
                      </wps:spPr>
                      <wps:txbx>
                        <w:txbxContent>
                          <w:p w:rsidR="00276082" w:rsidRPr="003E5A32" w:rsidRDefault="00276082" w:rsidP="00980EB8">
                            <w:pPr>
                              <w:pStyle w:val="Caption"/>
                              <w:jc w:val="center"/>
                              <w:rPr>
                                <w:rFonts w:cs="Times New Roman"/>
                                <w:noProof/>
                              </w:rPr>
                            </w:pPr>
                            <w:bookmarkStart w:id="201" w:name="_Ref449449760"/>
                            <w:bookmarkStart w:id="202" w:name="_Toc452907193"/>
                            <w:r>
                              <w:t xml:space="preserve">Figure </w:t>
                            </w:r>
                            <w:fldSimple w:instr=" SEQ Figure \* ARABIC ">
                              <w:r>
                                <w:rPr>
                                  <w:noProof/>
                                </w:rPr>
                                <w:t>35</w:t>
                              </w:r>
                            </w:fldSimple>
                            <w:bookmarkEnd w:id="201"/>
                            <w:r>
                              <w:t xml:space="preserve">: The form of a neural network </w:t>
                            </w:r>
                            <w:r>
                              <w:br/>
                            </w:r>
                            <w:r w:rsidRPr="00AB0014">
                              <w:rPr>
                                <w:rFonts w:cs="Times New Roman"/>
                                <w:noProof/>
                              </w:rPr>
                              <w:t>By Glosser.ca - Own work, Derivative of File:Artificial neural network.svg, CC BY-SA 3.0, https://commons.wikimedia.org/w/index.php?curid=24913461</w:t>
                            </w:r>
                            <w:bookmarkEnd w:id="2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1A5839F" id="Text Box 92" o:spid="_x0000_s1036" type="#_x0000_t202" style="position:absolute;margin-left:412.05pt;margin-top:17.5pt;width:463.25pt;height:.05pt;z-index:-25158604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" stroked="f">
                <v:textbox style="mso-fit-shape-to-text:t" inset="0,0,0,0">
                  <w:txbxContent>
                    <w:p w:rsidR="00276082" w:rsidRPr="003E5A32" w:rsidRDefault="00276082" w:rsidP="00980EB8">
                      <w:pPr>
                        <w:pStyle w:val="Caption"/>
                        <w:jc w:val="center"/>
                        <w:rPr>
                          <w:rFonts w:cs="Times New Roman"/>
                          <w:noProof/>
                        </w:rPr>
                      </w:pPr>
                      <w:bookmarkStart w:id="203" w:name="_Ref449449760"/>
                      <w:bookmarkStart w:id="204" w:name="_Toc452907193"/>
                      <w:r>
                        <w:t xml:space="preserve">Figure </w:t>
                      </w:r>
                      <w:fldSimple w:instr=" SEQ Figure \* ARABIC ">
                        <w:r>
                          <w:rPr>
                            <w:noProof/>
                          </w:rPr>
                          <w:t>35</w:t>
                        </w:r>
                      </w:fldSimple>
                      <w:bookmarkEnd w:id="203"/>
                      <w:r>
                        <w:t xml:space="preserve">: The form of a neural network </w:t>
                      </w:r>
                      <w:r>
                        <w:br/>
                      </w:r>
                      <w:r w:rsidRPr="00AB0014">
                        <w:rPr>
                          <w:rFonts w:cs="Times New Roman"/>
                          <w:noProof/>
                        </w:rPr>
                        <w:t>By Glosser.ca - Own work, Derivative of File:Artificial neural network.svg, CC BY-SA 3.0, https://commons.wikimedia.org/w/index.php?curid=24913461</w:t>
                      </w:r>
                      <w:bookmarkEnd w:id="204"/>
                    </w:p>
                  </w:txbxContent>
                </v:textbox>
                <w10:wrap type="tight" anchorx="margin"/>
              </v:shape>
            </w:pict>
          </mc:Fallback>
        </mc:AlternateContent>
      </w:r>
    </w:p>
    <w:p w:rsidR="005E255F" w:rsidRDefault="005362B8" w:rsidP="005E255F">
      <w:r>
        <w:lastRenderedPageBreak/>
        <w:t>For our</w:t>
      </w:r>
      <w:r w:rsidR="005E255F">
        <w:t xml:space="preserve"> </w:t>
      </w:r>
      <w:r w:rsidR="00980EB8">
        <w:t>hill climbing policy</w:t>
      </w:r>
      <w:r w:rsidR="005E255F">
        <w:t xml:space="preserve">, the training examples were the arrows shown in </w:t>
      </w:r>
      <w:r w:rsidR="005E255F">
        <w:fldChar w:fldCharType="begin"/>
      </w:r>
      <w:r w:rsidR="005E255F">
        <w:instrText xml:space="preserve"> REF _Ref449450645 \h </w:instrText>
      </w:r>
      <w:r w:rsidR="005E255F">
        <w:fldChar w:fldCharType="separate"/>
      </w:r>
      <w:r w:rsidR="00801841">
        <w:t xml:space="preserve">Figure </w:t>
      </w:r>
      <w:r w:rsidR="00801841">
        <w:rPr>
          <w:noProof/>
        </w:rPr>
        <w:t>34</w:t>
      </w:r>
      <w:r w:rsidR="005E255F">
        <w:fldChar w:fldCharType="end"/>
      </w:r>
      <w:r w:rsidR="005E255F">
        <w:t>. That is, given a position, we wanted our neural network to output the correct direction to travel in. Then, to save the entire policy, it would only be necessary to save the weights in the neural network instead of the value of the desired policy at every point.</w:t>
      </w:r>
    </w:p>
    <w:p w:rsidR="005E255F" w:rsidRDefault="005E255F" w:rsidP="005E255F">
      <w:r>
        <w:t>In order to have the output of the neural network indicate the desired travel direction, we put the same number of neurons in the output layer as the number of possible travel directions. The output of the neural network was interpreted as follows: whichever output neuron had the largest output, that was the direction the neural network thought the plane should travel in.</w:t>
      </w:r>
    </w:p>
    <w:p w:rsidR="005E255F" w:rsidRDefault="005E255F" w:rsidP="005E255F">
      <w:r>
        <w:fldChar w:fldCharType="begin"/>
      </w:r>
      <w:r>
        <w:instrText xml:space="preserve"> REF _Ref449450863 \h </w:instrText>
      </w:r>
      <w:r>
        <w:fldChar w:fldCharType="separate"/>
      </w:r>
      <w:r w:rsidR="00801841">
        <w:t xml:space="preserve">Figure </w:t>
      </w:r>
      <w:r w:rsidR="00801841">
        <w:rPr>
          <w:noProof/>
        </w:rPr>
        <w:t>36</w:t>
      </w:r>
      <w:r>
        <w:fldChar w:fldCharType="end"/>
      </w:r>
      <w:r>
        <w:t xml:space="preserve"> shows the results. The overlaid dots represent the training examples, where each color represents a direction. The underlying color show the output generated by the neural network. The neural network divided its policy decision regions in approximately the right places, but it failed to include a number of the smaller (but still important) details.</w:t>
      </w:r>
    </w:p>
    <w:p w:rsidR="005E255F" w:rsidRDefault="005E255F" w:rsidP="005E255F">
      <w:r>
        <w:t xml:space="preserve">The neural network was unable to replicate the complicated decision regions presented by the training data. Adding additional layers and additional neurons to the network did not seem to </w:t>
      </w:r>
      <w:r w:rsidR="0087593E">
        <w:t>fix</w:t>
      </w:r>
      <w:r>
        <w:t xml:space="preserve"> th</w:t>
      </w:r>
      <w:r w:rsidR="0087593E">
        <w:t>is</w:t>
      </w:r>
      <w:r>
        <w:t xml:space="preserve"> problem</w:t>
      </w:r>
      <w:r w:rsidR="0087593E">
        <w:t xml:space="preserve"> (although it seems that it really should – this may be worth looking into further)</w:t>
      </w:r>
      <w:r>
        <w:t>. Unsatisfied with this method of storage using a neural network, we experimented with a different method of storing the policy.</w:t>
      </w:r>
    </w:p>
    <w:p w:rsidR="005E255F" w:rsidRDefault="005E255F" w:rsidP="005E255F">
      <w:r>
        <w:rPr>
          <w:noProof/>
          <w:lang w:eastAsia="ja-JP"/>
        </w:rPr>
        <mc:AlternateContent>
          <mc:Choice Requires="wps">
            <w:drawing>
              <wp:anchor distT="0" distB="0" distL="114300" distR="114300" simplePos="0" relativeHeight="251731456" behindDoc="1" locked="0" layoutInCell="1" allowOverlap="1" wp14:anchorId="783B1D17" wp14:editId="0ED7F4F8">
                <wp:simplePos x="0" y="0"/>
                <wp:positionH relativeFrom="margin">
                  <wp:align>center</wp:align>
                </wp:positionH>
                <wp:positionV relativeFrom="paragraph">
                  <wp:posOffset>3868420</wp:posOffset>
                </wp:positionV>
                <wp:extent cx="4801235" cy="635"/>
                <wp:effectExtent l="0" t="0" r="0" b="0"/>
                <wp:wrapTight wrapText="bothSides">
                  <wp:wrapPolygon edited="0">
                    <wp:start x="0" y="0"/>
                    <wp:lineTo x="0" y="20093"/>
                    <wp:lineTo x="21511" y="20093"/>
                    <wp:lineTo x="21511" y="0"/>
                    <wp:lineTo x="0" y="0"/>
                  </wp:wrapPolygon>
                </wp:wrapTight>
                <wp:docPr id="101" name="Text Box 101"/>
                <wp:cNvGraphicFramePr/>
                <a:graphic xmlns:a="http://schemas.openxmlformats.org/drawingml/2006/main">
                  <a:graphicData uri="http://schemas.microsoft.com/office/word/2010/wordprocessingShape">
                    <wps:wsp>
                      <wps:cNvSpPr txBox="1"/>
                      <wps:spPr>
                        <a:xfrm>
                          <a:off x="0" y="0"/>
                          <a:ext cx="4801235" cy="635"/>
                        </a:xfrm>
                        <a:prstGeom prst="rect">
                          <a:avLst/>
                        </a:prstGeom>
                        <a:solidFill>
                          <a:prstClr val="white"/>
                        </a:solidFill>
                        <a:ln>
                          <a:noFill/>
                        </a:ln>
                        <a:effectLst/>
                      </wps:spPr>
                      <wps:txbx>
                        <w:txbxContent>
                          <w:p w:rsidR="00276082" w:rsidRPr="00BC3783" w:rsidRDefault="00276082" w:rsidP="005E255F">
                            <w:pPr>
                              <w:pStyle w:val="Caption"/>
                              <w:jc w:val="center"/>
                              <w:rPr>
                                <w:rFonts w:cs="Times New Roman"/>
                                <w:noProof/>
                              </w:rPr>
                            </w:pPr>
                            <w:bookmarkStart w:id="205" w:name="_Ref449450863"/>
                            <w:bookmarkStart w:id="206" w:name="_Toc452907194"/>
                            <w:r>
                              <w:t xml:space="preserve">Figure </w:t>
                            </w:r>
                            <w:fldSimple w:instr=" SEQ Figure \* ARABIC ">
                              <w:r>
                                <w:rPr>
                                  <w:noProof/>
                                </w:rPr>
                                <w:t>36</w:t>
                              </w:r>
                            </w:fldSimple>
                            <w:bookmarkEnd w:id="205"/>
                            <w:r>
                              <w:t>: Poor neural network classification results</w:t>
                            </w:r>
                            <w:bookmarkEnd w:id="2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3B1D17" id="Text Box 101" o:spid="_x0000_s1037" type="#_x0000_t202" style="position:absolute;margin-left:0;margin-top:304.6pt;width:378.05pt;height:.05pt;z-index:-25158502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" stroked="f">
                <v:textbox style="mso-fit-shape-to-text:t" inset="0,0,0,0">
                  <w:txbxContent>
                    <w:p w:rsidR="00276082" w:rsidRPr="00BC3783" w:rsidRDefault="00276082" w:rsidP="005E255F">
                      <w:pPr>
                        <w:pStyle w:val="Caption"/>
                        <w:jc w:val="center"/>
                        <w:rPr>
                          <w:rFonts w:cs="Times New Roman"/>
                          <w:noProof/>
                        </w:rPr>
                      </w:pPr>
                      <w:bookmarkStart w:id="207" w:name="_Ref449450863"/>
                      <w:bookmarkStart w:id="208" w:name="_Toc452907194"/>
                      <w:r>
                        <w:t xml:space="preserve">Figure </w:t>
                      </w:r>
                      <w:fldSimple w:instr=" SEQ Figure \* ARABIC ">
                        <w:r>
                          <w:rPr>
                            <w:noProof/>
                          </w:rPr>
                          <w:t>36</w:t>
                        </w:r>
                      </w:fldSimple>
                      <w:bookmarkEnd w:id="207"/>
                      <w:r>
                        <w:t>: Poor neural network classification results</w:t>
                      </w:r>
                      <w:bookmarkEnd w:id="208"/>
                    </w:p>
                  </w:txbxContent>
                </v:textbox>
                <w10:wrap type="tight" anchorx="margin"/>
              </v:shape>
            </w:pict>
          </mc:Fallback>
        </mc:AlternateContent>
      </w:r>
      <w:r>
        <w:rPr>
          <w:noProof/>
          <w:lang w:eastAsia="ja-JP"/>
        </w:rPr>
        <w:drawing>
          <wp:anchor distT="0" distB="0" distL="114300" distR="114300" simplePos="0" relativeHeight="251722240" behindDoc="1" locked="0" layoutInCell="1" allowOverlap="1" wp14:anchorId="0DDD7A14" wp14:editId="04A11CA6">
            <wp:simplePos x="0" y="0"/>
            <wp:positionH relativeFrom="margin">
              <wp:align>center</wp:align>
            </wp:positionH>
            <wp:positionV relativeFrom="paragraph">
              <wp:posOffset>70485</wp:posOffset>
            </wp:positionV>
            <wp:extent cx="4801761" cy="3741062"/>
            <wp:effectExtent l="0" t="0" r="0" b="0"/>
            <wp:wrapTight wrapText="bothSides">
              <wp:wrapPolygon edited="0">
                <wp:start x="0" y="0"/>
                <wp:lineTo x="0" y="21450"/>
                <wp:lineTo x="21511" y="21450"/>
                <wp:lineTo x="21511" y="0"/>
                <wp:lineTo x="0" y="0"/>
              </wp:wrapPolygon>
            </wp:wrapTight>
            <wp:docPr id="47" name="Picture 47" descr="https://lh5.googleusercontent.com/FWoQsD8xf7B-XaiF929hTOwQoQjf3d59DPAO3_mgwwYR_dlYphdCOg5OrxVTKB9xSbYccxsmN7HhkfG0JUjBg5-RYNKUnyWYsKxdiXR8cH9Q35B99Eh8j9QAJrhL5OgwuAGUmt6D2e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lh5.googleusercontent.com/FWoQsD8xf7B-XaiF929hTOwQoQjf3d59DPAO3_mgwwYR_dlYphdCOg5OrxVTKB9xSbYccxsmN7HhkfG0JUjBg5-RYNKUnyWYsKxdiXR8cH9Q35B99Eh8j9QAJrhL5OgwuAGUmt6D2eo"/>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801761" cy="3741062"/>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87593E" w:rsidRDefault="0087593E" w:rsidP="005E255F"/>
    <w:p w:rsidR="0087593E" w:rsidRDefault="0087593E" w:rsidP="005E255F"/>
    <w:p w:rsidR="0087593E" w:rsidRDefault="0087593E" w:rsidP="005E255F"/>
    <w:p w:rsidR="005E255F" w:rsidRDefault="00980EB8" w:rsidP="005E255F">
      <w:r>
        <w:lastRenderedPageBreak/>
        <w:t>At this point, we were</w:t>
      </w:r>
      <w:r w:rsidR="005E255F">
        <w:t xml:space="preserve"> unsatisfied with the results of the attempted classification by the neural network. Still looking for a good method of storing a policy, we next turned to regression. </w:t>
      </w:r>
    </w:p>
    <w:p w:rsidR="005E255F" w:rsidRDefault="00560662" w:rsidP="005E255F">
      <w:r w:rsidRPr="00980EB8">
        <w:rPr>
          <w:noProof/>
          <w:lang w:eastAsia="ja-JP"/>
        </w:rPr>
        <w:drawing>
          <wp:anchor distT="0" distB="0" distL="114300" distR="114300" simplePos="0" relativeHeight="251767296" behindDoc="1" locked="0" layoutInCell="1" allowOverlap="1" wp14:anchorId="0FA746BB" wp14:editId="1F511F9E">
            <wp:simplePos x="0" y="0"/>
            <wp:positionH relativeFrom="column">
              <wp:posOffset>3384550</wp:posOffset>
            </wp:positionH>
            <wp:positionV relativeFrom="paragraph">
              <wp:posOffset>822212</wp:posOffset>
            </wp:positionV>
            <wp:extent cx="2247900" cy="2162175"/>
            <wp:effectExtent l="0" t="0" r="0" b="9525"/>
            <wp:wrapTight wrapText="bothSides">
              <wp:wrapPolygon edited="0">
                <wp:start x="0" y="0"/>
                <wp:lineTo x="0" y="21505"/>
                <wp:lineTo x="21417" y="21505"/>
                <wp:lineTo x="21417" y="0"/>
                <wp:lineTo x="0" y="0"/>
              </wp:wrapPolygon>
            </wp:wrapTight>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2247900" cy="2162175"/>
                    </a:xfrm>
                    <a:prstGeom prst="rect">
                      <a:avLst/>
                    </a:prstGeom>
                  </pic:spPr>
                </pic:pic>
              </a:graphicData>
            </a:graphic>
          </wp:anchor>
        </w:drawing>
      </w:r>
      <w:r w:rsidRPr="00560662">
        <w:rPr>
          <w:noProof/>
          <w:lang w:eastAsia="ja-JP"/>
        </w:rPr>
        <w:drawing>
          <wp:anchor distT="0" distB="0" distL="114300" distR="114300" simplePos="0" relativeHeight="251768320" behindDoc="1" locked="0" layoutInCell="1" allowOverlap="1" wp14:anchorId="33EBBD34" wp14:editId="75C64A34">
            <wp:simplePos x="0" y="0"/>
            <wp:positionH relativeFrom="column">
              <wp:posOffset>68144</wp:posOffset>
            </wp:positionH>
            <wp:positionV relativeFrom="paragraph">
              <wp:posOffset>794584</wp:posOffset>
            </wp:positionV>
            <wp:extent cx="3105150" cy="2371725"/>
            <wp:effectExtent l="0" t="0" r="0" b="9525"/>
            <wp:wrapTight wrapText="bothSides">
              <wp:wrapPolygon edited="0">
                <wp:start x="0" y="0"/>
                <wp:lineTo x="0" y="21513"/>
                <wp:lineTo x="21467" y="21513"/>
                <wp:lineTo x="21467" y="0"/>
                <wp:lineTo x="0" y="0"/>
              </wp:wrapPolygon>
            </wp:wrapTight>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3105150" cy="2371725"/>
                    </a:xfrm>
                    <a:prstGeom prst="rect">
                      <a:avLst/>
                    </a:prstGeom>
                  </pic:spPr>
                </pic:pic>
              </a:graphicData>
            </a:graphic>
          </wp:anchor>
        </w:drawing>
      </w:r>
      <w:r w:rsidR="005E255F">
        <w:t xml:space="preserve">In the regression problem, the training </w:t>
      </w:r>
      <w:r w:rsidR="0087593E">
        <w:t xml:space="preserve">examples have only one output, which corresponds </w:t>
      </w:r>
      <w:r w:rsidR="005E255F">
        <w:t xml:space="preserve">to some sort of value estimate. As shown in </w:t>
      </w:r>
      <w:r w:rsidR="005E255F">
        <w:fldChar w:fldCharType="begin"/>
      </w:r>
      <w:r w:rsidR="005E255F">
        <w:instrText xml:space="preserve"> REF _Ref449451334 \h </w:instrText>
      </w:r>
      <w:r w:rsidR="005E255F">
        <w:fldChar w:fldCharType="separate"/>
      </w:r>
      <w:r w:rsidR="00801841">
        <w:t xml:space="preserve">Figure </w:t>
      </w:r>
      <w:r w:rsidR="00801841">
        <w:rPr>
          <w:noProof/>
        </w:rPr>
        <w:t>37</w:t>
      </w:r>
      <w:r w:rsidR="005E255F">
        <w:fldChar w:fldCharType="end"/>
      </w:r>
      <w:r w:rsidR="005E255F">
        <w:t xml:space="preserve">, we had greater success getting a neural network to perform regression. The image on the left shows the plot generated when the training examples are plotted, and the image on the right shows the </w:t>
      </w:r>
      <w:r w:rsidR="0087593E">
        <w:t xml:space="preserve">(scaled) </w:t>
      </w:r>
      <w:r w:rsidR="005E255F">
        <w:t>output of the neural network.</w:t>
      </w:r>
    </w:p>
    <w:p w:rsidR="005E255F" w:rsidRDefault="0087593E" w:rsidP="005E255F">
      <w:r>
        <w:rPr>
          <w:noProof/>
          <w:lang w:eastAsia="ja-JP"/>
        </w:rPr>
        <mc:AlternateContent>
          <mc:Choice Requires="wps">
            <w:drawing>
              <wp:anchor distT="0" distB="0" distL="114300" distR="114300" simplePos="0" relativeHeight="251733504" behindDoc="1" locked="0" layoutInCell="1" allowOverlap="1" wp14:anchorId="48365477" wp14:editId="67532E32">
                <wp:simplePos x="0" y="0"/>
                <wp:positionH relativeFrom="margin">
                  <wp:align>center</wp:align>
                </wp:positionH>
                <wp:positionV relativeFrom="paragraph">
                  <wp:posOffset>2347168</wp:posOffset>
                </wp:positionV>
                <wp:extent cx="3847465" cy="635"/>
                <wp:effectExtent l="0" t="0" r="635" b="0"/>
                <wp:wrapTight wrapText="bothSides">
                  <wp:wrapPolygon edited="0">
                    <wp:start x="0" y="0"/>
                    <wp:lineTo x="0" y="20605"/>
                    <wp:lineTo x="21497" y="20605"/>
                    <wp:lineTo x="21497" y="0"/>
                    <wp:lineTo x="0" y="0"/>
                  </wp:wrapPolygon>
                </wp:wrapTight>
                <wp:docPr id="102" name="Text Box 102"/>
                <wp:cNvGraphicFramePr/>
                <a:graphic xmlns:a="http://schemas.openxmlformats.org/drawingml/2006/main">
                  <a:graphicData uri="http://schemas.microsoft.com/office/word/2010/wordprocessingShape">
                    <wps:wsp>
                      <wps:cNvSpPr txBox="1"/>
                      <wps:spPr>
                        <a:xfrm>
                          <a:off x="0" y="0"/>
                          <a:ext cx="3847465" cy="635"/>
                        </a:xfrm>
                        <a:prstGeom prst="rect">
                          <a:avLst/>
                        </a:prstGeom>
                        <a:solidFill>
                          <a:prstClr val="white"/>
                        </a:solidFill>
                        <a:ln>
                          <a:noFill/>
                        </a:ln>
                        <a:effectLst/>
                      </wps:spPr>
                      <wps:txbx>
                        <w:txbxContent>
                          <w:p w:rsidR="00276082" w:rsidRDefault="00276082" w:rsidP="0087593E">
                            <w:pPr>
                              <w:pStyle w:val="Caption"/>
                              <w:jc w:val="center"/>
                            </w:pPr>
                            <w:bookmarkStart w:id="209" w:name="_Ref449451334"/>
                            <w:bookmarkStart w:id="210" w:name="_Toc452907195"/>
                            <w:r>
                              <w:t xml:space="preserve">Figure </w:t>
                            </w:r>
                            <w:fldSimple w:instr=" SEQ Figure \* ARABIC ">
                              <w:r>
                                <w:rPr>
                                  <w:noProof/>
                                </w:rPr>
                                <w:t>37</w:t>
                              </w:r>
                            </w:fldSimple>
                            <w:bookmarkEnd w:id="209"/>
                            <w:r>
                              <w:t>: Successful neural regression.</w:t>
                            </w:r>
                            <w:bookmarkEnd w:id="210"/>
                          </w:p>
                          <w:p w:rsidR="00276082" w:rsidRPr="00364AE2" w:rsidRDefault="00276082" w:rsidP="005E255F">
                            <w:pPr>
                              <w:pStyle w:val="Caption"/>
                              <w:rPr>
                                <w:rFonts w:cs="Times New Roman"/>
                                <w:noProof/>
                              </w:rPr>
                            </w:pPr>
                            <w:r>
                              <w:t xml:space="preserve"> Left: the training surface. Right: the (scaled) learned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8365477" id="Text Box 102" o:spid="_x0000_s1038" type="#_x0000_t202" style="position:absolute;margin-left:0;margin-top:184.8pt;width:302.95pt;height:.05pt;z-index:-25158297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" stroked="f">
                <v:textbox style="mso-fit-shape-to-text:t" inset="0,0,0,0">
                  <w:txbxContent>
                    <w:p w:rsidR="00276082" w:rsidRDefault="00276082" w:rsidP="0087593E">
                      <w:pPr>
                        <w:pStyle w:val="Caption"/>
                        <w:jc w:val="center"/>
                      </w:pPr>
                      <w:bookmarkStart w:id="211" w:name="_Ref449451334"/>
                      <w:bookmarkStart w:id="212" w:name="_Toc452907195"/>
                      <w:r>
                        <w:t xml:space="preserve">Figure </w:t>
                      </w:r>
                      <w:fldSimple w:instr=" SEQ Figure \* ARABIC ">
                        <w:r>
                          <w:rPr>
                            <w:noProof/>
                          </w:rPr>
                          <w:t>37</w:t>
                        </w:r>
                      </w:fldSimple>
                      <w:bookmarkEnd w:id="211"/>
                      <w:r>
                        <w:t>: Successful neural regression.</w:t>
                      </w:r>
                      <w:bookmarkEnd w:id="212"/>
                    </w:p>
                    <w:p w:rsidR="00276082" w:rsidRPr="00364AE2" w:rsidRDefault="00276082" w:rsidP="005E255F">
                      <w:pPr>
                        <w:pStyle w:val="Caption"/>
                        <w:rPr>
                          <w:rFonts w:cs="Times New Roman"/>
                          <w:noProof/>
                        </w:rPr>
                      </w:pPr>
                      <w:r>
                        <w:t xml:space="preserve"> Left: the training surface. Right: the (scaled) learned surface:</w:t>
                      </w:r>
                    </w:p>
                  </w:txbxContent>
                </v:textbox>
                <w10:wrap type="tight" anchorx="margin"/>
              </v:shape>
            </w:pict>
          </mc:Fallback>
        </mc:AlternateContent>
      </w:r>
    </w:p>
    <w:p w:rsidR="0087593E" w:rsidRDefault="0087593E" w:rsidP="005E255F"/>
    <w:p w:rsidR="005E255F" w:rsidRDefault="005E255F" w:rsidP="005E255F">
      <w:r>
        <w:t>To illustrate the process of getting a neural network to perform regression in the PyBrain library, consider the XOR example below. The first few lines of code show how a set of training examples is built up, by adding both the desired input and the desired output. The next line of code shows the syntax for constructing a neural network with 2 input neurons, 10 hidden layer neurons, and 1 output layer neuron. The “hiddenclass” argument refers to the activation function of the neurons in the hidden layer. They command line output shows results of training, with the input on the left, the desired output in the middle, and the actual output on the right. Regression was successful in this example.</w:t>
      </w:r>
    </w:p>
    <w:p w:rsidR="005E255F" w:rsidRDefault="0087593E" w:rsidP="005E255F">
      <w:r>
        <w:rPr>
          <w:noProof/>
          <w:lang w:eastAsia="ja-JP"/>
        </w:rPr>
        <w:drawing>
          <wp:anchor distT="0" distB="0" distL="114300" distR="114300" simplePos="0" relativeHeight="251734528" behindDoc="1" locked="0" layoutInCell="1" allowOverlap="1" wp14:anchorId="08A6035B" wp14:editId="63DB76E6">
            <wp:simplePos x="0" y="0"/>
            <wp:positionH relativeFrom="margin">
              <wp:align>left</wp:align>
            </wp:positionH>
            <wp:positionV relativeFrom="paragraph">
              <wp:posOffset>13335</wp:posOffset>
            </wp:positionV>
            <wp:extent cx="3743325" cy="1061085"/>
            <wp:effectExtent l="0" t="0" r="0" b="5715"/>
            <wp:wrapTight wrapText="bothSides">
              <wp:wrapPolygon edited="0">
                <wp:start x="0" y="0"/>
                <wp:lineTo x="0" y="21329"/>
                <wp:lineTo x="21435" y="21329"/>
                <wp:lineTo x="21435" y="0"/>
                <wp:lineTo x="0" y="0"/>
              </wp:wrapPolygon>
            </wp:wrapTight>
            <wp:docPr id="51" name="Picture 51" descr="https://lh6.googleusercontent.com/PR7MgcaowYpL8TKNTX3h-jDbWCEpl6ENoScj-zyEZ50g1G7KKMq9hqt3bn1nHg4J9uUxvV6MNisdScGeInlPidoiPwKV1F_z4wg29PIexrJOugmy1Usz3J7CmGMn0Tal6CtO3kInAZ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6.googleusercontent.com/PR7MgcaowYpL8TKNTX3h-jDbWCEpl6ENoScj-zyEZ50g1G7KKMq9hqt3bn1nHg4J9uUxvV6MNisdScGeInlPidoiPwKV1F_z4wg29PIexrJOugmy1Usz3J7CmGMn0Tal6CtO3kInAZs"/>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760220" cy="1066454"/>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E255F" w:rsidRDefault="005E255F" w:rsidP="005E255F"/>
    <w:p w:rsidR="005E255F" w:rsidRDefault="0087593E" w:rsidP="005E255F">
      <w:r>
        <w:rPr>
          <w:noProof/>
          <w:lang w:eastAsia="ja-JP"/>
        </w:rPr>
        <w:drawing>
          <wp:anchor distT="0" distB="0" distL="114300" distR="114300" simplePos="0" relativeHeight="251735552" behindDoc="1" locked="0" layoutInCell="1" allowOverlap="1" wp14:anchorId="2332D455" wp14:editId="700874A7">
            <wp:simplePos x="0" y="0"/>
            <wp:positionH relativeFrom="margin">
              <wp:align>right</wp:align>
            </wp:positionH>
            <wp:positionV relativeFrom="paragraph">
              <wp:posOffset>474345</wp:posOffset>
            </wp:positionV>
            <wp:extent cx="5943600" cy="190500"/>
            <wp:effectExtent l="0" t="0" r="0" b="0"/>
            <wp:wrapTight wrapText="bothSides">
              <wp:wrapPolygon edited="0">
                <wp:start x="0" y="0"/>
                <wp:lineTo x="0" y="19440"/>
                <wp:lineTo x="21531" y="19440"/>
                <wp:lineTo x="21531" y="0"/>
                <wp:lineTo x="0" y="0"/>
              </wp:wrapPolygon>
            </wp:wrapTight>
            <wp:docPr id="52" name="Picture 52" descr="https://lh3.googleusercontent.com/w-pbG_2TNO42gXTkCNJcx5J0hIB2bYZmU2ICai8-eH6_HMzPuM-22B9_PqyltnJqrnhVFHR_zn7N6ffBt6J60CukrXNVECgQDn-025gli1DMFHe0mHtZBQzDMKjQkhqois5UolSLR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lh3.googleusercontent.com/w-pbG_2TNO42gXTkCNJcx5J0hIB2bYZmU2ICai8-eH6_HMzPuM-22B9_PqyltnJqrnhVFHR_zn7N6ffBt6J60CukrXNVECgQDn-025gli1DMFHe0mHtZBQzDMKjQkhqois5UolSLRPY"/>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190500"/>
                    </a:xfrm>
                    <a:prstGeom prst="rect">
                      <a:avLst/>
                    </a:prstGeom>
                    <a:noFill/>
                    <a:ln>
                      <a:noFill/>
                    </a:ln>
                  </pic:spPr>
                </pic:pic>
              </a:graphicData>
            </a:graphic>
          </wp:anchor>
        </w:drawing>
      </w:r>
    </w:p>
    <w:p w:rsidR="005E255F" w:rsidRDefault="0087593E" w:rsidP="005E255F">
      <w:r>
        <w:rPr>
          <w:noProof/>
          <w:lang w:eastAsia="ja-JP"/>
        </w:rPr>
        <w:drawing>
          <wp:anchor distT="0" distB="0" distL="114300" distR="114300" simplePos="0" relativeHeight="251736576" behindDoc="0" locked="0" layoutInCell="1" allowOverlap="1" wp14:anchorId="6894359C" wp14:editId="18D980D5">
            <wp:simplePos x="0" y="0"/>
            <wp:positionH relativeFrom="margin">
              <wp:align>left</wp:align>
            </wp:positionH>
            <wp:positionV relativeFrom="paragraph">
              <wp:posOffset>429895</wp:posOffset>
            </wp:positionV>
            <wp:extent cx="2912745" cy="617220"/>
            <wp:effectExtent l="0" t="0" r="1905" b="0"/>
            <wp:wrapSquare wrapText="bothSides"/>
            <wp:docPr id="53" name="Picture 53" descr="https://lh6.googleusercontent.com/z6wIoV5a38VpChO2EK5PZEdiupMZTK7SCUqUmWrGpVWzl_tkWBKA9we0FcklTgOZRLA2O0v7Qyd3NA2ez_k0dAfKstzosVXq6hho2G8073l5abrj_NDdGI_AXKlX0jlT-U0kL81s4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h6.googleusercontent.com/z6wIoV5a38VpChO2EK5PZEdiupMZTK7SCUqUmWrGpVWzl_tkWBKA9we0FcklTgOZRLA2O0v7Qyd3NA2ez_k0dAfKstzosVXq6hho2G8073l5abrj_NDdGI_AXKlX0jlT-U0kL81s4RA"/>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912745" cy="61722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E255F" w:rsidRDefault="005E255F" w:rsidP="005E255F"/>
    <w:p w:rsidR="005E255F" w:rsidRDefault="0087593E" w:rsidP="005E255F">
      <w:r>
        <w:rPr>
          <w:noProof/>
          <w:lang w:eastAsia="ja-JP"/>
        </w:rPr>
        <mc:AlternateContent>
          <mc:Choice Requires="wps">
            <w:drawing>
              <wp:anchor distT="0" distB="0" distL="114300" distR="114300" simplePos="0" relativeHeight="251737600" behindDoc="0" locked="0" layoutInCell="1" allowOverlap="1" wp14:anchorId="0FE4ACA4" wp14:editId="52BFBDE2">
                <wp:simplePos x="0" y="0"/>
                <wp:positionH relativeFrom="margin">
                  <wp:align>left</wp:align>
                </wp:positionH>
                <wp:positionV relativeFrom="paragraph">
                  <wp:posOffset>35560</wp:posOffset>
                </wp:positionV>
                <wp:extent cx="2912745" cy="635"/>
                <wp:effectExtent l="0" t="0" r="1905" b="0"/>
                <wp:wrapSquare wrapText="bothSides"/>
                <wp:docPr id="103" name="Text Box 103"/>
                <wp:cNvGraphicFramePr/>
                <a:graphic xmlns:a="http://schemas.openxmlformats.org/drawingml/2006/main">
                  <a:graphicData uri="http://schemas.microsoft.com/office/word/2010/wordprocessingShape">
                    <wps:wsp>
                      <wps:cNvSpPr txBox="1"/>
                      <wps:spPr>
                        <a:xfrm>
                          <a:off x="0" y="0"/>
                          <a:ext cx="2912745" cy="635"/>
                        </a:xfrm>
                        <a:prstGeom prst="rect">
                          <a:avLst/>
                        </a:prstGeom>
                        <a:solidFill>
                          <a:prstClr val="white"/>
                        </a:solidFill>
                        <a:ln>
                          <a:noFill/>
                        </a:ln>
                        <a:effectLst/>
                      </wps:spPr>
                      <wps:txbx>
                        <w:txbxContent>
                          <w:p w:rsidR="00276082" w:rsidRPr="00805CE5" w:rsidRDefault="00276082" w:rsidP="0076394C">
                            <w:pPr>
                              <w:pStyle w:val="Caption"/>
                              <w:jc w:val="center"/>
                              <w:rPr>
                                <w:rFonts w:cs="Times New Roman"/>
                                <w:noProof/>
                              </w:rPr>
                            </w:pPr>
                            <w:bookmarkStart w:id="213" w:name="_Toc452907196"/>
                            <w:r>
                              <w:t xml:space="preserve">Figure </w:t>
                            </w:r>
                            <w:fldSimple w:instr=" SEQ Figure \* ARABIC ">
                              <w:r>
                                <w:rPr>
                                  <w:noProof/>
                                </w:rPr>
                                <w:t>38</w:t>
                              </w:r>
                            </w:fldSimple>
                            <w:r>
                              <w:t>: XOR regression example</w:t>
                            </w:r>
                            <w:bookmarkEnd w:id="2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E4ACA4" id="Text Box 103" o:spid="_x0000_s1039" type="#_x0000_t202" style="position:absolute;margin-left:0;margin-top:2.8pt;width:229.35pt;height:.05pt;z-index:25173760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" stroked="f">
                <v:textbox style="mso-fit-shape-to-text:t" inset="0,0,0,0">
                  <w:txbxContent>
                    <w:p w:rsidR="00276082" w:rsidRPr="00805CE5" w:rsidRDefault="00276082" w:rsidP="0076394C">
                      <w:pPr>
                        <w:pStyle w:val="Caption"/>
                        <w:jc w:val="center"/>
                        <w:rPr>
                          <w:rFonts w:cs="Times New Roman"/>
                          <w:noProof/>
                        </w:rPr>
                      </w:pPr>
                      <w:bookmarkStart w:id="214" w:name="_Toc452907196"/>
                      <w:r>
                        <w:t xml:space="preserve">Figure </w:t>
                      </w:r>
                      <w:fldSimple w:instr=" SEQ Figure \* ARABIC ">
                        <w:r>
                          <w:rPr>
                            <w:noProof/>
                          </w:rPr>
                          <w:t>38</w:t>
                        </w:r>
                      </w:fldSimple>
                      <w:r>
                        <w:t>: XOR regression example</w:t>
                      </w:r>
                      <w:bookmarkEnd w:id="214"/>
                    </w:p>
                  </w:txbxContent>
                </v:textbox>
                <w10:wrap type="square" anchorx="margin"/>
              </v:shape>
            </w:pict>
          </mc:Fallback>
        </mc:AlternateContent>
      </w:r>
    </w:p>
    <w:p w:rsidR="005E255F" w:rsidRDefault="005E255F" w:rsidP="005E255F">
      <w:pPr>
        <w:pStyle w:val="Heading2"/>
      </w:pPr>
      <w:bookmarkStart w:id="215" w:name="_Toc449461740"/>
      <w:bookmarkStart w:id="216" w:name="_Toc452907128"/>
      <w:r>
        <w:lastRenderedPageBreak/>
        <w:t>Understanding PyBrain’s Structure</w:t>
      </w:r>
      <w:bookmarkEnd w:id="215"/>
      <w:bookmarkEnd w:id="216"/>
    </w:p>
    <w:p w:rsidR="005E255F" w:rsidRDefault="00FC5DEE" w:rsidP="005E255F">
      <w:r>
        <w:t>At</w:t>
      </w:r>
      <w:r w:rsidR="005E255F">
        <w:t xml:space="preserve"> this point, we had generated a basic Gaussian thermal model in MATLAB, and successfully trained a neural network to store value information about a given scenario using regression. Some of the code was in MATLAB (model generation and evaluation), and some was in Python (neural network training). At this </w:t>
      </w:r>
      <w:r w:rsidR="00FE2B8E">
        <w:t>point,</w:t>
      </w:r>
      <w:r w:rsidR="005E255F">
        <w:t xml:space="preserve"> we decided to switch everything over to Python, since the model estimation using Gaussian </w:t>
      </w:r>
      <w:r w:rsidR="00560662">
        <w:t>p</w:t>
      </w:r>
      <w:r w:rsidR="005E255F">
        <w:t xml:space="preserve">rocess </w:t>
      </w:r>
      <w:r w:rsidR="00560662">
        <w:t>r</w:t>
      </w:r>
      <w:r w:rsidR="005E255F">
        <w:t>egression was</w:t>
      </w:r>
      <w:r w:rsidR="00560662">
        <w:t xml:space="preserve"> also</w:t>
      </w:r>
      <w:r w:rsidR="005E255F">
        <w:t xml:space="preserve"> in Python. This meant we needed to </w:t>
      </w:r>
      <w:r w:rsidR="00560662">
        <w:t>learn</w:t>
      </w:r>
      <w:r w:rsidR="005E255F">
        <w:t xml:space="preserve"> how to do model generation and evaluation using Python.</w:t>
      </w:r>
    </w:p>
    <w:p w:rsidR="005E255F" w:rsidRDefault="00FE2B8E" w:rsidP="005E255F">
      <w:r>
        <w:t xml:space="preserve">As discussed </w:t>
      </w:r>
      <w:r w:rsidR="00560662">
        <w:t>earlier</w:t>
      </w:r>
      <w:r>
        <w:t xml:space="preserve">, we eventually chose PyBrain as our Python machine learning library. </w:t>
      </w:r>
      <w:r w:rsidR="00AC13D3">
        <w:t>Upon transitioning to Python, w</w:t>
      </w:r>
      <w:r w:rsidR="005E255F">
        <w:t xml:space="preserve">e began by manually implementing and visualizing the </w:t>
      </w:r>
      <w:r w:rsidR="00147D0A">
        <w:t>thermal</w:t>
      </w:r>
      <w:r w:rsidR="005E255F">
        <w:t xml:space="preserve"> as in MATLAB. However, we soon realized that PyBrain also has the capability to facilitate </w:t>
      </w:r>
      <w:r w:rsidR="00E96BC4">
        <w:t>environmental modelling and interaction.</w:t>
      </w:r>
      <w:r w:rsidR="005E255F">
        <w:t xml:space="preserve"> As an added bonus, PyBrain has a number of reinforcement learning methods already implemented. For these reasons, we decided to do the policy development work entirely within the structure of the PyBrain library.</w:t>
      </w:r>
    </w:p>
    <w:p w:rsidR="005E255F" w:rsidRDefault="005E255F" w:rsidP="005E255F">
      <w:r>
        <w:t xml:space="preserve">PyBrain is somewhat sparsely documented, but it is open source. In order to understand how it works, </w:t>
      </w:r>
      <w:r w:rsidR="00E5751C">
        <w:t>we</w:t>
      </w:r>
      <w:r>
        <w:t xml:space="preserve"> spent a great deal of time crawling through its source files and dissecting the example code provided. As an added challenge, I (David) had never programmed in Python before.</w:t>
      </w:r>
    </w:p>
    <w:p w:rsidR="005E255F" w:rsidRDefault="00E5751C" w:rsidP="005E255F">
      <w:r>
        <w:rPr>
          <w:noProof/>
          <w:lang w:eastAsia="ja-JP"/>
        </w:rPr>
        <w:drawing>
          <wp:anchor distT="0" distB="0" distL="114300" distR="114300" simplePos="0" relativeHeight="251721216" behindDoc="1" locked="0" layoutInCell="1" allowOverlap="1" wp14:anchorId="29A4965E" wp14:editId="2A296BD1">
            <wp:simplePos x="0" y="0"/>
            <wp:positionH relativeFrom="margin">
              <wp:posOffset>724895</wp:posOffset>
            </wp:positionH>
            <wp:positionV relativeFrom="paragraph">
              <wp:posOffset>1648545</wp:posOffset>
            </wp:positionV>
            <wp:extent cx="4243705" cy="3198495"/>
            <wp:effectExtent l="0" t="0" r="4445" b="1905"/>
            <wp:wrapTight wrapText="bothSides">
              <wp:wrapPolygon edited="0">
                <wp:start x="0" y="0"/>
                <wp:lineTo x="0" y="21484"/>
                <wp:lineTo x="21526" y="21484"/>
                <wp:lineTo x="21526" y="0"/>
                <wp:lineTo x="0" y="0"/>
              </wp:wrapPolygon>
            </wp:wrapTight>
            <wp:docPr id="54" name="Picture 54" descr="https://lh3.googleusercontent.com/URCHaIexA95XwX4s8VyWK_6NEkTc7ZU66BLDv-QobyhnFgARVUsuli0qB3bXeu2vSVWBTQdj7m43T7egQYvCNCCGGA9EhYrHy-CPS5Xd6VQVUihpMmsOcu9i_bM5jAAaGrYGPMAXD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lh3.googleusercontent.com/URCHaIexA95XwX4s8VyWK_6NEkTc7ZU66BLDv-QobyhnFgARVUsuli0qB3bXeu2vSVWBTQdj7m43T7egQYvCNCCGGA9EhYrHy-CPS5Xd6VQVUihpMmsOcu9i_bM5jAAaGrYGPMAXDgA"/>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243705" cy="31984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31B03">
        <w:t>After much work, we</w:t>
      </w:r>
      <w:r w:rsidR="005E255F">
        <w:t xml:space="preserve"> learned how to use the PyBrain library. </w:t>
      </w:r>
      <w:r w:rsidR="000F1EFD">
        <w:fldChar w:fldCharType="begin"/>
      </w:r>
      <w:r w:rsidR="000F1EFD">
        <w:instrText xml:space="preserve"> REF _Ref449452228 \h </w:instrText>
      </w:r>
      <w:r w:rsidR="000F1EFD">
        <w:fldChar w:fldCharType="separate"/>
      </w:r>
      <w:r w:rsidR="00801841">
        <w:t xml:space="preserve">Figure </w:t>
      </w:r>
      <w:r w:rsidR="00801841">
        <w:rPr>
          <w:noProof/>
        </w:rPr>
        <w:t>39</w:t>
      </w:r>
      <w:r w:rsidR="000F1EFD">
        <w:fldChar w:fldCharType="end"/>
      </w:r>
      <w:r w:rsidR="000F1EFD">
        <w:t xml:space="preserve"> shows t</w:t>
      </w:r>
      <w:r w:rsidR="005E255F">
        <w:t xml:space="preserve">he basic </w:t>
      </w:r>
      <w:r w:rsidR="000F1EFD">
        <w:t xml:space="preserve">learning </w:t>
      </w:r>
      <w:r w:rsidR="005E255F">
        <w:t xml:space="preserve">structure </w:t>
      </w:r>
      <w:r w:rsidR="000F1EFD">
        <w:t>in PyBrain</w:t>
      </w:r>
      <w:r w:rsidR="005E255F">
        <w:t>. The environment contains the model information,</w:t>
      </w:r>
      <w:r w:rsidR="005809E5">
        <w:t xml:space="preserve"> such as </w:t>
      </w:r>
      <w:r w:rsidR="005E255F">
        <w:t xml:space="preserve">the state of the UAV, </w:t>
      </w:r>
      <w:r w:rsidR="005809E5">
        <w:t xml:space="preserve">and </w:t>
      </w:r>
      <w:r w:rsidR="005E255F">
        <w:t xml:space="preserve">the size and position of the thermal. The environment is able to update the state of the UAV based on commands given by the UAV. The agent in our case is the UAV. The agent has a policy, a learner, and an explorer. The policy tells the UAV what to do in each state, the learner helps improve the UAV’s policy, and the explorer tells the UAV when to explore when interacting with the environment. The task separates the environment from the agent, acting as a sort of a buffer. It </w:t>
      </w:r>
      <w:r w:rsidR="006F5FF3">
        <w:t>controls</w:t>
      </w:r>
      <w:r w:rsidR="005E255F">
        <w:t xml:space="preserve"> what information in the environment is observable, and what commands from the agent are allowed to influence the environment.</w:t>
      </w:r>
    </w:p>
    <w:p w:rsidR="005E255F" w:rsidRDefault="005E255F" w:rsidP="005E255F">
      <w:pPr>
        <w:rPr>
          <w:noProof/>
          <w:lang w:val="en-CA" w:eastAsia="en-CA"/>
        </w:rPr>
      </w:pPr>
      <w:r>
        <w:rPr>
          <w:noProof/>
          <w:lang w:eastAsia="ja-JP"/>
        </w:rPr>
        <mc:AlternateContent>
          <mc:Choice Requires="wps">
            <w:drawing>
              <wp:anchor distT="0" distB="0" distL="114300" distR="114300" simplePos="0" relativeHeight="251738624" behindDoc="1" locked="0" layoutInCell="1" allowOverlap="1" wp14:anchorId="16279AFB" wp14:editId="08715CE3">
                <wp:simplePos x="0" y="0"/>
                <wp:positionH relativeFrom="column">
                  <wp:posOffset>644525</wp:posOffset>
                </wp:positionH>
                <wp:positionV relativeFrom="paragraph">
                  <wp:posOffset>3588385</wp:posOffset>
                </wp:positionV>
                <wp:extent cx="4653915" cy="635"/>
                <wp:effectExtent l="0" t="0" r="0" b="0"/>
                <wp:wrapTight wrapText="bothSides">
                  <wp:wrapPolygon edited="0">
                    <wp:start x="0" y="0"/>
                    <wp:lineTo x="0" y="21600"/>
                    <wp:lineTo x="21600" y="21600"/>
                    <wp:lineTo x="21600" y="0"/>
                  </wp:wrapPolygon>
                </wp:wrapTight>
                <wp:docPr id="104" name="Text Box 104"/>
                <wp:cNvGraphicFramePr/>
                <a:graphic xmlns:a="http://schemas.openxmlformats.org/drawingml/2006/main">
                  <a:graphicData uri="http://schemas.microsoft.com/office/word/2010/wordprocessingShape">
                    <wps:wsp>
                      <wps:cNvSpPr txBox="1"/>
                      <wps:spPr>
                        <a:xfrm>
                          <a:off x="0" y="0"/>
                          <a:ext cx="4653915" cy="635"/>
                        </a:xfrm>
                        <a:prstGeom prst="rect">
                          <a:avLst/>
                        </a:prstGeom>
                        <a:solidFill>
                          <a:prstClr val="white"/>
                        </a:solidFill>
                        <a:ln>
                          <a:noFill/>
                        </a:ln>
                        <a:effectLst/>
                      </wps:spPr>
                      <wps:txbx>
                        <w:txbxContent>
                          <w:p w:rsidR="00276082" w:rsidRPr="00F80C02" w:rsidRDefault="00276082" w:rsidP="0076394C">
                            <w:pPr>
                              <w:pStyle w:val="Caption"/>
                              <w:jc w:val="center"/>
                              <w:rPr>
                                <w:rFonts w:cs="Times New Roman"/>
                                <w:noProof/>
                              </w:rPr>
                            </w:pPr>
                            <w:bookmarkStart w:id="217" w:name="_Ref449452228"/>
                            <w:bookmarkStart w:id="218" w:name="_Toc452907197"/>
                            <w:r>
                              <w:t xml:space="preserve">Figure </w:t>
                            </w:r>
                            <w:fldSimple w:instr=" SEQ Figure \* ARABIC ">
                              <w:r>
                                <w:rPr>
                                  <w:noProof/>
                                </w:rPr>
                                <w:t>39</w:t>
                              </w:r>
                            </w:fldSimple>
                            <w:bookmarkEnd w:id="217"/>
                            <w:r>
                              <w:t>: PyBrain learning structure (</w:t>
                            </w:r>
                            <w:r w:rsidRPr="009D2C14">
                              <w:t>http://pybrain.org/docs/tutorial/reinforcement-learning.html</w:t>
                            </w:r>
                            <w:r>
                              <w:t>)</w:t>
                            </w:r>
                            <w:bookmarkEnd w:id="2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279AFB" id="Text Box 104" o:spid="_x0000_s1040" type="#_x0000_t202" style="position:absolute;margin-left:50.75pt;margin-top:282.55pt;width:366.45pt;height:.05pt;z-index:-251577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" stroked="f">
                <v:textbox style="mso-fit-shape-to-text:t" inset="0,0,0,0">
                  <w:txbxContent>
                    <w:p w:rsidR="00276082" w:rsidRPr="00F80C02" w:rsidRDefault="00276082" w:rsidP="0076394C">
                      <w:pPr>
                        <w:pStyle w:val="Caption"/>
                        <w:jc w:val="center"/>
                        <w:rPr>
                          <w:rFonts w:cs="Times New Roman"/>
                          <w:noProof/>
                        </w:rPr>
                      </w:pPr>
                      <w:bookmarkStart w:id="219" w:name="_Ref449452228"/>
                      <w:bookmarkStart w:id="220" w:name="_Toc452907197"/>
                      <w:r>
                        <w:t xml:space="preserve">Figure </w:t>
                      </w:r>
                      <w:fldSimple w:instr=" SEQ Figure \* ARABIC ">
                        <w:r>
                          <w:rPr>
                            <w:noProof/>
                          </w:rPr>
                          <w:t>39</w:t>
                        </w:r>
                      </w:fldSimple>
                      <w:bookmarkEnd w:id="219"/>
                      <w:r>
                        <w:t>: PyBrain learning structure (</w:t>
                      </w:r>
                      <w:r w:rsidRPr="009D2C14">
                        <w:t>http://pybrain.org/docs/tutorial/reinforcement-learning.html</w:t>
                      </w:r>
                      <w:r>
                        <w:t>)</w:t>
                      </w:r>
                      <w:bookmarkEnd w:id="220"/>
                    </w:p>
                  </w:txbxContent>
                </v:textbox>
                <w10:wrap type="tight"/>
              </v:shape>
            </w:pict>
          </mc:Fallback>
        </mc:AlternateContent>
      </w:r>
    </w:p>
    <w:p w:rsidR="005E255F" w:rsidRDefault="005E255F" w:rsidP="005E255F">
      <w:pPr>
        <w:rPr>
          <w:noProof/>
          <w:lang w:val="en-CA" w:eastAsia="en-CA"/>
        </w:rPr>
      </w:pPr>
    </w:p>
    <w:p w:rsidR="005E255F" w:rsidRDefault="005E255F" w:rsidP="005E255F">
      <w:pPr>
        <w:rPr>
          <w:noProof/>
          <w:lang w:val="en-CA" w:eastAsia="en-CA"/>
        </w:rPr>
      </w:pPr>
    </w:p>
    <w:p w:rsidR="005E255F" w:rsidRDefault="005E255F" w:rsidP="005E255F">
      <w:pPr>
        <w:rPr>
          <w:noProof/>
          <w:lang w:val="en-CA" w:eastAsia="en-CA"/>
        </w:rPr>
      </w:pPr>
    </w:p>
    <w:p w:rsidR="005E255F" w:rsidRDefault="005E255F" w:rsidP="005E255F">
      <w:pPr>
        <w:rPr>
          <w:noProof/>
          <w:lang w:val="en-CA" w:eastAsia="en-CA"/>
        </w:rPr>
      </w:pPr>
    </w:p>
    <w:p w:rsidR="005E255F" w:rsidRDefault="005E255F" w:rsidP="005E255F">
      <w:pPr>
        <w:rPr>
          <w:noProof/>
          <w:lang w:val="en-CA" w:eastAsia="en-CA"/>
        </w:rPr>
      </w:pPr>
    </w:p>
    <w:p w:rsidR="005E255F" w:rsidRDefault="005E255F" w:rsidP="005E255F">
      <w:pPr>
        <w:rPr>
          <w:noProof/>
          <w:lang w:val="en-CA" w:eastAsia="en-CA"/>
        </w:rPr>
      </w:pPr>
    </w:p>
    <w:p w:rsidR="005E255F" w:rsidRDefault="005E255F" w:rsidP="005E255F">
      <w:pPr>
        <w:rPr>
          <w:noProof/>
          <w:lang w:val="en-CA" w:eastAsia="en-CA"/>
        </w:rPr>
      </w:pPr>
    </w:p>
    <w:p w:rsidR="005E255F" w:rsidRDefault="005E255F" w:rsidP="005E255F">
      <w:pPr>
        <w:rPr>
          <w:noProof/>
          <w:lang w:val="en-CA" w:eastAsia="en-CA"/>
        </w:rPr>
      </w:pPr>
    </w:p>
    <w:p w:rsidR="005E255F" w:rsidRDefault="005E255F" w:rsidP="005E255F">
      <w:pPr>
        <w:pStyle w:val="Heading2"/>
        <w:rPr>
          <w:noProof/>
          <w:lang w:val="en-CA" w:eastAsia="en-CA"/>
        </w:rPr>
      </w:pPr>
      <w:bookmarkStart w:id="221" w:name="_Toc449461741"/>
      <w:bookmarkStart w:id="222" w:name="_Toc452907129"/>
      <w:r>
        <w:rPr>
          <w:noProof/>
          <w:lang w:val="en-CA" w:eastAsia="en-CA"/>
        </w:rPr>
        <w:lastRenderedPageBreak/>
        <w:t xml:space="preserve">Using PyBrain: </w:t>
      </w:r>
      <w:r w:rsidR="00C54B3A">
        <w:rPr>
          <w:noProof/>
          <w:lang w:val="en-CA" w:eastAsia="en-CA"/>
        </w:rPr>
        <w:t>Table-</w:t>
      </w:r>
      <w:r>
        <w:rPr>
          <w:noProof/>
          <w:lang w:val="en-CA" w:eastAsia="en-CA"/>
        </w:rPr>
        <w:t>Based SARSA</w:t>
      </w:r>
      <w:bookmarkEnd w:id="221"/>
      <w:bookmarkEnd w:id="222"/>
    </w:p>
    <w:p w:rsidR="005E255F" w:rsidRDefault="005E255F" w:rsidP="005E255F">
      <w:r>
        <w:t xml:space="preserve">Using </w:t>
      </w:r>
      <w:r w:rsidR="00553713">
        <w:t>our new</w:t>
      </w:r>
      <w:r>
        <w:t xml:space="preserve"> understanding of the PyBrain learning library, we were able to implement a table</w:t>
      </w:r>
      <w:r w:rsidR="00C54B3A">
        <w:t>-</w:t>
      </w:r>
      <w:r>
        <w:t xml:space="preserve">based SARSA learning algorithm. </w:t>
      </w:r>
      <w:r w:rsidR="00C54B3A">
        <w:t>“Table-</w:t>
      </w:r>
      <w:r>
        <w:t xml:space="preserve">based” </w:t>
      </w:r>
      <w:r w:rsidR="00553713">
        <w:t xml:space="preserve">refers to the fact that the </w:t>
      </w:r>
      <w:r>
        <w:t>Q value estimates are stored in a table</w:t>
      </w:r>
      <w:r w:rsidR="00CC28ED">
        <w:t xml:space="preserve"> in this method</w:t>
      </w:r>
      <w:r>
        <w:t xml:space="preserve">. Each row in the table corresponds to a state, and each column corresponds to an action. </w:t>
      </w:r>
    </w:p>
    <w:p w:rsidR="005E255F" w:rsidRDefault="001C034B" w:rsidP="005E255F">
      <w:pPr>
        <w:rPr>
          <w:noProof/>
          <w:lang w:val="en-CA" w:eastAsia="en-CA"/>
        </w:rPr>
      </w:pPr>
      <w:r w:rsidRPr="001C034B">
        <w:rPr>
          <w:noProof/>
          <w:lang w:eastAsia="ja-JP"/>
        </w:rPr>
        <w:drawing>
          <wp:anchor distT="0" distB="0" distL="114300" distR="114300" simplePos="0" relativeHeight="251769344" behindDoc="1" locked="0" layoutInCell="1" allowOverlap="1" wp14:anchorId="611AD874" wp14:editId="5DEECE5A">
            <wp:simplePos x="0" y="0"/>
            <wp:positionH relativeFrom="margin">
              <wp:align>right</wp:align>
            </wp:positionH>
            <wp:positionV relativeFrom="page">
              <wp:posOffset>1819910</wp:posOffset>
            </wp:positionV>
            <wp:extent cx="3062605" cy="2279015"/>
            <wp:effectExtent l="0" t="0" r="4445" b="6985"/>
            <wp:wrapTight wrapText="bothSides">
              <wp:wrapPolygon edited="0">
                <wp:start x="0" y="0"/>
                <wp:lineTo x="0" y="21486"/>
                <wp:lineTo x="21497" y="21486"/>
                <wp:lineTo x="21497" y="0"/>
                <wp:lineTo x="0" y="0"/>
              </wp:wrapPolygon>
            </wp:wrapTight>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3062605" cy="2279015"/>
                    </a:xfrm>
                    <a:prstGeom prst="rect">
                      <a:avLst/>
                    </a:prstGeom>
                  </pic:spPr>
                </pic:pic>
              </a:graphicData>
            </a:graphic>
            <wp14:sizeRelH relativeFrom="margin">
              <wp14:pctWidth>0</wp14:pctWidth>
            </wp14:sizeRelH>
            <wp14:sizeRelV relativeFrom="margin">
              <wp14:pctHeight>0</wp14:pctHeight>
            </wp14:sizeRelV>
          </wp:anchor>
        </w:drawing>
      </w:r>
      <w:r w:rsidR="005E255F">
        <w:rPr>
          <w:noProof/>
          <w:lang w:val="en-CA" w:eastAsia="en-CA"/>
        </w:rPr>
        <w:t xml:space="preserve">The rewards </w:t>
      </w:r>
      <w:r w:rsidR="00553713">
        <w:rPr>
          <w:noProof/>
          <w:lang w:val="en-CA" w:eastAsia="en-CA"/>
        </w:rPr>
        <w:t xml:space="preserve">were </w:t>
      </w:r>
      <w:r w:rsidR="00C54B3A">
        <w:rPr>
          <w:noProof/>
          <w:lang w:val="en-CA" w:eastAsia="en-CA"/>
        </w:rPr>
        <w:t>awarded</w:t>
      </w:r>
      <w:r w:rsidR="00553713">
        <w:rPr>
          <w:noProof/>
          <w:lang w:val="en-CA" w:eastAsia="en-CA"/>
        </w:rPr>
        <w:t xml:space="preserve"> according to a </w:t>
      </w:r>
      <w:r w:rsidR="005E255F">
        <w:rPr>
          <w:noProof/>
          <w:lang w:val="en-CA" w:eastAsia="en-CA"/>
        </w:rPr>
        <w:t xml:space="preserve">reward function, as shown in </w:t>
      </w:r>
      <w:r w:rsidR="005E255F">
        <w:rPr>
          <w:noProof/>
          <w:lang w:val="en-CA" w:eastAsia="en-CA"/>
        </w:rPr>
        <w:fldChar w:fldCharType="begin"/>
      </w:r>
      <w:r w:rsidR="005E255F">
        <w:rPr>
          <w:noProof/>
          <w:lang w:val="en-CA" w:eastAsia="en-CA"/>
        </w:rPr>
        <w:instrText xml:space="preserve"> REF _Ref449458391 \h </w:instrText>
      </w:r>
      <w:r w:rsidR="005E255F">
        <w:rPr>
          <w:noProof/>
          <w:lang w:val="en-CA" w:eastAsia="en-CA"/>
        </w:rPr>
      </w:r>
      <w:r w:rsidR="005E255F">
        <w:rPr>
          <w:noProof/>
          <w:lang w:val="en-CA" w:eastAsia="en-CA"/>
        </w:rPr>
        <w:fldChar w:fldCharType="separate"/>
      </w:r>
      <w:r w:rsidR="00801841">
        <w:t xml:space="preserve">Figure </w:t>
      </w:r>
      <w:r w:rsidR="00801841">
        <w:rPr>
          <w:noProof/>
        </w:rPr>
        <w:t>40</w:t>
      </w:r>
      <w:r w:rsidR="005E255F">
        <w:rPr>
          <w:noProof/>
          <w:lang w:val="en-CA" w:eastAsia="en-CA"/>
        </w:rPr>
        <w:fldChar w:fldCharType="end"/>
      </w:r>
      <w:r w:rsidR="005E255F">
        <w:rPr>
          <w:noProof/>
          <w:lang w:val="en-CA" w:eastAsia="en-CA"/>
        </w:rPr>
        <w:t>. A reward function is a mapping from states into rewards.</w:t>
      </w:r>
      <w:r w:rsidR="0076394C">
        <w:rPr>
          <w:noProof/>
          <w:lang w:val="en-CA" w:eastAsia="en-CA"/>
        </w:rPr>
        <w:t xml:space="preserve"> T</w:t>
      </w:r>
      <w:r w:rsidR="005E255F">
        <w:rPr>
          <w:noProof/>
          <w:lang w:val="en-CA" w:eastAsia="en-CA"/>
        </w:rPr>
        <w:t xml:space="preserve">he maximum reward is given at the center of the thermal. This implies that the optimal policy </w:t>
      </w:r>
      <w:r w:rsidR="0076394C">
        <w:rPr>
          <w:noProof/>
          <w:lang w:val="en-CA" w:eastAsia="en-CA"/>
        </w:rPr>
        <w:t xml:space="preserve">would have </w:t>
      </w:r>
      <w:r w:rsidR="005E255F">
        <w:rPr>
          <w:noProof/>
          <w:lang w:val="en-CA" w:eastAsia="en-CA"/>
        </w:rPr>
        <w:t>the UAV move towards the center of the thermal and stay there.</w:t>
      </w:r>
    </w:p>
    <w:p w:rsidR="005E255F" w:rsidRDefault="00EB405D" w:rsidP="005E255F">
      <w:pPr>
        <w:rPr>
          <w:noProof/>
          <w:lang w:val="en-CA" w:eastAsia="en-CA"/>
        </w:rPr>
      </w:pPr>
      <w:r w:rsidRPr="005A327B">
        <w:rPr>
          <w:noProof/>
          <w:lang w:eastAsia="ja-JP"/>
        </w:rPr>
        <w:drawing>
          <wp:anchor distT="0" distB="0" distL="114300" distR="114300" simplePos="0" relativeHeight="251705856" behindDoc="1" locked="0" layoutInCell="1" allowOverlap="1" wp14:anchorId="263D10EF" wp14:editId="0FBF690F">
            <wp:simplePos x="0" y="0"/>
            <wp:positionH relativeFrom="margin">
              <wp:align>center</wp:align>
            </wp:positionH>
            <wp:positionV relativeFrom="paragraph">
              <wp:posOffset>1496060</wp:posOffset>
            </wp:positionV>
            <wp:extent cx="4686300" cy="3564255"/>
            <wp:effectExtent l="0" t="0" r="0" b="0"/>
            <wp:wrapTight wrapText="bothSides">
              <wp:wrapPolygon edited="0">
                <wp:start x="0" y="0"/>
                <wp:lineTo x="0" y="21473"/>
                <wp:lineTo x="21512" y="21473"/>
                <wp:lineTo x="21512" y="0"/>
                <wp:lineTo x="0" y="0"/>
              </wp:wrapPolygon>
            </wp:wrapTight>
            <wp:docPr id="55" name="Picture 55" descr="https://lh3.googleusercontent.com/MxYHZOVkb530PL3Nf8o40QymL9KlXrDblEQWG15qPTu0rrWI9CrGOAhfAytQMjwnzzcWGFAtGFhZPCBgutigpidVVGaw2op88RvO5WLaB4DkVH73qgn1O955E6p4Ss-2x9tL6BZAi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lh3.googleusercontent.com/MxYHZOVkb530PL3Nf8o40QymL9KlXrDblEQWG15qPTu0rrWI9CrGOAhfAytQMjwnzzcWGFAtGFhZPCBgutigpidVVGaw2op88RvO5WLaB4DkVH73qgn1O955E6p4Ss-2x9tL6BZAiS0"/>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686300" cy="356425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ja-JP"/>
        </w:rPr>
        <mc:AlternateContent>
          <mc:Choice Requires="wps">
            <w:drawing>
              <wp:anchor distT="0" distB="0" distL="114300" distR="114300" simplePos="0" relativeHeight="251741696" behindDoc="1" locked="0" layoutInCell="1" allowOverlap="1" wp14:anchorId="50FF4E68" wp14:editId="6D6FCF5C">
                <wp:simplePos x="0" y="0"/>
                <wp:positionH relativeFrom="margin">
                  <wp:align>center</wp:align>
                </wp:positionH>
                <wp:positionV relativeFrom="paragraph">
                  <wp:posOffset>5249545</wp:posOffset>
                </wp:positionV>
                <wp:extent cx="5239385" cy="635"/>
                <wp:effectExtent l="0" t="0" r="0" b="0"/>
                <wp:wrapTight wrapText="bothSides">
                  <wp:wrapPolygon edited="0">
                    <wp:start x="0" y="0"/>
                    <wp:lineTo x="0" y="20093"/>
                    <wp:lineTo x="21519" y="20093"/>
                    <wp:lineTo x="21519" y="0"/>
                    <wp:lineTo x="0" y="0"/>
                  </wp:wrapPolygon>
                </wp:wrapTight>
                <wp:docPr id="107" name="Text Box 107"/>
                <wp:cNvGraphicFramePr/>
                <a:graphic xmlns:a="http://schemas.openxmlformats.org/drawingml/2006/main">
                  <a:graphicData uri="http://schemas.microsoft.com/office/word/2010/wordprocessingShape">
                    <wps:wsp>
                      <wps:cNvSpPr txBox="1"/>
                      <wps:spPr>
                        <a:xfrm>
                          <a:off x="0" y="0"/>
                          <a:ext cx="5239385" cy="635"/>
                        </a:xfrm>
                        <a:prstGeom prst="rect">
                          <a:avLst/>
                        </a:prstGeom>
                        <a:solidFill>
                          <a:prstClr val="white"/>
                        </a:solidFill>
                        <a:ln>
                          <a:noFill/>
                        </a:ln>
                        <a:effectLst/>
                      </wps:spPr>
                      <wps:txbx>
                        <w:txbxContent>
                          <w:p w:rsidR="00276082" w:rsidRPr="00A80852" w:rsidRDefault="00276082" w:rsidP="0076394C">
                            <w:pPr>
                              <w:pStyle w:val="Caption"/>
                              <w:jc w:val="center"/>
                              <w:rPr>
                                <w:rFonts w:cs="Times New Roman"/>
                                <w:noProof/>
                              </w:rPr>
                            </w:pPr>
                            <w:bookmarkStart w:id="223" w:name="_Ref449458491"/>
                            <w:bookmarkStart w:id="224" w:name="_Toc452907199"/>
                            <w:r>
                              <w:t xml:space="preserve">Figure </w:t>
                            </w:r>
                            <w:fldSimple w:instr=" SEQ Figure \* ARABIC ">
                              <w:r>
                                <w:rPr>
                                  <w:noProof/>
                                </w:rPr>
                                <w:t>41</w:t>
                              </w:r>
                            </w:fldSimple>
                            <w:bookmarkEnd w:id="223"/>
                            <w:r>
                              <w:t xml:space="preserve">: Table-based SARSA </w:t>
                            </w:r>
                            <w:bookmarkEnd w:id="224"/>
                            <w:r>
                              <w:t>learner succeeds in a highly simplified environment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0FF4E68" id="Text Box 107" o:spid="_x0000_s1041" type="#_x0000_t202" style="position:absolute;margin-left:0;margin-top:413.35pt;width:412.55pt;height:.05pt;z-index:-25157478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" stroked="f">
                <v:textbox style="mso-fit-shape-to-text:t" inset="0,0,0,0">
                  <w:txbxContent>
                    <w:p w:rsidR="00276082" w:rsidRPr="00A80852" w:rsidRDefault="00276082" w:rsidP="0076394C">
                      <w:pPr>
                        <w:pStyle w:val="Caption"/>
                        <w:jc w:val="center"/>
                        <w:rPr>
                          <w:rFonts w:cs="Times New Roman"/>
                          <w:noProof/>
                        </w:rPr>
                      </w:pPr>
                      <w:bookmarkStart w:id="225" w:name="_Ref449458491"/>
                      <w:bookmarkStart w:id="226" w:name="_Toc452907199"/>
                      <w:r>
                        <w:t xml:space="preserve">Figure </w:t>
                      </w:r>
                      <w:fldSimple w:instr=" SEQ Figure \* ARABIC ">
                        <w:r>
                          <w:rPr>
                            <w:noProof/>
                          </w:rPr>
                          <w:t>41</w:t>
                        </w:r>
                      </w:fldSimple>
                      <w:bookmarkEnd w:id="225"/>
                      <w:r>
                        <w:t xml:space="preserve">: Table-based SARSA </w:t>
                      </w:r>
                      <w:bookmarkEnd w:id="226"/>
                      <w:r>
                        <w:t>learner succeeds in a highly simplified environment</w:t>
                      </w:r>
                    </w:p>
                  </w:txbxContent>
                </v:textbox>
                <w10:wrap type="tight" anchorx="margin"/>
              </v:shape>
            </w:pict>
          </mc:Fallback>
        </mc:AlternateContent>
      </w:r>
      <w:r w:rsidR="0076394C">
        <w:rPr>
          <w:noProof/>
          <w:lang w:eastAsia="ja-JP"/>
        </w:rPr>
        <mc:AlternateContent>
          <mc:Choice Requires="wps">
            <w:drawing>
              <wp:anchor distT="0" distB="0" distL="114300" distR="114300" simplePos="0" relativeHeight="251740672" behindDoc="1" locked="0" layoutInCell="1" allowOverlap="1" wp14:anchorId="2A36ECEE" wp14:editId="182C3849">
                <wp:simplePos x="0" y="0"/>
                <wp:positionH relativeFrom="column">
                  <wp:posOffset>3167380</wp:posOffset>
                </wp:positionH>
                <wp:positionV relativeFrom="paragraph">
                  <wp:posOffset>737235</wp:posOffset>
                </wp:positionV>
                <wp:extent cx="2771140" cy="635"/>
                <wp:effectExtent l="0" t="0" r="0" b="0"/>
                <wp:wrapTight wrapText="bothSides">
                  <wp:wrapPolygon edited="0">
                    <wp:start x="0" y="0"/>
                    <wp:lineTo x="0" y="21600"/>
                    <wp:lineTo x="21600" y="21600"/>
                    <wp:lineTo x="21600" y="0"/>
                  </wp:wrapPolygon>
                </wp:wrapTight>
                <wp:docPr id="106" name="Text Box 106"/>
                <wp:cNvGraphicFramePr/>
                <a:graphic xmlns:a="http://schemas.openxmlformats.org/drawingml/2006/main">
                  <a:graphicData uri="http://schemas.microsoft.com/office/word/2010/wordprocessingShape">
                    <wps:wsp>
                      <wps:cNvSpPr txBox="1"/>
                      <wps:spPr>
                        <a:xfrm>
                          <a:off x="0" y="0"/>
                          <a:ext cx="2771140" cy="635"/>
                        </a:xfrm>
                        <a:prstGeom prst="rect">
                          <a:avLst/>
                        </a:prstGeom>
                        <a:solidFill>
                          <a:prstClr val="white"/>
                        </a:solidFill>
                        <a:ln>
                          <a:noFill/>
                        </a:ln>
                        <a:effectLst/>
                      </wps:spPr>
                      <wps:txbx>
                        <w:txbxContent>
                          <w:p w:rsidR="00276082" w:rsidRPr="00CB747D" w:rsidRDefault="00276082" w:rsidP="0076394C">
                            <w:pPr>
                              <w:pStyle w:val="Caption"/>
                              <w:jc w:val="center"/>
                              <w:rPr>
                                <w:rFonts w:cs="Times New Roman"/>
                                <w:noProof/>
                              </w:rPr>
                            </w:pPr>
                            <w:bookmarkStart w:id="227" w:name="_Ref449458391"/>
                            <w:bookmarkStart w:id="228" w:name="_Toc452907198"/>
                            <w:r>
                              <w:t xml:space="preserve">Figure </w:t>
                            </w:r>
                            <w:fldSimple w:instr=" SEQ Figure \* ARABIC ">
                              <w:r>
                                <w:rPr>
                                  <w:noProof/>
                                </w:rPr>
                                <w:t>40</w:t>
                              </w:r>
                            </w:fldSimple>
                            <w:bookmarkEnd w:id="227"/>
                            <w:r>
                              <w:t xml:space="preserve">: </w:t>
                            </w:r>
                            <w:bookmarkEnd w:id="228"/>
                            <w:r>
                              <w:t>Reward function for Gaussian shaped thermal at origin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36ECEE" id="Text Box 106" o:spid="_x0000_s1042" type="#_x0000_t202" style="position:absolute;margin-left:249.4pt;margin-top:58.05pt;width:218.2pt;height:.05pt;z-index:-251575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" stroked="f">
                <v:textbox style="mso-fit-shape-to-text:t" inset="0,0,0,0">
                  <w:txbxContent>
                    <w:p w:rsidR="00276082" w:rsidRPr="00CB747D" w:rsidRDefault="00276082" w:rsidP="0076394C">
                      <w:pPr>
                        <w:pStyle w:val="Caption"/>
                        <w:jc w:val="center"/>
                        <w:rPr>
                          <w:rFonts w:cs="Times New Roman"/>
                          <w:noProof/>
                        </w:rPr>
                      </w:pPr>
                      <w:bookmarkStart w:id="229" w:name="_Ref449458391"/>
                      <w:bookmarkStart w:id="230" w:name="_Toc452907198"/>
                      <w:r>
                        <w:t xml:space="preserve">Figure </w:t>
                      </w:r>
                      <w:fldSimple w:instr=" SEQ Figure \* ARABIC ">
                        <w:r>
                          <w:rPr>
                            <w:noProof/>
                          </w:rPr>
                          <w:t>40</w:t>
                        </w:r>
                      </w:fldSimple>
                      <w:bookmarkEnd w:id="229"/>
                      <w:r>
                        <w:t xml:space="preserve">: </w:t>
                      </w:r>
                      <w:bookmarkEnd w:id="230"/>
                      <w:r>
                        <w:t>Reward function for Gaussian shaped thermal at origin</w:t>
                      </w:r>
                    </w:p>
                  </w:txbxContent>
                </v:textbox>
                <w10:wrap type="tight"/>
              </v:shape>
            </w:pict>
          </mc:Fallback>
        </mc:AlternateContent>
      </w:r>
      <w:r w:rsidR="005E255F">
        <w:rPr>
          <w:noProof/>
          <w:lang w:val="en-CA" w:eastAsia="en-CA"/>
        </w:rPr>
        <w:t xml:space="preserve">The test results </w:t>
      </w:r>
      <w:r w:rsidR="0076394C">
        <w:rPr>
          <w:noProof/>
          <w:lang w:val="en-CA" w:eastAsia="en-CA"/>
        </w:rPr>
        <w:t xml:space="preserve">for a table-based SARSA </w:t>
      </w:r>
      <w:r w:rsidR="00287E28">
        <w:rPr>
          <w:noProof/>
          <w:lang w:val="en-CA" w:eastAsia="en-CA"/>
        </w:rPr>
        <w:t xml:space="preserve">learner </w:t>
      </w:r>
      <w:r w:rsidR="0076394C">
        <w:rPr>
          <w:noProof/>
          <w:lang w:val="en-CA" w:eastAsia="en-CA"/>
        </w:rPr>
        <w:t xml:space="preserve">with the above reward function </w:t>
      </w:r>
      <w:r w:rsidR="005E255F">
        <w:rPr>
          <w:noProof/>
          <w:lang w:val="en-CA" w:eastAsia="en-CA"/>
        </w:rPr>
        <w:t xml:space="preserve">are shown in </w:t>
      </w:r>
      <w:r w:rsidR="005E255F">
        <w:rPr>
          <w:noProof/>
          <w:lang w:val="en-CA" w:eastAsia="en-CA"/>
        </w:rPr>
        <w:fldChar w:fldCharType="begin"/>
      </w:r>
      <w:r w:rsidR="005E255F">
        <w:rPr>
          <w:noProof/>
          <w:lang w:val="en-CA" w:eastAsia="en-CA"/>
        </w:rPr>
        <w:instrText xml:space="preserve"> REF _Ref449458491 \h </w:instrText>
      </w:r>
      <w:r w:rsidR="005E255F">
        <w:rPr>
          <w:noProof/>
          <w:lang w:val="en-CA" w:eastAsia="en-CA"/>
        </w:rPr>
      </w:r>
      <w:r w:rsidR="005E255F">
        <w:rPr>
          <w:noProof/>
          <w:lang w:val="en-CA" w:eastAsia="en-CA"/>
        </w:rPr>
        <w:fldChar w:fldCharType="separate"/>
      </w:r>
      <w:r w:rsidR="00801841">
        <w:t xml:space="preserve">Figure </w:t>
      </w:r>
      <w:r w:rsidR="00801841">
        <w:rPr>
          <w:noProof/>
        </w:rPr>
        <w:t>41</w:t>
      </w:r>
      <w:r w:rsidR="005E255F">
        <w:rPr>
          <w:noProof/>
          <w:lang w:val="en-CA" w:eastAsia="en-CA"/>
        </w:rPr>
        <w:fldChar w:fldCharType="end"/>
      </w:r>
      <w:r w:rsidR="005E255F">
        <w:rPr>
          <w:noProof/>
          <w:lang w:val="en-CA" w:eastAsia="en-CA"/>
        </w:rPr>
        <w:t xml:space="preserve">. The UAV moved towards the center of the thermal and stayed there, as desired. In this test, the UAV was only given a handful of directions it could travel in, so as to keep the size of the state-action space manageable. </w:t>
      </w:r>
    </w:p>
    <w:p w:rsidR="005E255F" w:rsidRDefault="005E255F" w:rsidP="005E255F">
      <w:pPr>
        <w:rPr>
          <w:noProof/>
          <w:lang w:val="en-CA" w:eastAsia="en-CA"/>
        </w:rPr>
      </w:pPr>
    </w:p>
    <w:p w:rsidR="005E255F" w:rsidRDefault="005E255F" w:rsidP="005E255F">
      <w:pPr>
        <w:rPr>
          <w:noProof/>
          <w:lang w:val="en-CA" w:eastAsia="en-CA"/>
        </w:rPr>
      </w:pPr>
    </w:p>
    <w:p w:rsidR="005E255F" w:rsidRDefault="005E255F" w:rsidP="005E255F">
      <w:pPr>
        <w:rPr>
          <w:noProof/>
          <w:lang w:val="en-CA" w:eastAsia="en-CA"/>
        </w:rPr>
      </w:pPr>
    </w:p>
    <w:p w:rsidR="005E255F" w:rsidRDefault="005E255F" w:rsidP="005E255F">
      <w:pPr>
        <w:rPr>
          <w:noProof/>
          <w:lang w:val="en-CA" w:eastAsia="en-CA"/>
        </w:rPr>
      </w:pPr>
    </w:p>
    <w:p w:rsidR="005E255F" w:rsidRDefault="005E255F" w:rsidP="005E255F">
      <w:pPr>
        <w:rPr>
          <w:noProof/>
          <w:lang w:val="en-CA" w:eastAsia="en-CA"/>
        </w:rPr>
      </w:pPr>
    </w:p>
    <w:p w:rsidR="005E255F" w:rsidRDefault="005E255F" w:rsidP="005E255F">
      <w:pPr>
        <w:rPr>
          <w:noProof/>
          <w:lang w:val="en-CA" w:eastAsia="en-CA"/>
        </w:rPr>
      </w:pPr>
    </w:p>
    <w:p w:rsidR="005E255F" w:rsidRDefault="005E255F" w:rsidP="005E255F">
      <w:pPr>
        <w:rPr>
          <w:noProof/>
          <w:lang w:val="en-CA" w:eastAsia="en-CA"/>
        </w:rPr>
      </w:pPr>
    </w:p>
    <w:p w:rsidR="005E255F" w:rsidRDefault="005E255F" w:rsidP="005E255F">
      <w:pPr>
        <w:rPr>
          <w:noProof/>
          <w:lang w:val="en-CA" w:eastAsia="en-CA"/>
        </w:rPr>
      </w:pPr>
    </w:p>
    <w:p w:rsidR="005E255F" w:rsidRDefault="005E255F" w:rsidP="005E255F">
      <w:pPr>
        <w:rPr>
          <w:noProof/>
          <w:lang w:val="en-CA" w:eastAsia="en-CA"/>
        </w:rPr>
      </w:pPr>
    </w:p>
    <w:p w:rsidR="005E255F" w:rsidRDefault="005E255F" w:rsidP="005E255F">
      <w:pPr>
        <w:rPr>
          <w:noProof/>
          <w:lang w:val="en-CA" w:eastAsia="en-CA"/>
        </w:rPr>
      </w:pPr>
    </w:p>
    <w:p w:rsidR="005E255F" w:rsidRDefault="005E255F" w:rsidP="005E255F">
      <w:pPr>
        <w:rPr>
          <w:noProof/>
          <w:lang w:val="en-CA" w:eastAsia="en-CA"/>
        </w:rPr>
      </w:pPr>
    </w:p>
    <w:p w:rsidR="005E255F" w:rsidRDefault="005E255F" w:rsidP="005E255F">
      <w:pPr>
        <w:rPr>
          <w:noProof/>
          <w:lang w:val="en-CA" w:eastAsia="en-CA"/>
        </w:rPr>
      </w:pPr>
    </w:p>
    <w:p w:rsidR="005E255F" w:rsidRDefault="005E255F" w:rsidP="005E255F">
      <w:pPr>
        <w:rPr>
          <w:noProof/>
          <w:lang w:val="en-CA" w:eastAsia="en-CA"/>
        </w:rPr>
      </w:pPr>
      <w:r>
        <w:rPr>
          <w:noProof/>
          <w:lang w:val="en-CA" w:eastAsia="en-CA"/>
        </w:rPr>
        <w:lastRenderedPageBreak/>
        <w:t xml:space="preserve">As we increased the number of actions available to the UAV, and as we decreased the coarsness of the discretization of the state space, the results became less desirable. As shown in </w:t>
      </w:r>
      <w:r>
        <w:rPr>
          <w:noProof/>
          <w:lang w:val="en-CA" w:eastAsia="en-CA"/>
        </w:rPr>
        <w:fldChar w:fldCharType="begin"/>
      </w:r>
      <w:r>
        <w:rPr>
          <w:noProof/>
          <w:lang w:val="en-CA" w:eastAsia="en-CA"/>
        </w:rPr>
        <w:instrText xml:space="preserve"> REF _Ref449458683 \h </w:instrText>
      </w:r>
      <w:r>
        <w:rPr>
          <w:noProof/>
          <w:lang w:val="en-CA" w:eastAsia="en-CA"/>
        </w:rPr>
      </w:r>
      <w:r>
        <w:rPr>
          <w:noProof/>
          <w:lang w:val="en-CA" w:eastAsia="en-CA"/>
        </w:rPr>
        <w:fldChar w:fldCharType="separate"/>
      </w:r>
      <w:r w:rsidR="00801841">
        <w:t xml:space="preserve">Figure </w:t>
      </w:r>
      <w:r w:rsidR="00801841">
        <w:rPr>
          <w:noProof/>
        </w:rPr>
        <w:t>42</w:t>
      </w:r>
      <w:r>
        <w:rPr>
          <w:noProof/>
          <w:lang w:val="en-CA" w:eastAsia="en-CA"/>
        </w:rPr>
        <w:fldChar w:fldCharType="end"/>
      </w:r>
      <w:r>
        <w:rPr>
          <w:noProof/>
          <w:lang w:val="en-CA" w:eastAsia="en-CA"/>
        </w:rPr>
        <w:t xml:space="preserve">, the policy developed </w:t>
      </w:r>
      <w:r w:rsidR="00537161">
        <w:rPr>
          <w:noProof/>
          <w:lang w:val="en-CA" w:eastAsia="en-CA"/>
        </w:rPr>
        <w:t xml:space="preserve">in this test </w:t>
      </w:r>
      <w:r>
        <w:rPr>
          <w:noProof/>
          <w:lang w:val="en-CA" w:eastAsia="en-CA"/>
        </w:rPr>
        <w:t>was far from optimal, and the UAV in fact never reached the center of the thermal. (The horizontal red lines show the discretization of the state space).</w:t>
      </w:r>
    </w:p>
    <w:p w:rsidR="005E255F" w:rsidRDefault="005E255F" w:rsidP="005E255F">
      <w:pPr>
        <w:rPr>
          <w:noProof/>
          <w:lang w:val="en-CA" w:eastAsia="en-CA"/>
        </w:rPr>
      </w:pPr>
      <w:r>
        <w:rPr>
          <w:noProof/>
          <w:lang w:val="en-CA" w:eastAsia="en-CA"/>
        </w:rPr>
        <w:t>The reason the algorithm began to have difficulties as the state-action space became larger was because of the table</w:t>
      </w:r>
      <w:r w:rsidR="00EB38F7">
        <w:rPr>
          <w:noProof/>
          <w:lang w:val="en-CA" w:eastAsia="en-CA"/>
        </w:rPr>
        <w:t>-</w:t>
      </w:r>
      <w:r>
        <w:rPr>
          <w:noProof/>
          <w:lang w:val="en-CA" w:eastAsia="en-CA"/>
        </w:rPr>
        <w:t xml:space="preserve">based method of storage for the Q value estimates. The larger the state-action space becomes, </w:t>
      </w:r>
      <w:r w:rsidR="00EB38F7">
        <w:rPr>
          <w:noProof/>
          <w:lang w:val="en-CA" w:eastAsia="en-CA"/>
        </w:rPr>
        <w:t xml:space="preserve">the more entries in the Q values </w:t>
      </w:r>
      <w:r>
        <w:rPr>
          <w:noProof/>
          <w:lang w:val="en-CA" w:eastAsia="en-CA"/>
        </w:rPr>
        <w:t>table need</w:t>
      </w:r>
      <w:r w:rsidR="00553713">
        <w:rPr>
          <w:noProof/>
          <w:lang w:val="en-CA" w:eastAsia="en-CA"/>
        </w:rPr>
        <w:t>ed</w:t>
      </w:r>
      <w:r>
        <w:rPr>
          <w:noProof/>
          <w:lang w:val="en-CA" w:eastAsia="en-CA"/>
        </w:rPr>
        <w:t xml:space="preserve"> to be filled in correctly. </w:t>
      </w:r>
    </w:p>
    <w:p w:rsidR="005E255F" w:rsidRDefault="005E255F" w:rsidP="005E255F">
      <w:pPr>
        <w:rPr>
          <w:noProof/>
          <w:lang w:val="en-CA" w:eastAsia="en-CA"/>
        </w:rPr>
      </w:pPr>
      <w:r w:rsidRPr="00CD073A">
        <w:rPr>
          <w:noProof/>
          <w:lang w:eastAsia="ja-JP"/>
        </w:rPr>
        <w:drawing>
          <wp:anchor distT="0" distB="0" distL="114300" distR="114300" simplePos="0" relativeHeight="251725312" behindDoc="1" locked="0" layoutInCell="1" allowOverlap="1" wp14:anchorId="44D4B45D" wp14:editId="2F182AB4">
            <wp:simplePos x="0" y="0"/>
            <wp:positionH relativeFrom="margin">
              <wp:align>center</wp:align>
            </wp:positionH>
            <wp:positionV relativeFrom="paragraph">
              <wp:posOffset>807720</wp:posOffset>
            </wp:positionV>
            <wp:extent cx="5049520" cy="3886200"/>
            <wp:effectExtent l="0" t="0" r="0" b="0"/>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5049520" cy="3886200"/>
                    </a:xfrm>
                    <a:prstGeom prst="rect">
                      <a:avLst/>
                    </a:prstGeom>
                  </pic:spPr>
                </pic:pic>
              </a:graphicData>
            </a:graphic>
            <wp14:sizeRelH relativeFrom="margin">
              <wp14:pctWidth>0</wp14:pctWidth>
            </wp14:sizeRelH>
            <wp14:sizeRelV relativeFrom="margin">
              <wp14:pctHeight>0</wp14:pctHeight>
            </wp14:sizeRelV>
          </wp:anchor>
        </w:drawing>
      </w:r>
      <w:r w:rsidR="00553713">
        <w:rPr>
          <w:noProof/>
          <w:lang w:val="en-CA" w:eastAsia="en-CA"/>
        </w:rPr>
        <w:t>Ideally</w:t>
      </w:r>
      <w:r>
        <w:rPr>
          <w:noProof/>
          <w:lang w:val="en-CA" w:eastAsia="en-CA"/>
        </w:rPr>
        <w:t>, w</w:t>
      </w:r>
      <w:r w:rsidR="00553713">
        <w:rPr>
          <w:noProof/>
          <w:lang w:val="en-CA" w:eastAsia="en-CA"/>
        </w:rPr>
        <w:t xml:space="preserve">e would like the UAV to have a nearly </w:t>
      </w:r>
      <w:r>
        <w:rPr>
          <w:noProof/>
          <w:lang w:val="en-CA" w:eastAsia="en-CA"/>
        </w:rPr>
        <w:t xml:space="preserve">continuous policy, not a </w:t>
      </w:r>
      <w:r w:rsidR="00553713">
        <w:rPr>
          <w:noProof/>
          <w:lang w:val="en-CA" w:eastAsia="en-CA"/>
        </w:rPr>
        <w:t xml:space="preserve">coarsely </w:t>
      </w:r>
      <w:r>
        <w:rPr>
          <w:noProof/>
          <w:lang w:val="en-CA" w:eastAsia="en-CA"/>
        </w:rPr>
        <w:t xml:space="preserve">discretized one. This would require a massive lookup table, and would </w:t>
      </w:r>
      <w:r w:rsidR="00F402F1">
        <w:rPr>
          <w:noProof/>
          <w:lang w:val="en-CA" w:eastAsia="en-CA"/>
        </w:rPr>
        <w:t>require</w:t>
      </w:r>
      <w:r>
        <w:rPr>
          <w:noProof/>
          <w:lang w:val="en-CA" w:eastAsia="en-CA"/>
        </w:rPr>
        <w:t xml:space="preserve"> very long training times. Our attempt at a solution to this problem is to use a </w:t>
      </w:r>
      <w:r w:rsidR="007E308F">
        <w:rPr>
          <w:noProof/>
          <w:lang w:val="en-CA" w:eastAsia="en-CA"/>
        </w:rPr>
        <w:t>form of function approximation</w:t>
      </w:r>
      <w:r>
        <w:rPr>
          <w:noProof/>
          <w:lang w:val="en-CA" w:eastAsia="en-CA"/>
        </w:rPr>
        <w:t>.</w:t>
      </w:r>
      <w:r w:rsidRPr="00CD073A">
        <w:rPr>
          <w:noProof/>
          <w:lang w:val="en-CA" w:eastAsia="en-CA"/>
        </w:rPr>
        <w:t xml:space="preserve"> </w:t>
      </w:r>
    </w:p>
    <w:p w:rsidR="005E255F" w:rsidRDefault="00537161" w:rsidP="005E255F">
      <w:pPr>
        <w:rPr>
          <w:noProof/>
          <w:lang w:val="en-CA" w:eastAsia="en-CA"/>
        </w:rPr>
      </w:pPr>
      <w:r>
        <w:rPr>
          <w:noProof/>
          <w:lang w:eastAsia="ja-JP"/>
        </w:rPr>
        <mc:AlternateContent>
          <mc:Choice Requires="wps">
            <w:drawing>
              <wp:anchor distT="0" distB="0" distL="114300" distR="114300" simplePos="0" relativeHeight="251742720" behindDoc="1" locked="0" layoutInCell="1" allowOverlap="1" wp14:anchorId="055582FB" wp14:editId="3C8E7C93">
                <wp:simplePos x="0" y="0"/>
                <wp:positionH relativeFrom="margin">
                  <wp:align>center</wp:align>
                </wp:positionH>
                <wp:positionV relativeFrom="paragraph">
                  <wp:posOffset>4151602</wp:posOffset>
                </wp:positionV>
                <wp:extent cx="4523740" cy="635"/>
                <wp:effectExtent l="0" t="0" r="0" b="0"/>
                <wp:wrapTight wrapText="bothSides">
                  <wp:wrapPolygon edited="0">
                    <wp:start x="0" y="0"/>
                    <wp:lineTo x="0" y="20093"/>
                    <wp:lineTo x="21467" y="20093"/>
                    <wp:lineTo x="21467" y="0"/>
                    <wp:lineTo x="0" y="0"/>
                  </wp:wrapPolygon>
                </wp:wrapTight>
                <wp:docPr id="108" name="Text Box 108"/>
                <wp:cNvGraphicFramePr/>
                <a:graphic xmlns:a="http://schemas.openxmlformats.org/drawingml/2006/main">
                  <a:graphicData uri="http://schemas.microsoft.com/office/word/2010/wordprocessingShape">
                    <wps:wsp>
                      <wps:cNvSpPr txBox="1"/>
                      <wps:spPr>
                        <a:xfrm>
                          <a:off x="0" y="0"/>
                          <a:ext cx="4523740" cy="635"/>
                        </a:xfrm>
                        <a:prstGeom prst="rect">
                          <a:avLst/>
                        </a:prstGeom>
                        <a:solidFill>
                          <a:prstClr val="white"/>
                        </a:solidFill>
                        <a:ln>
                          <a:noFill/>
                        </a:ln>
                        <a:effectLst/>
                      </wps:spPr>
                      <wps:txbx>
                        <w:txbxContent>
                          <w:p w:rsidR="00276082" w:rsidRPr="00586AA0" w:rsidRDefault="00276082" w:rsidP="005E255F">
                            <w:pPr>
                              <w:pStyle w:val="Caption"/>
                              <w:jc w:val="center"/>
                              <w:rPr>
                                <w:rFonts w:cs="Times New Roman"/>
                                <w:noProof/>
                              </w:rPr>
                            </w:pPr>
                            <w:bookmarkStart w:id="231" w:name="_Ref449458683"/>
                            <w:bookmarkStart w:id="232" w:name="_Toc452907200"/>
                            <w:r>
                              <w:t xml:space="preserve">Figure </w:t>
                            </w:r>
                            <w:fldSimple w:instr=" SEQ Figure \* ARABIC ">
                              <w:r>
                                <w:rPr>
                                  <w:noProof/>
                                </w:rPr>
                                <w:t>42</w:t>
                              </w:r>
                            </w:fldSimple>
                            <w:bookmarkEnd w:id="231"/>
                            <w:r>
                              <w:t xml:space="preserve">: Large state space scaling difficulties </w:t>
                            </w:r>
                            <w:bookmarkEnd w:id="232"/>
                            <w:r>
                              <w:t>with table-based SARSA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55582FB" id="Text Box 108" o:spid="_x0000_s1043" type="#_x0000_t202" style="position:absolute;margin-left:0;margin-top:326.9pt;width:356.2pt;height:.05pt;z-index:-25157376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" stroked="f">
                <v:textbox style="mso-fit-shape-to-text:t" inset="0,0,0,0">
                  <w:txbxContent>
                    <w:p w:rsidR="00276082" w:rsidRPr="00586AA0" w:rsidRDefault="00276082" w:rsidP="005E255F">
                      <w:pPr>
                        <w:pStyle w:val="Caption"/>
                        <w:jc w:val="center"/>
                        <w:rPr>
                          <w:rFonts w:cs="Times New Roman"/>
                          <w:noProof/>
                        </w:rPr>
                      </w:pPr>
                      <w:bookmarkStart w:id="233" w:name="_Ref449458683"/>
                      <w:bookmarkStart w:id="234" w:name="_Toc452907200"/>
                      <w:r>
                        <w:t xml:space="preserve">Figure </w:t>
                      </w:r>
                      <w:fldSimple w:instr=" SEQ Figure \* ARABIC ">
                        <w:r>
                          <w:rPr>
                            <w:noProof/>
                          </w:rPr>
                          <w:t>42</w:t>
                        </w:r>
                      </w:fldSimple>
                      <w:bookmarkEnd w:id="233"/>
                      <w:r>
                        <w:t xml:space="preserve">: Large state space scaling difficulties </w:t>
                      </w:r>
                      <w:bookmarkEnd w:id="234"/>
                      <w:r>
                        <w:t>with table-based SARSA</w:t>
                      </w:r>
                    </w:p>
                  </w:txbxContent>
                </v:textbox>
                <w10:wrap type="tight" anchorx="margin"/>
              </v:shape>
            </w:pict>
          </mc:Fallback>
        </mc:AlternateContent>
      </w:r>
    </w:p>
    <w:p w:rsidR="005E255F" w:rsidRDefault="005E255F" w:rsidP="005E255F">
      <w:pPr>
        <w:rPr>
          <w:noProof/>
          <w:lang w:val="en-CA" w:eastAsia="en-CA"/>
        </w:rPr>
      </w:pPr>
    </w:p>
    <w:p w:rsidR="005E255F" w:rsidRDefault="005E255F" w:rsidP="005E255F">
      <w:pPr>
        <w:rPr>
          <w:noProof/>
          <w:lang w:val="en-CA" w:eastAsia="en-CA"/>
        </w:rPr>
      </w:pPr>
    </w:p>
    <w:p w:rsidR="005E255F" w:rsidRDefault="005E255F" w:rsidP="005E255F">
      <w:pPr>
        <w:rPr>
          <w:noProof/>
          <w:lang w:val="en-CA" w:eastAsia="en-CA"/>
        </w:rPr>
      </w:pPr>
    </w:p>
    <w:p w:rsidR="005E255F" w:rsidRDefault="005E255F" w:rsidP="005E255F">
      <w:pPr>
        <w:rPr>
          <w:noProof/>
          <w:lang w:val="en-CA" w:eastAsia="en-CA"/>
        </w:rPr>
      </w:pPr>
    </w:p>
    <w:p w:rsidR="005E255F" w:rsidRDefault="005E255F" w:rsidP="005E255F">
      <w:pPr>
        <w:rPr>
          <w:noProof/>
          <w:lang w:val="en-CA" w:eastAsia="en-CA"/>
        </w:rPr>
      </w:pPr>
    </w:p>
    <w:p w:rsidR="005E255F" w:rsidRDefault="005E255F" w:rsidP="005E255F">
      <w:pPr>
        <w:rPr>
          <w:noProof/>
          <w:lang w:val="en-CA" w:eastAsia="en-CA"/>
        </w:rPr>
      </w:pPr>
      <w:r>
        <w:rPr>
          <w:noProof/>
          <w:lang w:val="en-CA" w:eastAsia="en-CA"/>
        </w:rPr>
        <w:lastRenderedPageBreak/>
        <w:t xml:space="preserve">Function approximation refers to the practice of estimating a function from a smaller number of a values or parameters. If we could </w:t>
      </w:r>
      <w:r w:rsidR="007E308F">
        <w:rPr>
          <w:noProof/>
          <w:lang w:val="en-CA" w:eastAsia="en-CA"/>
        </w:rPr>
        <w:t>train</w:t>
      </w:r>
      <w:r>
        <w:rPr>
          <w:noProof/>
          <w:lang w:val="en-CA" w:eastAsia="en-CA"/>
        </w:rPr>
        <w:t xml:space="preserve"> a neural network on a few key entries in our table of Q values, then it could make estimates for all the millions </w:t>
      </w:r>
      <w:r w:rsidR="007E308F">
        <w:rPr>
          <w:noProof/>
          <w:lang w:val="en-CA" w:eastAsia="en-CA"/>
        </w:rPr>
        <w:t xml:space="preserve">of </w:t>
      </w:r>
      <w:r w:rsidR="00AD19D5">
        <w:rPr>
          <w:noProof/>
          <w:lang w:val="en-CA" w:eastAsia="en-CA"/>
        </w:rPr>
        <w:t>entires</w:t>
      </w:r>
      <w:r w:rsidR="007E308F">
        <w:rPr>
          <w:noProof/>
          <w:lang w:val="en-CA" w:eastAsia="en-CA"/>
        </w:rPr>
        <w:t xml:space="preserve"> in the table that would be too time consuming </w:t>
      </w:r>
      <w:r>
        <w:rPr>
          <w:noProof/>
          <w:lang w:val="en-CA" w:eastAsia="en-CA"/>
        </w:rPr>
        <w:t xml:space="preserve">to fill out. As a proof of concept, we trained a neural network on the entries in Q value table used in the SARSA learning process. As shown in </w:t>
      </w:r>
      <w:r>
        <w:rPr>
          <w:noProof/>
          <w:lang w:val="en-CA" w:eastAsia="en-CA"/>
        </w:rPr>
        <w:fldChar w:fldCharType="begin"/>
      </w:r>
      <w:r>
        <w:rPr>
          <w:noProof/>
          <w:lang w:val="en-CA" w:eastAsia="en-CA"/>
        </w:rPr>
        <w:instrText xml:space="preserve"> REF _Ref449459510 \h </w:instrText>
      </w:r>
      <w:r>
        <w:rPr>
          <w:noProof/>
          <w:lang w:val="en-CA" w:eastAsia="en-CA"/>
        </w:rPr>
      </w:r>
      <w:r>
        <w:rPr>
          <w:noProof/>
          <w:lang w:val="en-CA" w:eastAsia="en-CA"/>
        </w:rPr>
        <w:fldChar w:fldCharType="separate"/>
      </w:r>
      <w:r w:rsidR="00801841">
        <w:t xml:space="preserve">Figure </w:t>
      </w:r>
      <w:r w:rsidR="00801841">
        <w:rPr>
          <w:noProof/>
        </w:rPr>
        <w:t>43</w:t>
      </w:r>
      <w:r>
        <w:rPr>
          <w:noProof/>
          <w:lang w:val="en-CA" w:eastAsia="en-CA"/>
        </w:rPr>
        <w:fldChar w:fldCharType="end"/>
      </w:r>
      <w:r>
        <w:rPr>
          <w:noProof/>
          <w:lang w:val="en-CA" w:eastAsia="en-CA"/>
        </w:rPr>
        <w:t>, th</w:t>
      </w:r>
      <w:r w:rsidR="007E30C9">
        <w:rPr>
          <w:noProof/>
          <w:lang w:val="en-CA" w:eastAsia="en-CA"/>
        </w:rPr>
        <w:t xml:space="preserve">is test had encouraging results. </w:t>
      </w:r>
      <w:r>
        <w:rPr>
          <w:noProof/>
          <w:lang w:val="en-CA" w:eastAsia="en-CA"/>
        </w:rPr>
        <w:t>Using regression, the neural network was able to replicate the performance of the UAV following the table based method, even showing slight improvement.</w:t>
      </w:r>
    </w:p>
    <w:p w:rsidR="007E308F" w:rsidRDefault="00D05530" w:rsidP="005E255F">
      <w:pPr>
        <w:rPr>
          <w:noProof/>
          <w:lang w:val="en-CA" w:eastAsia="en-CA"/>
        </w:rPr>
      </w:pPr>
      <w:r w:rsidRPr="00A45A5A">
        <w:rPr>
          <w:noProof/>
          <w:lang w:eastAsia="ja-JP"/>
        </w:rPr>
        <w:drawing>
          <wp:anchor distT="0" distB="0" distL="114300" distR="114300" simplePos="0" relativeHeight="251770368" behindDoc="0" locked="0" layoutInCell="1" allowOverlap="1" wp14:anchorId="4EC6BD7D" wp14:editId="39603D20">
            <wp:simplePos x="0" y="0"/>
            <wp:positionH relativeFrom="margin">
              <wp:align>right</wp:align>
            </wp:positionH>
            <wp:positionV relativeFrom="page">
              <wp:posOffset>2130149</wp:posOffset>
            </wp:positionV>
            <wp:extent cx="5943600" cy="2136775"/>
            <wp:effectExtent l="0" t="0" r="0" b="0"/>
            <wp:wrapTopAndBottom/>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5943600" cy="2136775"/>
                    </a:xfrm>
                    <a:prstGeom prst="rect">
                      <a:avLst/>
                    </a:prstGeom>
                  </pic:spPr>
                </pic:pic>
              </a:graphicData>
            </a:graphic>
            <wp14:sizeRelH relativeFrom="margin">
              <wp14:pctWidth>0</wp14:pctWidth>
            </wp14:sizeRelH>
            <wp14:sizeRelV relativeFrom="margin">
              <wp14:pctHeight>0</wp14:pctHeight>
            </wp14:sizeRelV>
          </wp:anchor>
        </w:drawing>
      </w:r>
      <w:r>
        <w:rPr>
          <w:noProof/>
          <w:lang w:eastAsia="ja-JP"/>
        </w:rPr>
        <mc:AlternateContent>
          <mc:Choice Requires="wps">
            <w:drawing>
              <wp:anchor distT="0" distB="0" distL="114300" distR="114300" simplePos="0" relativeHeight="251744768" behindDoc="1" locked="0" layoutInCell="1" allowOverlap="1" wp14:anchorId="529861F8" wp14:editId="3AF35251">
                <wp:simplePos x="0" y="0"/>
                <wp:positionH relativeFrom="margin">
                  <wp:align>center</wp:align>
                </wp:positionH>
                <wp:positionV relativeFrom="paragraph">
                  <wp:posOffset>2684118</wp:posOffset>
                </wp:positionV>
                <wp:extent cx="5761990" cy="635"/>
                <wp:effectExtent l="0" t="0" r="0" b="0"/>
                <wp:wrapTight wrapText="bothSides">
                  <wp:wrapPolygon edited="0">
                    <wp:start x="0" y="0"/>
                    <wp:lineTo x="0" y="20093"/>
                    <wp:lineTo x="21495" y="20093"/>
                    <wp:lineTo x="21495" y="0"/>
                    <wp:lineTo x="0" y="0"/>
                  </wp:wrapPolygon>
                </wp:wrapTight>
                <wp:docPr id="109" name="Text Box 109"/>
                <wp:cNvGraphicFramePr/>
                <a:graphic xmlns:a="http://schemas.openxmlformats.org/drawingml/2006/main">
                  <a:graphicData uri="http://schemas.microsoft.com/office/word/2010/wordprocessingShape">
                    <wps:wsp>
                      <wps:cNvSpPr txBox="1"/>
                      <wps:spPr>
                        <a:xfrm>
                          <a:off x="0" y="0"/>
                          <a:ext cx="5761990" cy="635"/>
                        </a:xfrm>
                        <a:prstGeom prst="rect">
                          <a:avLst/>
                        </a:prstGeom>
                        <a:solidFill>
                          <a:prstClr val="white"/>
                        </a:solidFill>
                        <a:ln>
                          <a:noFill/>
                        </a:ln>
                        <a:effectLst/>
                      </wps:spPr>
                      <wps:txbx>
                        <w:txbxContent>
                          <w:p w:rsidR="00276082" w:rsidRPr="0052650B" w:rsidRDefault="00276082" w:rsidP="005E255F">
                            <w:pPr>
                              <w:pStyle w:val="Caption"/>
                              <w:jc w:val="center"/>
                              <w:rPr>
                                <w:rFonts w:cs="Times New Roman"/>
                                <w:noProof/>
                              </w:rPr>
                            </w:pPr>
                            <w:bookmarkStart w:id="235" w:name="_Ref449459510"/>
                            <w:bookmarkStart w:id="236" w:name="_Toc452907201"/>
                            <w:r>
                              <w:t xml:space="preserve">Figure </w:t>
                            </w:r>
                            <w:fldSimple w:instr=" SEQ Figure \* ARABIC ">
                              <w:r>
                                <w:rPr>
                                  <w:noProof/>
                                </w:rPr>
                                <w:t>43</w:t>
                              </w:r>
                            </w:fldSimple>
                            <w:bookmarkEnd w:id="235"/>
                            <w:r>
                              <w:t>: Neural network successfully trained on Q values table</w:t>
                            </w:r>
                            <w:bookmarkEnd w:id="2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9861F8" id="Text Box 109" o:spid="_x0000_s1044" type="#_x0000_t202" style="position:absolute;margin-left:0;margin-top:211.35pt;width:453.7pt;height:.05pt;z-index:-25157171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" stroked="f">
                <v:textbox style="mso-fit-shape-to-text:t" inset="0,0,0,0">
                  <w:txbxContent>
                    <w:p w:rsidR="00276082" w:rsidRPr="0052650B" w:rsidRDefault="00276082" w:rsidP="005E255F">
                      <w:pPr>
                        <w:pStyle w:val="Caption"/>
                        <w:jc w:val="center"/>
                        <w:rPr>
                          <w:rFonts w:cs="Times New Roman"/>
                          <w:noProof/>
                        </w:rPr>
                      </w:pPr>
                      <w:bookmarkStart w:id="237" w:name="_Ref449459510"/>
                      <w:bookmarkStart w:id="238" w:name="_Toc452907201"/>
                      <w:r>
                        <w:t xml:space="preserve">Figure </w:t>
                      </w:r>
                      <w:fldSimple w:instr=" SEQ Figure \* ARABIC ">
                        <w:r>
                          <w:rPr>
                            <w:noProof/>
                          </w:rPr>
                          <w:t>43</w:t>
                        </w:r>
                      </w:fldSimple>
                      <w:bookmarkEnd w:id="237"/>
                      <w:r>
                        <w:t>: Neural network successfully trained on Q values table</w:t>
                      </w:r>
                      <w:bookmarkEnd w:id="238"/>
                    </w:p>
                  </w:txbxContent>
                </v:textbox>
                <w10:wrap type="tight" anchorx="margin"/>
              </v:shape>
            </w:pict>
          </mc:Fallback>
        </mc:AlternateContent>
      </w:r>
    </w:p>
    <w:p w:rsidR="005E255F" w:rsidRDefault="005E255F" w:rsidP="005E255F"/>
    <w:p w:rsidR="005E255F" w:rsidRDefault="005E255F" w:rsidP="005E255F"/>
    <w:p w:rsidR="005E255F" w:rsidRPr="00AD16C7" w:rsidRDefault="005E255F" w:rsidP="005E255F">
      <w:pPr>
        <w:pStyle w:val="Heading2"/>
      </w:pPr>
      <w:bookmarkStart w:id="239" w:name="_Toc449461742"/>
      <w:bookmarkStart w:id="240" w:name="_Toc452907130"/>
      <w:r>
        <w:t>Function Approximation with Neural Fitted Q</w:t>
      </w:r>
      <w:bookmarkEnd w:id="239"/>
      <w:bookmarkEnd w:id="240"/>
    </w:p>
    <w:p w:rsidR="005E255F" w:rsidRDefault="005E255F" w:rsidP="005E255F">
      <w:r>
        <w:t xml:space="preserve">Encouraged by the ability of a neural network to approximate the Q value table used by the SARSA learner, we next attempted to eliminate the </w:t>
      </w:r>
      <w:r w:rsidR="00447773">
        <w:t>table</w:t>
      </w:r>
      <w:r>
        <w:t xml:space="preserve"> and to store the Q values in a neural network. This</w:t>
      </w:r>
      <w:r w:rsidR="00447773">
        <w:t xml:space="preserve"> method</w:t>
      </w:r>
      <w:r>
        <w:t xml:space="preserve"> is </w:t>
      </w:r>
      <w:r w:rsidR="0008111C">
        <w:t>called “neural fitted Q learning”</w:t>
      </w:r>
      <w:r>
        <w:t xml:space="preserve">. </w:t>
      </w:r>
    </w:p>
    <w:p w:rsidR="005E255F" w:rsidRDefault="005E255F" w:rsidP="005E255F">
      <w:r>
        <w:t xml:space="preserve">PyBrain has a neural fitted Q learner already implemented. Unfortunately, after several weeks of frustration, I </w:t>
      </w:r>
      <w:r w:rsidR="00202786">
        <w:t xml:space="preserve">(David) </w:t>
      </w:r>
      <w:r w:rsidR="00842F4E">
        <w:t>had</w:t>
      </w:r>
      <w:r>
        <w:t xml:space="preserve"> to move on to other ideas, since the Q values only rarely converged to what they should be. One </w:t>
      </w:r>
      <w:r w:rsidR="00842F4E">
        <w:t>difficulty</w:t>
      </w:r>
      <w:r>
        <w:t xml:space="preserve"> was that of modifying the neural network to reflect new Q estimates, while retaining </w:t>
      </w:r>
      <w:r w:rsidR="00574FBA">
        <w:t>older</w:t>
      </w:r>
      <w:r>
        <w:t xml:space="preserve"> learned Q estimates. </w:t>
      </w:r>
      <w:r w:rsidR="00E2157E">
        <w:t>Using the new information as the sole basis for training examples means the neural networks forgets all its old estimates.</w:t>
      </w:r>
      <w:r>
        <w:t xml:space="preserve"> In a</w:t>
      </w:r>
      <w:r w:rsidR="004004D7">
        <w:t>n attempt to fix this problem, we</w:t>
      </w:r>
      <w:r>
        <w:t xml:space="preserve"> trained the network on a combination of new estimates and old estimates, and this noticeably stabilized results. Unfortunately, this perhaps stabilized training results too much, and the learning seemed to proceed at a g</w:t>
      </w:r>
      <w:r w:rsidR="005329B3">
        <w:t>lacial rate, if any learning occurred</w:t>
      </w:r>
      <w:r>
        <w:t xml:space="preserve"> at all.</w:t>
      </w:r>
    </w:p>
    <w:p w:rsidR="00D80670" w:rsidRDefault="00D80670" w:rsidP="005E255F"/>
    <w:p w:rsidR="005E255F" w:rsidRDefault="008C07D5" w:rsidP="005E255F">
      <w:r>
        <w:rPr>
          <w:noProof/>
          <w:lang w:eastAsia="ja-JP"/>
        </w:rPr>
        <w:lastRenderedPageBreak/>
        <mc:AlternateContent>
          <mc:Choice Requires="wps">
            <w:drawing>
              <wp:anchor distT="0" distB="0" distL="114300" distR="114300" simplePos="0" relativeHeight="251745792" behindDoc="0" locked="0" layoutInCell="1" allowOverlap="1" wp14:anchorId="12273827" wp14:editId="05A1FD6C">
                <wp:simplePos x="0" y="0"/>
                <wp:positionH relativeFrom="margin">
                  <wp:align>center</wp:align>
                </wp:positionH>
                <wp:positionV relativeFrom="paragraph">
                  <wp:posOffset>2910840</wp:posOffset>
                </wp:positionV>
                <wp:extent cx="3943350" cy="635"/>
                <wp:effectExtent l="0" t="0" r="0" b="0"/>
                <wp:wrapTopAndBottom/>
                <wp:docPr id="110" name="Text Box 110"/>
                <wp:cNvGraphicFramePr/>
                <a:graphic xmlns:a="http://schemas.openxmlformats.org/drawingml/2006/main">
                  <a:graphicData uri="http://schemas.microsoft.com/office/word/2010/wordprocessingShape">
                    <wps:wsp>
                      <wps:cNvSpPr txBox="1"/>
                      <wps:spPr>
                        <a:xfrm>
                          <a:off x="0" y="0"/>
                          <a:ext cx="3943350" cy="635"/>
                        </a:xfrm>
                        <a:prstGeom prst="rect">
                          <a:avLst/>
                        </a:prstGeom>
                        <a:solidFill>
                          <a:prstClr val="white"/>
                        </a:solidFill>
                        <a:ln>
                          <a:noFill/>
                        </a:ln>
                        <a:effectLst/>
                      </wps:spPr>
                      <wps:txbx>
                        <w:txbxContent>
                          <w:p w:rsidR="00276082" w:rsidRPr="00CA5F26" w:rsidRDefault="00276082" w:rsidP="00326207">
                            <w:pPr>
                              <w:pStyle w:val="Caption"/>
                              <w:jc w:val="center"/>
                              <w:rPr>
                                <w:rFonts w:cs="Times New Roman"/>
                                <w:noProof/>
                              </w:rPr>
                            </w:pPr>
                            <w:bookmarkStart w:id="241" w:name="_Ref449460263"/>
                            <w:bookmarkStart w:id="242" w:name="_Toc452907202"/>
                            <w:r>
                              <w:t xml:space="preserve">Figure </w:t>
                            </w:r>
                            <w:fldSimple w:instr=" SEQ Figure \* ARABIC ">
                              <w:r>
                                <w:rPr>
                                  <w:noProof/>
                                </w:rPr>
                                <w:t>44</w:t>
                              </w:r>
                            </w:fldSimple>
                            <w:bookmarkEnd w:id="241"/>
                            <w:r>
                              <w:t>: Baffling neural fitted Q learning simulation results</w:t>
                            </w:r>
                            <w:bookmarkEnd w:id="2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2273827" id="Text Box 110" o:spid="_x0000_s1045" type="#_x0000_t202" style="position:absolute;margin-left:0;margin-top:229.2pt;width:310.5pt;height:.05pt;z-index:25174579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" stroked="f">
                <v:textbox style="mso-fit-shape-to-text:t" inset="0,0,0,0">
                  <w:txbxContent>
                    <w:p w:rsidR="00276082" w:rsidRPr="00CA5F26" w:rsidRDefault="00276082" w:rsidP="00326207">
                      <w:pPr>
                        <w:pStyle w:val="Caption"/>
                        <w:jc w:val="center"/>
                        <w:rPr>
                          <w:rFonts w:cs="Times New Roman"/>
                          <w:noProof/>
                        </w:rPr>
                      </w:pPr>
                      <w:bookmarkStart w:id="243" w:name="_Ref449460263"/>
                      <w:bookmarkStart w:id="244" w:name="_Toc452907202"/>
                      <w:r>
                        <w:t xml:space="preserve">Figure </w:t>
                      </w:r>
                      <w:fldSimple w:instr=" SEQ Figure \* ARABIC ">
                        <w:r>
                          <w:rPr>
                            <w:noProof/>
                          </w:rPr>
                          <w:t>44</w:t>
                        </w:r>
                      </w:fldSimple>
                      <w:bookmarkEnd w:id="243"/>
                      <w:r>
                        <w:t>: Baffling neural fitted Q learning simulation results</w:t>
                      </w:r>
                      <w:bookmarkEnd w:id="244"/>
                    </w:p>
                  </w:txbxContent>
                </v:textbox>
                <w10:wrap type="topAndBottom" anchorx="margin"/>
              </v:shape>
            </w:pict>
          </mc:Fallback>
        </mc:AlternateContent>
      </w:r>
      <w:r>
        <w:rPr>
          <w:noProof/>
          <w:lang w:eastAsia="ja-JP"/>
        </w:rPr>
        <w:drawing>
          <wp:anchor distT="0" distB="0" distL="114300" distR="114300" simplePos="0" relativeHeight="251706880" behindDoc="1" locked="0" layoutInCell="1" allowOverlap="1" wp14:anchorId="68B9CD93" wp14:editId="3B106089">
            <wp:simplePos x="0" y="0"/>
            <wp:positionH relativeFrom="margin">
              <wp:posOffset>0</wp:posOffset>
            </wp:positionH>
            <wp:positionV relativeFrom="page">
              <wp:posOffset>1083310</wp:posOffset>
            </wp:positionV>
            <wp:extent cx="2959100" cy="2280285"/>
            <wp:effectExtent l="0" t="0" r="0" b="5715"/>
            <wp:wrapTopAndBottom/>
            <wp:docPr id="70" name="Picture 70" descr="https://lh6.googleusercontent.com/rXeoE0B2d2oLt4VKyAw0npiAoH5Fw-zjTzRo4UuKXJwLL69eN05JDTHaSPzyV-MkZ2hJ6_MFOL8B3BigaVpuIMgOub7hWC77KtBnmrIpRIV40fyOTMFpDis-IEpVtfXJwwVnWTIus-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lh6.googleusercontent.com/rXeoE0B2d2oLt4VKyAw0npiAoH5Fw-zjTzRo4UuKXJwLL69eN05JDTHaSPzyV-MkZ2hJ6_MFOL8B3BigaVpuIMgOub7hWC77KtBnmrIpRIV40fyOTMFpDis-IEpVtfXJwwVnWTIus-M"/>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959100" cy="228028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ja-JP"/>
        </w:rPr>
        <w:drawing>
          <wp:anchor distT="0" distB="0" distL="114300" distR="114300" simplePos="0" relativeHeight="251707904" behindDoc="1" locked="0" layoutInCell="1" allowOverlap="1" wp14:anchorId="7E544354" wp14:editId="01A7EC60">
            <wp:simplePos x="0" y="0"/>
            <wp:positionH relativeFrom="margin">
              <wp:posOffset>2952750</wp:posOffset>
            </wp:positionH>
            <wp:positionV relativeFrom="page">
              <wp:posOffset>1083576</wp:posOffset>
            </wp:positionV>
            <wp:extent cx="2988310" cy="2282825"/>
            <wp:effectExtent l="0" t="0" r="2540" b="3175"/>
            <wp:wrapTopAndBottom/>
            <wp:docPr id="69" name="Picture 69" descr="https://lh5.googleusercontent.com/Q75FlXi9LQqSqqbjhSmlJV0F5bY-Wluya06V_8wojG0Qn1libA7VCsjI9U46f0-JnZ4ZClMisriC0NV8OJmMnoMAjwInm2YNVT3tYzXWgkN_71ZcfRNhBsJzgSfcSudxAD7crn5-uX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lh5.googleusercontent.com/Q75FlXi9LQqSqqbjhSmlJV0F5bY-Wluya06V_8wojG0Qn1libA7VCsjI9U46f0-JnZ4ZClMisriC0NV8OJmMnoMAjwInm2YNVT3tYzXWgkN_71ZcfRNhBsJzgSfcSudxAD7crn5-uX0"/>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988310" cy="22828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E255F">
        <w:fldChar w:fldCharType="begin"/>
      </w:r>
      <w:r w:rsidR="005E255F">
        <w:instrText xml:space="preserve"> REF _Ref449460263 \h </w:instrText>
      </w:r>
      <w:r w:rsidR="005E255F">
        <w:fldChar w:fldCharType="separate"/>
      </w:r>
      <w:r w:rsidR="00801841">
        <w:t xml:space="preserve">Figure </w:t>
      </w:r>
      <w:r w:rsidR="00801841">
        <w:rPr>
          <w:noProof/>
        </w:rPr>
        <w:t>44</w:t>
      </w:r>
      <w:r w:rsidR="005E255F">
        <w:fldChar w:fldCharType="end"/>
      </w:r>
      <w:r w:rsidR="005E255F">
        <w:t xml:space="preserve"> shows a couple of the baffling simulation</w:t>
      </w:r>
      <w:r w:rsidR="0024633F">
        <w:t xml:space="preserve"> results we</w:t>
      </w:r>
      <w:r w:rsidR="005E255F">
        <w:t xml:space="preserve"> encountered while debug</w:t>
      </w:r>
      <w:r w:rsidR="0043571A">
        <w:t>ging</w:t>
      </w:r>
      <w:r w:rsidR="005E255F">
        <w:t xml:space="preserve"> the neural fitted Q learning algorithm:</w:t>
      </w:r>
    </w:p>
    <w:p w:rsidR="00160606" w:rsidRDefault="00160606" w:rsidP="005E255F"/>
    <w:p w:rsidR="007831EB" w:rsidRDefault="005E255F" w:rsidP="005E255F">
      <w:r>
        <w:t>After consulting with a number of professors and tryi</w:t>
      </w:r>
      <w:r w:rsidR="007831EB">
        <w:t>ng a number of possible fixes, we</w:t>
      </w:r>
      <w:r>
        <w:t xml:space="preserve"> decided we needed to move on to a different method. While another method</w:t>
      </w:r>
      <w:r w:rsidR="00160606">
        <w:t xml:space="preserve"> based on dynamic programming </w:t>
      </w:r>
      <w:r>
        <w:t>did end up working better</w:t>
      </w:r>
      <w:r w:rsidR="00160606">
        <w:t xml:space="preserve"> (as discussed </w:t>
      </w:r>
      <w:r w:rsidR="00BB01C6">
        <w:t>later in this report</w:t>
      </w:r>
      <w:r w:rsidR="00160606">
        <w:t>)</w:t>
      </w:r>
      <w:r>
        <w:t xml:space="preserve">, </w:t>
      </w:r>
      <w:r w:rsidR="007831EB">
        <w:t xml:space="preserve">we should note </w:t>
      </w:r>
      <w:r>
        <w:t>there are a c</w:t>
      </w:r>
      <w:r w:rsidR="007831EB">
        <w:t>ouple advantages of this method.</w:t>
      </w:r>
    </w:p>
    <w:p w:rsidR="005E255F" w:rsidRDefault="005E255F" w:rsidP="005E255F">
      <w:r>
        <w:t xml:space="preserve">The first advantage is that </w:t>
      </w:r>
      <w:r w:rsidR="007831EB">
        <w:t>the</w:t>
      </w:r>
      <w:r>
        <w:t xml:space="preserve"> neural fitted Q method is model free. </w:t>
      </w:r>
      <w:r w:rsidR="007831EB">
        <w:t>That is, it does not</w:t>
      </w:r>
      <w:r>
        <w:t xml:space="preserve"> require a model of what the thermal looks like or how the UAV interacts with the thermal. By contrast, dynamic programming does require such a model.</w:t>
      </w:r>
    </w:p>
    <w:p w:rsidR="005E255F" w:rsidRDefault="005E255F" w:rsidP="005E255F">
      <w:r>
        <w:t>The second advantage is that this method does not involve iteration over many states and actions (as is required by dynamic programming), and the training is focused on relevant state-action pairs</w:t>
      </w:r>
      <w:r w:rsidR="00DD1061">
        <w:t xml:space="preserve"> (since these are encountered during environmental interactions).</w:t>
      </w:r>
      <w:r>
        <w:t xml:space="preserve"> For these reasons, this method seems likely to scale up reasonably well</w:t>
      </w:r>
      <w:r w:rsidR="00833EBB">
        <w:t>.</w:t>
      </w:r>
    </w:p>
    <w:p w:rsidR="005E255F" w:rsidRDefault="005E255F" w:rsidP="005E255F">
      <w:pPr>
        <w:pStyle w:val="Heading2"/>
      </w:pPr>
      <w:bookmarkStart w:id="245" w:name="_Toc449461743"/>
      <w:bookmarkStart w:id="246" w:name="_Toc452907131"/>
      <w:r>
        <w:t>Dynamic Programming with Function Approximation</w:t>
      </w:r>
      <w:bookmarkEnd w:id="245"/>
      <w:bookmarkEnd w:id="246"/>
    </w:p>
    <w:p w:rsidR="005E255F" w:rsidRDefault="00A95CF3" w:rsidP="005E255F">
      <w:r>
        <w:t>We were</w:t>
      </w:r>
      <w:r w:rsidR="005E255F">
        <w:t xml:space="preserve"> unable to get neural fitted Q to work properly, despite much debugging. A new method was required. Since the problems seemed to be arising from function approximation, I</w:t>
      </w:r>
      <w:r>
        <w:t xml:space="preserve"> (David)</w:t>
      </w:r>
      <w:r w:rsidR="005E255F">
        <w:t xml:space="preserve"> decided to skim through </w:t>
      </w:r>
      <w:r w:rsidR="005E255F" w:rsidRPr="00CE4B4C">
        <w:rPr>
          <w:i/>
        </w:rPr>
        <w:t>Reinforcement Learning and Dynamic Programmi</w:t>
      </w:r>
      <w:r w:rsidR="00CE4B4C" w:rsidRPr="00CE4B4C">
        <w:rPr>
          <w:i/>
        </w:rPr>
        <w:t>ng Using Function Approximation</w:t>
      </w:r>
      <w:r w:rsidR="00187F7F">
        <w:t xml:space="preserve"> by Busoniu, Babuska, Schutter, and Ernst</w:t>
      </w:r>
      <w:r w:rsidR="005E255F">
        <w:t xml:space="preserve">. </w:t>
      </w:r>
    </w:p>
    <w:p w:rsidR="005E255F" w:rsidRDefault="00CF5724" w:rsidP="005E255F">
      <w:r>
        <w:t>From this book, we</w:t>
      </w:r>
      <w:r w:rsidR="005E255F">
        <w:t xml:space="preserve"> got the idea to </w:t>
      </w:r>
      <w:r w:rsidR="00187F7F">
        <w:t>combine</w:t>
      </w:r>
      <w:r w:rsidR="005E255F">
        <w:t xml:space="preserve"> dynamic programming with function approximation. Originally, </w:t>
      </w:r>
      <w:r>
        <w:t>we</w:t>
      </w:r>
      <w:r w:rsidR="005E255F">
        <w:t xml:space="preserve"> had considered dynamic programming impractical, because </w:t>
      </w:r>
      <w:r>
        <w:t>we</w:t>
      </w:r>
      <w:r w:rsidR="005E255F">
        <w:t xml:space="preserve"> </w:t>
      </w:r>
      <w:r>
        <w:t>were</w:t>
      </w:r>
      <w:r w:rsidR="005E255F">
        <w:t xml:space="preserve"> under the impression</w:t>
      </w:r>
      <w:r w:rsidR="000A7E9E">
        <w:t xml:space="preserve"> that</w:t>
      </w:r>
      <w:r w:rsidR="005E255F">
        <w:t xml:space="preserve"> it </w:t>
      </w:r>
      <w:r w:rsidR="00703731">
        <w:t xml:space="preserve">necessarily </w:t>
      </w:r>
      <w:r w:rsidR="005E255F">
        <w:t xml:space="preserve">involved storing value estimates and policy estimates for each state. However, it </w:t>
      </w:r>
      <w:r w:rsidR="000A7E9E">
        <w:t>dynamic programming can</w:t>
      </w:r>
      <w:r w:rsidR="005E255F">
        <w:t xml:space="preserve"> also be done using function approximation.</w:t>
      </w:r>
    </w:p>
    <w:p w:rsidR="005E255F" w:rsidRDefault="005E255F" w:rsidP="005E255F">
      <w:r>
        <w:lastRenderedPageBreak/>
        <w:t xml:space="preserve">Recall that dynamic programming involves </w:t>
      </w:r>
      <w:r w:rsidR="00AA60ED">
        <w:t xml:space="preserve">developing </w:t>
      </w:r>
      <w:r>
        <w:t xml:space="preserve">a value function and a policy. The value function estimates how good it is to be in a state, while the policy tells the learning agent how to move from state to state. Using neural networks, we can use function approximation to </w:t>
      </w:r>
      <w:r w:rsidR="00A529B6">
        <w:t>store</w:t>
      </w:r>
      <w:r>
        <w:t xml:space="preserve"> both the value function and the policy.</w:t>
      </w:r>
    </w:p>
    <w:p w:rsidR="005E255F" w:rsidRDefault="005E255F" w:rsidP="005E255F">
      <w:r>
        <w:t>If we are using neural networks</w:t>
      </w:r>
      <w:r w:rsidR="00CF77D4">
        <w:t xml:space="preserve"> for dynamic programming</w:t>
      </w:r>
      <w:r>
        <w:t>,</w:t>
      </w:r>
      <w:r w:rsidR="00CF77D4">
        <w:t xml:space="preserve"> we need to determine what we will use for training </w:t>
      </w:r>
      <w:r w:rsidR="000D0AED">
        <w:t>examples</w:t>
      </w:r>
      <w:r w:rsidR="00CF77D4">
        <w:t>.</w:t>
      </w:r>
      <w:r>
        <w:t xml:space="preserve"> We decided to select a few states evenly spac</w:t>
      </w:r>
      <w:r w:rsidR="00F405DA">
        <w:t>ed throughout the state space, and we</w:t>
      </w:r>
      <w:r>
        <w:t xml:space="preserve"> refer to these states as the “training states”. At these training states, the value estimates are updated as per normal. Every learning iteration, the updated value estimates at these </w:t>
      </w:r>
      <w:r w:rsidR="00664ECD">
        <w:t>training</w:t>
      </w:r>
      <w:r>
        <w:t xml:space="preserve"> states are used as training examples for the neural network, which then saves the updated value estimates. Due to the continuous nature of neural networks, the value network can also give value estimates at all other points in the state space.</w:t>
      </w:r>
    </w:p>
    <w:p w:rsidR="005E255F" w:rsidRDefault="00EB405D" w:rsidP="005E255F">
      <w:r>
        <w:rPr>
          <w:noProof/>
          <w:lang w:eastAsia="ja-JP"/>
        </w:rPr>
        <w:drawing>
          <wp:anchor distT="0" distB="0" distL="114300" distR="114300" simplePos="0" relativeHeight="251708928" behindDoc="1" locked="0" layoutInCell="1" allowOverlap="1" wp14:anchorId="62B1069A" wp14:editId="3C573064">
            <wp:simplePos x="0" y="0"/>
            <wp:positionH relativeFrom="margin">
              <wp:align>right</wp:align>
            </wp:positionH>
            <wp:positionV relativeFrom="paragraph">
              <wp:posOffset>65405</wp:posOffset>
            </wp:positionV>
            <wp:extent cx="3126105" cy="2887980"/>
            <wp:effectExtent l="0" t="0" r="0" b="7620"/>
            <wp:wrapTight wrapText="bothSides">
              <wp:wrapPolygon edited="0">
                <wp:start x="0" y="0"/>
                <wp:lineTo x="0" y="21515"/>
                <wp:lineTo x="21455" y="21515"/>
                <wp:lineTo x="21455" y="0"/>
                <wp:lineTo x="0" y="0"/>
              </wp:wrapPolygon>
            </wp:wrapTight>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3126105" cy="2887980"/>
                    </a:xfrm>
                    <a:prstGeom prst="rect">
                      <a:avLst/>
                    </a:prstGeom>
                  </pic:spPr>
                </pic:pic>
              </a:graphicData>
            </a:graphic>
            <wp14:sizeRelH relativeFrom="margin">
              <wp14:pctWidth>0</wp14:pctWidth>
            </wp14:sizeRelH>
            <wp14:sizeRelV relativeFrom="margin">
              <wp14:pctHeight>0</wp14:pctHeight>
            </wp14:sizeRelV>
          </wp:anchor>
        </w:drawing>
      </w:r>
      <w:r w:rsidR="00682C21">
        <w:t>We a</w:t>
      </w:r>
      <w:r w:rsidR="005E255F">
        <w:t xml:space="preserve">lso </w:t>
      </w:r>
      <w:r w:rsidR="00682C21">
        <w:t>train a policy network on every learning iteration</w:t>
      </w:r>
      <w:r w:rsidR="005E255F">
        <w:t xml:space="preserve">. </w:t>
      </w:r>
      <w:r w:rsidR="00310913">
        <w:t>For</w:t>
      </w:r>
      <w:r w:rsidR="00AD0D31">
        <w:t xml:space="preserve"> </w:t>
      </w:r>
      <w:r w:rsidR="005E255F">
        <w:t>training examples</w:t>
      </w:r>
      <w:r w:rsidR="00AD0D31">
        <w:t>,</w:t>
      </w:r>
      <w:r w:rsidR="005E255F">
        <w:t xml:space="preserve"> we use the greedy actions at the training states. Due to the continuous nature of neural networks, the policy network can</w:t>
      </w:r>
      <w:r w:rsidR="0015736D">
        <w:t xml:space="preserve"> interpolate</w:t>
      </w:r>
      <w:r w:rsidR="005E255F">
        <w:t xml:space="preserve"> </w:t>
      </w:r>
      <w:r w:rsidR="002B0AA1">
        <w:t xml:space="preserve">and </w:t>
      </w:r>
      <w:r w:rsidR="005E255F">
        <w:t>provide a suggested action at every point in the state space.</w:t>
      </w:r>
    </w:p>
    <w:p w:rsidR="005E255F" w:rsidRDefault="005E255F" w:rsidP="005E255F">
      <w:r>
        <w:t>Just as in regular dynamic programming, the value function and the policy update each other, as is illustrated in</w:t>
      </w:r>
      <w:r w:rsidRPr="00E54B6A">
        <w:t xml:space="preserve"> </w:t>
      </w:r>
      <w:r>
        <w:fldChar w:fldCharType="begin"/>
      </w:r>
      <w:r>
        <w:instrText xml:space="preserve"> REF _Ref449462891 \h </w:instrText>
      </w:r>
      <w:r>
        <w:fldChar w:fldCharType="separate"/>
      </w:r>
      <w:r w:rsidR="00801841">
        <w:t xml:space="preserve">Figure </w:t>
      </w:r>
      <w:r w:rsidR="00801841">
        <w:rPr>
          <w:noProof/>
        </w:rPr>
        <w:t>45</w:t>
      </w:r>
      <w:r>
        <w:fldChar w:fldCharType="end"/>
      </w:r>
      <w:r>
        <w:t>.</w:t>
      </w:r>
    </w:p>
    <w:p w:rsidR="005E255F" w:rsidRDefault="00A95CF3" w:rsidP="005E255F">
      <w:r>
        <w:rPr>
          <w:noProof/>
          <w:lang w:eastAsia="ja-JP"/>
        </w:rPr>
        <mc:AlternateContent>
          <mc:Choice Requires="wps">
            <w:drawing>
              <wp:anchor distT="0" distB="0" distL="114300" distR="114300" simplePos="0" relativeHeight="251750912" behindDoc="1" locked="0" layoutInCell="1" allowOverlap="1" wp14:anchorId="3A23887D" wp14:editId="0037F89C">
                <wp:simplePos x="0" y="0"/>
                <wp:positionH relativeFrom="margin">
                  <wp:align>right</wp:align>
                </wp:positionH>
                <wp:positionV relativeFrom="paragraph">
                  <wp:posOffset>1137920</wp:posOffset>
                </wp:positionV>
                <wp:extent cx="3126105" cy="635"/>
                <wp:effectExtent l="0" t="0" r="0" b="0"/>
                <wp:wrapTight wrapText="bothSides">
                  <wp:wrapPolygon edited="0">
                    <wp:start x="0" y="0"/>
                    <wp:lineTo x="0" y="20455"/>
                    <wp:lineTo x="21455" y="20455"/>
                    <wp:lineTo x="21455" y="0"/>
                    <wp:lineTo x="0" y="0"/>
                  </wp:wrapPolygon>
                </wp:wrapTight>
                <wp:docPr id="114" name="Text Box 114"/>
                <wp:cNvGraphicFramePr/>
                <a:graphic xmlns:a="http://schemas.openxmlformats.org/drawingml/2006/main">
                  <a:graphicData uri="http://schemas.microsoft.com/office/word/2010/wordprocessingShape">
                    <wps:wsp>
                      <wps:cNvSpPr txBox="1"/>
                      <wps:spPr>
                        <a:xfrm>
                          <a:off x="0" y="0"/>
                          <a:ext cx="3126105" cy="635"/>
                        </a:xfrm>
                        <a:prstGeom prst="rect">
                          <a:avLst/>
                        </a:prstGeom>
                        <a:solidFill>
                          <a:prstClr val="white"/>
                        </a:solidFill>
                        <a:ln>
                          <a:noFill/>
                        </a:ln>
                        <a:effectLst/>
                      </wps:spPr>
                      <wps:txbx>
                        <w:txbxContent>
                          <w:p w:rsidR="00276082" w:rsidRPr="00517EE3" w:rsidRDefault="00276082" w:rsidP="00AA60ED">
                            <w:pPr>
                              <w:pStyle w:val="Caption"/>
                              <w:jc w:val="center"/>
                              <w:rPr>
                                <w:rFonts w:cs="Times New Roman"/>
                                <w:noProof/>
                              </w:rPr>
                            </w:pPr>
                            <w:bookmarkStart w:id="247" w:name="_Ref449462891"/>
                            <w:bookmarkStart w:id="248" w:name="_Toc452907203"/>
                            <w:r>
                              <w:t xml:space="preserve">Figure </w:t>
                            </w:r>
                            <w:fldSimple w:instr=" SEQ Figure \* ARABIC ">
                              <w:r>
                                <w:rPr>
                                  <w:noProof/>
                                </w:rPr>
                                <w:t>45</w:t>
                              </w:r>
                            </w:fldSimple>
                            <w:bookmarkEnd w:id="247"/>
                            <w:r>
                              <w:t>: The value network and policy network update each other</w:t>
                            </w:r>
                            <w:bookmarkEnd w:id="2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23887D" id="Text Box 114" o:spid="_x0000_s1046" type="#_x0000_t202" style="position:absolute;margin-left:194.95pt;margin-top:89.6pt;width:246.15pt;height:.05pt;z-index:-25156556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" stroked="f">
                <v:textbox style="mso-fit-shape-to-text:t" inset="0,0,0,0">
                  <w:txbxContent>
                    <w:p w:rsidR="00276082" w:rsidRPr="00517EE3" w:rsidRDefault="00276082" w:rsidP="00AA60ED">
                      <w:pPr>
                        <w:pStyle w:val="Caption"/>
                        <w:jc w:val="center"/>
                        <w:rPr>
                          <w:rFonts w:cs="Times New Roman"/>
                          <w:noProof/>
                        </w:rPr>
                      </w:pPr>
                      <w:bookmarkStart w:id="249" w:name="_Ref449462891"/>
                      <w:bookmarkStart w:id="250" w:name="_Toc452907203"/>
                      <w:r>
                        <w:t xml:space="preserve">Figure </w:t>
                      </w:r>
                      <w:fldSimple w:instr=" SEQ Figure \* ARABIC ">
                        <w:r>
                          <w:rPr>
                            <w:noProof/>
                          </w:rPr>
                          <w:t>45</w:t>
                        </w:r>
                      </w:fldSimple>
                      <w:bookmarkEnd w:id="249"/>
                      <w:r>
                        <w:t>: The value network and policy network update each other</w:t>
                      </w:r>
                      <w:bookmarkEnd w:id="250"/>
                    </w:p>
                  </w:txbxContent>
                </v:textbox>
                <w10:wrap type="tight" anchorx="margin"/>
              </v:shape>
            </w:pict>
          </mc:Fallback>
        </mc:AlternateContent>
      </w:r>
      <w:r w:rsidR="005E255F">
        <w:t xml:space="preserve">An advantage of this method is that it uses any model information we have available (recall that dynamic programming requires a full model of the system). This is also the disadvantage of this </w:t>
      </w:r>
      <w:r w:rsidR="00301B6F">
        <w:t>method</w:t>
      </w:r>
      <w:r w:rsidR="005E255F">
        <w:t>. If the model of th</w:t>
      </w:r>
      <w:r w:rsidR="00EB405D">
        <w:t>e system estimated by Gaussian p</w:t>
      </w:r>
      <w:r w:rsidR="005E255F">
        <w:t xml:space="preserve">rocess </w:t>
      </w:r>
      <w:r w:rsidR="00EB405D">
        <w:t>r</w:t>
      </w:r>
      <w:r w:rsidR="005E255F">
        <w:t>egression is not very accurate, then this fundamentally limits the ability of this learning algorithm. Neural fitted Q (discussed earlier) would not have this limitation.</w:t>
      </w:r>
    </w:p>
    <w:p w:rsidR="00EB405D" w:rsidRDefault="00EB405D" w:rsidP="005E255F"/>
    <w:p w:rsidR="00EB405D" w:rsidRDefault="00EB405D" w:rsidP="005E255F"/>
    <w:p w:rsidR="00EB405D" w:rsidRDefault="00EB405D" w:rsidP="005E255F"/>
    <w:p w:rsidR="00EB405D" w:rsidRDefault="00EB405D" w:rsidP="005E255F"/>
    <w:p w:rsidR="00EB405D" w:rsidRDefault="00EB405D" w:rsidP="005E255F"/>
    <w:p w:rsidR="00EB405D" w:rsidRDefault="00EB405D" w:rsidP="005E255F"/>
    <w:p w:rsidR="005E255F" w:rsidRDefault="00096C4F" w:rsidP="005E255F">
      <w:r w:rsidRPr="00096C4F">
        <w:rPr>
          <w:noProof/>
          <w:lang w:eastAsia="ja-JP"/>
        </w:rPr>
        <w:lastRenderedPageBreak/>
        <w:drawing>
          <wp:anchor distT="0" distB="0" distL="114300" distR="114300" simplePos="0" relativeHeight="251771392" behindDoc="1" locked="0" layoutInCell="1" allowOverlap="1" wp14:anchorId="75CEAFDB" wp14:editId="153D6942">
            <wp:simplePos x="0" y="0"/>
            <wp:positionH relativeFrom="margin">
              <wp:align>right</wp:align>
            </wp:positionH>
            <wp:positionV relativeFrom="page">
              <wp:posOffset>1264817</wp:posOffset>
            </wp:positionV>
            <wp:extent cx="5943600" cy="3322320"/>
            <wp:effectExtent l="0" t="0" r="0" b="0"/>
            <wp:wrapTight wrapText="bothSides">
              <wp:wrapPolygon edited="0">
                <wp:start x="0" y="0"/>
                <wp:lineTo x="0" y="21427"/>
                <wp:lineTo x="21531" y="21427"/>
                <wp:lineTo x="21531" y="0"/>
                <wp:lineTo x="0" y="0"/>
              </wp:wrapPolygon>
            </wp:wrapTight>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5943600" cy="3322320"/>
                    </a:xfrm>
                    <a:prstGeom prst="rect">
                      <a:avLst/>
                    </a:prstGeom>
                  </pic:spPr>
                </pic:pic>
              </a:graphicData>
            </a:graphic>
          </wp:anchor>
        </w:drawing>
      </w:r>
      <w:r w:rsidR="007E1835">
        <w:rPr>
          <w:noProof/>
          <w:lang w:eastAsia="ja-JP"/>
        </w:rPr>
        <mc:AlternateContent>
          <mc:Choice Requires="wps">
            <w:drawing>
              <wp:anchor distT="0" distB="0" distL="114300" distR="114300" simplePos="0" relativeHeight="251752960" behindDoc="1" locked="0" layoutInCell="1" allowOverlap="1" wp14:anchorId="6FFBD6D3" wp14:editId="2B6D524B">
                <wp:simplePos x="0" y="0"/>
                <wp:positionH relativeFrom="margin">
                  <wp:align>center</wp:align>
                </wp:positionH>
                <wp:positionV relativeFrom="page">
                  <wp:posOffset>4640472</wp:posOffset>
                </wp:positionV>
                <wp:extent cx="6523355" cy="327660"/>
                <wp:effectExtent l="0" t="0" r="0" b="0"/>
                <wp:wrapTight wrapText="bothSides">
                  <wp:wrapPolygon edited="0">
                    <wp:start x="0" y="0"/>
                    <wp:lineTo x="0" y="20093"/>
                    <wp:lineTo x="21510" y="20093"/>
                    <wp:lineTo x="21510" y="0"/>
                    <wp:lineTo x="0" y="0"/>
                  </wp:wrapPolygon>
                </wp:wrapTight>
                <wp:docPr id="117" name="Text Box 117"/>
                <wp:cNvGraphicFramePr/>
                <a:graphic xmlns:a="http://schemas.openxmlformats.org/drawingml/2006/main">
                  <a:graphicData uri="http://schemas.microsoft.com/office/word/2010/wordprocessingShape">
                    <wps:wsp>
                      <wps:cNvSpPr txBox="1"/>
                      <wps:spPr>
                        <a:xfrm>
                          <a:off x="0" y="0"/>
                          <a:ext cx="6523355" cy="327660"/>
                        </a:xfrm>
                        <a:prstGeom prst="rect">
                          <a:avLst/>
                        </a:prstGeom>
                        <a:solidFill>
                          <a:prstClr val="white"/>
                        </a:solidFill>
                        <a:ln>
                          <a:noFill/>
                        </a:ln>
                        <a:effectLst/>
                      </wps:spPr>
                      <wps:txbx>
                        <w:txbxContent>
                          <w:p w:rsidR="00276082" w:rsidRPr="00FB307F" w:rsidRDefault="00276082" w:rsidP="005E255F">
                            <w:pPr>
                              <w:pStyle w:val="Caption"/>
                              <w:jc w:val="center"/>
                              <w:rPr>
                                <w:rFonts w:cs="Times New Roman"/>
                              </w:rPr>
                            </w:pPr>
                            <w:bookmarkStart w:id="251" w:name="_Ref449462919"/>
                            <w:bookmarkStart w:id="252" w:name="_Toc452907204"/>
                            <w:r>
                              <w:t xml:space="preserve">Figure </w:t>
                            </w:r>
                            <w:fldSimple w:instr=" SEQ Figure \* ARABIC ">
                              <w:r>
                                <w:rPr>
                                  <w:noProof/>
                                </w:rPr>
                                <w:t>46</w:t>
                              </w:r>
                            </w:fldSimple>
                            <w:bookmarkEnd w:id="251"/>
                            <w:r>
                              <w:t>: Policy network not training properly</w:t>
                            </w:r>
                            <w:bookmarkEnd w:id="2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FBD6D3" id="Text Box 117" o:spid="_x0000_s1047" type="#_x0000_t202" style="position:absolute;margin-left:0;margin-top:365.4pt;width:513.65pt;height:25.8pt;z-index:-251563520;visibility:visible;mso-wrap-style:square;mso-wrap-distance-left:9pt;mso-wrap-distance-top:0;mso-wrap-distance-right:9pt;mso-wrap-distance-bottom:0;mso-position-horizontal:center;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" stroked="f">
                <v:textbox style="mso-fit-shape-to-text:t" inset="0,0,0,0">
                  <w:txbxContent>
                    <w:p w:rsidR="00276082" w:rsidRPr="00FB307F" w:rsidRDefault="00276082" w:rsidP="005E255F">
                      <w:pPr>
                        <w:pStyle w:val="Caption"/>
                        <w:jc w:val="center"/>
                        <w:rPr>
                          <w:rFonts w:cs="Times New Roman"/>
                        </w:rPr>
                      </w:pPr>
                      <w:bookmarkStart w:id="253" w:name="_Ref449462919"/>
                      <w:bookmarkStart w:id="254" w:name="_Toc452907204"/>
                      <w:r>
                        <w:t xml:space="preserve">Figure </w:t>
                      </w:r>
                      <w:fldSimple w:instr=" SEQ Figure \* ARABIC ">
                        <w:r>
                          <w:rPr>
                            <w:noProof/>
                          </w:rPr>
                          <w:t>46</w:t>
                        </w:r>
                      </w:fldSimple>
                      <w:bookmarkEnd w:id="253"/>
                      <w:r>
                        <w:t>: Policy network not training properly</w:t>
                      </w:r>
                      <w:bookmarkEnd w:id="254"/>
                    </w:p>
                  </w:txbxContent>
                </v:textbox>
                <w10:wrap type="tight" anchorx="margin" anchory="page"/>
              </v:shape>
            </w:pict>
          </mc:Fallback>
        </mc:AlternateContent>
      </w:r>
      <w:r w:rsidR="005A6E27">
        <w:t>While debugging this method, w</w:t>
      </w:r>
      <w:r w:rsidR="005E255F">
        <w:t xml:space="preserve">e </w:t>
      </w:r>
      <w:r w:rsidR="005A6E27">
        <w:t xml:space="preserve">found that </w:t>
      </w:r>
      <w:r w:rsidR="005E255F">
        <w:t xml:space="preserve">the value network </w:t>
      </w:r>
      <w:r w:rsidR="00EB405D">
        <w:t>trained</w:t>
      </w:r>
      <w:r w:rsidR="005E255F">
        <w:t xml:space="preserve"> correctly, but the policy network </w:t>
      </w:r>
      <w:r w:rsidR="00EB405D">
        <w:t>did not</w:t>
      </w:r>
      <w:r w:rsidR="005E255F">
        <w:t xml:space="preserve">. That is, the policy network was not greedy with respect to the value network after each learning iteration. Some of the bizarre output that resulted is shown in </w:t>
      </w:r>
      <w:r w:rsidR="005E255F">
        <w:fldChar w:fldCharType="begin"/>
      </w:r>
      <w:r w:rsidR="005E255F">
        <w:instrText xml:space="preserve"> REF _Ref449462919 \h </w:instrText>
      </w:r>
      <w:r w:rsidR="005E255F">
        <w:fldChar w:fldCharType="separate"/>
      </w:r>
      <w:r w:rsidR="00801841">
        <w:t xml:space="preserve">Figure </w:t>
      </w:r>
      <w:r w:rsidR="00801841">
        <w:rPr>
          <w:noProof/>
        </w:rPr>
        <w:t>46</w:t>
      </w:r>
      <w:r w:rsidR="005E255F">
        <w:fldChar w:fldCharType="end"/>
      </w:r>
      <w:r w:rsidR="00EB405D">
        <w:t>:</w:t>
      </w:r>
    </w:p>
    <w:p w:rsidR="005E255F" w:rsidRDefault="005E255F" w:rsidP="005E255F">
      <w:r>
        <w:t xml:space="preserve">The top graph shows the output of the value network, where the x-axis is distance from the center of the thermal and the y-axis is value. This is a Gaussian </w:t>
      </w:r>
      <w:r w:rsidR="00675121">
        <w:t xml:space="preserve">(ring shaped) </w:t>
      </w:r>
      <w:r>
        <w:t xml:space="preserve">thermal with its greatest value 5 units from the center of the thermal, and so the output of </w:t>
      </w:r>
      <w:r w:rsidR="005A061F">
        <w:t>the</w:t>
      </w:r>
      <w:r>
        <w:t xml:space="preserve"> value function is </w:t>
      </w:r>
      <w:r w:rsidR="00BB37CF">
        <w:t>plausible</w:t>
      </w:r>
      <w:r>
        <w:t>.</w:t>
      </w:r>
    </w:p>
    <w:p w:rsidR="005E255F" w:rsidRDefault="005E255F" w:rsidP="005E255F">
      <w:r>
        <w:t>The bottom graph shows the output of the policy network. The blue line shows the preference of the learning agent to move towards the origin (left), the green line shows the preference of moving away from the origin (right), and the red line shows the preference of orbiting (no movement). The x-axis is position, and the y-axis is preference, with the top line being the decision taken by the UAV at each point. This policy network suggests the UAV should always move towards the center of the thermal, which is inconsistent with the value network above.</w:t>
      </w:r>
    </w:p>
    <w:p w:rsidR="005E255F" w:rsidRDefault="00CA663A" w:rsidP="005E255F">
      <w:r>
        <w:t>C</w:t>
      </w:r>
      <w:r w:rsidR="005E255F">
        <w:t>ompletely resetting the policy network after each learning iteration fixed this problem. It turned out that the weights in the policy network had been growing without bound, which result</w:t>
      </w:r>
      <w:r>
        <w:t>ed</w:t>
      </w:r>
      <w:r w:rsidR="005E255F">
        <w:t xml:space="preserve"> in instability and strange overfitting problems.</w:t>
      </w:r>
    </w:p>
    <w:p w:rsidR="00096C4F" w:rsidRDefault="00096C4F" w:rsidP="005E255F"/>
    <w:p w:rsidR="00096C4F" w:rsidRDefault="00096C4F" w:rsidP="005E255F"/>
    <w:p w:rsidR="00096C4F" w:rsidRDefault="00096C4F" w:rsidP="005E255F"/>
    <w:p w:rsidR="005E255F" w:rsidRDefault="0031453B" w:rsidP="005E255F">
      <w:r>
        <w:rPr>
          <w:noProof/>
          <w:lang w:eastAsia="ja-JP"/>
        </w:rPr>
        <w:lastRenderedPageBreak/>
        <mc:AlternateContent>
          <mc:Choice Requires="wps">
            <w:drawing>
              <wp:anchor distT="0" distB="0" distL="114300" distR="114300" simplePos="0" relativeHeight="251765248" behindDoc="0" locked="0" layoutInCell="1" allowOverlap="1" wp14:anchorId="5508D27B" wp14:editId="4E7F8F4D">
                <wp:simplePos x="0" y="0"/>
                <wp:positionH relativeFrom="margin">
                  <wp:align>center</wp:align>
                </wp:positionH>
                <wp:positionV relativeFrom="paragraph">
                  <wp:posOffset>3954145</wp:posOffset>
                </wp:positionV>
                <wp:extent cx="6699885" cy="635"/>
                <wp:effectExtent l="0" t="0" r="5715" b="0"/>
                <wp:wrapTopAndBottom/>
                <wp:docPr id="94" name="Text Box 94"/>
                <wp:cNvGraphicFramePr/>
                <a:graphic xmlns:a="http://schemas.openxmlformats.org/drawingml/2006/main">
                  <a:graphicData uri="http://schemas.microsoft.com/office/word/2010/wordprocessingShape">
                    <wps:wsp>
                      <wps:cNvSpPr txBox="1"/>
                      <wps:spPr>
                        <a:xfrm>
                          <a:off x="0" y="0"/>
                          <a:ext cx="6699885" cy="635"/>
                        </a:xfrm>
                        <a:prstGeom prst="rect">
                          <a:avLst/>
                        </a:prstGeom>
                        <a:solidFill>
                          <a:prstClr val="white"/>
                        </a:solidFill>
                        <a:ln>
                          <a:noFill/>
                        </a:ln>
                        <a:effectLst/>
                      </wps:spPr>
                      <wps:txbx>
                        <w:txbxContent>
                          <w:p w:rsidR="00276082" w:rsidRPr="005851AD" w:rsidRDefault="00276082" w:rsidP="00F61CA4">
                            <w:pPr>
                              <w:pStyle w:val="Caption"/>
                              <w:jc w:val="center"/>
                              <w:rPr>
                                <w:rFonts w:cs="Times New Roman"/>
                                <w:noProof/>
                              </w:rPr>
                            </w:pPr>
                            <w:bookmarkStart w:id="255" w:name="_Toc452907205"/>
                            <w:r>
                              <w:t xml:space="preserve">Figure </w:t>
                            </w:r>
                            <w:fldSimple w:instr=" SEQ Figure \* ARABIC ">
                              <w:r>
                                <w:rPr>
                                  <w:noProof/>
                                </w:rPr>
                                <w:t>47</w:t>
                              </w:r>
                            </w:fldSimple>
                            <w:r>
                              <w:t xml:space="preserve">: </w:t>
                            </w:r>
                            <w:r w:rsidRPr="0073633C">
                              <w:t xml:space="preserve">Reasonable value and policy network </w:t>
                            </w:r>
                            <w:bookmarkEnd w:id="255"/>
                            <w:r>
                              <w:t>results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08D27B" id="Text Box 94" o:spid="_x0000_s1048" type="#_x0000_t202" style="position:absolute;margin-left:0;margin-top:311.35pt;width:527.55pt;height:.05pt;z-index:25176524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" stroked="f">
                <v:textbox style="mso-fit-shape-to-text:t" inset="0,0,0,0">
                  <w:txbxContent>
                    <w:p w:rsidR="00276082" w:rsidRPr="005851AD" w:rsidRDefault="00276082" w:rsidP="00F61CA4">
                      <w:pPr>
                        <w:pStyle w:val="Caption"/>
                        <w:jc w:val="center"/>
                        <w:rPr>
                          <w:rFonts w:cs="Times New Roman"/>
                          <w:noProof/>
                        </w:rPr>
                      </w:pPr>
                      <w:bookmarkStart w:id="256" w:name="_Toc452907205"/>
                      <w:r>
                        <w:t xml:space="preserve">Figure </w:t>
                      </w:r>
                      <w:fldSimple w:instr=" SEQ Figure \* ARABIC ">
                        <w:r>
                          <w:rPr>
                            <w:noProof/>
                          </w:rPr>
                          <w:t>47</w:t>
                        </w:r>
                      </w:fldSimple>
                      <w:r>
                        <w:t xml:space="preserve">: </w:t>
                      </w:r>
                      <w:r w:rsidRPr="0073633C">
                        <w:t xml:space="preserve">Reasonable value and policy network </w:t>
                      </w:r>
                      <w:bookmarkEnd w:id="256"/>
                      <w:r>
                        <w:t>results</w:t>
                      </w:r>
                    </w:p>
                  </w:txbxContent>
                </v:textbox>
                <w10:wrap type="topAndBottom" anchorx="margin"/>
              </v:shape>
            </w:pict>
          </mc:Fallback>
        </mc:AlternateContent>
      </w:r>
      <w:r w:rsidRPr="0031453B">
        <w:rPr>
          <w:noProof/>
          <w:lang w:eastAsia="ja-JP"/>
        </w:rPr>
        <w:drawing>
          <wp:anchor distT="0" distB="0" distL="114300" distR="114300" simplePos="0" relativeHeight="251772416" behindDoc="1" locked="0" layoutInCell="1" allowOverlap="1" wp14:anchorId="2F014C8B" wp14:editId="5FE22B2A">
            <wp:simplePos x="0" y="0"/>
            <wp:positionH relativeFrom="margin">
              <wp:align>right</wp:align>
            </wp:positionH>
            <wp:positionV relativeFrom="page">
              <wp:posOffset>1028700</wp:posOffset>
            </wp:positionV>
            <wp:extent cx="5943600" cy="3398520"/>
            <wp:effectExtent l="0" t="0" r="0" b="0"/>
            <wp:wrapTight wrapText="bothSides">
              <wp:wrapPolygon edited="0">
                <wp:start x="0" y="0"/>
                <wp:lineTo x="0" y="21430"/>
                <wp:lineTo x="21531" y="21430"/>
                <wp:lineTo x="21531" y="0"/>
                <wp:lineTo x="0" y="0"/>
              </wp:wrapPolygon>
            </wp:wrapTight>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5943600" cy="3398520"/>
                    </a:xfrm>
                    <a:prstGeom prst="rect">
                      <a:avLst/>
                    </a:prstGeom>
                  </pic:spPr>
                </pic:pic>
              </a:graphicData>
            </a:graphic>
          </wp:anchor>
        </w:drawing>
      </w:r>
      <w:r w:rsidR="005E255F">
        <w:t xml:space="preserve">After </w:t>
      </w:r>
      <w:r w:rsidR="00F7192E">
        <w:t>we fixed this problem</w:t>
      </w:r>
      <w:r w:rsidR="005E255F">
        <w:t xml:space="preserve">, the value and policy networks in the same scenario </w:t>
      </w:r>
      <w:r w:rsidR="00056512">
        <w:t xml:space="preserve">converged to the </w:t>
      </w:r>
      <w:r w:rsidR="00642059">
        <w:t>results</w:t>
      </w:r>
      <w:r w:rsidR="005E255F">
        <w:t xml:space="preserve"> shown </w:t>
      </w:r>
      <w:r w:rsidR="00096C4F">
        <w:t>below:</w:t>
      </w:r>
    </w:p>
    <w:p w:rsidR="00F61CA4" w:rsidRDefault="00096C4F" w:rsidP="005E255F">
      <w:r>
        <w:t>Notice that the UAV moves towards the area with the greatest thermal strength, as it should. The different colored lines in the upper graph show the estimated value at different heights</w:t>
      </w:r>
      <w:r w:rsidR="00FA0297">
        <w:t>, as indicated by the legend</w:t>
      </w:r>
      <w:r>
        <w:t>. Notice that the highest elevation lines have the greatest value, as they should since we are rewarding the height of the UAV.</w:t>
      </w:r>
    </w:p>
    <w:p w:rsidR="00F61CA4" w:rsidRDefault="00F61CA4" w:rsidP="005E255F"/>
    <w:p w:rsidR="00F61CA4" w:rsidRDefault="00F61CA4" w:rsidP="005E255F"/>
    <w:p w:rsidR="00F61CA4" w:rsidRDefault="00F61CA4" w:rsidP="005E255F"/>
    <w:p w:rsidR="0031453B" w:rsidRDefault="0031453B" w:rsidP="005E255F"/>
    <w:p w:rsidR="0031453B" w:rsidRDefault="0031453B" w:rsidP="005E255F"/>
    <w:p w:rsidR="0031453B" w:rsidRDefault="0031453B" w:rsidP="005E255F"/>
    <w:p w:rsidR="00F61CA4" w:rsidRDefault="00F61CA4" w:rsidP="005E255F"/>
    <w:p w:rsidR="00095F99" w:rsidRDefault="00095F99" w:rsidP="005E255F"/>
    <w:p w:rsidR="00F61CA4" w:rsidRDefault="00F61CA4" w:rsidP="005E255F"/>
    <w:p w:rsidR="00814D6F" w:rsidRDefault="00814D6F" w:rsidP="00F61CA4">
      <w:pPr>
        <w:pStyle w:val="Caption"/>
        <w:jc w:val="center"/>
      </w:pPr>
    </w:p>
    <w:p w:rsidR="002D079C" w:rsidRDefault="003F66F6" w:rsidP="002D079C">
      <w:pPr>
        <w:pStyle w:val="Heading2"/>
      </w:pPr>
      <w:r>
        <w:lastRenderedPageBreak/>
        <w:t>Adding Direction Information; Debugging with Linux</w:t>
      </w:r>
    </w:p>
    <w:p w:rsidR="002D079C" w:rsidRDefault="002D079C" w:rsidP="002D079C">
      <w:r>
        <w:t xml:space="preserve">In order to facilitate faster debugging, we modified the </w:t>
      </w:r>
      <w:r w:rsidR="000C09F1">
        <w:t>learning algorithm</w:t>
      </w:r>
      <w:r>
        <w:t xml:space="preserve"> to run on Linux</w:t>
      </w:r>
      <w:r w:rsidR="00814D6F">
        <w:t xml:space="preserve">. We also told the </w:t>
      </w:r>
      <w:r w:rsidR="00DE048F">
        <w:t>algorithm</w:t>
      </w:r>
      <w:r w:rsidR="00814D6F">
        <w:t xml:space="preserve"> to regularly save</w:t>
      </w:r>
      <w:r>
        <w:t xml:space="preserve"> debugging images instead of outputting them to the screen. As a result, we were able to run the program on several computers at once simultaneously by using SSH to access the computers in the Linux Lab.</w:t>
      </w:r>
    </w:p>
    <w:p w:rsidR="002D079C" w:rsidRDefault="00814D6F" w:rsidP="002D079C">
      <w:r>
        <w:rPr>
          <w:noProof/>
          <w:lang w:eastAsia="ja-JP"/>
        </w:rPr>
        <mc:AlternateContent>
          <mc:Choice Requires="wps">
            <w:drawing>
              <wp:anchor distT="0" distB="0" distL="114300" distR="114300" simplePos="0" relativeHeight="251759104" behindDoc="0" locked="0" layoutInCell="1" allowOverlap="1" wp14:anchorId="445DCE62" wp14:editId="5DC36A01">
                <wp:simplePos x="0" y="0"/>
                <wp:positionH relativeFrom="margin">
                  <wp:align>right</wp:align>
                </wp:positionH>
                <wp:positionV relativeFrom="paragraph">
                  <wp:posOffset>5278120</wp:posOffset>
                </wp:positionV>
                <wp:extent cx="5943600" cy="635"/>
                <wp:effectExtent l="0" t="0" r="0" b="0"/>
                <wp:wrapTopAndBottom/>
                <wp:docPr id="78" name="Text Box 78"/>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rsidR="00276082" w:rsidRDefault="00276082" w:rsidP="00EF3589">
                            <w:pPr>
                              <w:pStyle w:val="Caption"/>
                              <w:jc w:val="center"/>
                            </w:pPr>
                            <w:bookmarkStart w:id="257" w:name="_Toc452907207"/>
                            <w:bookmarkStart w:id="258" w:name="_Ref452910391"/>
                            <w:r>
                              <w:t xml:space="preserve">Figure </w:t>
                            </w:r>
                            <w:fldSimple w:instr=" SEQ Figure \* ARABIC ">
                              <w:r>
                                <w:rPr>
                                  <w:noProof/>
                                </w:rPr>
                                <w:t>49</w:t>
                              </w:r>
                            </w:fldSimple>
                            <w:r>
                              <w:t>: Example debug image output by algorithm running by SSH on Linux lab computer.</w:t>
                            </w:r>
                            <w:bookmarkEnd w:id="257"/>
                            <w:bookmarkEnd w:id="258"/>
                          </w:p>
                          <w:p w:rsidR="00276082" w:rsidRDefault="00276082" w:rsidP="00EF3589">
                            <w:pPr>
                              <w:pStyle w:val="Caption"/>
                              <w:jc w:val="center"/>
                            </w:pPr>
                            <w:r>
                              <w:t>In the policy, red = orbit, blue = go towards origin, and green = go away from origin.</w:t>
                            </w:r>
                          </w:p>
                          <w:p w:rsidR="00276082" w:rsidRDefault="00276082" w:rsidP="00EF3589">
                            <w:pPr>
                              <w:pStyle w:val="Caption"/>
                              <w:jc w:val="center"/>
                            </w:pPr>
                            <w:r>
                              <w:t>In these plots, the UAV is facing the origin. See previous debug plot explanations.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5DCE62" id="Text Box 78" o:spid="_x0000_s1049" type="#_x0000_t202" style="position:absolute;margin-left:416.8pt;margin-top:415.6pt;width:468pt;height:.05pt;z-index:25175910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" stroked="f">
                <v:textbox style="mso-fit-shape-to-text:t" inset="0,0,0,0">
                  <w:txbxContent>
                    <w:p w:rsidR="00276082" w:rsidRDefault="00276082" w:rsidP="00EF3589">
                      <w:pPr>
                        <w:pStyle w:val="Caption"/>
                        <w:jc w:val="center"/>
                      </w:pPr>
                      <w:bookmarkStart w:id="259" w:name="_Toc452907207"/>
                      <w:bookmarkStart w:id="260" w:name="_Ref452910391"/>
                      <w:r>
                        <w:t xml:space="preserve">Figure </w:t>
                      </w:r>
                      <w:fldSimple w:instr=" SEQ Figure \* ARABIC ">
                        <w:r>
                          <w:rPr>
                            <w:noProof/>
                          </w:rPr>
                          <w:t>49</w:t>
                        </w:r>
                      </w:fldSimple>
                      <w:r>
                        <w:t>: Example debug image output by algorithm running by SSH on Linux lab computer.</w:t>
                      </w:r>
                      <w:bookmarkEnd w:id="259"/>
                      <w:bookmarkEnd w:id="260"/>
                    </w:p>
                    <w:p w:rsidR="00276082" w:rsidRDefault="00276082" w:rsidP="00EF3589">
                      <w:pPr>
                        <w:pStyle w:val="Caption"/>
                        <w:jc w:val="center"/>
                      </w:pPr>
                      <w:r>
                        <w:t>In the policy, red = orbit, blue = go towards origin, and green = go away from origin.</w:t>
                      </w:r>
                    </w:p>
                    <w:p w:rsidR="00276082" w:rsidRDefault="00276082" w:rsidP="00EF3589">
                      <w:pPr>
                        <w:pStyle w:val="Caption"/>
                        <w:jc w:val="center"/>
                      </w:pPr>
                      <w:r>
                        <w:t>In these plots, the UAV is facing the origin. See previous debug plot explanations.</w:t>
                      </w:r>
                    </w:p>
                  </w:txbxContent>
                </v:textbox>
                <w10:wrap type="topAndBottom" anchorx="margin"/>
              </v:shape>
            </w:pict>
          </mc:Fallback>
        </mc:AlternateContent>
      </w:r>
      <w:r w:rsidRPr="002A2173">
        <w:rPr>
          <w:noProof/>
          <w:lang w:eastAsia="ja-JP"/>
        </w:rPr>
        <w:drawing>
          <wp:anchor distT="0" distB="0" distL="114300" distR="114300" simplePos="0" relativeHeight="251757056" behindDoc="0" locked="0" layoutInCell="1" allowOverlap="1" wp14:anchorId="0E8BF4B7" wp14:editId="2A37D557">
            <wp:simplePos x="0" y="0"/>
            <wp:positionH relativeFrom="margin">
              <wp:align>right</wp:align>
            </wp:positionH>
            <wp:positionV relativeFrom="paragraph">
              <wp:posOffset>880745</wp:posOffset>
            </wp:positionV>
            <wp:extent cx="5943600" cy="4441190"/>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a:xfrm>
                      <a:off x="0" y="0"/>
                      <a:ext cx="5943600" cy="4441190"/>
                    </a:xfrm>
                    <a:prstGeom prst="rect">
                      <a:avLst/>
                    </a:prstGeom>
                  </pic:spPr>
                </pic:pic>
              </a:graphicData>
            </a:graphic>
          </wp:anchor>
        </w:drawing>
      </w:r>
      <w:r w:rsidR="002D079C">
        <w:t xml:space="preserve">Using this greater debugging speed, we were able debug and test value and policy development </w:t>
      </w:r>
      <w:r>
        <w:t>on</w:t>
      </w:r>
      <w:r w:rsidR="002D079C">
        <w:t xml:space="preserve"> thermals in different locations, taking into account the following UAV states: distance from center of thermal, height of UAV, and direction </w:t>
      </w:r>
      <w:r>
        <w:t>relative to</w:t>
      </w:r>
      <w:r w:rsidR="002D079C">
        <w:t xml:space="preserve"> thermal (whether the UAV </w:t>
      </w:r>
      <w:r w:rsidR="00572A9E">
        <w:t>faces</w:t>
      </w:r>
      <w:r w:rsidR="002D079C">
        <w:t xml:space="preserve"> the center of the thermal or not).</w:t>
      </w:r>
      <w:r w:rsidR="00BD5D76">
        <w:t xml:space="preserve"> While cleaning up and debugging the files, we corrected a number of dubious coding practices, and the speed of the algorithm increased by about a factor of 10x.</w:t>
      </w:r>
    </w:p>
    <w:p w:rsidR="00814D6F" w:rsidRDefault="003F66F6" w:rsidP="002D079C">
      <w:r>
        <w:t xml:space="preserve">In adding direction information, we also added a penalty for switching directions. </w:t>
      </w:r>
      <w:r w:rsidR="0097607D">
        <w:t>This reflect</w:t>
      </w:r>
      <w:r w:rsidR="00DD396C">
        <w:t>s</w:t>
      </w:r>
      <w:r w:rsidR="0097607D">
        <w:t xml:space="preserve"> that a real UAV cannot turn around without a loss of height.</w:t>
      </w:r>
      <w:r w:rsidR="00DD396C">
        <w:t xml:space="preserve"> As a result, the UAV now chooses to get close to the center of thermal strength, and to then begin orbiting</w:t>
      </w:r>
      <w:r w:rsidR="00427900">
        <w:t>, as show</w:t>
      </w:r>
      <w:r w:rsidR="000B34C6">
        <w:t xml:space="preserve"> above</w:t>
      </w:r>
      <w:r w:rsidR="00D4612C">
        <w:t>.</w:t>
      </w:r>
      <w:r w:rsidR="003006D2">
        <w:t xml:space="preserve"> </w:t>
      </w:r>
      <w:r w:rsidR="00F45827">
        <w:t>If it is placed closer to the origin, facing the origin, it will choose to orbit instead of turning around and incurring the</w:t>
      </w:r>
      <w:r w:rsidR="00513BA7">
        <w:t xml:space="preserve"> resulting</w:t>
      </w:r>
      <w:r w:rsidR="00F45827">
        <w:t xml:space="preserve"> penalty. </w:t>
      </w:r>
      <w:r w:rsidR="00224AD2">
        <w:t xml:space="preserve">This behavior seems </w:t>
      </w:r>
      <w:r w:rsidR="0034769B">
        <w:t>plausible</w:t>
      </w:r>
      <w:r w:rsidR="00224AD2">
        <w:t xml:space="preserve"> and desirable.</w:t>
      </w:r>
    </w:p>
    <w:p w:rsidR="002D079C" w:rsidRDefault="002A61F0" w:rsidP="003C321B">
      <w:pPr>
        <w:pStyle w:val="Heading2"/>
      </w:pPr>
      <w:bookmarkStart w:id="261" w:name="_Toc452907133"/>
      <w:r>
        <w:lastRenderedPageBreak/>
        <w:t xml:space="preserve">Transitioning to </w:t>
      </w:r>
      <w:r w:rsidR="003C321B" w:rsidRPr="003C321B">
        <w:t>CRRCSim</w:t>
      </w:r>
      <w:bookmarkEnd w:id="261"/>
    </w:p>
    <w:p w:rsidR="006314C7" w:rsidRPr="002A61F0" w:rsidRDefault="001E49D5" w:rsidP="002A61F0">
      <w:r>
        <w:t xml:space="preserve">We are in the process of getting the most recent algorithm to run </w:t>
      </w:r>
      <w:r w:rsidR="00513BA7">
        <w:t>in</w:t>
      </w:r>
      <w:r>
        <w:t xml:space="preserve"> a much more sophisticated simulati</w:t>
      </w:r>
      <w:r w:rsidR="001440AB">
        <w:t xml:space="preserve">on environment called </w:t>
      </w:r>
      <w:r w:rsidR="003C321B" w:rsidRPr="003C321B">
        <w:t>CRRCSim</w:t>
      </w:r>
      <w:r w:rsidR="001440AB">
        <w:t xml:space="preserve">. This simulator is free and open source, which makes it appealing. </w:t>
      </w:r>
      <w:r w:rsidR="00D36921">
        <w:t xml:space="preserve">It runs most easily on Linux, and so I </w:t>
      </w:r>
      <w:r w:rsidR="003C321B">
        <w:t xml:space="preserve">(David) </w:t>
      </w:r>
      <w:r w:rsidR="00D36921">
        <w:t xml:space="preserve">have installed Ubuntu in a virtual machine, and </w:t>
      </w:r>
      <w:r w:rsidR="000F2AE4">
        <w:t>have</w:t>
      </w:r>
      <w:r w:rsidR="00D36921">
        <w:t xml:space="preserve"> installed Python and all the required Python libraries</w:t>
      </w:r>
      <w:r w:rsidR="003C321B">
        <w:t xml:space="preserve"> on this virtual machine</w:t>
      </w:r>
      <w:r w:rsidR="00D36921">
        <w:t xml:space="preserve">. We are in the process of installing </w:t>
      </w:r>
      <w:r w:rsidR="00AB4FBD" w:rsidRPr="003C321B">
        <w:t>CRRCSim</w:t>
      </w:r>
      <w:r w:rsidR="00AB4FBD">
        <w:t xml:space="preserve"> </w:t>
      </w:r>
      <w:r w:rsidR="00EF711E">
        <w:t xml:space="preserve">on </w:t>
      </w:r>
      <w:r w:rsidR="00AB4FBD">
        <w:t>this</w:t>
      </w:r>
      <w:r w:rsidR="00EF711E">
        <w:t xml:space="preserve"> virtual machine.</w:t>
      </w:r>
    </w:p>
    <w:p w:rsidR="005E255F" w:rsidRDefault="005E255F" w:rsidP="005E255F">
      <w:pPr>
        <w:pStyle w:val="Heading2"/>
      </w:pPr>
      <w:bookmarkStart w:id="262" w:name="_Toc449461744"/>
      <w:bookmarkStart w:id="263" w:name="_Toc452907134"/>
      <w:r>
        <w:t>Future Work</w:t>
      </w:r>
      <w:bookmarkEnd w:id="262"/>
      <w:bookmarkEnd w:id="263"/>
    </w:p>
    <w:p w:rsidR="005E255F" w:rsidRDefault="005E255F" w:rsidP="005E255F">
      <w:r>
        <w:t xml:space="preserve">Dynamic programming with function approximation seems to be working properly in a simplified </w:t>
      </w:r>
      <w:r w:rsidR="002A61F0">
        <w:t>environment</w:t>
      </w:r>
      <w:r>
        <w:t xml:space="preserve">, where there is a very limited number of actions and an ideal (and completely known) thermal. The next step is to integrate with a simulator and observe the performance of the algorithm in a more complicated environment, and when the model of the system is estimated using Gaussian </w:t>
      </w:r>
      <w:r w:rsidR="00C9079B">
        <w:t>p</w:t>
      </w:r>
      <w:r>
        <w:t xml:space="preserve">rocess </w:t>
      </w:r>
      <w:r w:rsidR="00C9079B">
        <w:t>r</w:t>
      </w:r>
      <w:r>
        <w:t>egression</w:t>
      </w:r>
      <w:r w:rsidR="00097AD7">
        <w:t xml:space="preserve"> (GPR)</w:t>
      </w:r>
      <w:r>
        <w:t xml:space="preserve"> instead of being </w:t>
      </w:r>
      <w:r w:rsidR="008C394E">
        <w:t>totally known.</w:t>
      </w:r>
    </w:p>
    <w:p w:rsidR="005E255F" w:rsidRDefault="005E255F" w:rsidP="005E255F">
      <w:r>
        <w:t xml:space="preserve">Currently </w:t>
      </w:r>
      <w:r w:rsidR="00C9079B">
        <w:t xml:space="preserve">we use </w:t>
      </w:r>
      <w:r>
        <w:t>neural networks for functio</w:t>
      </w:r>
      <w:r w:rsidR="00AB4FBD">
        <w:t>n approximation. Neural networks may be excessively flexible for this task</w:t>
      </w:r>
      <w:r>
        <w:t xml:space="preserve"> – a linear combination of carefully selected features would likely be both faster and less prone to interpolation</w:t>
      </w:r>
      <w:r w:rsidR="00AB4FBD">
        <w:t xml:space="preserve"> difficulties</w:t>
      </w:r>
      <w:r>
        <w:t xml:space="preserve">. There are </w:t>
      </w:r>
      <w:r w:rsidR="00463B52">
        <w:t>standard m</w:t>
      </w:r>
      <w:r>
        <w:t>odel based reinforcement learning methods that use other methods of function approximation – these would be worth investigating.</w:t>
      </w:r>
      <w:r w:rsidR="00910AB2">
        <w:t xml:space="preserve"> For example, an adaptive tile based method (similar to the table based method discussed before) sounds very promising.</w:t>
      </w:r>
    </w:p>
    <w:p w:rsidR="005E255F" w:rsidRDefault="005E255F" w:rsidP="005E255F">
      <w:r>
        <w:t xml:space="preserve">We attempted to use neural fitted Q and did not get it to work. However, the method is very appealing due to its model free nature and its ability for scaling. </w:t>
      </w:r>
      <w:r w:rsidR="00D13851">
        <w:t xml:space="preserve">It would be worth returning to this method </w:t>
      </w:r>
      <w:r w:rsidR="00097AD7">
        <w:t xml:space="preserve">to at least understand </w:t>
      </w:r>
      <w:r w:rsidR="00D13851">
        <w:t>better why it was not working.</w:t>
      </w:r>
    </w:p>
    <w:p w:rsidR="00D13851" w:rsidRDefault="00D13851" w:rsidP="005E255F">
      <w:r>
        <w:t xml:space="preserve">The next step is to get the currently most successful algorithm working with </w:t>
      </w:r>
      <w:r w:rsidR="003C321B" w:rsidRPr="003C321B">
        <w:t>CRRCSim</w:t>
      </w:r>
      <w:r>
        <w:t xml:space="preserve">. After </w:t>
      </w:r>
      <w:r w:rsidR="00097AD7">
        <w:t xml:space="preserve">doing this and </w:t>
      </w:r>
      <w:r>
        <w:t>evaluating the results, we will most likely seriously investigate a model free tile based method.</w:t>
      </w:r>
      <w:r w:rsidR="001E49D5">
        <w:t xml:space="preserve"> We hope</w:t>
      </w:r>
      <w:r w:rsidR="00097AD7">
        <w:t xml:space="preserve"> this method will not be over reliant</w:t>
      </w:r>
      <w:r>
        <w:t xml:space="preserve"> on the GPR model, while at the same time being </w:t>
      </w:r>
      <w:r w:rsidR="00BF3FA9">
        <w:t xml:space="preserve">reasonably </w:t>
      </w:r>
      <w:r w:rsidR="000A01CF">
        <w:t>fast and flexible (due to its linear nature).</w:t>
      </w:r>
    </w:p>
    <w:p w:rsidR="00D13851" w:rsidRDefault="00D13851" w:rsidP="005E255F"/>
    <w:p w:rsidR="00D96A65" w:rsidRDefault="00D96A65" w:rsidP="00D96A65">
      <w:pPr>
        <w:pStyle w:val="Heading1"/>
      </w:pPr>
      <w:bookmarkStart w:id="264" w:name="_Toc452907135"/>
      <w:r>
        <w:lastRenderedPageBreak/>
        <w:t>Autopilot and Hardware</w:t>
      </w:r>
      <w:bookmarkEnd w:id="264"/>
    </w:p>
    <w:p w:rsidR="00D96A65" w:rsidRDefault="00D96A65" w:rsidP="00D96A65">
      <w:pPr>
        <w:pStyle w:val="Heading2"/>
      </w:pPr>
      <w:bookmarkStart w:id="265" w:name="_Toc452907136"/>
      <w:r>
        <w:t>The Plane</w:t>
      </w:r>
      <w:bookmarkEnd w:id="265"/>
    </w:p>
    <w:p w:rsidR="00AE0165" w:rsidRDefault="00241B2C" w:rsidP="00AE0165">
      <w:pPr>
        <w:keepNext/>
      </w:pPr>
      <w:r>
        <w:t xml:space="preserve">In </w:t>
      </w:r>
      <w:r w:rsidR="00AE0165">
        <w:fldChar w:fldCharType="begin"/>
      </w:r>
      <w:r w:rsidR="00AE0165">
        <w:instrText xml:space="preserve"> REF _Ref449338421 \h </w:instrText>
      </w:r>
      <w:r w:rsidR="00AE0165">
        <w:fldChar w:fldCharType="separate"/>
      </w:r>
      <w:r w:rsidR="00801841">
        <w:t xml:space="preserve">Figure </w:t>
      </w:r>
      <w:r w:rsidR="00801841">
        <w:rPr>
          <w:noProof/>
        </w:rPr>
        <w:t>49</w:t>
      </w:r>
      <w:r w:rsidR="00AE0165">
        <w:fldChar w:fldCharType="end"/>
      </w:r>
      <w:r w:rsidR="00AE0165">
        <w:t xml:space="preserve"> you can see the </w:t>
      </w:r>
      <w:r w:rsidR="002B5F3C">
        <w:t xml:space="preserve">glider that will be used for thermal soaring. </w:t>
      </w:r>
      <w:r w:rsidR="00245A40">
        <w:t>The fuselage of the plane is hollow, so the autopilot will be placed beneath the black hatch, right behind the motor.</w:t>
      </w:r>
    </w:p>
    <w:p w:rsidR="00241B2C" w:rsidRDefault="00276082" w:rsidP="00AE0165">
      <w:pPr>
        <w:keepNext/>
        <w:jc w:val="center"/>
      </w:pPr>
      <w:r>
        <w:pict>
          <v:shape id="_x0000_i1027" type="#_x0000_t75" style="width:467.25pt;height:398.25pt">
            <v:imagedata r:id="rId111" o:title="Picture2"/>
          </v:shape>
        </w:pict>
      </w:r>
    </w:p>
    <w:p w:rsidR="00D96A65" w:rsidRPr="006B4F45" w:rsidRDefault="00241B2C" w:rsidP="00241B2C">
      <w:pPr>
        <w:pStyle w:val="Caption"/>
        <w:jc w:val="center"/>
      </w:pPr>
      <w:bookmarkStart w:id="266" w:name="_Ref449338421"/>
      <w:bookmarkStart w:id="267" w:name="_Toc452907208"/>
      <w:r>
        <w:t xml:space="preserve">Figure </w:t>
      </w:r>
      <w:fldSimple w:instr=" SEQ Figure \* ARABIC ">
        <w:r w:rsidR="00801841">
          <w:rPr>
            <w:noProof/>
          </w:rPr>
          <w:t>49</w:t>
        </w:r>
      </w:fldSimple>
      <w:bookmarkEnd w:id="266"/>
      <w:r>
        <w:t>. Glider built by the mechanical team shown with all the seniors of the electrical/computer and mechanical team.</w:t>
      </w:r>
      <w:bookmarkEnd w:id="267"/>
    </w:p>
    <w:p w:rsidR="00D96A65" w:rsidRDefault="00D96A65" w:rsidP="00D96A65">
      <w:pPr>
        <w:pStyle w:val="Heading2"/>
      </w:pPr>
      <w:bookmarkStart w:id="268" w:name="_Toc452907137"/>
      <w:r>
        <w:t>Switching from Piccolo to Pixhawk</w:t>
      </w:r>
      <w:bookmarkEnd w:id="268"/>
    </w:p>
    <w:p w:rsidR="00D96A65" w:rsidRDefault="00D96A65" w:rsidP="00D96A65">
      <w:r w:rsidRPr="001F50FA">
        <w:t xml:space="preserve">While we are using the Piccolo for simulation, we decided to go with the Pixhawk for actual flight. We have a Piccolo Nano, but after sending data to Michael at CloudCap during the 2014-2015 school year, he thought there might be hardware issues with it, and it is primarily designed </w:t>
      </w:r>
      <w:r w:rsidRPr="001F50FA">
        <w:lastRenderedPageBreak/>
        <w:t>for quadcopter flight anyway. We also have a Piccolo SL, which we got since for the 2014-2015 project with the Vertical Take-Off and Landing UAV, we needed to use version 2.1.4, which didn't run on the Nano. This can be used for fixed-wing flight. However, the wiring harness has very long wires (not ideal for a lightweight glider) and also doesn't bring out the CAN bus, which is needed for hardware-in-the-loop. In addition, for autonomous flight we might need to create an AVL model. In other words, getting the Piccolo up and running seems like it would be a lot more complex and time consuming than using the Pixhawk, and we used the Pixhawk last year for similar reasons. It's really simple to set up.</w:t>
      </w:r>
    </w:p>
    <w:p w:rsidR="00D96A65" w:rsidRDefault="00D96A65" w:rsidP="00D96A65">
      <w:pPr>
        <w:pStyle w:val="Heading2"/>
      </w:pPr>
      <w:bookmarkStart w:id="269" w:name="_Toc452907138"/>
      <w:r>
        <w:t xml:space="preserve">Connecting with </w:t>
      </w:r>
      <w:r w:rsidR="002B1AF8">
        <w:t xml:space="preserve">the </w:t>
      </w:r>
      <w:r>
        <w:t>Piccolo Simulator</w:t>
      </w:r>
      <w:bookmarkEnd w:id="269"/>
    </w:p>
    <w:p w:rsidR="00D96A65" w:rsidRPr="00F67540" w:rsidRDefault="00D96A65" w:rsidP="00D96A65">
      <w:pPr>
        <w:pStyle w:val="Heading3"/>
      </w:pPr>
      <w:bookmarkStart w:id="270" w:name="_Toc452907139"/>
      <w:r>
        <w:t>Networking Motivation</w:t>
      </w:r>
      <w:bookmarkEnd w:id="270"/>
    </w:p>
    <w:p w:rsidR="00D96A65" w:rsidRDefault="00D96A65" w:rsidP="00D96A65">
      <w:r>
        <w:t>The Piccolo software includes libraries that can be linked against with the Visual Studio 2008 C++ compiler, but not any other. Because this is proprietary, closed-source software, we cannot get access to the source to build it with any later version of Visual Studio. Thus, we have to use this old version of Visual Studio to work with the simulator. This means that we’ll be limited to C++ functionality that was available in 2008.</w:t>
      </w:r>
    </w:p>
    <w:p w:rsidR="00D96A65" w:rsidRDefault="00D96A65" w:rsidP="00D96A65">
      <w:r>
        <w:t>Our higher-level algorithms have been developed in Python, which means that we will need to develop some method of interfacing between the C++ code that sends data to and receives data from the Piccolo simulator and the Python code that will be operating on this data and sending commands. One possibility would be to try working at a low level, creating a Python module in C or C++. However, because the Piccolo only runs on Windows and one of our team members doesn’t have Windows but is using Linux, using a network connection for the communication would allow having the Piccolo simulator running on one computer and running the higher-level code on another computer. In addition, this fits in with the Piccolo simulator design, where it is using TCP connections to talk between the simulator, ground station, and Piccolo Command Center. Thus, we decided to proceed with this networking option.</w:t>
      </w:r>
    </w:p>
    <w:p w:rsidR="00D96A65" w:rsidRDefault="00D96A65" w:rsidP="00D96A65">
      <w:pPr>
        <w:pStyle w:val="Heading3"/>
      </w:pPr>
      <w:bookmarkStart w:id="271" w:name="_Toc452907140"/>
      <w:r>
        <w:t>Network Protocol</w:t>
      </w:r>
      <w:bookmarkEnd w:id="271"/>
    </w:p>
    <w:p w:rsidR="00D96A65" w:rsidRDefault="00D96A65" w:rsidP="00D96A65">
      <w:r>
        <w:t>On the C++ side is the connection to the autopilot. We want the C++ side to send the data it receives from the autopilot to the Python side. We want the Python side to then send commands back to the C++ side to forward on to the autopilot. We could make either side the server, but since the C++ side is connecting to the autopilot, it makes sense to start that first as the server and then have the Python side connect as a client to the C++ side.</w:t>
      </w:r>
    </w:p>
    <w:p w:rsidR="00D96A65" w:rsidRDefault="00D96A65" w:rsidP="00D96A65">
      <w:r>
        <w:t>Both sides will have to agree on the format of data they are sending and receiving. A simple mechanism for doing this is to use JSON, which is a simple string-based format that supports working with objects, arrays, integers, floating-point numbers, etc. We are wanting to send and receive named floating-point values, so JSON will be sufficient.</w:t>
      </w:r>
    </w:p>
    <w:p w:rsidR="00D96A65" w:rsidRDefault="00D96A65" w:rsidP="00D96A65">
      <w:r>
        <w:t xml:space="preserve">We will be sending many messages from the C++ server to the Python client and from the Python client back to the C++ server as shown in </w:t>
      </w:r>
      <w:r>
        <w:fldChar w:fldCharType="begin"/>
      </w:r>
      <w:r>
        <w:instrText xml:space="preserve"> REF _Ref449279736 \h </w:instrText>
      </w:r>
      <w:r>
        <w:fldChar w:fldCharType="separate"/>
      </w:r>
      <w:r w:rsidR="00801841">
        <w:t xml:space="preserve">Figure </w:t>
      </w:r>
      <w:r w:rsidR="00801841">
        <w:rPr>
          <w:noProof/>
        </w:rPr>
        <w:t>50</w:t>
      </w:r>
      <w:r>
        <w:fldChar w:fldCharType="end"/>
      </w:r>
      <w:r>
        <w:t xml:space="preserve">. After sending some data, the other side will have to know when a specific message has been completed. One way to do this is by having a delimiter that is used to signal the end of a message. Since our strings will not be </w:t>
      </w:r>
      <w:r>
        <w:lastRenderedPageBreak/>
        <w:t>containing the null character (‘\0’, i.e. a zero byte), this makes for a good delimiter. The C++ server will send each message received from the autopilot through the TCP connection followed by this null byte. The Python client will receive the bytes from the TCP connection and wait until it has read a null byte to decode and process the received message. The same will occur in the opposite direction.</w:t>
      </w:r>
    </w:p>
    <w:p w:rsidR="00D96A65" w:rsidRDefault="00D96A65" w:rsidP="00D96A65">
      <w:pPr>
        <w:keepNext/>
        <w:jc w:val="center"/>
      </w:pPr>
      <w:r>
        <w:object w:dxaOrig="4291" w:dyaOrig="901">
          <v:shape id="_x0000_i1028" type="#_x0000_t75" style="width:213pt;height:45pt" o:ole="">
            <v:imagedata r:id="rId112" o:title=""/>
          </v:shape>
          <o:OLEObject Type="Embed" ProgID="Visio.Drawing.15" ShapeID="_x0000_i1028" DrawAspect="Content" ObjectID="_1526663452" r:id="rId113"/>
        </w:object>
      </w:r>
    </w:p>
    <w:p w:rsidR="00D96A65" w:rsidRDefault="00D96A65" w:rsidP="00D96A65">
      <w:pPr>
        <w:pStyle w:val="Caption"/>
        <w:jc w:val="center"/>
      </w:pPr>
      <w:bookmarkStart w:id="272" w:name="_Ref449279736"/>
      <w:bookmarkStart w:id="273" w:name="_Toc452907209"/>
      <w:r>
        <w:t xml:space="preserve">Figure </w:t>
      </w:r>
      <w:fldSimple w:instr=" SEQ Figure \* ARABIC ">
        <w:r w:rsidR="00801841">
          <w:rPr>
            <w:noProof/>
          </w:rPr>
          <w:t>50</w:t>
        </w:r>
      </w:fldSimple>
      <w:bookmarkEnd w:id="272"/>
      <w:r>
        <w:t>. Network communication overview of C++/Python interface.</w:t>
      </w:r>
      <w:bookmarkEnd w:id="273"/>
    </w:p>
    <w:p w:rsidR="00D96A65" w:rsidRDefault="00D96A65" w:rsidP="00D96A65">
      <w:r>
        <w:t>Here is a sample message of data sent from the server to the client:</w:t>
      </w:r>
    </w:p>
    <w:p w:rsidR="00D96A65" w:rsidRDefault="00D96A65" w:rsidP="00D96A65">
      <w:pPr>
        <w:pStyle w:val="NoSpacing"/>
      </w:pPr>
      <w:r>
        <w:t>{</w:t>
      </w:r>
    </w:p>
    <w:p w:rsidR="00D96A65" w:rsidRDefault="00D96A65" w:rsidP="00D96A65">
      <w:pPr>
        <w:pStyle w:val="NoSpacing"/>
      </w:pPr>
      <w:r>
        <w:t xml:space="preserve">  "type": "data",</w:t>
      </w:r>
    </w:p>
    <w:p w:rsidR="00D96A65" w:rsidRDefault="00D96A65" w:rsidP="00D96A65">
      <w:pPr>
        <w:pStyle w:val="NoSpacing"/>
      </w:pPr>
      <w:r>
        <w:t xml:space="preserve">  "time": 1461537758,</w:t>
      </w:r>
    </w:p>
    <w:p w:rsidR="00D96A65" w:rsidRDefault="00D96A65" w:rsidP="00D96A65">
      <w:pPr>
        <w:pStyle w:val="NoSpacing"/>
      </w:pPr>
      <w:r>
        <w:t xml:space="preserve">  "lat": 0.803670378365061,</w:t>
      </w:r>
    </w:p>
    <w:p w:rsidR="00D96A65" w:rsidRDefault="00D96A65" w:rsidP="00D96A65">
      <w:pPr>
        <w:pStyle w:val="NoSpacing"/>
      </w:pPr>
      <w:r>
        <w:t xml:space="preserve">  "lon": -2.06629154723287,</w:t>
      </w:r>
    </w:p>
    <w:p w:rsidR="00D96A65" w:rsidRPr="007F26C8" w:rsidRDefault="00D96A65" w:rsidP="00D96A65">
      <w:pPr>
        <w:pStyle w:val="NoSpacing"/>
        <w:rPr>
          <w:lang w:val="es-MX"/>
        </w:rPr>
      </w:pPr>
      <w:r>
        <w:t xml:space="preserve">  </w:t>
      </w:r>
      <w:r w:rsidRPr="007F26C8">
        <w:rPr>
          <w:lang w:val="es-MX"/>
        </w:rPr>
        <w:t>"alt": 500,</w:t>
      </w:r>
    </w:p>
    <w:p w:rsidR="00D96A65" w:rsidRPr="007F26C8" w:rsidRDefault="00D96A65" w:rsidP="00D96A65">
      <w:pPr>
        <w:pStyle w:val="NoSpacing"/>
        <w:rPr>
          <w:lang w:val="es-MX"/>
        </w:rPr>
      </w:pPr>
      <w:r w:rsidRPr="007F26C8">
        <w:rPr>
          <w:lang w:val="es-MX"/>
        </w:rPr>
        <w:t xml:space="preserve">  "velDown": -2.362356346634,</w:t>
      </w:r>
    </w:p>
    <w:p w:rsidR="00D96A65" w:rsidRPr="007F26C8" w:rsidRDefault="00D96A65" w:rsidP="00D96A65">
      <w:pPr>
        <w:pStyle w:val="NoSpacing"/>
        <w:rPr>
          <w:lang w:val="es-MX"/>
        </w:rPr>
      </w:pPr>
      <w:r w:rsidRPr="007F26C8">
        <w:rPr>
          <w:lang w:val="es-MX"/>
        </w:rPr>
        <w:t xml:space="preserve">  "IAS": 2.1742068576,</w:t>
      </w:r>
    </w:p>
    <w:p w:rsidR="00D96A65" w:rsidRPr="007F26C8" w:rsidRDefault="00D96A65" w:rsidP="00D96A65">
      <w:pPr>
        <w:pStyle w:val="NoSpacing"/>
        <w:rPr>
          <w:lang w:val="es-MX"/>
        </w:rPr>
      </w:pPr>
      <w:r w:rsidRPr="007F26C8">
        <w:rPr>
          <w:lang w:val="es-MX"/>
        </w:rPr>
        <w:t xml:space="preserve">  "TAS": 2.8273059504,</w:t>
      </w:r>
    </w:p>
    <w:p w:rsidR="00D96A65" w:rsidRPr="007F26C8" w:rsidRDefault="00D96A65" w:rsidP="00D96A65">
      <w:pPr>
        <w:pStyle w:val="NoSpacing"/>
        <w:rPr>
          <w:lang w:val="es-MX"/>
        </w:rPr>
      </w:pPr>
      <w:r w:rsidRPr="007F26C8">
        <w:rPr>
          <w:lang w:val="es-MX"/>
        </w:rPr>
        <w:t xml:space="preserve">  "energy": -600.236845235</w:t>
      </w:r>
    </w:p>
    <w:p w:rsidR="00D96A65" w:rsidRDefault="00D96A65" w:rsidP="00D96A65">
      <w:pPr>
        <w:pStyle w:val="NoSpacing"/>
      </w:pPr>
      <w:r>
        <w:t>}\0</w:t>
      </w:r>
    </w:p>
    <w:p w:rsidR="00D96A65" w:rsidRDefault="00D96A65" w:rsidP="00D96A65">
      <w:pPr>
        <w:pStyle w:val="NoSpacing"/>
      </w:pPr>
    </w:p>
    <w:p w:rsidR="00D96A65" w:rsidRDefault="00D96A65" w:rsidP="00D96A65">
      <w:r>
        <w:t>Here is a sample message of a command sent from the client to the server:</w:t>
      </w:r>
    </w:p>
    <w:p w:rsidR="00D96A65" w:rsidRDefault="00D96A65" w:rsidP="00D96A65">
      <w:pPr>
        <w:pStyle w:val="NoSpacing"/>
      </w:pPr>
      <w:r>
        <w:t>{</w:t>
      </w:r>
    </w:p>
    <w:p w:rsidR="00D96A65" w:rsidRDefault="00D96A65" w:rsidP="00D96A65">
      <w:pPr>
        <w:pStyle w:val="NoSpacing"/>
      </w:pPr>
      <w:r>
        <w:t xml:space="preserve">  "type": "command",</w:t>
      </w:r>
    </w:p>
    <w:p w:rsidR="00D96A65" w:rsidRDefault="00D96A65" w:rsidP="00D96A65">
      <w:pPr>
        <w:pStyle w:val="NoSpacing"/>
      </w:pPr>
      <w:r>
        <w:t xml:space="preserve">  "lat": 0.803670378365061,</w:t>
      </w:r>
    </w:p>
    <w:p w:rsidR="00D96A65" w:rsidRDefault="00D96A65" w:rsidP="00D96A65">
      <w:pPr>
        <w:pStyle w:val="NoSpacing"/>
      </w:pPr>
      <w:r>
        <w:t xml:space="preserve">  "lon": -2.06629154723287,</w:t>
      </w:r>
    </w:p>
    <w:p w:rsidR="00D96A65" w:rsidRDefault="00D96A65" w:rsidP="00D96A65">
      <w:pPr>
        <w:pStyle w:val="NoSpacing"/>
      </w:pPr>
      <w:r>
        <w:t xml:space="preserve">  "alt": 500,</w:t>
      </w:r>
    </w:p>
    <w:p w:rsidR="00D96A65" w:rsidRDefault="00D96A65" w:rsidP="00D96A65">
      <w:pPr>
        <w:pStyle w:val="NoSpacing"/>
      </w:pPr>
      <w:r>
        <w:t xml:space="preserve">   "radius": 10</w:t>
      </w:r>
    </w:p>
    <w:p w:rsidR="00D96A65" w:rsidRDefault="00D96A65" w:rsidP="00D96A65">
      <w:pPr>
        <w:pStyle w:val="NoSpacing"/>
      </w:pPr>
      <w:r>
        <w:t>}\0</w:t>
      </w:r>
    </w:p>
    <w:p w:rsidR="00D96A65" w:rsidRDefault="00D96A65" w:rsidP="00D96A65">
      <w:pPr>
        <w:pStyle w:val="NoSpacing"/>
      </w:pPr>
    </w:p>
    <w:p w:rsidR="00D96A65" w:rsidRPr="00A21BF2" w:rsidRDefault="00D96A65" w:rsidP="00D96A65">
      <w:r>
        <w:t>However, fields can easily be added or removed.</w:t>
      </w:r>
    </w:p>
    <w:p w:rsidR="00D96A65" w:rsidRDefault="00D96A65" w:rsidP="00D96A65">
      <w:pPr>
        <w:pStyle w:val="Heading3"/>
      </w:pPr>
      <w:bookmarkStart w:id="274" w:name="_Toc452907141"/>
      <w:r>
        <w:t>C++ Server</w:t>
      </w:r>
      <w:bookmarkEnd w:id="274"/>
    </w:p>
    <w:p w:rsidR="00D96A65" w:rsidRDefault="00D96A65" w:rsidP="00D96A65">
      <w:r>
        <w:t xml:space="preserve">A commonly-used C++ networking library is Asio. There is a Boost and non-Boost version of this library, which provide the same functionality but can use Boost’s version of threads, lamda expressions, etc. if not using C++11 (or later) or use C++11’s with the non-Boost version. Since we are using C++ functionality only from 2008, we will not be able to use C++11 threading and other features, so we will use Boost.Asio. Using this library, the actions show in </w:t>
      </w:r>
      <w:r>
        <w:fldChar w:fldCharType="begin"/>
      </w:r>
      <w:r>
        <w:instrText xml:space="preserve"> REF _Ref449276682 \h </w:instrText>
      </w:r>
      <w:r>
        <w:fldChar w:fldCharType="separate"/>
      </w:r>
      <w:r w:rsidR="00801841">
        <w:t xml:space="preserve">Table </w:t>
      </w:r>
      <w:r w:rsidR="00801841">
        <w:rPr>
          <w:noProof/>
        </w:rPr>
        <w:t>3</w:t>
      </w:r>
      <w:r>
        <w:fldChar w:fldCharType="end"/>
      </w:r>
      <w:r>
        <w:t xml:space="preserve"> will be implemented.</w:t>
      </w:r>
    </w:p>
    <w:p w:rsidR="000121DD" w:rsidRDefault="000121DD" w:rsidP="00D96A65"/>
    <w:p w:rsidR="00D96A65" w:rsidRDefault="00D96A65" w:rsidP="00D96A65">
      <w:pPr>
        <w:pStyle w:val="Caption"/>
      </w:pPr>
      <w:bookmarkStart w:id="275" w:name="_Ref449276682"/>
      <w:bookmarkStart w:id="276" w:name="_Toc452907218"/>
      <w:r>
        <w:lastRenderedPageBreak/>
        <w:t xml:space="preserve">Table </w:t>
      </w:r>
      <w:fldSimple w:instr=" SEQ Table \* ARABIC ">
        <w:r w:rsidR="00801841">
          <w:rPr>
            <w:noProof/>
          </w:rPr>
          <w:t>3</w:t>
        </w:r>
      </w:fldSimple>
      <w:bookmarkEnd w:id="275"/>
      <w:r>
        <w:t>. Server connection actions.</w:t>
      </w:r>
      <w:bookmarkEnd w:id="276"/>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78"/>
        <w:gridCol w:w="6930"/>
      </w:tblGrid>
      <w:tr w:rsidR="00D96A65" w:rsidRPr="00977795" w:rsidTr="00AE0165">
        <w:trPr>
          <w:trHeight w:val="364"/>
        </w:trPr>
        <w:tc>
          <w:tcPr>
            <w:tcW w:w="1278" w:type="dxa"/>
            <w:shd w:val="clear" w:color="auto" w:fill="FDE9D9"/>
          </w:tcPr>
          <w:p w:rsidR="00D96A65" w:rsidRPr="00977795" w:rsidRDefault="00D96A65" w:rsidP="00AE0165">
            <w:pPr>
              <w:jc w:val="center"/>
              <w:rPr>
                <w:b/>
              </w:rPr>
            </w:pPr>
            <w:r>
              <w:rPr>
                <w:b/>
              </w:rPr>
              <w:t>Action</w:t>
            </w:r>
          </w:p>
        </w:tc>
        <w:tc>
          <w:tcPr>
            <w:tcW w:w="6930" w:type="dxa"/>
            <w:shd w:val="clear" w:color="auto" w:fill="FDE9D9"/>
          </w:tcPr>
          <w:p w:rsidR="00D96A65" w:rsidRPr="00977795" w:rsidRDefault="00D96A65" w:rsidP="00AE0165">
            <w:pPr>
              <w:jc w:val="center"/>
              <w:rPr>
                <w:b/>
              </w:rPr>
            </w:pPr>
            <w:r>
              <w:rPr>
                <w:b/>
              </w:rPr>
              <w:t>What Occurs</w:t>
            </w:r>
          </w:p>
        </w:tc>
      </w:tr>
      <w:tr w:rsidR="00D96A65" w:rsidTr="00AE0165">
        <w:trPr>
          <w:trHeight w:val="364"/>
        </w:trPr>
        <w:tc>
          <w:tcPr>
            <w:tcW w:w="1278" w:type="dxa"/>
          </w:tcPr>
          <w:p w:rsidR="00D96A65" w:rsidRDefault="00D96A65" w:rsidP="00AE0165">
            <w:r>
              <w:t>Open</w:t>
            </w:r>
          </w:p>
        </w:tc>
        <w:tc>
          <w:tcPr>
            <w:tcW w:w="6930" w:type="dxa"/>
          </w:tcPr>
          <w:p w:rsidR="00D96A65" w:rsidRDefault="00D96A65" w:rsidP="00AE0165">
            <w:r>
              <w:t>When a client connects, a TCP connection is opened.</w:t>
            </w:r>
          </w:p>
        </w:tc>
      </w:tr>
      <w:tr w:rsidR="00D96A65" w:rsidTr="00AE0165">
        <w:trPr>
          <w:trHeight w:val="364"/>
        </w:trPr>
        <w:tc>
          <w:tcPr>
            <w:tcW w:w="1278" w:type="dxa"/>
          </w:tcPr>
          <w:p w:rsidR="00D96A65" w:rsidRDefault="00D96A65" w:rsidP="00AE0165">
            <w:r>
              <w:t>Send</w:t>
            </w:r>
          </w:p>
        </w:tc>
        <w:tc>
          <w:tcPr>
            <w:tcW w:w="6930" w:type="dxa"/>
          </w:tcPr>
          <w:p w:rsidR="00D96A65" w:rsidRDefault="00D96A65" w:rsidP="00AE0165">
            <w:r>
              <w:t>When new data is available, it is sent out to all connections.</w:t>
            </w:r>
          </w:p>
        </w:tc>
      </w:tr>
      <w:tr w:rsidR="00D96A65" w:rsidTr="00AE0165">
        <w:trPr>
          <w:trHeight w:val="364"/>
        </w:trPr>
        <w:tc>
          <w:tcPr>
            <w:tcW w:w="1278" w:type="dxa"/>
          </w:tcPr>
          <w:p w:rsidR="00D96A65" w:rsidRDefault="00D96A65" w:rsidP="00AE0165">
            <w:r>
              <w:t>Receive</w:t>
            </w:r>
          </w:p>
        </w:tc>
        <w:tc>
          <w:tcPr>
            <w:tcW w:w="6930" w:type="dxa"/>
          </w:tcPr>
          <w:p w:rsidR="00D96A65" w:rsidRDefault="00D96A65" w:rsidP="00AE0165">
            <w:r>
              <w:t>When the client sends commands back, they are sent to the autopilot.</w:t>
            </w:r>
          </w:p>
        </w:tc>
      </w:tr>
      <w:tr w:rsidR="00D96A65" w:rsidTr="00AE0165">
        <w:trPr>
          <w:trHeight w:val="364"/>
        </w:trPr>
        <w:tc>
          <w:tcPr>
            <w:tcW w:w="1278" w:type="dxa"/>
          </w:tcPr>
          <w:p w:rsidR="00D96A65" w:rsidRDefault="00D96A65" w:rsidP="00AE0165">
            <w:r>
              <w:t>Close</w:t>
            </w:r>
          </w:p>
        </w:tc>
        <w:tc>
          <w:tcPr>
            <w:tcW w:w="6930" w:type="dxa"/>
          </w:tcPr>
          <w:p w:rsidR="00D96A65" w:rsidRDefault="00D96A65" w:rsidP="00AE0165">
            <w:r>
              <w:t>The connection is closed when either the client or server finishes.</w:t>
            </w:r>
          </w:p>
        </w:tc>
      </w:tr>
    </w:tbl>
    <w:p w:rsidR="00D96A65" w:rsidRDefault="00D96A65" w:rsidP="00D96A65"/>
    <w:p w:rsidR="00D96A65" w:rsidRDefault="00D96A65" w:rsidP="00D96A65">
      <w:r>
        <w:t xml:space="preserve">This C++ program will be multithreaded so that sending and receiving data over the network will not interfere with sending data to and receiving data from the autopilot over serial or also over the network. Two thread will be started to handle all the communication with the autopilot: one to send data to the autopilot and one to receive data from the autopilot. One more thread will be started for the C++/Python interface server. This is illustrated in </w:t>
      </w:r>
      <w:r>
        <w:fldChar w:fldCharType="begin"/>
      </w:r>
      <w:r>
        <w:instrText xml:space="preserve"> REF _Ref449279883 \h </w:instrText>
      </w:r>
      <w:r>
        <w:fldChar w:fldCharType="separate"/>
      </w:r>
      <w:r w:rsidR="00801841">
        <w:t xml:space="preserve">Figure </w:t>
      </w:r>
      <w:r w:rsidR="00801841">
        <w:rPr>
          <w:noProof/>
        </w:rPr>
        <w:t>51</w:t>
      </w:r>
      <w:r>
        <w:fldChar w:fldCharType="end"/>
      </w:r>
      <w:r>
        <w:t>.</w:t>
      </w:r>
    </w:p>
    <w:p w:rsidR="00D96A65" w:rsidRDefault="00D96A65" w:rsidP="00D96A65">
      <w:r>
        <w:t xml:space="preserve">A data structure with locking will be used to manage the data between all three of these threads. The autopilot receiving thread will add data to a queue in this data structure every time it receives new data from the autopilot. This data will be buffered up to a certain maximum number of entries and sent to new connections that connect so that new clients will immediately receive the most recent data upon connecting. Then additional data will be sent </w:t>
      </w:r>
      <w:r w:rsidR="002E4C5D">
        <w:t>to</w:t>
      </w:r>
      <w:r>
        <w:t xml:space="preserve"> these connected clients as the autopilot receiving thread receives more data.</w:t>
      </w:r>
    </w:p>
    <w:p w:rsidR="00D96A65" w:rsidRDefault="00D96A65" w:rsidP="00D96A65">
      <w:r>
        <w:t>The encoding and decoding of the JSON will occur in this locking data structure. When data is written to the TCP connection it will be converted to JSON using the RapidJSON library, chosen since it does not require C++11 features. When data is read from the TCP connection, it will again use this library to decode the command.</w:t>
      </w:r>
    </w:p>
    <w:p w:rsidR="00D96A65" w:rsidRDefault="00D96A65" w:rsidP="00D96A65">
      <w:pPr>
        <w:keepNext/>
        <w:jc w:val="center"/>
      </w:pPr>
      <w:r>
        <w:object w:dxaOrig="8055" w:dyaOrig="2370">
          <v:shape id="_x0000_i1029" type="#_x0000_t75" style="width:402pt;height:118.5pt" o:ole="">
            <v:imagedata r:id="rId114" o:title=""/>
          </v:shape>
          <o:OLEObject Type="Embed" ProgID="Visio.Drawing.15" ShapeID="_x0000_i1029" DrawAspect="Content" ObjectID="_1526663453" r:id="rId115"/>
        </w:object>
      </w:r>
    </w:p>
    <w:p w:rsidR="00D96A65" w:rsidRDefault="00D96A65" w:rsidP="00D96A65">
      <w:pPr>
        <w:pStyle w:val="Caption"/>
        <w:jc w:val="center"/>
      </w:pPr>
      <w:bookmarkStart w:id="277" w:name="_Ref449279883"/>
      <w:bookmarkStart w:id="278" w:name="_Toc452907210"/>
      <w:r>
        <w:t xml:space="preserve">Figure </w:t>
      </w:r>
      <w:fldSimple w:instr=" SEQ Figure \* ARABIC ">
        <w:r w:rsidR="00801841">
          <w:rPr>
            <w:noProof/>
          </w:rPr>
          <w:t>51</w:t>
        </w:r>
      </w:fldSimple>
      <w:bookmarkEnd w:id="277"/>
      <w:r>
        <w:t>. Data and command flow through</w:t>
      </w:r>
      <w:r w:rsidR="002E4C5D">
        <w:t xml:space="preserve"> the</w:t>
      </w:r>
      <w:r>
        <w:t xml:space="preserve"> C++ server of the C++/Python interface.</w:t>
      </w:r>
      <w:bookmarkEnd w:id="278"/>
    </w:p>
    <w:p w:rsidR="00D96A65" w:rsidRDefault="00D96A65" w:rsidP="00D96A65">
      <w:pPr>
        <w:pStyle w:val="Heading3"/>
      </w:pPr>
      <w:bookmarkStart w:id="279" w:name="_Toc452907142"/>
      <w:r>
        <w:t>Python Client</w:t>
      </w:r>
      <w:bookmarkEnd w:id="279"/>
    </w:p>
    <w:p w:rsidR="00D96A65" w:rsidRDefault="00D96A65" w:rsidP="00D96A65">
      <w:r>
        <w:t xml:space="preserve">Python has networking modules, so we do not need to go looking for a library to use. We can import “socket” to connect to the server and import “select” to wait on a socket until it is ready to send or receive data. Finally, the JSON encoding and decoding can be done by importing “json.” Using this built in functionality, the actions show in </w:t>
      </w:r>
      <w:r w:rsidR="00873681">
        <w:fldChar w:fldCharType="begin"/>
      </w:r>
      <w:r w:rsidR="00873681">
        <w:instrText xml:space="preserve"> REF _Ref449294530 \h </w:instrText>
      </w:r>
      <w:r w:rsidR="00873681">
        <w:fldChar w:fldCharType="separate"/>
      </w:r>
      <w:r w:rsidR="00801841">
        <w:t xml:space="preserve">Table </w:t>
      </w:r>
      <w:r w:rsidR="00801841">
        <w:rPr>
          <w:noProof/>
        </w:rPr>
        <w:t>4</w:t>
      </w:r>
      <w:r w:rsidR="00873681">
        <w:fldChar w:fldCharType="end"/>
      </w:r>
      <w:r w:rsidR="00873681">
        <w:t xml:space="preserve"> </w:t>
      </w:r>
      <w:r>
        <w:t>will be implemented.</w:t>
      </w:r>
    </w:p>
    <w:p w:rsidR="00D96A65" w:rsidRDefault="00D96A65" w:rsidP="00D96A65">
      <w:pPr>
        <w:pStyle w:val="Caption"/>
      </w:pPr>
      <w:bookmarkStart w:id="280" w:name="_Ref449294530"/>
      <w:bookmarkStart w:id="281" w:name="_Toc452907219"/>
      <w:r>
        <w:lastRenderedPageBreak/>
        <w:t xml:space="preserve">Table </w:t>
      </w:r>
      <w:fldSimple w:instr=" SEQ Table \* ARABIC ">
        <w:r w:rsidR="00801841">
          <w:rPr>
            <w:noProof/>
          </w:rPr>
          <w:t>4</w:t>
        </w:r>
      </w:fldSimple>
      <w:bookmarkEnd w:id="280"/>
      <w:r>
        <w:t>. Client connection actions.</w:t>
      </w:r>
      <w:bookmarkEnd w:id="281"/>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78"/>
        <w:gridCol w:w="7920"/>
      </w:tblGrid>
      <w:tr w:rsidR="00D96A65" w:rsidRPr="00977795" w:rsidTr="00AE0165">
        <w:trPr>
          <w:trHeight w:val="364"/>
        </w:trPr>
        <w:tc>
          <w:tcPr>
            <w:tcW w:w="1278" w:type="dxa"/>
            <w:shd w:val="clear" w:color="auto" w:fill="FDE9D9"/>
          </w:tcPr>
          <w:p w:rsidR="00D96A65" w:rsidRPr="00977795" w:rsidRDefault="00D96A65" w:rsidP="00AE0165">
            <w:pPr>
              <w:jc w:val="center"/>
              <w:rPr>
                <w:b/>
              </w:rPr>
            </w:pPr>
            <w:r>
              <w:rPr>
                <w:b/>
              </w:rPr>
              <w:t>Action</w:t>
            </w:r>
          </w:p>
        </w:tc>
        <w:tc>
          <w:tcPr>
            <w:tcW w:w="7920" w:type="dxa"/>
            <w:shd w:val="clear" w:color="auto" w:fill="FDE9D9"/>
          </w:tcPr>
          <w:p w:rsidR="00D96A65" w:rsidRPr="00977795" w:rsidRDefault="00D96A65" w:rsidP="00AE0165">
            <w:pPr>
              <w:jc w:val="center"/>
              <w:rPr>
                <w:b/>
              </w:rPr>
            </w:pPr>
            <w:r>
              <w:rPr>
                <w:b/>
              </w:rPr>
              <w:t>What Occurs</w:t>
            </w:r>
          </w:p>
        </w:tc>
      </w:tr>
      <w:tr w:rsidR="00D96A65" w:rsidTr="00AE0165">
        <w:trPr>
          <w:trHeight w:val="364"/>
        </w:trPr>
        <w:tc>
          <w:tcPr>
            <w:tcW w:w="1278" w:type="dxa"/>
          </w:tcPr>
          <w:p w:rsidR="00D96A65" w:rsidRDefault="00D96A65" w:rsidP="00AE0165">
            <w:r>
              <w:t>Connect</w:t>
            </w:r>
          </w:p>
        </w:tc>
        <w:tc>
          <w:tcPr>
            <w:tcW w:w="7920" w:type="dxa"/>
          </w:tcPr>
          <w:p w:rsidR="00D96A65" w:rsidRDefault="00D96A65" w:rsidP="00AE0165">
            <w:r>
              <w:t>When the Python script is started, it will try to connect to the server.</w:t>
            </w:r>
          </w:p>
        </w:tc>
      </w:tr>
      <w:tr w:rsidR="00D96A65" w:rsidTr="00AE0165">
        <w:trPr>
          <w:trHeight w:val="364"/>
        </w:trPr>
        <w:tc>
          <w:tcPr>
            <w:tcW w:w="1278" w:type="dxa"/>
          </w:tcPr>
          <w:p w:rsidR="00D96A65" w:rsidRDefault="00D96A65" w:rsidP="00AE0165">
            <w:r>
              <w:t>Receive</w:t>
            </w:r>
          </w:p>
        </w:tc>
        <w:tc>
          <w:tcPr>
            <w:tcW w:w="7920" w:type="dxa"/>
          </w:tcPr>
          <w:p w:rsidR="00D96A65" w:rsidRDefault="00D96A65" w:rsidP="00AE0165">
            <w:r>
              <w:t>When data is sent from the server, the Python client will receive this data into a queue.</w:t>
            </w:r>
          </w:p>
        </w:tc>
      </w:tr>
      <w:tr w:rsidR="00D96A65" w:rsidTr="00AE0165">
        <w:trPr>
          <w:trHeight w:val="364"/>
        </w:trPr>
        <w:tc>
          <w:tcPr>
            <w:tcW w:w="1278" w:type="dxa"/>
          </w:tcPr>
          <w:p w:rsidR="00D96A65" w:rsidRDefault="00D96A65" w:rsidP="00AE0165">
            <w:r>
              <w:t>Send</w:t>
            </w:r>
          </w:p>
        </w:tc>
        <w:tc>
          <w:tcPr>
            <w:tcW w:w="7920" w:type="dxa"/>
          </w:tcPr>
          <w:p w:rsidR="00D96A65" w:rsidRDefault="00D96A65" w:rsidP="00AE0165">
            <w:r>
              <w:t>When the client has new commands to send, they will be added to a queue that will be sent back to the server.</w:t>
            </w:r>
          </w:p>
        </w:tc>
      </w:tr>
      <w:tr w:rsidR="00D96A65" w:rsidTr="00AE0165">
        <w:trPr>
          <w:trHeight w:val="364"/>
        </w:trPr>
        <w:tc>
          <w:tcPr>
            <w:tcW w:w="1278" w:type="dxa"/>
          </w:tcPr>
          <w:p w:rsidR="00D96A65" w:rsidRDefault="00D96A65" w:rsidP="00AE0165">
            <w:r>
              <w:t>Close</w:t>
            </w:r>
          </w:p>
        </w:tc>
        <w:tc>
          <w:tcPr>
            <w:tcW w:w="7920" w:type="dxa"/>
          </w:tcPr>
          <w:p w:rsidR="00D96A65" w:rsidRDefault="00D96A65" w:rsidP="00AE0165">
            <w:r>
              <w:t>When the Python script is terminated, the TCP connection will be closed.</w:t>
            </w:r>
          </w:p>
        </w:tc>
      </w:tr>
    </w:tbl>
    <w:p w:rsidR="00D96A65" w:rsidRPr="00B90ED8" w:rsidRDefault="00D96A65" w:rsidP="00D96A65"/>
    <w:p w:rsidR="00D96A65" w:rsidRDefault="00D96A65" w:rsidP="00D96A65">
      <w:r>
        <w:t xml:space="preserve">The Python client will run both in multiple processes and multiple threads. Because of the global interpreter lock (GIL) that is in Python, we will use multiple processes so that the data processing can run simultaneously with the sending/receiving of data in the C++/Python interface. As in the C++ server, a data structure with queues will be used to store the data received and the commands to send. This data structure will use deques created through a Python SyncManager that will handle sending the data between the two processes. One process will be started that will run all the data processing, which includes thermal identification and decision making. Another process will be started that will start two threads: one to receive data from the C++ server and one to send commands to the C++ server. This is illustrated in </w:t>
      </w:r>
      <w:r>
        <w:fldChar w:fldCharType="begin"/>
      </w:r>
      <w:r>
        <w:instrText xml:space="preserve"> REF _Ref449281133 \h </w:instrText>
      </w:r>
      <w:r>
        <w:fldChar w:fldCharType="separate"/>
      </w:r>
      <w:r w:rsidR="00801841">
        <w:t xml:space="preserve">Figure </w:t>
      </w:r>
      <w:r w:rsidR="00801841">
        <w:rPr>
          <w:noProof/>
        </w:rPr>
        <w:t>52</w:t>
      </w:r>
      <w:r>
        <w:fldChar w:fldCharType="end"/>
      </w:r>
      <w:r>
        <w:t>.</w:t>
      </w:r>
    </w:p>
    <w:p w:rsidR="00D96A65" w:rsidRDefault="00D96A65" w:rsidP="00D96A65">
      <w:pPr>
        <w:keepNext/>
        <w:jc w:val="center"/>
      </w:pPr>
      <w:r>
        <w:object w:dxaOrig="10306" w:dyaOrig="2176">
          <v:shape id="_x0000_i1030" type="#_x0000_t75" style="width:466.5pt;height:99pt" o:ole="">
            <v:imagedata r:id="rId116" o:title=""/>
          </v:shape>
          <o:OLEObject Type="Embed" ProgID="Visio.Drawing.15" ShapeID="_x0000_i1030" DrawAspect="Content" ObjectID="_1526663454" r:id="rId117"/>
        </w:object>
      </w:r>
    </w:p>
    <w:p w:rsidR="00D96A65" w:rsidRDefault="00D96A65" w:rsidP="00D96A65">
      <w:pPr>
        <w:pStyle w:val="Caption"/>
        <w:jc w:val="center"/>
      </w:pPr>
      <w:bookmarkStart w:id="282" w:name="_Ref449281133"/>
      <w:bookmarkStart w:id="283" w:name="_Ref449283763"/>
      <w:bookmarkStart w:id="284" w:name="_Toc452907211"/>
      <w:r>
        <w:t xml:space="preserve">Figure </w:t>
      </w:r>
      <w:fldSimple w:instr=" SEQ Figure \* ARABIC ">
        <w:r w:rsidR="00801841">
          <w:rPr>
            <w:noProof/>
          </w:rPr>
          <w:t>52</w:t>
        </w:r>
      </w:fldSimple>
      <w:bookmarkEnd w:id="282"/>
      <w:r>
        <w:t xml:space="preserve">. Data and command flow through </w:t>
      </w:r>
      <w:r w:rsidR="00860798">
        <w:t xml:space="preserve">the </w:t>
      </w:r>
      <w:r>
        <w:t>Python client of the C++/Python interface.</w:t>
      </w:r>
      <w:bookmarkEnd w:id="283"/>
      <w:bookmarkEnd w:id="284"/>
    </w:p>
    <w:p w:rsidR="00D96A65" w:rsidRPr="003366FB" w:rsidRDefault="00D96A65" w:rsidP="00D96A65">
      <w:r>
        <w:t>In networking receiving thread, whenever the C++ server sends data over the TCP connection, this thread will add that data to the data queue. The next time the processing process is finished processing the last batch of data, it will pull all this new data to use in the next run. After the processing completes processing one batch of data, it will add a new command to the command queue, which will notify a condition variable. The networking sending thread is waiting on this condition variable. It will then wake up and send the new commands in the queue until there are no more commands to send, at which point it will again go to sleep until it’s notified there are more commands to send.</w:t>
      </w:r>
    </w:p>
    <w:p w:rsidR="00D96A65" w:rsidRDefault="00D96A65" w:rsidP="00D96A65">
      <w:pPr>
        <w:pStyle w:val="Heading2"/>
      </w:pPr>
      <w:bookmarkStart w:id="285" w:name="_Toc452907143"/>
      <w:r>
        <w:lastRenderedPageBreak/>
        <w:t xml:space="preserve">Connecting with </w:t>
      </w:r>
      <w:r w:rsidR="002B1AF8">
        <w:t xml:space="preserve">the </w:t>
      </w:r>
      <w:r>
        <w:t>Pixhawk Simulator</w:t>
      </w:r>
      <w:bookmarkEnd w:id="285"/>
    </w:p>
    <w:p w:rsidR="00D96A65" w:rsidRDefault="00D96A65" w:rsidP="00D96A65">
      <w:r>
        <w:t>The Pixhawk and APM Plane use the MAVLink library to send and receive data. This library provides a Python script that will generate code to allow the library to work with languages such as Python, C, or C++. With this generated code and the MAVLink Python “pymavlink” library, we can connect to the Pixhawk USB telemetry radio or the simulation.</w:t>
      </w:r>
    </w:p>
    <w:p w:rsidR="00D96A65" w:rsidRDefault="00D96A65" w:rsidP="00D96A65">
      <w:r>
        <w:t xml:space="preserve">The communication with the Pixhawk either in simulation or over the USB telemetry radio is very similar to the Python code connecting to the C++/Python interface shown in </w:t>
      </w:r>
      <w:r>
        <w:fldChar w:fldCharType="begin"/>
      </w:r>
      <w:r>
        <w:instrText xml:space="preserve"> REF _Ref449281133 \h </w:instrText>
      </w:r>
      <w:r>
        <w:fldChar w:fldCharType="separate"/>
      </w:r>
      <w:r w:rsidR="00801841">
        <w:t xml:space="preserve">Figure </w:t>
      </w:r>
      <w:r w:rsidR="00801841">
        <w:rPr>
          <w:noProof/>
        </w:rPr>
        <w:t>52</w:t>
      </w:r>
      <w:r>
        <w:fldChar w:fldCharType="end"/>
      </w:r>
      <w:r>
        <w:t xml:space="preserve">. The only difference is the networking code is using the MAVLink library instead of the “socket” Python module. </w:t>
      </w:r>
      <w:r>
        <w:fldChar w:fldCharType="begin"/>
      </w:r>
      <w:r>
        <w:instrText xml:space="preserve"> REF _Ref449283943 \h </w:instrText>
      </w:r>
      <w:r>
        <w:fldChar w:fldCharType="separate"/>
      </w:r>
      <w:r w:rsidR="00801841">
        <w:t xml:space="preserve">Figure </w:t>
      </w:r>
      <w:r w:rsidR="00801841">
        <w:rPr>
          <w:noProof/>
        </w:rPr>
        <w:t>53</w:t>
      </w:r>
      <w:r>
        <w:fldChar w:fldCharType="end"/>
      </w:r>
      <w:r>
        <w:t xml:space="preserve"> shows the connection with the simulation, and </w:t>
      </w:r>
      <w:r>
        <w:fldChar w:fldCharType="begin"/>
      </w:r>
      <w:r>
        <w:instrText xml:space="preserve"> REF _Ref449283954 \h </w:instrText>
      </w:r>
      <w:r>
        <w:fldChar w:fldCharType="separate"/>
      </w:r>
      <w:r w:rsidR="00801841">
        <w:t xml:space="preserve">Figure </w:t>
      </w:r>
      <w:r w:rsidR="00801841">
        <w:rPr>
          <w:noProof/>
        </w:rPr>
        <w:t>54</w:t>
      </w:r>
      <w:r>
        <w:fldChar w:fldCharType="end"/>
      </w:r>
      <w:r>
        <w:t xml:space="preserve"> shows the connection with the live Pixhawk through the USB telemetry radio.</w:t>
      </w:r>
    </w:p>
    <w:p w:rsidR="00D96A65" w:rsidRDefault="00D96A65" w:rsidP="00D96A65">
      <w:pPr>
        <w:keepNext/>
        <w:jc w:val="center"/>
      </w:pPr>
      <w:r>
        <w:object w:dxaOrig="9526" w:dyaOrig="2940">
          <v:shape id="_x0000_i1031" type="#_x0000_t75" style="width:469.5pt;height:2in" o:ole="">
            <v:imagedata r:id="rId118" o:title=""/>
          </v:shape>
          <o:OLEObject Type="Embed" ProgID="Visio.Drawing.15" ShapeID="_x0000_i1031" DrawAspect="Content" ObjectID="_1526663455" r:id="rId119"/>
        </w:object>
      </w:r>
    </w:p>
    <w:p w:rsidR="00D96A65" w:rsidRDefault="00D96A65" w:rsidP="00D96A65">
      <w:pPr>
        <w:pStyle w:val="Caption"/>
        <w:jc w:val="center"/>
        <w:rPr>
          <w:noProof/>
        </w:rPr>
      </w:pPr>
      <w:bookmarkStart w:id="286" w:name="_Ref449283943"/>
      <w:bookmarkStart w:id="287" w:name="_Toc452907212"/>
      <w:r>
        <w:t xml:space="preserve">Figure </w:t>
      </w:r>
      <w:fldSimple w:instr=" SEQ Figure \* ARABIC ">
        <w:r w:rsidR="00801841">
          <w:rPr>
            <w:noProof/>
          </w:rPr>
          <w:t>53</w:t>
        </w:r>
      </w:fldSimple>
      <w:bookmarkEnd w:id="286"/>
      <w:r>
        <w:t xml:space="preserve">. Data and command flow between </w:t>
      </w:r>
      <w:r w:rsidR="00FA615D">
        <w:t xml:space="preserve">the </w:t>
      </w:r>
      <w:r>
        <w:t xml:space="preserve">APM Plane simulation </w:t>
      </w:r>
      <w:r>
        <w:rPr>
          <w:noProof/>
        </w:rPr>
        <w:t xml:space="preserve">and </w:t>
      </w:r>
      <w:r w:rsidR="00FA615D">
        <w:rPr>
          <w:noProof/>
        </w:rPr>
        <w:t xml:space="preserve">the </w:t>
      </w:r>
      <w:r>
        <w:rPr>
          <w:noProof/>
        </w:rPr>
        <w:t>Python processing process.</w:t>
      </w:r>
      <w:bookmarkEnd w:id="287"/>
    </w:p>
    <w:p w:rsidR="00D96A65" w:rsidRDefault="00D96A65" w:rsidP="00D96A65">
      <w:pPr>
        <w:keepNext/>
        <w:jc w:val="center"/>
      </w:pPr>
      <w:r>
        <w:object w:dxaOrig="9916" w:dyaOrig="2581">
          <v:shape id="_x0000_i1032" type="#_x0000_t75" style="width:466.5pt;height:121.5pt" o:ole="">
            <v:imagedata r:id="rId120" o:title=""/>
          </v:shape>
          <o:OLEObject Type="Embed" ProgID="Visio.Drawing.15" ShapeID="_x0000_i1032" DrawAspect="Content" ObjectID="_1526663456" r:id="rId121"/>
        </w:object>
      </w:r>
    </w:p>
    <w:p w:rsidR="00D96A65" w:rsidRPr="0063242D" w:rsidRDefault="00D96A65" w:rsidP="00D96A65">
      <w:pPr>
        <w:pStyle w:val="Caption"/>
        <w:jc w:val="center"/>
      </w:pPr>
      <w:bookmarkStart w:id="288" w:name="_Ref449283954"/>
      <w:bookmarkStart w:id="289" w:name="_Toc452907213"/>
      <w:r>
        <w:t xml:space="preserve">Figure </w:t>
      </w:r>
      <w:fldSimple w:instr=" SEQ Figure \* ARABIC ">
        <w:r w:rsidR="00801841">
          <w:rPr>
            <w:noProof/>
          </w:rPr>
          <w:t>54</w:t>
        </w:r>
      </w:fldSimple>
      <w:bookmarkEnd w:id="288"/>
      <w:r>
        <w:t>. Data and command flow between</w:t>
      </w:r>
      <w:r w:rsidR="00FA615D">
        <w:t xml:space="preserve"> the</w:t>
      </w:r>
      <w:r>
        <w:t xml:space="preserve"> Pixhawk and</w:t>
      </w:r>
      <w:r w:rsidR="00FA615D">
        <w:t xml:space="preserve"> the</w:t>
      </w:r>
      <w:r>
        <w:t xml:space="preserve"> Python processing process.</w:t>
      </w:r>
      <w:bookmarkEnd w:id="289"/>
    </w:p>
    <w:p w:rsidR="00DA601A" w:rsidRDefault="00DA601A" w:rsidP="00DA601A"/>
    <w:p w:rsidR="001C4A17" w:rsidRPr="00515F05" w:rsidRDefault="001C4A17" w:rsidP="001C4A17">
      <w:pPr>
        <w:pStyle w:val="Heading1"/>
      </w:pPr>
      <w:bookmarkStart w:id="290" w:name="_Toc449298305"/>
      <w:bookmarkStart w:id="291" w:name="_Toc452907144"/>
      <w:bookmarkStart w:id="292" w:name="_Toc221643239"/>
      <w:bookmarkStart w:id="293" w:name="_Toc221968960"/>
      <w:bookmarkStart w:id="294" w:name="_Toc229153797"/>
      <w:r>
        <w:lastRenderedPageBreak/>
        <w:t>Conclusion</w:t>
      </w:r>
      <w:bookmarkEnd w:id="290"/>
      <w:bookmarkEnd w:id="291"/>
    </w:p>
    <w:p w:rsidR="001C4A17" w:rsidRDefault="001C4A17" w:rsidP="001C4A17">
      <w:pPr>
        <w:pStyle w:val="Heading2"/>
      </w:pPr>
      <w:bookmarkStart w:id="295" w:name="_Toc449298306"/>
      <w:bookmarkStart w:id="296" w:name="_Toc452907145"/>
      <w:r>
        <w:t>Ethical, Political, Sustainability, Manufacturability, Social, Health and Safety, Environmental, and Economic Concerns</w:t>
      </w:r>
      <w:bookmarkEnd w:id="295"/>
      <w:bookmarkEnd w:id="296"/>
    </w:p>
    <w:p w:rsidR="001C4A17" w:rsidRDefault="001C4A17" w:rsidP="001C4A17">
      <w:r>
        <w:t xml:space="preserve">While not a directly controversial project in most conceivable categories, there are some concerns to be aware of when considering potential application of our work this year. As with any project that increases the duration of glider flight, there are definite militaristic applications concerning the effectiveness of both surveillance and more direct interventions by UAV. More likely to be a concern for this particular project is the additional duration could allow hobbyists to go places they should not be and invade the privacy of others. </w:t>
      </w:r>
    </w:p>
    <w:p w:rsidR="001C4A17" w:rsidRDefault="001C4A17" w:rsidP="001C4A17">
      <w:r>
        <w:t xml:space="preserve">These others could be a government project or other political organization, and with the recent laws regarding drone flight, having gliders circling autonomously in thermals could raise political concerns. In terms of manufacture, care must be taken when creating any fiberglass structure, but this part of the project does not impact that a great deal. </w:t>
      </w:r>
    </w:p>
    <w:p w:rsidR="001C4A17" w:rsidRDefault="001C4A17" w:rsidP="001C4A17">
      <w:r>
        <w:t>Social concerns are perhaps slightly more interesting. With the predator drones under the military’s control, a circling glider could be easily seen as either a surveillance vehicle or potentially lethal UAV by the general populace. Whenever an objects seems to be circling a person that person will feel a bit nervous, and that could potentially happen more often with this sort of thermal soaring approach.</w:t>
      </w:r>
    </w:p>
    <w:p w:rsidR="001C4A17" w:rsidRDefault="001C4A17" w:rsidP="001C4A17">
      <w:r>
        <w:t>This project should not have serious impact on the health and safety of individuals, beyond any normal autonomous glider precautions. The possible worries would be that the project would cause the failure of the autopilot system, or would allow it to soar out of range of signaling on a therma</w:t>
      </w:r>
      <w:r w:rsidR="009247E8">
        <w:t>l</w:t>
      </w:r>
      <w:r>
        <w:t xml:space="preserve"> and potentially crash at another location.</w:t>
      </w:r>
    </w:p>
    <w:p w:rsidR="001C4A17" w:rsidRDefault="001C4A17" w:rsidP="001C4A17">
      <w:r>
        <w:t xml:space="preserve">If a glider did crash at a location that was either inaccessible or not able to be located, that would cause some environmental damage. However most of the project was geared towards using less resources to further protect the environment. </w:t>
      </w:r>
      <w:r w:rsidR="007C00E1">
        <w:t>Likewise,</w:t>
      </w:r>
      <w:r w:rsidR="00461CB2">
        <w:t xml:space="preserve"> it is designed as a</w:t>
      </w:r>
      <w:r>
        <w:t xml:space="preserve"> more economical way to fly, and thus should not have significant economic impact besides perhaps increasing interest in glider production.</w:t>
      </w:r>
    </w:p>
    <w:p w:rsidR="001C4A17" w:rsidRDefault="001C4A17" w:rsidP="001C4A17">
      <w:pPr>
        <w:pStyle w:val="Heading2"/>
      </w:pPr>
      <w:bookmarkStart w:id="297" w:name="_Toc452907146"/>
      <w:r>
        <w:t>Concluding Remarks</w:t>
      </w:r>
      <w:bookmarkEnd w:id="297"/>
    </w:p>
    <w:p w:rsidR="001C4A17" w:rsidRDefault="001C4A17" w:rsidP="001C4A17">
      <w:r>
        <w:t xml:space="preserve">The initial goal for this project was an autonomous glider that could use thermals in the atmosphere to soar for longer periods of time and travel longer distances. While this goal has not yet been reached, it is we believe within </w:t>
      </w:r>
      <w:r w:rsidR="002A0FD2">
        <w:t>grasp by the end of this year</w:t>
      </w:r>
      <w:r>
        <w:t xml:space="preserve">. The steps that remain are to switch our code over to working with the Pixhawk, and get the Pixhawk autonomously soaring with that code. While not simple steps in and of themselves, they are quite a bit more straightforward than the previous steps of this process and can be tackled in a forthright manner. </w:t>
      </w:r>
    </w:p>
    <w:p w:rsidR="001C4A17" w:rsidRDefault="001C4A17" w:rsidP="001C4A17">
      <w:r>
        <w:lastRenderedPageBreak/>
        <w:t>This project has been a great learning experience for all of the project members involved. At the start of the project, there was a great deal of discussion on what exactly to do this year. Planning out the project and then splitting it into parts that each member had an interest in took careful thought and consideration. The structure we eventually planned on has worked well for us, and next year’s group may want to consider something similar.</w:t>
      </w:r>
    </w:p>
    <w:p w:rsidR="001C4A17" w:rsidRDefault="001C4A17" w:rsidP="001C4A17">
      <w:r>
        <w:t xml:space="preserve">Starting off with a great deal of research let us make intelligent decisions regarding our initial project outline, and then starting one member on the task of implementing a basic version of what we were attempting provided a framework that let the other parts of the project quickly become integrated as the results of our research reached fruition. </w:t>
      </w:r>
    </w:p>
    <w:p w:rsidR="001C4A17" w:rsidRDefault="001C4A17" w:rsidP="001C4A17">
      <w:r>
        <w:t xml:space="preserve">This research and implementation of different methods provided us with a broad understanding of the field of thermal soaring and current autonomous methodologies. While none of our results are ground-breaking, the understanding they have provided us with of fascinating concepts such as machine learning could give us an advantage in our future roles in the industry and higher research. </w:t>
      </w:r>
    </w:p>
    <w:p w:rsidR="001C4A17" w:rsidRPr="009F2B9D" w:rsidRDefault="001C4A17" w:rsidP="001C4A17">
      <w:r>
        <w:t>Overall the project has expanded our horizons both academically and in terms of teamwork and project planning. While we do not currently have our full solution flying, our simulation results appear to confirm the validity of our work, and it should translate well to the glider the mechanical team has built. We have high hopes for the additional work we can complete before the end of the quarter, and we look forward to seeing how our theories perform in reality.</w:t>
      </w:r>
    </w:p>
    <w:p w:rsidR="009F4F23" w:rsidRPr="00AB390E" w:rsidRDefault="009F4F23" w:rsidP="00CB73ED">
      <w:pPr>
        <w:pStyle w:val="HeaderUnnumbered"/>
      </w:pPr>
      <w:bookmarkStart w:id="298" w:name="_Toc452907147"/>
      <w:r w:rsidRPr="00AB390E">
        <w:lastRenderedPageBreak/>
        <w:t>References</w:t>
      </w:r>
      <w:bookmarkEnd w:id="292"/>
      <w:bookmarkEnd w:id="293"/>
      <w:bookmarkEnd w:id="294"/>
      <w:bookmarkEnd w:id="298"/>
    </w:p>
    <w:p w:rsidR="008D10E2" w:rsidRDefault="008D10E2" w:rsidP="00943917">
      <w:pPr>
        <w:ind w:left="720" w:hanging="720"/>
      </w:pPr>
      <w:r w:rsidRPr="00173505">
        <w:t xml:space="preserve">Allen, Michael J. "Autonomous soaring for improved endurance of a small uninhabited air vehicle." </w:t>
      </w:r>
      <w:r w:rsidRPr="00173505">
        <w:rPr>
          <w:i/>
        </w:rPr>
        <w:t>Proceedings of the 43rd aerospace sciences meeting, AIAA</w:t>
      </w:r>
      <w:r w:rsidRPr="00173505">
        <w:t>. 2005.</w:t>
      </w:r>
    </w:p>
    <w:p w:rsidR="008D10E2" w:rsidRDefault="008D10E2" w:rsidP="00943917">
      <w:pPr>
        <w:ind w:left="720" w:hanging="720"/>
      </w:pPr>
      <w:r w:rsidRPr="00ED1FAA">
        <w:t xml:space="preserve">AnAj. </w:t>
      </w:r>
      <w:r w:rsidRPr="00ED1FAA">
        <w:rPr>
          <w:i/>
        </w:rPr>
        <w:t>A Simple Bayesian Network</w:t>
      </w:r>
      <w:r w:rsidRPr="00ED1FAA">
        <w:t xml:space="preserve">. Digital image. </w:t>
      </w:r>
      <w:r w:rsidRPr="00ED1FAA">
        <w:rPr>
          <w:i/>
        </w:rPr>
        <w:t>Wikimedia Commons</w:t>
      </w:r>
      <w:r w:rsidRPr="00ED1FAA">
        <w:t>. 16 Sept. 2006. Web. 25 Apr. 2016. &lt;https://commons.wikimedia.org/wiki/File:SimpleBayesNet.svg&gt;.</w:t>
      </w:r>
    </w:p>
    <w:p w:rsidR="008D10E2" w:rsidRDefault="008D10E2" w:rsidP="00943917">
      <w:pPr>
        <w:ind w:left="720" w:hanging="720"/>
      </w:pPr>
      <w:r w:rsidRPr="00523039">
        <w:t xml:space="preserve">Andrianakis, Ioannis, and Peter G. Challenor. "The effect of the nugget on Gaussian process emulators of computer models." </w:t>
      </w:r>
      <w:r w:rsidRPr="00523039">
        <w:rPr>
          <w:i/>
        </w:rPr>
        <w:t>Computational Statistics &amp; Data Analysis</w:t>
      </w:r>
      <w:r w:rsidRPr="00523039">
        <w:t xml:space="preserve"> 56.12 (2012): 4215-4228.</w:t>
      </w:r>
    </w:p>
    <w:p w:rsidR="008D10E2" w:rsidRDefault="008D10E2" w:rsidP="00943917">
      <w:pPr>
        <w:ind w:left="720" w:hanging="720"/>
      </w:pPr>
      <w:r w:rsidRPr="001844F4">
        <w:t xml:space="preserve">Charniak, Eugene. "Bayesian networks without tears." </w:t>
      </w:r>
      <w:r w:rsidRPr="001844F4">
        <w:rPr>
          <w:i/>
        </w:rPr>
        <w:t>AI magazine</w:t>
      </w:r>
      <w:r w:rsidRPr="001844F4">
        <w:t xml:space="preserve"> 12.4 (1991): 50.</w:t>
      </w:r>
    </w:p>
    <w:p w:rsidR="008D10E2" w:rsidRDefault="008D10E2" w:rsidP="00943917">
      <w:pPr>
        <w:ind w:left="720" w:hanging="720"/>
      </w:pPr>
      <w:r>
        <w:t>Childress, Christopher E., "An Empirical Model of Thermal Updrafts Using Data Obtained From a Manned Glider. " Master's Thesis, University of Tennessee, 2010.</w:t>
      </w:r>
    </w:p>
    <w:p w:rsidR="008D10E2" w:rsidRDefault="008D10E2" w:rsidP="00943917">
      <w:pPr>
        <w:ind w:left="720" w:hanging="720"/>
      </w:pPr>
      <w:r w:rsidRPr="006803CF">
        <w:t xml:space="preserve">Edwards, Daniel J. </w:t>
      </w:r>
      <w:r w:rsidRPr="006803CF">
        <w:rPr>
          <w:i/>
        </w:rPr>
        <w:t>Autonomous Locator of Thermals (ALOFT) Autonomous Soaring Algorithm</w:t>
      </w:r>
      <w:r w:rsidRPr="006803CF">
        <w:t>. No. NRL/FR/5712--15-10. NAVAL RESEARCH LAB WASHINGTON DC, 2015.</w:t>
      </w:r>
    </w:p>
    <w:p w:rsidR="008D10E2" w:rsidRDefault="008D10E2" w:rsidP="00943917">
      <w:pPr>
        <w:ind w:left="720" w:hanging="720"/>
      </w:pPr>
      <w:r w:rsidRPr="00983E40">
        <w:t xml:space="preserve">Korb, Kevin B., and Ann E. Nicholson. </w:t>
      </w:r>
      <w:r w:rsidRPr="00983E40">
        <w:rPr>
          <w:i/>
        </w:rPr>
        <w:t>Bayesian Artificial Intelligence</w:t>
      </w:r>
      <w:r w:rsidRPr="00983E40">
        <w:t>. Boca Raton, FL: CRC, 2010. Print.</w:t>
      </w:r>
    </w:p>
    <w:p w:rsidR="008D10E2" w:rsidRDefault="008D10E2" w:rsidP="00943917">
      <w:pPr>
        <w:ind w:left="720" w:hanging="720"/>
      </w:pPr>
      <w:r w:rsidRPr="003C75E4">
        <w:t xml:space="preserve">Lawrance, Nicholas RJ. </w:t>
      </w:r>
      <w:r w:rsidRPr="003C75E4">
        <w:rPr>
          <w:i/>
        </w:rPr>
        <w:t>Autonomous soaring flight for unmanned aerial vehicles</w:t>
      </w:r>
      <w:r w:rsidRPr="003C75E4">
        <w:t>. Diss. University of Sydney, 2011.</w:t>
      </w:r>
    </w:p>
    <w:p w:rsidR="005C561B" w:rsidRDefault="005C561B" w:rsidP="00943917">
      <w:pPr>
        <w:ind w:left="720" w:hanging="720"/>
      </w:pPr>
      <w:r>
        <w:t>Wilson, Simon. “</w:t>
      </w:r>
      <w:r w:rsidRPr="005C561B">
        <w:t>Tutorial on Bayesian learning and related methods: A pre-seminar for Simon Godsill’s talk.</w:t>
      </w:r>
      <w:r>
        <w:t xml:space="preserve">” </w:t>
      </w:r>
      <w:r w:rsidR="00F97E94">
        <w:rPr>
          <w:i/>
        </w:rPr>
        <w:t>Trinity College Dublin</w:t>
      </w:r>
      <w:r w:rsidR="00F97E94">
        <w:t xml:space="preserve">. </w:t>
      </w:r>
      <w:r w:rsidR="00DB4452">
        <w:t xml:space="preserve">n.d. Web. 30 May 2016. </w:t>
      </w:r>
      <w:r w:rsidR="00966719">
        <w:t>&lt;https://cs.tcd.ie/disciplines/statistics/statica/statica_web/Wilson_Bayes_seminar.pdf&gt;</w:t>
      </w:r>
      <w:r w:rsidR="00F05D0C">
        <w:t>.</w:t>
      </w:r>
    </w:p>
    <w:p w:rsidR="00966719" w:rsidRPr="00F97E94" w:rsidRDefault="00966719" w:rsidP="00E2102B"/>
    <w:p w:rsidR="00317339" w:rsidRPr="00515F05" w:rsidRDefault="00A9059F" w:rsidP="00CB73ED">
      <w:pPr>
        <w:pStyle w:val="HeaderUnnumbered"/>
      </w:pPr>
      <w:r w:rsidRPr="00515F05">
        <w:lastRenderedPageBreak/>
        <w:br w:type="page"/>
      </w:r>
      <w:bookmarkStart w:id="299" w:name="_Toc221643238"/>
      <w:bookmarkStart w:id="300" w:name="_Toc221968959"/>
      <w:bookmarkStart w:id="301" w:name="_Toc221969366"/>
      <w:bookmarkStart w:id="302" w:name="_Toc221970002"/>
      <w:bookmarkStart w:id="303" w:name="_Toc229153798"/>
      <w:bookmarkStart w:id="304" w:name="_Toc452907148"/>
      <w:r w:rsidR="00317339" w:rsidRPr="00515F05">
        <w:lastRenderedPageBreak/>
        <w:t xml:space="preserve">Appendix A </w:t>
      </w:r>
      <w:r w:rsidR="006E1797">
        <w:t>–</w:t>
      </w:r>
      <w:bookmarkEnd w:id="299"/>
      <w:bookmarkEnd w:id="300"/>
      <w:bookmarkEnd w:id="301"/>
      <w:bookmarkEnd w:id="302"/>
      <w:bookmarkEnd w:id="303"/>
      <w:r w:rsidR="00A71508">
        <w:t xml:space="preserve"> Autopilot and Simulator Setup</w:t>
      </w:r>
      <w:bookmarkEnd w:id="304"/>
    </w:p>
    <w:p w:rsidR="007F26C8" w:rsidRDefault="007F26C8" w:rsidP="007F26C8">
      <w:pPr>
        <w:pStyle w:val="Heading2"/>
        <w:numPr>
          <w:ilvl w:val="0"/>
          <w:numId w:val="0"/>
        </w:numPr>
      </w:pPr>
      <w:bookmarkStart w:id="305" w:name="_Toc452907149"/>
      <w:r w:rsidRPr="00E37B77">
        <w:t>A.1 Pixhawk Simulator Setup</w:t>
      </w:r>
      <w:r>
        <w:t xml:space="preserve"> Guide</w:t>
      </w:r>
      <w:bookmarkEnd w:id="305"/>
    </w:p>
    <w:p w:rsidR="007F26C8" w:rsidRPr="00E37B77" w:rsidRDefault="007F26C8" w:rsidP="007F26C8">
      <w:pPr>
        <w:pStyle w:val="NormalWeb"/>
        <w:spacing w:before="0" w:beforeAutospacing="0" w:after="0"/>
        <w:rPr>
          <w:lang w:eastAsia="ja-JP"/>
        </w:rPr>
      </w:pPr>
      <w:r w:rsidRPr="00E37B77">
        <w:rPr>
          <w:color w:val="000000"/>
        </w:rPr>
        <w:t>Guide created on 4/17/16</w:t>
      </w:r>
    </w:p>
    <w:p w:rsidR="007F26C8" w:rsidRPr="00E37B77" w:rsidRDefault="007F26C8" w:rsidP="007F26C8">
      <w:pPr>
        <w:pStyle w:val="NormalWeb"/>
        <w:spacing w:before="0" w:beforeAutospacing="0" w:after="0"/>
      </w:pPr>
      <w:r w:rsidRPr="00E37B77">
        <w:rPr>
          <w:color w:val="000000"/>
        </w:rPr>
        <w:t xml:space="preserve">Okay so I’m doing this with a pretty much clean install of Ubuntu 14.04. </w:t>
      </w:r>
    </w:p>
    <w:p w:rsidR="007F26C8" w:rsidRPr="00E37B77" w:rsidRDefault="007F26C8" w:rsidP="007F26C8"/>
    <w:p w:rsidR="007F26C8" w:rsidRPr="00E37B77" w:rsidRDefault="007F26C8" w:rsidP="007F26C8">
      <w:pPr>
        <w:pStyle w:val="NormalWeb"/>
        <w:spacing w:before="0" w:beforeAutospacing="0" w:after="0"/>
      </w:pPr>
      <w:r w:rsidRPr="00E37B77">
        <w:rPr>
          <w:b/>
          <w:bCs/>
          <w:color w:val="000000"/>
        </w:rPr>
        <w:t>First things first, installations:</w:t>
      </w:r>
    </w:p>
    <w:p w:rsidR="007F26C8" w:rsidRPr="00E37B77" w:rsidRDefault="007F26C8" w:rsidP="007F26C8">
      <w:pPr>
        <w:pStyle w:val="NormalWeb"/>
        <w:spacing w:before="0" w:beforeAutospacing="0" w:after="0"/>
      </w:pPr>
      <w:r w:rsidRPr="00E37B77">
        <w:rPr>
          <w:color w:val="000000"/>
        </w:rPr>
        <w:t xml:space="preserve">Open a terminal (Ctrl+Alt+T) and type: </w:t>
      </w:r>
    </w:p>
    <w:p w:rsidR="007F26C8" w:rsidRPr="00E37B77" w:rsidRDefault="007F26C8" w:rsidP="007F26C8">
      <w:pPr>
        <w:pStyle w:val="NormalWeb"/>
        <w:spacing w:before="0" w:beforeAutospacing="0" w:after="0"/>
      </w:pPr>
      <w:r w:rsidRPr="00E37B77">
        <w:rPr>
          <w:color w:val="000000"/>
        </w:rPr>
        <w:t>sudo apt-get update //to update everything</w:t>
      </w:r>
    </w:p>
    <w:p w:rsidR="007F26C8" w:rsidRPr="00E37B77" w:rsidRDefault="007F26C8" w:rsidP="007F26C8">
      <w:pPr>
        <w:pStyle w:val="NormalWeb"/>
        <w:spacing w:before="0" w:beforeAutospacing="0" w:after="0"/>
      </w:pPr>
      <w:r w:rsidRPr="00E37B77">
        <w:rPr>
          <w:color w:val="000000"/>
        </w:rPr>
        <w:t>sudo apt-get install python3</w:t>
      </w:r>
    </w:p>
    <w:p w:rsidR="007F26C8" w:rsidRPr="00E37B77" w:rsidRDefault="007F26C8" w:rsidP="007F26C8">
      <w:pPr>
        <w:pStyle w:val="NormalWeb"/>
        <w:spacing w:before="0" w:beforeAutospacing="0" w:after="0"/>
      </w:pPr>
      <w:r w:rsidRPr="00E37B77">
        <w:rPr>
          <w:color w:val="000000"/>
        </w:rPr>
        <w:t>sudo apt-get install python2.7 // to make sure all the pythons are available to be tamed.</w:t>
      </w:r>
    </w:p>
    <w:p w:rsidR="007F26C8" w:rsidRPr="00E37B77" w:rsidRDefault="007F26C8" w:rsidP="007F26C8">
      <w:pPr>
        <w:pStyle w:val="NormalWeb"/>
        <w:spacing w:before="0" w:beforeAutospacing="0" w:after="0"/>
      </w:pPr>
      <w:r w:rsidRPr="00E37B77">
        <w:rPr>
          <w:color w:val="000000"/>
        </w:rPr>
        <w:t>sudo apt-get install python-dev</w:t>
      </w:r>
    </w:p>
    <w:p w:rsidR="007F26C8" w:rsidRPr="00E37B77" w:rsidRDefault="007F26C8" w:rsidP="007F26C8">
      <w:pPr>
        <w:pStyle w:val="NormalWeb"/>
        <w:spacing w:before="0" w:beforeAutospacing="0" w:after="0"/>
      </w:pPr>
      <w:r w:rsidRPr="00E37B77">
        <w:rPr>
          <w:color w:val="000000"/>
        </w:rPr>
        <w:t>sudo apt-get install python3-dev</w:t>
      </w:r>
    </w:p>
    <w:p w:rsidR="007F26C8" w:rsidRPr="00E37B77" w:rsidRDefault="007F26C8" w:rsidP="007F26C8">
      <w:pPr>
        <w:pStyle w:val="NormalWeb"/>
        <w:spacing w:before="0" w:beforeAutospacing="0" w:after="0"/>
      </w:pPr>
      <w:r w:rsidRPr="00E37B77">
        <w:rPr>
          <w:color w:val="000000"/>
        </w:rPr>
        <w:t>sudo apt-get install libevent-dev //Now we should be ready to develop too</w:t>
      </w:r>
    </w:p>
    <w:p w:rsidR="007F26C8" w:rsidRPr="00E37B77" w:rsidRDefault="007F26C8" w:rsidP="007F26C8"/>
    <w:p w:rsidR="007F26C8" w:rsidRPr="00E37B77" w:rsidRDefault="007F26C8" w:rsidP="007F26C8">
      <w:pPr>
        <w:pStyle w:val="NormalWeb"/>
        <w:spacing w:before="0" w:beforeAutospacing="0" w:after="0"/>
      </w:pPr>
      <w:r w:rsidRPr="00E37B77">
        <w:rPr>
          <w:color w:val="000000"/>
        </w:rPr>
        <w:t>sudo apt-get install pacman</w:t>
      </w:r>
    </w:p>
    <w:p w:rsidR="007F26C8" w:rsidRPr="00E37B77" w:rsidRDefault="007F26C8" w:rsidP="007F26C8"/>
    <w:p w:rsidR="007F26C8" w:rsidRPr="00E37B77" w:rsidRDefault="007F26C8" w:rsidP="007F26C8">
      <w:pPr>
        <w:pStyle w:val="NormalWeb"/>
        <w:spacing w:before="0" w:beforeAutospacing="0" w:after="0"/>
      </w:pPr>
      <w:r w:rsidRPr="00E37B77">
        <w:rPr>
          <w:color w:val="000000"/>
        </w:rPr>
        <w:t>sudo apt-get install git</w:t>
      </w:r>
    </w:p>
    <w:p w:rsidR="007F26C8" w:rsidRPr="00E37B77" w:rsidRDefault="007F26C8" w:rsidP="007F26C8">
      <w:pPr>
        <w:pStyle w:val="NormalWeb"/>
        <w:spacing w:before="0" w:beforeAutospacing="0" w:after="0"/>
      </w:pPr>
      <w:r w:rsidRPr="00E37B77">
        <w:rPr>
          <w:color w:val="000000"/>
        </w:rPr>
        <w:t xml:space="preserve">Go here: </w:t>
      </w:r>
      <w:hyperlink r:id="rId122" w:history="1">
        <w:r w:rsidRPr="00E37B77">
          <w:rPr>
            <w:rStyle w:val="Hyperlink"/>
            <w:color w:val="1155CC"/>
          </w:rPr>
          <w:t>https://github.com/thermalsoaring</w:t>
        </w:r>
      </w:hyperlink>
      <w:r w:rsidRPr="00E37B77">
        <w:rPr>
          <w:color w:val="000000"/>
        </w:rPr>
        <w:t xml:space="preserve"> and see if there are any changes that have been made since this guide was created</w:t>
      </w:r>
    </w:p>
    <w:p w:rsidR="007F26C8" w:rsidRPr="00E37B77" w:rsidRDefault="007F26C8" w:rsidP="007F26C8"/>
    <w:p w:rsidR="007F26C8" w:rsidRPr="00E37B77" w:rsidRDefault="007F26C8" w:rsidP="007F26C8">
      <w:pPr>
        <w:pStyle w:val="NormalWeb"/>
        <w:spacing w:before="0" w:beforeAutospacing="0" w:after="0"/>
      </w:pPr>
      <w:r w:rsidRPr="00E37B77">
        <w:rPr>
          <w:b/>
          <w:bCs/>
          <w:color w:val="000000"/>
        </w:rPr>
        <w:t xml:space="preserve">Git setup: </w:t>
      </w:r>
    </w:p>
    <w:p w:rsidR="007F26C8" w:rsidRPr="00E37B77" w:rsidRDefault="007F26C8" w:rsidP="007F26C8">
      <w:pPr>
        <w:pStyle w:val="NormalWeb"/>
        <w:spacing w:before="0" w:beforeAutospacing="0" w:after="0"/>
      </w:pPr>
      <w:r w:rsidRPr="00E37B77">
        <w:rPr>
          <w:color w:val="000000"/>
        </w:rPr>
        <w:t>git config --global user.name "John Doe"</w:t>
      </w:r>
      <w:r w:rsidRPr="00E37B77">
        <w:rPr>
          <w:color w:val="000000"/>
        </w:rPr>
        <w:br/>
        <w:t>git config --global user.email johndoe@example.com</w:t>
      </w:r>
    </w:p>
    <w:p w:rsidR="007F26C8" w:rsidRPr="00E37B77" w:rsidRDefault="007F26C8" w:rsidP="007F26C8">
      <w:pPr>
        <w:pStyle w:val="NormalWeb"/>
        <w:spacing w:before="0" w:beforeAutospacing="0" w:after="0"/>
      </w:pPr>
      <w:r w:rsidRPr="00E37B77">
        <w:rPr>
          <w:color w:val="000000"/>
        </w:rPr>
        <w:t>Except of course replace them with the actual git account you’re using</w:t>
      </w:r>
    </w:p>
    <w:p w:rsidR="007F26C8" w:rsidRPr="00E37B77" w:rsidRDefault="007F26C8" w:rsidP="007F26C8"/>
    <w:p w:rsidR="007F26C8" w:rsidRPr="00E37B77" w:rsidRDefault="007F26C8" w:rsidP="007F26C8">
      <w:pPr>
        <w:pStyle w:val="NormalWeb"/>
        <w:spacing w:before="0" w:beforeAutospacing="0" w:after="0"/>
      </w:pPr>
      <w:r w:rsidRPr="00E37B77">
        <w:rPr>
          <w:color w:val="000000"/>
        </w:rPr>
        <w:t>Next we’re going to clone in the current thermal soaring repositories</w:t>
      </w:r>
    </w:p>
    <w:p w:rsidR="007F26C8" w:rsidRPr="00E37B77" w:rsidRDefault="007F26C8" w:rsidP="007F26C8">
      <w:pPr>
        <w:pStyle w:val="NormalWeb"/>
        <w:spacing w:before="0" w:beforeAutospacing="0" w:after="0"/>
      </w:pPr>
      <w:r w:rsidRPr="00E37B77">
        <w:rPr>
          <w:color w:val="000000"/>
        </w:rPr>
        <w:t xml:space="preserve">git clone </w:t>
      </w:r>
      <w:hyperlink r:id="rId123" w:history="1">
        <w:r w:rsidRPr="00E37B77">
          <w:rPr>
            <w:rStyle w:val="Hyperlink"/>
            <w:color w:val="1155CC"/>
          </w:rPr>
          <w:t>https://github.com/ThermalSoaring/bayesian-learning.git</w:t>
        </w:r>
      </w:hyperlink>
    </w:p>
    <w:p w:rsidR="007F26C8" w:rsidRPr="00E37B77" w:rsidRDefault="007F26C8" w:rsidP="007F26C8">
      <w:pPr>
        <w:pStyle w:val="NormalWeb"/>
        <w:spacing w:before="0" w:beforeAutospacing="0" w:after="0"/>
      </w:pPr>
      <w:r w:rsidRPr="00E37B77">
        <w:rPr>
          <w:color w:val="000000"/>
        </w:rPr>
        <w:t xml:space="preserve">git clone </w:t>
      </w:r>
      <w:hyperlink r:id="rId124" w:history="1">
        <w:r w:rsidRPr="00E37B77">
          <w:rPr>
            <w:rStyle w:val="Hyperlink"/>
            <w:color w:val="1155CC"/>
          </w:rPr>
          <w:t>https://github.com/ThermalSoaring/autopilot-communication.git</w:t>
        </w:r>
      </w:hyperlink>
    </w:p>
    <w:p w:rsidR="007F26C8" w:rsidRPr="00E37B77" w:rsidRDefault="007F26C8" w:rsidP="007F26C8">
      <w:pPr>
        <w:pStyle w:val="NormalWeb"/>
        <w:spacing w:before="0" w:beforeAutospacing="0" w:after="0"/>
      </w:pPr>
      <w:r w:rsidRPr="00E37B77">
        <w:rPr>
          <w:color w:val="000000"/>
        </w:rPr>
        <w:t>// As more are finalized, would be cloning more here</w:t>
      </w:r>
    </w:p>
    <w:p w:rsidR="007F26C8" w:rsidRPr="00E37B77" w:rsidRDefault="007F26C8" w:rsidP="007F26C8"/>
    <w:p w:rsidR="007F26C8" w:rsidRPr="00E37B77" w:rsidRDefault="007F26C8" w:rsidP="007F26C8">
      <w:pPr>
        <w:pStyle w:val="NormalWeb"/>
        <w:spacing w:before="0" w:beforeAutospacing="0" w:after="0"/>
      </w:pPr>
      <w:r w:rsidRPr="00E37B77">
        <w:rPr>
          <w:b/>
          <w:bCs/>
          <w:color w:val="000000"/>
        </w:rPr>
        <w:t>Slack:</w:t>
      </w:r>
    </w:p>
    <w:p w:rsidR="007F26C8" w:rsidRPr="00E37B77" w:rsidRDefault="007F26C8" w:rsidP="007F26C8">
      <w:pPr>
        <w:pStyle w:val="NormalWeb"/>
        <w:spacing w:before="0" w:beforeAutospacing="0" w:after="0"/>
      </w:pPr>
      <w:r w:rsidRPr="00E37B77">
        <w:rPr>
          <w:color w:val="000000"/>
        </w:rPr>
        <w:t xml:space="preserve">If you are communicating via slack, download that now if you want: </w:t>
      </w:r>
      <w:hyperlink r:id="rId125" w:history="1">
        <w:r w:rsidRPr="00E37B77">
          <w:rPr>
            <w:rStyle w:val="Hyperlink"/>
            <w:color w:val="1155CC"/>
          </w:rPr>
          <w:t>https://slack.com/downloads</w:t>
        </w:r>
      </w:hyperlink>
    </w:p>
    <w:p w:rsidR="007F26C8" w:rsidRPr="00E37B77" w:rsidRDefault="007F26C8" w:rsidP="007F26C8">
      <w:pPr>
        <w:pStyle w:val="NormalWeb"/>
        <w:spacing w:before="0" w:beforeAutospacing="0" w:after="0"/>
      </w:pPr>
      <w:r w:rsidRPr="00E37B77">
        <w:rPr>
          <w:color w:val="000000"/>
        </w:rPr>
        <w:t>The slack for our team is thermalsoaringuav</w:t>
      </w:r>
    </w:p>
    <w:p w:rsidR="007F26C8" w:rsidRPr="00E37B77" w:rsidRDefault="007F26C8" w:rsidP="007F26C8"/>
    <w:p w:rsidR="007F26C8" w:rsidRPr="00E37B77" w:rsidRDefault="007F26C8" w:rsidP="007F26C8">
      <w:pPr>
        <w:pStyle w:val="NormalWeb"/>
        <w:spacing w:before="0" w:beforeAutospacing="0" w:after="0"/>
      </w:pPr>
      <w:r w:rsidRPr="00E37B77">
        <w:rPr>
          <w:b/>
          <w:bCs/>
          <w:color w:val="000000"/>
        </w:rPr>
        <w:t>Testing the autopilot-communication base setup:</w:t>
      </w:r>
    </w:p>
    <w:p w:rsidR="007F26C8" w:rsidRPr="00E37B77" w:rsidRDefault="007F26C8" w:rsidP="007F26C8">
      <w:pPr>
        <w:pStyle w:val="NormalWeb"/>
        <w:spacing w:before="0" w:beforeAutospacing="0" w:after="0"/>
      </w:pPr>
      <w:r w:rsidRPr="00E37B77">
        <w:rPr>
          <w:color w:val="000000"/>
        </w:rPr>
        <w:t>So before more things happen, let’s test. Follow these instructions:</w:t>
      </w:r>
    </w:p>
    <w:p w:rsidR="007F26C8" w:rsidRPr="00E37B77" w:rsidRDefault="007F26C8" w:rsidP="007F26C8">
      <w:pPr>
        <w:pStyle w:val="NormalWeb"/>
        <w:spacing w:before="0" w:beforeAutospacing="0" w:after="0"/>
      </w:pPr>
      <w:r w:rsidRPr="00E37B77">
        <w:rPr>
          <w:color w:val="000000"/>
        </w:rPr>
        <w:t>Installation:</w:t>
      </w:r>
    </w:p>
    <w:p w:rsidR="007F26C8" w:rsidRPr="00E37B77" w:rsidRDefault="007F26C8" w:rsidP="007F26C8">
      <w:pPr>
        <w:pStyle w:val="NormalWeb"/>
        <w:spacing w:before="0" w:beforeAutospacing="0" w:after="0"/>
      </w:pPr>
      <w:r w:rsidRPr="00E37B77">
        <w:rPr>
          <w:color w:val="000000"/>
        </w:rPr>
        <w:lastRenderedPageBreak/>
        <w:t>Add '~/.local/bin' to your PATH, so that APM's sim_vehicle.sh script and</w:t>
      </w:r>
    </w:p>
    <w:p w:rsidR="007F26C8" w:rsidRPr="00E37B77" w:rsidRDefault="007F26C8" w:rsidP="007F26C8">
      <w:pPr>
        <w:pStyle w:val="NormalWeb"/>
        <w:spacing w:before="0" w:beforeAutospacing="0" w:after="0"/>
      </w:pPr>
      <w:r w:rsidRPr="00E37B77">
        <w:rPr>
          <w:color w:val="000000"/>
        </w:rPr>
        <w:t>can find mavproxy.py.</w:t>
      </w:r>
    </w:p>
    <w:p w:rsidR="007F26C8" w:rsidRPr="00E37B77" w:rsidRDefault="007F26C8" w:rsidP="007F26C8">
      <w:pPr>
        <w:pStyle w:val="NormalWeb"/>
        <w:spacing w:before="0" w:beforeAutospacing="0" w:after="0"/>
      </w:pPr>
      <w:r w:rsidRPr="00E37B77">
        <w:rPr>
          <w:color w:val="000000"/>
        </w:rPr>
        <w:t>Do this with:  export PATH=$PATH:~/.local/bin</w:t>
      </w:r>
    </w:p>
    <w:p w:rsidR="007F26C8" w:rsidRPr="00E37B77" w:rsidRDefault="007F26C8" w:rsidP="007F26C8"/>
    <w:p w:rsidR="007F26C8" w:rsidRPr="00E37B77" w:rsidRDefault="007F26C8" w:rsidP="007F26C8">
      <w:pPr>
        <w:pStyle w:val="NormalWeb"/>
        <w:spacing w:before="0" w:beforeAutospacing="0" w:after="0"/>
      </w:pPr>
      <w:r w:rsidRPr="00E37B77">
        <w:rPr>
          <w:color w:val="000000"/>
        </w:rPr>
        <w:t>Now do the following in the autopilot-communication folder.</w:t>
      </w:r>
    </w:p>
    <w:p w:rsidR="007F26C8" w:rsidRPr="00E37B77" w:rsidRDefault="007F26C8" w:rsidP="007F26C8">
      <w:pPr>
        <w:pStyle w:val="NormalWeb"/>
        <w:spacing w:before="0" w:beforeAutospacing="0" w:after="0"/>
      </w:pPr>
      <w:r w:rsidRPr="00E37B77">
        <w:rPr>
          <w:color w:val="000000"/>
        </w:rPr>
        <w:t>Mavlink:</w:t>
      </w:r>
    </w:p>
    <w:p w:rsidR="007F26C8" w:rsidRPr="00E37B77" w:rsidRDefault="007F26C8" w:rsidP="007F26C8">
      <w:pPr>
        <w:pStyle w:val="NormalWeb"/>
        <w:spacing w:before="0" w:beforeAutospacing="0" w:after="0"/>
      </w:pPr>
      <w:r w:rsidRPr="00E37B77">
        <w:rPr>
          <w:color w:val="000000"/>
        </w:rPr>
        <w:t>   </w:t>
      </w:r>
      <w:r w:rsidRPr="00E37B77">
        <w:rPr>
          <w:rStyle w:val="apple-tab-span"/>
          <w:color w:val="000000"/>
        </w:rPr>
        <w:tab/>
      </w:r>
      <w:r w:rsidRPr="00E37B77">
        <w:rPr>
          <w:color w:val="000000"/>
        </w:rPr>
        <w:t>$ git clone https://github.com/mavlink/mavlink</w:t>
      </w:r>
    </w:p>
    <w:p w:rsidR="007F26C8" w:rsidRPr="00E37B77" w:rsidRDefault="007F26C8" w:rsidP="007F26C8">
      <w:pPr>
        <w:pStyle w:val="NormalWeb"/>
        <w:spacing w:before="0" w:beforeAutospacing="0" w:after="0"/>
      </w:pPr>
      <w:r w:rsidRPr="00E37B77">
        <w:rPr>
          <w:color w:val="000000"/>
        </w:rPr>
        <w:t>   </w:t>
      </w:r>
      <w:r w:rsidRPr="00E37B77">
        <w:rPr>
          <w:rStyle w:val="apple-tab-span"/>
          <w:color w:val="000000"/>
        </w:rPr>
        <w:tab/>
      </w:r>
      <w:r w:rsidRPr="00E37B77">
        <w:rPr>
          <w:color w:val="000000"/>
        </w:rPr>
        <w:t>$ cd mavlink/pymavlink</w:t>
      </w:r>
    </w:p>
    <w:p w:rsidR="007F26C8" w:rsidRPr="00E37B77" w:rsidRDefault="007F26C8" w:rsidP="007F26C8">
      <w:pPr>
        <w:pStyle w:val="NormalWeb"/>
        <w:spacing w:before="0" w:beforeAutospacing="0" w:after="0"/>
      </w:pPr>
      <w:r w:rsidRPr="00E37B77">
        <w:rPr>
          <w:color w:val="000000"/>
        </w:rPr>
        <w:t>   </w:t>
      </w:r>
      <w:r w:rsidRPr="00E37B77">
        <w:rPr>
          <w:rStyle w:val="apple-tab-span"/>
          <w:color w:val="000000"/>
        </w:rPr>
        <w:tab/>
      </w:r>
      <w:r w:rsidRPr="00E37B77">
        <w:rPr>
          <w:color w:val="000000"/>
        </w:rPr>
        <w:t>$ python2 setup.py build install --user</w:t>
      </w:r>
    </w:p>
    <w:p w:rsidR="007F26C8" w:rsidRPr="00E37B77" w:rsidRDefault="007F26C8" w:rsidP="007F26C8"/>
    <w:p w:rsidR="007F26C8" w:rsidRPr="00E37B77" w:rsidRDefault="007F26C8" w:rsidP="007F26C8">
      <w:pPr>
        <w:pStyle w:val="NormalWeb"/>
        <w:spacing w:before="0" w:beforeAutospacing="0" w:after="0"/>
      </w:pPr>
      <w:r w:rsidRPr="00E37B77">
        <w:rPr>
          <w:color w:val="000000"/>
        </w:rPr>
        <w:t>Now make sure you’re back in your root folder, then to the following:</w:t>
      </w:r>
    </w:p>
    <w:p w:rsidR="007F26C8" w:rsidRPr="00E37B77" w:rsidRDefault="007F26C8" w:rsidP="007F26C8">
      <w:pPr>
        <w:pStyle w:val="NormalWeb"/>
        <w:spacing w:before="0" w:beforeAutospacing="0" w:after="0"/>
      </w:pPr>
      <w:r w:rsidRPr="00E37B77">
        <w:rPr>
          <w:color w:val="000000"/>
        </w:rPr>
        <w:t>Mavproxy:</w:t>
      </w:r>
    </w:p>
    <w:p w:rsidR="007F26C8" w:rsidRPr="00E37B77" w:rsidRDefault="007F26C8" w:rsidP="007F26C8">
      <w:pPr>
        <w:pStyle w:val="NormalWeb"/>
        <w:spacing w:before="0" w:beforeAutospacing="0" w:after="0"/>
      </w:pPr>
      <w:r w:rsidRPr="00E37B77">
        <w:rPr>
          <w:color w:val="000000"/>
        </w:rPr>
        <w:t>   </w:t>
      </w:r>
      <w:r w:rsidRPr="00E37B77">
        <w:rPr>
          <w:rStyle w:val="apple-tab-span"/>
          <w:color w:val="000000"/>
        </w:rPr>
        <w:tab/>
      </w:r>
      <w:r w:rsidRPr="00E37B77">
        <w:rPr>
          <w:color w:val="000000"/>
        </w:rPr>
        <w:t>$ sudo apt-get install python-wxgtk2.8</w:t>
      </w:r>
    </w:p>
    <w:p w:rsidR="007F26C8" w:rsidRPr="00E37B77" w:rsidRDefault="007F26C8" w:rsidP="007F26C8">
      <w:pPr>
        <w:pStyle w:val="NormalWeb"/>
        <w:spacing w:before="0" w:beforeAutospacing="0" w:after="0"/>
        <w:ind w:firstLine="720"/>
      </w:pPr>
      <w:r w:rsidRPr="00E37B77">
        <w:rPr>
          <w:color w:val="000000"/>
        </w:rPr>
        <w:t>$ sudo apt-get install libopencv-dev</w:t>
      </w:r>
    </w:p>
    <w:p w:rsidR="007F26C8" w:rsidRPr="00E37B77" w:rsidRDefault="007F26C8" w:rsidP="007F26C8">
      <w:pPr>
        <w:pStyle w:val="NormalWeb"/>
        <w:spacing w:before="0" w:beforeAutospacing="0" w:after="0"/>
      </w:pPr>
      <w:r w:rsidRPr="00E37B77">
        <w:rPr>
          <w:color w:val="000000"/>
        </w:rPr>
        <w:t>   </w:t>
      </w:r>
      <w:r w:rsidRPr="00E37B77">
        <w:rPr>
          <w:rStyle w:val="apple-tab-span"/>
          <w:color w:val="000000"/>
        </w:rPr>
        <w:tab/>
      </w:r>
      <w:r w:rsidRPr="00E37B77">
        <w:rPr>
          <w:color w:val="000000"/>
        </w:rPr>
        <w:t>$ git clone https://github.com/Dronecode/MAVProxy mavproxy</w:t>
      </w:r>
    </w:p>
    <w:p w:rsidR="007F26C8" w:rsidRPr="00E37B77" w:rsidRDefault="007F26C8" w:rsidP="007F26C8">
      <w:pPr>
        <w:pStyle w:val="NormalWeb"/>
        <w:spacing w:before="0" w:beforeAutospacing="0" w:after="0"/>
      </w:pPr>
      <w:r w:rsidRPr="00E37B77">
        <w:rPr>
          <w:color w:val="000000"/>
        </w:rPr>
        <w:t>   </w:t>
      </w:r>
      <w:r w:rsidRPr="00E37B77">
        <w:rPr>
          <w:rStyle w:val="apple-tab-span"/>
          <w:color w:val="000000"/>
        </w:rPr>
        <w:tab/>
      </w:r>
      <w:r w:rsidRPr="00E37B77">
        <w:rPr>
          <w:color w:val="000000"/>
        </w:rPr>
        <w:t>$ cd mavproxy</w:t>
      </w:r>
      <w:r w:rsidRPr="00E37B77">
        <w:rPr>
          <w:rStyle w:val="apple-tab-span"/>
          <w:color w:val="000000"/>
        </w:rPr>
        <w:tab/>
      </w:r>
    </w:p>
    <w:p w:rsidR="007F26C8" w:rsidRPr="00E37B77" w:rsidRDefault="007F26C8" w:rsidP="007F26C8">
      <w:pPr>
        <w:pStyle w:val="NormalWeb"/>
        <w:spacing w:before="0" w:beforeAutospacing="0" w:after="0"/>
      </w:pPr>
      <w:r w:rsidRPr="00E37B77">
        <w:rPr>
          <w:color w:val="000000"/>
        </w:rPr>
        <w:t>   </w:t>
      </w:r>
      <w:r w:rsidRPr="00E37B77">
        <w:rPr>
          <w:rStyle w:val="apple-tab-span"/>
          <w:color w:val="000000"/>
        </w:rPr>
        <w:tab/>
      </w:r>
      <w:r w:rsidRPr="00E37B77">
        <w:rPr>
          <w:color w:val="000000"/>
        </w:rPr>
        <w:t>$ python2 setup.py build install --user</w:t>
      </w:r>
    </w:p>
    <w:p w:rsidR="007F26C8" w:rsidRPr="00E37B77" w:rsidRDefault="007F26C8" w:rsidP="007F26C8"/>
    <w:p w:rsidR="007F26C8" w:rsidRPr="00E37B77" w:rsidRDefault="007F26C8" w:rsidP="007F26C8">
      <w:pPr>
        <w:pStyle w:val="NormalWeb"/>
        <w:spacing w:before="0" w:beforeAutospacing="0" w:after="0"/>
      </w:pPr>
      <w:r w:rsidRPr="00E37B77">
        <w:rPr>
          <w:color w:val="000000"/>
        </w:rPr>
        <w:t>Now make sure you’re back in your root folder, then to the following:</w:t>
      </w:r>
    </w:p>
    <w:p w:rsidR="007F26C8" w:rsidRPr="00E37B77" w:rsidRDefault="007F26C8" w:rsidP="007F26C8">
      <w:pPr>
        <w:pStyle w:val="NormalWeb"/>
        <w:spacing w:before="0" w:beforeAutospacing="0" w:after="0"/>
      </w:pPr>
      <w:r w:rsidRPr="00E37B77">
        <w:rPr>
          <w:color w:val="000000"/>
        </w:rPr>
        <w:t>Ardupilot:</w:t>
      </w:r>
    </w:p>
    <w:p w:rsidR="007F26C8" w:rsidRPr="00E37B77" w:rsidRDefault="007F26C8" w:rsidP="007F26C8">
      <w:pPr>
        <w:pStyle w:val="NormalWeb"/>
        <w:spacing w:before="0" w:beforeAutospacing="0" w:after="0"/>
      </w:pPr>
      <w:r w:rsidRPr="00E37B77">
        <w:rPr>
          <w:color w:val="000000"/>
        </w:rPr>
        <w:t>   </w:t>
      </w:r>
      <w:r w:rsidRPr="00E37B77">
        <w:rPr>
          <w:rStyle w:val="apple-tab-span"/>
          <w:color w:val="000000"/>
        </w:rPr>
        <w:tab/>
      </w:r>
      <w:r w:rsidRPr="00E37B77">
        <w:rPr>
          <w:color w:val="000000"/>
        </w:rPr>
        <w:t>$ git clone https://github.com/diydrones/ardupilot</w:t>
      </w:r>
    </w:p>
    <w:p w:rsidR="007F26C8" w:rsidRPr="00E37B77" w:rsidRDefault="007F26C8" w:rsidP="007F26C8">
      <w:pPr>
        <w:pStyle w:val="NormalWeb"/>
        <w:spacing w:before="0" w:beforeAutospacing="0" w:after="0"/>
      </w:pPr>
      <w:r w:rsidRPr="00E37B77">
        <w:rPr>
          <w:color w:val="000000"/>
        </w:rPr>
        <w:t>   </w:t>
      </w:r>
    </w:p>
    <w:p w:rsidR="007F26C8" w:rsidRPr="00E37B77" w:rsidRDefault="007F26C8" w:rsidP="007F26C8">
      <w:pPr>
        <w:pStyle w:val="NormalWeb"/>
        <w:spacing w:before="0" w:beforeAutospacing="0" w:after="0"/>
      </w:pPr>
      <w:r w:rsidRPr="00E37B77">
        <w:rPr>
          <w:color w:val="000000"/>
        </w:rPr>
        <w:t xml:space="preserve">Now edit the run_demo.sh script, set the APM variable in that script to point to where you cloned the ardupilot. </w:t>
      </w:r>
    </w:p>
    <w:p w:rsidR="007F26C8" w:rsidRPr="00E37B77" w:rsidRDefault="007F26C8" w:rsidP="007F26C8">
      <w:pPr>
        <w:pStyle w:val="NormalWeb"/>
        <w:spacing w:before="0" w:beforeAutospacing="0" w:after="0"/>
        <w:ind w:firstLine="720"/>
      </w:pPr>
      <w:r w:rsidRPr="00E37B77">
        <w:rPr>
          <w:color w:val="000000"/>
        </w:rPr>
        <w:t>$ cd crrcsim</w:t>
      </w:r>
    </w:p>
    <w:p w:rsidR="007F26C8" w:rsidRPr="00E37B77" w:rsidRDefault="007F26C8" w:rsidP="007F26C8">
      <w:pPr>
        <w:pStyle w:val="NormalWeb"/>
        <w:spacing w:before="0" w:beforeAutospacing="0" w:after="0"/>
        <w:ind w:firstLine="720"/>
      </w:pPr>
      <w:r w:rsidRPr="00E37B77">
        <w:rPr>
          <w:color w:val="000000"/>
        </w:rPr>
        <w:t>$ gedit run_demo.sh (or vim, etc)</w:t>
      </w:r>
    </w:p>
    <w:p w:rsidR="007F26C8" w:rsidRPr="00E37B77" w:rsidRDefault="007F26C8" w:rsidP="007F26C8">
      <w:pPr>
        <w:pStyle w:val="NormalWeb"/>
        <w:spacing w:before="0" w:beforeAutospacing="0" w:after="0"/>
      </w:pPr>
      <w:r w:rsidRPr="00E37B77">
        <w:rPr>
          <w:color w:val="000000"/>
        </w:rPr>
        <w:t xml:space="preserve">For this guide it should be: </w:t>
      </w:r>
    </w:p>
    <w:p w:rsidR="007F26C8" w:rsidRPr="00E37B77" w:rsidRDefault="007F26C8" w:rsidP="007F26C8">
      <w:pPr>
        <w:pStyle w:val="NormalWeb"/>
        <w:spacing w:before="0" w:beforeAutospacing="0" w:after="0"/>
        <w:ind w:firstLine="720"/>
      </w:pPr>
      <w:r w:rsidRPr="00E37B77">
        <w:rPr>
          <w:color w:val="000000"/>
        </w:rPr>
        <w:t>APM="../ardupilot"</w:t>
      </w:r>
    </w:p>
    <w:p w:rsidR="007F26C8" w:rsidRPr="00E37B77" w:rsidRDefault="007F26C8" w:rsidP="007F26C8"/>
    <w:p w:rsidR="007F26C8" w:rsidRPr="00E37B77" w:rsidRDefault="007F26C8" w:rsidP="007F26C8">
      <w:pPr>
        <w:pStyle w:val="NormalWeb"/>
        <w:spacing w:before="0" w:beforeAutospacing="0" w:after="0"/>
      </w:pPr>
      <w:r w:rsidRPr="00E37B77">
        <w:rPr>
          <w:color w:val="000000"/>
        </w:rPr>
        <w:t>Now go up a level and install crrcsim-apm:</w:t>
      </w:r>
    </w:p>
    <w:p w:rsidR="007F26C8" w:rsidRPr="00E37B77" w:rsidRDefault="007F26C8" w:rsidP="007F26C8">
      <w:pPr>
        <w:pStyle w:val="NormalWeb"/>
        <w:spacing w:before="0" w:beforeAutospacing="0" w:after="0"/>
      </w:pPr>
      <w:r w:rsidRPr="00E37B77">
        <w:rPr>
          <w:rStyle w:val="apple-tab-span"/>
          <w:color w:val="000000"/>
        </w:rPr>
        <w:tab/>
      </w:r>
      <w:r w:rsidRPr="00E37B77">
        <w:rPr>
          <w:color w:val="000000"/>
        </w:rPr>
        <w:t xml:space="preserve">$ sudo apt-get install build-essential xorg-dev libudev-dev libts-dev libgl1-mesa-dev libglu1-mesa-dev libasound2-dev libpulse-dev libopenal-dev libogg-dev libvorbis-dev libaudiofile-dev libpng12-dev libfreetype6-dev libusb-dev libdbus-1-dev zlib1g-dev libdirectfb-dev </w:t>
      </w:r>
    </w:p>
    <w:p w:rsidR="007F26C8" w:rsidRPr="00E37B77" w:rsidRDefault="007F26C8" w:rsidP="007F26C8">
      <w:pPr>
        <w:pStyle w:val="NormalWeb"/>
        <w:spacing w:before="0" w:beforeAutospacing="0" w:after="0"/>
        <w:ind w:firstLine="720"/>
      </w:pPr>
      <w:r w:rsidRPr="00E37B77">
        <w:rPr>
          <w:color w:val="000000"/>
        </w:rPr>
        <w:t>$ sudo apt-get install libsdl-image1.2-dev</w:t>
      </w:r>
    </w:p>
    <w:p w:rsidR="007F26C8" w:rsidRPr="00E37B77" w:rsidRDefault="007F26C8" w:rsidP="007F26C8">
      <w:pPr>
        <w:pStyle w:val="NormalWeb"/>
        <w:spacing w:before="0" w:beforeAutospacing="0" w:after="0"/>
        <w:ind w:firstLine="720"/>
      </w:pPr>
      <w:r w:rsidRPr="00E37B77">
        <w:rPr>
          <w:color w:val="000000"/>
        </w:rPr>
        <w:t>$ sudo apt-get install libportaudio-dev</w:t>
      </w:r>
    </w:p>
    <w:p w:rsidR="007F26C8" w:rsidRPr="00E37B77" w:rsidRDefault="007F26C8" w:rsidP="007F26C8">
      <w:pPr>
        <w:pStyle w:val="NormalWeb"/>
        <w:spacing w:before="0" w:beforeAutospacing="0" w:after="0"/>
        <w:ind w:firstLine="720"/>
      </w:pPr>
      <w:r w:rsidRPr="00E37B77">
        <w:rPr>
          <w:color w:val="000000"/>
        </w:rPr>
        <w:t>$ sudo apt-get install libplib-dev</w:t>
      </w:r>
    </w:p>
    <w:p w:rsidR="007F26C8" w:rsidRPr="00E37B77" w:rsidRDefault="007F26C8" w:rsidP="007F26C8">
      <w:pPr>
        <w:pStyle w:val="NormalWeb"/>
        <w:spacing w:before="0" w:beforeAutospacing="0" w:after="0"/>
        <w:ind w:firstLine="720"/>
      </w:pPr>
      <w:r w:rsidRPr="00E37B77">
        <w:rPr>
          <w:color w:val="000000"/>
        </w:rPr>
        <w:t>$ sudo apt-get install libjpeg62-dev</w:t>
      </w:r>
    </w:p>
    <w:p w:rsidR="007F26C8" w:rsidRPr="00E37B77" w:rsidRDefault="007F26C8" w:rsidP="007F26C8">
      <w:pPr>
        <w:pStyle w:val="NormalWeb"/>
        <w:spacing w:before="0" w:beforeAutospacing="0" w:after="0"/>
        <w:ind w:firstLine="720"/>
      </w:pPr>
      <w:r w:rsidRPr="00E37B77">
        <w:rPr>
          <w:color w:val="000000"/>
        </w:rPr>
        <w:t>$ sudo apt-get install libboost-all-dev</w:t>
      </w:r>
    </w:p>
    <w:p w:rsidR="007F26C8" w:rsidRPr="00E37B77" w:rsidRDefault="007F26C8" w:rsidP="007F26C8">
      <w:pPr>
        <w:pStyle w:val="NormalWeb"/>
        <w:spacing w:before="0" w:beforeAutospacing="0" w:after="0"/>
        <w:ind w:firstLine="720"/>
      </w:pPr>
      <w:r w:rsidRPr="00E37B77">
        <w:rPr>
          <w:color w:val="000000"/>
        </w:rPr>
        <w:t>$ sudo apt-get install libcgal-dev</w:t>
      </w:r>
    </w:p>
    <w:p w:rsidR="007F26C8" w:rsidRPr="00E37B77" w:rsidRDefault="007F26C8" w:rsidP="007F26C8">
      <w:pPr>
        <w:pStyle w:val="NormalWeb"/>
        <w:spacing w:before="0" w:beforeAutospacing="0" w:after="0"/>
        <w:ind w:firstLine="720"/>
      </w:pPr>
      <w:r w:rsidRPr="00E37B77">
        <w:rPr>
          <w:color w:val="000000"/>
        </w:rPr>
        <w:t>$ apt-get install python-software-properties</w:t>
      </w:r>
      <w:r w:rsidRPr="00E37B77">
        <w:rPr>
          <w:color w:val="000000"/>
        </w:rPr>
        <w:br/>
      </w:r>
      <w:r w:rsidRPr="00E37B77">
        <w:rPr>
          <w:rStyle w:val="apple-tab-span"/>
          <w:color w:val="000000"/>
        </w:rPr>
        <w:tab/>
      </w:r>
      <w:r w:rsidRPr="00E37B77">
        <w:rPr>
          <w:color w:val="000000"/>
        </w:rPr>
        <w:t>$ add-apt-repository ppa:schot/gawk</w:t>
      </w:r>
      <w:r w:rsidRPr="00E37B77">
        <w:rPr>
          <w:color w:val="000000"/>
        </w:rPr>
        <w:br/>
      </w:r>
      <w:r w:rsidRPr="00E37B77">
        <w:rPr>
          <w:rStyle w:val="apple-tab-span"/>
          <w:color w:val="000000"/>
        </w:rPr>
        <w:tab/>
      </w:r>
      <w:r w:rsidRPr="00E37B77">
        <w:rPr>
          <w:color w:val="000000"/>
        </w:rPr>
        <w:t>$ apt-get update</w:t>
      </w:r>
      <w:r w:rsidRPr="00E37B77">
        <w:rPr>
          <w:color w:val="000000"/>
        </w:rPr>
        <w:br/>
      </w:r>
      <w:r w:rsidRPr="00E37B77">
        <w:rPr>
          <w:rStyle w:val="apple-tab-span"/>
          <w:color w:val="000000"/>
        </w:rPr>
        <w:tab/>
      </w:r>
      <w:r w:rsidRPr="00E37B77">
        <w:rPr>
          <w:color w:val="000000"/>
        </w:rPr>
        <w:t>$ apt-get install gawk</w:t>
      </w:r>
    </w:p>
    <w:p w:rsidR="007F26C8" w:rsidRPr="00E37B77" w:rsidRDefault="007F26C8" w:rsidP="007F26C8"/>
    <w:p w:rsidR="007F26C8" w:rsidRPr="00E37B77" w:rsidRDefault="007F26C8" w:rsidP="007F26C8">
      <w:pPr>
        <w:pStyle w:val="NormalWeb"/>
        <w:spacing w:before="0" w:beforeAutospacing="0" w:after="0"/>
      </w:pPr>
      <w:r w:rsidRPr="00E37B77">
        <w:rPr>
          <w:color w:val="000000"/>
        </w:rPr>
        <w:t>Now go back to the root of the original folder (where you cloned the autopilot-communication)</w:t>
      </w:r>
    </w:p>
    <w:p w:rsidR="007F26C8" w:rsidRPr="00E37B77" w:rsidRDefault="007F26C8" w:rsidP="007F26C8">
      <w:pPr>
        <w:pStyle w:val="NormalWeb"/>
        <w:spacing w:before="0" w:beforeAutospacing="0" w:after="0"/>
      </w:pPr>
      <w:r w:rsidRPr="00E37B77">
        <w:rPr>
          <w:rStyle w:val="apple-tab-span"/>
          <w:color w:val="000000"/>
        </w:rPr>
        <w:tab/>
      </w:r>
      <w:r w:rsidRPr="00E37B77">
        <w:rPr>
          <w:color w:val="000000"/>
        </w:rPr>
        <w:t xml:space="preserve">$ git clone </w:t>
      </w:r>
      <w:hyperlink r:id="rId126" w:history="1">
        <w:r w:rsidRPr="00E37B77">
          <w:rPr>
            <w:rStyle w:val="Hyperlink"/>
            <w:color w:val="1155CC"/>
          </w:rPr>
          <w:t>https://github.com/tridge/crrcsim-ardupilot.git</w:t>
        </w:r>
      </w:hyperlink>
    </w:p>
    <w:p w:rsidR="007F26C8" w:rsidRPr="00E37B77" w:rsidRDefault="007F26C8" w:rsidP="007F26C8">
      <w:pPr>
        <w:pStyle w:val="NormalWeb"/>
        <w:spacing w:before="0" w:beforeAutospacing="0" w:after="0"/>
      </w:pPr>
      <w:r w:rsidRPr="00E37B77">
        <w:rPr>
          <w:rStyle w:val="apple-tab-span"/>
          <w:color w:val="000000"/>
        </w:rPr>
        <w:tab/>
      </w:r>
      <w:r w:rsidRPr="00E37B77">
        <w:rPr>
          <w:color w:val="000000"/>
        </w:rPr>
        <w:t>Then follow the directions in documentation/compile.txt and install.txt</w:t>
      </w:r>
    </w:p>
    <w:p w:rsidR="007F26C8" w:rsidRPr="00E37B77" w:rsidRDefault="007F26C8" w:rsidP="007F26C8"/>
    <w:p w:rsidR="007F26C8" w:rsidRPr="00E37B77" w:rsidRDefault="007F26C8" w:rsidP="007F26C8">
      <w:pPr>
        <w:pStyle w:val="NormalWeb"/>
        <w:spacing w:before="0" w:beforeAutospacing="0" w:after="0"/>
      </w:pPr>
      <w:r w:rsidRPr="00E37B77">
        <w:rPr>
          <w:color w:val="000000"/>
        </w:rPr>
        <w:t>Now cd to autopilot-communication/crrcsim, and run the demo shell script we modified earlier</w:t>
      </w:r>
    </w:p>
    <w:p w:rsidR="007F26C8" w:rsidRPr="00E37B77" w:rsidRDefault="007F26C8" w:rsidP="007F26C8">
      <w:pPr>
        <w:pStyle w:val="NormalWeb"/>
        <w:spacing w:before="0" w:beforeAutospacing="0" w:after="0"/>
      </w:pPr>
      <w:r w:rsidRPr="00E37B77">
        <w:rPr>
          <w:rStyle w:val="apple-tab-span"/>
          <w:color w:val="000000"/>
        </w:rPr>
        <w:tab/>
      </w:r>
      <w:r w:rsidRPr="00E37B77">
        <w:rPr>
          <w:color w:val="000000"/>
        </w:rPr>
        <w:t>$ ./run_demo.sh</w:t>
      </w:r>
    </w:p>
    <w:p w:rsidR="007F26C8" w:rsidRPr="00E37B77" w:rsidRDefault="007F26C8" w:rsidP="007F26C8"/>
    <w:p w:rsidR="007F26C8" w:rsidRPr="00E37B77" w:rsidRDefault="007F26C8" w:rsidP="007F26C8">
      <w:pPr>
        <w:pStyle w:val="NormalWeb"/>
        <w:spacing w:before="0" w:beforeAutospacing="0" w:after="0"/>
      </w:pPr>
      <w:r w:rsidRPr="00E37B77">
        <w:rPr>
          <w:color w:val="000000"/>
        </w:rPr>
        <w:t xml:space="preserve">You should see “Waiting for heartbeat” and it will clone the entire world and install it. </w:t>
      </w:r>
    </w:p>
    <w:p w:rsidR="007F26C8" w:rsidRPr="00E37B77" w:rsidRDefault="007F26C8" w:rsidP="007F26C8">
      <w:pPr>
        <w:pStyle w:val="NormalWeb"/>
        <w:spacing w:before="0" w:beforeAutospacing="0" w:after="0"/>
      </w:pPr>
      <w:r w:rsidRPr="00E37B77">
        <w:rPr>
          <w:color w:val="000000"/>
        </w:rPr>
        <w:t>This is installing the actual simulator/etc that we’ll need for the open source stuff we’re messing with.</w:t>
      </w:r>
    </w:p>
    <w:p w:rsidR="007F26C8" w:rsidRPr="00E37B77" w:rsidRDefault="007F26C8" w:rsidP="007F26C8"/>
    <w:p w:rsidR="007F26C8" w:rsidRPr="00E37B77" w:rsidRDefault="007F26C8" w:rsidP="007F26C8">
      <w:pPr>
        <w:pStyle w:val="NormalWeb"/>
        <w:spacing w:before="0" w:beforeAutospacing="0" w:after="0"/>
      </w:pPr>
      <w:r w:rsidRPr="00E37B77">
        <w:rPr>
          <w:color w:val="000000"/>
        </w:rPr>
        <w:t>Once it works you should see something like this</w:t>
      </w:r>
    </w:p>
    <w:p w:rsidR="007F26C8" w:rsidRPr="00E37B77" w:rsidRDefault="007F26C8" w:rsidP="007F26C8">
      <w:pPr>
        <w:pStyle w:val="NormalWeb"/>
        <w:spacing w:before="0" w:beforeAutospacing="0" w:after="0"/>
      </w:pPr>
      <w:r w:rsidRPr="00E37B77">
        <w:rPr>
          <w:noProof/>
          <w:color w:val="000000"/>
          <w:lang w:eastAsia="ja-JP"/>
        </w:rPr>
        <w:drawing>
          <wp:inline distT="0" distB="0" distL="0" distR="0" wp14:anchorId="076A0BB5" wp14:editId="0A4FDA8D">
            <wp:extent cx="5943600" cy="3343275"/>
            <wp:effectExtent l="0" t="0" r="0" b="9525"/>
            <wp:docPr id="33" name="Picture 33" descr="https://lh6.googleusercontent.com/RGNQ3mpEcNBGrPgO_9zeU2sDY67oTJnfathkHRGzfE6ckEOYDgDbHQG6IzmsONGDz5bUJPlt_3g7Be0mrQsuqL8NtxIEiBA-MM4TRbO8Wsye2kEvkl2yamswEe5n5rwpIlVZkl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lh6.googleusercontent.com/RGNQ3mpEcNBGrPgO_9zeU2sDY67oTJnfathkHRGzfE6ckEOYDgDbHQG6IzmsONGDz5bUJPlt_3g7Be0mrQsuqL8NtxIEiBA-MM4TRbO8Wsye2kEvkl2yamswEe5n5rwpIlVZklGa"/>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7F26C8" w:rsidRPr="00E37B77" w:rsidRDefault="007F26C8" w:rsidP="007F26C8">
      <w:pPr>
        <w:pStyle w:val="NormalWeb"/>
        <w:spacing w:before="0" w:beforeAutospacing="0" w:after="0"/>
      </w:pPr>
      <w:r w:rsidRPr="00E37B77">
        <w:rPr>
          <w:color w:val="000000"/>
        </w:rPr>
        <w:t>It flies, crashes, then calibrates everything.</w:t>
      </w:r>
    </w:p>
    <w:p w:rsidR="007F26C8" w:rsidRPr="00E37B77" w:rsidRDefault="007F26C8" w:rsidP="007F26C8">
      <w:pPr>
        <w:pStyle w:val="NormalWeb"/>
        <w:spacing w:before="0" w:beforeAutospacing="0" w:after="0"/>
      </w:pPr>
      <w:r w:rsidRPr="00E37B77">
        <w:rPr>
          <w:color w:val="000000"/>
        </w:rPr>
        <w:t>Congratulations!</w:t>
      </w:r>
    </w:p>
    <w:p w:rsidR="00DA5542" w:rsidRDefault="00DA5542">
      <w:pPr>
        <w:suppressAutoHyphens w:val="0"/>
        <w:spacing w:after="0"/>
        <w:rPr>
          <w:highlight w:val="yellow"/>
        </w:rPr>
      </w:pPr>
    </w:p>
    <w:p w:rsidR="00726BBE" w:rsidRDefault="00726BBE" w:rsidP="00726BBE">
      <w:pPr>
        <w:pStyle w:val="Heading2"/>
        <w:numPr>
          <w:ilvl w:val="0"/>
          <w:numId w:val="0"/>
        </w:numPr>
      </w:pPr>
      <w:bookmarkStart w:id="306" w:name="_Toc452907150"/>
      <w:r w:rsidRPr="00726BBE">
        <w:t>A.2 Piccolo Setup Guide</w:t>
      </w:r>
      <w:r w:rsidR="00400ED5">
        <w:t xml:space="preserve"> on Windows</w:t>
      </w:r>
      <w:r w:rsidRPr="00726BBE">
        <w:t xml:space="preserve"> for Thermal Soaring</w:t>
      </w:r>
      <w:bookmarkEnd w:id="306"/>
    </w:p>
    <w:p w:rsidR="00400ED5" w:rsidRPr="00400ED5" w:rsidRDefault="00400ED5" w:rsidP="00400ED5">
      <w:r w:rsidRPr="00400ED5">
        <w:t>This document will describe how to set up the Piccolo simulator, how to setup our C++ application, how to setup the Python side, and how to setup the Pixhawk.</w:t>
      </w:r>
    </w:p>
    <w:p w:rsidR="00400ED5" w:rsidRPr="00400ED5" w:rsidRDefault="00400ED5" w:rsidP="00400ED5">
      <w:pPr>
        <w:pStyle w:val="Heading3"/>
        <w:numPr>
          <w:ilvl w:val="0"/>
          <w:numId w:val="0"/>
        </w:numPr>
      </w:pPr>
      <w:bookmarkStart w:id="307" w:name="_Toc452907151"/>
      <w:r>
        <w:lastRenderedPageBreak/>
        <w:t>A.2.1 Installation</w:t>
      </w:r>
      <w:bookmarkEnd w:id="307"/>
    </w:p>
    <w:p w:rsidR="00400ED5" w:rsidRPr="00400ED5" w:rsidRDefault="00400ED5" w:rsidP="00400ED5">
      <w:r w:rsidRPr="00400ED5">
        <w:t>The Piccolo simulator supports thermal simulation, which will be very useful for getting our project to work without the added complexity of testing it only in a real environment.</w:t>
      </w:r>
    </w:p>
    <w:p w:rsidR="00400ED5" w:rsidRPr="00400ED5" w:rsidRDefault="00400ED5" w:rsidP="00400ED5">
      <w:r w:rsidRPr="00400ED5">
        <w:t>On the Google drive you'll find two installers (you don't need the multirotor one since we're simulating a fixed-wing):</w:t>
      </w:r>
    </w:p>
    <w:p w:rsidR="00400ED5" w:rsidRPr="00400ED5" w:rsidRDefault="00400ED5" w:rsidP="00400ED5">
      <w:pPr>
        <w:rPr>
          <w:lang w:val="es-MX"/>
        </w:rPr>
      </w:pPr>
      <w:r w:rsidRPr="00400ED5">
        <w:rPr>
          <w:lang w:val="es-MX"/>
        </w:rPr>
        <w:t>Piccolo/Piccolo-2.2.3.b.R19774/Piccolo-Installer.r19774.msi</w:t>
      </w:r>
    </w:p>
    <w:p w:rsidR="00400ED5" w:rsidRPr="00400ED5" w:rsidRDefault="00400ED5" w:rsidP="00400ED5">
      <w:r w:rsidRPr="00400ED5">
        <w:t>Piccolo/Piccolo-2.2.3.b.R19774/Piccolo-Installer-Developer.r19774.msi</w:t>
      </w:r>
    </w:p>
    <w:p w:rsidR="00400ED5" w:rsidRPr="00400ED5" w:rsidRDefault="00400ED5" w:rsidP="00400ED5">
      <w:pPr>
        <w:pStyle w:val="Heading3"/>
        <w:numPr>
          <w:ilvl w:val="0"/>
          <w:numId w:val="0"/>
        </w:numPr>
      </w:pPr>
      <w:bookmarkStart w:id="308" w:name="_Toc452907152"/>
      <w:r>
        <w:t xml:space="preserve">A.2.2 </w:t>
      </w:r>
      <w:r w:rsidRPr="00400ED5">
        <w:t>Running the Simulator with Thermals</w:t>
      </w:r>
      <w:bookmarkEnd w:id="308"/>
    </w:p>
    <w:p w:rsidR="00400ED5" w:rsidRPr="00400ED5" w:rsidRDefault="00400ED5" w:rsidP="00400ED5">
      <w:r w:rsidRPr="00400ED5">
        <w:t>Run Piccolo 2.2.3.b/SoftwareSimLauncher.bat</w:t>
      </w:r>
    </w:p>
    <w:p w:rsidR="00400ED5" w:rsidRPr="00400ED5" w:rsidRDefault="00400ED5" w:rsidP="00400ED5">
      <w:r w:rsidRPr="00400ED5">
        <w:t>When Piccolo Command Center (PCC) starts, go to File --&gt; License Manager and add a file. Use the </w:t>
      </w:r>
      <w:r w:rsidRPr="00400ED5">
        <w:rPr>
          <w:i/>
          <w:iCs/>
        </w:rPr>
        <w:t>Piccolo/WallaWalla-License.xml</w:t>
      </w:r>
      <w:r w:rsidRPr="00400ED5">
        <w:t> file.</w:t>
      </w:r>
    </w:p>
    <w:p w:rsidR="00400ED5" w:rsidRPr="00400ED5" w:rsidRDefault="00400ED5" w:rsidP="00400ED5">
      <w:pPr>
        <w:pStyle w:val="Heading4"/>
        <w:numPr>
          <w:ilvl w:val="0"/>
          <w:numId w:val="0"/>
        </w:numPr>
      </w:pPr>
      <w:r>
        <w:t>A.2.2.1</w:t>
      </w:r>
      <w:r w:rsidR="007B4882">
        <w:t xml:space="preserve"> </w:t>
      </w:r>
      <w:r w:rsidRPr="00400ED5">
        <w:t>Visual Studio Project Setup</w:t>
      </w:r>
    </w:p>
    <w:p w:rsidR="00400ED5" w:rsidRPr="00400ED5" w:rsidRDefault="00400ED5" w:rsidP="00400ED5">
      <w:r w:rsidRPr="00400ED5">
        <w:t>The Piccolo software includes libraries that can be linked against with the Visual Studio 2008 C++ compiler, but not any other. Thus, we need to use this old version of Visual Studio to work with the simulator. This means that we'll be limited to C++ functionality that was available in 2008.</w:t>
      </w:r>
    </w:p>
    <w:p w:rsidR="00400ED5" w:rsidRPr="00400ED5" w:rsidRDefault="00400ED5" w:rsidP="00400ED5">
      <w:pPr>
        <w:pStyle w:val="Heading4"/>
        <w:numPr>
          <w:ilvl w:val="0"/>
          <w:numId w:val="0"/>
        </w:numPr>
      </w:pPr>
      <w:r>
        <w:t xml:space="preserve">A.2.2.2 </w:t>
      </w:r>
      <w:r w:rsidRPr="00400ED5">
        <w:t>Download the C++ Thermal Soaring code</w:t>
      </w:r>
    </w:p>
    <w:p w:rsidR="00400ED5" w:rsidRPr="00400ED5" w:rsidRDefault="00400ED5" w:rsidP="00400ED5">
      <w:r w:rsidRPr="00400ED5">
        <w:t>git clone https://bitbucket.org/wwuthermalsoaring/thermal-soaring</w:t>
      </w:r>
    </w:p>
    <w:p w:rsidR="00400ED5" w:rsidRPr="00400ED5" w:rsidRDefault="00400ED5" w:rsidP="00400ED5">
      <w:pPr>
        <w:pStyle w:val="Heading4"/>
        <w:numPr>
          <w:ilvl w:val="0"/>
          <w:numId w:val="0"/>
        </w:numPr>
      </w:pPr>
      <w:r>
        <w:t xml:space="preserve">A.2.2.3 </w:t>
      </w:r>
      <w:r w:rsidRPr="00400ED5">
        <w:t>Install Visual C++ 2008 Express</w:t>
      </w:r>
    </w:p>
    <w:p w:rsidR="00400ED5" w:rsidRPr="00400ED5" w:rsidRDefault="00400ED5" w:rsidP="00400ED5">
      <w:r w:rsidRPr="00400ED5">
        <w:t>This is needed since the Piccolo's CommSDK dll's are compiled with Visual Studio 2008 and we need to use the same compiler so we can link against them.</w:t>
      </w:r>
      <w:r w:rsidRPr="00400ED5">
        <w:br/>
      </w:r>
      <w:hyperlink r:id="rId128" w:history="1">
        <w:r w:rsidRPr="00400ED5">
          <w:rPr>
            <w:rStyle w:val="Hyperlink"/>
          </w:rPr>
          <w:t>Visual Studio 2008 download</w:t>
        </w:r>
      </w:hyperlink>
    </w:p>
    <w:p w:rsidR="00400ED5" w:rsidRPr="00400ED5" w:rsidRDefault="00400ED5" w:rsidP="00400ED5">
      <w:r w:rsidRPr="00400ED5">
        <w:t>Then, since you can't register it anymore, crack it (????):</w:t>
      </w:r>
      <w:r w:rsidRPr="00400ED5">
        <w:br/>
      </w:r>
      <w:hyperlink r:id="rId129" w:history="1">
        <w:r w:rsidRPr="00400ED5">
          <w:rPr>
            <w:rStyle w:val="Hyperlink"/>
          </w:rPr>
          <w:t>Stackoverflow</w:t>
        </w:r>
      </w:hyperlink>
    </w:p>
    <w:p w:rsidR="00400ED5" w:rsidRPr="00400ED5" w:rsidRDefault="00400ED5" w:rsidP="00400ED5">
      <w:pPr>
        <w:pStyle w:val="Heading4"/>
        <w:numPr>
          <w:ilvl w:val="0"/>
          <w:numId w:val="0"/>
        </w:numPr>
      </w:pPr>
      <w:r>
        <w:t xml:space="preserve">A.2.2.4 </w:t>
      </w:r>
      <w:r w:rsidRPr="00400ED5">
        <w:t>Download Boost for Boost threading, since we can't use C++11 thread as 2008 &lt; 2011</w:t>
      </w:r>
    </w:p>
    <w:p w:rsidR="00400ED5" w:rsidRPr="00400ED5" w:rsidRDefault="00400ED5" w:rsidP="00400ED5">
      <w:pPr>
        <w:rPr>
          <w:b/>
          <w:bCs/>
        </w:rPr>
      </w:pPr>
      <w:r w:rsidRPr="00400ED5">
        <w:rPr>
          <w:b/>
          <w:bCs/>
        </w:rPr>
        <w:t>Download the msvc-9.0-32.exe and install somewhere, e.g. C:\boost_1_60_0</w:t>
      </w:r>
    </w:p>
    <w:p w:rsidR="00400ED5" w:rsidRPr="00400ED5" w:rsidRDefault="00276082" w:rsidP="00400ED5">
      <w:hyperlink r:id="rId130" w:history="1">
        <w:r w:rsidR="00400ED5" w:rsidRPr="00400ED5">
          <w:rPr>
            <w:rStyle w:val="Hyperlink"/>
          </w:rPr>
          <w:t>Direct 32-bit download</w:t>
        </w:r>
      </w:hyperlink>
      <w:r w:rsidR="00400ED5" w:rsidRPr="00400ED5">
        <w:br/>
      </w:r>
      <w:hyperlink r:id="rId131" w:history="1">
        <w:r w:rsidR="00400ED5" w:rsidRPr="00400ED5">
          <w:rPr>
            <w:rStyle w:val="Hyperlink"/>
          </w:rPr>
          <w:t>Sourceforge binaries</w:t>
        </w:r>
      </w:hyperlink>
    </w:p>
    <w:p w:rsidR="00400ED5" w:rsidRPr="00400ED5" w:rsidRDefault="00400ED5" w:rsidP="00400ED5">
      <w:pPr>
        <w:rPr>
          <w:b/>
          <w:bCs/>
        </w:rPr>
      </w:pPr>
      <w:r w:rsidRPr="00400ED5">
        <w:rPr>
          <w:b/>
          <w:bCs/>
        </w:rPr>
        <w:t>Downloading RapidJSON</w:t>
      </w:r>
    </w:p>
    <w:p w:rsidR="00400ED5" w:rsidRPr="00400ED5" w:rsidRDefault="00400ED5" w:rsidP="00400ED5">
      <w:r w:rsidRPr="00400ED5">
        <w:lastRenderedPageBreak/>
        <w:t>Extract somewhere, e.g. to C:\rapidjson-1.0.2</w:t>
      </w:r>
      <w:r w:rsidRPr="00400ED5">
        <w:br/>
      </w:r>
      <w:hyperlink r:id="rId132" w:history="1">
        <w:r w:rsidRPr="00400ED5">
          <w:rPr>
            <w:rStyle w:val="Hyperlink"/>
          </w:rPr>
          <w:t>Rapid JSON 1.0.2</w:t>
        </w:r>
      </w:hyperlink>
      <w:r w:rsidRPr="00400ED5">
        <w:br/>
      </w:r>
      <w:hyperlink r:id="rId133" w:history="1">
        <w:r w:rsidRPr="00400ED5">
          <w:rPr>
            <w:rStyle w:val="Hyperlink"/>
          </w:rPr>
          <w:t>All Rapid JSON releases</w:t>
        </w:r>
      </w:hyperlink>
    </w:p>
    <w:p w:rsidR="00400ED5" w:rsidRPr="00400ED5" w:rsidRDefault="00400ED5" w:rsidP="00400ED5">
      <w:pPr>
        <w:pStyle w:val="Heading4"/>
        <w:numPr>
          <w:ilvl w:val="0"/>
          <w:numId w:val="0"/>
        </w:numPr>
      </w:pPr>
      <w:r>
        <w:t xml:space="preserve">A.2.2.5 </w:t>
      </w:r>
      <w:r w:rsidRPr="00400ED5">
        <w:t>Adding paths/libraries to Visual Studio</w:t>
      </w:r>
    </w:p>
    <w:p w:rsidR="00400ED5" w:rsidRPr="00400ED5" w:rsidRDefault="00400ED5" w:rsidP="00400ED5">
      <w:pPr>
        <w:rPr>
          <w:b/>
          <w:bCs/>
        </w:rPr>
      </w:pPr>
      <w:r w:rsidRPr="00400ED5">
        <w:rPr>
          <w:b/>
          <w:bCs/>
        </w:rPr>
        <w:t>Add environment variables:</w:t>
      </w:r>
    </w:p>
    <w:p w:rsidR="00400ED5" w:rsidRPr="00400ED5" w:rsidRDefault="00400ED5" w:rsidP="00400ED5">
      <w:r w:rsidRPr="00400ED5">
        <w:t>BOOST=C:\boost_1_60_0</w:t>
      </w:r>
    </w:p>
    <w:p w:rsidR="00400ED5" w:rsidRPr="00400ED5" w:rsidRDefault="00400ED5" w:rsidP="00400ED5">
      <w:r w:rsidRPr="00400ED5">
        <w:t>RAPIDJSON=C:\rapidjson-1.0.2</w:t>
      </w:r>
    </w:p>
    <w:p w:rsidR="00400ED5" w:rsidRPr="00400ED5" w:rsidRDefault="00400ED5" w:rsidP="00400ED5">
      <w:pPr>
        <w:rPr>
          <w:b/>
          <w:bCs/>
        </w:rPr>
      </w:pPr>
      <w:r w:rsidRPr="00400ED5">
        <w:rPr>
          <w:b/>
          <w:bCs/>
        </w:rPr>
        <w:t>Right click on the project --&gt; Properties --&gt; Configuration Properties --&gt; C/C++ --&gt; Additional Include Directories:</w:t>
      </w:r>
    </w:p>
    <w:p w:rsidR="00400ED5" w:rsidRPr="00400ED5" w:rsidRDefault="00400ED5" w:rsidP="00400ED5">
      <w:r w:rsidRPr="00400ED5">
        <w:t>$(BOOST);$(RAPIDJSON)\include;</w:t>
      </w:r>
    </w:p>
    <w:p w:rsidR="00400ED5" w:rsidRPr="00400ED5" w:rsidRDefault="00400ED5" w:rsidP="00400ED5">
      <w:pPr>
        <w:rPr>
          <w:b/>
          <w:bCs/>
        </w:rPr>
      </w:pPr>
      <w:r w:rsidRPr="00400ED5">
        <w:rPr>
          <w:b/>
          <w:bCs/>
        </w:rPr>
        <w:t>Right click on the project --&gt; Properties --&gt; Configuration Properties --&gt; Linker --&gt; Additional Library Directories:</w:t>
      </w:r>
    </w:p>
    <w:p w:rsidR="00400ED5" w:rsidRPr="00400ED5" w:rsidRDefault="00400ED5" w:rsidP="00400ED5">
      <w:r w:rsidRPr="00400ED5">
        <w:t xml:space="preserve">$(BOOST)\lib32-msvc-9.0; </w:t>
      </w:r>
    </w:p>
    <w:p w:rsidR="00400ED5" w:rsidRPr="00400ED5" w:rsidRDefault="00400ED5" w:rsidP="00400ED5">
      <w:pPr>
        <w:pStyle w:val="Heading3"/>
        <w:numPr>
          <w:ilvl w:val="0"/>
          <w:numId w:val="0"/>
        </w:numPr>
      </w:pPr>
      <w:bookmarkStart w:id="309" w:name="_Toc452907153"/>
      <w:r>
        <w:t xml:space="preserve">A.2.3 </w:t>
      </w:r>
      <w:r w:rsidRPr="00400ED5">
        <w:t>Python Setup</w:t>
      </w:r>
      <w:bookmarkEnd w:id="309"/>
    </w:p>
    <w:p w:rsidR="00400ED5" w:rsidRPr="00400ED5" w:rsidRDefault="00400ED5" w:rsidP="00400ED5">
      <w:r w:rsidRPr="00400ED5">
        <w:t>The GPR and Reinforcement Learning algorithms have been developed using Python, a higher-level language than C++ that allows for easier and faster development and prototyping. The easiest way to set this all up on Windows is using Anaconda as explained below.</w:t>
      </w:r>
    </w:p>
    <w:p w:rsidR="00400ED5" w:rsidRPr="00400ED5" w:rsidRDefault="00400ED5" w:rsidP="00400ED5">
      <w:pPr>
        <w:pStyle w:val="Heading4"/>
        <w:numPr>
          <w:ilvl w:val="0"/>
          <w:numId w:val="0"/>
        </w:numPr>
      </w:pPr>
      <w:r>
        <w:t xml:space="preserve">A.2.3.1 </w:t>
      </w:r>
      <w:r w:rsidRPr="00400ED5">
        <w:t>Setting up Anaconda for Python 3.5 and many Python libraries</w:t>
      </w:r>
    </w:p>
    <w:p w:rsidR="00400ED5" w:rsidRPr="00400ED5" w:rsidRDefault="00400ED5" w:rsidP="00400ED5">
      <w:pPr>
        <w:rPr>
          <w:b/>
          <w:bCs/>
        </w:rPr>
      </w:pPr>
      <w:r w:rsidRPr="00400ED5">
        <w:rPr>
          <w:b/>
          <w:bCs/>
        </w:rPr>
        <w:t>Download and install the Python 3.5 compiler for Windows 64-bit:</w:t>
      </w:r>
    </w:p>
    <w:p w:rsidR="00400ED5" w:rsidRPr="00400ED5" w:rsidRDefault="00276082" w:rsidP="00400ED5">
      <w:hyperlink r:id="rId134" w:history="1">
        <w:r w:rsidR="00400ED5" w:rsidRPr="00400ED5">
          <w:rPr>
            <w:rStyle w:val="Hyperlink"/>
          </w:rPr>
          <w:t>Download</w:t>
        </w:r>
      </w:hyperlink>
    </w:p>
    <w:p w:rsidR="00400ED5" w:rsidRPr="00400ED5" w:rsidRDefault="00400ED5" w:rsidP="00400ED5">
      <w:pPr>
        <w:rPr>
          <w:b/>
          <w:bCs/>
        </w:rPr>
      </w:pPr>
      <w:r w:rsidRPr="00400ED5">
        <w:rPr>
          <w:b/>
          <w:bCs/>
        </w:rPr>
        <w:t>Install additional packages:</w:t>
      </w:r>
    </w:p>
    <w:p w:rsidR="00400ED5" w:rsidRPr="00400ED5" w:rsidRDefault="00400ED5" w:rsidP="00400ED5">
      <w:r w:rsidRPr="00400ED5">
        <w:t>conda install seaborn</w:t>
      </w:r>
    </w:p>
    <w:p w:rsidR="00400ED5" w:rsidRPr="00400ED5" w:rsidRDefault="00400ED5" w:rsidP="00400ED5">
      <w:pPr>
        <w:rPr>
          <w:b/>
          <w:bCs/>
        </w:rPr>
      </w:pPr>
      <w:r w:rsidRPr="00400ED5">
        <w:rPr>
          <w:b/>
          <w:bCs/>
        </w:rPr>
        <w:t>Getting the Python Thermal Soaring code</w:t>
      </w:r>
    </w:p>
    <w:p w:rsidR="00400ED5" w:rsidRPr="00400ED5" w:rsidRDefault="00400ED5" w:rsidP="00400ED5">
      <w:r w:rsidRPr="00400ED5">
        <w:t>After starting the Piccolo simulator and the C++ side of the C++/Python interface, which includes the server, you can start the Python client that will connect and run the GPR thermal identification:</w:t>
      </w:r>
    </w:p>
    <w:p w:rsidR="00400ED5" w:rsidRPr="00400ED5" w:rsidRDefault="00400ED5" w:rsidP="00400ED5">
      <w:r w:rsidRPr="00400ED5">
        <w:t>git clone https://github.com/ThermalSoaring/thermal-soaring</w:t>
      </w:r>
    </w:p>
    <w:p w:rsidR="00400ED5" w:rsidRPr="00400ED5" w:rsidRDefault="00400ED5" w:rsidP="00400ED5">
      <w:r w:rsidRPr="00400ED5">
        <w:t>cd thermal-soaring</w:t>
      </w:r>
    </w:p>
    <w:p w:rsidR="00400ED5" w:rsidRPr="00400ED5" w:rsidRDefault="00400ED5" w:rsidP="00400ED5">
      <w:r w:rsidRPr="00400ED5">
        <w:lastRenderedPageBreak/>
        <w:t>Next, in the Visual Studio project, change the arguments when running the program. Right click on the project --&gt; Properties --&gt; Configuration Properties --&gt; Debugging --&gt; Command Arguments: -a gpr. This will then listen on a port that the Python code can connect to.</w:t>
      </w:r>
    </w:p>
    <w:p w:rsidR="00400ED5" w:rsidRPr="00400ED5" w:rsidRDefault="00400ED5" w:rsidP="00400ED5">
      <w:r w:rsidRPr="00400ED5">
        <w:t>Connect the Python code to the Visual Studio project by running:</w:t>
      </w:r>
    </w:p>
    <w:p w:rsidR="00400ED5" w:rsidRPr="00400ED5" w:rsidRDefault="00400ED5" w:rsidP="00400ED5">
      <w:r w:rsidRPr="00400ED5">
        <w:t>python soaring.py -p -d</w:t>
      </w:r>
    </w:p>
    <w:p w:rsidR="00400ED5" w:rsidRPr="00400ED5" w:rsidRDefault="00400ED5" w:rsidP="00400ED5">
      <w:r w:rsidRPr="00400ED5">
        <w:t>Not for use with the simulator, but if you want to see the notebook code in a browser in the </w:t>
      </w:r>
      <w:r w:rsidRPr="00400ED5">
        <w:rPr>
          <w:i/>
          <w:iCs/>
        </w:rPr>
        <w:t>bayesian-learning</w:t>
      </w:r>
      <w:r w:rsidRPr="00400ED5">
        <w:t> git repository:</w:t>
      </w:r>
    </w:p>
    <w:p w:rsidR="00400ED5" w:rsidRPr="00400ED5" w:rsidRDefault="00400ED5" w:rsidP="00400ED5">
      <w:r w:rsidRPr="00400ED5">
        <w:t>cd bayesian-learning</w:t>
      </w:r>
    </w:p>
    <w:p w:rsidR="00400ED5" w:rsidRPr="00400ED5" w:rsidRDefault="00400ED5" w:rsidP="00400ED5">
      <w:r w:rsidRPr="00400ED5">
        <w:t>jupyter notebook</w:t>
      </w:r>
    </w:p>
    <w:p w:rsidR="00400ED5" w:rsidRPr="00400ED5" w:rsidRDefault="00400ED5" w:rsidP="00400ED5">
      <w:pPr>
        <w:rPr>
          <w:b/>
          <w:bCs/>
        </w:rPr>
      </w:pPr>
      <w:r w:rsidRPr="00400ED5">
        <w:rPr>
          <w:b/>
          <w:bCs/>
        </w:rPr>
        <w:t>Making PyMC3 Work</w:t>
      </w:r>
    </w:p>
    <w:p w:rsidR="00400ED5" w:rsidRPr="00400ED5" w:rsidRDefault="00400ED5" w:rsidP="00400ED5">
      <w:r w:rsidRPr="00400ED5">
        <w:t>This is not required to run when using GPR live with the simulator, but it is required to run the GPR and Bayesian parameter estimation comparisons. If you are interested in that:</w:t>
      </w:r>
    </w:p>
    <w:p w:rsidR="00400ED5" w:rsidRPr="00400ED5" w:rsidRDefault="00400ED5" w:rsidP="00400ED5">
      <w:r w:rsidRPr="00400ED5">
        <w:t>pip install --process-dependency-links git+https://github.com/pymc-devs/pymc3</w:t>
      </w:r>
    </w:p>
    <w:p w:rsidR="00400ED5" w:rsidRPr="00400ED5" w:rsidRDefault="00400ED5" w:rsidP="00400ED5">
      <w:r w:rsidRPr="00400ED5">
        <w:t>cd thermal-soaring/identification</w:t>
      </w:r>
    </w:p>
    <w:p w:rsidR="00400ED5" w:rsidRPr="00400ED5" w:rsidRDefault="00400ED5" w:rsidP="00400ED5">
      <w:r w:rsidRPr="00400ED5">
        <w:t>python offline.py</w:t>
      </w:r>
    </w:p>
    <w:p w:rsidR="00400ED5" w:rsidRPr="00400ED5" w:rsidRDefault="00400ED5" w:rsidP="00400ED5">
      <w:r w:rsidRPr="00400ED5">
        <w:t>Note: Theano will be slow (it'll print a warning about this when you run it) since it needs g++ installed, but in order to build and link against Python it needs the same g++ that was used to compile Anaconda. Guess what? Anaconda used Visual Studio 2015 to compile Python, not g++.</w:t>
      </w:r>
    </w:p>
    <w:p w:rsidR="001C4A17" w:rsidRPr="00ED1551" w:rsidRDefault="001C4A17" w:rsidP="001C4A17">
      <w:pPr>
        <w:pStyle w:val="Heading2"/>
        <w:numPr>
          <w:ilvl w:val="0"/>
          <w:numId w:val="0"/>
        </w:numPr>
      </w:pPr>
      <w:bookmarkStart w:id="310" w:name="_Toc449298310"/>
      <w:bookmarkStart w:id="311" w:name="_Toc452907154"/>
      <w:r w:rsidRPr="00EA60C0">
        <w:t>A.</w:t>
      </w:r>
      <w:r w:rsidR="00400ED5">
        <w:t>3</w:t>
      </w:r>
      <w:r w:rsidRPr="00EA60C0">
        <w:t xml:space="preserve"> Piccolo Simulator Set Up Guide</w:t>
      </w:r>
      <w:bookmarkEnd w:id="310"/>
      <w:r w:rsidR="00726BBE">
        <w:t xml:space="preserve"> (General Application)</w:t>
      </w:r>
      <w:bookmarkEnd w:id="311"/>
    </w:p>
    <w:p w:rsidR="001C4A17" w:rsidRPr="00900DD0" w:rsidRDefault="001C4A17" w:rsidP="001C4A17">
      <w:pPr>
        <w:pStyle w:val="Heading3"/>
        <w:numPr>
          <w:ilvl w:val="0"/>
          <w:numId w:val="0"/>
        </w:numPr>
      </w:pPr>
      <w:bookmarkStart w:id="312" w:name="_Toc449298311"/>
      <w:bookmarkStart w:id="313" w:name="_Toc452907155"/>
      <w:r>
        <w:t>A.</w:t>
      </w:r>
      <w:r w:rsidR="00400ED5">
        <w:t>3</w:t>
      </w:r>
      <w:r>
        <w:t xml:space="preserve">.1 </w:t>
      </w:r>
      <w:r w:rsidRPr="00900DD0">
        <w:t>Getting Started with Piccolo</w:t>
      </w:r>
      <w:bookmarkEnd w:id="312"/>
      <w:bookmarkEnd w:id="313"/>
    </w:p>
    <w:p w:rsidR="001C4A17" w:rsidRDefault="001C4A17" w:rsidP="007B4FD5">
      <w:r>
        <w:t xml:space="preserve">Getting started can be quite the learning experience when using Piccolo hardware and software. While very powerful, top of the line equipment, for those with little experience it can also be quite intimidating. For this project, there are a number of addons and other special settings required to get </w:t>
      </w:r>
      <w:r>
        <w:rPr>
          <w:noProof/>
          <w:lang w:eastAsia="ja-JP"/>
        </w:rPr>
        <w:drawing>
          <wp:anchor distT="0" distB="0" distL="114300" distR="114300" simplePos="0" relativeHeight="251700736" behindDoc="1" locked="0" layoutInCell="1" allowOverlap="1" wp14:anchorId="348004C0" wp14:editId="2E431610">
            <wp:simplePos x="0" y="0"/>
            <wp:positionH relativeFrom="column">
              <wp:posOffset>-69539</wp:posOffset>
            </wp:positionH>
            <wp:positionV relativeFrom="paragraph">
              <wp:posOffset>120027</wp:posOffset>
            </wp:positionV>
            <wp:extent cx="1478915" cy="1526540"/>
            <wp:effectExtent l="0" t="0" r="6985" b="0"/>
            <wp:wrapTight wrapText="bothSides">
              <wp:wrapPolygon edited="0">
                <wp:start x="0" y="0"/>
                <wp:lineTo x="0" y="21295"/>
                <wp:lineTo x="21424" y="21295"/>
                <wp:lineTo x="21424" y="0"/>
                <wp:lineTo x="0" y="0"/>
              </wp:wrapPolygon>
            </wp:wrapTight>
            <wp:docPr id="36" name="Picture 36" descr="http://sypaq.com.au/sensorsandsurveillance/wp-content/uploads/2013/11/piccolo_groundst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ypaq.com.au/sensorsandsurveillance/wp-content/uploads/2013/11/piccolo_groundstation.jpg"/>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1478915" cy="1526540"/>
                    </a:xfrm>
                    <a:prstGeom prst="rect">
                      <a:avLst/>
                    </a:prstGeom>
                    <a:noFill/>
                    <a:ln>
                      <a:noFill/>
                    </a:ln>
                  </pic:spPr>
                </pic:pic>
              </a:graphicData>
            </a:graphic>
          </wp:anchor>
        </w:drawing>
      </w:r>
      <w:r>
        <w:t>things working. This adds additional complexity that must be sorted out. The following manual of sorts guides you through the process of sett</w:t>
      </w:r>
      <w:bookmarkStart w:id="314" w:name="_GoBack"/>
      <w:bookmarkEnd w:id="314"/>
      <w:r>
        <w:t>ing up Piccolo hardware.</w:t>
      </w:r>
    </w:p>
    <w:p w:rsidR="001C4A17" w:rsidRPr="00900DD0" w:rsidRDefault="001C4A17" w:rsidP="001C4A17">
      <w:pPr>
        <w:rPr>
          <w:b/>
        </w:rPr>
      </w:pPr>
      <w:r w:rsidRPr="00900DD0">
        <w:rPr>
          <w:b/>
        </w:rPr>
        <w:t xml:space="preserve">The Ground Station </w:t>
      </w:r>
    </w:p>
    <w:p w:rsidR="001C4A17" w:rsidRDefault="001C4A17" w:rsidP="007B4FD5">
      <w:r>
        <w:rPr>
          <w:noProof/>
          <w:lang w:eastAsia="ja-JP"/>
        </w:rPr>
        <w:lastRenderedPageBreak/>
        <mc:AlternateContent>
          <mc:Choice Requires="wps">
            <w:drawing>
              <wp:anchor distT="0" distB="0" distL="114300" distR="114300" simplePos="0" relativeHeight="251701760" behindDoc="1" locked="0" layoutInCell="1" allowOverlap="1" wp14:anchorId="5EB23542" wp14:editId="75B20FD2">
                <wp:simplePos x="0" y="0"/>
                <wp:positionH relativeFrom="column">
                  <wp:posOffset>-104044</wp:posOffset>
                </wp:positionH>
                <wp:positionV relativeFrom="paragraph">
                  <wp:posOffset>721420</wp:posOffset>
                </wp:positionV>
                <wp:extent cx="1478915" cy="635"/>
                <wp:effectExtent l="0" t="0" r="0" b="0"/>
                <wp:wrapTight wrapText="bothSides">
                  <wp:wrapPolygon edited="0">
                    <wp:start x="0" y="0"/>
                    <wp:lineTo x="0" y="21600"/>
                    <wp:lineTo x="21600" y="21600"/>
                    <wp:lineTo x="21600" y="0"/>
                  </wp:wrapPolygon>
                </wp:wrapTight>
                <wp:docPr id="34" name="Text Box 34"/>
                <wp:cNvGraphicFramePr/>
                <a:graphic xmlns:a="http://schemas.openxmlformats.org/drawingml/2006/main">
                  <a:graphicData uri="http://schemas.microsoft.com/office/word/2010/wordprocessingShape">
                    <wps:wsp>
                      <wps:cNvSpPr txBox="1"/>
                      <wps:spPr>
                        <a:xfrm>
                          <a:off x="0" y="0"/>
                          <a:ext cx="1478915" cy="635"/>
                        </a:xfrm>
                        <a:prstGeom prst="rect">
                          <a:avLst/>
                        </a:prstGeom>
                        <a:solidFill>
                          <a:prstClr val="white"/>
                        </a:solidFill>
                        <a:ln>
                          <a:noFill/>
                        </a:ln>
                        <a:effectLst/>
                      </wps:spPr>
                      <wps:txbx>
                        <w:txbxContent>
                          <w:p w:rsidR="00276082" w:rsidRDefault="00276082" w:rsidP="001C4A17">
                            <w:pPr>
                              <w:pStyle w:val="Caption"/>
                            </w:pPr>
                            <w:bookmarkStart w:id="315" w:name="_Toc452907214"/>
                            <w:r>
                              <w:t xml:space="preserve">Figure </w:t>
                            </w:r>
                            <w:fldSimple w:instr=" SEQ Figure \* ARABIC ">
                              <w:r>
                                <w:rPr>
                                  <w:noProof/>
                                </w:rPr>
                                <w:t>56</w:t>
                              </w:r>
                            </w:fldSimple>
                            <w:r>
                              <w:t xml:space="preserve">- Taken from </w:t>
                            </w:r>
                            <w:r w:rsidRPr="00B100E8">
                              <w:t>http://sypaq.com.au/</w:t>
                            </w:r>
                            <w:bookmarkEnd w:id="3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B23542" id="Text Box 34" o:spid="_x0000_s1050" type="#_x0000_t202" style="position:absolute;margin-left:-8.2pt;margin-top:56.8pt;width:116.45pt;height:.05pt;z-index:-251614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" stroked="f">
                <v:textbox style="mso-fit-shape-to-text:t" inset="0,0,0,0">
                  <w:txbxContent>
                    <w:p w:rsidR="00276082" w:rsidRDefault="00276082" w:rsidP="001C4A17">
                      <w:pPr>
                        <w:pStyle w:val="Caption"/>
                      </w:pPr>
                      <w:bookmarkStart w:id="316" w:name="_Toc452907214"/>
                      <w:r>
                        <w:t xml:space="preserve">Figure </w:t>
                      </w:r>
                      <w:fldSimple w:instr=" SEQ Figure \* ARABIC ">
                        <w:r>
                          <w:rPr>
                            <w:noProof/>
                          </w:rPr>
                          <w:t>56</w:t>
                        </w:r>
                      </w:fldSimple>
                      <w:r>
                        <w:t xml:space="preserve">- Taken from </w:t>
                      </w:r>
                      <w:r w:rsidRPr="00B100E8">
                        <w:t>http://sypaq.com.au/</w:t>
                      </w:r>
                      <w:bookmarkEnd w:id="316"/>
                    </w:p>
                  </w:txbxContent>
                </v:textbox>
                <w10:wrap type="tight"/>
              </v:shape>
            </w:pict>
          </mc:Fallback>
        </mc:AlternateContent>
      </w:r>
      <w:r>
        <w:rPr>
          <w:noProof/>
          <w:lang w:eastAsia="ja-JP"/>
        </w:rPr>
        <w:drawing>
          <wp:anchor distT="0" distB="0" distL="114300" distR="114300" simplePos="0" relativeHeight="251702784" behindDoc="1" locked="0" layoutInCell="1" allowOverlap="1" wp14:anchorId="4B15EC3E" wp14:editId="2314D13B">
            <wp:simplePos x="0" y="0"/>
            <wp:positionH relativeFrom="margin">
              <wp:align>right</wp:align>
            </wp:positionH>
            <wp:positionV relativeFrom="paragraph">
              <wp:posOffset>943765</wp:posOffset>
            </wp:positionV>
            <wp:extent cx="2371725" cy="1982470"/>
            <wp:effectExtent l="0" t="0" r="9525" b="0"/>
            <wp:wrapTight wrapText="bothSides">
              <wp:wrapPolygon edited="0">
                <wp:start x="0" y="0"/>
                <wp:lineTo x="0" y="21379"/>
                <wp:lineTo x="21513" y="21379"/>
                <wp:lineTo x="21513" y="0"/>
                <wp:lineTo x="0" y="0"/>
              </wp:wrapPolygon>
            </wp:wrapTight>
            <wp:docPr id="37" name="Picture 37" descr="http://www.cloudcaptech.com/images/uploads/product/_detail/CCT-Piccolo-S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cloudcaptech.com/images/uploads/product/_detail/CCT-Piccolo-SL.jp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371725" cy="1982470"/>
                    </a:xfrm>
                    <a:prstGeom prst="rect">
                      <a:avLst/>
                    </a:prstGeom>
                    <a:noFill/>
                    <a:ln>
                      <a:noFill/>
                    </a:ln>
                  </pic:spPr>
                </pic:pic>
              </a:graphicData>
            </a:graphic>
            <wp14:sizeRelH relativeFrom="margin">
              <wp14:pctWidth>0</wp14:pctWidth>
            </wp14:sizeRelH>
            <wp14:sizeRelV relativeFrom="margin">
              <wp14:pctHeight>0</wp14:pctHeight>
            </wp14:sizeRelV>
          </wp:anchor>
        </w:drawing>
      </w:r>
      <w:r>
        <w:t>The Piccolo Ground Station is an integral part of the setup process. It basically serves as the relay between the computer and the piccolo.  While there are other options for this out there, the ground station is reliable and set up to do the job well. Its firmware can be easily reprogrammed, and for the most part it simply works. More information on it will be given in the relevant sections below.</w:t>
      </w:r>
    </w:p>
    <w:p w:rsidR="001C4A17" w:rsidRPr="00900DD0" w:rsidRDefault="001C4A17" w:rsidP="001C4A17">
      <w:pPr>
        <w:rPr>
          <w:b/>
        </w:rPr>
      </w:pPr>
      <w:r>
        <w:rPr>
          <w:noProof/>
          <w:lang w:eastAsia="ja-JP"/>
        </w:rPr>
        <mc:AlternateContent>
          <mc:Choice Requires="wps">
            <w:drawing>
              <wp:anchor distT="0" distB="0" distL="114300" distR="114300" simplePos="0" relativeHeight="251703808" behindDoc="1" locked="0" layoutInCell="1" allowOverlap="1" wp14:anchorId="70AB7B94" wp14:editId="7DB0D0FA">
                <wp:simplePos x="0" y="0"/>
                <wp:positionH relativeFrom="column">
                  <wp:posOffset>3338195</wp:posOffset>
                </wp:positionH>
                <wp:positionV relativeFrom="paragraph">
                  <wp:posOffset>2041525</wp:posOffset>
                </wp:positionV>
                <wp:extent cx="2371725" cy="635"/>
                <wp:effectExtent l="0" t="0" r="9525" b="9525"/>
                <wp:wrapTight wrapText="bothSides">
                  <wp:wrapPolygon edited="0">
                    <wp:start x="0" y="0"/>
                    <wp:lineTo x="0" y="21073"/>
                    <wp:lineTo x="21513" y="21073"/>
                    <wp:lineTo x="21513" y="0"/>
                    <wp:lineTo x="0" y="0"/>
                  </wp:wrapPolygon>
                </wp:wrapTight>
                <wp:docPr id="35" name="Text Box 35"/>
                <wp:cNvGraphicFramePr/>
                <a:graphic xmlns:a="http://schemas.openxmlformats.org/drawingml/2006/main">
                  <a:graphicData uri="http://schemas.microsoft.com/office/word/2010/wordprocessingShape">
                    <wps:wsp>
                      <wps:cNvSpPr txBox="1"/>
                      <wps:spPr>
                        <a:xfrm>
                          <a:off x="0" y="0"/>
                          <a:ext cx="2371725" cy="635"/>
                        </a:xfrm>
                        <a:prstGeom prst="rect">
                          <a:avLst/>
                        </a:prstGeom>
                        <a:solidFill>
                          <a:prstClr val="white"/>
                        </a:solidFill>
                        <a:ln>
                          <a:noFill/>
                        </a:ln>
                        <a:effectLst/>
                      </wps:spPr>
                      <wps:txbx>
                        <w:txbxContent>
                          <w:p w:rsidR="00276082" w:rsidRDefault="00276082" w:rsidP="001C4A17">
                            <w:pPr>
                              <w:pStyle w:val="Caption"/>
                              <w:rPr>
                                <w:noProof/>
                              </w:rPr>
                            </w:pPr>
                            <w:bookmarkStart w:id="317" w:name="_Toc452907215"/>
                            <w:r>
                              <w:t xml:space="preserve">Figure </w:t>
                            </w:r>
                            <w:fldSimple w:instr=" SEQ Figure \* ARABIC ">
                              <w:r>
                                <w:rPr>
                                  <w:noProof/>
                                </w:rPr>
                                <w:t>57</w:t>
                              </w:r>
                            </w:fldSimple>
                            <w:r>
                              <w:t xml:space="preserve"> - A Piccolo SL. Picture</w:t>
                            </w:r>
                            <w:r w:rsidRPr="005B4E33">
                              <w:t xml:space="preserve"> from cloudcaptech.com</w:t>
                            </w:r>
                            <w:bookmarkEnd w:id="3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AB7B94" id="Text Box 35" o:spid="_x0000_s1051" type="#_x0000_t202" style="position:absolute;margin-left:262.85pt;margin-top:160.75pt;width:186.75pt;height:.05pt;z-index:-251612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" stroked="f">
                <v:textbox style="mso-fit-shape-to-text:t" inset="0,0,0,0">
                  <w:txbxContent>
                    <w:p w:rsidR="00276082" w:rsidRDefault="00276082" w:rsidP="001C4A17">
                      <w:pPr>
                        <w:pStyle w:val="Caption"/>
                        <w:rPr>
                          <w:noProof/>
                        </w:rPr>
                      </w:pPr>
                      <w:bookmarkStart w:id="318" w:name="_Toc452907215"/>
                      <w:r>
                        <w:t xml:space="preserve">Figure </w:t>
                      </w:r>
                      <w:fldSimple w:instr=" SEQ Figure \* ARABIC ">
                        <w:r>
                          <w:rPr>
                            <w:noProof/>
                          </w:rPr>
                          <w:t>57</w:t>
                        </w:r>
                      </w:fldSimple>
                      <w:r>
                        <w:t xml:space="preserve"> - A Piccolo SL. Picture</w:t>
                      </w:r>
                      <w:r w:rsidRPr="005B4E33">
                        <w:t xml:space="preserve"> from cloudcaptech.com</w:t>
                      </w:r>
                      <w:bookmarkEnd w:id="318"/>
                    </w:p>
                  </w:txbxContent>
                </v:textbox>
                <w10:wrap type="tight"/>
              </v:shape>
            </w:pict>
          </mc:Fallback>
        </mc:AlternateContent>
      </w:r>
      <w:r w:rsidRPr="00900DD0">
        <w:rPr>
          <w:b/>
        </w:rPr>
        <w:t xml:space="preserve">The Piccolo </w:t>
      </w:r>
    </w:p>
    <w:p w:rsidR="001C4A17" w:rsidRDefault="001C4A17" w:rsidP="007B4FD5">
      <w:r>
        <w:t>The Piccolo itself is the core of this entire endeavor. It’s a fully capable commercial auto-pilot designed by Cloud Cap Technology. There is a Piccolo Nano and a Piccolo SL here at Walla Walla. The Nano is designed for quadcopter use only, and does not have enough outputs to control a plane correctly. It also lately has had some data issues (it apparently thinks it’s on a moon base) that need to be debugged with Cloud Cap. This is where the SL comes in, though it adds some complexity, and a custom wiring harness had to be created for it last year.</w:t>
      </w:r>
    </w:p>
    <w:p w:rsidR="001C4A17" w:rsidRPr="00900DD0" w:rsidRDefault="001C4A17" w:rsidP="001C4A17">
      <w:pPr>
        <w:rPr>
          <w:b/>
        </w:rPr>
      </w:pPr>
      <w:r w:rsidRPr="00900DD0">
        <w:rPr>
          <w:b/>
        </w:rPr>
        <w:t>Needed Hardware</w:t>
      </w:r>
    </w:p>
    <w:p w:rsidR="001C4A17" w:rsidRDefault="001C4A17" w:rsidP="001C4A17">
      <w:r>
        <w:t>While the three main components are the Groundstation, Piccolo, and a Computer, there are a number of different cables and other components that are required for correct use. For easy checking, they’re compiled in a list below:</w:t>
      </w:r>
    </w:p>
    <w:p w:rsidR="001C4A17" w:rsidRDefault="001C4A17" w:rsidP="001C4A17">
      <w:r>
        <w:t>Needed for Groundstation:</w:t>
      </w:r>
    </w:p>
    <w:p w:rsidR="001C4A17" w:rsidRDefault="001C4A17" w:rsidP="001C4A17">
      <w:pPr>
        <w:pStyle w:val="NoSpacing"/>
        <w:numPr>
          <w:ilvl w:val="0"/>
          <w:numId w:val="20"/>
        </w:numPr>
        <w:suppressAutoHyphens w:val="0"/>
      </w:pPr>
      <w:r>
        <w:t>Antenna</w:t>
      </w:r>
    </w:p>
    <w:p w:rsidR="001C4A17" w:rsidRDefault="001C4A17" w:rsidP="001C4A17">
      <w:pPr>
        <w:pStyle w:val="NoSpacing"/>
        <w:numPr>
          <w:ilvl w:val="0"/>
          <w:numId w:val="20"/>
        </w:numPr>
        <w:suppressAutoHyphens w:val="0"/>
      </w:pPr>
      <w:r>
        <w:t>GPS</w:t>
      </w:r>
    </w:p>
    <w:p w:rsidR="001C4A17" w:rsidRDefault="001C4A17" w:rsidP="001C4A17">
      <w:pPr>
        <w:pStyle w:val="NoSpacing"/>
        <w:numPr>
          <w:ilvl w:val="0"/>
          <w:numId w:val="20"/>
        </w:numPr>
        <w:suppressAutoHyphens w:val="0"/>
      </w:pPr>
      <w:r>
        <w:t>USB to Serial Connector</w:t>
      </w:r>
    </w:p>
    <w:p w:rsidR="001C4A17" w:rsidRDefault="001C4A17" w:rsidP="001C4A17">
      <w:pPr>
        <w:pStyle w:val="NoSpacing"/>
        <w:numPr>
          <w:ilvl w:val="0"/>
          <w:numId w:val="20"/>
        </w:numPr>
        <w:suppressAutoHyphens w:val="0"/>
      </w:pPr>
      <w:r>
        <w:t>AC Power Cable</w:t>
      </w:r>
    </w:p>
    <w:p w:rsidR="001C4A17" w:rsidRDefault="001C4A17" w:rsidP="001C4A17">
      <w:pPr>
        <w:pStyle w:val="NoSpacing"/>
        <w:numPr>
          <w:ilvl w:val="0"/>
          <w:numId w:val="20"/>
        </w:numPr>
        <w:suppressAutoHyphens w:val="0"/>
      </w:pPr>
      <w:r>
        <w:t>RC Controller and cable</w:t>
      </w:r>
    </w:p>
    <w:p w:rsidR="001C4A17" w:rsidRDefault="001C4A17" w:rsidP="001C4A17">
      <w:pPr>
        <w:pStyle w:val="NoSpacing"/>
        <w:numPr>
          <w:ilvl w:val="0"/>
          <w:numId w:val="20"/>
        </w:numPr>
        <w:suppressAutoHyphens w:val="0"/>
      </w:pPr>
      <w:r>
        <w:t>Programming Cable</w:t>
      </w:r>
    </w:p>
    <w:p w:rsidR="001C4A17" w:rsidRDefault="001C4A17" w:rsidP="001C4A17">
      <w:pPr>
        <w:pStyle w:val="NoSpacing"/>
        <w:ind w:left="720"/>
      </w:pPr>
    </w:p>
    <w:p w:rsidR="001C4A17" w:rsidRDefault="001C4A17" w:rsidP="001C4A17">
      <w:pPr>
        <w:pStyle w:val="NoSpacing"/>
      </w:pPr>
      <w:r>
        <w:t>Needed for Piccolo:</w:t>
      </w:r>
    </w:p>
    <w:p w:rsidR="001C4A17" w:rsidRDefault="001C4A17" w:rsidP="001C4A17">
      <w:pPr>
        <w:pStyle w:val="NoSpacing"/>
        <w:numPr>
          <w:ilvl w:val="0"/>
          <w:numId w:val="21"/>
        </w:numPr>
        <w:suppressAutoHyphens w:val="0"/>
      </w:pPr>
      <w:r>
        <w:t>Wiring Harness</w:t>
      </w:r>
    </w:p>
    <w:p w:rsidR="001C4A17" w:rsidRDefault="001C4A17" w:rsidP="001C4A17">
      <w:pPr>
        <w:pStyle w:val="NoSpacing"/>
        <w:numPr>
          <w:ilvl w:val="0"/>
          <w:numId w:val="21"/>
        </w:numPr>
        <w:suppressAutoHyphens w:val="0"/>
      </w:pPr>
      <w:r>
        <w:t>Antenna</w:t>
      </w:r>
    </w:p>
    <w:p w:rsidR="001C4A17" w:rsidRDefault="001C4A17" w:rsidP="001C4A17">
      <w:pPr>
        <w:pStyle w:val="NoSpacing"/>
        <w:numPr>
          <w:ilvl w:val="0"/>
          <w:numId w:val="21"/>
        </w:numPr>
        <w:suppressAutoHyphens w:val="0"/>
      </w:pPr>
      <w:r>
        <w:t>GPS</w:t>
      </w:r>
    </w:p>
    <w:p w:rsidR="001C4A17" w:rsidRDefault="001C4A17" w:rsidP="001C4A17">
      <w:pPr>
        <w:pStyle w:val="NoSpacing"/>
        <w:numPr>
          <w:ilvl w:val="0"/>
          <w:numId w:val="21"/>
        </w:numPr>
        <w:suppressAutoHyphens w:val="0"/>
      </w:pPr>
      <w:r>
        <w:t>Static and Pitot Air Systems</w:t>
      </w:r>
    </w:p>
    <w:p w:rsidR="001C4A17" w:rsidRDefault="001C4A17" w:rsidP="001C4A17">
      <w:pPr>
        <w:pStyle w:val="NoSpacing"/>
        <w:numPr>
          <w:ilvl w:val="0"/>
          <w:numId w:val="21"/>
        </w:numPr>
        <w:suppressAutoHyphens w:val="0"/>
      </w:pPr>
      <w:r>
        <w:t>USB to CAN Cable (for Nano only)</w:t>
      </w:r>
    </w:p>
    <w:p w:rsidR="001C4A17" w:rsidRDefault="001C4A17" w:rsidP="001C4A17">
      <w:pPr>
        <w:pStyle w:val="NoSpacing"/>
        <w:numPr>
          <w:ilvl w:val="0"/>
          <w:numId w:val="21"/>
        </w:numPr>
        <w:suppressAutoHyphens w:val="0"/>
      </w:pPr>
      <w:r>
        <w:t>Programming Cable (same as for the Groundstation)</w:t>
      </w:r>
    </w:p>
    <w:p w:rsidR="001C4A17" w:rsidRDefault="001C4A17" w:rsidP="001C4A17">
      <w:pPr>
        <w:pStyle w:val="NoSpacing"/>
        <w:numPr>
          <w:ilvl w:val="0"/>
          <w:numId w:val="21"/>
        </w:numPr>
        <w:suppressAutoHyphens w:val="0"/>
      </w:pPr>
      <w:r>
        <w:t xml:space="preserve">A computer capable of running Piccolo Command Center </w:t>
      </w:r>
    </w:p>
    <w:p w:rsidR="001C4A17" w:rsidRDefault="001C4A17" w:rsidP="001C4A17">
      <w:pPr>
        <w:pStyle w:val="NoSpacing"/>
        <w:ind w:left="720"/>
      </w:pPr>
    </w:p>
    <w:p w:rsidR="001C4A17" w:rsidRDefault="001C4A17" w:rsidP="007B4FD5">
      <w:r>
        <w:t>All of these components should be accounted for (except for the Air Systems at the time of writing), and a quick check to make sure everything is there should be all that is necessary.</w:t>
      </w:r>
    </w:p>
    <w:p w:rsidR="001C4A17" w:rsidRPr="00AE58CB" w:rsidRDefault="001C4A17" w:rsidP="001C4A17">
      <w:pPr>
        <w:rPr>
          <w:b/>
        </w:rPr>
      </w:pPr>
      <w:r w:rsidRPr="00AE58CB">
        <w:rPr>
          <w:b/>
        </w:rPr>
        <w:lastRenderedPageBreak/>
        <w:t>Installing the Piccolo Command Center</w:t>
      </w:r>
    </w:p>
    <w:p w:rsidR="001C4A17" w:rsidRDefault="001C4A17" w:rsidP="007B4FD5">
      <w:r>
        <w:t>The version used for this project was the 2.2.3 version of the Piccolo Command Center. All the files for installing this should be included in the attached CD to this project in the Software folder, or on the google drive folder for this project.</w:t>
      </w:r>
    </w:p>
    <w:p w:rsidR="001C4A17" w:rsidRDefault="001C4A17" w:rsidP="001C4A17">
      <w:r>
        <w:t>Once the PCC is installed, it will run in an unlicensed mode upon startup. There should be a file called WallaWalla-License.xml in the Software folder of the CD. In the PCC, go to File-&gt;License Key Manager. (Or File-&gt;Enter License Key) and Click Add Key From File. Then select the WallaWalla-License.xml file and click okay. If you go to the file menu, it should now let you change modes. For 2.2.3 and above, you’ll want to be in Integrator mode. Licenses do expire (and do not carry up to later versions), so if it gives an error at this step, you may have to contact Cloud Cap for a new one.</w:t>
      </w:r>
    </w:p>
    <w:p w:rsidR="001C4A17" w:rsidRPr="00407EC9" w:rsidRDefault="001C4A17" w:rsidP="001C4A17">
      <w:pPr>
        <w:pStyle w:val="Heading3"/>
        <w:numPr>
          <w:ilvl w:val="0"/>
          <w:numId w:val="0"/>
        </w:numPr>
      </w:pPr>
      <w:bookmarkStart w:id="319" w:name="_Toc449298312"/>
      <w:bookmarkStart w:id="320" w:name="_Toc452907156"/>
      <w:r>
        <w:t>A.</w:t>
      </w:r>
      <w:r w:rsidR="00400ED5">
        <w:t>3</w:t>
      </w:r>
      <w:r>
        <w:t xml:space="preserve">.2 </w:t>
      </w:r>
      <w:r w:rsidRPr="00407EC9">
        <w:t>Uses of Piccolo Software</w:t>
      </w:r>
      <w:bookmarkEnd w:id="319"/>
      <w:bookmarkEnd w:id="320"/>
    </w:p>
    <w:p w:rsidR="001C4A17" w:rsidRDefault="001C4A17" w:rsidP="001C4A17">
      <w:r>
        <w:t>The PCC and other Piccolo software can be used for a number of different types of simulation, as well as the expected real time flight control/mission planning.</w:t>
      </w:r>
    </w:p>
    <w:p w:rsidR="001C4A17" w:rsidRDefault="001C4A17" w:rsidP="001C4A17">
      <w:pPr>
        <w:rPr>
          <w:b/>
        </w:rPr>
      </w:pPr>
      <w:r>
        <w:rPr>
          <w:b/>
        </w:rPr>
        <w:t>Software in the Loop</w:t>
      </w:r>
    </w:p>
    <w:p w:rsidR="001C4A17" w:rsidRDefault="001C4A17" w:rsidP="001C4A17">
      <w:r>
        <w:t>One of the most useful methods of simulation is the “Software in the Loop” or SiL simulation method. This creates a virtual piccolo and (optionally) groundstation on the computer running the PCC, and allows quick testing of different simulation model characteristics. Most testing on model changes can be done in this mode of testing.</w:t>
      </w:r>
    </w:p>
    <w:p w:rsidR="001C4A17" w:rsidRDefault="001C4A17" w:rsidP="001C4A17">
      <w:pPr>
        <w:rPr>
          <w:b/>
        </w:rPr>
      </w:pPr>
      <w:r>
        <w:rPr>
          <w:b/>
        </w:rPr>
        <w:t>Hardware in the Loop</w:t>
      </w:r>
    </w:p>
    <w:p w:rsidR="001C4A17" w:rsidRDefault="001C4A17" w:rsidP="001C4A17">
      <w:r>
        <w:t xml:space="preserve">The next step in simulation is to hook up the physical piccolo to the computer and simulate using the piccolo hardware itself. This helps eliminate potential errors in the firmware of the piccolo, or any other hardware issues it might have with the model and setup used for SiL simulation. Unfortunately the wiring harness used for the Piccolo SL for the project used up one of the ports necessary for the Hardware in the Loop (HiL) simulation. The Piccolo Nano, however, can be used in this mode by hooking up the USB to CAN cable and connecting it to the computer. </w:t>
      </w:r>
    </w:p>
    <w:p w:rsidR="001C4A17" w:rsidRPr="00424FBB" w:rsidRDefault="001C4A17" w:rsidP="001C4A17">
      <w:pPr>
        <w:rPr>
          <w:b/>
        </w:rPr>
      </w:pPr>
      <w:r w:rsidRPr="00424FBB">
        <w:rPr>
          <w:b/>
        </w:rPr>
        <w:t>Mission Control and Flight</w:t>
      </w:r>
    </w:p>
    <w:p w:rsidR="001C4A17" w:rsidRPr="00424FBB" w:rsidRDefault="001C4A17" w:rsidP="001C4A17">
      <w:r>
        <w:t>Once everything seems to be working, the next step is to start up the groundstation and piccolo with their batteries (an external affair for the Piccolo) and set up for real flight testing using antenna communication. The Piccolo has a great deal of very complex mission planning available to its autonomous flight, and this can be taken advantage of in this final stage. Of course failure in this stage means crashing whatever is flying, so careful testing is necessary to ensure good results.</w:t>
      </w:r>
    </w:p>
    <w:p w:rsidR="001C4A17" w:rsidRDefault="001C4A17" w:rsidP="001C4A17">
      <w:pPr>
        <w:pStyle w:val="Heading3"/>
        <w:numPr>
          <w:ilvl w:val="0"/>
          <w:numId w:val="0"/>
        </w:numPr>
      </w:pPr>
      <w:bookmarkStart w:id="321" w:name="_Toc449298313"/>
      <w:bookmarkStart w:id="322" w:name="_Toc452907157"/>
      <w:r>
        <w:t>A.</w:t>
      </w:r>
      <w:r w:rsidR="00400ED5">
        <w:t>3</w:t>
      </w:r>
      <w:r>
        <w:t xml:space="preserve">.3 </w:t>
      </w:r>
      <w:r w:rsidRPr="005D695D">
        <w:t>Creating a simulation model</w:t>
      </w:r>
      <w:bookmarkEnd w:id="321"/>
      <w:bookmarkEnd w:id="322"/>
    </w:p>
    <w:p w:rsidR="001C4A17" w:rsidRDefault="001C4A17" w:rsidP="001C4A17">
      <w:r>
        <w:t xml:space="preserve">Depending on what you’re doing with the Piccolo, you may want to either create or edit the simulation model used for piloting the aircraft. There are a number of steps to do so, and a great deal of complexity is involved in a model’s creation. The following is a brief overview of some </w:t>
      </w:r>
      <w:r>
        <w:lastRenderedPageBreak/>
        <w:t>of those steps, for more help on this it’s suggested you seek out Latitude Engineering’s assistance, as they have done this a number of times.</w:t>
      </w:r>
    </w:p>
    <w:p w:rsidR="001C4A17" w:rsidRDefault="001C4A17" w:rsidP="001C4A17">
      <w:pPr>
        <w:rPr>
          <w:b/>
        </w:rPr>
      </w:pPr>
      <w:r w:rsidRPr="00965396">
        <w:rPr>
          <w:b/>
        </w:rPr>
        <w:t>AVL model creation</w:t>
      </w:r>
    </w:p>
    <w:p w:rsidR="001C4A17" w:rsidRDefault="001C4A17" w:rsidP="001C4A17">
      <w:r>
        <w:t>One requirement for a simulator model is a representation of the physical craft itself, to do that a program called AVL is used. There should be some example files in the piccolo documentation. These can be modifiedin the  AVL Editor or edited in a text editor if you prefer (AVL was originally a command line interface so the GUI is optional). Most of the AVL creation is mechanical engineering, so I will not be going over it extensively here. Once the model is created, you can then export an alphasweep.xml file for use in the simulator.</w:t>
      </w:r>
    </w:p>
    <w:p w:rsidR="001C4A17" w:rsidRDefault="001C4A17" w:rsidP="001C4A17">
      <w:pPr>
        <w:rPr>
          <w:b/>
        </w:rPr>
      </w:pPr>
      <w:r>
        <w:rPr>
          <w:b/>
        </w:rPr>
        <w:t>Xfoil file generation</w:t>
      </w:r>
    </w:p>
    <w:p w:rsidR="001C4A17" w:rsidRPr="00965396" w:rsidRDefault="001C4A17" w:rsidP="001C4A17">
      <w:r>
        <w:t xml:space="preserve">The simulator needs to know the data on the airfoils being used, and as such </w:t>
      </w:r>
      <w:r>
        <w:rPr>
          <w:vanish/>
        </w:rPr>
        <w:t>was origianlly Quadcopter. iLatitude Engineering built a GUI for</w:t>
      </w:r>
      <w:r>
        <w:t xml:space="preserve">Xfoil data needs to be generated or found to use with the aircraft. While technically this can be specified in the AVL model and exported, the program seems to crash when attempting this so it is suggested that you find or create the desired airfoil in Xfoil itself. Once again this is not exactly in the scope of this guide and will not be covered here. </w:t>
      </w:r>
    </w:p>
    <w:p w:rsidR="001C4A17" w:rsidRDefault="001C4A17" w:rsidP="001C4A17">
      <w:pPr>
        <w:rPr>
          <w:b/>
        </w:rPr>
      </w:pPr>
      <w:r>
        <w:rPr>
          <w:b/>
        </w:rPr>
        <w:t>Modification of the .txt model file</w:t>
      </w:r>
    </w:p>
    <w:p w:rsidR="001C4A17" w:rsidRPr="00BF729A" w:rsidRDefault="001C4A17" w:rsidP="001C4A17">
      <w:r>
        <w:t>This file is where a lot of the actual specifics of the aircraft are specified, and it needs a large amount of aircraft data in order to be correct and used by the simulator. It is advised that you start with a base example model adjust their model as needed. Latitude Engineering is the expert on this process if you need assistance.</w:t>
      </w:r>
    </w:p>
    <w:p w:rsidR="001C4A17" w:rsidRDefault="001C4A17" w:rsidP="001C4A17">
      <w:pPr>
        <w:rPr>
          <w:b/>
        </w:rPr>
      </w:pPr>
      <w:r>
        <w:rPr>
          <w:b/>
        </w:rPr>
        <w:t>Modification of the .xml controller file</w:t>
      </w:r>
    </w:p>
    <w:p w:rsidR="001C4A17" w:rsidRDefault="001C4A17" w:rsidP="001C4A17">
      <w:r>
        <w:t>Just like the .txt model file, the controller file has some critical information (in XML format this time) that needs to be updated for a new model. A lot of it is identical to the .txt model, but it still needs updated. Once again Latitude Engineering is extremely helpful in assisting with this process.</w:t>
      </w:r>
    </w:p>
    <w:p w:rsidR="001C4A17" w:rsidRPr="00BF729A" w:rsidRDefault="001C4A17" w:rsidP="001C4A17">
      <w:r>
        <w:t>Once all of the model files needed have been created and checked by Latitude Engineering, you should be able to contact them and read the documentation for further steps. This process was not embarked on this year because of the inclusion of the Pixhawk in our project plan. However for full Piccolo use I believe it is required.</w:t>
      </w:r>
    </w:p>
    <w:p w:rsidR="001C4A17" w:rsidRDefault="001C4A17" w:rsidP="001C4A17">
      <w:pPr>
        <w:pStyle w:val="Heading3"/>
        <w:numPr>
          <w:ilvl w:val="0"/>
          <w:numId w:val="0"/>
        </w:numPr>
      </w:pPr>
      <w:bookmarkStart w:id="323" w:name="_Toc449298314"/>
      <w:bookmarkStart w:id="324" w:name="_Toc452907158"/>
      <w:r>
        <w:t>A.</w:t>
      </w:r>
      <w:r w:rsidR="00400ED5">
        <w:t>3</w:t>
      </w:r>
      <w:r>
        <w:t xml:space="preserve">.4 </w:t>
      </w:r>
      <w:r w:rsidRPr="0014722D">
        <w:t>Reprogramming the Piccolo/Groundstation</w:t>
      </w:r>
      <w:bookmarkEnd w:id="323"/>
      <w:bookmarkEnd w:id="324"/>
    </w:p>
    <w:p w:rsidR="001C4A17" w:rsidRDefault="001C4A17" w:rsidP="001C4A17">
      <w:r>
        <w:t xml:space="preserve">Sometimes the Piccolo or Groundstation need to be either upgraded or downgraded to a different firmware level. This can be done with the programming cable noted in the required hardware above. </w:t>
      </w:r>
    </w:p>
    <w:p w:rsidR="001C4A17" w:rsidRDefault="001C4A17" w:rsidP="001C4A17">
      <w:pPr>
        <w:rPr>
          <w:b/>
        </w:rPr>
      </w:pPr>
      <w:r w:rsidRPr="00730EF6">
        <w:rPr>
          <w:b/>
        </w:rPr>
        <w:t>Programming interface</w:t>
      </w:r>
      <w:r>
        <w:rPr>
          <w:b/>
        </w:rPr>
        <w:t xml:space="preserve"> and the Piccolo</w:t>
      </w:r>
    </w:p>
    <w:p w:rsidR="001C4A17" w:rsidRDefault="001C4A17" w:rsidP="001C4A17">
      <w:r>
        <w:t xml:space="preserve">In the folder where the Piccolo software was installed, there should be a PiccoloProgrammer.exe or something similar. This uses the programming cable on a certain COM Port on the computer. </w:t>
      </w:r>
      <w:r>
        <w:lastRenderedPageBreak/>
        <w:t>Note that in order to connect the programming cable to the computer it will require a serial to USB connector. Connect the programming cable to the computer and piccolo, then start the piccolo. Once it’s started, click the switch to program mode and press the reset switch, the piccolo is now in program mode. Now start up PiccoloProgrammer.exe, and it should recognize the piccolo. Here you can query the current firmware and update or downgrade it with files installed with the Piccolo software. Once you’re done programming it, switch back to user on the switch and hit reset again to go back to user mode.</w:t>
      </w:r>
    </w:p>
    <w:p w:rsidR="001C4A17" w:rsidRDefault="001C4A17" w:rsidP="001C4A17">
      <w:pPr>
        <w:rPr>
          <w:b/>
        </w:rPr>
      </w:pPr>
      <w:r w:rsidRPr="00B076DE">
        <w:rPr>
          <w:b/>
        </w:rPr>
        <w:t>Programming the Ground Station</w:t>
      </w:r>
    </w:p>
    <w:p w:rsidR="001C4A17" w:rsidRPr="00B076DE" w:rsidRDefault="001C4A17" w:rsidP="001C4A17">
      <w:r>
        <w:t xml:space="preserve">The ground station is very similar to the Piccolo in that the same program is used for programming. However for the Ground Station, simply hook the USB to Serial directly to the Link 2/Config serial port. Then hold the program button down while powering up the machine. It should be in programming mode now and you can adjust things. Power down and up again to be back into user mode. </w:t>
      </w:r>
    </w:p>
    <w:p w:rsidR="001C4A17" w:rsidRPr="00B076DE" w:rsidRDefault="001C4A17" w:rsidP="001C4A17">
      <w:pPr>
        <w:rPr>
          <w:b/>
        </w:rPr>
      </w:pPr>
      <w:r>
        <w:rPr>
          <w:b/>
        </w:rPr>
        <w:t>Nature of Serial Ports</w:t>
      </w:r>
    </w:p>
    <w:p w:rsidR="001C4A17" w:rsidRPr="00B076DE" w:rsidRDefault="001C4A17" w:rsidP="001C4A17">
      <w:r>
        <w:t>It should be noted that serial ports (at least in this case) seem to only handle one activity at a time. Thus if you’re running one program that uses the serial port (the PCC or Tera Term for example) it will prevent the programmer from seeing it. Make sure everything is closed down first before programming.</w:t>
      </w:r>
    </w:p>
    <w:p w:rsidR="001C4A17" w:rsidRPr="00BF6894" w:rsidRDefault="001C4A17" w:rsidP="001C4A17">
      <w:pPr>
        <w:pStyle w:val="Heading3"/>
        <w:numPr>
          <w:ilvl w:val="0"/>
          <w:numId w:val="0"/>
        </w:numPr>
      </w:pPr>
      <w:bookmarkStart w:id="325" w:name="_Toc449298315"/>
      <w:bookmarkStart w:id="326" w:name="_Toc452907159"/>
      <w:r>
        <w:t>A.</w:t>
      </w:r>
      <w:r w:rsidR="00400ED5">
        <w:t>3</w:t>
      </w:r>
      <w:r>
        <w:t xml:space="preserve">.5 </w:t>
      </w:r>
      <w:r w:rsidRPr="00BF6894">
        <w:t>Debugging</w:t>
      </w:r>
      <w:bookmarkEnd w:id="325"/>
      <w:bookmarkEnd w:id="326"/>
      <w:r w:rsidRPr="00BF6894">
        <w:t xml:space="preserve"> </w:t>
      </w:r>
    </w:p>
    <w:p w:rsidR="001C4A17" w:rsidRDefault="001C4A17" w:rsidP="001C4A17">
      <w:pPr>
        <w:rPr>
          <w:b/>
        </w:rPr>
      </w:pPr>
      <w:r>
        <w:rPr>
          <w:b/>
        </w:rPr>
        <w:t>Flight Gear</w:t>
      </w:r>
    </w:p>
    <w:p w:rsidR="001C4A17" w:rsidRDefault="001C4A17" w:rsidP="001C4A17">
      <w:r>
        <w:t>Flight Gear is a program that allows you to actually see what you’re doing when you use the PCC while simulating. The maps and compass are good for data crunching in the PCC but they don’t give a good feel for the actual flight occuring. To use FlightGear with the PCC, first install version 0.9.10, a .exe file should be in Project Guide. Once it’s installed, copy the runfgfs batch file into FlightGear’s home directory. Then double click on that batch file to run it. Once it’s running in the simulator you can click on External-&gt;FlightGear-&gt;0.9.10 and see a real time simulation of what you’re doing in the PCC.</w:t>
      </w:r>
    </w:p>
    <w:p w:rsidR="001C4A17" w:rsidRDefault="001C4A17" w:rsidP="001C4A17">
      <w:pPr>
        <w:rPr>
          <w:b/>
        </w:rPr>
      </w:pPr>
      <w:r w:rsidRPr="008A4A61">
        <w:rPr>
          <w:b/>
        </w:rPr>
        <w:t>Tera-Term</w:t>
      </w:r>
    </w:p>
    <w:p w:rsidR="001C4A17" w:rsidRPr="008A4A61" w:rsidRDefault="001C4A17" w:rsidP="001C4A17">
      <w:r>
        <w:t xml:space="preserve">If you have no idea if the Piccolo/Ground Station is sending you anything or not, one thing you can do is user Tera-Term to directly look at the input from the serial connector attached to said device. Tera-Term can be downloaded online and installed easily. Then run it in port configuration for whichever COM port the USB to Serial is attached to (COM 5 on my PC) and it should be able to pick up signals. They will be complete gibberish, but powering on the piccolo will send some data so you at least know it’s getting power and not a dead weight. </w:t>
      </w:r>
    </w:p>
    <w:p w:rsidR="001C4A17" w:rsidRDefault="001C4A17" w:rsidP="001C4A17">
      <w:pPr>
        <w:rPr>
          <w:b/>
        </w:rPr>
      </w:pPr>
      <w:r w:rsidRPr="008A4A61">
        <w:rPr>
          <w:b/>
        </w:rPr>
        <w:t>Checking the voltage of the batteries</w:t>
      </w:r>
    </w:p>
    <w:p w:rsidR="001C4A17" w:rsidRPr="001B1C7C" w:rsidRDefault="001C4A17" w:rsidP="001B1C7C">
      <w:r>
        <w:t xml:space="preserve">There is a small red chip of sorts with a black cylinder and some LEDs on it. This is used to check the battery voltage. Plug the four prongs into the small white four-input connector to a battery and it should make a (very) loud noise then light up its LEDs in accordance with the </w:t>
      </w:r>
      <w:r>
        <w:lastRenderedPageBreak/>
        <w:t>battery level. Battery care is very important to this project, and it would be wise to read up on it, improper care can cause explosi</w:t>
      </w:r>
      <w:r w:rsidR="001B1C7C">
        <w:t>ons and lots of dead batteries.</w:t>
      </w:r>
    </w:p>
    <w:sectPr w:rsidR="001C4A17" w:rsidRPr="001B1C7C" w:rsidSect="009F4F23">
      <w:footerReference w:type="default" r:id="rId137"/>
      <w:pgSz w:w="12240" w:h="15840" w:code="1"/>
      <w:pgMar w:top="900" w:right="1440" w:bottom="126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37049" w:rsidRDefault="00437049">
      <w:r>
        <w:separator/>
      </w:r>
    </w:p>
  </w:endnote>
  <w:endnote w:type="continuationSeparator" w:id="0">
    <w:p w:rsidR="00437049" w:rsidRDefault="0043704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Tahoma">
    <w:panose1 w:val="020B0604030504040204"/>
    <w:charset w:val="00"/>
    <w:family w:val="swiss"/>
    <w:pitch w:val="variable"/>
    <w:sig w:usb0="E1002EFF" w:usb1="C000605B" w:usb2="00000029" w:usb3="00000000" w:csb0="000101FF" w:csb1="00000000"/>
  </w:font>
  <w:font w:name="OpenSymbol">
    <w:panose1 w:val="05010000000000000000"/>
    <w:charset w:val="00"/>
    <w:family w:val="auto"/>
    <w:pitch w:val="variable"/>
    <w:sig w:usb0="800000AF" w:usb1="1001ECEA" w:usb2="00000000" w:usb3="00000000" w:csb0="00000001"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2FF" w:usb1="42002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76082" w:rsidRDefault="00276082">
    <w:pPr>
      <w:pStyle w:val="Footer"/>
      <w:jc w:val="center"/>
      <w:rPr>
        <w:rStyle w:val="PageNumber"/>
      </w:rPr>
    </w:pPr>
    <w:r>
      <w:rPr>
        <w:rStyle w:val="PageNumber"/>
      </w:rPr>
      <w:fldChar w:fldCharType="begin"/>
    </w:r>
    <w:r>
      <w:rPr>
        <w:rStyle w:val="PageNumber"/>
      </w:rPr>
      <w:instrText xml:space="preserve"> PAGE \*Arabic </w:instrText>
    </w:r>
    <w:r>
      <w:rPr>
        <w:rStyle w:val="PageNumber"/>
      </w:rPr>
      <w:fldChar w:fldCharType="separate"/>
    </w:r>
    <w:r w:rsidR="002A0FD2">
      <w:rPr>
        <w:rStyle w:val="PageNumber"/>
        <w:noProof/>
      </w:rPr>
      <w:t>88</w:t>
    </w:r>
    <w:r>
      <w:rPr>
        <w:rStyle w:val="PageNumber"/>
      </w:rPr>
      <w:fldChar w:fldCharType="end"/>
    </w:r>
  </w:p>
  <w:p w:rsidR="00276082" w:rsidRPr="002C766F" w:rsidRDefault="00276082" w:rsidP="002C766F">
    <w:pPr>
      <w:jc w:val="center"/>
      <w:rPr>
        <w:rStyle w:val="PageNumber"/>
      </w:rPr>
    </w:pPr>
    <w:r>
      <w:rPr>
        <w:rStyle w:val="PageNumber"/>
      </w:rPr>
      <w:t>Machine Learning for Thermal Soaring</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37049" w:rsidRDefault="00437049">
      <w:r>
        <w:separator/>
      </w:r>
    </w:p>
  </w:footnote>
  <w:footnote w:type="continuationSeparator" w:id="0">
    <w:p w:rsidR="00437049" w:rsidRDefault="00437049">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00003"/>
    <w:multiLevelType w:val="multilevel"/>
    <w:tmpl w:val="00000003"/>
    <w:name w:val="WW8Num3"/>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 w15:restartNumberingAfterBreak="0">
    <w:nsid w:val="00000004"/>
    <w:multiLevelType w:val="singleLevel"/>
    <w:tmpl w:val="00000004"/>
    <w:name w:val="WW8Num4"/>
    <w:lvl w:ilvl="0">
      <w:start w:val="1"/>
      <w:numFmt w:val="bullet"/>
      <w:lvlText w:val=""/>
      <w:lvlJc w:val="left"/>
      <w:pPr>
        <w:tabs>
          <w:tab w:val="num" w:pos="2160"/>
        </w:tabs>
        <w:ind w:left="2160" w:hanging="360"/>
      </w:pPr>
      <w:rPr>
        <w:rFonts w:ascii="Symbol" w:hAnsi="Symbol"/>
      </w:rPr>
    </w:lvl>
  </w:abstractNum>
  <w:abstractNum w:abstractNumId="2" w15:restartNumberingAfterBreak="0">
    <w:nsid w:val="00000005"/>
    <w:multiLevelType w:val="singleLevel"/>
    <w:tmpl w:val="00000005"/>
    <w:name w:val="WW8Num5"/>
    <w:lvl w:ilvl="0">
      <w:start w:val="1"/>
      <w:numFmt w:val="bullet"/>
      <w:lvlText w:val=""/>
      <w:lvlJc w:val="left"/>
      <w:pPr>
        <w:tabs>
          <w:tab w:val="num" w:pos="720"/>
        </w:tabs>
        <w:ind w:left="720" w:hanging="360"/>
      </w:pPr>
      <w:rPr>
        <w:rFonts w:ascii="Symbol" w:hAnsi="Symbol"/>
      </w:rPr>
    </w:lvl>
  </w:abstractNum>
  <w:abstractNum w:abstractNumId="3" w15:restartNumberingAfterBreak="0">
    <w:nsid w:val="00000006"/>
    <w:multiLevelType w:val="multilevel"/>
    <w:tmpl w:val="00000006"/>
    <w:name w:val="WW8Num6"/>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4" w15:restartNumberingAfterBreak="0">
    <w:nsid w:val="00000007"/>
    <w:multiLevelType w:val="singleLevel"/>
    <w:tmpl w:val="00000007"/>
    <w:name w:val="WW8Num7"/>
    <w:lvl w:ilvl="0">
      <w:start w:val="1"/>
      <w:numFmt w:val="bullet"/>
      <w:lvlText w:val=""/>
      <w:lvlJc w:val="left"/>
      <w:pPr>
        <w:tabs>
          <w:tab w:val="num" w:pos="2160"/>
        </w:tabs>
        <w:ind w:left="2160" w:hanging="360"/>
      </w:pPr>
      <w:rPr>
        <w:rFonts w:ascii="Symbol" w:hAnsi="Symbol"/>
      </w:rPr>
    </w:lvl>
  </w:abstractNum>
  <w:abstractNum w:abstractNumId="5" w15:restartNumberingAfterBreak="0">
    <w:nsid w:val="00000008"/>
    <w:multiLevelType w:val="singleLevel"/>
    <w:tmpl w:val="00000008"/>
    <w:name w:val="WW8Num8"/>
    <w:lvl w:ilvl="0">
      <w:start w:val="1"/>
      <w:numFmt w:val="bullet"/>
      <w:lvlText w:val=""/>
      <w:lvlJc w:val="left"/>
      <w:pPr>
        <w:tabs>
          <w:tab w:val="num" w:pos="1440"/>
        </w:tabs>
        <w:ind w:left="1440" w:hanging="360"/>
      </w:pPr>
      <w:rPr>
        <w:rFonts w:ascii="Symbol" w:hAnsi="Symbol"/>
      </w:rPr>
    </w:lvl>
  </w:abstractNum>
  <w:abstractNum w:abstractNumId="6" w15:restartNumberingAfterBreak="0">
    <w:nsid w:val="00000009"/>
    <w:multiLevelType w:val="singleLevel"/>
    <w:tmpl w:val="00000009"/>
    <w:name w:val="WW8Num9"/>
    <w:lvl w:ilvl="0">
      <w:start w:val="1"/>
      <w:numFmt w:val="bullet"/>
      <w:lvlText w:val=""/>
      <w:lvlJc w:val="left"/>
      <w:pPr>
        <w:tabs>
          <w:tab w:val="num" w:pos="720"/>
        </w:tabs>
        <w:ind w:left="720" w:hanging="360"/>
      </w:pPr>
      <w:rPr>
        <w:rFonts w:ascii="Symbol" w:hAnsi="Symbol"/>
      </w:rPr>
    </w:lvl>
  </w:abstractNum>
  <w:abstractNum w:abstractNumId="7" w15:restartNumberingAfterBreak="0">
    <w:nsid w:val="0000000A"/>
    <w:multiLevelType w:val="singleLevel"/>
    <w:tmpl w:val="0000000A"/>
    <w:name w:val="WW8Num10"/>
    <w:lvl w:ilvl="0">
      <w:start w:val="1"/>
      <w:numFmt w:val="bullet"/>
      <w:lvlText w:val=""/>
      <w:lvlJc w:val="left"/>
      <w:pPr>
        <w:tabs>
          <w:tab w:val="num" w:pos="720"/>
        </w:tabs>
        <w:ind w:left="720" w:hanging="360"/>
      </w:pPr>
      <w:rPr>
        <w:rFonts w:ascii="Symbol" w:hAnsi="Symbol"/>
      </w:rPr>
    </w:lvl>
  </w:abstractNum>
  <w:abstractNum w:abstractNumId="8" w15:restartNumberingAfterBreak="0">
    <w:nsid w:val="0000000B"/>
    <w:multiLevelType w:val="singleLevel"/>
    <w:tmpl w:val="0000000B"/>
    <w:name w:val="WW8Num11"/>
    <w:lvl w:ilvl="0">
      <w:start w:val="1"/>
      <w:numFmt w:val="bullet"/>
      <w:lvlText w:val=""/>
      <w:lvlJc w:val="left"/>
      <w:pPr>
        <w:tabs>
          <w:tab w:val="num" w:pos="720"/>
        </w:tabs>
        <w:ind w:left="720" w:hanging="360"/>
      </w:pPr>
      <w:rPr>
        <w:rFonts w:ascii="Symbol" w:hAnsi="Symbol"/>
      </w:rPr>
    </w:lvl>
  </w:abstractNum>
  <w:abstractNum w:abstractNumId="9" w15:restartNumberingAfterBreak="0">
    <w:nsid w:val="0000000C"/>
    <w:multiLevelType w:val="singleLevel"/>
    <w:tmpl w:val="0000000C"/>
    <w:name w:val="WW8Num12"/>
    <w:lvl w:ilvl="0">
      <w:start w:val="1"/>
      <w:numFmt w:val="bullet"/>
      <w:lvlText w:val=""/>
      <w:lvlJc w:val="left"/>
      <w:pPr>
        <w:tabs>
          <w:tab w:val="num" w:pos="720"/>
        </w:tabs>
        <w:ind w:left="720" w:hanging="360"/>
      </w:pPr>
      <w:rPr>
        <w:rFonts w:ascii="Symbol" w:hAnsi="Symbol"/>
      </w:rPr>
    </w:lvl>
  </w:abstractNum>
  <w:abstractNum w:abstractNumId="10" w15:restartNumberingAfterBreak="0">
    <w:nsid w:val="0000000D"/>
    <w:multiLevelType w:val="singleLevel"/>
    <w:tmpl w:val="0000000D"/>
    <w:name w:val="WW8Num13"/>
    <w:lvl w:ilvl="0">
      <w:start w:val="1"/>
      <w:numFmt w:val="bullet"/>
      <w:lvlText w:val=""/>
      <w:lvlJc w:val="left"/>
      <w:pPr>
        <w:tabs>
          <w:tab w:val="num" w:pos="720"/>
        </w:tabs>
        <w:ind w:left="720" w:hanging="360"/>
      </w:pPr>
      <w:rPr>
        <w:rFonts w:ascii="Symbol" w:hAnsi="Symbol"/>
      </w:rPr>
    </w:lvl>
  </w:abstractNum>
  <w:abstractNum w:abstractNumId="11" w15:restartNumberingAfterBreak="0">
    <w:nsid w:val="0000000E"/>
    <w:multiLevelType w:val="singleLevel"/>
    <w:tmpl w:val="0000000E"/>
    <w:name w:val="WW8Num14"/>
    <w:lvl w:ilvl="0">
      <w:start w:val="1"/>
      <w:numFmt w:val="bullet"/>
      <w:lvlText w:val=""/>
      <w:lvlJc w:val="left"/>
      <w:pPr>
        <w:tabs>
          <w:tab w:val="num" w:pos="720"/>
        </w:tabs>
        <w:ind w:left="720" w:hanging="360"/>
      </w:pPr>
      <w:rPr>
        <w:rFonts w:ascii="Symbol" w:hAnsi="Symbol"/>
      </w:rPr>
    </w:lvl>
  </w:abstractNum>
  <w:abstractNum w:abstractNumId="12" w15:restartNumberingAfterBreak="0">
    <w:nsid w:val="0000000F"/>
    <w:multiLevelType w:val="singleLevel"/>
    <w:tmpl w:val="0000000F"/>
    <w:name w:val="WW8Num15"/>
    <w:lvl w:ilvl="0">
      <w:start w:val="1"/>
      <w:numFmt w:val="bullet"/>
      <w:lvlText w:val=""/>
      <w:lvlJc w:val="left"/>
      <w:pPr>
        <w:tabs>
          <w:tab w:val="num" w:pos="720"/>
        </w:tabs>
        <w:ind w:left="720" w:hanging="360"/>
      </w:pPr>
      <w:rPr>
        <w:rFonts w:ascii="Symbol" w:hAnsi="Symbol"/>
      </w:rPr>
    </w:lvl>
  </w:abstractNum>
  <w:abstractNum w:abstractNumId="13" w15:restartNumberingAfterBreak="0">
    <w:nsid w:val="00000010"/>
    <w:multiLevelType w:val="singleLevel"/>
    <w:tmpl w:val="00000010"/>
    <w:name w:val="WW8Num16"/>
    <w:lvl w:ilvl="0">
      <w:start w:val="1"/>
      <w:numFmt w:val="bullet"/>
      <w:lvlText w:val=""/>
      <w:lvlJc w:val="left"/>
      <w:pPr>
        <w:tabs>
          <w:tab w:val="num" w:pos="720"/>
        </w:tabs>
        <w:ind w:left="720" w:hanging="360"/>
      </w:pPr>
      <w:rPr>
        <w:rFonts w:ascii="Symbol" w:hAnsi="Symbol"/>
      </w:rPr>
    </w:lvl>
  </w:abstractNum>
  <w:abstractNum w:abstractNumId="14" w15:restartNumberingAfterBreak="0">
    <w:nsid w:val="04F56191"/>
    <w:multiLevelType w:val="hybridMultilevel"/>
    <w:tmpl w:val="62FCF6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06046F31"/>
    <w:multiLevelType w:val="multilevel"/>
    <w:tmpl w:val="D0F83E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8775C53"/>
    <w:multiLevelType w:val="hybridMultilevel"/>
    <w:tmpl w:val="36E681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09232272"/>
    <w:multiLevelType w:val="multilevel"/>
    <w:tmpl w:val="6C4E6F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A99314A"/>
    <w:multiLevelType w:val="multilevel"/>
    <w:tmpl w:val="40765F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5824960"/>
    <w:multiLevelType w:val="multilevel"/>
    <w:tmpl w:val="51B045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15333CF"/>
    <w:multiLevelType w:val="hybridMultilevel"/>
    <w:tmpl w:val="B5C00052"/>
    <w:lvl w:ilvl="0" w:tplc="1009000F">
      <w:start w:val="1"/>
      <w:numFmt w:val="decimal"/>
      <w:lvlText w:val="%1."/>
      <w:lvlJc w:val="left"/>
      <w:pPr>
        <w:ind w:left="450" w:hanging="360"/>
      </w:pPr>
    </w:lvl>
    <w:lvl w:ilvl="1" w:tplc="10090019">
      <w:start w:val="1"/>
      <w:numFmt w:val="lowerLetter"/>
      <w:lvlText w:val="%2."/>
      <w:lvlJc w:val="left"/>
      <w:pPr>
        <w:ind w:left="1170" w:hanging="360"/>
      </w:pPr>
    </w:lvl>
    <w:lvl w:ilvl="2" w:tplc="1009001B" w:tentative="1">
      <w:start w:val="1"/>
      <w:numFmt w:val="lowerRoman"/>
      <w:lvlText w:val="%3."/>
      <w:lvlJc w:val="right"/>
      <w:pPr>
        <w:ind w:left="1890" w:hanging="180"/>
      </w:pPr>
    </w:lvl>
    <w:lvl w:ilvl="3" w:tplc="1009000F" w:tentative="1">
      <w:start w:val="1"/>
      <w:numFmt w:val="decimal"/>
      <w:lvlText w:val="%4."/>
      <w:lvlJc w:val="left"/>
      <w:pPr>
        <w:ind w:left="2610" w:hanging="360"/>
      </w:pPr>
    </w:lvl>
    <w:lvl w:ilvl="4" w:tplc="10090019" w:tentative="1">
      <w:start w:val="1"/>
      <w:numFmt w:val="lowerLetter"/>
      <w:lvlText w:val="%5."/>
      <w:lvlJc w:val="left"/>
      <w:pPr>
        <w:ind w:left="3330" w:hanging="360"/>
      </w:pPr>
    </w:lvl>
    <w:lvl w:ilvl="5" w:tplc="1009001B" w:tentative="1">
      <w:start w:val="1"/>
      <w:numFmt w:val="lowerRoman"/>
      <w:lvlText w:val="%6."/>
      <w:lvlJc w:val="right"/>
      <w:pPr>
        <w:ind w:left="4050" w:hanging="180"/>
      </w:pPr>
    </w:lvl>
    <w:lvl w:ilvl="6" w:tplc="1009000F" w:tentative="1">
      <w:start w:val="1"/>
      <w:numFmt w:val="decimal"/>
      <w:lvlText w:val="%7."/>
      <w:lvlJc w:val="left"/>
      <w:pPr>
        <w:ind w:left="4770" w:hanging="360"/>
      </w:pPr>
    </w:lvl>
    <w:lvl w:ilvl="7" w:tplc="10090019" w:tentative="1">
      <w:start w:val="1"/>
      <w:numFmt w:val="lowerLetter"/>
      <w:lvlText w:val="%8."/>
      <w:lvlJc w:val="left"/>
      <w:pPr>
        <w:ind w:left="5490" w:hanging="360"/>
      </w:pPr>
    </w:lvl>
    <w:lvl w:ilvl="8" w:tplc="1009001B" w:tentative="1">
      <w:start w:val="1"/>
      <w:numFmt w:val="lowerRoman"/>
      <w:lvlText w:val="%9."/>
      <w:lvlJc w:val="right"/>
      <w:pPr>
        <w:ind w:left="6210" w:hanging="180"/>
      </w:pPr>
    </w:lvl>
  </w:abstractNum>
  <w:abstractNum w:abstractNumId="21" w15:restartNumberingAfterBreak="0">
    <w:nsid w:val="231A48B2"/>
    <w:multiLevelType w:val="multilevel"/>
    <w:tmpl w:val="2EF4A4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8057EAC"/>
    <w:multiLevelType w:val="hybridMultilevel"/>
    <w:tmpl w:val="4CE20B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B105109"/>
    <w:multiLevelType w:val="multilevel"/>
    <w:tmpl w:val="9FD07D54"/>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4" w15:restartNumberingAfterBreak="0">
    <w:nsid w:val="3220393D"/>
    <w:multiLevelType w:val="multilevel"/>
    <w:tmpl w:val="50C4E1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A005707"/>
    <w:multiLevelType w:val="multilevel"/>
    <w:tmpl w:val="FA4020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ABF4B3F"/>
    <w:multiLevelType w:val="hybridMultilevel"/>
    <w:tmpl w:val="D52A48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DE80616"/>
    <w:multiLevelType w:val="multilevel"/>
    <w:tmpl w:val="70248A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F787FBA"/>
    <w:multiLevelType w:val="multilevel"/>
    <w:tmpl w:val="C60407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0824687"/>
    <w:multiLevelType w:val="hybridMultilevel"/>
    <w:tmpl w:val="DD56DF6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0" w15:restartNumberingAfterBreak="0">
    <w:nsid w:val="5C8B017E"/>
    <w:multiLevelType w:val="hybridMultilevel"/>
    <w:tmpl w:val="BD3406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7B267B5"/>
    <w:multiLevelType w:val="hybridMultilevel"/>
    <w:tmpl w:val="AEA475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80F6213"/>
    <w:multiLevelType w:val="hybridMultilevel"/>
    <w:tmpl w:val="7B6EB8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B975DFB"/>
    <w:multiLevelType w:val="hybridMultilevel"/>
    <w:tmpl w:val="87460F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FAD661D"/>
    <w:multiLevelType w:val="multilevel"/>
    <w:tmpl w:val="4872B2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3"/>
  </w:num>
  <w:num w:numId="2">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2"/>
  </w:num>
  <w:num w:numId="4">
    <w:abstractNumId w:val="32"/>
  </w:num>
  <w:num w:numId="5">
    <w:abstractNumId w:val="16"/>
  </w:num>
  <w:num w:numId="6">
    <w:abstractNumId w:val="31"/>
  </w:num>
  <w:num w:numId="7">
    <w:abstractNumId w:val="26"/>
  </w:num>
  <w:num w:numId="8">
    <w:abstractNumId w:val="30"/>
  </w:num>
  <w:num w:numId="9">
    <w:abstractNumId w:val="24"/>
  </w:num>
  <w:num w:numId="10">
    <w:abstractNumId w:val="19"/>
  </w:num>
  <w:num w:numId="11">
    <w:abstractNumId w:val="15"/>
  </w:num>
  <w:num w:numId="12">
    <w:abstractNumId w:val="25"/>
  </w:num>
  <w:num w:numId="13">
    <w:abstractNumId w:val="34"/>
  </w:num>
  <w:num w:numId="14">
    <w:abstractNumId w:val="27"/>
  </w:num>
  <w:num w:numId="15">
    <w:abstractNumId w:val="28"/>
  </w:num>
  <w:num w:numId="16">
    <w:abstractNumId w:val="21"/>
  </w:num>
  <w:num w:numId="17">
    <w:abstractNumId w:val="18"/>
  </w:num>
  <w:num w:numId="18">
    <w:abstractNumId w:val="17"/>
  </w:num>
  <w:num w:numId="19">
    <w:abstractNumId w:val="20"/>
  </w:num>
  <w:num w:numId="20">
    <w:abstractNumId w:val="14"/>
  </w:num>
  <w:num w:numId="21">
    <w:abstractNumId w:val="33"/>
  </w:num>
  <w:num w:numId="22">
    <w:abstractNumId w:val="29"/>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hideSpellingErrors/>
  <w:activeWritingStyle w:appName="MSWord" w:lang="en-US" w:vendorID="64" w:dllVersion="131078" w:nlCheck="1" w:checkStyle="0"/>
  <w:activeWritingStyle w:appName="MSWord" w:lang="en-CA" w:vendorID="64" w:dllVersion="131078" w:nlCheck="1" w:checkStyle="0"/>
  <w:activeWritingStyle w:appName="MSWord" w:lang="es-MX" w:vendorID="64" w:dllVersion="131078" w:nlCheck="1" w:checkStyle="0"/>
  <w:proofState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footnotePr>
    <w:footnote w:id="-1"/>
    <w:footnote w:id="0"/>
  </w:footnotePr>
  <w:endnotePr>
    <w:endnote w:id="-1"/>
    <w:endnote w:id="0"/>
  </w:endnotePr>
  <w:compat>
    <w:spaceForUL/>
    <w:balanceSingleByteDoubleByteWidth/>
    <w:doNotLeaveBackslashAlone/>
    <w:ulTrailSpace/>
    <w:doNotExpandShiftReturn/>
    <w:adjustLineHeightInTabl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82950"/>
    <w:rsid w:val="00000793"/>
    <w:rsid w:val="000016F8"/>
    <w:rsid w:val="00002D73"/>
    <w:rsid w:val="000052BD"/>
    <w:rsid w:val="00006578"/>
    <w:rsid w:val="00006A28"/>
    <w:rsid w:val="00006CFD"/>
    <w:rsid w:val="000101A5"/>
    <w:rsid w:val="00011712"/>
    <w:rsid w:val="000121DD"/>
    <w:rsid w:val="00012929"/>
    <w:rsid w:val="00014037"/>
    <w:rsid w:val="00015208"/>
    <w:rsid w:val="000156FA"/>
    <w:rsid w:val="0001702F"/>
    <w:rsid w:val="0001768B"/>
    <w:rsid w:val="00020535"/>
    <w:rsid w:val="00020D2F"/>
    <w:rsid w:val="00020F9E"/>
    <w:rsid w:val="000221DD"/>
    <w:rsid w:val="00022445"/>
    <w:rsid w:val="00023412"/>
    <w:rsid w:val="0002357C"/>
    <w:rsid w:val="00024D23"/>
    <w:rsid w:val="00026FCA"/>
    <w:rsid w:val="000272A5"/>
    <w:rsid w:val="00027A70"/>
    <w:rsid w:val="0003208A"/>
    <w:rsid w:val="00032D7C"/>
    <w:rsid w:val="000338AC"/>
    <w:rsid w:val="00035661"/>
    <w:rsid w:val="00036BBE"/>
    <w:rsid w:val="000372C7"/>
    <w:rsid w:val="000377C4"/>
    <w:rsid w:val="00037AD8"/>
    <w:rsid w:val="00037C5D"/>
    <w:rsid w:val="00040183"/>
    <w:rsid w:val="0004089E"/>
    <w:rsid w:val="00040A1F"/>
    <w:rsid w:val="000434B0"/>
    <w:rsid w:val="00044494"/>
    <w:rsid w:val="00046CA3"/>
    <w:rsid w:val="00052810"/>
    <w:rsid w:val="00052978"/>
    <w:rsid w:val="00054CAD"/>
    <w:rsid w:val="00055345"/>
    <w:rsid w:val="00055614"/>
    <w:rsid w:val="00055961"/>
    <w:rsid w:val="00056512"/>
    <w:rsid w:val="0005794B"/>
    <w:rsid w:val="000604D9"/>
    <w:rsid w:val="00062F43"/>
    <w:rsid w:val="000642B9"/>
    <w:rsid w:val="00064484"/>
    <w:rsid w:val="000645B1"/>
    <w:rsid w:val="000707C1"/>
    <w:rsid w:val="0007508B"/>
    <w:rsid w:val="000752AD"/>
    <w:rsid w:val="00075401"/>
    <w:rsid w:val="00076104"/>
    <w:rsid w:val="000772D1"/>
    <w:rsid w:val="0008034B"/>
    <w:rsid w:val="0008111C"/>
    <w:rsid w:val="00081AB0"/>
    <w:rsid w:val="0008234D"/>
    <w:rsid w:val="000847A8"/>
    <w:rsid w:val="00084BB2"/>
    <w:rsid w:val="00084C8C"/>
    <w:rsid w:val="000904BB"/>
    <w:rsid w:val="00091481"/>
    <w:rsid w:val="00091F5D"/>
    <w:rsid w:val="00092C2E"/>
    <w:rsid w:val="00092FC3"/>
    <w:rsid w:val="00093788"/>
    <w:rsid w:val="00094427"/>
    <w:rsid w:val="00094F2B"/>
    <w:rsid w:val="00095055"/>
    <w:rsid w:val="000952AE"/>
    <w:rsid w:val="00095D64"/>
    <w:rsid w:val="00095F99"/>
    <w:rsid w:val="000960A8"/>
    <w:rsid w:val="00096C4F"/>
    <w:rsid w:val="00096EBB"/>
    <w:rsid w:val="000973D0"/>
    <w:rsid w:val="0009748E"/>
    <w:rsid w:val="0009754B"/>
    <w:rsid w:val="00097AD7"/>
    <w:rsid w:val="000A01CF"/>
    <w:rsid w:val="000A15B9"/>
    <w:rsid w:val="000A3D35"/>
    <w:rsid w:val="000A55DE"/>
    <w:rsid w:val="000A584D"/>
    <w:rsid w:val="000A66C0"/>
    <w:rsid w:val="000A792E"/>
    <w:rsid w:val="000A7D7B"/>
    <w:rsid w:val="000A7E9E"/>
    <w:rsid w:val="000B0521"/>
    <w:rsid w:val="000B17F6"/>
    <w:rsid w:val="000B1D77"/>
    <w:rsid w:val="000B2BA3"/>
    <w:rsid w:val="000B34C6"/>
    <w:rsid w:val="000B3CD6"/>
    <w:rsid w:val="000B4872"/>
    <w:rsid w:val="000B517F"/>
    <w:rsid w:val="000B5A57"/>
    <w:rsid w:val="000B5E08"/>
    <w:rsid w:val="000B683F"/>
    <w:rsid w:val="000B6A30"/>
    <w:rsid w:val="000B6C1E"/>
    <w:rsid w:val="000B752C"/>
    <w:rsid w:val="000C09F1"/>
    <w:rsid w:val="000C1CDA"/>
    <w:rsid w:val="000C3664"/>
    <w:rsid w:val="000C3FB5"/>
    <w:rsid w:val="000C466C"/>
    <w:rsid w:val="000C5605"/>
    <w:rsid w:val="000C5ADE"/>
    <w:rsid w:val="000C6B4C"/>
    <w:rsid w:val="000D007F"/>
    <w:rsid w:val="000D0AED"/>
    <w:rsid w:val="000D27B3"/>
    <w:rsid w:val="000D36F7"/>
    <w:rsid w:val="000D39A6"/>
    <w:rsid w:val="000D4933"/>
    <w:rsid w:val="000D60D8"/>
    <w:rsid w:val="000D66A0"/>
    <w:rsid w:val="000D6C36"/>
    <w:rsid w:val="000D6FB2"/>
    <w:rsid w:val="000D748F"/>
    <w:rsid w:val="000D75DC"/>
    <w:rsid w:val="000D7EA2"/>
    <w:rsid w:val="000E0DAB"/>
    <w:rsid w:val="000E143D"/>
    <w:rsid w:val="000E17CC"/>
    <w:rsid w:val="000E2C49"/>
    <w:rsid w:val="000E2FC5"/>
    <w:rsid w:val="000E3117"/>
    <w:rsid w:val="000E3773"/>
    <w:rsid w:val="000E39F8"/>
    <w:rsid w:val="000E46AC"/>
    <w:rsid w:val="000E5372"/>
    <w:rsid w:val="000E6958"/>
    <w:rsid w:val="000E7AA4"/>
    <w:rsid w:val="000E7E9F"/>
    <w:rsid w:val="000F15B7"/>
    <w:rsid w:val="000F1EFD"/>
    <w:rsid w:val="000F284F"/>
    <w:rsid w:val="000F2AE4"/>
    <w:rsid w:val="000F307B"/>
    <w:rsid w:val="000F32D9"/>
    <w:rsid w:val="000F3871"/>
    <w:rsid w:val="000F400A"/>
    <w:rsid w:val="000F6310"/>
    <w:rsid w:val="001025AF"/>
    <w:rsid w:val="00102E7C"/>
    <w:rsid w:val="00103238"/>
    <w:rsid w:val="001039F2"/>
    <w:rsid w:val="00103E04"/>
    <w:rsid w:val="00104290"/>
    <w:rsid w:val="00105DBE"/>
    <w:rsid w:val="00105F01"/>
    <w:rsid w:val="001074F4"/>
    <w:rsid w:val="00110084"/>
    <w:rsid w:val="00112533"/>
    <w:rsid w:val="0011371E"/>
    <w:rsid w:val="00114ED9"/>
    <w:rsid w:val="00115073"/>
    <w:rsid w:val="0011554A"/>
    <w:rsid w:val="00120404"/>
    <w:rsid w:val="00120B3C"/>
    <w:rsid w:val="00122DE4"/>
    <w:rsid w:val="00122F03"/>
    <w:rsid w:val="00123877"/>
    <w:rsid w:val="0012400E"/>
    <w:rsid w:val="001246D3"/>
    <w:rsid w:val="00127088"/>
    <w:rsid w:val="001278E0"/>
    <w:rsid w:val="0013149A"/>
    <w:rsid w:val="001328A8"/>
    <w:rsid w:val="00133378"/>
    <w:rsid w:val="00135146"/>
    <w:rsid w:val="00137633"/>
    <w:rsid w:val="00140E58"/>
    <w:rsid w:val="00141125"/>
    <w:rsid w:val="00143FF8"/>
    <w:rsid w:val="001440AB"/>
    <w:rsid w:val="00145919"/>
    <w:rsid w:val="001470C1"/>
    <w:rsid w:val="00147BC3"/>
    <w:rsid w:val="00147D0A"/>
    <w:rsid w:val="00150580"/>
    <w:rsid w:val="00151248"/>
    <w:rsid w:val="0015152A"/>
    <w:rsid w:val="00151D71"/>
    <w:rsid w:val="001520A7"/>
    <w:rsid w:val="00152C7C"/>
    <w:rsid w:val="001537D3"/>
    <w:rsid w:val="001554CF"/>
    <w:rsid w:val="00155D9A"/>
    <w:rsid w:val="00156550"/>
    <w:rsid w:val="001566E4"/>
    <w:rsid w:val="0015736D"/>
    <w:rsid w:val="00160606"/>
    <w:rsid w:val="00161005"/>
    <w:rsid w:val="001624D1"/>
    <w:rsid w:val="00163F8E"/>
    <w:rsid w:val="00164320"/>
    <w:rsid w:val="001653A4"/>
    <w:rsid w:val="001657F9"/>
    <w:rsid w:val="0016659C"/>
    <w:rsid w:val="00166C16"/>
    <w:rsid w:val="00170B7D"/>
    <w:rsid w:val="001710A6"/>
    <w:rsid w:val="00171D5B"/>
    <w:rsid w:val="00171E33"/>
    <w:rsid w:val="0017239E"/>
    <w:rsid w:val="00172A7E"/>
    <w:rsid w:val="00173275"/>
    <w:rsid w:val="00173505"/>
    <w:rsid w:val="00173AAB"/>
    <w:rsid w:val="00173F6D"/>
    <w:rsid w:val="001755A0"/>
    <w:rsid w:val="00175BE2"/>
    <w:rsid w:val="00175D86"/>
    <w:rsid w:val="00176217"/>
    <w:rsid w:val="00176573"/>
    <w:rsid w:val="00176B97"/>
    <w:rsid w:val="00176F9E"/>
    <w:rsid w:val="00180898"/>
    <w:rsid w:val="001824F1"/>
    <w:rsid w:val="00183185"/>
    <w:rsid w:val="001834BA"/>
    <w:rsid w:val="001837F2"/>
    <w:rsid w:val="001844F4"/>
    <w:rsid w:val="00187693"/>
    <w:rsid w:val="00187F7F"/>
    <w:rsid w:val="00190693"/>
    <w:rsid w:val="00192044"/>
    <w:rsid w:val="00194D4D"/>
    <w:rsid w:val="00195F7B"/>
    <w:rsid w:val="001961E1"/>
    <w:rsid w:val="00196C53"/>
    <w:rsid w:val="00196DF1"/>
    <w:rsid w:val="00197D0C"/>
    <w:rsid w:val="001A1869"/>
    <w:rsid w:val="001A3E7C"/>
    <w:rsid w:val="001A3EB0"/>
    <w:rsid w:val="001A45D8"/>
    <w:rsid w:val="001A6DDF"/>
    <w:rsid w:val="001B1634"/>
    <w:rsid w:val="001B1C7C"/>
    <w:rsid w:val="001B24A0"/>
    <w:rsid w:val="001B26BC"/>
    <w:rsid w:val="001B356C"/>
    <w:rsid w:val="001B38D9"/>
    <w:rsid w:val="001B3FAE"/>
    <w:rsid w:val="001B56B2"/>
    <w:rsid w:val="001B619E"/>
    <w:rsid w:val="001B6A19"/>
    <w:rsid w:val="001B6B06"/>
    <w:rsid w:val="001C034B"/>
    <w:rsid w:val="001C1DDB"/>
    <w:rsid w:val="001C307B"/>
    <w:rsid w:val="001C3121"/>
    <w:rsid w:val="001C3B85"/>
    <w:rsid w:val="001C3BC5"/>
    <w:rsid w:val="001C4A17"/>
    <w:rsid w:val="001C6846"/>
    <w:rsid w:val="001C70FC"/>
    <w:rsid w:val="001C77BE"/>
    <w:rsid w:val="001D17A9"/>
    <w:rsid w:val="001D1FCA"/>
    <w:rsid w:val="001D26B6"/>
    <w:rsid w:val="001D3255"/>
    <w:rsid w:val="001D41E5"/>
    <w:rsid w:val="001D50DA"/>
    <w:rsid w:val="001D5E7E"/>
    <w:rsid w:val="001D69FD"/>
    <w:rsid w:val="001D6B82"/>
    <w:rsid w:val="001E0E87"/>
    <w:rsid w:val="001E113F"/>
    <w:rsid w:val="001E4483"/>
    <w:rsid w:val="001E47AA"/>
    <w:rsid w:val="001E49D5"/>
    <w:rsid w:val="001E4B30"/>
    <w:rsid w:val="001E5729"/>
    <w:rsid w:val="001E76C9"/>
    <w:rsid w:val="001E7D49"/>
    <w:rsid w:val="001F01F1"/>
    <w:rsid w:val="001F0282"/>
    <w:rsid w:val="001F3664"/>
    <w:rsid w:val="001F3736"/>
    <w:rsid w:val="001F4688"/>
    <w:rsid w:val="001F50FA"/>
    <w:rsid w:val="001F6143"/>
    <w:rsid w:val="001F6512"/>
    <w:rsid w:val="001F687A"/>
    <w:rsid w:val="001F6FC3"/>
    <w:rsid w:val="002019F8"/>
    <w:rsid w:val="0020277C"/>
    <w:rsid w:val="00202786"/>
    <w:rsid w:val="002029A5"/>
    <w:rsid w:val="00203D1E"/>
    <w:rsid w:val="00204E2C"/>
    <w:rsid w:val="00205009"/>
    <w:rsid w:val="0020654B"/>
    <w:rsid w:val="002065D6"/>
    <w:rsid w:val="002067FC"/>
    <w:rsid w:val="00206CBC"/>
    <w:rsid w:val="00207560"/>
    <w:rsid w:val="00207D91"/>
    <w:rsid w:val="00210390"/>
    <w:rsid w:val="00211596"/>
    <w:rsid w:val="00211746"/>
    <w:rsid w:val="00211EA1"/>
    <w:rsid w:val="002137BD"/>
    <w:rsid w:val="0021581E"/>
    <w:rsid w:val="00216656"/>
    <w:rsid w:val="002167BE"/>
    <w:rsid w:val="00217E6F"/>
    <w:rsid w:val="00220036"/>
    <w:rsid w:val="002204DA"/>
    <w:rsid w:val="00220DDC"/>
    <w:rsid w:val="0022170D"/>
    <w:rsid w:val="002218E2"/>
    <w:rsid w:val="00223C72"/>
    <w:rsid w:val="002241B6"/>
    <w:rsid w:val="002246E3"/>
    <w:rsid w:val="00224AD2"/>
    <w:rsid w:val="00225E4D"/>
    <w:rsid w:val="00230351"/>
    <w:rsid w:val="0023170A"/>
    <w:rsid w:val="002320F2"/>
    <w:rsid w:val="002325C9"/>
    <w:rsid w:val="00232DC7"/>
    <w:rsid w:val="002359D6"/>
    <w:rsid w:val="00236375"/>
    <w:rsid w:val="002368B1"/>
    <w:rsid w:val="002379B9"/>
    <w:rsid w:val="00240093"/>
    <w:rsid w:val="002409AF"/>
    <w:rsid w:val="00241B2C"/>
    <w:rsid w:val="00241B3C"/>
    <w:rsid w:val="002423F7"/>
    <w:rsid w:val="00244AAB"/>
    <w:rsid w:val="0024520F"/>
    <w:rsid w:val="00245A40"/>
    <w:rsid w:val="0024633B"/>
    <w:rsid w:val="0024633F"/>
    <w:rsid w:val="00250484"/>
    <w:rsid w:val="0025094E"/>
    <w:rsid w:val="00250975"/>
    <w:rsid w:val="00251304"/>
    <w:rsid w:val="00252807"/>
    <w:rsid w:val="0025715A"/>
    <w:rsid w:val="002605C5"/>
    <w:rsid w:val="0026155D"/>
    <w:rsid w:val="00262353"/>
    <w:rsid w:val="0026285D"/>
    <w:rsid w:val="00262961"/>
    <w:rsid w:val="00262C3B"/>
    <w:rsid w:val="00263F32"/>
    <w:rsid w:val="002640DD"/>
    <w:rsid w:val="00264250"/>
    <w:rsid w:val="00264C46"/>
    <w:rsid w:val="00265B80"/>
    <w:rsid w:val="00265BF3"/>
    <w:rsid w:val="00265C10"/>
    <w:rsid w:val="00266513"/>
    <w:rsid w:val="002667A1"/>
    <w:rsid w:val="00267869"/>
    <w:rsid w:val="00271801"/>
    <w:rsid w:val="002724FB"/>
    <w:rsid w:val="00273780"/>
    <w:rsid w:val="00273C7F"/>
    <w:rsid w:val="00275832"/>
    <w:rsid w:val="00275A7E"/>
    <w:rsid w:val="00276082"/>
    <w:rsid w:val="00277B4C"/>
    <w:rsid w:val="00285C79"/>
    <w:rsid w:val="0028699F"/>
    <w:rsid w:val="00286A25"/>
    <w:rsid w:val="00286E19"/>
    <w:rsid w:val="00287E28"/>
    <w:rsid w:val="00290352"/>
    <w:rsid w:val="00291D94"/>
    <w:rsid w:val="002930B3"/>
    <w:rsid w:val="00293CEA"/>
    <w:rsid w:val="002940C2"/>
    <w:rsid w:val="002943C5"/>
    <w:rsid w:val="002953CE"/>
    <w:rsid w:val="002954C8"/>
    <w:rsid w:val="00296E2F"/>
    <w:rsid w:val="002A0E2A"/>
    <w:rsid w:val="002A0FD2"/>
    <w:rsid w:val="002A257F"/>
    <w:rsid w:val="002A2B5A"/>
    <w:rsid w:val="002A2F58"/>
    <w:rsid w:val="002A354B"/>
    <w:rsid w:val="002A59FD"/>
    <w:rsid w:val="002A61F0"/>
    <w:rsid w:val="002A6D32"/>
    <w:rsid w:val="002A6DAC"/>
    <w:rsid w:val="002B0AA1"/>
    <w:rsid w:val="002B0C06"/>
    <w:rsid w:val="002B10A4"/>
    <w:rsid w:val="002B1AF8"/>
    <w:rsid w:val="002B2125"/>
    <w:rsid w:val="002B2FB1"/>
    <w:rsid w:val="002B3294"/>
    <w:rsid w:val="002B413D"/>
    <w:rsid w:val="002B51AD"/>
    <w:rsid w:val="002B5F3C"/>
    <w:rsid w:val="002B6185"/>
    <w:rsid w:val="002B75F7"/>
    <w:rsid w:val="002B7719"/>
    <w:rsid w:val="002B77E0"/>
    <w:rsid w:val="002C0093"/>
    <w:rsid w:val="002C08FD"/>
    <w:rsid w:val="002C12FE"/>
    <w:rsid w:val="002C14A6"/>
    <w:rsid w:val="002C2423"/>
    <w:rsid w:val="002C2B31"/>
    <w:rsid w:val="002C51FA"/>
    <w:rsid w:val="002C6ACB"/>
    <w:rsid w:val="002C71EF"/>
    <w:rsid w:val="002C766F"/>
    <w:rsid w:val="002D079C"/>
    <w:rsid w:val="002D0C02"/>
    <w:rsid w:val="002D0CEA"/>
    <w:rsid w:val="002D2C7A"/>
    <w:rsid w:val="002D3077"/>
    <w:rsid w:val="002D3861"/>
    <w:rsid w:val="002D5645"/>
    <w:rsid w:val="002D5ACD"/>
    <w:rsid w:val="002D5EF8"/>
    <w:rsid w:val="002D64AD"/>
    <w:rsid w:val="002D6D17"/>
    <w:rsid w:val="002D73A8"/>
    <w:rsid w:val="002D7879"/>
    <w:rsid w:val="002E392B"/>
    <w:rsid w:val="002E4A63"/>
    <w:rsid w:val="002E4C5D"/>
    <w:rsid w:val="002E4D36"/>
    <w:rsid w:val="002E55A2"/>
    <w:rsid w:val="002E5801"/>
    <w:rsid w:val="002E683B"/>
    <w:rsid w:val="002E6B80"/>
    <w:rsid w:val="002F27B8"/>
    <w:rsid w:val="002F2A1E"/>
    <w:rsid w:val="002F3FF6"/>
    <w:rsid w:val="002F4138"/>
    <w:rsid w:val="002F4C1B"/>
    <w:rsid w:val="002F5412"/>
    <w:rsid w:val="002F59AA"/>
    <w:rsid w:val="002F5E2F"/>
    <w:rsid w:val="002F65F7"/>
    <w:rsid w:val="002F6A94"/>
    <w:rsid w:val="002F6A9B"/>
    <w:rsid w:val="002F7D70"/>
    <w:rsid w:val="00300100"/>
    <w:rsid w:val="003006D2"/>
    <w:rsid w:val="00300E56"/>
    <w:rsid w:val="00301303"/>
    <w:rsid w:val="003013F7"/>
    <w:rsid w:val="00301968"/>
    <w:rsid w:val="00301B6F"/>
    <w:rsid w:val="003022DA"/>
    <w:rsid w:val="00303259"/>
    <w:rsid w:val="00304528"/>
    <w:rsid w:val="003051E0"/>
    <w:rsid w:val="003068DB"/>
    <w:rsid w:val="003070A5"/>
    <w:rsid w:val="00310913"/>
    <w:rsid w:val="003116B6"/>
    <w:rsid w:val="003118F8"/>
    <w:rsid w:val="00312294"/>
    <w:rsid w:val="00313994"/>
    <w:rsid w:val="0031453B"/>
    <w:rsid w:val="00314FF8"/>
    <w:rsid w:val="00315442"/>
    <w:rsid w:val="003163CB"/>
    <w:rsid w:val="00316551"/>
    <w:rsid w:val="00316AA9"/>
    <w:rsid w:val="00317165"/>
    <w:rsid w:val="00317339"/>
    <w:rsid w:val="0032093B"/>
    <w:rsid w:val="00322750"/>
    <w:rsid w:val="0032278D"/>
    <w:rsid w:val="00322C8A"/>
    <w:rsid w:val="00322E1D"/>
    <w:rsid w:val="00324E51"/>
    <w:rsid w:val="003256E8"/>
    <w:rsid w:val="00326207"/>
    <w:rsid w:val="00326B5A"/>
    <w:rsid w:val="00327C21"/>
    <w:rsid w:val="00327DE8"/>
    <w:rsid w:val="003301AA"/>
    <w:rsid w:val="0033139E"/>
    <w:rsid w:val="00332912"/>
    <w:rsid w:val="003353B6"/>
    <w:rsid w:val="00335FDC"/>
    <w:rsid w:val="003366FB"/>
    <w:rsid w:val="003377D7"/>
    <w:rsid w:val="00340199"/>
    <w:rsid w:val="00340C06"/>
    <w:rsid w:val="00341F40"/>
    <w:rsid w:val="0034361A"/>
    <w:rsid w:val="00344305"/>
    <w:rsid w:val="00345B70"/>
    <w:rsid w:val="00346B60"/>
    <w:rsid w:val="00346C33"/>
    <w:rsid w:val="0034769B"/>
    <w:rsid w:val="003502EC"/>
    <w:rsid w:val="00351715"/>
    <w:rsid w:val="00352AE9"/>
    <w:rsid w:val="00352BF0"/>
    <w:rsid w:val="00352C2B"/>
    <w:rsid w:val="00353A1D"/>
    <w:rsid w:val="00353FCE"/>
    <w:rsid w:val="00354090"/>
    <w:rsid w:val="00354302"/>
    <w:rsid w:val="00355097"/>
    <w:rsid w:val="003553B1"/>
    <w:rsid w:val="00355B17"/>
    <w:rsid w:val="00355FB4"/>
    <w:rsid w:val="00355FD0"/>
    <w:rsid w:val="003600D0"/>
    <w:rsid w:val="00361331"/>
    <w:rsid w:val="00362BD2"/>
    <w:rsid w:val="003630C9"/>
    <w:rsid w:val="00364AB7"/>
    <w:rsid w:val="00370DBF"/>
    <w:rsid w:val="003711D6"/>
    <w:rsid w:val="003719A5"/>
    <w:rsid w:val="00371B79"/>
    <w:rsid w:val="0037252F"/>
    <w:rsid w:val="00373146"/>
    <w:rsid w:val="00373FC7"/>
    <w:rsid w:val="003759C4"/>
    <w:rsid w:val="00375EC0"/>
    <w:rsid w:val="003764DE"/>
    <w:rsid w:val="00380966"/>
    <w:rsid w:val="00380AFF"/>
    <w:rsid w:val="0038104B"/>
    <w:rsid w:val="00381885"/>
    <w:rsid w:val="00382625"/>
    <w:rsid w:val="0038267D"/>
    <w:rsid w:val="00383352"/>
    <w:rsid w:val="00385ED9"/>
    <w:rsid w:val="003868D8"/>
    <w:rsid w:val="003875B6"/>
    <w:rsid w:val="003904F2"/>
    <w:rsid w:val="003907F8"/>
    <w:rsid w:val="00390BBE"/>
    <w:rsid w:val="003911F7"/>
    <w:rsid w:val="00392115"/>
    <w:rsid w:val="00392BA8"/>
    <w:rsid w:val="003930E9"/>
    <w:rsid w:val="003932F8"/>
    <w:rsid w:val="00393CA3"/>
    <w:rsid w:val="00394F86"/>
    <w:rsid w:val="0039586A"/>
    <w:rsid w:val="00396419"/>
    <w:rsid w:val="00397CC5"/>
    <w:rsid w:val="003A0D70"/>
    <w:rsid w:val="003A17CA"/>
    <w:rsid w:val="003A19B7"/>
    <w:rsid w:val="003A1C14"/>
    <w:rsid w:val="003A2744"/>
    <w:rsid w:val="003A289D"/>
    <w:rsid w:val="003A3814"/>
    <w:rsid w:val="003A3CC7"/>
    <w:rsid w:val="003A4308"/>
    <w:rsid w:val="003A44B7"/>
    <w:rsid w:val="003A5806"/>
    <w:rsid w:val="003B04CF"/>
    <w:rsid w:val="003B0A3E"/>
    <w:rsid w:val="003B18AA"/>
    <w:rsid w:val="003B2320"/>
    <w:rsid w:val="003B25A2"/>
    <w:rsid w:val="003B26A8"/>
    <w:rsid w:val="003B37D4"/>
    <w:rsid w:val="003B42EB"/>
    <w:rsid w:val="003B4DCC"/>
    <w:rsid w:val="003B5051"/>
    <w:rsid w:val="003B603D"/>
    <w:rsid w:val="003B62D5"/>
    <w:rsid w:val="003B634F"/>
    <w:rsid w:val="003B65E6"/>
    <w:rsid w:val="003B6908"/>
    <w:rsid w:val="003B6C23"/>
    <w:rsid w:val="003C2164"/>
    <w:rsid w:val="003C321B"/>
    <w:rsid w:val="003C513F"/>
    <w:rsid w:val="003C63F8"/>
    <w:rsid w:val="003C69B9"/>
    <w:rsid w:val="003C75E4"/>
    <w:rsid w:val="003D0AA3"/>
    <w:rsid w:val="003D2F1E"/>
    <w:rsid w:val="003D35C3"/>
    <w:rsid w:val="003D4465"/>
    <w:rsid w:val="003D5AC1"/>
    <w:rsid w:val="003D6162"/>
    <w:rsid w:val="003D683F"/>
    <w:rsid w:val="003D771C"/>
    <w:rsid w:val="003D7745"/>
    <w:rsid w:val="003D7FE7"/>
    <w:rsid w:val="003E11E0"/>
    <w:rsid w:val="003E2079"/>
    <w:rsid w:val="003E2BB0"/>
    <w:rsid w:val="003E301C"/>
    <w:rsid w:val="003E3912"/>
    <w:rsid w:val="003E3A90"/>
    <w:rsid w:val="003E3BE2"/>
    <w:rsid w:val="003E3F08"/>
    <w:rsid w:val="003E50E6"/>
    <w:rsid w:val="003E63A4"/>
    <w:rsid w:val="003E6526"/>
    <w:rsid w:val="003E7509"/>
    <w:rsid w:val="003F0707"/>
    <w:rsid w:val="003F19E0"/>
    <w:rsid w:val="003F2120"/>
    <w:rsid w:val="003F31E1"/>
    <w:rsid w:val="003F443A"/>
    <w:rsid w:val="003F5AE5"/>
    <w:rsid w:val="003F66F6"/>
    <w:rsid w:val="003F6D54"/>
    <w:rsid w:val="003F7593"/>
    <w:rsid w:val="003F7BB5"/>
    <w:rsid w:val="003F7DA9"/>
    <w:rsid w:val="003F7EAC"/>
    <w:rsid w:val="004004D7"/>
    <w:rsid w:val="00400ED5"/>
    <w:rsid w:val="004011CB"/>
    <w:rsid w:val="00401439"/>
    <w:rsid w:val="0040162E"/>
    <w:rsid w:val="0040293E"/>
    <w:rsid w:val="00402A00"/>
    <w:rsid w:val="00402D91"/>
    <w:rsid w:val="00402F8B"/>
    <w:rsid w:val="004037CE"/>
    <w:rsid w:val="0040568E"/>
    <w:rsid w:val="004069C3"/>
    <w:rsid w:val="004111B2"/>
    <w:rsid w:val="004117B2"/>
    <w:rsid w:val="004118AC"/>
    <w:rsid w:val="004151EB"/>
    <w:rsid w:val="00417750"/>
    <w:rsid w:val="00420429"/>
    <w:rsid w:val="00420D92"/>
    <w:rsid w:val="004214EE"/>
    <w:rsid w:val="00422B36"/>
    <w:rsid w:val="00422BE4"/>
    <w:rsid w:val="00423E34"/>
    <w:rsid w:val="00427900"/>
    <w:rsid w:val="004305B8"/>
    <w:rsid w:val="004308C4"/>
    <w:rsid w:val="00431316"/>
    <w:rsid w:val="00431B47"/>
    <w:rsid w:val="00431ECB"/>
    <w:rsid w:val="0043249F"/>
    <w:rsid w:val="0043475C"/>
    <w:rsid w:val="00434790"/>
    <w:rsid w:val="0043571A"/>
    <w:rsid w:val="00436D99"/>
    <w:rsid w:val="00437049"/>
    <w:rsid w:val="00442999"/>
    <w:rsid w:val="004430C2"/>
    <w:rsid w:val="00443440"/>
    <w:rsid w:val="00443D46"/>
    <w:rsid w:val="0044413C"/>
    <w:rsid w:val="00445B67"/>
    <w:rsid w:val="004461AB"/>
    <w:rsid w:val="004473BD"/>
    <w:rsid w:val="00447773"/>
    <w:rsid w:val="00447A32"/>
    <w:rsid w:val="0045181F"/>
    <w:rsid w:val="0045298D"/>
    <w:rsid w:val="00452B4B"/>
    <w:rsid w:val="00452D2F"/>
    <w:rsid w:val="00453795"/>
    <w:rsid w:val="004551FD"/>
    <w:rsid w:val="00456369"/>
    <w:rsid w:val="00456432"/>
    <w:rsid w:val="00461CB2"/>
    <w:rsid w:val="00462570"/>
    <w:rsid w:val="00463B52"/>
    <w:rsid w:val="004645E0"/>
    <w:rsid w:val="00466EB4"/>
    <w:rsid w:val="00467274"/>
    <w:rsid w:val="00467571"/>
    <w:rsid w:val="004679BA"/>
    <w:rsid w:val="004705C1"/>
    <w:rsid w:val="00470F52"/>
    <w:rsid w:val="0047601D"/>
    <w:rsid w:val="00476318"/>
    <w:rsid w:val="00477A37"/>
    <w:rsid w:val="00477BDE"/>
    <w:rsid w:val="00482365"/>
    <w:rsid w:val="0048314F"/>
    <w:rsid w:val="00484038"/>
    <w:rsid w:val="00484F88"/>
    <w:rsid w:val="00490487"/>
    <w:rsid w:val="00491C89"/>
    <w:rsid w:val="004929EA"/>
    <w:rsid w:val="004935B3"/>
    <w:rsid w:val="00494E72"/>
    <w:rsid w:val="00495A43"/>
    <w:rsid w:val="00496832"/>
    <w:rsid w:val="00496B10"/>
    <w:rsid w:val="00496C03"/>
    <w:rsid w:val="00497B02"/>
    <w:rsid w:val="004A1C04"/>
    <w:rsid w:val="004A233B"/>
    <w:rsid w:val="004A5E21"/>
    <w:rsid w:val="004A75C5"/>
    <w:rsid w:val="004B034E"/>
    <w:rsid w:val="004B13F6"/>
    <w:rsid w:val="004B207A"/>
    <w:rsid w:val="004B2201"/>
    <w:rsid w:val="004B2A5B"/>
    <w:rsid w:val="004B3655"/>
    <w:rsid w:val="004B3C59"/>
    <w:rsid w:val="004B3F5B"/>
    <w:rsid w:val="004B404F"/>
    <w:rsid w:val="004B5D6C"/>
    <w:rsid w:val="004B60C2"/>
    <w:rsid w:val="004B72ED"/>
    <w:rsid w:val="004C1563"/>
    <w:rsid w:val="004C2428"/>
    <w:rsid w:val="004C29D3"/>
    <w:rsid w:val="004C3B79"/>
    <w:rsid w:val="004C3C6E"/>
    <w:rsid w:val="004C3F4E"/>
    <w:rsid w:val="004C4A22"/>
    <w:rsid w:val="004C5A64"/>
    <w:rsid w:val="004C69F5"/>
    <w:rsid w:val="004C6A4E"/>
    <w:rsid w:val="004C6BA5"/>
    <w:rsid w:val="004D0054"/>
    <w:rsid w:val="004D12CD"/>
    <w:rsid w:val="004D16E7"/>
    <w:rsid w:val="004D19FF"/>
    <w:rsid w:val="004D1C64"/>
    <w:rsid w:val="004D362C"/>
    <w:rsid w:val="004D43DA"/>
    <w:rsid w:val="004D5526"/>
    <w:rsid w:val="004D6535"/>
    <w:rsid w:val="004D6FAA"/>
    <w:rsid w:val="004E14D3"/>
    <w:rsid w:val="004E19D6"/>
    <w:rsid w:val="004E26AB"/>
    <w:rsid w:val="004E4CB8"/>
    <w:rsid w:val="004E7362"/>
    <w:rsid w:val="004F05B0"/>
    <w:rsid w:val="004F1815"/>
    <w:rsid w:val="004F18B3"/>
    <w:rsid w:val="004F3390"/>
    <w:rsid w:val="004F33DE"/>
    <w:rsid w:val="004F3746"/>
    <w:rsid w:val="004F5956"/>
    <w:rsid w:val="004F5A51"/>
    <w:rsid w:val="004F5D8C"/>
    <w:rsid w:val="004F69A5"/>
    <w:rsid w:val="004F747C"/>
    <w:rsid w:val="004F75C3"/>
    <w:rsid w:val="004F7698"/>
    <w:rsid w:val="004F7B37"/>
    <w:rsid w:val="005009E3"/>
    <w:rsid w:val="00500D0C"/>
    <w:rsid w:val="005022F4"/>
    <w:rsid w:val="00502475"/>
    <w:rsid w:val="00503CD4"/>
    <w:rsid w:val="00504A77"/>
    <w:rsid w:val="00504B0C"/>
    <w:rsid w:val="005058BC"/>
    <w:rsid w:val="005074AC"/>
    <w:rsid w:val="00510232"/>
    <w:rsid w:val="0051038C"/>
    <w:rsid w:val="00512842"/>
    <w:rsid w:val="00512988"/>
    <w:rsid w:val="005131AF"/>
    <w:rsid w:val="0051365F"/>
    <w:rsid w:val="00513BA7"/>
    <w:rsid w:val="00514823"/>
    <w:rsid w:val="00514D48"/>
    <w:rsid w:val="005154D2"/>
    <w:rsid w:val="0051550A"/>
    <w:rsid w:val="00515F05"/>
    <w:rsid w:val="005164A8"/>
    <w:rsid w:val="00517B39"/>
    <w:rsid w:val="005206FF"/>
    <w:rsid w:val="005213FE"/>
    <w:rsid w:val="00521587"/>
    <w:rsid w:val="00521D45"/>
    <w:rsid w:val="0052263C"/>
    <w:rsid w:val="005237A1"/>
    <w:rsid w:val="005238F1"/>
    <w:rsid w:val="00525A73"/>
    <w:rsid w:val="00525E2D"/>
    <w:rsid w:val="00526480"/>
    <w:rsid w:val="005266BA"/>
    <w:rsid w:val="005309FA"/>
    <w:rsid w:val="00531B03"/>
    <w:rsid w:val="005329B3"/>
    <w:rsid w:val="00535858"/>
    <w:rsid w:val="0053588B"/>
    <w:rsid w:val="005362B8"/>
    <w:rsid w:val="0053636A"/>
    <w:rsid w:val="00536635"/>
    <w:rsid w:val="0053697B"/>
    <w:rsid w:val="00537161"/>
    <w:rsid w:val="0053786A"/>
    <w:rsid w:val="00537A77"/>
    <w:rsid w:val="00540648"/>
    <w:rsid w:val="00540E45"/>
    <w:rsid w:val="00541C99"/>
    <w:rsid w:val="00543171"/>
    <w:rsid w:val="00544143"/>
    <w:rsid w:val="005441CC"/>
    <w:rsid w:val="00544650"/>
    <w:rsid w:val="005452EB"/>
    <w:rsid w:val="00545EE4"/>
    <w:rsid w:val="00550008"/>
    <w:rsid w:val="005508FC"/>
    <w:rsid w:val="005509B7"/>
    <w:rsid w:val="00550EBB"/>
    <w:rsid w:val="00551A64"/>
    <w:rsid w:val="0055370C"/>
    <w:rsid w:val="00553713"/>
    <w:rsid w:val="00553D1B"/>
    <w:rsid w:val="00554C80"/>
    <w:rsid w:val="0055531C"/>
    <w:rsid w:val="00556240"/>
    <w:rsid w:val="005564E0"/>
    <w:rsid w:val="00556829"/>
    <w:rsid w:val="00556F28"/>
    <w:rsid w:val="0055741C"/>
    <w:rsid w:val="00557CE9"/>
    <w:rsid w:val="00560662"/>
    <w:rsid w:val="00560AEC"/>
    <w:rsid w:val="0056124C"/>
    <w:rsid w:val="00561535"/>
    <w:rsid w:val="005621F5"/>
    <w:rsid w:val="005628A3"/>
    <w:rsid w:val="00562AE7"/>
    <w:rsid w:val="0056312F"/>
    <w:rsid w:val="005638F9"/>
    <w:rsid w:val="00564950"/>
    <w:rsid w:val="005673EF"/>
    <w:rsid w:val="005677A3"/>
    <w:rsid w:val="00570F58"/>
    <w:rsid w:val="00571B6E"/>
    <w:rsid w:val="0057268B"/>
    <w:rsid w:val="00572A9E"/>
    <w:rsid w:val="00572FB9"/>
    <w:rsid w:val="00574358"/>
    <w:rsid w:val="00574556"/>
    <w:rsid w:val="0057459D"/>
    <w:rsid w:val="00574B8C"/>
    <w:rsid w:val="00574FBA"/>
    <w:rsid w:val="00575E53"/>
    <w:rsid w:val="00575EBA"/>
    <w:rsid w:val="005802B0"/>
    <w:rsid w:val="005809E5"/>
    <w:rsid w:val="00581442"/>
    <w:rsid w:val="00581CB5"/>
    <w:rsid w:val="0058225A"/>
    <w:rsid w:val="0058254D"/>
    <w:rsid w:val="005837B7"/>
    <w:rsid w:val="0058513C"/>
    <w:rsid w:val="00585D54"/>
    <w:rsid w:val="00585F9A"/>
    <w:rsid w:val="00586A2D"/>
    <w:rsid w:val="00590A73"/>
    <w:rsid w:val="005927E3"/>
    <w:rsid w:val="00592E82"/>
    <w:rsid w:val="00593190"/>
    <w:rsid w:val="00594A0F"/>
    <w:rsid w:val="00596AE3"/>
    <w:rsid w:val="005A061F"/>
    <w:rsid w:val="005A2AA9"/>
    <w:rsid w:val="005A2F83"/>
    <w:rsid w:val="005A5F01"/>
    <w:rsid w:val="005A644A"/>
    <w:rsid w:val="005A6E27"/>
    <w:rsid w:val="005A6E3D"/>
    <w:rsid w:val="005A711A"/>
    <w:rsid w:val="005A7F56"/>
    <w:rsid w:val="005B0B99"/>
    <w:rsid w:val="005B0C6E"/>
    <w:rsid w:val="005B0EEA"/>
    <w:rsid w:val="005B1602"/>
    <w:rsid w:val="005B1C2B"/>
    <w:rsid w:val="005B3AE3"/>
    <w:rsid w:val="005B3DE9"/>
    <w:rsid w:val="005B435C"/>
    <w:rsid w:val="005B4B65"/>
    <w:rsid w:val="005B5811"/>
    <w:rsid w:val="005B6000"/>
    <w:rsid w:val="005B6357"/>
    <w:rsid w:val="005C1165"/>
    <w:rsid w:val="005C52BD"/>
    <w:rsid w:val="005C561B"/>
    <w:rsid w:val="005C6D17"/>
    <w:rsid w:val="005C7454"/>
    <w:rsid w:val="005C76B5"/>
    <w:rsid w:val="005C7C5A"/>
    <w:rsid w:val="005C7CC7"/>
    <w:rsid w:val="005D1D6A"/>
    <w:rsid w:val="005D3954"/>
    <w:rsid w:val="005D3A84"/>
    <w:rsid w:val="005D5121"/>
    <w:rsid w:val="005D6878"/>
    <w:rsid w:val="005D7ECF"/>
    <w:rsid w:val="005E0ADE"/>
    <w:rsid w:val="005E239E"/>
    <w:rsid w:val="005E255F"/>
    <w:rsid w:val="005E2736"/>
    <w:rsid w:val="005E31CB"/>
    <w:rsid w:val="005E3E83"/>
    <w:rsid w:val="005E40C5"/>
    <w:rsid w:val="005E5175"/>
    <w:rsid w:val="005E5417"/>
    <w:rsid w:val="005E6659"/>
    <w:rsid w:val="005E7E70"/>
    <w:rsid w:val="005F0993"/>
    <w:rsid w:val="005F21C3"/>
    <w:rsid w:val="005F21DB"/>
    <w:rsid w:val="005F34AD"/>
    <w:rsid w:val="005F3B02"/>
    <w:rsid w:val="005F3C79"/>
    <w:rsid w:val="005F4A0B"/>
    <w:rsid w:val="005F4C9F"/>
    <w:rsid w:val="005F6D23"/>
    <w:rsid w:val="005F7706"/>
    <w:rsid w:val="005F7912"/>
    <w:rsid w:val="00600181"/>
    <w:rsid w:val="00601614"/>
    <w:rsid w:val="006041DF"/>
    <w:rsid w:val="00605901"/>
    <w:rsid w:val="006062D0"/>
    <w:rsid w:val="00606BFC"/>
    <w:rsid w:val="00610172"/>
    <w:rsid w:val="00610308"/>
    <w:rsid w:val="00613572"/>
    <w:rsid w:val="00613E64"/>
    <w:rsid w:val="00614225"/>
    <w:rsid w:val="00614DF0"/>
    <w:rsid w:val="006155AA"/>
    <w:rsid w:val="00615D5B"/>
    <w:rsid w:val="00616626"/>
    <w:rsid w:val="0061742A"/>
    <w:rsid w:val="00617821"/>
    <w:rsid w:val="006179A9"/>
    <w:rsid w:val="00617AE1"/>
    <w:rsid w:val="00617F18"/>
    <w:rsid w:val="00620E2E"/>
    <w:rsid w:val="00621231"/>
    <w:rsid w:val="0062210E"/>
    <w:rsid w:val="006230A5"/>
    <w:rsid w:val="00624F7B"/>
    <w:rsid w:val="00625BAC"/>
    <w:rsid w:val="00627636"/>
    <w:rsid w:val="00627BE1"/>
    <w:rsid w:val="006302CF"/>
    <w:rsid w:val="006305EE"/>
    <w:rsid w:val="006314C7"/>
    <w:rsid w:val="0063242D"/>
    <w:rsid w:val="00632EFD"/>
    <w:rsid w:val="00636328"/>
    <w:rsid w:val="006374AE"/>
    <w:rsid w:val="00640056"/>
    <w:rsid w:val="00642059"/>
    <w:rsid w:val="0064238C"/>
    <w:rsid w:val="00642AF0"/>
    <w:rsid w:val="00643944"/>
    <w:rsid w:val="00643CC6"/>
    <w:rsid w:val="0064441B"/>
    <w:rsid w:val="0064457F"/>
    <w:rsid w:val="00645075"/>
    <w:rsid w:val="00645C2B"/>
    <w:rsid w:val="00646DC7"/>
    <w:rsid w:val="00646DD4"/>
    <w:rsid w:val="006479DA"/>
    <w:rsid w:val="0065161A"/>
    <w:rsid w:val="006537CD"/>
    <w:rsid w:val="00653AB3"/>
    <w:rsid w:val="006547ED"/>
    <w:rsid w:val="006555D6"/>
    <w:rsid w:val="00655C39"/>
    <w:rsid w:val="00655D4A"/>
    <w:rsid w:val="00656252"/>
    <w:rsid w:val="006601D1"/>
    <w:rsid w:val="006603C9"/>
    <w:rsid w:val="0066199E"/>
    <w:rsid w:val="00662167"/>
    <w:rsid w:val="006640D3"/>
    <w:rsid w:val="00664123"/>
    <w:rsid w:val="00664358"/>
    <w:rsid w:val="00664ECD"/>
    <w:rsid w:val="006657C3"/>
    <w:rsid w:val="00667194"/>
    <w:rsid w:val="006674C7"/>
    <w:rsid w:val="00670F36"/>
    <w:rsid w:val="00671800"/>
    <w:rsid w:val="00671F81"/>
    <w:rsid w:val="00673665"/>
    <w:rsid w:val="00673A4D"/>
    <w:rsid w:val="00675121"/>
    <w:rsid w:val="00675836"/>
    <w:rsid w:val="0067656A"/>
    <w:rsid w:val="00677CE1"/>
    <w:rsid w:val="00677D2F"/>
    <w:rsid w:val="006803CF"/>
    <w:rsid w:val="00682C21"/>
    <w:rsid w:val="006848EF"/>
    <w:rsid w:val="0068495B"/>
    <w:rsid w:val="00684BF2"/>
    <w:rsid w:val="00686E3F"/>
    <w:rsid w:val="0068724B"/>
    <w:rsid w:val="0069020A"/>
    <w:rsid w:val="0069211B"/>
    <w:rsid w:val="00693163"/>
    <w:rsid w:val="00693E9B"/>
    <w:rsid w:val="00694043"/>
    <w:rsid w:val="006959C8"/>
    <w:rsid w:val="006A0407"/>
    <w:rsid w:val="006A0A48"/>
    <w:rsid w:val="006A10BD"/>
    <w:rsid w:val="006A37F3"/>
    <w:rsid w:val="006A5F09"/>
    <w:rsid w:val="006A6DDD"/>
    <w:rsid w:val="006A70F7"/>
    <w:rsid w:val="006B058A"/>
    <w:rsid w:val="006B1C1C"/>
    <w:rsid w:val="006B1FDE"/>
    <w:rsid w:val="006B3838"/>
    <w:rsid w:val="006B4647"/>
    <w:rsid w:val="006B48CD"/>
    <w:rsid w:val="006B4F45"/>
    <w:rsid w:val="006B50FF"/>
    <w:rsid w:val="006B5583"/>
    <w:rsid w:val="006B5805"/>
    <w:rsid w:val="006B6299"/>
    <w:rsid w:val="006B641B"/>
    <w:rsid w:val="006B6B08"/>
    <w:rsid w:val="006B7664"/>
    <w:rsid w:val="006C0300"/>
    <w:rsid w:val="006C0489"/>
    <w:rsid w:val="006C2C60"/>
    <w:rsid w:val="006C321E"/>
    <w:rsid w:val="006C3B6A"/>
    <w:rsid w:val="006C576B"/>
    <w:rsid w:val="006C5C02"/>
    <w:rsid w:val="006C6162"/>
    <w:rsid w:val="006C697B"/>
    <w:rsid w:val="006C6A0C"/>
    <w:rsid w:val="006C6C12"/>
    <w:rsid w:val="006C7B36"/>
    <w:rsid w:val="006C7D52"/>
    <w:rsid w:val="006D0114"/>
    <w:rsid w:val="006D0DE8"/>
    <w:rsid w:val="006D432F"/>
    <w:rsid w:val="006D528B"/>
    <w:rsid w:val="006D5B98"/>
    <w:rsid w:val="006D5DDB"/>
    <w:rsid w:val="006D5E60"/>
    <w:rsid w:val="006D7549"/>
    <w:rsid w:val="006D79A8"/>
    <w:rsid w:val="006D7CD3"/>
    <w:rsid w:val="006E0390"/>
    <w:rsid w:val="006E103B"/>
    <w:rsid w:val="006E1797"/>
    <w:rsid w:val="006E1FAD"/>
    <w:rsid w:val="006E25C2"/>
    <w:rsid w:val="006E42AE"/>
    <w:rsid w:val="006E4980"/>
    <w:rsid w:val="006E54E3"/>
    <w:rsid w:val="006E583C"/>
    <w:rsid w:val="006E6543"/>
    <w:rsid w:val="006E7B8D"/>
    <w:rsid w:val="006F08C9"/>
    <w:rsid w:val="006F259B"/>
    <w:rsid w:val="006F2EE9"/>
    <w:rsid w:val="006F361F"/>
    <w:rsid w:val="006F481C"/>
    <w:rsid w:val="006F5519"/>
    <w:rsid w:val="006F5720"/>
    <w:rsid w:val="006F5FF3"/>
    <w:rsid w:val="006F61A6"/>
    <w:rsid w:val="006F61DF"/>
    <w:rsid w:val="006F644C"/>
    <w:rsid w:val="006F7061"/>
    <w:rsid w:val="006F7097"/>
    <w:rsid w:val="00700A3A"/>
    <w:rsid w:val="00702883"/>
    <w:rsid w:val="00703731"/>
    <w:rsid w:val="00703AC6"/>
    <w:rsid w:val="0070405E"/>
    <w:rsid w:val="0070453E"/>
    <w:rsid w:val="007047AD"/>
    <w:rsid w:val="00705404"/>
    <w:rsid w:val="0070666A"/>
    <w:rsid w:val="00706BBB"/>
    <w:rsid w:val="00706ECE"/>
    <w:rsid w:val="007073DA"/>
    <w:rsid w:val="007105C8"/>
    <w:rsid w:val="00710ABF"/>
    <w:rsid w:val="00711052"/>
    <w:rsid w:val="00711935"/>
    <w:rsid w:val="00712328"/>
    <w:rsid w:val="00713B39"/>
    <w:rsid w:val="0071538C"/>
    <w:rsid w:val="0072019C"/>
    <w:rsid w:val="00720597"/>
    <w:rsid w:val="0072267B"/>
    <w:rsid w:val="00722850"/>
    <w:rsid w:val="0072393B"/>
    <w:rsid w:val="00724E5C"/>
    <w:rsid w:val="00726604"/>
    <w:rsid w:val="00726BBE"/>
    <w:rsid w:val="00726C4E"/>
    <w:rsid w:val="00726CB2"/>
    <w:rsid w:val="00727C32"/>
    <w:rsid w:val="00727D31"/>
    <w:rsid w:val="0073010A"/>
    <w:rsid w:val="00731388"/>
    <w:rsid w:val="0073150E"/>
    <w:rsid w:val="00731E2E"/>
    <w:rsid w:val="00731F83"/>
    <w:rsid w:val="00733C8B"/>
    <w:rsid w:val="00734AEA"/>
    <w:rsid w:val="00735316"/>
    <w:rsid w:val="0073637D"/>
    <w:rsid w:val="00736BD6"/>
    <w:rsid w:val="00737D4D"/>
    <w:rsid w:val="00741A30"/>
    <w:rsid w:val="00742731"/>
    <w:rsid w:val="007429F8"/>
    <w:rsid w:val="00742E91"/>
    <w:rsid w:val="00742FF8"/>
    <w:rsid w:val="00744564"/>
    <w:rsid w:val="0074537C"/>
    <w:rsid w:val="00745E54"/>
    <w:rsid w:val="00746725"/>
    <w:rsid w:val="007475BC"/>
    <w:rsid w:val="00747787"/>
    <w:rsid w:val="0075191B"/>
    <w:rsid w:val="00751FD1"/>
    <w:rsid w:val="0075200F"/>
    <w:rsid w:val="00752553"/>
    <w:rsid w:val="00752D20"/>
    <w:rsid w:val="00761234"/>
    <w:rsid w:val="00761285"/>
    <w:rsid w:val="007613B0"/>
    <w:rsid w:val="00761EA6"/>
    <w:rsid w:val="00761F81"/>
    <w:rsid w:val="0076394C"/>
    <w:rsid w:val="0076397B"/>
    <w:rsid w:val="007645FB"/>
    <w:rsid w:val="00766369"/>
    <w:rsid w:val="00766ABC"/>
    <w:rsid w:val="00771691"/>
    <w:rsid w:val="00773329"/>
    <w:rsid w:val="00774561"/>
    <w:rsid w:val="0077511C"/>
    <w:rsid w:val="00775EDB"/>
    <w:rsid w:val="007804D6"/>
    <w:rsid w:val="00781FE9"/>
    <w:rsid w:val="00782A42"/>
    <w:rsid w:val="007831BC"/>
    <w:rsid w:val="007831EB"/>
    <w:rsid w:val="0078328D"/>
    <w:rsid w:val="00786D7D"/>
    <w:rsid w:val="0078779D"/>
    <w:rsid w:val="007902A8"/>
    <w:rsid w:val="00790A15"/>
    <w:rsid w:val="0079190E"/>
    <w:rsid w:val="00791A5E"/>
    <w:rsid w:val="007937A0"/>
    <w:rsid w:val="00794C7E"/>
    <w:rsid w:val="00794D68"/>
    <w:rsid w:val="00795710"/>
    <w:rsid w:val="007A1FC5"/>
    <w:rsid w:val="007A28CF"/>
    <w:rsid w:val="007A31A7"/>
    <w:rsid w:val="007A4780"/>
    <w:rsid w:val="007A4B78"/>
    <w:rsid w:val="007A52D4"/>
    <w:rsid w:val="007B046C"/>
    <w:rsid w:val="007B369F"/>
    <w:rsid w:val="007B3941"/>
    <w:rsid w:val="007B3B9F"/>
    <w:rsid w:val="007B4882"/>
    <w:rsid w:val="007B4FD5"/>
    <w:rsid w:val="007B77A7"/>
    <w:rsid w:val="007C00E1"/>
    <w:rsid w:val="007C0FA7"/>
    <w:rsid w:val="007C117D"/>
    <w:rsid w:val="007C1422"/>
    <w:rsid w:val="007C143A"/>
    <w:rsid w:val="007C1473"/>
    <w:rsid w:val="007C1ABB"/>
    <w:rsid w:val="007C4728"/>
    <w:rsid w:val="007C5350"/>
    <w:rsid w:val="007C5A43"/>
    <w:rsid w:val="007C62DC"/>
    <w:rsid w:val="007C742B"/>
    <w:rsid w:val="007C74AF"/>
    <w:rsid w:val="007C7736"/>
    <w:rsid w:val="007D4A20"/>
    <w:rsid w:val="007D4DB4"/>
    <w:rsid w:val="007D4DE5"/>
    <w:rsid w:val="007D501D"/>
    <w:rsid w:val="007D5BA7"/>
    <w:rsid w:val="007D64D6"/>
    <w:rsid w:val="007D6949"/>
    <w:rsid w:val="007D6BCC"/>
    <w:rsid w:val="007D6ED5"/>
    <w:rsid w:val="007D7819"/>
    <w:rsid w:val="007D7D9D"/>
    <w:rsid w:val="007E0631"/>
    <w:rsid w:val="007E0F1A"/>
    <w:rsid w:val="007E0F8B"/>
    <w:rsid w:val="007E1835"/>
    <w:rsid w:val="007E19C9"/>
    <w:rsid w:val="007E24F7"/>
    <w:rsid w:val="007E308F"/>
    <w:rsid w:val="007E30C9"/>
    <w:rsid w:val="007E49D9"/>
    <w:rsid w:val="007E62E0"/>
    <w:rsid w:val="007E65FA"/>
    <w:rsid w:val="007E6EFC"/>
    <w:rsid w:val="007E7544"/>
    <w:rsid w:val="007E7F51"/>
    <w:rsid w:val="007F0F05"/>
    <w:rsid w:val="007F1810"/>
    <w:rsid w:val="007F26C5"/>
    <w:rsid w:val="007F26C8"/>
    <w:rsid w:val="007F2D70"/>
    <w:rsid w:val="007F35AC"/>
    <w:rsid w:val="007F628A"/>
    <w:rsid w:val="007F650E"/>
    <w:rsid w:val="007F7FE1"/>
    <w:rsid w:val="008005DC"/>
    <w:rsid w:val="008006DF"/>
    <w:rsid w:val="00801841"/>
    <w:rsid w:val="00802331"/>
    <w:rsid w:val="00802516"/>
    <w:rsid w:val="008026BF"/>
    <w:rsid w:val="008026F9"/>
    <w:rsid w:val="008028A2"/>
    <w:rsid w:val="008035EB"/>
    <w:rsid w:val="00804A2C"/>
    <w:rsid w:val="0080744A"/>
    <w:rsid w:val="00807521"/>
    <w:rsid w:val="00811737"/>
    <w:rsid w:val="008133EE"/>
    <w:rsid w:val="008135A0"/>
    <w:rsid w:val="00813ACD"/>
    <w:rsid w:val="00814D6F"/>
    <w:rsid w:val="0081546F"/>
    <w:rsid w:val="0081608C"/>
    <w:rsid w:val="0081614F"/>
    <w:rsid w:val="008166F7"/>
    <w:rsid w:val="00816F48"/>
    <w:rsid w:val="008176EC"/>
    <w:rsid w:val="0082037A"/>
    <w:rsid w:val="008203CF"/>
    <w:rsid w:val="008205A0"/>
    <w:rsid w:val="00821ACC"/>
    <w:rsid w:val="00822C68"/>
    <w:rsid w:val="00823228"/>
    <w:rsid w:val="00823906"/>
    <w:rsid w:val="0082560C"/>
    <w:rsid w:val="008261F5"/>
    <w:rsid w:val="0082747D"/>
    <w:rsid w:val="00827CD9"/>
    <w:rsid w:val="008302DD"/>
    <w:rsid w:val="008305FB"/>
    <w:rsid w:val="00830E13"/>
    <w:rsid w:val="00831054"/>
    <w:rsid w:val="00832913"/>
    <w:rsid w:val="00832CA6"/>
    <w:rsid w:val="00833106"/>
    <w:rsid w:val="00833EBB"/>
    <w:rsid w:val="008356CA"/>
    <w:rsid w:val="008370C8"/>
    <w:rsid w:val="00837A21"/>
    <w:rsid w:val="008412D2"/>
    <w:rsid w:val="0084247E"/>
    <w:rsid w:val="00842A1A"/>
    <w:rsid w:val="00842F4E"/>
    <w:rsid w:val="0084480B"/>
    <w:rsid w:val="008467D3"/>
    <w:rsid w:val="008468BC"/>
    <w:rsid w:val="0084690A"/>
    <w:rsid w:val="00847692"/>
    <w:rsid w:val="008476AA"/>
    <w:rsid w:val="00847C0D"/>
    <w:rsid w:val="00847D2A"/>
    <w:rsid w:val="00847F58"/>
    <w:rsid w:val="008506BA"/>
    <w:rsid w:val="00850ACD"/>
    <w:rsid w:val="00850FC7"/>
    <w:rsid w:val="0085200B"/>
    <w:rsid w:val="0085218C"/>
    <w:rsid w:val="00852EC1"/>
    <w:rsid w:val="00853029"/>
    <w:rsid w:val="0085323E"/>
    <w:rsid w:val="0085379B"/>
    <w:rsid w:val="008539B0"/>
    <w:rsid w:val="00855C0C"/>
    <w:rsid w:val="00855D6B"/>
    <w:rsid w:val="00856AC0"/>
    <w:rsid w:val="00856C45"/>
    <w:rsid w:val="00857E2C"/>
    <w:rsid w:val="00860798"/>
    <w:rsid w:val="00861247"/>
    <w:rsid w:val="00862019"/>
    <w:rsid w:val="0086384B"/>
    <w:rsid w:val="00863995"/>
    <w:rsid w:val="00863D86"/>
    <w:rsid w:val="00865F32"/>
    <w:rsid w:val="00865FB1"/>
    <w:rsid w:val="00867823"/>
    <w:rsid w:val="00871270"/>
    <w:rsid w:val="008712C0"/>
    <w:rsid w:val="00873681"/>
    <w:rsid w:val="0087383A"/>
    <w:rsid w:val="008748BE"/>
    <w:rsid w:val="0087593E"/>
    <w:rsid w:val="0087653A"/>
    <w:rsid w:val="00877CB3"/>
    <w:rsid w:val="00882631"/>
    <w:rsid w:val="00882950"/>
    <w:rsid w:val="00882FF5"/>
    <w:rsid w:val="00885EB5"/>
    <w:rsid w:val="00886C73"/>
    <w:rsid w:val="008872C9"/>
    <w:rsid w:val="0088779F"/>
    <w:rsid w:val="008952C9"/>
    <w:rsid w:val="0089568B"/>
    <w:rsid w:val="00895ABB"/>
    <w:rsid w:val="00896E79"/>
    <w:rsid w:val="00897471"/>
    <w:rsid w:val="008A085A"/>
    <w:rsid w:val="008A1B52"/>
    <w:rsid w:val="008A2072"/>
    <w:rsid w:val="008A24B1"/>
    <w:rsid w:val="008A3BB0"/>
    <w:rsid w:val="008A4A99"/>
    <w:rsid w:val="008A582B"/>
    <w:rsid w:val="008A5A5D"/>
    <w:rsid w:val="008A5B03"/>
    <w:rsid w:val="008A6421"/>
    <w:rsid w:val="008A6815"/>
    <w:rsid w:val="008B0401"/>
    <w:rsid w:val="008B1E3A"/>
    <w:rsid w:val="008B2080"/>
    <w:rsid w:val="008B278C"/>
    <w:rsid w:val="008B3534"/>
    <w:rsid w:val="008B3F2D"/>
    <w:rsid w:val="008B54A0"/>
    <w:rsid w:val="008B5AB6"/>
    <w:rsid w:val="008B671B"/>
    <w:rsid w:val="008B6A0A"/>
    <w:rsid w:val="008C05E5"/>
    <w:rsid w:val="008C07D5"/>
    <w:rsid w:val="008C0897"/>
    <w:rsid w:val="008C103E"/>
    <w:rsid w:val="008C1353"/>
    <w:rsid w:val="008C1E9E"/>
    <w:rsid w:val="008C394E"/>
    <w:rsid w:val="008C456F"/>
    <w:rsid w:val="008C4EF8"/>
    <w:rsid w:val="008C5A16"/>
    <w:rsid w:val="008C5A85"/>
    <w:rsid w:val="008C6306"/>
    <w:rsid w:val="008C6679"/>
    <w:rsid w:val="008C797A"/>
    <w:rsid w:val="008C7C6F"/>
    <w:rsid w:val="008D0812"/>
    <w:rsid w:val="008D10E2"/>
    <w:rsid w:val="008D22D0"/>
    <w:rsid w:val="008D3465"/>
    <w:rsid w:val="008D390E"/>
    <w:rsid w:val="008D3C37"/>
    <w:rsid w:val="008D50B8"/>
    <w:rsid w:val="008D5995"/>
    <w:rsid w:val="008D59E1"/>
    <w:rsid w:val="008D5F21"/>
    <w:rsid w:val="008E31B3"/>
    <w:rsid w:val="008E496D"/>
    <w:rsid w:val="008E52B9"/>
    <w:rsid w:val="008E6520"/>
    <w:rsid w:val="008E6EF1"/>
    <w:rsid w:val="008E7D26"/>
    <w:rsid w:val="008F149D"/>
    <w:rsid w:val="008F2B16"/>
    <w:rsid w:val="008F32B6"/>
    <w:rsid w:val="008F3917"/>
    <w:rsid w:val="008F4FD5"/>
    <w:rsid w:val="008F580D"/>
    <w:rsid w:val="008F6A2D"/>
    <w:rsid w:val="008F717C"/>
    <w:rsid w:val="008F7493"/>
    <w:rsid w:val="009005E1"/>
    <w:rsid w:val="009029C4"/>
    <w:rsid w:val="00903B11"/>
    <w:rsid w:val="009045CD"/>
    <w:rsid w:val="00904824"/>
    <w:rsid w:val="0090513F"/>
    <w:rsid w:val="00905CF2"/>
    <w:rsid w:val="00907DA9"/>
    <w:rsid w:val="00907F11"/>
    <w:rsid w:val="00910AB2"/>
    <w:rsid w:val="009111FC"/>
    <w:rsid w:val="0091270C"/>
    <w:rsid w:val="009133F2"/>
    <w:rsid w:val="0091428C"/>
    <w:rsid w:val="00914FEB"/>
    <w:rsid w:val="00915AC3"/>
    <w:rsid w:val="00916012"/>
    <w:rsid w:val="00916AB1"/>
    <w:rsid w:val="00917F8E"/>
    <w:rsid w:val="00920620"/>
    <w:rsid w:val="009219EF"/>
    <w:rsid w:val="00921E96"/>
    <w:rsid w:val="00922413"/>
    <w:rsid w:val="009227B9"/>
    <w:rsid w:val="009247E8"/>
    <w:rsid w:val="00927BC5"/>
    <w:rsid w:val="00931315"/>
    <w:rsid w:val="00933003"/>
    <w:rsid w:val="00933127"/>
    <w:rsid w:val="00936682"/>
    <w:rsid w:val="009366F7"/>
    <w:rsid w:val="00937969"/>
    <w:rsid w:val="009408E1"/>
    <w:rsid w:val="00941A68"/>
    <w:rsid w:val="00941F94"/>
    <w:rsid w:val="00942A1D"/>
    <w:rsid w:val="00943420"/>
    <w:rsid w:val="00943917"/>
    <w:rsid w:val="00944458"/>
    <w:rsid w:val="00946976"/>
    <w:rsid w:val="00946A2C"/>
    <w:rsid w:val="009504D7"/>
    <w:rsid w:val="00950602"/>
    <w:rsid w:val="0095086D"/>
    <w:rsid w:val="009508CB"/>
    <w:rsid w:val="009508D2"/>
    <w:rsid w:val="0095094C"/>
    <w:rsid w:val="0095125D"/>
    <w:rsid w:val="0095286D"/>
    <w:rsid w:val="00953117"/>
    <w:rsid w:val="00953133"/>
    <w:rsid w:val="00955D7D"/>
    <w:rsid w:val="009579A9"/>
    <w:rsid w:val="00957B0A"/>
    <w:rsid w:val="009608D9"/>
    <w:rsid w:val="009630C6"/>
    <w:rsid w:val="009633AA"/>
    <w:rsid w:val="00963890"/>
    <w:rsid w:val="00964A93"/>
    <w:rsid w:val="00964ADE"/>
    <w:rsid w:val="009655E0"/>
    <w:rsid w:val="0096606C"/>
    <w:rsid w:val="00966719"/>
    <w:rsid w:val="0096671C"/>
    <w:rsid w:val="009667BD"/>
    <w:rsid w:val="00966D63"/>
    <w:rsid w:val="00967108"/>
    <w:rsid w:val="00967345"/>
    <w:rsid w:val="00967F3B"/>
    <w:rsid w:val="009709EF"/>
    <w:rsid w:val="00971123"/>
    <w:rsid w:val="009759CD"/>
    <w:rsid w:val="009759D4"/>
    <w:rsid w:val="0097607D"/>
    <w:rsid w:val="0097714E"/>
    <w:rsid w:val="0097734F"/>
    <w:rsid w:val="00977795"/>
    <w:rsid w:val="00980EB8"/>
    <w:rsid w:val="00981603"/>
    <w:rsid w:val="009816E7"/>
    <w:rsid w:val="00981ADB"/>
    <w:rsid w:val="009835B6"/>
    <w:rsid w:val="00983E40"/>
    <w:rsid w:val="00986F63"/>
    <w:rsid w:val="009872EC"/>
    <w:rsid w:val="00987F7E"/>
    <w:rsid w:val="00991986"/>
    <w:rsid w:val="0099350B"/>
    <w:rsid w:val="00993DD4"/>
    <w:rsid w:val="00994DC4"/>
    <w:rsid w:val="00995395"/>
    <w:rsid w:val="009957FD"/>
    <w:rsid w:val="0099643C"/>
    <w:rsid w:val="00996788"/>
    <w:rsid w:val="009A0D73"/>
    <w:rsid w:val="009A10CD"/>
    <w:rsid w:val="009A149C"/>
    <w:rsid w:val="009A1A74"/>
    <w:rsid w:val="009A1FE1"/>
    <w:rsid w:val="009A21F8"/>
    <w:rsid w:val="009A4C74"/>
    <w:rsid w:val="009A6279"/>
    <w:rsid w:val="009A6C85"/>
    <w:rsid w:val="009B05EE"/>
    <w:rsid w:val="009B0C4C"/>
    <w:rsid w:val="009B1DB8"/>
    <w:rsid w:val="009B32EC"/>
    <w:rsid w:val="009B3650"/>
    <w:rsid w:val="009B5327"/>
    <w:rsid w:val="009B5DE5"/>
    <w:rsid w:val="009C09FF"/>
    <w:rsid w:val="009C0FF0"/>
    <w:rsid w:val="009C21E1"/>
    <w:rsid w:val="009C3852"/>
    <w:rsid w:val="009C46DB"/>
    <w:rsid w:val="009C5086"/>
    <w:rsid w:val="009C51E0"/>
    <w:rsid w:val="009C557A"/>
    <w:rsid w:val="009C5B82"/>
    <w:rsid w:val="009C5CE7"/>
    <w:rsid w:val="009C6B0C"/>
    <w:rsid w:val="009D0A90"/>
    <w:rsid w:val="009D2C14"/>
    <w:rsid w:val="009D323F"/>
    <w:rsid w:val="009D4F99"/>
    <w:rsid w:val="009D5D2C"/>
    <w:rsid w:val="009D6151"/>
    <w:rsid w:val="009E1EE7"/>
    <w:rsid w:val="009E2933"/>
    <w:rsid w:val="009E40BF"/>
    <w:rsid w:val="009E7AE0"/>
    <w:rsid w:val="009F0CC8"/>
    <w:rsid w:val="009F1CBC"/>
    <w:rsid w:val="009F2F4C"/>
    <w:rsid w:val="009F4F23"/>
    <w:rsid w:val="009F768D"/>
    <w:rsid w:val="009F7E10"/>
    <w:rsid w:val="009F7F17"/>
    <w:rsid w:val="00A0081B"/>
    <w:rsid w:val="00A011D8"/>
    <w:rsid w:val="00A021F1"/>
    <w:rsid w:val="00A03163"/>
    <w:rsid w:val="00A041B1"/>
    <w:rsid w:val="00A042F6"/>
    <w:rsid w:val="00A04B17"/>
    <w:rsid w:val="00A0541E"/>
    <w:rsid w:val="00A05BA8"/>
    <w:rsid w:val="00A1053F"/>
    <w:rsid w:val="00A106DF"/>
    <w:rsid w:val="00A1311A"/>
    <w:rsid w:val="00A13B17"/>
    <w:rsid w:val="00A15150"/>
    <w:rsid w:val="00A15FC0"/>
    <w:rsid w:val="00A164A8"/>
    <w:rsid w:val="00A17317"/>
    <w:rsid w:val="00A20D02"/>
    <w:rsid w:val="00A20E4D"/>
    <w:rsid w:val="00A21BF2"/>
    <w:rsid w:val="00A21F2E"/>
    <w:rsid w:val="00A22069"/>
    <w:rsid w:val="00A232E4"/>
    <w:rsid w:val="00A23791"/>
    <w:rsid w:val="00A247B3"/>
    <w:rsid w:val="00A25922"/>
    <w:rsid w:val="00A26E27"/>
    <w:rsid w:val="00A273C1"/>
    <w:rsid w:val="00A273D6"/>
    <w:rsid w:val="00A27436"/>
    <w:rsid w:val="00A3135B"/>
    <w:rsid w:val="00A32AD7"/>
    <w:rsid w:val="00A33BCA"/>
    <w:rsid w:val="00A359E7"/>
    <w:rsid w:val="00A364C9"/>
    <w:rsid w:val="00A36753"/>
    <w:rsid w:val="00A40963"/>
    <w:rsid w:val="00A421F3"/>
    <w:rsid w:val="00A42A08"/>
    <w:rsid w:val="00A4308B"/>
    <w:rsid w:val="00A4384A"/>
    <w:rsid w:val="00A43D1A"/>
    <w:rsid w:val="00A441F3"/>
    <w:rsid w:val="00A444CD"/>
    <w:rsid w:val="00A44707"/>
    <w:rsid w:val="00A44766"/>
    <w:rsid w:val="00A45575"/>
    <w:rsid w:val="00A45A5A"/>
    <w:rsid w:val="00A473DA"/>
    <w:rsid w:val="00A50FF6"/>
    <w:rsid w:val="00A510CB"/>
    <w:rsid w:val="00A52105"/>
    <w:rsid w:val="00A52540"/>
    <w:rsid w:val="00A529B6"/>
    <w:rsid w:val="00A52B64"/>
    <w:rsid w:val="00A54DA0"/>
    <w:rsid w:val="00A55A33"/>
    <w:rsid w:val="00A563A3"/>
    <w:rsid w:val="00A57A72"/>
    <w:rsid w:val="00A6044E"/>
    <w:rsid w:val="00A604C6"/>
    <w:rsid w:val="00A60C1E"/>
    <w:rsid w:val="00A62A16"/>
    <w:rsid w:val="00A638AB"/>
    <w:rsid w:val="00A63C1F"/>
    <w:rsid w:val="00A6431F"/>
    <w:rsid w:val="00A64831"/>
    <w:rsid w:val="00A650CC"/>
    <w:rsid w:val="00A67081"/>
    <w:rsid w:val="00A673FF"/>
    <w:rsid w:val="00A71508"/>
    <w:rsid w:val="00A71570"/>
    <w:rsid w:val="00A77C3D"/>
    <w:rsid w:val="00A80B49"/>
    <w:rsid w:val="00A81F44"/>
    <w:rsid w:val="00A82CBF"/>
    <w:rsid w:val="00A834E3"/>
    <w:rsid w:val="00A836CF"/>
    <w:rsid w:val="00A8445B"/>
    <w:rsid w:val="00A84751"/>
    <w:rsid w:val="00A8556A"/>
    <w:rsid w:val="00A859F9"/>
    <w:rsid w:val="00A85B18"/>
    <w:rsid w:val="00A86B41"/>
    <w:rsid w:val="00A86F53"/>
    <w:rsid w:val="00A8704D"/>
    <w:rsid w:val="00A9059F"/>
    <w:rsid w:val="00A938C4"/>
    <w:rsid w:val="00A93C69"/>
    <w:rsid w:val="00A95962"/>
    <w:rsid w:val="00A95C72"/>
    <w:rsid w:val="00A95CF3"/>
    <w:rsid w:val="00A963EA"/>
    <w:rsid w:val="00AA0DF7"/>
    <w:rsid w:val="00AA1A85"/>
    <w:rsid w:val="00AA318F"/>
    <w:rsid w:val="00AA36A9"/>
    <w:rsid w:val="00AA5816"/>
    <w:rsid w:val="00AA60ED"/>
    <w:rsid w:val="00AA626F"/>
    <w:rsid w:val="00AA657D"/>
    <w:rsid w:val="00AA665F"/>
    <w:rsid w:val="00AA6D5A"/>
    <w:rsid w:val="00AA7C03"/>
    <w:rsid w:val="00AB0014"/>
    <w:rsid w:val="00AB07B6"/>
    <w:rsid w:val="00AB0BAF"/>
    <w:rsid w:val="00AB1FFD"/>
    <w:rsid w:val="00AB23DF"/>
    <w:rsid w:val="00AB2AA1"/>
    <w:rsid w:val="00AB2F55"/>
    <w:rsid w:val="00AB390E"/>
    <w:rsid w:val="00AB3D86"/>
    <w:rsid w:val="00AB4CCA"/>
    <w:rsid w:val="00AB4F1E"/>
    <w:rsid w:val="00AB4FBD"/>
    <w:rsid w:val="00AB58F1"/>
    <w:rsid w:val="00AB5989"/>
    <w:rsid w:val="00AB6634"/>
    <w:rsid w:val="00AB6806"/>
    <w:rsid w:val="00AC0E0B"/>
    <w:rsid w:val="00AC13D3"/>
    <w:rsid w:val="00AC2472"/>
    <w:rsid w:val="00AC5734"/>
    <w:rsid w:val="00AC6ACB"/>
    <w:rsid w:val="00AC6B2E"/>
    <w:rsid w:val="00AC7606"/>
    <w:rsid w:val="00AC77DA"/>
    <w:rsid w:val="00AD0B57"/>
    <w:rsid w:val="00AD0D31"/>
    <w:rsid w:val="00AD1665"/>
    <w:rsid w:val="00AD19D5"/>
    <w:rsid w:val="00AD1E28"/>
    <w:rsid w:val="00AD20B9"/>
    <w:rsid w:val="00AD24D8"/>
    <w:rsid w:val="00AD2936"/>
    <w:rsid w:val="00AD29E5"/>
    <w:rsid w:val="00AD2EC4"/>
    <w:rsid w:val="00AD5A5F"/>
    <w:rsid w:val="00AD62D9"/>
    <w:rsid w:val="00AD7627"/>
    <w:rsid w:val="00AD7DC4"/>
    <w:rsid w:val="00AE0165"/>
    <w:rsid w:val="00AE0D96"/>
    <w:rsid w:val="00AE19D8"/>
    <w:rsid w:val="00AE1BE8"/>
    <w:rsid w:val="00AE3047"/>
    <w:rsid w:val="00AE3DFE"/>
    <w:rsid w:val="00AE45B9"/>
    <w:rsid w:val="00AE51FC"/>
    <w:rsid w:val="00AE5538"/>
    <w:rsid w:val="00AE7752"/>
    <w:rsid w:val="00AF0EEB"/>
    <w:rsid w:val="00AF102A"/>
    <w:rsid w:val="00AF21E9"/>
    <w:rsid w:val="00AF2CDC"/>
    <w:rsid w:val="00AF35BF"/>
    <w:rsid w:val="00AF4C4E"/>
    <w:rsid w:val="00AF51DC"/>
    <w:rsid w:val="00AF5DC3"/>
    <w:rsid w:val="00AF6586"/>
    <w:rsid w:val="00AF6DCA"/>
    <w:rsid w:val="00B00DEE"/>
    <w:rsid w:val="00B01326"/>
    <w:rsid w:val="00B0259E"/>
    <w:rsid w:val="00B02EEE"/>
    <w:rsid w:val="00B042B9"/>
    <w:rsid w:val="00B04534"/>
    <w:rsid w:val="00B04EDB"/>
    <w:rsid w:val="00B065FC"/>
    <w:rsid w:val="00B067CD"/>
    <w:rsid w:val="00B103BC"/>
    <w:rsid w:val="00B1240B"/>
    <w:rsid w:val="00B13B62"/>
    <w:rsid w:val="00B13E8E"/>
    <w:rsid w:val="00B1559B"/>
    <w:rsid w:val="00B16486"/>
    <w:rsid w:val="00B16EFC"/>
    <w:rsid w:val="00B175EC"/>
    <w:rsid w:val="00B213C0"/>
    <w:rsid w:val="00B21C0F"/>
    <w:rsid w:val="00B22C12"/>
    <w:rsid w:val="00B22E7C"/>
    <w:rsid w:val="00B2496F"/>
    <w:rsid w:val="00B24AB5"/>
    <w:rsid w:val="00B267D2"/>
    <w:rsid w:val="00B3021C"/>
    <w:rsid w:val="00B34521"/>
    <w:rsid w:val="00B356C3"/>
    <w:rsid w:val="00B36C7F"/>
    <w:rsid w:val="00B36CA2"/>
    <w:rsid w:val="00B40BC4"/>
    <w:rsid w:val="00B40BDE"/>
    <w:rsid w:val="00B420BD"/>
    <w:rsid w:val="00B42255"/>
    <w:rsid w:val="00B426C6"/>
    <w:rsid w:val="00B42E54"/>
    <w:rsid w:val="00B43241"/>
    <w:rsid w:val="00B4390C"/>
    <w:rsid w:val="00B4554F"/>
    <w:rsid w:val="00B4658C"/>
    <w:rsid w:val="00B46ED2"/>
    <w:rsid w:val="00B46F05"/>
    <w:rsid w:val="00B47C90"/>
    <w:rsid w:val="00B544B8"/>
    <w:rsid w:val="00B55197"/>
    <w:rsid w:val="00B55A0F"/>
    <w:rsid w:val="00B56159"/>
    <w:rsid w:val="00B57E78"/>
    <w:rsid w:val="00B608AF"/>
    <w:rsid w:val="00B61030"/>
    <w:rsid w:val="00B61A61"/>
    <w:rsid w:val="00B61E48"/>
    <w:rsid w:val="00B64694"/>
    <w:rsid w:val="00B64D56"/>
    <w:rsid w:val="00B65BF9"/>
    <w:rsid w:val="00B6666D"/>
    <w:rsid w:val="00B66D27"/>
    <w:rsid w:val="00B67097"/>
    <w:rsid w:val="00B67199"/>
    <w:rsid w:val="00B67420"/>
    <w:rsid w:val="00B67AF4"/>
    <w:rsid w:val="00B70678"/>
    <w:rsid w:val="00B70F11"/>
    <w:rsid w:val="00B74BDA"/>
    <w:rsid w:val="00B74D25"/>
    <w:rsid w:val="00B74E47"/>
    <w:rsid w:val="00B76E44"/>
    <w:rsid w:val="00B779D9"/>
    <w:rsid w:val="00B77B39"/>
    <w:rsid w:val="00B77D76"/>
    <w:rsid w:val="00B800D7"/>
    <w:rsid w:val="00B804B8"/>
    <w:rsid w:val="00B80D4C"/>
    <w:rsid w:val="00B81BD8"/>
    <w:rsid w:val="00B836AE"/>
    <w:rsid w:val="00B851B3"/>
    <w:rsid w:val="00B87C62"/>
    <w:rsid w:val="00B90ED8"/>
    <w:rsid w:val="00B9100C"/>
    <w:rsid w:val="00B91271"/>
    <w:rsid w:val="00B91DA2"/>
    <w:rsid w:val="00B92058"/>
    <w:rsid w:val="00B923CA"/>
    <w:rsid w:val="00B93E88"/>
    <w:rsid w:val="00B94082"/>
    <w:rsid w:val="00B95D02"/>
    <w:rsid w:val="00B96943"/>
    <w:rsid w:val="00B97A02"/>
    <w:rsid w:val="00BA07C3"/>
    <w:rsid w:val="00BA0FE4"/>
    <w:rsid w:val="00BA2A2D"/>
    <w:rsid w:val="00BA32A1"/>
    <w:rsid w:val="00BA3683"/>
    <w:rsid w:val="00BA586A"/>
    <w:rsid w:val="00BA5AD2"/>
    <w:rsid w:val="00BA6A30"/>
    <w:rsid w:val="00BA6F04"/>
    <w:rsid w:val="00BA73D6"/>
    <w:rsid w:val="00BA7FB8"/>
    <w:rsid w:val="00BB01C6"/>
    <w:rsid w:val="00BB0D6C"/>
    <w:rsid w:val="00BB2195"/>
    <w:rsid w:val="00BB2683"/>
    <w:rsid w:val="00BB2FE1"/>
    <w:rsid w:val="00BB37CF"/>
    <w:rsid w:val="00BB6648"/>
    <w:rsid w:val="00BB6A02"/>
    <w:rsid w:val="00BB724E"/>
    <w:rsid w:val="00BB75B7"/>
    <w:rsid w:val="00BC17A5"/>
    <w:rsid w:val="00BC1BA7"/>
    <w:rsid w:val="00BC2417"/>
    <w:rsid w:val="00BC332E"/>
    <w:rsid w:val="00BC334E"/>
    <w:rsid w:val="00BC3ADA"/>
    <w:rsid w:val="00BC56B2"/>
    <w:rsid w:val="00BC5AC4"/>
    <w:rsid w:val="00BC6BA6"/>
    <w:rsid w:val="00BD017C"/>
    <w:rsid w:val="00BD1304"/>
    <w:rsid w:val="00BD2693"/>
    <w:rsid w:val="00BD2BAC"/>
    <w:rsid w:val="00BD3485"/>
    <w:rsid w:val="00BD4431"/>
    <w:rsid w:val="00BD55D3"/>
    <w:rsid w:val="00BD5CCF"/>
    <w:rsid w:val="00BD5D76"/>
    <w:rsid w:val="00BD7E06"/>
    <w:rsid w:val="00BE01E6"/>
    <w:rsid w:val="00BE049F"/>
    <w:rsid w:val="00BE6D21"/>
    <w:rsid w:val="00BE74B9"/>
    <w:rsid w:val="00BE77B3"/>
    <w:rsid w:val="00BF0B3E"/>
    <w:rsid w:val="00BF1AD6"/>
    <w:rsid w:val="00BF3236"/>
    <w:rsid w:val="00BF3631"/>
    <w:rsid w:val="00BF3FA9"/>
    <w:rsid w:val="00BF46D4"/>
    <w:rsid w:val="00BF4A30"/>
    <w:rsid w:val="00BF6351"/>
    <w:rsid w:val="00BF7DA8"/>
    <w:rsid w:val="00C022F0"/>
    <w:rsid w:val="00C028A9"/>
    <w:rsid w:val="00C02B3D"/>
    <w:rsid w:val="00C057E1"/>
    <w:rsid w:val="00C058A8"/>
    <w:rsid w:val="00C071EE"/>
    <w:rsid w:val="00C078FF"/>
    <w:rsid w:val="00C07B0C"/>
    <w:rsid w:val="00C07DD3"/>
    <w:rsid w:val="00C11082"/>
    <w:rsid w:val="00C11BBB"/>
    <w:rsid w:val="00C13085"/>
    <w:rsid w:val="00C131B4"/>
    <w:rsid w:val="00C131F5"/>
    <w:rsid w:val="00C13D94"/>
    <w:rsid w:val="00C14AE9"/>
    <w:rsid w:val="00C1571F"/>
    <w:rsid w:val="00C17441"/>
    <w:rsid w:val="00C20049"/>
    <w:rsid w:val="00C20D04"/>
    <w:rsid w:val="00C21CAD"/>
    <w:rsid w:val="00C21CDF"/>
    <w:rsid w:val="00C2320F"/>
    <w:rsid w:val="00C23444"/>
    <w:rsid w:val="00C23BA5"/>
    <w:rsid w:val="00C23C81"/>
    <w:rsid w:val="00C2546E"/>
    <w:rsid w:val="00C25682"/>
    <w:rsid w:val="00C27527"/>
    <w:rsid w:val="00C27552"/>
    <w:rsid w:val="00C33C25"/>
    <w:rsid w:val="00C341F5"/>
    <w:rsid w:val="00C34442"/>
    <w:rsid w:val="00C34BC8"/>
    <w:rsid w:val="00C3602A"/>
    <w:rsid w:val="00C361DA"/>
    <w:rsid w:val="00C36456"/>
    <w:rsid w:val="00C364FA"/>
    <w:rsid w:val="00C36BBA"/>
    <w:rsid w:val="00C374AC"/>
    <w:rsid w:val="00C3793D"/>
    <w:rsid w:val="00C40F47"/>
    <w:rsid w:val="00C41754"/>
    <w:rsid w:val="00C43252"/>
    <w:rsid w:val="00C43DF6"/>
    <w:rsid w:val="00C448BA"/>
    <w:rsid w:val="00C44AAE"/>
    <w:rsid w:val="00C45982"/>
    <w:rsid w:val="00C464D5"/>
    <w:rsid w:val="00C47A37"/>
    <w:rsid w:val="00C502DC"/>
    <w:rsid w:val="00C506B7"/>
    <w:rsid w:val="00C507A6"/>
    <w:rsid w:val="00C51853"/>
    <w:rsid w:val="00C523F2"/>
    <w:rsid w:val="00C52685"/>
    <w:rsid w:val="00C52D1A"/>
    <w:rsid w:val="00C53078"/>
    <w:rsid w:val="00C54B3A"/>
    <w:rsid w:val="00C56477"/>
    <w:rsid w:val="00C57C31"/>
    <w:rsid w:val="00C602F2"/>
    <w:rsid w:val="00C61D0B"/>
    <w:rsid w:val="00C62DB9"/>
    <w:rsid w:val="00C6403B"/>
    <w:rsid w:val="00C655CF"/>
    <w:rsid w:val="00C65CE8"/>
    <w:rsid w:val="00C667BF"/>
    <w:rsid w:val="00C67257"/>
    <w:rsid w:val="00C6769A"/>
    <w:rsid w:val="00C67A8B"/>
    <w:rsid w:val="00C70A71"/>
    <w:rsid w:val="00C716FF"/>
    <w:rsid w:val="00C734A7"/>
    <w:rsid w:val="00C750E9"/>
    <w:rsid w:val="00C75209"/>
    <w:rsid w:val="00C75E2B"/>
    <w:rsid w:val="00C77071"/>
    <w:rsid w:val="00C77117"/>
    <w:rsid w:val="00C801A2"/>
    <w:rsid w:val="00C81626"/>
    <w:rsid w:val="00C8389F"/>
    <w:rsid w:val="00C84CC5"/>
    <w:rsid w:val="00C8614A"/>
    <w:rsid w:val="00C8678B"/>
    <w:rsid w:val="00C871D7"/>
    <w:rsid w:val="00C8748E"/>
    <w:rsid w:val="00C8792B"/>
    <w:rsid w:val="00C902DB"/>
    <w:rsid w:val="00C9079B"/>
    <w:rsid w:val="00C92647"/>
    <w:rsid w:val="00C92A02"/>
    <w:rsid w:val="00C92C5B"/>
    <w:rsid w:val="00C92F62"/>
    <w:rsid w:val="00C940C3"/>
    <w:rsid w:val="00C95125"/>
    <w:rsid w:val="00C957E6"/>
    <w:rsid w:val="00C95953"/>
    <w:rsid w:val="00C96414"/>
    <w:rsid w:val="00CA0103"/>
    <w:rsid w:val="00CA0D83"/>
    <w:rsid w:val="00CA0E05"/>
    <w:rsid w:val="00CA2F71"/>
    <w:rsid w:val="00CA337C"/>
    <w:rsid w:val="00CA36A8"/>
    <w:rsid w:val="00CA41E2"/>
    <w:rsid w:val="00CA47D4"/>
    <w:rsid w:val="00CA56FF"/>
    <w:rsid w:val="00CA57B5"/>
    <w:rsid w:val="00CA5E27"/>
    <w:rsid w:val="00CA663A"/>
    <w:rsid w:val="00CB1053"/>
    <w:rsid w:val="00CB151E"/>
    <w:rsid w:val="00CB1DB8"/>
    <w:rsid w:val="00CB2F49"/>
    <w:rsid w:val="00CB3038"/>
    <w:rsid w:val="00CB34C1"/>
    <w:rsid w:val="00CB4373"/>
    <w:rsid w:val="00CB47AC"/>
    <w:rsid w:val="00CB4C70"/>
    <w:rsid w:val="00CB5FB4"/>
    <w:rsid w:val="00CB61EB"/>
    <w:rsid w:val="00CB73ED"/>
    <w:rsid w:val="00CC056E"/>
    <w:rsid w:val="00CC07B3"/>
    <w:rsid w:val="00CC1042"/>
    <w:rsid w:val="00CC15D4"/>
    <w:rsid w:val="00CC1FA3"/>
    <w:rsid w:val="00CC21B2"/>
    <w:rsid w:val="00CC26C8"/>
    <w:rsid w:val="00CC28ED"/>
    <w:rsid w:val="00CC38FB"/>
    <w:rsid w:val="00CC5CFD"/>
    <w:rsid w:val="00CC5DC2"/>
    <w:rsid w:val="00CC5E83"/>
    <w:rsid w:val="00CC5F67"/>
    <w:rsid w:val="00CC62BB"/>
    <w:rsid w:val="00CC7E69"/>
    <w:rsid w:val="00CD0494"/>
    <w:rsid w:val="00CD11AF"/>
    <w:rsid w:val="00CD1323"/>
    <w:rsid w:val="00CD13ED"/>
    <w:rsid w:val="00CD147D"/>
    <w:rsid w:val="00CD409D"/>
    <w:rsid w:val="00CD45BA"/>
    <w:rsid w:val="00CD5165"/>
    <w:rsid w:val="00CD52F9"/>
    <w:rsid w:val="00CD635B"/>
    <w:rsid w:val="00CE0C8F"/>
    <w:rsid w:val="00CE0ED0"/>
    <w:rsid w:val="00CE0F6A"/>
    <w:rsid w:val="00CE1B2C"/>
    <w:rsid w:val="00CE2180"/>
    <w:rsid w:val="00CE2220"/>
    <w:rsid w:val="00CE3C45"/>
    <w:rsid w:val="00CE3D96"/>
    <w:rsid w:val="00CE3DDC"/>
    <w:rsid w:val="00CE4B4C"/>
    <w:rsid w:val="00CE4EE1"/>
    <w:rsid w:val="00CE611A"/>
    <w:rsid w:val="00CE6ED4"/>
    <w:rsid w:val="00CE7D3E"/>
    <w:rsid w:val="00CF0717"/>
    <w:rsid w:val="00CF1935"/>
    <w:rsid w:val="00CF2A75"/>
    <w:rsid w:val="00CF4567"/>
    <w:rsid w:val="00CF4C69"/>
    <w:rsid w:val="00CF5724"/>
    <w:rsid w:val="00CF5F3F"/>
    <w:rsid w:val="00CF5F81"/>
    <w:rsid w:val="00CF60AF"/>
    <w:rsid w:val="00CF77D4"/>
    <w:rsid w:val="00D003F2"/>
    <w:rsid w:val="00D025A0"/>
    <w:rsid w:val="00D025A2"/>
    <w:rsid w:val="00D02D58"/>
    <w:rsid w:val="00D04276"/>
    <w:rsid w:val="00D05530"/>
    <w:rsid w:val="00D05671"/>
    <w:rsid w:val="00D0700A"/>
    <w:rsid w:val="00D11E36"/>
    <w:rsid w:val="00D123F2"/>
    <w:rsid w:val="00D13851"/>
    <w:rsid w:val="00D14D28"/>
    <w:rsid w:val="00D15278"/>
    <w:rsid w:val="00D17AEE"/>
    <w:rsid w:val="00D213E6"/>
    <w:rsid w:val="00D215C7"/>
    <w:rsid w:val="00D21EF6"/>
    <w:rsid w:val="00D226EA"/>
    <w:rsid w:val="00D22B6D"/>
    <w:rsid w:val="00D24A70"/>
    <w:rsid w:val="00D24D60"/>
    <w:rsid w:val="00D26FC9"/>
    <w:rsid w:val="00D30938"/>
    <w:rsid w:val="00D30E95"/>
    <w:rsid w:val="00D31055"/>
    <w:rsid w:val="00D31786"/>
    <w:rsid w:val="00D31858"/>
    <w:rsid w:val="00D3250C"/>
    <w:rsid w:val="00D352A0"/>
    <w:rsid w:val="00D36921"/>
    <w:rsid w:val="00D37255"/>
    <w:rsid w:val="00D40639"/>
    <w:rsid w:val="00D40879"/>
    <w:rsid w:val="00D40E1D"/>
    <w:rsid w:val="00D4105F"/>
    <w:rsid w:val="00D412BF"/>
    <w:rsid w:val="00D4174F"/>
    <w:rsid w:val="00D41821"/>
    <w:rsid w:val="00D41DEB"/>
    <w:rsid w:val="00D43176"/>
    <w:rsid w:val="00D4491A"/>
    <w:rsid w:val="00D4496D"/>
    <w:rsid w:val="00D4608A"/>
    <w:rsid w:val="00D4612C"/>
    <w:rsid w:val="00D50DD7"/>
    <w:rsid w:val="00D527D0"/>
    <w:rsid w:val="00D52AFB"/>
    <w:rsid w:val="00D55ECF"/>
    <w:rsid w:val="00D567EF"/>
    <w:rsid w:val="00D57489"/>
    <w:rsid w:val="00D61CF6"/>
    <w:rsid w:val="00D63529"/>
    <w:rsid w:val="00D64601"/>
    <w:rsid w:val="00D64BF9"/>
    <w:rsid w:val="00D65007"/>
    <w:rsid w:val="00D67C3E"/>
    <w:rsid w:val="00D67FA5"/>
    <w:rsid w:val="00D70E35"/>
    <w:rsid w:val="00D70EE4"/>
    <w:rsid w:val="00D71132"/>
    <w:rsid w:val="00D711CA"/>
    <w:rsid w:val="00D73C07"/>
    <w:rsid w:val="00D73F6C"/>
    <w:rsid w:val="00D7567B"/>
    <w:rsid w:val="00D76643"/>
    <w:rsid w:val="00D80670"/>
    <w:rsid w:val="00D808FE"/>
    <w:rsid w:val="00D834B2"/>
    <w:rsid w:val="00D842CF"/>
    <w:rsid w:val="00D8460C"/>
    <w:rsid w:val="00D84CA2"/>
    <w:rsid w:val="00D85E98"/>
    <w:rsid w:val="00D861B3"/>
    <w:rsid w:val="00D862A4"/>
    <w:rsid w:val="00D86EE9"/>
    <w:rsid w:val="00D86FC8"/>
    <w:rsid w:val="00D87716"/>
    <w:rsid w:val="00D87C32"/>
    <w:rsid w:val="00D922F4"/>
    <w:rsid w:val="00D931F0"/>
    <w:rsid w:val="00D93207"/>
    <w:rsid w:val="00D93891"/>
    <w:rsid w:val="00D93A21"/>
    <w:rsid w:val="00D954F0"/>
    <w:rsid w:val="00D9555D"/>
    <w:rsid w:val="00D956CE"/>
    <w:rsid w:val="00D96A65"/>
    <w:rsid w:val="00D976C1"/>
    <w:rsid w:val="00DA04C5"/>
    <w:rsid w:val="00DA0916"/>
    <w:rsid w:val="00DA1687"/>
    <w:rsid w:val="00DA1DA2"/>
    <w:rsid w:val="00DA5542"/>
    <w:rsid w:val="00DA5ED5"/>
    <w:rsid w:val="00DA601A"/>
    <w:rsid w:val="00DA74A7"/>
    <w:rsid w:val="00DA7F68"/>
    <w:rsid w:val="00DB03CC"/>
    <w:rsid w:val="00DB091C"/>
    <w:rsid w:val="00DB169A"/>
    <w:rsid w:val="00DB1B95"/>
    <w:rsid w:val="00DB20FE"/>
    <w:rsid w:val="00DB22FB"/>
    <w:rsid w:val="00DB25CF"/>
    <w:rsid w:val="00DB2669"/>
    <w:rsid w:val="00DB2A96"/>
    <w:rsid w:val="00DB421B"/>
    <w:rsid w:val="00DB4452"/>
    <w:rsid w:val="00DB5350"/>
    <w:rsid w:val="00DB5B04"/>
    <w:rsid w:val="00DB5F0B"/>
    <w:rsid w:val="00DB644B"/>
    <w:rsid w:val="00DB65A4"/>
    <w:rsid w:val="00DB69B3"/>
    <w:rsid w:val="00DB719D"/>
    <w:rsid w:val="00DC016C"/>
    <w:rsid w:val="00DC1282"/>
    <w:rsid w:val="00DC1B9A"/>
    <w:rsid w:val="00DC2939"/>
    <w:rsid w:val="00DC3073"/>
    <w:rsid w:val="00DD02B4"/>
    <w:rsid w:val="00DD0D26"/>
    <w:rsid w:val="00DD0F83"/>
    <w:rsid w:val="00DD1061"/>
    <w:rsid w:val="00DD17A3"/>
    <w:rsid w:val="00DD1F34"/>
    <w:rsid w:val="00DD204F"/>
    <w:rsid w:val="00DD3794"/>
    <w:rsid w:val="00DD396C"/>
    <w:rsid w:val="00DD41AD"/>
    <w:rsid w:val="00DD463D"/>
    <w:rsid w:val="00DD47B0"/>
    <w:rsid w:val="00DD4FC4"/>
    <w:rsid w:val="00DD5A8E"/>
    <w:rsid w:val="00DD5AB2"/>
    <w:rsid w:val="00DD7176"/>
    <w:rsid w:val="00DE048F"/>
    <w:rsid w:val="00DE1A1B"/>
    <w:rsid w:val="00DE1BEF"/>
    <w:rsid w:val="00DE2429"/>
    <w:rsid w:val="00DE3345"/>
    <w:rsid w:val="00DE3DDA"/>
    <w:rsid w:val="00DE41F2"/>
    <w:rsid w:val="00DE486B"/>
    <w:rsid w:val="00DE4A95"/>
    <w:rsid w:val="00DE4BB2"/>
    <w:rsid w:val="00DE5DFB"/>
    <w:rsid w:val="00DE5FBC"/>
    <w:rsid w:val="00DE69EE"/>
    <w:rsid w:val="00DE70E0"/>
    <w:rsid w:val="00DE764C"/>
    <w:rsid w:val="00DE7CB6"/>
    <w:rsid w:val="00DF059B"/>
    <w:rsid w:val="00DF05DF"/>
    <w:rsid w:val="00DF1351"/>
    <w:rsid w:val="00DF5045"/>
    <w:rsid w:val="00DF6C62"/>
    <w:rsid w:val="00DF6EAE"/>
    <w:rsid w:val="00E0024D"/>
    <w:rsid w:val="00E00DBA"/>
    <w:rsid w:val="00E01BED"/>
    <w:rsid w:val="00E02DB0"/>
    <w:rsid w:val="00E03B1D"/>
    <w:rsid w:val="00E03C82"/>
    <w:rsid w:val="00E0434B"/>
    <w:rsid w:val="00E056B1"/>
    <w:rsid w:val="00E06DD7"/>
    <w:rsid w:val="00E07490"/>
    <w:rsid w:val="00E07A62"/>
    <w:rsid w:val="00E1064D"/>
    <w:rsid w:val="00E108D6"/>
    <w:rsid w:val="00E10C34"/>
    <w:rsid w:val="00E13294"/>
    <w:rsid w:val="00E13E3C"/>
    <w:rsid w:val="00E1457E"/>
    <w:rsid w:val="00E15CC6"/>
    <w:rsid w:val="00E15E17"/>
    <w:rsid w:val="00E16C7B"/>
    <w:rsid w:val="00E17BF8"/>
    <w:rsid w:val="00E17DB8"/>
    <w:rsid w:val="00E2029F"/>
    <w:rsid w:val="00E20761"/>
    <w:rsid w:val="00E2102B"/>
    <w:rsid w:val="00E2157E"/>
    <w:rsid w:val="00E22BCF"/>
    <w:rsid w:val="00E22E63"/>
    <w:rsid w:val="00E24BF5"/>
    <w:rsid w:val="00E25E3C"/>
    <w:rsid w:val="00E3224E"/>
    <w:rsid w:val="00E332F3"/>
    <w:rsid w:val="00E33378"/>
    <w:rsid w:val="00E351FC"/>
    <w:rsid w:val="00E35FC5"/>
    <w:rsid w:val="00E36AD8"/>
    <w:rsid w:val="00E36EDB"/>
    <w:rsid w:val="00E371A7"/>
    <w:rsid w:val="00E37DE2"/>
    <w:rsid w:val="00E4021B"/>
    <w:rsid w:val="00E407FF"/>
    <w:rsid w:val="00E41289"/>
    <w:rsid w:val="00E414D1"/>
    <w:rsid w:val="00E41C6D"/>
    <w:rsid w:val="00E42125"/>
    <w:rsid w:val="00E42831"/>
    <w:rsid w:val="00E42BED"/>
    <w:rsid w:val="00E42DD7"/>
    <w:rsid w:val="00E43CB9"/>
    <w:rsid w:val="00E443FB"/>
    <w:rsid w:val="00E4463E"/>
    <w:rsid w:val="00E44B9B"/>
    <w:rsid w:val="00E45896"/>
    <w:rsid w:val="00E45D2F"/>
    <w:rsid w:val="00E47AE4"/>
    <w:rsid w:val="00E47DCB"/>
    <w:rsid w:val="00E5009A"/>
    <w:rsid w:val="00E503CA"/>
    <w:rsid w:val="00E5163F"/>
    <w:rsid w:val="00E52A11"/>
    <w:rsid w:val="00E52DC2"/>
    <w:rsid w:val="00E52EBE"/>
    <w:rsid w:val="00E53167"/>
    <w:rsid w:val="00E53442"/>
    <w:rsid w:val="00E535AC"/>
    <w:rsid w:val="00E53A0A"/>
    <w:rsid w:val="00E54B07"/>
    <w:rsid w:val="00E54C51"/>
    <w:rsid w:val="00E54DC2"/>
    <w:rsid w:val="00E556F3"/>
    <w:rsid w:val="00E55D17"/>
    <w:rsid w:val="00E56139"/>
    <w:rsid w:val="00E5751C"/>
    <w:rsid w:val="00E603FA"/>
    <w:rsid w:val="00E60D4D"/>
    <w:rsid w:val="00E62451"/>
    <w:rsid w:val="00E63F1C"/>
    <w:rsid w:val="00E65485"/>
    <w:rsid w:val="00E6568C"/>
    <w:rsid w:val="00E6584C"/>
    <w:rsid w:val="00E662C0"/>
    <w:rsid w:val="00E663BF"/>
    <w:rsid w:val="00E674D1"/>
    <w:rsid w:val="00E7098D"/>
    <w:rsid w:val="00E70A3F"/>
    <w:rsid w:val="00E75D77"/>
    <w:rsid w:val="00E763F4"/>
    <w:rsid w:val="00E7647A"/>
    <w:rsid w:val="00E76E03"/>
    <w:rsid w:val="00E77A1B"/>
    <w:rsid w:val="00E806AD"/>
    <w:rsid w:val="00E80D22"/>
    <w:rsid w:val="00E8257E"/>
    <w:rsid w:val="00E83629"/>
    <w:rsid w:val="00E83958"/>
    <w:rsid w:val="00E844D8"/>
    <w:rsid w:val="00E84559"/>
    <w:rsid w:val="00E852A9"/>
    <w:rsid w:val="00E866C7"/>
    <w:rsid w:val="00E91A96"/>
    <w:rsid w:val="00E93731"/>
    <w:rsid w:val="00E96BC4"/>
    <w:rsid w:val="00E96E6E"/>
    <w:rsid w:val="00EA07AE"/>
    <w:rsid w:val="00EA0A23"/>
    <w:rsid w:val="00EA0B44"/>
    <w:rsid w:val="00EA0C48"/>
    <w:rsid w:val="00EA10BA"/>
    <w:rsid w:val="00EA25C7"/>
    <w:rsid w:val="00EA2F29"/>
    <w:rsid w:val="00EA4432"/>
    <w:rsid w:val="00EA5E77"/>
    <w:rsid w:val="00EA741C"/>
    <w:rsid w:val="00EB0198"/>
    <w:rsid w:val="00EB1CE3"/>
    <w:rsid w:val="00EB2B0E"/>
    <w:rsid w:val="00EB38F7"/>
    <w:rsid w:val="00EB3BBF"/>
    <w:rsid w:val="00EB405D"/>
    <w:rsid w:val="00EB557A"/>
    <w:rsid w:val="00EB5667"/>
    <w:rsid w:val="00EB5F21"/>
    <w:rsid w:val="00EB63CD"/>
    <w:rsid w:val="00EB67E8"/>
    <w:rsid w:val="00EC008A"/>
    <w:rsid w:val="00EC0AA7"/>
    <w:rsid w:val="00EC14FE"/>
    <w:rsid w:val="00EC1597"/>
    <w:rsid w:val="00EC264A"/>
    <w:rsid w:val="00EC2679"/>
    <w:rsid w:val="00EC4777"/>
    <w:rsid w:val="00EC5554"/>
    <w:rsid w:val="00EC5C1B"/>
    <w:rsid w:val="00EC5D02"/>
    <w:rsid w:val="00EC67FF"/>
    <w:rsid w:val="00EC7485"/>
    <w:rsid w:val="00EC7F09"/>
    <w:rsid w:val="00ED0FCC"/>
    <w:rsid w:val="00ED1FAA"/>
    <w:rsid w:val="00ED3581"/>
    <w:rsid w:val="00ED746E"/>
    <w:rsid w:val="00ED7E58"/>
    <w:rsid w:val="00EE04C9"/>
    <w:rsid w:val="00EE04E9"/>
    <w:rsid w:val="00EE0A40"/>
    <w:rsid w:val="00EE1C22"/>
    <w:rsid w:val="00EE2ABE"/>
    <w:rsid w:val="00EE3319"/>
    <w:rsid w:val="00EE6AB1"/>
    <w:rsid w:val="00EE6D19"/>
    <w:rsid w:val="00EE7445"/>
    <w:rsid w:val="00EF06A2"/>
    <w:rsid w:val="00EF1A56"/>
    <w:rsid w:val="00EF208F"/>
    <w:rsid w:val="00EF2300"/>
    <w:rsid w:val="00EF2498"/>
    <w:rsid w:val="00EF2E73"/>
    <w:rsid w:val="00EF3589"/>
    <w:rsid w:val="00EF38CC"/>
    <w:rsid w:val="00EF3AB8"/>
    <w:rsid w:val="00EF4127"/>
    <w:rsid w:val="00EF4EBC"/>
    <w:rsid w:val="00EF6077"/>
    <w:rsid w:val="00EF678F"/>
    <w:rsid w:val="00EF711E"/>
    <w:rsid w:val="00EF7342"/>
    <w:rsid w:val="00F00B01"/>
    <w:rsid w:val="00F00BA8"/>
    <w:rsid w:val="00F01A37"/>
    <w:rsid w:val="00F02D99"/>
    <w:rsid w:val="00F02DF7"/>
    <w:rsid w:val="00F03F7A"/>
    <w:rsid w:val="00F04EE5"/>
    <w:rsid w:val="00F05D0C"/>
    <w:rsid w:val="00F06D20"/>
    <w:rsid w:val="00F11211"/>
    <w:rsid w:val="00F11802"/>
    <w:rsid w:val="00F11EC5"/>
    <w:rsid w:val="00F137AA"/>
    <w:rsid w:val="00F1396F"/>
    <w:rsid w:val="00F13DF8"/>
    <w:rsid w:val="00F146A4"/>
    <w:rsid w:val="00F1491C"/>
    <w:rsid w:val="00F15BEB"/>
    <w:rsid w:val="00F15CEC"/>
    <w:rsid w:val="00F165D1"/>
    <w:rsid w:val="00F17103"/>
    <w:rsid w:val="00F2015D"/>
    <w:rsid w:val="00F210C9"/>
    <w:rsid w:val="00F2130F"/>
    <w:rsid w:val="00F22F31"/>
    <w:rsid w:val="00F232A9"/>
    <w:rsid w:val="00F2335C"/>
    <w:rsid w:val="00F25CE4"/>
    <w:rsid w:val="00F25D73"/>
    <w:rsid w:val="00F261E0"/>
    <w:rsid w:val="00F2754D"/>
    <w:rsid w:val="00F307AF"/>
    <w:rsid w:val="00F3201D"/>
    <w:rsid w:val="00F32299"/>
    <w:rsid w:val="00F32358"/>
    <w:rsid w:val="00F3282E"/>
    <w:rsid w:val="00F360E6"/>
    <w:rsid w:val="00F368C7"/>
    <w:rsid w:val="00F37E05"/>
    <w:rsid w:val="00F4014C"/>
    <w:rsid w:val="00F402F1"/>
    <w:rsid w:val="00F40491"/>
    <w:rsid w:val="00F405DA"/>
    <w:rsid w:val="00F408E2"/>
    <w:rsid w:val="00F411F0"/>
    <w:rsid w:val="00F421FC"/>
    <w:rsid w:val="00F4248F"/>
    <w:rsid w:val="00F4262C"/>
    <w:rsid w:val="00F426D8"/>
    <w:rsid w:val="00F4324F"/>
    <w:rsid w:val="00F45827"/>
    <w:rsid w:val="00F45ACE"/>
    <w:rsid w:val="00F45E2D"/>
    <w:rsid w:val="00F468FE"/>
    <w:rsid w:val="00F47548"/>
    <w:rsid w:val="00F4763C"/>
    <w:rsid w:val="00F50250"/>
    <w:rsid w:val="00F50383"/>
    <w:rsid w:val="00F51056"/>
    <w:rsid w:val="00F51291"/>
    <w:rsid w:val="00F536B3"/>
    <w:rsid w:val="00F53F95"/>
    <w:rsid w:val="00F5537A"/>
    <w:rsid w:val="00F553B4"/>
    <w:rsid w:val="00F57E95"/>
    <w:rsid w:val="00F61CA4"/>
    <w:rsid w:val="00F61E24"/>
    <w:rsid w:val="00F62548"/>
    <w:rsid w:val="00F6258A"/>
    <w:rsid w:val="00F63C69"/>
    <w:rsid w:val="00F6403E"/>
    <w:rsid w:val="00F65167"/>
    <w:rsid w:val="00F662C2"/>
    <w:rsid w:val="00F66463"/>
    <w:rsid w:val="00F67491"/>
    <w:rsid w:val="00F67540"/>
    <w:rsid w:val="00F676BD"/>
    <w:rsid w:val="00F717A7"/>
    <w:rsid w:val="00F7192E"/>
    <w:rsid w:val="00F7298A"/>
    <w:rsid w:val="00F7324F"/>
    <w:rsid w:val="00F752A5"/>
    <w:rsid w:val="00F75AEE"/>
    <w:rsid w:val="00F77615"/>
    <w:rsid w:val="00F77852"/>
    <w:rsid w:val="00F806A0"/>
    <w:rsid w:val="00F813A0"/>
    <w:rsid w:val="00F82DF7"/>
    <w:rsid w:val="00F82E0C"/>
    <w:rsid w:val="00F84550"/>
    <w:rsid w:val="00F859B5"/>
    <w:rsid w:val="00F86420"/>
    <w:rsid w:val="00F87020"/>
    <w:rsid w:val="00F87C85"/>
    <w:rsid w:val="00F90111"/>
    <w:rsid w:val="00F90619"/>
    <w:rsid w:val="00F91ECD"/>
    <w:rsid w:val="00F92B44"/>
    <w:rsid w:val="00F9453B"/>
    <w:rsid w:val="00F95559"/>
    <w:rsid w:val="00F967DF"/>
    <w:rsid w:val="00F977DD"/>
    <w:rsid w:val="00F97E94"/>
    <w:rsid w:val="00FA0297"/>
    <w:rsid w:val="00FA10F2"/>
    <w:rsid w:val="00FA156A"/>
    <w:rsid w:val="00FA15B8"/>
    <w:rsid w:val="00FA1D41"/>
    <w:rsid w:val="00FA2747"/>
    <w:rsid w:val="00FA2BC5"/>
    <w:rsid w:val="00FA454E"/>
    <w:rsid w:val="00FA4FF8"/>
    <w:rsid w:val="00FA5E8F"/>
    <w:rsid w:val="00FA615D"/>
    <w:rsid w:val="00FA72DA"/>
    <w:rsid w:val="00FA76CD"/>
    <w:rsid w:val="00FA78D6"/>
    <w:rsid w:val="00FA7CCF"/>
    <w:rsid w:val="00FB00E9"/>
    <w:rsid w:val="00FB0E3C"/>
    <w:rsid w:val="00FB0EB0"/>
    <w:rsid w:val="00FB0F3C"/>
    <w:rsid w:val="00FB1043"/>
    <w:rsid w:val="00FB2639"/>
    <w:rsid w:val="00FB3AB4"/>
    <w:rsid w:val="00FB5359"/>
    <w:rsid w:val="00FB6884"/>
    <w:rsid w:val="00FB760C"/>
    <w:rsid w:val="00FB7DCB"/>
    <w:rsid w:val="00FC0428"/>
    <w:rsid w:val="00FC05FB"/>
    <w:rsid w:val="00FC2A43"/>
    <w:rsid w:val="00FC4859"/>
    <w:rsid w:val="00FC5D4E"/>
    <w:rsid w:val="00FC5DEE"/>
    <w:rsid w:val="00FC695A"/>
    <w:rsid w:val="00FC70D0"/>
    <w:rsid w:val="00FC7C9B"/>
    <w:rsid w:val="00FD0912"/>
    <w:rsid w:val="00FD2A1D"/>
    <w:rsid w:val="00FD2B5F"/>
    <w:rsid w:val="00FD3905"/>
    <w:rsid w:val="00FD4557"/>
    <w:rsid w:val="00FD475D"/>
    <w:rsid w:val="00FD5B80"/>
    <w:rsid w:val="00FD6658"/>
    <w:rsid w:val="00FD6B5A"/>
    <w:rsid w:val="00FE02F3"/>
    <w:rsid w:val="00FE1DD8"/>
    <w:rsid w:val="00FE2B8E"/>
    <w:rsid w:val="00FE3D35"/>
    <w:rsid w:val="00FE5603"/>
    <w:rsid w:val="00FE6E79"/>
    <w:rsid w:val="00FE7134"/>
    <w:rsid w:val="00FF24E6"/>
    <w:rsid w:val="00FF2D26"/>
    <w:rsid w:val="00FF3557"/>
    <w:rsid w:val="00FF456B"/>
    <w:rsid w:val="00FF4681"/>
    <w:rsid w:val="00FF57CE"/>
    <w:rsid w:val="00FF66A1"/>
    <w:rsid w:val="00FF67B7"/>
    <w:rsid w:val="00FF6A0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fill="f" fillcolor="white" stroke="f">
      <v:fill color="white" on="f"/>
      <v:stroke on="f"/>
    </o:shapedefaults>
    <o:shapelayout v:ext="edit">
      <o:idmap v:ext="edit" data="1"/>
    </o:shapelayout>
  </w:shapeDefaults>
  <w:decimalSymbol w:val="."/>
  <w:listSeparator w:val=","/>
  <w15:docId w15:val="{C3ADB1A1-463F-46A6-89C1-8F73C2B1A1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47A37"/>
    <w:pPr>
      <w:suppressAutoHyphens/>
      <w:spacing w:after="240"/>
    </w:pPr>
    <w:rPr>
      <w:sz w:val="24"/>
      <w:szCs w:val="24"/>
      <w:lang w:eastAsia="ar-SA"/>
    </w:rPr>
  </w:style>
  <w:style w:type="paragraph" w:styleId="Heading1">
    <w:name w:val="heading 1"/>
    <w:basedOn w:val="Normal"/>
    <w:next w:val="Normal"/>
    <w:qFormat/>
    <w:rsid w:val="001F4688"/>
    <w:pPr>
      <w:keepNext/>
      <w:pageBreakBefore/>
      <w:numPr>
        <w:numId w:val="1"/>
      </w:numPr>
      <w:spacing w:before="240" w:after="60"/>
      <w:outlineLvl w:val="0"/>
    </w:pPr>
    <w:rPr>
      <w:rFonts w:ascii="Arial" w:hAnsi="Arial" w:cs="Arial"/>
      <w:b/>
      <w:bCs/>
      <w:kern w:val="1"/>
      <w:sz w:val="36"/>
      <w:szCs w:val="32"/>
    </w:rPr>
  </w:style>
  <w:style w:type="paragraph" w:styleId="Heading2">
    <w:name w:val="heading 2"/>
    <w:basedOn w:val="Normal"/>
    <w:next w:val="Normal"/>
    <w:qFormat/>
    <w:rsid w:val="00C47A37"/>
    <w:pPr>
      <w:keepNext/>
      <w:numPr>
        <w:ilvl w:val="1"/>
        <w:numId w:val="1"/>
      </w:numPr>
      <w:spacing w:before="480"/>
      <w:outlineLvl w:val="1"/>
    </w:pPr>
    <w:rPr>
      <w:rFonts w:ascii="Arial" w:hAnsi="Arial"/>
      <w:b/>
      <w:iCs/>
      <w:sz w:val="32"/>
    </w:rPr>
  </w:style>
  <w:style w:type="paragraph" w:styleId="Heading3">
    <w:name w:val="heading 3"/>
    <w:basedOn w:val="Normal"/>
    <w:next w:val="Normal"/>
    <w:qFormat/>
    <w:rsid w:val="001F4688"/>
    <w:pPr>
      <w:keepNext/>
      <w:numPr>
        <w:ilvl w:val="2"/>
        <w:numId w:val="1"/>
      </w:numPr>
      <w:outlineLvl w:val="2"/>
    </w:pPr>
    <w:rPr>
      <w:rFonts w:ascii="Arial" w:hAnsi="Arial"/>
      <w:b/>
      <w:bCs/>
      <w:sz w:val="28"/>
    </w:rPr>
  </w:style>
  <w:style w:type="paragraph" w:styleId="Heading4">
    <w:name w:val="heading 4"/>
    <w:basedOn w:val="Normal"/>
    <w:next w:val="Normal"/>
    <w:qFormat/>
    <w:rsid w:val="001F4688"/>
    <w:pPr>
      <w:keepNext/>
      <w:numPr>
        <w:ilvl w:val="3"/>
        <w:numId w:val="1"/>
      </w:numPr>
      <w:outlineLvl w:val="3"/>
    </w:pPr>
    <w:rPr>
      <w:rFonts w:ascii="Arial" w:hAnsi="Arial"/>
      <w:b/>
      <w:bCs/>
    </w:rPr>
  </w:style>
  <w:style w:type="paragraph" w:styleId="Heading5">
    <w:name w:val="heading 5"/>
    <w:basedOn w:val="Normal"/>
    <w:next w:val="Normal"/>
    <w:qFormat/>
    <w:rsid w:val="00AB390E"/>
    <w:pPr>
      <w:keepNext/>
      <w:numPr>
        <w:ilvl w:val="4"/>
        <w:numId w:val="1"/>
      </w:numPr>
      <w:spacing w:before="240" w:after="120"/>
      <w:outlineLvl w:val="4"/>
    </w:pPr>
    <w:rPr>
      <w:rFonts w:ascii="Arial" w:eastAsia="Lucida Sans Unicode" w:hAnsi="Arial" w:cs="Tahoma"/>
      <w:b/>
      <w:bCs/>
      <w:sz w:val="22"/>
    </w:rPr>
  </w:style>
  <w:style w:type="paragraph" w:styleId="Heading6">
    <w:name w:val="heading 6"/>
    <w:basedOn w:val="Normal"/>
    <w:next w:val="Normal"/>
    <w:qFormat/>
    <w:rsid w:val="00AB390E"/>
    <w:pPr>
      <w:keepNext/>
      <w:numPr>
        <w:ilvl w:val="5"/>
        <w:numId w:val="1"/>
      </w:numPr>
      <w:spacing w:before="240" w:after="120"/>
      <w:outlineLvl w:val="5"/>
    </w:pPr>
    <w:rPr>
      <w:rFonts w:ascii="Arial" w:eastAsia="Lucida Sans Unicode" w:hAnsi="Arial" w:cs="Tahoma"/>
      <w:b/>
      <w:bCs/>
      <w:sz w:val="21"/>
      <w:szCs w:val="21"/>
    </w:rPr>
  </w:style>
  <w:style w:type="paragraph" w:styleId="Heading7">
    <w:name w:val="heading 7"/>
    <w:basedOn w:val="Normal"/>
    <w:next w:val="Normal"/>
    <w:qFormat/>
    <w:rsid w:val="00AB390E"/>
    <w:pPr>
      <w:keepNext/>
      <w:numPr>
        <w:ilvl w:val="6"/>
        <w:numId w:val="1"/>
      </w:numPr>
      <w:spacing w:before="240" w:after="120"/>
      <w:outlineLvl w:val="6"/>
    </w:pPr>
    <w:rPr>
      <w:rFonts w:ascii="Arial" w:eastAsia="Lucida Sans Unicode" w:hAnsi="Arial" w:cs="Tahoma"/>
      <w:b/>
      <w:bCs/>
      <w:sz w:val="21"/>
      <w:szCs w:val="21"/>
    </w:rPr>
  </w:style>
  <w:style w:type="paragraph" w:styleId="Heading8">
    <w:name w:val="heading 8"/>
    <w:basedOn w:val="Normal"/>
    <w:next w:val="Normal"/>
    <w:qFormat/>
    <w:rsid w:val="00AB390E"/>
    <w:pPr>
      <w:keepNext/>
      <w:numPr>
        <w:ilvl w:val="7"/>
        <w:numId w:val="1"/>
      </w:numPr>
      <w:spacing w:before="240" w:after="120"/>
      <w:outlineLvl w:val="7"/>
    </w:pPr>
    <w:rPr>
      <w:rFonts w:ascii="Arial" w:eastAsia="Lucida Sans Unicode" w:hAnsi="Arial" w:cs="Tahoma"/>
      <w:b/>
      <w:bCs/>
      <w:sz w:val="21"/>
      <w:szCs w:val="21"/>
    </w:rPr>
  </w:style>
  <w:style w:type="paragraph" w:styleId="Heading9">
    <w:name w:val="heading 9"/>
    <w:basedOn w:val="Normal"/>
    <w:next w:val="Normal"/>
    <w:qFormat/>
    <w:rsid w:val="00AB390E"/>
    <w:pPr>
      <w:keepNext/>
      <w:numPr>
        <w:ilvl w:val="8"/>
        <w:numId w:val="1"/>
      </w:numPr>
      <w:spacing w:before="240" w:after="120"/>
      <w:outlineLvl w:val="8"/>
    </w:pPr>
    <w:rPr>
      <w:rFonts w:ascii="Arial" w:eastAsia="Lucida Sans Unicode" w:hAnsi="Arial" w:cs="Tahoma"/>
      <w:b/>
      <w:bCs/>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eaderUnnumbered">
    <w:name w:val="Header Unnumbered"/>
    <w:basedOn w:val="ContentsHeading"/>
    <w:next w:val="Normal"/>
    <w:qFormat/>
    <w:rsid w:val="00C47A37"/>
  </w:style>
  <w:style w:type="character" w:customStyle="1" w:styleId="FootnoteCharacters">
    <w:name w:val="Footnote Characters"/>
    <w:basedOn w:val="DefaultParagraphFont"/>
    <w:rsid w:val="00AB390E"/>
    <w:rPr>
      <w:vertAlign w:val="superscript"/>
    </w:rPr>
  </w:style>
  <w:style w:type="character" w:styleId="PageNumber">
    <w:name w:val="page number"/>
    <w:basedOn w:val="DefaultParagraphFont"/>
    <w:rsid w:val="00AB390E"/>
  </w:style>
  <w:style w:type="character" w:styleId="FootnoteReference">
    <w:name w:val="footnote reference"/>
    <w:semiHidden/>
    <w:rsid w:val="00D30E95"/>
    <w:rPr>
      <w:vertAlign w:val="superscript"/>
    </w:rPr>
  </w:style>
  <w:style w:type="character" w:customStyle="1" w:styleId="EndnoteCharacters">
    <w:name w:val="Endnote Characters"/>
    <w:rsid w:val="00D30E95"/>
    <w:rPr>
      <w:vertAlign w:val="superscript"/>
    </w:rPr>
  </w:style>
  <w:style w:type="character" w:styleId="EndnoteReference">
    <w:name w:val="endnote reference"/>
    <w:semiHidden/>
    <w:rsid w:val="00D30E95"/>
    <w:rPr>
      <w:vertAlign w:val="superscript"/>
    </w:rPr>
  </w:style>
  <w:style w:type="character" w:customStyle="1" w:styleId="NumberingSymbols">
    <w:name w:val="Numbering Symbols"/>
    <w:rsid w:val="00D30E95"/>
  </w:style>
  <w:style w:type="character" w:customStyle="1" w:styleId="Bullets">
    <w:name w:val="Bullets"/>
    <w:rsid w:val="00D30E95"/>
    <w:rPr>
      <w:rFonts w:ascii="OpenSymbol" w:eastAsia="OpenSymbol" w:hAnsi="OpenSymbol" w:cs="OpenSymbol"/>
    </w:rPr>
  </w:style>
  <w:style w:type="character" w:styleId="Hyperlink">
    <w:name w:val="Hyperlink"/>
    <w:uiPriority w:val="99"/>
    <w:rsid w:val="00D30E95"/>
    <w:rPr>
      <w:color w:val="000080"/>
      <w:u w:val="single"/>
    </w:rPr>
  </w:style>
  <w:style w:type="paragraph" w:styleId="List">
    <w:name w:val="List"/>
    <w:basedOn w:val="Normal"/>
    <w:rsid w:val="00AB390E"/>
    <w:pPr>
      <w:spacing w:after="120"/>
    </w:pPr>
    <w:rPr>
      <w:rFonts w:cs="Tahoma"/>
    </w:rPr>
  </w:style>
  <w:style w:type="paragraph" w:styleId="Caption">
    <w:name w:val="caption"/>
    <w:basedOn w:val="Normal"/>
    <w:qFormat/>
    <w:rsid w:val="00D30E95"/>
    <w:pPr>
      <w:suppressLineNumbers/>
      <w:spacing w:before="120" w:after="120"/>
    </w:pPr>
    <w:rPr>
      <w:rFonts w:cs="Tahoma"/>
      <w:i/>
      <w:iCs/>
    </w:rPr>
  </w:style>
  <w:style w:type="paragraph" w:customStyle="1" w:styleId="Index">
    <w:name w:val="Index"/>
    <w:basedOn w:val="Normal"/>
    <w:rsid w:val="00D30E95"/>
    <w:pPr>
      <w:suppressLineNumbers/>
    </w:pPr>
    <w:rPr>
      <w:rFonts w:cs="Tahoma"/>
    </w:rPr>
  </w:style>
  <w:style w:type="paragraph" w:styleId="FootnoteText">
    <w:name w:val="footnote text"/>
    <w:basedOn w:val="Normal"/>
    <w:semiHidden/>
    <w:rsid w:val="00D30E95"/>
    <w:rPr>
      <w:sz w:val="20"/>
      <w:szCs w:val="20"/>
    </w:rPr>
  </w:style>
  <w:style w:type="paragraph" w:styleId="Footer">
    <w:name w:val="footer"/>
    <w:basedOn w:val="Normal"/>
    <w:rsid w:val="00D30E95"/>
    <w:pPr>
      <w:tabs>
        <w:tab w:val="center" w:pos="4320"/>
        <w:tab w:val="right" w:pos="8640"/>
      </w:tabs>
    </w:pPr>
  </w:style>
  <w:style w:type="paragraph" w:customStyle="1" w:styleId="TableContents">
    <w:name w:val="Table Contents"/>
    <w:basedOn w:val="Normal"/>
    <w:rsid w:val="00D30E95"/>
    <w:pPr>
      <w:suppressLineNumbers/>
    </w:pPr>
  </w:style>
  <w:style w:type="paragraph" w:customStyle="1" w:styleId="ContentsHeading">
    <w:name w:val="Contents Heading"/>
    <w:basedOn w:val="Normal"/>
    <w:rsid w:val="00AB390E"/>
    <w:pPr>
      <w:keepNext/>
      <w:pageBreakBefore/>
      <w:suppressLineNumbers/>
      <w:spacing w:before="240" w:after="120"/>
      <w:outlineLvl w:val="0"/>
    </w:pPr>
    <w:rPr>
      <w:rFonts w:ascii="Arial" w:eastAsia="Lucida Sans Unicode" w:hAnsi="Arial" w:cs="Tahoma"/>
      <w:b/>
      <w:bCs/>
      <w:sz w:val="32"/>
      <w:szCs w:val="32"/>
    </w:rPr>
  </w:style>
  <w:style w:type="paragraph" w:styleId="TOC1">
    <w:name w:val="toc 1"/>
    <w:basedOn w:val="Index"/>
    <w:uiPriority w:val="39"/>
    <w:qFormat/>
    <w:rsid w:val="00D30E95"/>
    <w:pPr>
      <w:suppressLineNumbers w:val="0"/>
      <w:spacing w:before="360"/>
    </w:pPr>
    <w:rPr>
      <w:rFonts w:ascii="Cambria" w:hAnsi="Cambria" w:cs="Times New Roman"/>
      <w:b/>
      <w:bCs/>
      <w:caps/>
    </w:rPr>
  </w:style>
  <w:style w:type="paragraph" w:styleId="TOC2">
    <w:name w:val="toc 2"/>
    <w:basedOn w:val="Index"/>
    <w:uiPriority w:val="39"/>
    <w:qFormat/>
    <w:rsid w:val="00D30E95"/>
    <w:pPr>
      <w:suppressLineNumbers w:val="0"/>
      <w:spacing w:before="240"/>
    </w:pPr>
    <w:rPr>
      <w:rFonts w:ascii="Calibri" w:hAnsi="Calibri" w:cs="Times New Roman"/>
      <w:b/>
      <w:bCs/>
      <w:sz w:val="20"/>
      <w:szCs w:val="20"/>
    </w:rPr>
  </w:style>
  <w:style w:type="paragraph" w:styleId="TOC3">
    <w:name w:val="toc 3"/>
    <w:basedOn w:val="Index"/>
    <w:uiPriority w:val="39"/>
    <w:qFormat/>
    <w:rsid w:val="00D30E95"/>
    <w:pPr>
      <w:suppressLineNumbers w:val="0"/>
      <w:ind w:left="240"/>
    </w:pPr>
    <w:rPr>
      <w:rFonts w:ascii="Calibri" w:hAnsi="Calibri" w:cs="Times New Roman"/>
      <w:sz w:val="20"/>
      <w:szCs w:val="20"/>
    </w:rPr>
  </w:style>
  <w:style w:type="paragraph" w:styleId="TOC4">
    <w:name w:val="toc 4"/>
    <w:basedOn w:val="Index"/>
    <w:uiPriority w:val="39"/>
    <w:rsid w:val="00D30E95"/>
    <w:pPr>
      <w:suppressLineNumbers w:val="0"/>
      <w:ind w:left="480"/>
    </w:pPr>
    <w:rPr>
      <w:rFonts w:ascii="Calibri" w:hAnsi="Calibri" w:cs="Times New Roman"/>
      <w:sz w:val="20"/>
      <w:szCs w:val="20"/>
    </w:rPr>
  </w:style>
  <w:style w:type="paragraph" w:styleId="TOC5">
    <w:name w:val="toc 5"/>
    <w:basedOn w:val="Index"/>
    <w:uiPriority w:val="39"/>
    <w:rsid w:val="00D30E95"/>
    <w:pPr>
      <w:suppressLineNumbers w:val="0"/>
      <w:ind w:left="720"/>
    </w:pPr>
    <w:rPr>
      <w:rFonts w:ascii="Calibri" w:hAnsi="Calibri" w:cs="Times New Roman"/>
      <w:sz w:val="20"/>
      <w:szCs w:val="20"/>
    </w:rPr>
  </w:style>
  <w:style w:type="paragraph" w:styleId="TOC6">
    <w:name w:val="toc 6"/>
    <w:basedOn w:val="Index"/>
    <w:semiHidden/>
    <w:rsid w:val="00D30E95"/>
    <w:pPr>
      <w:suppressLineNumbers w:val="0"/>
      <w:ind w:left="960"/>
    </w:pPr>
    <w:rPr>
      <w:rFonts w:ascii="Calibri" w:hAnsi="Calibri" w:cs="Times New Roman"/>
      <w:sz w:val="20"/>
      <w:szCs w:val="20"/>
    </w:rPr>
  </w:style>
  <w:style w:type="paragraph" w:styleId="TOC7">
    <w:name w:val="toc 7"/>
    <w:basedOn w:val="Index"/>
    <w:semiHidden/>
    <w:rsid w:val="00D30E95"/>
    <w:pPr>
      <w:suppressLineNumbers w:val="0"/>
      <w:ind w:left="1200"/>
    </w:pPr>
    <w:rPr>
      <w:rFonts w:ascii="Calibri" w:hAnsi="Calibri" w:cs="Times New Roman"/>
      <w:sz w:val="20"/>
      <w:szCs w:val="20"/>
    </w:rPr>
  </w:style>
  <w:style w:type="paragraph" w:styleId="TOC8">
    <w:name w:val="toc 8"/>
    <w:basedOn w:val="Index"/>
    <w:semiHidden/>
    <w:rsid w:val="00D30E95"/>
    <w:pPr>
      <w:suppressLineNumbers w:val="0"/>
      <w:ind w:left="1440"/>
    </w:pPr>
    <w:rPr>
      <w:rFonts w:ascii="Calibri" w:hAnsi="Calibri" w:cs="Times New Roman"/>
      <w:sz w:val="20"/>
      <w:szCs w:val="20"/>
    </w:rPr>
  </w:style>
  <w:style w:type="paragraph" w:styleId="TOC9">
    <w:name w:val="toc 9"/>
    <w:basedOn w:val="Index"/>
    <w:semiHidden/>
    <w:rsid w:val="00D30E95"/>
    <w:pPr>
      <w:suppressLineNumbers w:val="0"/>
      <w:ind w:left="1680"/>
    </w:pPr>
    <w:rPr>
      <w:rFonts w:ascii="Calibri" w:hAnsi="Calibri" w:cs="Times New Roman"/>
      <w:sz w:val="20"/>
      <w:szCs w:val="20"/>
    </w:rPr>
  </w:style>
  <w:style w:type="paragraph" w:styleId="TOCHeading">
    <w:name w:val="TOC Heading"/>
    <w:basedOn w:val="Heading1"/>
    <w:next w:val="Normal"/>
    <w:uiPriority w:val="39"/>
    <w:semiHidden/>
    <w:unhideWhenUsed/>
    <w:qFormat/>
    <w:rsid w:val="00614225"/>
    <w:pPr>
      <w:keepLines/>
      <w:suppressAutoHyphens w:val="0"/>
      <w:spacing w:before="480" w:after="0" w:line="276" w:lineRule="auto"/>
      <w:outlineLvl w:val="9"/>
    </w:pPr>
    <w:rPr>
      <w:rFonts w:ascii="Cambria" w:hAnsi="Cambria" w:cs="Times New Roman"/>
      <w:color w:val="365F91"/>
      <w:kern w:val="0"/>
      <w:sz w:val="28"/>
      <w:szCs w:val="28"/>
      <w:lang w:eastAsia="en-US"/>
    </w:rPr>
  </w:style>
  <w:style w:type="paragraph" w:styleId="TableofFigures">
    <w:name w:val="table of figures"/>
    <w:basedOn w:val="Normal"/>
    <w:next w:val="Normal"/>
    <w:uiPriority w:val="99"/>
    <w:rsid w:val="00D215C7"/>
  </w:style>
  <w:style w:type="paragraph" w:styleId="NormalWeb">
    <w:name w:val="Normal (Web)"/>
    <w:basedOn w:val="Normal"/>
    <w:uiPriority w:val="99"/>
    <w:unhideWhenUsed/>
    <w:rsid w:val="00677D2F"/>
    <w:pPr>
      <w:suppressAutoHyphens w:val="0"/>
      <w:spacing w:before="100" w:beforeAutospacing="1" w:after="115"/>
    </w:pPr>
    <w:rPr>
      <w:lang w:eastAsia="en-US"/>
    </w:rPr>
  </w:style>
  <w:style w:type="character" w:styleId="Strong">
    <w:name w:val="Strong"/>
    <w:basedOn w:val="DefaultParagraphFont"/>
    <w:qFormat/>
    <w:rsid w:val="0062210E"/>
    <w:rPr>
      <w:b/>
      <w:bCs/>
    </w:rPr>
  </w:style>
  <w:style w:type="paragraph" w:styleId="Title">
    <w:name w:val="Title"/>
    <w:basedOn w:val="Normal"/>
    <w:next w:val="Normal"/>
    <w:link w:val="TitleChar"/>
    <w:qFormat/>
    <w:rsid w:val="00702883"/>
    <w:pPr>
      <w:spacing w:before="240" w:after="60"/>
      <w:jc w:val="center"/>
      <w:outlineLvl w:val="0"/>
    </w:pPr>
    <w:rPr>
      <w:rFonts w:ascii="Cambria" w:hAnsi="Cambria"/>
      <w:b/>
      <w:bCs/>
      <w:kern w:val="28"/>
      <w:sz w:val="48"/>
      <w:szCs w:val="32"/>
    </w:rPr>
  </w:style>
  <w:style w:type="character" w:customStyle="1" w:styleId="TitleChar">
    <w:name w:val="Title Char"/>
    <w:basedOn w:val="DefaultParagraphFont"/>
    <w:link w:val="Title"/>
    <w:rsid w:val="00702883"/>
    <w:rPr>
      <w:rFonts w:ascii="Cambria" w:hAnsi="Cambria"/>
      <w:b/>
      <w:bCs/>
      <w:kern w:val="28"/>
      <w:sz w:val="48"/>
      <w:szCs w:val="32"/>
      <w:lang w:eastAsia="ar-SA"/>
    </w:rPr>
  </w:style>
  <w:style w:type="paragraph" w:styleId="Subtitle">
    <w:name w:val="Subtitle"/>
    <w:basedOn w:val="Normal"/>
    <w:next w:val="Normal"/>
    <w:link w:val="SubtitleChar"/>
    <w:qFormat/>
    <w:rsid w:val="00702883"/>
    <w:pPr>
      <w:spacing w:after="60"/>
      <w:jc w:val="center"/>
      <w:outlineLvl w:val="1"/>
    </w:pPr>
    <w:rPr>
      <w:rFonts w:ascii="Cambria" w:hAnsi="Cambria"/>
      <w:b/>
      <w:sz w:val="36"/>
    </w:rPr>
  </w:style>
  <w:style w:type="character" w:customStyle="1" w:styleId="SubtitleChar">
    <w:name w:val="Subtitle Char"/>
    <w:basedOn w:val="DefaultParagraphFont"/>
    <w:link w:val="Subtitle"/>
    <w:rsid w:val="00702883"/>
    <w:rPr>
      <w:rFonts w:ascii="Cambria" w:hAnsi="Cambria"/>
      <w:b/>
      <w:sz w:val="36"/>
      <w:szCs w:val="24"/>
      <w:lang w:eastAsia="ar-SA"/>
    </w:rPr>
  </w:style>
  <w:style w:type="table" w:styleId="TableGrid">
    <w:name w:val="Table Grid"/>
    <w:basedOn w:val="TableNormal"/>
    <w:rsid w:val="00863D86"/>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BalloonText">
    <w:name w:val="Balloon Text"/>
    <w:basedOn w:val="Normal"/>
    <w:link w:val="BalloonTextChar"/>
    <w:rsid w:val="0038267D"/>
    <w:pPr>
      <w:spacing w:after="0"/>
    </w:pPr>
    <w:rPr>
      <w:rFonts w:ascii="Tahoma" w:hAnsi="Tahoma" w:cs="Tahoma"/>
      <w:sz w:val="16"/>
      <w:szCs w:val="16"/>
    </w:rPr>
  </w:style>
  <w:style w:type="character" w:customStyle="1" w:styleId="BalloonTextChar">
    <w:name w:val="Balloon Text Char"/>
    <w:basedOn w:val="DefaultParagraphFont"/>
    <w:link w:val="BalloonText"/>
    <w:rsid w:val="0038267D"/>
    <w:rPr>
      <w:rFonts w:ascii="Tahoma" w:hAnsi="Tahoma" w:cs="Tahoma"/>
      <w:sz w:val="16"/>
      <w:szCs w:val="16"/>
      <w:lang w:eastAsia="ar-SA"/>
    </w:rPr>
  </w:style>
  <w:style w:type="paragraph" w:styleId="ListParagraph">
    <w:name w:val="List Paragraph"/>
    <w:basedOn w:val="Normal"/>
    <w:uiPriority w:val="34"/>
    <w:qFormat/>
    <w:rsid w:val="00813ACD"/>
    <w:pPr>
      <w:ind w:left="720"/>
      <w:contextualSpacing/>
    </w:pPr>
  </w:style>
  <w:style w:type="paragraph" w:styleId="Header">
    <w:name w:val="header"/>
    <w:basedOn w:val="Normal"/>
    <w:link w:val="HeaderChar"/>
    <w:unhideWhenUsed/>
    <w:rsid w:val="005F7912"/>
    <w:pPr>
      <w:tabs>
        <w:tab w:val="center" w:pos="4680"/>
        <w:tab w:val="right" w:pos="9360"/>
      </w:tabs>
      <w:spacing w:after="0"/>
    </w:pPr>
  </w:style>
  <w:style w:type="character" w:customStyle="1" w:styleId="HeaderChar">
    <w:name w:val="Header Char"/>
    <w:basedOn w:val="DefaultParagraphFont"/>
    <w:link w:val="Header"/>
    <w:rsid w:val="005F7912"/>
    <w:rPr>
      <w:sz w:val="24"/>
      <w:szCs w:val="24"/>
      <w:lang w:eastAsia="ar-SA"/>
    </w:rPr>
  </w:style>
  <w:style w:type="character" w:styleId="PlaceholderText">
    <w:name w:val="Placeholder Text"/>
    <w:basedOn w:val="DefaultParagraphFont"/>
    <w:uiPriority w:val="99"/>
    <w:semiHidden/>
    <w:rsid w:val="001E5729"/>
    <w:rPr>
      <w:color w:val="808080"/>
    </w:rPr>
  </w:style>
  <w:style w:type="paragraph" w:styleId="NoSpacing">
    <w:name w:val="No Spacing"/>
    <w:uiPriority w:val="1"/>
    <w:qFormat/>
    <w:rsid w:val="007A4B78"/>
    <w:pPr>
      <w:suppressAutoHyphens/>
    </w:pPr>
    <w:rPr>
      <w:sz w:val="24"/>
      <w:szCs w:val="24"/>
      <w:lang w:eastAsia="ar-SA"/>
    </w:rPr>
  </w:style>
  <w:style w:type="character" w:customStyle="1" w:styleId="apple-converted-space">
    <w:name w:val="apple-converted-space"/>
    <w:basedOn w:val="DefaultParagraphFont"/>
    <w:rsid w:val="00DA5542"/>
  </w:style>
  <w:style w:type="paragraph" w:styleId="HTMLPreformatted">
    <w:name w:val="HTML Preformatted"/>
    <w:basedOn w:val="Normal"/>
    <w:link w:val="HTMLPreformattedChar"/>
    <w:uiPriority w:val="99"/>
    <w:semiHidden/>
    <w:unhideWhenUsed/>
    <w:rsid w:val="00DA55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pPr>
    <w:rPr>
      <w:rFonts w:ascii="Courier New" w:hAnsi="Courier New" w:cs="Courier New"/>
      <w:sz w:val="20"/>
      <w:szCs w:val="20"/>
      <w:lang w:eastAsia="en-US"/>
    </w:rPr>
  </w:style>
  <w:style w:type="character" w:customStyle="1" w:styleId="HTMLPreformattedChar">
    <w:name w:val="HTML Preformatted Char"/>
    <w:basedOn w:val="DefaultParagraphFont"/>
    <w:link w:val="HTMLPreformatted"/>
    <w:uiPriority w:val="99"/>
    <w:semiHidden/>
    <w:rsid w:val="00DA5542"/>
    <w:rPr>
      <w:rFonts w:ascii="Courier New" w:hAnsi="Courier New" w:cs="Courier New"/>
    </w:rPr>
  </w:style>
  <w:style w:type="character" w:styleId="HTMLCode">
    <w:name w:val="HTML Code"/>
    <w:basedOn w:val="DefaultParagraphFont"/>
    <w:uiPriority w:val="99"/>
    <w:semiHidden/>
    <w:unhideWhenUsed/>
    <w:rsid w:val="00DA5542"/>
    <w:rPr>
      <w:rFonts w:ascii="Courier New" w:eastAsia="Times New Roman" w:hAnsi="Courier New" w:cs="Courier New"/>
      <w:sz w:val="20"/>
      <w:szCs w:val="20"/>
    </w:rPr>
  </w:style>
  <w:style w:type="character" w:styleId="Emphasis">
    <w:name w:val="Emphasis"/>
    <w:basedOn w:val="DefaultParagraphFont"/>
    <w:uiPriority w:val="20"/>
    <w:qFormat/>
    <w:rsid w:val="00DA5542"/>
    <w:rPr>
      <w:i/>
      <w:iCs/>
    </w:rPr>
  </w:style>
  <w:style w:type="table" w:styleId="ListTable4">
    <w:name w:val="List Table 4"/>
    <w:basedOn w:val="TableNormal"/>
    <w:uiPriority w:val="49"/>
    <w:rsid w:val="007F26C8"/>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apple-tab-span">
    <w:name w:val="apple-tab-span"/>
    <w:basedOn w:val="DefaultParagraphFont"/>
    <w:rsid w:val="007F26C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3791166">
      <w:bodyDiv w:val="1"/>
      <w:marLeft w:val="0"/>
      <w:marRight w:val="0"/>
      <w:marTop w:val="0"/>
      <w:marBottom w:val="0"/>
      <w:divBdr>
        <w:top w:val="none" w:sz="0" w:space="0" w:color="auto"/>
        <w:left w:val="none" w:sz="0" w:space="0" w:color="auto"/>
        <w:bottom w:val="none" w:sz="0" w:space="0" w:color="auto"/>
        <w:right w:val="none" w:sz="0" w:space="0" w:color="auto"/>
      </w:divBdr>
    </w:div>
    <w:div w:id="68116913">
      <w:bodyDiv w:val="1"/>
      <w:marLeft w:val="0"/>
      <w:marRight w:val="0"/>
      <w:marTop w:val="0"/>
      <w:marBottom w:val="0"/>
      <w:divBdr>
        <w:top w:val="none" w:sz="0" w:space="0" w:color="auto"/>
        <w:left w:val="none" w:sz="0" w:space="0" w:color="auto"/>
        <w:bottom w:val="none" w:sz="0" w:space="0" w:color="auto"/>
        <w:right w:val="none" w:sz="0" w:space="0" w:color="auto"/>
      </w:divBdr>
    </w:div>
    <w:div w:id="143015452">
      <w:bodyDiv w:val="1"/>
      <w:marLeft w:val="0"/>
      <w:marRight w:val="0"/>
      <w:marTop w:val="0"/>
      <w:marBottom w:val="0"/>
      <w:divBdr>
        <w:top w:val="none" w:sz="0" w:space="0" w:color="auto"/>
        <w:left w:val="none" w:sz="0" w:space="0" w:color="auto"/>
        <w:bottom w:val="none" w:sz="0" w:space="0" w:color="auto"/>
        <w:right w:val="none" w:sz="0" w:space="0" w:color="auto"/>
      </w:divBdr>
    </w:div>
    <w:div w:id="166946969">
      <w:bodyDiv w:val="1"/>
      <w:marLeft w:val="0"/>
      <w:marRight w:val="0"/>
      <w:marTop w:val="0"/>
      <w:marBottom w:val="0"/>
      <w:divBdr>
        <w:top w:val="none" w:sz="0" w:space="0" w:color="auto"/>
        <w:left w:val="none" w:sz="0" w:space="0" w:color="auto"/>
        <w:bottom w:val="none" w:sz="0" w:space="0" w:color="auto"/>
        <w:right w:val="none" w:sz="0" w:space="0" w:color="auto"/>
      </w:divBdr>
    </w:div>
    <w:div w:id="409891382">
      <w:bodyDiv w:val="1"/>
      <w:marLeft w:val="0"/>
      <w:marRight w:val="0"/>
      <w:marTop w:val="0"/>
      <w:marBottom w:val="0"/>
      <w:divBdr>
        <w:top w:val="none" w:sz="0" w:space="0" w:color="auto"/>
        <w:left w:val="none" w:sz="0" w:space="0" w:color="auto"/>
        <w:bottom w:val="none" w:sz="0" w:space="0" w:color="auto"/>
        <w:right w:val="none" w:sz="0" w:space="0" w:color="auto"/>
      </w:divBdr>
    </w:div>
    <w:div w:id="622812958">
      <w:bodyDiv w:val="1"/>
      <w:marLeft w:val="0"/>
      <w:marRight w:val="0"/>
      <w:marTop w:val="0"/>
      <w:marBottom w:val="0"/>
      <w:divBdr>
        <w:top w:val="none" w:sz="0" w:space="0" w:color="auto"/>
        <w:left w:val="none" w:sz="0" w:space="0" w:color="auto"/>
        <w:bottom w:val="none" w:sz="0" w:space="0" w:color="auto"/>
        <w:right w:val="none" w:sz="0" w:space="0" w:color="auto"/>
      </w:divBdr>
    </w:div>
    <w:div w:id="632097094">
      <w:bodyDiv w:val="1"/>
      <w:marLeft w:val="0"/>
      <w:marRight w:val="0"/>
      <w:marTop w:val="0"/>
      <w:marBottom w:val="0"/>
      <w:divBdr>
        <w:top w:val="none" w:sz="0" w:space="0" w:color="auto"/>
        <w:left w:val="none" w:sz="0" w:space="0" w:color="auto"/>
        <w:bottom w:val="none" w:sz="0" w:space="0" w:color="auto"/>
        <w:right w:val="none" w:sz="0" w:space="0" w:color="auto"/>
      </w:divBdr>
    </w:div>
    <w:div w:id="1721443666">
      <w:bodyDiv w:val="1"/>
      <w:marLeft w:val="0"/>
      <w:marRight w:val="0"/>
      <w:marTop w:val="0"/>
      <w:marBottom w:val="0"/>
      <w:divBdr>
        <w:top w:val="none" w:sz="0" w:space="0" w:color="auto"/>
        <w:left w:val="none" w:sz="0" w:space="0" w:color="auto"/>
        <w:bottom w:val="none" w:sz="0" w:space="0" w:color="auto"/>
        <w:right w:val="none" w:sz="0" w:space="0" w:color="auto"/>
      </w:divBdr>
    </w:div>
    <w:div w:id="1794252691">
      <w:bodyDiv w:val="1"/>
      <w:marLeft w:val="0"/>
      <w:marRight w:val="0"/>
      <w:marTop w:val="0"/>
      <w:marBottom w:val="0"/>
      <w:divBdr>
        <w:top w:val="none" w:sz="0" w:space="0" w:color="auto"/>
        <w:left w:val="none" w:sz="0" w:space="0" w:color="auto"/>
        <w:bottom w:val="none" w:sz="0" w:space="0" w:color="auto"/>
        <w:right w:val="none" w:sz="0" w:space="0" w:color="auto"/>
      </w:divBdr>
      <w:divsChild>
        <w:div w:id="1749571133">
          <w:marLeft w:val="0"/>
          <w:marRight w:val="0"/>
          <w:marTop w:val="280"/>
          <w:marBottom w:val="280"/>
          <w:divBdr>
            <w:top w:val="none" w:sz="0" w:space="0" w:color="auto"/>
            <w:left w:val="none" w:sz="0" w:space="0" w:color="auto"/>
            <w:bottom w:val="none" w:sz="0" w:space="0" w:color="auto"/>
            <w:right w:val="none" w:sz="0" w:space="0" w:color="auto"/>
          </w:divBdr>
        </w:div>
        <w:div w:id="2143688145">
          <w:marLeft w:val="0"/>
          <w:marRight w:val="0"/>
          <w:marTop w:val="280"/>
          <w:marBottom w:val="280"/>
          <w:divBdr>
            <w:top w:val="none" w:sz="0" w:space="0" w:color="auto"/>
            <w:left w:val="none" w:sz="0" w:space="0" w:color="auto"/>
            <w:bottom w:val="none" w:sz="0" w:space="0" w:color="auto"/>
            <w:right w:val="none" w:sz="0" w:space="0" w:color="auto"/>
          </w:divBdr>
        </w:div>
        <w:div w:id="2068336895">
          <w:marLeft w:val="0"/>
          <w:marRight w:val="0"/>
          <w:marTop w:val="280"/>
          <w:marBottom w:val="280"/>
          <w:divBdr>
            <w:top w:val="none" w:sz="0" w:space="0" w:color="auto"/>
            <w:left w:val="none" w:sz="0" w:space="0" w:color="auto"/>
            <w:bottom w:val="none" w:sz="0" w:space="0" w:color="auto"/>
            <w:right w:val="none" w:sz="0" w:space="0" w:color="auto"/>
          </w:divBdr>
        </w:div>
      </w:divsChild>
    </w:div>
    <w:div w:id="1838841304">
      <w:bodyDiv w:val="1"/>
      <w:marLeft w:val="0"/>
      <w:marRight w:val="0"/>
      <w:marTop w:val="0"/>
      <w:marBottom w:val="0"/>
      <w:divBdr>
        <w:top w:val="none" w:sz="0" w:space="0" w:color="auto"/>
        <w:left w:val="none" w:sz="0" w:space="0" w:color="auto"/>
        <w:bottom w:val="none" w:sz="0" w:space="0" w:color="auto"/>
        <w:right w:val="none" w:sz="0" w:space="0" w:color="auto"/>
      </w:divBdr>
    </w:div>
    <w:div w:id="21335528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package" Target="embeddings/Microsoft_Visio_Drawing3.vsdx"/><Relationship Id="rId21" Type="http://schemas.openxmlformats.org/officeDocument/2006/relationships/hyperlink" Target="file:///C:\Users\David\Documents\Course%20Related\Senior%20Project\Report\Report.docx" TargetMode="External"/><Relationship Id="rId42" Type="http://schemas.openxmlformats.org/officeDocument/2006/relationships/diagramColors" Target="diagrams/colors1.xml"/><Relationship Id="rId63" Type="http://schemas.openxmlformats.org/officeDocument/2006/relationships/image" Target="media/image25.png"/><Relationship Id="rId84" Type="http://schemas.openxmlformats.org/officeDocument/2006/relationships/image" Target="media/image46.wmf"/><Relationship Id="rId138" Type="http://schemas.openxmlformats.org/officeDocument/2006/relationships/fontTable" Target="fontTable.xml"/><Relationship Id="rId16" Type="http://schemas.openxmlformats.org/officeDocument/2006/relationships/hyperlink" Target="file:///C:\Users\David\Documents\Course%20Related\Senior%20Project\Report\Report.docx" TargetMode="External"/><Relationship Id="rId107" Type="http://schemas.openxmlformats.org/officeDocument/2006/relationships/image" Target="media/image69.png"/><Relationship Id="rId11" Type="http://schemas.openxmlformats.org/officeDocument/2006/relationships/hyperlink" Target="file:///C:\Users\David\Documents\Course%20Related\Senior%20Project\Report\Report.docx" TargetMode="External"/><Relationship Id="rId32" Type="http://schemas.openxmlformats.org/officeDocument/2006/relationships/hyperlink" Target="file:///C:\Users\David\Documents\Course%20Related\Senior%20Project\Report\Report.docx" TargetMode="External"/><Relationship Id="rId37" Type="http://schemas.openxmlformats.org/officeDocument/2006/relationships/image" Target="media/image4.png"/><Relationship Id="rId53" Type="http://schemas.openxmlformats.org/officeDocument/2006/relationships/image" Target="media/image15.png"/><Relationship Id="rId58" Type="http://schemas.openxmlformats.org/officeDocument/2006/relationships/image" Target="media/image20.png"/><Relationship Id="rId74" Type="http://schemas.openxmlformats.org/officeDocument/2006/relationships/image" Target="media/image36.wmf"/><Relationship Id="rId79" Type="http://schemas.openxmlformats.org/officeDocument/2006/relationships/image" Target="media/image41.wmf"/><Relationship Id="rId102" Type="http://schemas.openxmlformats.org/officeDocument/2006/relationships/image" Target="media/image64.png"/><Relationship Id="rId123" Type="http://schemas.openxmlformats.org/officeDocument/2006/relationships/hyperlink" Target="https://github.com/ThermalSoaring/bayesian-learning.git" TargetMode="External"/><Relationship Id="rId128" Type="http://schemas.openxmlformats.org/officeDocument/2006/relationships/hyperlink" Target="https://go.microsoft.com/?linkid=7729279" TargetMode="External"/><Relationship Id="rId5" Type="http://schemas.openxmlformats.org/officeDocument/2006/relationships/webSettings" Target="webSettings.xml"/><Relationship Id="rId90" Type="http://schemas.openxmlformats.org/officeDocument/2006/relationships/image" Target="media/image52.png"/><Relationship Id="rId95" Type="http://schemas.openxmlformats.org/officeDocument/2006/relationships/image" Target="media/image57.png"/><Relationship Id="rId22" Type="http://schemas.openxmlformats.org/officeDocument/2006/relationships/hyperlink" Target="file:///C:\Users\David\Documents\Course%20Related\Senior%20Project\Report\Report.docx" TargetMode="External"/><Relationship Id="rId27" Type="http://schemas.openxmlformats.org/officeDocument/2006/relationships/hyperlink" Target="file:///C:\Users\David\Documents\Course%20Related\Senior%20Project\Report\Report.docx" TargetMode="External"/><Relationship Id="rId43" Type="http://schemas.microsoft.com/office/2007/relationships/diagramDrawing" Target="diagrams/drawing1.xml"/><Relationship Id="rId48" Type="http://schemas.openxmlformats.org/officeDocument/2006/relationships/image" Target="media/image10.png"/><Relationship Id="rId64" Type="http://schemas.openxmlformats.org/officeDocument/2006/relationships/image" Target="media/image26.png"/><Relationship Id="rId69" Type="http://schemas.openxmlformats.org/officeDocument/2006/relationships/image" Target="media/image31.png"/><Relationship Id="rId113" Type="http://schemas.openxmlformats.org/officeDocument/2006/relationships/package" Target="embeddings/Microsoft_Visio_Drawing1.vsdx"/><Relationship Id="rId118" Type="http://schemas.openxmlformats.org/officeDocument/2006/relationships/image" Target="media/image77.emf"/><Relationship Id="rId134" Type="http://schemas.openxmlformats.org/officeDocument/2006/relationships/hyperlink" Target="https://www.continuum.io/downloads" TargetMode="External"/><Relationship Id="rId139" Type="http://schemas.openxmlformats.org/officeDocument/2006/relationships/theme" Target="theme/theme1.xml"/><Relationship Id="rId80" Type="http://schemas.openxmlformats.org/officeDocument/2006/relationships/image" Target="media/image42.wmf"/><Relationship Id="rId85" Type="http://schemas.openxmlformats.org/officeDocument/2006/relationships/image" Target="media/image47.wmf"/><Relationship Id="rId12" Type="http://schemas.openxmlformats.org/officeDocument/2006/relationships/hyperlink" Target="file:///C:\Users\David\Documents\Course%20Related\Senior%20Project\Report\Report.docx" TargetMode="External"/><Relationship Id="rId17" Type="http://schemas.openxmlformats.org/officeDocument/2006/relationships/hyperlink" Target="file:///C:\Users\David\Documents\Course%20Related\Senior%20Project\Report\Report.docx" TargetMode="External"/><Relationship Id="rId33" Type="http://schemas.openxmlformats.org/officeDocument/2006/relationships/hyperlink" Target="file:///C:\Users\David\Documents\Course%20Related\Senior%20Project\Report\Report.docx" TargetMode="External"/><Relationship Id="rId38" Type="http://schemas.openxmlformats.org/officeDocument/2006/relationships/image" Target="media/image5.png"/><Relationship Id="rId59" Type="http://schemas.openxmlformats.org/officeDocument/2006/relationships/image" Target="media/image21.png"/><Relationship Id="rId103" Type="http://schemas.openxmlformats.org/officeDocument/2006/relationships/image" Target="media/image65.png"/><Relationship Id="rId108" Type="http://schemas.openxmlformats.org/officeDocument/2006/relationships/image" Target="media/image70.png"/><Relationship Id="rId124" Type="http://schemas.openxmlformats.org/officeDocument/2006/relationships/hyperlink" Target="https://github.com/ThermalSoaring/autopilot-communication.git" TargetMode="External"/><Relationship Id="rId129" Type="http://schemas.openxmlformats.org/officeDocument/2006/relationships/hyperlink" Target="http://stackoverflow.com/a/30540370" TargetMode="External"/><Relationship Id="rId54" Type="http://schemas.openxmlformats.org/officeDocument/2006/relationships/image" Target="media/image16.png"/><Relationship Id="rId70" Type="http://schemas.openxmlformats.org/officeDocument/2006/relationships/image" Target="media/image32.png"/><Relationship Id="rId75" Type="http://schemas.openxmlformats.org/officeDocument/2006/relationships/image" Target="media/image37.wmf"/><Relationship Id="rId91" Type="http://schemas.openxmlformats.org/officeDocument/2006/relationships/image" Target="media/image53.png"/><Relationship Id="rId96" Type="http://schemas.openxmlformats.org/officeDocument/2006/relationships/image" Target="media/image5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C:\Users\David\Documents\Course%20Related\Senior%20Project\Report\Report.docx" TargetMode="External"/><Relationship Id="rId28" Type="http://schemas.openxmlformats.org/officeDocument/2006/relationships/hyperlink" Target="file:///C:\Users\David\Documents\Course%20Related\Senior%20Project\Report\Report.docx" TargetMode="External"/><Relationship Id="rId49" Type="http://schemas.openxmlformats.org/officeDocument/2006/relationships/image" Target="media/image11.png"/><Relationship Id="rId114" Type="http://schemas.openxmlformats.org/officeDocument/2006/relationships/image" Target="media/image75.emf"/><Relationship Id="rId119" Type="http://schemas.openxmlformats.org/officeDocument/2006/relationships/package" Target="embeddings/Microsoft_Visio_Drawing4.vsdx"/><Relationship Id="rId44" Type="http://schemas.openxmlformats.org/officeDocument/2006/relationships/image" Target="media/image6.png"/><Relationship Id="rId60" Type="http://schemas.openxmlformats.org/officeDocument/2006/relationships/image" Target="media/image22.png"/><Relationship Id="rId65" Type="http://schemas.openxmlformats.org/officeDocument/2006/relationships/image" Target="media/image27.png"/><Relationship Id="rId81" Type="http://schemas.openxmlformats.org/officeDocument/2006/relationships/image" Target="media/image43.wmf"/><Relationship Id="rId86" Type="http://schemas.openxmlformats.org/officeDocument/2006/relationships/image" Target="media/image48.wmf"/><Relationship Id="rId130" Type="http://schemas.openxmlformats.org/officeDocument/2006/relationships/hyperlink" Target="https://sourceforge.net/projects/boost/files/boost-binaries/1.60.0/boost_1_60_0-msvc-9.0-32.exe/download" TargetMode="External"/><Relationship Id="rId135" Type="http://schemas.openxmlformats.org/officeDocument/2006/relationships/image" Target="media/image80.jpeg"/><Relationship Id="rId13" Type="http://schemas.openxmlformats.org/officeDocument/2006/relationships/hyperlink" Target="file:///C:\Users\David\Documents\Course%20Related\Senior%20Project\Report\Report.docx" TargetMode="External"/><Relationship Id="rId18" Type="http://schemas.openxmlformats.org/officeDocument/2006/relationships/hyperlink" Target="file:///C:\Users\David\Documents\Course%20Related\Senior%20Project\Report\Report.docx" TargetMode="External"/><Relationship Id="rId39" Type="http://schemas.openxmlformats.org/officeDocument/2006/relationships/diagramData" Target="diagrams/data1.xml"/><Relationship Id="rId109" Type="http://schemas.openxmlformats.org/officeDocument/2006/relationships/image" Target="media/image71.png"/><Relationship Id="rId34" Type="http://schemas.openxmlformats.org/officeDocument/2006/relationships/hyperlink" Target="file:///C:\Users\David\Documents\Course%20Related\Senior%20Project\Report\Report.docx" TargetMode="External"/><Relationship Id="rId50" Type="http://schemas.openxmlformats.org/officeDocument/2006/relationships/image" Target="media/image12.png"/><Relationship Id="rId55" Type="http://schemas.openxmlformats.org/officeDocument/2006/relationships/image" Target="media/image17.png"/><Relationship Id="rId76" Type="http://schemas.openxmlformats.org/officeDocument/2006/relationships/image" Target="media/image38.wmf"/><Relationship Id="rId97" Type="http://schemas.openxmlformats.org/officeDocument/2006/relationships/image" Target="media/image59.png"/><Relationship Id="rId104" Type="http://schemas.openxmlformats.org/officeDocument/2006/relationships/image" Target="media/image66.png"/><Relationship Id="rId120" Type="http://schemas.openxmlformats.org/officeDocument/2006/relationships/image" Target="media/image78.emf"/><Relationship Id="rId125" Type="http://schemas.openxmlformats.org/officeDocument/2006/relationships/hyperlink" Target="https://slack.com/downloads" TargetMode="External"/><Relationship Id="rId7" Type="http://schemas.openxmlformats.org/officeDocument/2006/relationships/endnotes" Target="endnotes.xml"/><Relationship Id="rId71" Type="http://schemas.openxmlformats.org/officeDocument/2006/relationships/image" Target="media/image33.wmf"/><Relationship Id="rId92" Type="http://schemas.openxmlformats.org/officeDocument/2006/relationships/image" Target="media/image54.wmf"/><Relationship Id="rId2" Type="http://schemas.openxmlformats.org/officeDocument/2006/relationships/numbering" Target="numbering.xml"/><Relationship Id="rId29" Type="http://schemas.openxmlformats.org/officeDocument/2006/relationships/hyperlink" Target="file:///C:\Users\David\Documents\Course%20Related\Senior%20Project\Report\Report.docx" TargetMode="External"/><Relationship Id="rId24" Type="http://schemas.openxmlformats.org/officeDocument/2006/relationships/hyperlink" Target="file:///C:\Users\David\Documents\Course%20Related\Senior%20Project\Report\Report.docx" TargetMode="External"/><Relationship Id="rId40" Type="http://schemas.openxmlformats.org/officeDocument/2006/relationships/diagramLayout" Target="diagrams/layout1.xml"/><Relationship Id="rId45" Type="http://schemas.openxmlformats.org/officeDocument/2006/relationships/image" Target="media/image7.png"/><Relationship Id="rId66" Type="http://schemas.openxmlformats.org/officeDocument/2006/relationships/image" Target="media/image28.png"/><Relationship Id="rId87" Type="http://schemas.openxmlformats.org/officeDocument/2006/relationships/image" Target="media/image49.png"/><Relationship Id="rId110" Type="http://schemas.openxmlformats.org/officeDocument/2006/relationships/image" Target="media/image72.png"/><Relationship Id="rId115" Type="http://schemas.openxmlformats.org/officeDocument/2006/relationships/package" Target="embeddings/Microsoft_Visio_Drawing2.vsdx"/><Relationship Id="rId131" Type="http://schemas.openxmlformats.org/officeDocument/2006/relationships/hyperlink" Target="https://sourceforge.net/projects/boost/files/boost-binaries/1.60.0/" TargetMode="External"/><Relationship Id="rId136" Type="http://schemas.openxmlformats.org/officeDocument/2006/relationships/image" Target="media/image81.jpeg"/><Relationship Id="rId61" Type="http://schemas.openxmlformats.org/officeDocument/2006/relationships/image" Target="media/image23.png"/><Relationship Id="rId82" Type="http://schemas.openxmlformats.org/officeDocument/2006/relationships/image" Target="media/image44.wmf"/><Relationship Id="rId19" Type="http://schemas.openxmlformats.org/officeDocument/2006/relationships/hyperlink" Target="file:///C:\Users\David\Documents\Course%20Related\Senior%20Project\Report\Report.docx" TargetMode="External"/><Relationship Id="rId14" Type="http://schemas.openxmlformats.org/officeDocument/2006/relationships/hyperlink" Target="file:///C:\Users\David\Documents\Course%20Related\Senior%20Project\Report\Report.docx" TargetMode="External"/><Relationship Id="rId30" Type="http://schemas.openxmlformats.org/officeDocument/2006/relationships/hyperlink" Target="file:///C:\Users\David\Documents\Course%20Related\Senior%20Project\Report\Report.docx" TargetMode="External"/><Relationship Id="rId35" Type="http://schemas.openxmlformats.org/officeDocument/2006/relationships/image" Target="media/image2.png"/><Relationship Id="rId56" Type="http://schemas.openxmlformats.org/officeDocument/2006/relationships/image" Target="media/image18.png"/><Relationship Id="rId77" Type="http://schemas.openxmlformats.org/officeDocument/2006/relationships/image" Target="media/image39.wmf"/><Relationship Id="rId100" Type="http://schemas.openxmlformats.org/officeDocument/2006/relationships/image" Target="media/image62.png"/><Relationship Id="rId105" Type="http://schemas.openxmlformats.org/officeDocument/2006/relationships/image" Target="media/image67.png"/><Relationship Id="rId126" Type="http://schemas.openxmlformats.org/officeDocument/2006/relationships/hyperlink" Target="https://github.com/tridge/crrcsim-ardupilot.git" TargetMode="External"/><Relationship Id="rId8" Type="http://schemas.openxmlformats.org/officeDocument/2006/relationships/image" Target="media/image1.jpeg"/><Relationship Id="rId51" Type="http://schemas.openxmlformats.org/officeDocument/2006/relationships/image" Target="media/image13.png"/><Relationship Id="rId72" Type="http://schemas.openxmlformats.org/officeDocument/2006/relationships/image" Target="media/image34.wmf"/><Relationship Id="rId93" Type="http://schemas.openxmlformats.org/officeDocument/2006/relationships/image" Target="media/image55.png"/><Relationship Id="rId98" Type="http://schemas.openxmlformats.org/officeDocument/2006/relationships/image" Target="media/image60.png"/><Relationship Id="rId121" Type="http://schemas.openxmlformats.org/officeDocument/2006/relationships/package" Target="embeddings/Microsoft_Visio_Drawing5.vsdx"/><Relationship Id="rId3" Type="http://schemas.openxmlformats.org/officeDocument/2006/relationships/styles" Target="styles.xml"/><Relationship Id="rId25" Type="http://schemas.openxmlformats.org/officeDocument/2006/relationships/hyperlink" Target="file:///C:\Users\David\Documents\Course%20Related\Senior%20Project\Report\Report.docx" TargetMode="External"/><Relationship Id="rId46" Type="http://schemas.openxmlformats.org/officeDocument/2006/relationships/image" Target="media/image8.png"/><Relationship Id="rId67" Type="http://schemas.openxmlformats.org/officeDocument/2006/relationships/image" Target="media/image29.png"/><Relationship Id="rId116" Type="http://schemas.openxmlformats.org/officeDocument/2006/relationships/image" Target="media/image76.emf"/><Relationship Id="rId137" Type="http://schemas.openxmlformats.org/officeDocument/2006/relationships/footer" Target="footer1.xml"/><Relationship Id="rId20" Type="http://schemas.openxmlformats.org/officeDocument/2006/relationships/hyperlink" Target="file:///C:\Users\David\Documents\Course%20Related\Senior%20Project\Report\Report.docx" TargetMode="External"/><Relationship Id="rId41" Type="http://schemas.openxmlformats.org/officeDocument/2006/relationships/diagramQuickStyle" Target="diagrams/quickStyle1.xml"/><Relationship Id="rId62" Type="http://schemas.openxmlformats.org/officeDocument/2006/relationships/image" Target="media/image24.png"/><Relationship Id="rId83" Type="http://schemas.openxmlformats.org/officeDocument/2006/relationships/image" Target="media/image45.wmf"/><Relationship Id="rId88" Type="http://schemas.openxmlformats.org/officeDocument/2006/relationships/image" Target="media/image50.wmf"/><Relationship Id="rId111" Type="http://schemas.openxmlformats.org/officeDocument/2006/relationships/image" Target="media/image73.png"/><Relationship Id="rId132" Type="http://schemas.openxmlformats.org/officeDocument/2006/relationships/hyperlink" Target="https://github.com/miloyip/rapidjson/archive/v1.0.2.zip" TargetMode="External"/><Relationship Id="rId15" Type="http://schemas.openxmlformats.org/officeDocument/2006/relationships/hyperlink" Target="file:///C:\Users\David\Documents\Course%20Related\Senior%20Project\Report\Report.docx" TargetMode="External"/><Relationship Id="rId36" Type="http://schemas.openxmlformats.org/officeDocument/2006/relationships/image" Target="media/image3.png"/><Relationship Id="rId57" Type="http://schemas.openxmlformats.org/officeDocument/2006/relationships/image" Target="media/image19.png"/><Relationship Id="rId106" Type="http://schemas.openxmlformats.org/officeDocument/2006/relationships/image" Target="media/image68.png"/><Relationship Id="rId127" Type="http://schemas.openxmlformats.org/officeDocument/2006/relationships/image" Target="media/image79.png"/><Relationship Id="rId10" Type="http://schemas.openxmlformats.org/officeDocument/2006/relationships/hyperlink" Target="file:///C:\Users\David\Documents\Course%20Related\Senior%20Project\Report\Report.docx" TargetMode="External"/><Relationship Id="rId31" Type="http://schemas.openxmlformats.org/officeDocument/2006/relationships/hyperlink" Target="file:///C:\Users\David\Documents\Course%20Related\Senior%20Project\Report\Report.docx" TargetMode="External"/><Relationship Id="rId52" Type="http://schemas.openxmlformats.org/officeDocument/2006/relationships/image" Target="media/image14.png"/><Relationship Id="rId73" Type="http://schemas.openxmlformats.org/officeDocument/2006/relationships/image" Target="media/image35.wmf"/><Relationship Id="rId78" Type="http://schemas.openxmlformats.org/officeDocument/2006/relationships/image" Target="media/image40.wmf"/><Relationship Id="rId94" Type="http://schemas.openxmlformats.org/officeDocument/2006/relationships/image" Target="media/image56.png"/><Relationship Id="rId99" Type="http://schemas.openxmlformats.org/officeDocument/2006/relationships/image" Target="media/image61.png"/><Relationship Id="rId101" Type="http://schemas.openxmlformats.org/officeDocument/2006/relationships/image" Target="media/image63.png"/><Relationship Id="rId122" Type="http://schemas.openxmlformats.org/officeDocument/2006/relationships/hyperlink" Target="https://github.com/thermalsoaring" TargetMode="External"/><Relationship Id="rId4" Type="http://schemas.openxmlformats.org/officeDocument/2006/relationships/settings" Target="settings.xml"/><Relationship Id="rId9" Type="http://schemas.openxmlformats.org/officeDocument/2006/relationships/hyperlink" Target="file:///C:\Users\David\Documents\Course%20Related\Senior%20Project\Report\Report.docx" TargetMode="External"/><Relationship Id="rId26" Type="http://schemas.openxmlformats.org/officeDocument/2006/relationships/hyperlink" Target="file:///C:\Users\David\Documents\Course%20Related\Senior%20Project\Report\Report.docx" TargetMode="External"/><Relationship Id="rId47" Type="http://schemas.openxmlformats.org/officeDocument/2006/relationships/image" Target="media/image9.png"/><Relationship Id="rId68" Type="http://schemas.openxmlformats.org/officeDocument/2006/relationships/image" Target="media/image30.png"/><Relationship Id="rId89" Type="http://schemas.openxmlformats.org/officeDocument/2006/relationships/image" Target="media/image51.png"/><Relationship Id="rId112" Type="http://schemas.openxmlformats.org/officeDocument/2006/relationships/image" Target="media/image74.emf"/><Relationship Id="rId133" Type="http://schemas.openxmlformats.org/officeDocument/2006/relationships/hyperlink" Target="https://github.com/miloyip/rapidjson/releases"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D:\WWU%20Documents\Classes\2111\ENGR%20497%202111\Posted%20Material\Final%20Report%20Template.dot" TargetMode="Externa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3725E0F-FBA2-43EB-91A0-53B644754C55}" type="doc">
      <dgm:prSet loTypeId="urn:microsoft.com/office/officeart/2005/8/layout/cycle3" loCatId="cycle" qsTypeId="urn:microsoft.com/office/officeart/2005/8/quickstyle/simple4" qsCatId="simple" csTypeId="urn:microsoft.com/office/officeart/2005/8/colors/accent1_2" csCatId="accent1" phldr="1"/>
      <dgm:spPr/>
      <dgm:t>
        <a:bodyPr/>
        <a:lstStyle/>
        <a:p>
          <a:endParaRPr lang="en-US"/>
        </a:p>
      </dgm:t>
    </dgm:pt>
    <dgm:pt modelId="{7E64D4E4-4E58-417C-8AF2-359776ADACF3}">
      <dgm:prSet phldrT="[Text]"/>
      <dgm:spPr/>
      <dgm:t>
        <a:bodyPr/>
        <a:lstStyle/>
        <a:p>
          <a:r>
            <a:rPr lang="en-US"/>
            <a:t>Gather Data</a:t>
          </a:r>
        </a:p>
      </dgm:t>
    </dgm:pt>
    <dgm:pt modelId="{5CC6DC2D-5954-4838-B6B2-1BB123DC5D6A}" type="parTrans" cxnId="{C3FA2695-7375-4F83-912E-5F519E351A1A}">
      <dgm:prSet/>
      <dgm:spPr/>
      <dgm:t>
        <a:bodyPr/>
        <a:lstStyle/>
        <a:p>
          <a:endParaRPr lang="en-US"/>
        </a:p>
      </dgm:t>
    </dgm:pt>
    <dgm:pt modelId="{D8B2A28B-78A5-42E1-9D93-77B1B84A577A}" type="sibTrans" cxnId="{C3FA2695-7375-4F83-912E-5F519E351A1A}">
      <dgm:prSet/>
      <dgm:spPr/>
      <dgm:t>
        <a:bodyPr/>
        <a:lstStyle/>
        <a:p>
          <a:endParaRPr lang="en-US"/>
        </a:p>
      </dgm:t>
    </dgm:pt>
    <dgm:pt modelId="{5776C578-D7AF-4CE0-8545-94C0BB5A1B5B}">
      <dgm:prSet phldrT="[Text]"/>
      <dgm:spPr/>
      <dgm:t>
        <a:bodyPr/>
        <a:lstStyle/>
        <a:p>
          <a:r>
            <a:rPr lang="en-US"/>
            <a:t>FindRate of Energy Change</a:t>
          </a:r>
        </a:p>
      </dgm:t>
    </dgm:pt>
    <dgm:pt modelId="{F7B8055B-B11A-41ED-8767-2748C8531F21}" type="parTrans" cxnId="{99D51A33-D1B7-40AD-AFB8-887BF8E63FF8}">
      <dgm:prSet/>
      <dgm:spPr/>
      <dgm:t>
        <a:bodyPr/>
        <a:lstStyle/>
        <a:p>
          <a:endParaRPr lang="en-US"/>
        </a:p>
      </dgm:t>
    </dgm:pt>
    <dgm:pt modelId="{CB29BFA0-692F-4448-93F6-2AC1D6E3F851}" type="sibTrans" cxnId="{99D51A33-D1B7-40AD-AFB8-887BF8E63FF8}">
      <dgm:prSet/>
      <dgm:spPr/>
      <dgm:t>
        <a:bodyPr/>
        <a:lstStyle/>
        <a:p>
          <a:endParaRPr lang="en-US"/>
        </a:p>
      </dgm:t>
    </dgm:pt>
    <dgm:pt modelId="{6FA12806-86B1-461B-957A-9920A3D29260}">
      <dgm:prSet phldrT="[Text]"/>
      <dgm:spPr/>
      <dgm:t>
        <a:bodyPr/>
        <a:lstStyle/>
        <a:p>
          <a:r>
            <a:rPr lang="en-US"/>
            <a:t>Check value with mode logic</a:t>
          </a:r>
        </a:p>
      </dgm:t>
    </dgm:pt>
    <dgm:pt modelId="{28020F85-A6C2-4220-998B-574362A5AA30}" type="parTrans" cxnId="{B9F3F42E-5E78-438B-8E85-EAEF7852EDD0}">
      <dgm:prSet/>
      <dgm:spPr/>
      <dgm:t>
        <a:bodyPr/>
        <a:lstStyle/>
        <a:p>
          <a:endParaRPr lang="en-US"/>
        </a:p>
      </dgm:t>
    </dgm:pt>
    <dgm:pt modelId="{18F32FF3-5AC6-4123-96B8-7E882B05D918}" type="sibTrans" cxnId="{B9F3F42E-5E78-438B-8E85-EAEF7852EDD0}">
      <dgm:prSet/>
      <dgm:spPr/>
      <dgm:t>
        <a:bodyPr/>
        <a:lstStyle/>
        <a:p>
          <a:endParaRPr lang="en-US"/>
        </a:p>
      </dgm:t>
    </dgm:pt>
    <dgm:pt modelId="{A6E46103-DE04-4191-8396-C718B143D3CE}">
      <dgm:prSet phldrT="[Text]"/>
      <dgm:spPr/>
      <dgm:t>
        <a:bodyPr/>
        <a:lstStyle/>
        <a:p>
          <a:r>
            <a:rPr lang="en-US"/>
            <a:t>Make Latching Decision</a:t>
          </a:r>
        </a:p>
      </dgm:t>
    </dgm:pt>
    <dgm:pt modelId="{5F0CA5C4-B649-43D4-BDE7-E89F2659EE97}" type="parTrans" cxnId="{7B1397F8-86B2-4091-BAB8-35114BF63B22}">
      <dgm:prSet/>
      <dgm:spPr/>
      <dgm:t>
        <a:bodyPr/>
        <a:lstStyle/>
        <a:p>
          <a:endParaRPr lang="en-US"/>
        </a:p>
      </dgm:t>
    </dgm:pt>
    <dgm:pt modelId="{514737CD-261A-43BF-A506-8A632305B6BE}" type="sibTrans" cxnId="{7B1397F8-86B2-4091-BAB8-35114BF63B22}">
      <dgm:prSet/>
      <dgm:spPr/>
      <dgm:t>
        <a:bodyPr/>
        <a:lstStyle/>
        <a:p>
          <a:endParaRPr lang="en-US"/>
        </a:p>
      </dgm:t>
    </dgm:pt>
    <dgm:pt modelId="{E85D747B-AE63-4E56-BB3D-E7B4DE6F5549}">
      <dgm:prSet phldrT="[Text]"/>
      <dgm:spPr/>
      <dgm:t>
        <a:bodyPr/>
        <a:lstStyle/>
        <a:p>
          <a:r>
            <a:rPr lang="en-US"/>
            <a:t>Estimate Thermal Center</a:t>
          </a:r>
        </a:p>
      </dgm:t>
    </dgm:pt>
    <dgm:pt modelId="{796AAABB-7E7A-4ADC-9B4C-4A970EC97EC2}" type="parTrans" cxnId="{9192B0E6-9CFE-4A4D-9C11-D901037B169B}">
      <dgm:prSet/>
      <dgm:spPr/>
      <dgm:t>
        <a:bodyPr/>
        <a:lstStyle/>
        <a:p>
          <a:endParaRPr lang="en-US"/>
        </a:p>
      </dgm:t>
    </dgm:pt>
    <dgm:pt modelId="{48D1DB60-3406-4B95-8654-E46C6D8C1509}" type="sibTrans" cxnId="{9192B0E6-9CFE-4A4D-9C11-D901037B169B}">
      <dgm:prSet/>
      <dgm:spPr/>
      <dgm:t>
        <a:bodyPr/>
        <a:lstStyle/>
        <a:p>
          <a:endParaRPr lang="en-US"/>
        </a:p>
      </dgm:t>
    </dgm:pt>
    <dgm:pt modelId="{B3495ED1-BDBE-4ED5-B47A-FAFAA29E5A4F}" type="pres">
      <dgm:prSet presAssocID="{93725E0F-FBA2-43EB-91A0-53B644754C55}" presName="Name0" presStyleCnt="0">
        <dgm:presLayoutVars>
          <dgm:dir/>
          <dgm:resizeHandles val="exact"/>
        </dgm:presLayoutVars>
      </dgm:prSet>
      <dgm:spPr/>
      <dgm:t>
        <a:bodyPr/>
        <a:lstStyle/>
        <a:p>
          <a:endParaRPr lang="en-US"/>
        </a:p>
      </dgm:t>
    </dgm:pt>
    <dgm:pt modelId="{5ADFCFC8-33AB-4A46-8C07-89F6315A6CBB}" type="pres">
      <dgm:prSet presAssocID="{93725E0F-FBA2-43EB-91A0-53B644754C55}" presName="cycle" presStyleCnt="0"/>
      <dgm:spPr/>
    </dgm:pt>
    <dgm:pt modelId="{D02FCE58-4A73-42FC-BB49-93584A94378C}" type="pres">
      <dgm:prSet presAssocID="{7E64D4E4-4E58-417C-8AF2-359776ADACF3}" presName="nodeFirstNode" presStyleLbl="node1" presStyleIdx="0" presStyleCnt="5">
        <dgm:presLayoutVars>
          <dgm:bulletEnabled val="1"/>
        </dgm:presLayoutVars>
      </dgm:prSet>
      <dgm:spPr/>
      <dgm:t>
        <a:bodyPr/>
        <a:lstStyle/>
        <a:p>
          <a:endParaRPr lang="en-US"/>
        </a:p>
      </dgm:t>
    </dgm:pt>
    <dgm:pt modelId="{B5FDDA07-846B-491B-A297-B619DDE96430}" type="pres">
      <dgm:prSet presAssocID="{D8B2A28B-78A5-42E1-9D93-77B1B84A577A}" presName="sibTransFirstNode" presStyleLbl="bgShp" presStyleIdx="0" presStyleCnt="1"/>
      <dgm:spPr/>
      <dgm:t>
        <a:bodyPr/>
        <a:lstStyle/>
        <a:p>
          <a:endParaRPr lang="en-US"/>
        </a:p>
      </dgm:t>
    </dgm:pt>
    <dgm:pt modelId="{7F3B695F-74A2-4905-8291-CB1ABC201385}" type="pres">
      <dgm:prSet presAssocID="{5776C578-D7AF-4CE0-8545-94C0BB5A1B5B}" presName="nodeFollowingNodes" presStyleLbl="node1" presStyleIdx="1" presStyleCnt="5">
        <dgm:presLayoutVars>
          <dgm:bulletEnabled val="1"/>
        </dgm:presLayoutVars>
      </dgm:prSet>
      <dgm:spPr/>
      <dgm:t>
        <a:bodyPr/>
        <a:lstStyle/>
        <a:p>
          <a:endParaRPr lang="en-US"/>
        </a:p>
      </dgm:t>
    </dgm:pt>
    <dgm:pt modelId="{A2C9E7BF-42A3-4AD5-B831-16E7AB8A48D9}" type="pres">
      <dgm:prSet presAssocID="{6FA12806-86B1-461B-957A-9920A3D29260}" presName="nodeFollowingNodes" presStyleLbl="node1" presStyleIdx="2" presStyleCnt="5">
        <dgm:presLayoutVars>
          <dgm:bulletEnabled val="1"/>
        </dgm:presLayoutVars>
      </dgm:prSet>
      <dgm:spPr/>
      <dgm:t>
        <a:bodyPr/>
        <a:lstStyle/>
        <a:p>
          <a:endParaRPr lang="en-US"/>
        </a:p>
      </dgm:t>
    </dgm:pt>
    <dgm:pt modelId="{C7A4CBF4-8ECE-4C7B-A84D-928BF88934B2}" type="pres">
      <dgm:prSet presAssocID="{A6E46103-DE04-4191-8396-C718B143D3CE}" presName="nodeFollowingNodes" presStyleLbl="node1" presStyleIdx="3" presStyleCnt="5">
        <dgm:presLayoutVars>
          <dgm:bulletEnabled val="1"/>
        </dgm:presLayoutVars>
      </dgm:prSet>
      <dgm:spPr/>
      <dgm:t>
        <a:bodyPr/>
        <a:lstStyle/>
        <a:p>
          <a:endParaRPr lang="en-US"/>
        </a:p>
      </dgm:t>
    </dgm:pt>
    <dgm:pt modelId="{B766B482-3477-4065-AB18-CBA46098911C}" type="pres">
      <dgm:prSet presAssocID="{E85D747B-AE63-4E56-BB3D-E7B4DE6F5549}" presName="nodeFollowingNodes" presStyleLbl="node1" presStyleIdx="4" presStyleCnt="5">
        <dgm:presLayoutVars>
          <dgm:bulletEnabled val="1"/>
        </dgm:presLayoutVars>
      </dgm:prSet>
      <dgm:spPr/>
      <dgm:t>
        <a:bodyPr/>
        <a:lstStyle/>
        <a:p>
          <a:endParaRPr lang="en-US"/>
        </a:p>
      </dgm:t>
    </dgm:pt>
  </dgm:ptLst>
  <dgm:cxnLst>
    <dgm:cxn modelId="{1F217FA3-7942-4398-93F7-882AF3215611}" type="presOf" srcId="{A6E46103-DE04-4191-8396-C718B143D3CE}" destId="{C7A4CBF4-8ECE-4C7B-A84D-928BF88934B2}" srcOrd="0" destOrd="0" presId="urn:microsoft.com/office/officeart/2005/8/layout/cycle3"/>
    <dgm:cxn modelId="{99D51A33-D1B7-40AD-AFB8-887BF8E63FF8}" srcId="{93725E0F-FBA2-43EB-91A0-53B644754C55}" destId="{5776C578-D7AF-4CE0-8545-94C0BB5A1B5B}" srcOrd="1" destOrd="0" parTransId="{F7B8055B-B11A-41ED-8767-2748C8531F21}" sibTransId="{CB29BFA0-692F-4448-93F6-2AC1D6E3F851}"/>
    <dgm:cxn modelId="{89EA254D-8CE5-4595-A6E5-70A43A7FBAAA}" type="presOf" srcId="{D8B2A28B-78A5-42E1-9D93-77B1B84A577A}" destId="{B5FDDA07-846B-491B-A297-B619DDE96430}" srcOrd="0" destOrd="0" presId="urn:microsoft.com/office/officeart/2005/8/layout/cycle3"/>
    <dgm:cxn modelId="{948BD279-85F9-44E7-8116-C37ED3F40D55}" type="presOf" srcId="{7E64D4E4-4E58-417C-8AF2-359776ADACF3}" destId="{D02FCE58-4A73-42FC-BB49-93584A94378C}" srcOrd="0" destOrd="0" presId="urn:microsoft.com/office/officeart/2005/8/layout/cycle3"/>
    <dgm:cxn modelId="{7B1397F8-86B2-4091-BAB8-35114BF63B22}" srcId="{93725E0F-FBA2-43EB-91A0-53B644754C55}" destId="{A6E46103-DE04-4191-8396-C718B143D3CE}" srcOrd="3" destOrd="0" parTransId="{5F0CA5C4-B649-43D4-BDE7-E89F2659EE97}" sibTransId="{514737CD-261A-43BF-A506-8A632305B6BE}"/>
    <dgm:cxn modelId="{7FA72569-A1CD-4CF1-8829-44AD9F3B9177}" type="presOf" srcId="{E85D747B-AE63-4E56-BB3D-E7B4DE6F5549}" destId="{B766B482-3477-4065-AB18-CBA46098911C}" srcOrd="0" destOrd="0" presId="urn:microsoft.com/office/officeart/2005/8/layout/cycle3"/>
    <dgm:cxn modelId="{A2D411A6-EB7D-49F6-A390-5CACE09DC938}" type="presOf" srcId="{93725E0F-FBA2-43EB-91A0-53B644754C55}" destId="{B3495ED1-BDBE-4ED5-B47A-FAFAA29E5A4F}" srcOrd="0" destOrd="0" presId="urn:microsoft.com/office/officeart/2005/8/layout/cycle3"/>
    <dgm:cxn modelId="{C3FA2695-7375-4F83-912E-5F519E351A1A}" srcId="{93725E0F-FBA2-43EB-91A0-53B644754C55}" destId="{7E64D4E4-4E58-417C-8AF2-359776ADACF3}" srcOrd="0" destOrd="0" parTransId="{5CC6DC2D-5954-4838-B6B2-1BB123DC5D6A}" sibTransId="{D8B2A28B-78A5-42E1-9D93-77B1B84A577A}"/>
    <dgm:cxn modelId="{9192B0E6-9CFE-4A4D-9C11-D901037B169B}" srcId="{93725E0F-FBA2-43EB-91A0-53B644754C55}" destId="{E85D747B-AE63-4E56-BB3D-E7B4DE6F5549}" srcOrd="4" destOrd="0" parTransId="{796AAABB-7E7A-4ADC-9B4C-4A970EC97EC2}" sibTransId="{48D1DB60-3406-4B95-8654-E46C6D8C1509}"/>
    <dgm:cxn modelId="{E79BF1C8-D2C4-42A6-8F93-BB7F8FB771C3}" type="presOf" srcId="{5776C578-D7AF-4CE0-8545-94C0BB5A1B5B}" destId="{7F3B695F-74A2-4905-8291-CB1ABC201385}" srcOrd="0" destOrd="0" presId="urn:microsoft.com/office/officeart/2005/8/layout/cycle3"/>
    <dgm:cxn modelId="{2BF1B1CA-4396-4151-AF6B-BCFF8178F5AA}" type="presOf" srcId="{6FA12806-86B1-461B-957A-9920A3D29260}" destId="{A2C9E7BF-42A3-4AD5-B831-16E7AB8A48D9}" srcOrd="0" destOrd="0" presId="urn:microsoft.com/office/officeart/2005/8/layout/cycle3"/>
    <dgm:cxn modelId="{B9F3F42E-5E78-438B-8E85-EAEF7852EDD0}" srcId="{93725E0F-FBA2-43EB-91A0-53B644754C55}" destId="{6FA12806-86B1-461B-957A-9920A3D29260}" srcOrd="2" destOrd="0" parTransId="{28020F85-A6C2-4220-998B-574362A5AA30}" sibTransId="{18F32FF3-5AC6-4123-96B8-7E882B05D918}"/>
    <dgm:cxn modelId="{EB153614-2D3E-45D9-8CD5-6F65F7DC37C2}" type="presParOf" srcId="{B3495ED1-BDBE-4ED5-B47A-FAFAA29E5A4F}" destId="{5ADFCFC8-33AB-4A46-8C07-89F6315A6CBB}" srcOrd="0" destOrd="0" presId="urn:microsoft.com/office/officeart/2005/8/layout/cycle3"/>
    <dgm:cxn modelId="{A5DB8213-2AC3-4FE1-832C-7FFCFBDEAF74}" type="presParOf" srcId="{5ADFCFC8-33AB-4A46-8C07-89F6315A6CBB}" destId="{D02FCE58-4A73-42FC-BB49-93584A94378C}" srcOrd="0" destOrd="0" presId="urn:microsoft.com/office/officeart/2005/8/layout/cycle3"/>
    <dgm:cxn modelId="{5FED5CA3-E144-4114-99CC-169FC309ECFA}" type="presParOf" srcId="{5ADFCFC8-33AB-4A46-8C07-89F6315A6CBB}" destId="{B5FDDA07-846B-491B-A297-B619DDE96430}" srcOrd="1" destOrd="0" presId="urn:microsoft.com/office/officeart/2005/8/layout/cycle3"/>
    <dgm:cxn modelId="{5CF86DCD-C293-42CC-AD65-6104202AE85D}" type="presParOf" srcId="{5ADFCFC8-33AB-4A46-8C07-89F6315A6CBB}" destId="{7F3B695F-74A2-4905-8291-CB1ABC201385}" srcOrd="2" destOrd="0" presId="urn:microsoft.com/office/officeart/2005/8/layout/cycle3"/>
    <dgm:cxn modelId="{AA244ACC-2F18-41E5-AEFE-9A637B1ED8D4}" type="presParOf" srcId="{5ADFCFC8-33AB-4A46-8C07-89F6315A6CBB}" destId="{A2C9E7BF-42A3-4AD5-B831-16E7AB8A48D9}" srcOrd="3" destOrd="0" presId="urn:microsoft.com/office/officeart/2005/8/layout/cycle3"/>
    <dgm:cxn modelId="{6363D75E-AF43-46B4-9CCE-F51E19A937D6}" type="presParOf" srcId="{5ADFCFC8-33AB-4A46-8C07-89F6315A6CBB}" destId="{C7A4CBF4-8ECE-4C7B-A84D-928BF88934B2}" srcOrd="4" destOrd="0" presId="urn:microsoft.com/office/officeart/2005/8/layout/cycle3"/>
    <dgm:cxn modelId="{28C9FDFE-D8DC-4E1A-945F-B4E6CDB785AB}" type="presParOf" srcId="{5ADFCFC8-33AB-4A46-8C07-89F6315A6CBB}" destId="{B766B482-3477-4065-AB18-CBA46098911C}" srcOrd="5" destOrd="0" presId="urn:microsoft.com/office/officeart/2005/8/layout/cycle3"/>
  </dgm:cxnLst>
  <dgm:bg/>
  <dgm:whole/>
  <dgm:extLst>
    <a:ext uri="http://schemas.microsoft.com/office/drawing/2008/diagram">
      <dsp:dataModelExt xmlns:dsp="http://schemas.microsoft.com/office/drawing/2008/diagram" relId="rId4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5FDDA07-846B-491B-A297-B619DDE96430}">
      <dsp:nvSpPr>
        <dsp:cNvPr id="0" name=""/>
        <dsp:cNvSpPr/>
      </dsp:nvSpPr>
      <dsp:spPr>
        <a:xfrm>
          <a:off x="1948780" y="-10972"/>
          <a:ext cx="1998413" cy="1998413"/>
        </a:xfrm>
        <a:prstGeom prst="circularArrow">
          <a:avLst>
            <a:gd name="adj1" fmla="val 5544"/>
            <a:gd name="adj2" fmla="val 330680"/>
            <a:gd name="adj3" fmla="val 13826015"/>
            <a:gd name="adj4" fmla="val 17355554"/>
            <a:gd name="adj5" fmla="val 5757"/>
          </a:avLst>
        </a:prstGeom>
        <a:solidFill>
          <a:schemeClr val="accent1">
            <a:tint val="40000"/>
            <a:hueOff val="0"/>
            <a:satOff val="0"/>
            <a:lumOff val="0"/>
            <a:alphaOff val="0"/>
          </a:schemeClr>
        </a:solidFill>
        <a:ln>
          <a:noFill/>
        </a:ln>
        <a:effectLst>
          <a:outerShdw blurRad="40000" dist="23000" dir="5400000" rotWithShape="0">
            <a:srgbClr val="000000">
              <a:alpha val="35000"/>
            </a:srgbClr>
          </a:outerShdw>
        </a:effectLst>
      </dsp:spPr>
      <dsp:style>
        <a:lnRef idx="0">
          <a:scrgbClr r="0" g="0" b="0"/>
        </a:lnRef>
        <a:fillRef idx="1">
          <a:scrgbClr r="0" g="0" b="0"/>
        </a:fillRef>
        <a:effectRef idx="2">
          <a:scrgbClr r="0" g="0" b="0"/>
        </a:effectRef>
        <a:fontRef idx="minor"/>
      </dsp:style>
    </dsp:sp>
    <dsp:sp modelId="{D02FCE58-4A73-42FC-BB49-93584A94378C}">
      <dsp:nvSpPr>
        <dsp:cNvPr id="0" name=""/>
        <dsp:cNvSpPr/>
      </dsp:nvSpPr>
      <dsp:spPr>
        <a:xfrm>
          <a:off x="2490243" y="429"/>
          <a:ext cx="915488" cy="457744"/>
        </a:xfrm>
        <a:prstGeom prst="round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US" sz="900" kern="1200"/>
            <a:t>Gather Data</a:t>
          </a:r>
        </a:p>
      </dsp:txBody>
      <dsp:txXfrm>
        <a:off x="2512588" y="22774"/>
        <a:ext cx="870798" cy="413054"/>
      </dsp:txXfrm>
    </dsp:sp>
    <dsp:sp modelId="{7F3B695F-74A2-4905-8291-CB1ABC201385}">
      <dsp:nvSpPr>
        <dsp:cNvPr id="0" name=""/>
        <dsp:cNvSpPr/>
      </dsp:nvSpPr>
      <dsp:spPr>
        <a:xfrm>
          <a:off x="3300735" y="589286"/>
          <a:ext cx="915488" cy="457744"/>
        </a:xfrm>
        <a:prstGeom prst="round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US" sz="900" kern="1200"/>
            <a:t>FindRate of Energy Change</a:t>
          </a:r>
        </a:p>
      </dsp:txBody>
      <dsp:txXfrm>
        <a:off x="3323080" y="611631"/>
        <a:ext cx="870798" cy="413054"/>
      </dsp:txXfrm>
    </dsp:sp>
    <dsp:sp modelId="{A2C9E7BF-42A3-4AD5-B831-16E7AB8A48D9}">
      <dsp:nvSpPr>
        <dsp:cNvPr id="0" name=""/>
        <dsp:cNvSpPr/>
      </dsp:nvSpPr>
      <dsp:spPr>
        <a:xfrm>
          <a:off x="2991155" y="1542076"/>
          <a:ext cx="915488" cy="457744"/>
        </a:xfrm>
        <a:prstGeom prst="round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US" sz="900" kern="1200"/>
            <a:t>Check value with mode logic</a:t>
          </a:r>
        </a:p>
      </dsp:txBody>
      <dsp:txXfrm>
        <a:off x="3013500" y="1564421"/>
        <a:ext cx="870798" cy="413054"/>
      </dsp:txXfrm>
    </dsp:sp>
    <dsp:sp modelId="{C7A4CBF4-8ECE-4C7B-A84D-928BF88934B2}">
      <dsp:nvSpPr>
        <dsp:cNvPr id="0" name=""/>
        <dsp:cNvSpPr/>
      </dsp:nvSpPr>
      <dsp:spPr>
        <a:xfrm>
          <a:off x="1989331" y="1542076"/>
          <a:ext cx="915488" cy="457744"/>
        </a:xfrm>
        <a:prstGeom prst="round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US" sz="900" kern="1200"/>
            <a:t>Make Latching Decision</a:t>
          </a:r>
        </a:p>
      </dsp:txBody>
      <dsp:txXfrm>
        <a:off x="2011676" y="1564421"/>
        <a:ext cx="870798" cy="413054"/>
      </dsp:txXfrm>
    </dsp:sp>
    <dsp:sp modelId="{B766B482-3477-4065-AB18-CBA46098911C}">
      <dsp:nvSpPr>
        <dsp:cNvPr id="0" name=""/>
        <dsp:cNvSpPr/>
      </dsp:nvSpPr>
      <dsp:spPr>
        <a:xfrm>
          <a:off x="1679751" y="589286"/>
          <a:ext cx="915488" cy="457744"/>
        </a:xfrm>
        <a:prstGeom prst="round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US" sz="900" kern="1200"/>
            <a:t>Estimate Thermal Center</a:t>
          </a:r>
        </a:p>
      </dsp:txBody>
      <dsp:txXfrm>
        <a:off x="1702096" y="611631"/>
        <a:ext cx="870798" cy="413054"/>
      </dsp:txXfrm>
    </dsp:sp>
  </dsp:spTree>
</dsp:drawing>
</file>

<file path=word/diagrams/layout1.xml><?xml version="1.0" encoding="utf-8"?>
<dgm:layoutDef xmlns:dgm="http://schemas.openxmlformats.org/drawingml/2006/diagram" xmlns:a="http://schemas.openxmlformats.org/drawingml/2006/main" uniqueId="urn:microsoft.com/office/officeart/2005/8/layout/cycle3">
  <dgm:title val=""/>
  <dgm:desc val=""/>
  <dgm:catLst>
    <dgm:cat type="cycle" pri="5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Name0">
    <dgm:varLst>
      <dgm:dir/>
      <dgm:resizeHandles val="exact"/>
    </dgm:varLst>
    <dgm:choose name="Name1">
      <dgm:if name="Name2" axis="ch" ptType="node" func="cnt" op="equ" val="2">
        <dgm:alg type="composite">
          <dgm:param type="ar" val="0.9"/>
        </dgm:alg>
        <dgm:shape xmlns:r="http://schemas.openxmlformats.org/officeDocument/2006/relationships" r:blip="">
          <dgm:adjLst/>
        </dgm:shape>
        <dgm:presOf/>
        <dgm:constrLst>
          <dgm:constr type="primFontSz" for="ch" ptType="node" op="equ" val="65"/>
          <dgm:constr type="ctrX" for="ch" forName="node1" refType="w" fact="0.5"/>
          <dgm:constr type="t" for="ch" forName="node1"/>
          <dgm:constr type="w" for="ch" forName="node1" refType="w" fact="0.8"/>
          <dgm:constr type="h" for="ch" forName="node1" refType="w" refFor="ch" refForName="node1" fact="0.5"/>
          <dgm:constr type="ctrX" for="ch" forName="sibTrans" refType="w" fact="0.5"/>
          <dgm:constr type="t" for="ch" forName="sibTrans"/>
          <dgm:constr type="w" for="ch" forName="sibTrans" refType="w" fact="0.8"/>
          <dgm:constr type="h" for="ch" forName="sibTrans" refType="w" refFor="ch" refForName="node1" fact="0.5"/>
          <dgm:constr type="userA" for="ch" forName="sibTrans" refType="w" fact="1.07"/>
          <dgm:constr type="ctrX" for="ch" forName="node2" refType="w" fact="0.5"/>
          <dgm:constr type="b" for="ch" forName="node2" refType="h"/>
          <dgm:constr type="w" for="ch" forName="node2" refType="w" fact="0.8"/>
          <dgm:constr type="h" for="ch" forName="node2" refType="w" refFor="ch" refForName="node1" fact="0.5"/>
          <dgm:constr type="l" for="ch" forName="sp1"/>
          <dgm:constr type="t" for="ch" forName="sp1" refType="h" fact="0.5"/>
          <dgm:constr type="w" for="ch" forName="sp1" val="1"/>
          <dgm:constr type="h" for="ch" forName="sp1" val="1"/>
          <dgm:constr type="r" for="ch" forName="sp2" refType="w"/>
          <dgm:constr type="t" for="ch" forName="sp2" refType="h" fact="0.5"/>
          <dgm:constr type="w" for="ch" forName="sp2" val="1"/>
          <dgm:constr type="h" for="ch" forName="sp2" val="1"/>
        </dgm:constrLst>
        <dgm:ruleLst/>
      </dgm:if>
      <dgm:else name="Name3">
        <dgm:alg type="composite"/>
        <dgm:shape xmlns:r="http://schemas.openxmlformats.org/officeDocument/2006/relationships" r:blip="">
          <dgm:adjLst/>
        </dgm:shape>
        <dgm:presOf/>
        <dgm:constrLst>
          <dgm:constr type="primFontSz" for="ch" ptType="node" op="equ" val="65"/>
        </dgm:constrLst>
        <dgm:ruleLst/>
      </dgm:else>
    </dgm:choose>
    <dgm:choose name="Name4">
      <dgm:if name="Name5" axis="ch" ptType="node" func="cnt" op="equ" val="2">
        <dgm:layoutNode name="node1">
          <dgm:varLst>
            <dgm:bulletEnabled val="1"/>
          </dgm:varLst>
          <dgm:alg type="tx"/>
          <dgm:shape xmlns:r="http://schemas.openxmlformats.org/officeDocument/2006/relationships" type="roundRect" r:blip="">
            <dgm:adjLst/>
          </dgm:shape>
          <dgm:presOf axis="ch desOrSelf" ptType="node node" st="1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sibTrans" styleLbl="bgShp">
          <dgm:choose name="Name6">
            <dgm:if name="Name7" func="var" arg="dir" op="equ" val="norm">
              <dgm:alg type="conn">
                <dgm:param type="connRout" val="longCurve"/>
                <dgm:param type="begPts" val="midR"/>
                <dgm:param type="endPts" val="midL"/>
                <dgm:param type="dstNode" val="node1"/>
              </dgm:alg>
              <dgm:shape xmlns:r="http://schemas.openxmlformats.org/officeDocument/2006/relationships" type="conn" r:blip="" zOrderOff="-2">
                <dgm:adjLst/>
              </dgm:shape>
              <dgm:presOf axis="ch" ptType="sibTrans"/>
              <dgm:constrLst>
                <dgm:constr type="userA"/>
                <dgm:constr type="diam" refType="userA" fact="-1"/>
                <dgm:constr type="wArH" refType="userA" fact="0.05"/>
                <dgm:constr type="hArH" refType="userA" fact="0.1"/>
                <dgm:constr type="stemThick" refType="userA" fact="0.06"/>
                <dgm:constr type="begPad" refType="connDist" fact="-0.2"/>
                <dgm:constr type="endPad" refType="connDist" fact="0.05"/>
              </dgm:constrLst>
            </dgm:if>
            <dgm:else name="Name8">
              <dgm:alg type="conn">
                <dgm:param type="connRout" val="longCurve"/>
                <dgm:param type="begPts" val="midL"/>
                <dgm:param type="endPts" val="midR"/>
                <dgm:param type="dstNode" val="node1"/>
              </dgm:alg>
              <dgm:shape xmlns:r="http://schemas.openxmlformats.org/officeDocument/2006/relationships" type="conn" r:blip="" zOrderOff="-2">
                <dgm:adjLst/>
              </dgm:shape>
              <dgm:presOf axis="ch" ptType="sibTrans"/>
              <dgm:constrLst>
                <dgm:constr type="userA"/>
                <dgm:constr type="diam" refType="userA"/>
                <dgm:constr type="wArH" refType="userA" fact="0.05"/>
                <dgm:constr type="hArH" refType="userA" fact="0.1"/>
                <dgm:constr type="stemThick" refType="userA" fact="0.06"/>
                <dgm:constr type="begPad" refType="connDist" fact="-0.2"/>
                <dgm:constr type="endPad" refType="connDist" fact="0.05"/>
              </dgm:constrLst>
            </dgm:else>
          </dgm:choose>
          <dgm:ruleLst/>
        </dgm:layoutNode>
        <dgm:layoutNode name="node2">
          <dgm:varLst>
            <dgm:bulletEnabled val="1"/>
          </dgm:varLst>
          <dgm:alg type="tx"/>
          <dgm:shape xmlns:r="http://schemas.openxmlformats.org/officeDocument/2006/relationships" type="roundRect" r:blip="">
            <dgm:adjLst/>
          </dgm:shape>
          <dgm:presOf axis="ch desOrSelf" ptType="node node" st="2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sp1">
          <dgm:alg type="sp"/>
          <dgm:shape xmlns:r="http://schemas.openxmlformats.org/officeDocument/2006/relationships" r:blip="">
            <dgm:adjLst/>
          </dgm:shape>
          <dgm:presOf/>
          <dgm:constrLst/>
          <dgm:ruleLst/>
        </dgm:layoutNode>
        <dgm:layoutNode name="sp2">
          <dgm:alg type="sp"/>
          <dgm:shape xmlns:r="http://schemas.openxmlformats.org/officeDocument/2006/relationships" r:blip="">
            <dgm:adjLst/>
          </dgm:shape>
          <dgm:presOf/>
          <dgm:constrLst/>
          <dgm:ruleLst/>
        </dgm:layoutNode>
      </dgm:if>
      <dgm:else name="Name9">
        <dgm:layoutNode name="cycle">
          <dgm:choose name="Name10">
            <dgm:if name="Name11" func="var" arg="dir" op="equ" val="norm">
              <dgm:alg type="cycle">
                <dgm:param type="stAng" val="0"/>
                <dgm:param type="spanAng" val="360"/>
              </dgm:alg>
              <dgm:shape xmlns:r="http://schemas.openxmlformats.org/officeDocument/2006/relationships" r:blip="">
                <dgm:adjLst/>
              </dgm:shape>
              <dgm:presOf/>
              <dgm:constrLst>
                <dgm:constr type="diam" refType="w"/>
                <dgm:constr type="w" for="ch" ptType="node" refType="w"/>
                <dgm:constr type="sibSp" val="15"/>
                <dgm:constr type="userA" for="ch" ptType="sibTrans" refType="diam" op="equ" fact="-1"/>
                <dgm:constr type="wArH" for="ch" ptType="sibTrans" refType="diam" op="equ" fact="0.05"/>
                <dgm:constr type="hArH" for="ch" ptType="sibTrans" refType="diam" op="equ" fact="0.1"/>
                <dgm:constr type="stemThick" for="ch" ptType="sibTrans" refType="diam" op="equ" fact="0.065"/>
                <dgm:constr type="primFontSz" for="ch" ptType="node" op="equ"/>
              </dgm:constrLst>
            </dgm:if>
            <dgm:else name="Name12">
              <dgm:alg type="cycle">
                <dgm:param type="stAng" val="0"/>
                <dgm:param type="spanAng" val="-360"/>
              </dgm:alg>
              <dgm:shape xmlns:r="http://schemas.openxmlformats.org/officeDocument/2006/relationships" r:blip="">
                <dgm:adjLst/>
              </dgm:shape>
              <dgm:presOf/>
              <dgm:constrLst>
                <dgm:constr type="diam" refType="w"/>
                <dgm:constr type="w" for="ch" ptType="node" refType="w"/>
                <dgm:constr type="sibSp" val="15"/>
                <dgm:constr type="userA" for="ch" ptType="sibTrans" refType="diam" op="equ"/>
                <dgm:constr type="wArH" for="ch" ptType="sibTrans" refType="diam" op="equ" fact="0.05"/>
                <dgm:constr type="hArH" for="ch" ptType="sibTrans" refType="diam" op="equ" fact="0.1"/>
                <dgm:constr type="stemThick" for="ch" ptType="sibTrans" refType="diam" op="equ" fact="0.065"/>
                <dgm:constr type="primFontSz" for="ch" ptType="node" op="equ"/>
              </dgm:constrLst>
            </dgm:else>
          </dgm:choose>
          <dgm:ruleLst/>
          <dgm:forEach name="nodesFirstNodeForEach" axis="ch" ptType="node" cnt="1">
            <dgm:layoutNode name="nodeFirstNode">
              <dgm:varLst>
                <dgm:bulletEnabled val="1"/>
              </dgm:varLst>
              <dgm:alg type="tx"/>
              <dgm:shape xmlns:r="http://schemas.openxmlformats.org/officeDocument/2006/relationships" type="roundRect" r:blip="">
                <dgm:adjLst/>
              </dgm:shape>
              <dgm:presOf axis="desOrSelf" ptType="node"/>
              <dgm:constrLst>
                <dgm:constr type="h" refType="w" fact="0.5"/>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name="sibTransForEach" axis="followSib" ptType="sibTrans" cnt="1">
              <dgm:layoutNode name="sibTransFirstNode" styleLbl="bgShp">
                <dgm:choose name="Name13">
                  <dgm:if name="Name14" func="var" arg="dir" op="equ" val="norm">
                    <dgm:alg type="conn">
                      <dgm:param type="connRout" val="longCurve"/>
                      <dgm:param type="begPts" val="midR"/>
                      <dgm:param type="endPts" val="midL"/>
                      <dgm:param type="dstNode" val="nodeFirstNode"/>
                    </dgm:alg>
                  </dgm:if>
                  <dgm:else name="Name15">
                    <dgm:alg type="conn">
                      <dgm:param type="connRout" val="longCurve"/>
                      <dgm:param type="begPts" val="midL"/>
                      <dgm:param type="endPts" val="midR"/>
                      <dgm:param type="dstNode" val="nodeFirstNode"/>
                    </dgm:alg>
                  </dgm:else>
                </dgm:choose>
                <dgm:shape xmlns:r="http://schemas.openxmlformats.org/officeDocument/2006/relationships" type="conn" r:blip="" zOrderOff="-2">
                  <dgm:adjLst/>
                </dgm:shape>
                <dgm:presOf axis="self"/>
                <dgm:choose name="Name16">
                  <dgm:if name="Name17" axis="par ch" ptType="doc node" func="cnt" op="equ" val="3">
                    <dgm:constrLst>
                      <dgm:constr type="userA"/>
                      <dgm:constr type="diam" refType="userA" fact="1.01"/>
                      <dgm:constr type="begPad" refType="connDist" fact="-0.2"/>
                      <dgm:constr type="endPad" refType="connDist" fact="0.05"/>
                    </dgm:constrLst>
                  </dgm:if>
                  <dgm:if name="Name18" axis="par ch" ptType="doc node" func="cnt" op="equ" val="4">
                    <dgm:constrLst>
                      <dgm:constr type="userA"/>
                      <dgm:constr type="diam" refType="userA" fact="1.26"/>
                      <dgm:constr type="begPad" refType="connDist" fact="-0.2"/>
                      <dgm:constr type="endPad" refType="connDist" fact="0.05"/>
                    </dgm:constrLst>
                  </dgm:if>
                  <dgm:if name="Name19" axis="par ch" ptType="doc node" func="cnt" op="equ" val="5">
                    <dgm:constrLst>
                      <dgm:constr type="userA"/>
                      <dgm:constr type="diam" refType="userA" fact="1.04"/>
                      <dgm:constr type="begPad" refType="connDist" fact="-0.2"/>
                      <dgm:constr type="endPad" refType="connDist" fact="0.05"/>
                    </dgm:constrLst>
                  </dgm:if>
                  <dgm:if name="Name20" axis="par ch" ptType="doc node" func="cnt" op="equ" val="6">
                    <dgm:constrLst>
                      <dgm:constr type="userA"/>
                      <dgm:constr type="diam" refType="userA" fact="1.1"/>
                      <dgm:constr type="begPad" refType="connDist" fact="-0.2"/>
                      <dgm:constr type="endPad" refType="connDist" fact="0.05"/>
                    </dgm:constrLst>
                  </dgm:if>
                  <dgm:else name="Name21">
                    <dgm:constrLst>
                      <dgm:constr type="userA"/>
                      <dgm:constr type="diam" refType="userA" fact="1.04"/>
                      <dgm:constr type="begPad" refType="connDist" fact="-0.2"/>
                      <dgm:constr type="endPad" refType="connDist" fact="0.05"/>
                    </dgm:constrLst>
                  </dgm:else>
                </dgm:choose>
                <dgm:ruleLst/>
              </dgm:layoutNode>
            </dgm:forEach>
          </dgm:forEach>
          <dgm:forEach name="followingNodesForEach" axis="ch" ptType="node" st="2">
            <dgm:layoutNode name="nodeFollowingNodes">
              <dgm:varLst>
                <dgm:bulletEnabled val="1"/>
              </dgm:varLst>
              <dgm:alg type="tx"/>
              <dgm:shape xmlns:r="http://schemas.openxmlformats.org/officeDocument/2006/relationships" type="roundRect" r:blip="">
                <dgm:adjLst/>
              </dgm:shape>
              <dgm:presOf axis="desOrSelf" ptType="node"/>
              <dgm:constrLst>
                <dgm:constr type="h" refType="w" fact="0.5"/>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dgm:layoutNode>
      </dgm:else>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017E527-DD63-4503-B866-843F3CFC34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Final Report Template</Template>
  <TotalTime>907</TotalTime>
  <Pages>91</Pages>
  <Words>24919</Words>
  <Characters>142040</Characters>
  <Application>Microsoft Office Word</Application>
  <DocSecurity>0</DocSecurity>
  <Lines>1183</Lines>
  <Paragraphs>333</Paragraphs>
  <ScaleCrop>false</ScaleCrop>
  <HeadingPairs>
    <vt:vector size="2" baseType="variant">
      <vt:variant>
        <vt:lpstr>Title</vt:lpstr>
      </vt:variant>
      <vt:variant>
        <vt:i4>1</vt:i4>
      </vt:variant>
    </vt:vector>
  </HeadingPairs>
  <TitlesOfParts>
    <vt:vector size="1" baseType="lpstr">
      <vt:lpstr>Design, Analysis, and Construction of the RPUAV (Remotely Piloted Unmanned Aerial Vehicle)</vt:lpstr>
    </vt:vector>
  </TitlesOfParts>
  <Company/>
  <LinksUpToDate>false</LinksUpToDate>
  <CharactersWithSpaces>166626</CharactersWithSpaces>
  <SharedDoc>false</SharedDoc>
  <HLinks>
    <vt:vector size="168" baseType="variant">
      <vt:variant>
        <vt:i4>1376316</vt:i4>
      </vt:variant>
      <vt:variant>
        <vt:i4>164</vt:i4>
      </vt:variant>
      <vt:variant>
        <vt:i4>0</vt:i4>
      </vt:variant>
      <vt:variant>
        <vt:i4>5</vt:i4>
      </vt:variant>
      <vt:variant>
        <vt:lpwstr/>
      </vt:variant>
      <vt:variant>
        <vt:lpwstr>_Toc229157261</vt:lpwstr>
      </vt:variant>
      <vt:variant>
        <vt:i4>1376316</vt:i4>
      </vt:variant>
      <vt:variant>
        <vt:i4>158</vt:i4>
      </vt:variant>
      <vt:variant>
        <vt:i4>0</vt:i4>
      </vt:variant>
      <vt:variant>
        <vt:i4>5</vt:i4>
      </vt:variant>
      <vt:variant>
        <vt:lpwstr/>
      </vt:variant>
      <vt:variant>
        <vt:lpwstr>_Toc229157260</vt:lpwstr>
      </vt:variant>
      <vt:variant>
        <vt:i4>1441852</vt:i4>
      </vt:variant>
      <vt:variant>
        <vt:i4>152</vt:i4>
      </vt:variant>
      <vt:variant>
        <vt:i4>0</vt:i4>
      </vt:variant>
      <vt:variant>
        <vt:i4>5</vt:i4>
      </vt:variant>
      <vt:variant>
        <vt:lpwstr/>
      </vt:variant>
      <vt:variant>
        <vt:lpwstr>_Toc229157259</vt:lpwstr>
      </vt:variant>
      <vt:variant>
        <vt:i4>1441852</vt:i4>
      </vt:variant>
      <vt:variant>
        <vt:i4>146</vt:i4>
      </vt:variant>
      <vt:variant>
        <vt:i4>0</vt:i4>
      </vt:variant>
      <vt:variant>
        <vt:i4>5</vt:i4>
      </vt:variant>
      <vt:variant>
        <vt:lpwstr/>
      </vt:variant>
      <vt:variant>
        <vt:lpwstr>_Toc229157258</vt:lpwstr>
      </vt:variant>
      <vt:variant>
        <vt:i4>1441852</vt:i4>
      </vt:variant>
      <vt:variant>
        <vt:i4>140</vt:i4>
      </vt:variant>
      <vt:variant>
        <vt:i4>0</vt:i4>
      </vt:variant>
      <vt:variant>
        <vt:i4>5</vt:i4>
      </vt:variant>
      <vt:variant>
        <vt:lpwstr/>
      </vt:variant>
      <vt:variant>
        <vt:lpwstr>_Toc229157257</vt:lpwstr>
      </vt:variant>
      <vt:variant>
        <vt:i4>1441852</vt:i4>
      </vt:variant>
      <vt:variant>
        <vt:i4>134</vt:i4>
      </vt:variant>
      <vt:variant>
        <vt:i4>0</vt:i4>
      </vt:variant>
      <vt:variant>
        <vt:i4>5</vt:i4>
      </vt:variant>
      <vt:variant>
        <vt:lpwstr/>
      </vt:variant>
      <vt:variant>
        <vt:lpwstr>_Toc229157256</vt:lpwstr>
      </vt:variant>
      <vt:variant>
        <vt:i4>1441852</vt:i4>
      </vt:variant>
      <vt:variant>
        <vt:i4>128</vt:i4>
      </vt:variant>
      <vt:variant>
        <vt:i4>0</vt:i4>
      </vt:variant>
      <vt:variant>
        <vt:i4>5</vt:i4>
      </vt:variant>
      <vt:variant>
        <vt:lpwstr/>
      </vt:variant>
      <vt:variant>
        <vt:lpwstr>_Toc229157255</vt:lpwstr>
      </vt:variant>
      <vt:variant>
        <vt:i4>1441852</vt:i4>
      </vt:variant>
      <vt:variant>
        <vt:i4>122</vt:i4>
      </vt:variant>
      <vt:variant>
        <vt:i4>0</vt:i4>
      </vt:variant>
      <vt:variant>
        <vt:i4>5</vt:i4>
      </vt:variant>
      <vt:variant>
        <vt:lpwstr/>
      </vt:variant>
      <vt:variant>
        <vt:lpwstr>_Toc229157254</vt:lpwstr>
      </vt:variant>
      <vt:variant>
        <vt:i4>1441852</vt:i4>
      </vt:variant>
      <vt:variant>
        <vt:i4>116</vt:i4>
      </vt:variant>
      <vt:variant>
        <vt:i4>0</vt:i4>
      </vt:variant>
      <vt:variant>
        <vt:i4>5</vt:i4>
      </vt:variant>
      <vt:variant>
        <vt:lpwstr/>
      </vt:variant>
      <vt:variant>
        <vt:lpwstr>_Toc229157253</vt:lpwstr>
      </vt:variant>
      <vt:variant>
        <vt:i4>1441852</vt:i4>
      </vt:variant>
      <vt:variant>
        <vt:i4>110</vt:i4>
      </vt:variant>
      <vt:variant>
        <vt:i4>0</vt:i4>
      </vt:variant>
      <vt:variant>
        <vt:i4>5</vt:i4>
      </vt:variant>
      <vt:variant>
        <vt:lpwstr/>
      </vt:variant>
      <vt:variant>
        <vt:lpwstr>_Toc229157252</vt:lpwstr>
      </vt:variant>
      <vt:variant>
        <vt:i4>1441852</vt:i4>
      </vt:variant>
      <vt:variant>
        <vt:i4>104</vt:i4>
      </vt:variant>
      <vt:variant>
        <vt:i4>0</vt:i4>
      </vt:variant>
      <vt:variant>
        <vt:i4>5</vt:i4>
      </vt:variant>
      <vt:variant>
        <vt:lpwstr/>
      </vt:variant>
      <vt:variant>
        <vt:lpwstr>_Toc229157251</vt:lpwstr>
      </vt:variant>
      <vt:variant>
        <vt:i4>1441852</vt:i4>
      </vt:variant>
      <vt:variant>
        <vt:i4>98</vt:i4>
      </vt:variant>
      <vt:variant>
        <vt:i4>0</vt:i4>
      </vt:variant>
      <vt:variant>
        <vt:i4>5</vt:i4>
      </vt:variant>
      <vt:variant>
        <vt:lpwstr/>
      </vt:variant>
      <vt:variant>
        <vt:lpwstr>_Toc229157250</vt:lpwstr>
      </vt:variant>
      <vt:variant>
        <vt:i4>1507388</vt:i4>
      </vt:variant>
      <vt:variant>
        <vt:i4>92</vt:i4>
      </vt:variant>
      <vt:variant>
        <vt:i4>0</vt:i4>
      </vt:variant>
      <vt:variant>
        <vt:i4>5</vt:i4>
      </vt:variant>
      <vt:variant>
        <vt:lpwstr/>
      </vt:variant>
      <vt:variant>
        <vt:lpwstr>_Toc229157249</vt:lpwstr>
      </vt:variant>
      <vt:variant>
        <vt:i4>1507388</vt:i4>
      </vt:variant>
      <vt:variant>
        <vt:i4>86</vt:i4>
      </vt:variant>
      <vt:variant>
        <vt:i4>0</vt:i4>
      </vt:variant>
      <vt:variant>
        <vt:i4>5</vt:i4>
      </vt:variant>
      <vt:variant>
        <vt:lpwstr/>
      </vt:variant>
      <vt:variant>
        <vt:lpwstr>_Toc229157248</vt:lpwstr>
      </vt:variant>
      <vt:variant>
        <vt:i4>1507388</vt:i4>
      </vt:variant>
      <vt:variant>
        <vt:i4>80</vt:i4>
      </vt:variant>
      <vt:variant>
        <vt:i4>0</vt:i4>
      </vt:variant>
      <vt:variant>
        <vt:i4>5</vt:i4>
      </vt:variant>
      <vt:variant>
        <vt:lpwstr/>
      </vt:variant>
      <vt:variant>
        <vt:lpwstr>_Toc229157247</vt:lpwstr>
      </vt:variant>
      <vt:variant>
        <vt:i4>1507388</vt:i4>
      </vt:variant>
      <vt:variant>
        <vt:i4>74</vt:i4>
      </vt:variant>
      <vt:variant>
        <vt:i4>0</vt:i4>
      </vt:variant>
      <vt:variant>
        <vt:i4>5</vt:i4>
      </vt:variant>
      <vt:variant>
        <vt:lpwstr/>
      </vt:variant>
      <vt:variant>
        <vt:lpwstr>_Toc229157246</vt:lpwstr>
      </vt:variant>
      <vt:variant>
        <vt:i4>1507388</vt:i4>
      </vt:variant>
      <vt:variant>
        <vt:i4>68</vt:i4>
      </vt:variant>
      <vt:variant>
        <vt:i4>0</vt:i4>
      </vt:variant>
      <vt:variant>
        <vt:i4>5</vt:i4>
      </vt:variant>
      <vt:variant>
        <vt:lpwstr/>
      </vt:variant>
      <vt:variant>
        <vt:lpwstr>_Toc229157245</vt:lpwstr>
      </vt:variant>
      <vt:variant>
        <vt:i4>1507388</vt:i4>
      </vt:variant>
      <vt:variant>
        <vt:i4>62</vt:i4>
      </vt:variant>
      <vt:variant>
        <vt:i4>0</vt:i4>
      </vt:variant>
      <vt:variant>
        <vt:i4>5</vt:i4>
      </vt:variant>
      <vt:variant>
        <vt:lpwstr/>
      </vt:variant>
      <vt:variant>
        <vt:lpwstr>_Toc229157244</vt:lpwstr>
      </vt:variant>
      <vt:variant>
        <vt:i4>1507388</vt:i4>
      </vt:variant>
      <vt:variant>
        <vt:i4>56</vt:i4>
      </vt:variant>
      <vt:variant>
        <vt:i4>0</vt:i4>
      </vt:variant>
      <vt:variant>
        <vt:i4>5</vt:i4>
      </vt:variant>
      <vt:variant>
        <vt:lpwstr/>
      </vt:variant>
      <vt:variant>
        <vt:lpwstr>_Toc229157243</vt:lpwstr>
      </vt:variant>
      <vt:variant>
        <vt:i4>1507388</vt:i4>
      </vt:variant>
      <vt:variant>
        <vt:i4>50</vt:i4>
      </vt:variant>
      <vt:variant>
        <vt:i4>0</vt:i4>
      </vt:variant>
      <vt:variant>
        <vt:i4>5</vt:i4>
      </vt:variant>
      <vt:variant>
        <vt:lpwstr/>
      </vt:variant>
      <vt:variant>
        <vt:lpwstr>_Toc229157242</vt:lpwstr>
      </vt:variant>
      <vt:variant>
        <vt:i4>1507388</vt:i4>
      </vt:variant>
      <vt:variant>
        <vt:i4>44</vt:i4>
      </vt:variant>
      <vt:variant>
        <vt:i4>0</vt:i4>
      </vt:variant>
      <vt:variant>
        <vt:i4>5</vt:i4>
      </vt:variant>
      <vt:variant>
        <vt:lpwstr/>
      </vt:variant>
      <vt:variant>
        <vt:lpwstr>_Toc229157241</vt:lpwstr>
      </vt:variant>
      <vt:variant>
        <vt:i4>1507388</vt:i4>
      </vt:variant>
      <vt:variant>
        <vt:i4>38</vt:i4>
      </vt:variant>
      <vt:variant>
        <vt:i4>0</vt:i4>
      </vt:variant>
      <vt:variant>
        <vt:i4>5</vt:i4>
      </vt:variant>
      <vt:variant>
        <vt:lpwstr/>
      </vt:variant>
      <vt:variant>
        <vt:lpwstr>_Toc229157240</vt:lpwstr>
      </vt:variant>
      <vt:variant>
        <vt:i4>1048636</vt:i4>
      </vt:variant>
      <vt:variant>
        <vt:i4>32</vt:i4>
      </vt:variant>
      <vt:variant>
        <vt:i4>0</vt:i4>
      </vt:variant>
      <vt:variant>
        <vt:i4>5</vt:i4>
      </vt:variant>
      <vt:variant>
        <vt:lpwstr/>
      </vt:variant>
      <vt:variant>
        <vt:lpwstr>_Toc229157239</vt:lpwstr>
      </vt:variant>
      <vt:variant>
        <vt:i4>1048636</vt:i4>
      </vt:variant>
      <vt:variant>
        <vt:i4>26</vt:i4>
      </vt:variant>
      <vt:variant>
        <vt:i4>0</vt:i4>
      </vt:variant>
      <vt:variant>
        <vt:i4>5</vt:i4>
      </vt:variant>
      <vt:variant>
        <vt:lpwstr/>
      </vt:variant>
      <vt:variant>
        <vt:lpwstr>_Toc229157238</vt:lpwstr>
      </vt:variant>
      <vt:variant>
        <vt:i4>1048636</vt:i4>
      </vt:variant>
      <vt:variant>
        <vt:i4>20</vt:i4>
      </vt:variant>
      <vt:variant>
        <vt:i4>0</vt:i4>
      </vt:variant>
      <vt:variant>
        <vt:i4>5</vt:i4>
      </vt:variant>
      <vt:variant>
        <vt:lpwstr/>
      </vt:variant>
      <vt:variant>
        <vt:lpwstr>_Toc229157237</vt:lpwstr>
      </vt:variant>
      <vt:variant>
        <vt:i4>1048636</vt:i4>
      </vt:variant>
      <vt:variant>
        <vt:i4>14</vt:i4>
      </vt:variant>
      <vt:variant>
        <vt:i4>0</vt:i4>
      </vt:variant>
      <vt:variant>
        <vt:i4>5</vt:i4>
      </vt:variant>
      <vt:variant>
        <vt:lpwstr/>
      </vt:variant>
      <vt:variant>
        <vt:lpwstr>_Toc229157236</vt:lpwstr>
      </vt:variant>
      <vt:variant>
        <vt:i4>1048636</vt:i4>
      </vt:variant>
      <vt:variant>
        <vt:i4>8</vt:i4>
      </vt:variant>
      <vt:variant>
        <vt:i4>0</vt:i4>
      </vt:variant>
      <vt:variant>
        <vt:i4>5</vt:i4>
      </vt:variant>
      <vt:variant>
        <vt:lpwstr/>
      </vt:variant>
      <vt:variant>
        <vt:lpwstr>_Toc229157235</vt:lpwstr>
      </vt:variant>
      <vt:variant>
        <vt:i4>1048636</vt:i4>
      </vt:variant>
      <vt:variant>
        <vt:i4>2</vt:i4>
      </vt:variant>
      <vt:variant>
        <vt:i4>0</vt:i4>
      </vt:variant>
      <vt:variant>
        <vt:i4>5</vt:i4>
      </vt:variant>
      <vt:variant>
        <vt:lpwstr/>
      </vt:variant>
      <vt:variant>
        <vt:lpwstr>_Toc229157234</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Design, Analysis, and Construction of the RPUAV (Remotely Piloted Unmanned Aerial Vehicle)</dc:title>
  <dc:creator>Douglas M. Logan</dc:creator>
  <cp:lastModifiedBy>Travis Crumley</cp:lastModifiedBy>
  <cp:revision>561</cp:revision>
  <cp:lastPrinted>2009-02-11T20:41:00Z</cp:lastPrinted>
  <dcterms:created xsi:type="dcterms:W3CDTF">2016-04-25T02:36:00Z</dcterms:created>
  <dcterms:modified xsi:type="dcterms:W3CDTF">2016-06-06T03:24:00Z</dcterms:modified>
</cp:coreProperties>
</file>